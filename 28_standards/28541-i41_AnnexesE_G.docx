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2135" w14:textId="77777777" w:rsidR="008A35FC" w:rsidRDefault="008A35FC" w:rsidP="008A35FC">
      <w:pPr>
        <w:pStyle w:val="Heading8"/>
      </w:pPr>
      <w:bookmarkStart w:id="0" w:name="_Toc59183322"/>
      <w:bookmarkStart w:id="1" w:name="_Toc59184788"/>
      <w:bookmarkStart w:id="2" w:name="_Toc59195723"/>
      <w:bookmarkStart w:id="3" w:name="_Toc59440152"/>
      <w:bookmarkStart w:id="4" w:name="_Toc67990601"/>
      <w:r>
        <w:t>Annex E (normative):</w:t>
      </w:r>
      <w:r>
        <w:br/>
        <w:t>YANG definitions for NR NRM</w:t>
      </w:r>
      <w:bookmarkEnd w:id="0"/>
      <w:bookmarkEnd w:id="1"/>
      <w:bookmarkEnd w:id="2"/>
      <w:bookmarkEnd w:id="3"/>
      <w:bookmarkEnd w:id="4"/>
    </w:p>
    <w:p w14:paraId="5A39D13C" w14:textId="46675382" w:rsidR="008A35FC" w:rsidRDefault="008A35FC" w:rsidP="008A35FC">
      <w:pPr>
        <w:pStyle w:val="Heading1"/>
      </w:pPr>
      <w:bookmarkStart w:id="5" w:name="_Toc59184789"/>
      <w:bookmarkStart w:id="6" w:name="_Toc59195724"/>
      <w:bookmarkStart w:id="7" w:name="_Toc59440153"/>
      <w:bookmarkStart w:id="8" w:name="_Toc67990602"/>
      <w:bookmarkStart w:id="9" w:name="_Toc59183323"/>
      <w:r>
        <w:t>E.1</w:t>
      </w:r>
      <w:r>
        <w:tab/>
        <w:t>General</w:t>
      </w:r>
      <w:bookmarkEnd w:id="5"/>
      <w:bookmarkEnd w:id="6"/>
      <w:bookmarkEnd w:id="7"/>
      <w:bookmarkEnd w:id="8"/>
      <w:bookmarkEnd w:id="9"/>
    </w:p>
    <w:p w14:paraId="771CC29C" w14:textId="18363223" w:rsidR="008A35FC" w:rsidRDefault="008A35FC" w:rsidP="008A35FC">
      <w:r>
        <w:t>This annex contains the YANG definitions for the NR and NG-RAN NRM, in accordance with NR and NG-RAN NRM information model definitions specified in clause 4.</w:t>
      </w:r>
    </w:p>
    <w:p w14:paraId="2562D661" w14:textId="45FCEE32" w:rsidR="008A35FC" w:rsidRDefault="008A35FC" w:rsidP="008A35FC">
      <w:pPr>
        <w:pStyle w:val="Heading1"/>
      </w:pPr>
      <w:bookmarkStart w:id="10" w:name="_Toc59183324"/>
      <w:bookmarkStart w:id="11" w:name="_Toc59184790"/>
      <w:bookmarkStart w:id="12" w:name="_Toc59195725"/>
      <w:bookmarkStart w:id="13" w:name="_Toc59440154"/>
      <w:bookmarkStart w:id="14" w:name="_Toc67990603"/>
      <w:r>
        <w:t>E.2</w:t>
      </w:r>
      <w:r>
        <w:tab/>
        <w:t>Void</w:t>
      </w:r>
      <w:bookmarkEnd w:id="10"/>
      <w:bookmarkEnd w:id="11"/>
      <w:bookmarkEnd w:id="12"/>
      <w:bookmarkEnd w:id="13"/>
      <w:bookmarkEnd w:id="14"/>
    </w:p>
    <w:p w14:paraId="134AC3BE" w14:textId="77777777" w:rsidR="008A35FC" w:rsidRPr="008A35FC" w:rsidRDefault="008A35FC" w:rsidP="008A35FC"/>
    <w:p w14:paraId="5BC71CE1" w14:textId="3643FFC1" w:rsidR="008A35FC" w:rsidRDefault="008A35FC" w:rsidP="008A35FC">
      <w:pPr>
        <w:pStyle w:val="Heading1"/>
      </w:pPr>
      <w:bookmarkStart w:id="15" w:name="_Toc59183325"/>
      <w:bookmarkStart w:id="16" w:name="_Toc59184791"/>
      <w:bookmarkStart w:id="17" w:name="_Toc59195726"/>
      <w:bookmarkStart w:id="18" w:name="_Toc59440155"/>
      <w:bookmarkStart w:id="19" w:name="_Toc67990604"/>
      <w:r>
        <w:t>E.3</w:t>
      </w:r>
      <w:r>
        <w:tab/>
        <w:t>Void</w:t>
      </w:r>
      <w:bookmarkEnd w:id="15"/>
      <w:bookmarkEnd w:id="16"/>
      <w:bookmarkEnd w:id="17"/>
      <w:bookmarkEnd w:id="18"/>
      <w:bookmarkEnd w:id="19"/>
    </w:p>
    <w:p w14:paraId="69B75DA3" w14:textId="77777777" w:rsidR="008A35FC" w:rsidRPr="008A35FC" w:rsidRDefault="008A35FC" w:rsidP="008A35FC"/>
    <w:p w14:paraId="00ABD52F" w14:textId="3A901DD7" w:rsidR="008A35FC" w:rsidRDefault="008A35FC" w:rsidP="008A35FC">
      <w:pPr>
        <w:pStyle w:val="Heading1"/>
      </w:pPr>
      <w:bookmarkStart w:id="20" w:name="_Toc59183326"/>
      <w:bookmarkStart w:id="21" w:name="_Toc59184792"/>
      <w:bookmarkStart w:id="22" w:name="_Toc59195727"/>
      <w:bookmarkStart w:id="23" w:name="_Toc59440156"/>
      <w:bookmarkStart w:id="24" w:name="_Toc67990605"/>
      <w:r>
        <w:t>E.4</w:t>
      </w:r>
      <w:r>
        <w:tab/>
        <w:t>Void</w:t>
      </w:r>
      <w:bookmarkEnd w:id="20"/>
      <w:bookmarkEnd w:id="21"/>
      <w:bookmarkEnd w:id="22"/>
      <w:bookmarkEnd w:id="23"/>
      <w:bookmarkEnd w:id="24"/>
    </w:p>
    <w:p w14:paraId="45D5A2F6" w14:textId="77777777" w:rsidR="008A35FC" w:rsidRPr="008A35FC" w:rsidRDefault="008A35FC" w:rsidP="008A35FC"/>
    <w:p w14:paraId="5B1E1FB3" w14:textId="695D9699" w:rsidR="008A35FC" w:rsidRDefault="008A35FC" w:rsidP="008A35FC">
      <w:pPr>
        <w:pStyle w:val="Heading1"/>
      </w:pPr>
      <w:bookmarkStart w:id="25" w:name="_Toc59184793"/>
      <w:bookmarkStart w:id="26" w:name="_Toc59195728"/>
      <w:bookmarkStart w:id="27" w:name="_Toc59440157"/>
      <w:bookmarkStart w:id="28" w:name="_Toc67990606"/>
      <w:bookmarkStart w:id="29" w:name="_Toc59183327"/>
      <w:r>
        <w:t>E.5</w:t>
      </w:r>
      <w:r>
        <w:tab/>
        <w:t>Modules</w:t>
      </w:r>
      <w:bookmarkEnd w:id="25"/>
      <w:bookmarkEnd w:id="26"/>
      <w:bookmarkEnd w:id="27"/>
      <w:bookmarkEnd w:id="28"/>
      <w:bookmarkEnd w:id="29"/>
    </w:p>
    <w:p w14:paraId="2DB2F5A3" w14:textId="05FFFAB9" w:rsidR="008A35FC" w:rsidRDefault="008A35FC" w:rsidP="008A35FC">
      <w:pPr>
        <w:pStyle w:val="Heading2"/>
      </w:pPr>
      <w:bookmarkStart w:id="30" w:name="_Toc59183328"/>
      <w:bookmarkStart w:id="31" w:name="_Toc59184794"/>
      <w:bookmarkStart w:id="32" w:name="_Toc59195729"/>
      <w:bookmarkStart w:id="33" w:name="_Toc59440158"/>
      <w:bookmarkStart w:id="34" w:name="_Toc67990607"/>
      <w:r>
        <w:rPr>
          <w:lang w:eastAsia="zh-CN"/>
        </w:rPr>
        <w:t>E.5.1</w:t>
      </w:r>
      <w:r>
        <w:rPr>
          <w:lang w:eastAsia="zh-CN"/>
        </w:rPr>
        <w:tab/>
        <w:t xml:space="preserve">module </w:t>
      </w:r>
      <w:r>
        <w:t>_3gpp-nr-nrm-beam.yang</w:t>
      </w:r>
      <w:bookmarkEnd w:id="30"/>
      <w:bookmarkEnd w:id="31"/>
      <w:bookmarkEnd w:id="32"/>
      <w:bookmarkEnd w:id="33"/>
      <w:bookmarkEnd w:id="34"/>
    </w:p>
    <w:p w14:paraId="45864AD4" w14:textId="77777777" w:rsidR="008A35FC" w:rsidRDefault="008A35FC" w:rsidP="008A35FC">
      <w:pPr>
        <w:pStyle w:val="PL"/>
      </w:pPr>
    </w:p>
    <w:p w14:paraId="2D60008E" w14:textId="77777777" w:rsidR="007A16E2" w:rsidRDefault="007A16E2" w:rsidP="008A35FC">
      <w:pPr>
        <w:pStyle w:val="PL"/>
      </w:pPr>
      <w:r w:rsidRPr="007A16E2">
        <w:t>&lt;CODE BEGINS&gt;</w:t>
      </w:r>
    </w:p>
    <w:p w14:paraId="4BF16DF9" w14:textId="3EA725C0" w:rsidR="008A35FC" w:rsidRDefault="008A35FC" w:rsidP="008A35FC">
      <w:pPr>
        <w:pStyle w:val="PL"/>
      </w:pPr>
      <w:r>
        <w:t>module _3gpp-nr-nrm-beam {</w:t>
      </w:r>
    </w:p>
    <w:p w14:paraId="0814C3D3" w14:textId="77777777" w:rsidR="008A35FC" w:rsidRDefault="008A35FC" w:rsidP="008A35FC">
      <w:pPr>
        <w:pStyle w:val="PL"/>
      </w:pPr>
      <w:r>
        <w:t xml:space="preserve">  yang-version 1.1;</w:t>
      </w:r>
    </w:p>
    <w:p w14:paraId="1FA92B61" w14:textId="2A7378E1" w:rsidR="008A35FC" w:rsidRDefault="008A35FC" w:rsidP="008A35FC">
      <w:pPr>
        <w:pStyle w:val="PL"/>
      </w:pPr>
      <w:r>
        <w:t xml:space="preserve">  namespace "urn:3gpp:sa5:_3gpp-nr-nrm-beam";</w:t>
      </w:r>
    </w:p>
    <w:p w14:paraId="37F1E4C8" w14:textId="77777777" w:rsidR="008A35FC" w:rsidRDefault="008A35FC" w:rsidP="008A35FC">
      <w:pPr>
        <w:pStyle w:val="PL"/>
      </w:pPr>
      <w:r>
        <w:t xml:space="preserve">  prefix "beam3gpp";</w:t>
      </w:r>
    </w:p>
    <w:p w14:paraId="55E29D81" w14:textId="77777777" w:rsidR="008A35FC" w:rsidRDefault="008A35FC" w:rsidP="008A35FC">
      <w:pPr>
        <w:pStyle w:val="PL"/>
      </w:pPr>
    </w:p>
    <w:p w14:paraId="71C13753" w14:textId="77777777" w:rsidR="008A35FC" w:rsidRDefault="008A35FC" w:rsidP="008A35FC">
      <w:pPr>
        <w:pStyle w:val="PL"/>
      </w:pPr>
      <w:r>
        <w:t xml:space="preserve">  import _3gpp-nr-nrm-commonbeamformingfunction { prefix cbeamff3gpp; }</w:t>
      </w:r>
    </w:p>
    <w:p w14:paraId="1C7466B6" w14:textId="77777777" w:rsidR="008A35FC" w:rsidRDefault="008A35FC" w:rsidP="008A35FC">
      <w:pPr>
        <w:pStyle w:val="PL"/>
      </w:pPr>
      <w:r>
        <w:t xml:space="preserve">  import _3gpp-common-top { prefix top3gpp; }</w:t>
      </w:r>
    </w:p>
    <w:p w14:paraId="4B5940F9" w14:textId="77777777" w:rsidR="008A35FC" w:rsidRDefault="008A35FC" w:rsidP="008A35FC">
      <w:pPr>
        <w:pStyle w:val="PL"/>
      </w:pPr>
      <w:r>
        <w:t xml:space="preserve">  import _3gpp-common-managed-element { prefix me3gpp; }</w:t>
      </w:r>
    </w:p>
    <w:p w14:paraId="3A1E69B3" w14:textId="77777777" w:rsidR="008A35FC" w:rsidRDefault="008A35FC" w:rsidP="008A35FC">
      <w:pPr>
        <w:pStyle w:val="PL"/>
      </w:pPr>
      <w:r>
        <w:t xml:space="preserve">  import _3gpp-nr-nrm-gnbdufunction { prefix gnbdu3gpp; }</w:t>
      </w:r>
    </w:p>
    <w:p w14:paraId="3BC9B851" w14:textId="77777777" w:rsidR="008A35FC" w:rsidRDefault="008A35FC" w:rsidP="008A35FC">
      <w:pPr>
        <w:pStyle w:val="PL"/>
      </w:pPr>
      <w:r>
        <w:t xml:space="preserve">  import _3gpp-nr-nrm-nrsectorcarrier { prefix nrsectcarr3gpp; }</w:t>
      </w:r>
    </w:p>
    <w:p w14:paraId="44B0CF6C" w14:textId="77777777" w:rsidR="008A35FC" w:rsidRDefault="008A35FC" w:rsidP="008A35FC">
      <w:pPr>
        <w:pStyle w:val="PL"/>
      </w:pPr>
    </w:p>
    <w:p w14:paraId="27A24689" w14:textId="77777777" w:rsidR="006C7569" w:rsidRDefault="008A35FC" w:rsidP="006C7569">
      <w:pPr>
        <w:pStyle w:val="PL"/>
      </w:pPr>
      <w:r>
        <w:t xml:space="preserve">  organization "3GPP SA5";</w:t>
      </w:r>
    </w:p>
    <w:p w14:paraId="4E122D76" w14:textId="1778CA84" w:rsidR="008A35FC" w:rsidRPr="005E37F8" w:rsidRDefault="006C7569" w:rsidP="006C7569">
      <w:pPr>
        <w:pStyle w:val="PL"/>
      </w:pPr>
      <w:r w:rsidRPr="005E37F8">
        <w:t xml:space="preserve">  contact "https://www.3gpp.org/DynaReport/TSG-WG--S5--officials.htm?Itemid=464";</w:t>
      </w:r>
    </w:p>
    <w:p w14:paraId="2A66EFCB" w14:textId="77777777" w:rsidR="008A35FC" w:rsidRDefault="008A35FC" w:rsidP="008A35FC">
      <w:pPr>
        <w:pStyle w:val="PL"/>
      </w:pPr>
      <w:r w:rsidRPr="005E37F8">
        <w:t xml:space="preserve">  </w:t>
      </w:r>
      <w:r>
        <w:t>description "Defines the YANG mapping of the Beam Information</w:t>
      </w:r>
    </w:p>
    <w:p w14:paraId="4A0A161D" w14:textId="77777777" w:rsidR="008A35FC" w:rsidRDefault="008A35FC" w:rsidP="008A35FC">
      <w:pPr>
        <w:pStyle w:val="PL"/>
      </w:pPr>
      <w:r>
        <w:t xml:space="preserve">    Object Class (IOC) that is part of the NR Network Resource Model (NRM).";</w:t>
      </w:r>
    </w:p>
    <w:p w14:paraId="7FFF286E" w14:textId="77777777" w:rsidR="008A35FC" w:rsidRDefault="008A35FC" w:rsidP="008A35FC">
      <w:pPr>
        <w:pStyle w:val="PL"/>
      </w:pPr>
      <w:r>
        <w:t xml:space="preserve">  reference "3GPP TS 28.541 5G Network Resource Model (NRM)";</w:t>
      </w:r>
    </w:p>
    <w:p w14:paraId="7ABEF241" w14:textId="77777777" w:rsidR="008A35FC" w:rsidRDefault="008A35FC" w:rsidP="008A35FC">
      <w:pPr>
        <w:pStyle w:val="PL"/>
      </w:pPr>
    </w:p>
    <w:p w14:paraId="7DFC47C5" w14:textId="77777777" w:rsidR="00547AB4" w:rsidRDefault="00547AB4" w:rsidP="00547AB4">
      <w:pPr>
        <w:pStyle w:val="PL"/>
      </w:pPr>
      <w:r>
        <w:t xml:space="preserve">  revision 2023-04-26 { reference CR-0916 ; }</w:t>
      </w:r>
    </w:p>
    <w:p w14:paraId="22A28E74" w14:textId="4B4FE561" w:rsidR="00B755AC" w:rsidRDefault="00547AB4" w:rsidP="00547AB4">
      <w:pPr>
        <w:pStyle w:val="PL"/>
      </w:pPr>
      <w:r>
        <w:t xml:space="preserve">  revision 2019-11-26 { reference "S5-197643"; }</w:t>
      </w:r>
    </w:p>
    <w:p w14:paraId="31A18174" w14:textId="77777777" w:rsidR="008A35FC" w:rsidRDefault="008A35FC" w:rsidP="008A35FC">
      <w:pPr>
        <w:pStyle w:val="PL"/>
      </w:pPr>
    </w:p>
    <w:p w14:paraId="1BF002CE" w14:textId="77777777" w:rsidR="008A35FC" w:rsidRPr="00C16188" w:rsidRDefault="008A35FC" w:rsidP="008A35FC">
      <w:pPr>
        <w:pStyle w:val="PL"/>
      </w:pPr>
      <w:r w:rsidRPr="00C16188">
        <w:t xml:space="preserve">  typedef BeamType {</w:t>
      </w:r>
    </w:p>
    <w:p w14:paraId="61A84D22" w14:textId="77777777" w:rsidR="008A35FC" w:rsidRPr="00C16188" w:rsidRDefault="008A35FC" w:rsidP="008A35FC">
      <w:pPr>
        <w:pStyle w:val="PL"/>
      </w:pPr>
      <w:r w:rsidRPr="00C16188">
        <w:t xml:space="preserve">    type enumeration {</w:t>
      </w:r>
    </w:p>
    <w:p w14:paraId="10A40951" w14:textId="77777777" w:rsidR="008A35FC" w:rsidRPr="00C16188" w:rsidRDefault="008A35FC" w:rsidP="008A35FC">
      <w:pPr>
        <w:pStyle w:val="PL"/>
      </w:pPr>
      <w:r w:rsidRPr="00C16188">
        <w:t xml:space="preserve">      enum SSB-BEAM;</w:t>
      </w:r>
    </w:p>
    <w:p w14:paraId="0006147D" w14:textId="77777777" w:rsidR="008A35FC" w:rsidRPr="00C16188" w:rsidRDefault="008A35FC" w:rsidP="008A35FC">
      <w:pPr>
        <w:pStyle w:val="PL"/>
      </w:pPr>
      <w:r w:rsidRPr="00C16188">
        <w:t xml:space="preserve">    }</w:t>
      </w:r>
    </w:p>
    <w:p w14:paraId="044CAB66" w14:textId="77777777" w:rsidR="008A35FC" w:rsidRPr="00C16188" w:rsidRDefault="008A35FC" w:rsidP="008A35FC">
      <w:pPr>
        <w:pStyle w:val="PL"/>
      </w:pPr>
      <w:r w:rsidRPr="00C16188">
        <w:t xml:space="preserve">  }</w:t>
      </w:r>
    </w:p>
    <w:p w14:paraId="0C580D13" w14:textId="77777777" w:rsidR="008A35FC" w:rsidRDefault="008A35FC" w:rsidP="008A35FC">
      <w:pPr>
        <w:pStyle w:val="PL"/>
      </w:pPr>
    </w:p>
    <w:p w14:paraId="28FA48B2" w14:textId="77777777" w:rsidR="008A35FC" w:rsidRDefault="008A35FC" w:rsidP="008A35FC">
      <w:pPr>
        <w:pStyle w:val="PL"/>
      </w:pPr>
      <w:r>
        <w:t xml:space="preserve">  grouping BeamGrp {</w:t>
      </w:r>
    </w:p>
    <w:p w14:paraId="24C39E30" w14:textId="77777777" w:rsidR="008A35FC" w:rsidRDefault="008A35FC" w:rsidP="008A35FC">
      <w:pPr>
        <w:pStyle w:val="PL"/>
      </w:pPr>
      <w:r>
        <w:t xml:space="preserve">    description "Represents the Beam IOC.";</w:t>
      </w:r>
    </w:p>
    <w:p w14:paraId="7F9870AC" w14:textId="77777777" w:rsidR="008A35FC" w:rsidRDefault="008A35FC" w:rsidP="008A35FC">
      <w:pPr>
        <w:pStyle w:val="PL"/>
      </w:pPr>
      <w:r>
        <w:t xml:space="preserve">    reference "3GPP TS 28.541";</w:t>
      </w:r>
    </w:p>
    <w:p w14:paraId="04EC99A6" w14:textId="77777777" w:rsidR="008A35FC" w:rsidRDefault="008A35FC" w:rsidP="008A35FC">
      <w:pPr>
        <w:pStyle w:val="PL"/>
      </w:pPr>
    </w:p>
    <w:p w14:paraId="03CF281C" w14:textId="77777777" w:rsidR="008A35FC" w:rsidRDefault="008A35FC" w:rsidP="008A35FC">
      <w:pPr>
        <w:pStyle w:val="PL"/>
      </w:pPr>
      <w:r>
        <w:t xml:space="preserve">    leaf beamIndex {</w:t>
      </w:r>
    </w:p>
    <w:p w14:paraId="3D42737E" w14:textId="77777777" w:rsidR="008A35FC" w:rsidRDefault="008A35FC" w:rsidP="008A35FC">
      <w:pPr>
        <w:pStyle w:val="PL"/>
      </w:pPr>
      <w:r>
        <w:t xml:space="preserve">      description "Index of the beam. ";</w:t>
      </w:r>
    </w:p>
    <w:p w14:paraId="395580E4" w14:textId="77777777" w:rsidR="008A35FC" w:rsidRDefault="008A35FC" w:rsidP="008A35FC">
      <w:pPr>
        <w:pStyle w:val="PL"/>
      </w:pPr>
      <w:r>
        <w:t xml:space="preserve">      mandatory true;</w:t>
      </w:r>
    </w:p>
    <w:p w14:paraId="203E75AF" w14:textId="77777777" w:rsidR="008A35FC" w:rsidRDefault="008A35FC" w:rsidP="008A35FC">
      <w:pPr>
        <w:pStyle w:val="PL"/>
      </w:pPr>
      <w:r>
        <w:t xml:space="preserve">      type int32;</w:t>
      </w:r>
    </w:p>
    <w:p w14:paraId="17357FA9" w14:textId="77777777" w:rsidR="008A35FC" w:rsidRDefault="008A35FC" w:rsidP="008A35FC">
      <w:pPr>
        <w:pStyle w:val="PL"/>
      </w:pPr>
      <w:r>
        <w:t xml:space="preserve">    }</w:t>
      </w:r>
    </w:p>
    <w:p w14:paraId="7A6F3C00" w14:textId="77777777" w:rsidR="008A35FC" w:rsidRDefault="008A35FC" w:rsidP="008A35FC">
      <w:pPr>
        <w:pStyle w:val="PL"/>
      </w:pPr>
    </w:p>
    <w:p w14:paraId="185DC264" w14:textId="77777777" w:rsidR="008A35FC" w:rsidRDefault="008A35FC" w:rsidP="008A35FC">
      <w:pPr>
        <w:pStyle w:val="PL"/>
      </w:pPr>
      <w:r>
        <w:t xml:space="preserve">    leaf beamType {</w:t>
      </w:r>
    </w:p>
    <w:p w14:paraId="5FF72981" w14:textId="77777777" w:rsidR="008A35FC" w:rsidRDefault="008A35FC" w:rsidP="008A35FC">
      <w:pPr>
        <w:pStyle w:val="PL"/>
      </w:pPr>
      <w:r>
        <w:t xml:space="preserve">      description "The type of the beam. ";</w:t>
      </w:r>
    </w:p>
    <w:p w14:paraId="2659CE0E" w14:textId="77777777" w:rsidR="008A35FC" w:rsidRDefault="008A35FC" w:rsidP="008A35FC">
      <w:pPr>
        <w:pStyle w:val="PL"/>
      </w:pPr>
      <w:r>
        <w:t xml:space="preserve">      type</w:t>
      </w:r>
      <w:r w:rsidRPr="00C16188">
        <w:t xml:space="preserve"> BeamType;</w:t>
      </w:r>
    </w:p>
    <w:p w14:paraId="5E42BBD0" w14:textId="77777777" w:rsidR="008A35FC" w:rsidRDefault="008A35FC" w:rsidP="008A35FC">
      <w:pPr>
        <w:pStyle w:val="PL"/>
      </w:pPr>
      <w:r>
        <w:t xml:space="preserve">    }</w:t>
      </w:r>
    </w:p>
    <w:p w14:paraId="412BF467" w14:textId="77777777" w:rsidR="008A35FC" w:rsidRDefault="008A35FC" w:rsidP="008A35FC">
      <w:pPr>
        <w:pStyle w:val="PL"/>
      </w:pPr>
    </w:p>
    <w:p w14:paraId="4E4BE517" w14:textId="77777777" w:rsidR="008A35FC" w:rsidRDefault="008A35FC" w:rsidP="008A35FC">
      <w:pPr>
        <w:pStyle w:val="PL"/>
      </w:pPr>
      <w:r>
        <w:t xml:space="preserve">    leaf beamAzimuth {</w:t>
      </w:r>
    </w:p>
    <w:p w14:paraId="2BDC8EA3" w14:textId="77777777" w:rsidR="006C7569" w:rsidRDefault="006C7569" w:rsidP="006C7569">
      <w:pPr>
        <w:pStyle w:val="PL"/>
      </w:pPr>
      <w:r>
        <w:t xml:space="preserve">      description "The azimuth of a beam transmission, which means the</w:t>
      </w:r>
    </w:p>
    <w:p w14:paraId="4758DB7B" w14:textId="77777777" w:rsidR="006C7569" w:rsidRDefault="006C7569" w:rsidP="006C7569">
      <w:pPr>
        <w:pStyle w:val="PL"/>
      </w:pPr>
      <w:r>
        <w:t xml:space="preserve">        horizontal beamforming pointing angle (beam peak direction) in the</w:t>
      </w:r>
    </w:p>
    <w:p w14:paraId="36E8D679" w14:textId="77777777" w:rsidR="006C7569" w:rsidRDefault="006C7569" w:rsidP="006C7569">
      <w:pPr>
        <w:pStyle w:val="PL"/>
      </w:pPr>
      <w:r>
        <w:t xml:space="preserve">        Phi-axis in 1/10th degree resolution. The pointing angle is the</w:t>
      </w:r>
    </w:p>
    <w:p w14:paraId="1D78C32A" w14:textId="77777777" w:rsidR="006C7569" w:rsidRDefault="006C7569" w:rsidP="006C7569">
      <w:pPr>
        <w:pStyle w:val="PL"/>
      </w:pPr>
      <w:r>
        <w:t xml:space="preserve">        direction equal to the geometric centre of the half-power contour</w:t>
      </w:r>
    </w:p>
    <w:p w14:paraId="3CE3E89E" w14:textId="77777777" w:rsidR="006C7569" w:rsidRDefault="006C7569" w:rsidP="006C7569">
      <w:pPr>
        <w:pStyle w:val="PL"/>
      </w:pPr>
      <w:r>
        <w:t xml:space="preserve">        of the beam relative to the reference plane. Zero degree implies</w:t>
      </w:r>
    </w:p>
    <w:p w14:paraId="0E5FBE62" w14:textId="77777777" w:rsidR="006C7569" w:rsidRDefault="006C7569" w:rsidP="006C7569">
      <w:pPr>
        <w:pStyle w:val="PL"/>
      </w:pPr>
      <w:r>
        <w:t xml:space="preserve">        explicit antenna bearing (boresight). Positive angle implies clockwise</w:t>
      </w:r>
    </w:p>
    <w:p w14:paraId="2946D71D" w14:textId="77777777" w:rsidR="00664D32" w:rsidRDefault="006C7569" w:rsidP="00664D32">
      <w:pPr>
        <w:pStyle w:val="PL"/>
      </w:pPr>
      <w:r>
        <w:t xml:space="preserve">        from the antenna bearing.";</w:t>
      </w:r>
      <w:r w:rsidR="008A35FC">
        <w:t xml:space="preserve">      </w:t>
      </w:r>
    </w:p>
    <w:p w14:paraId="37DE799D" w14:textId="1DB72DE8" w:rsidR="008A35FC" w:rsidRDefault="00664D32" w:rsidP="00664D32">
      <w:pPr>
        <w:pStyle w:val="PL"/>
      </w:pPr>
      <w:r>
        <w:t xml:space="preserve">      </w:t>
      </w:r>
      <w:r w:rsidR="008A35FC">
        <w:t>reference "3GPP TS 38.104, TS 38.901, TS 28.662";</w:t>
      </w:r>
    </w:p>
    <w:p w14:paraId="3F8ADC5C" w14:textId="77777777" w:rsidR="008A35FC" w:rsidRDefault="008A35FC" w:rsidP="008A35FC">
      <w:pPr>
        <w:pStyle w:val="PL"/>
      </w:pPr>
      <w:r>
        <w:t xml:space="preserve">      type int32 { range "-1800..1800"; }</w:t>
      </w:r>
    </w:p>
    <w:p w14:paraId="4D349674" w14:textId="77777777" w:rsidR="008A35FC" w:rsidRDefault="008A35FC" w:rsidP="008A35FC">
      <w:pPr>
        <w:pStyle w:val="PL"/>
      </w:pPr>
      <w:r>
        <w:t xml:space="preserve">      units "0.1";</w:t>
      </w:r>
    </w:p>
    <w:p w14:paraId="757CC298" w14:textId="77777777" w:rsidR="008A35FC" w:rsidRDefault="008A35FC" w:rsidP="008A35FC">
      <w:pPr>
        <w:pStyle w:val="PL"/>
      </w:pPr>
      <w:r>
        <w:t xml:space="preserve">    }</w:t>
      </w:r>
    </w:p>
    <w:p w14:paraId="4E4234FB" w14:textId="77777777" w:rsidR="008A35FC" w:rsidRDefault="008A35FC" w:rsidP="008A35FC">
      <w:pPr>
        <w:pStyle w:val="PL"/>
      </w:pPr>
    </w:p>
    <w:p w14:paraId="5CF77373" w14:textId="77777777" w:rsidR="008A35FC" w:rsidRDefault="008A35FC" w:rsidP="008A35FC">
      <w:pPr>
        <w:pStyle w:val="PL"/>
      </w:pPr>
      <w:r>
        <w:t xml:space="preserve">    leaf beamTilt {</w:t>
      </w:r>
    </w:p>
    <w:p w14:paraId="0482EC6D" w14:textId="77777777" w:rsidR="006C7569" w:rsidRDefault="006C7569" w:rsidP="006C7569">
      <w:pPr>
        <w:pStyle w:val="PL"/>
      </w:pPr>
      <w:r>
        <w:t xml:space="preserve">      description "The tilt of a beam transmission, which means the vertical</w:t>
      </w:r>
    </w:p>
    <w:p w14:paraId="2DB4C79F" w14:textId="77777777" w:rsidR="006C7569" w:rsidRDefault="006C7569" w:rsidP="006C7569">
      <w:pPr>
        <w:pStyle w:val="PL"/>
      </w:pPr>
      <w:r>
        <w:t xml:space="preserve">        beamforming pointing angle (beam peak direction) in the Theta-axis in</w:t>
      </w:r>
    </w:p>
    <w:p w14:paraId="0B5AF72E" w14:textId="77777777" w:rsidR="006C7569" w:rsidRDefault="006C7569" w:rsidP="006C7569">
      <w:pPr>
        <w:pStyle w:val="PL"/>
      </w:pPr>
      <w:r>
        <w:t xml:space="preserve">        1/10th degree resolution.</w:t>
      </w:r>
    </w:p>
    <w:p w14:paraId="3BC96013" w14:textId="77777777" w:rsidR="006C7569" w:rsidRDefault="006C7569" w:rsidP="006C7569">
      <w:pPr>
        <w:pStyle w:val="PL"/>
      </w:pPr>
      <w:r>
        <w:t xml:space="preserve">        The pointing angle is the direction equal to the geometric centre of</w:t>
      </w:r>
    </w:p>
    <w:p w14:paraId="377793DE" w14:textId="77777777" w:rsidR="006C7569" w:rsidRDefault="006C7569" w:rsidP="006C7569">
      <w:pPr>
        <w:pStyle w:val="PL"/>
      </w:pPr>
      <w:r>
        <w:t xml:space="preserve">        the half-power contour of the beam relative to the reference plane.</w:t>
      </w:r>
    </w:p>
    <w:p w14:paraId="79D3CF52" w14:textId="2F5560DE" w:rsidR="006C7569" w:rsidRDefault="006C7569" w:rsidP="006C7569">
      <w:pPr>
        <w:pStyle w:val="PL"/>
      </w:pPr>
      <w:r>
        <w:t xml:space="preserve">        Positive value implies downtilt.";</w:t>
      </w:r>
    </w:p>
    <w:p w14:paraId="1279C9EB" w14:textId="29C255F7" w:rsidR="006C7569" w:rsidRDefault="008A35FC" w:rsidP="008A35FC">
      <w:pPr>
        <w:pStyle w:val="PL"/>
      </w:pPr>
      <w:r>
        <w:t xml:space="preserve">      reference "3GPP TS 38.104, TS 38.901, TS 28.662";</w:t>
      </w:r>
    </w:p>
    <w:p w14:paraId="2B80D510" w14:textId="4AB164EE" w:rsidR="008A35FC" w:rsidRDefault="008A35FC" w:rsidP="008A35FC">
      <w:pPr>
        <w:pStyle w:val="PL"/>
      </w:pPr>
      <w:r>
        <w:t xml:space="preserve">      type int32 { range "-900..900"; }</w:t>
      </w:r>
    </w:p>
    <w:p w14:paraId="087A7E30" w14:textId="77777777" w:rsidR="008A35FC" w:rsidRDefault="008A35FC" w:rsidP="008A35FC">
      <w:pPr>
        <w:pStyle w:val="PL"/>
      </w:pPr>
      <w:r>
        <w:t xml:space="preserve">      units "0.1";</w:t>
      </w:r>
    </w:p>
    <w:p w14:paraId="5E47B3D4" w14:textId="77777777" w:rsidR="008A35FC" w:rsidRDefault="008A35FC" w:rsidP="008A35FC">
      <w:pPr>
        <w:pStyle w:val="PL"/>
      </w:pPr>
      <w:r>
        <w:t xml:space="preserve">    }</w:t>
      </w:r>
    </w:p>
    <w:p w14:paraId="7FCAB549" w14:textId="77777777" w:rsidR="008A35FC" w:rsidRDefault="008A35FC" w:rsidP="008A35FC">
      <w:pPr>
        <w:pStyle w:val="PL"/>
      </w:pPr>
    </w:p>
    <w:p w14:paraId="1E99B997" w14:textId="77777777" w:rsidR="008A35FC" w:rsidRDefault="008A35FC" w:rsidP="008A35FC">
      <w:pPr>
        <w:pStyle w:val="PL"/>
      </w:pPr>
    </w:p>
    <w:p w14:paraId="0A71AA4E" w14:textId="77777777" w:rsidR="008A35FC" w:rsidRDefault="008A35FC" w:rsidP="008A35FC">
      <w:pPr>
        <w:pStyle w:val="PL"/>
      </w:pPr>
    </w:p>
    <w:p w14:paraId="459F1AA6" w14:textId="77777777" w:rsidR="008A35FC" w:rsidRDefault="008A35FC" w:rsidP="008A35FC">
      <w:pPr>
        <w:pStyle w:val="PL"/>
      </w:pPr>
      <w:r>
        <w:t xml:space="preserve">    leaf beamHorizWidth {</w:t>
      </w:r>
    </w:p>
    <w:p w14:paraId="14D2B4B7" w14:textId="77777777" w:rsidR="00664D32" w:rsidRDefault="00664D32" w:rsidP="00664D32">
      <w:pPr>
        <w:pStyle w:val="PL"/>
      </w:pPr>
      <w:r>
        <w:t xml:space="preserve">      description " The Horizontal beamWidth of a beam transmission, which</w:t>
      </w:r>
    </w:p>
    <w:p w14:paraId="726B9EB4" w14:textId="77777777" w:rsidR="00664D32" w:rsidRDefault="00664D32" w:rsidP="00664D32">
      <w:pPr>
        <w:pStyle w:val="PL"/>
      </w:pPr>
      <w:r>
        <w:t xml:space="preserve">        means the horizontal beamforming half-power (3dB down) beamwidth in the</w:t>
      </w:r>
    </w:p>
    <w:p w14:paraId="1B4A8A78" w14:textId="2E60B177" w:rsidR="006C7569" w:rsidRDefault="00664D32" w:rsidP="008A35FC">
      <w:pPr>
        <w:pStyle w:val="PL"/>
      </w:pPr>
      <w:r>
        <w:t xml:space="preserve">        Phi-axis in 1/10th degree resolution.";</w:t>
      </w:r>
    </w:p>
    <w:p w14:paraId="5CC58AC8" w14:textId="43622625" w:rsidR="006C7569" w:rsidRDefault="008A35FC" w:rsidP="008A35FC">
      <w:pPr>
        <w:pStyle w:val="PL"/>
      </w:pPr>
      <w:r>
        <w:t xml:space="preserve">      reference "3GPP TS 38.104, TS 38.901";</w:t>
      </w:r>
    </w:p>
    <w:p w14:paraId="45DB8388" w14:textId="5B3D612B" w:rsidR="008A35FC" w:rsidRDefault="008A35FC" w:rsidP="008A35FC">
      <w:pPr>
        <w:pStyle w:val="PL"/>
      </w:pPr>
      <w:r>
        <w:t xml:space="preserve">      type int32 { range "0..3599"; }</w:t>
      </w:r>
    </w:p>
    <w:p w14:paraId="1151C583" w14:textId="77777777" w:rsidR="008A35FC" w:rsidRDefault="008A35FC" w:rsidP="008A35FC">
      <w:pPr>
        <w:pStyle w:val="PL"/>
      </w:pPr>
      <w:r>
        <w:t xml:space="preserve">      units "0.1";</w:t>
      </w:r>
    </w:p>
    <w:p w14:paraId="0912E28C" w14:textId="77777777" w:rsidR="008A35FC" w:rsidRDefault="008A35FC" w:rsidP="008A35FC">
      <w:pPr>
        <w:pStyle w:val="PL"/>
      </w:pPr>
      <w:r>
        <w:t xml:space="preserve">    }</w:t>
      </w:r>
    </w:p>
    <w:p w14:paraId="3489D1ED" w14:textId="77777777" w:rsidR="008A35FC" w:rsidRDefault="008A35FC" w:rsidP="008A35FC">
      <w:pPr>
        <w:pStyle w:val="PL"/>
      </w:pPr>
    </w:p>
    <w:p w14:paraId="26474C5D" w14:textId="77777777" w:rsidR="008A35FC" w:rsidRDefault="008A35FC" w:rsidP="008A35FC">
      <w:pPr>
        <w:pStyle w:val="PL"/>
      </w:pPr>
      <w:r>
        <w:t xml:space="preserve">    leaf beamVertWidth {</w:t>
      </w:r>
    </w:p>
    <w:p w14:paraId="440B99E5" w14:textId="77777777" w:rsidR="00802F9F" w:rsidRDefault="00802F9F" w:rsidP="00802F9F">
      <w:pPr>
        <w:pStyle w:val="PL"/>
      </w:pPr>
      <w:r>
        <w:t xml:space="preserve">      description " The Vertical beamWidth of a beam transmission, which means</w:t>
      </w:r>
    </w:p>
    <w:p w14:paraId="0C1BCBA6" w14:textId="77777777" w:rsidR="00802F9F" w:rsidRDefault="00802F9F" w:rsidP="00802F9F">
      <w:pPr>
        <w:pStyle w:val="PL"/>
      </w:pPr>
      <w:r>
        <w:t xml:space="preserve">        the vertical beamforming half-power (3dB down) beamwidth in the</w:t>
      </w:r>
    </w:p>
    <w:p w14:paraId="1993ED5A" w14:textId="5004E81F" w:rsidR="00802F9F" w:rsidRDefault="00802F9F" w:rsidP="008A35FC">
      <w:pPr>
        <w:pStyle w:val="PL"/>
      </w:pPr>
      <w:r>
        <w:t xml:space="preserve">        Theta-axis in 1/10th degree resolution.";</w:t>
      </w:r>
    </w:p>
    <w:p w14:paraId="7B2DA50D" w14:textId="02956BD9" w:rsidR="00802F9F" w:rsidRDefault="008A35FC" w:rsidP="008A35FC">
      <w:pPr>
        <w:pStyle w:val="PL"/>
      </w:pPr>
      <w:r>
        <w:t xml:space="preserve">      reference "3GPP TS 38.104, TS 38.901";</w:t>
      </w:r>
    </w:p>
    <w:p w14:paraId="639F08A5" w14:textId="25C1141F" w:rsidR="008A35FC" w:rsidRDefault="008A35FC" w:rsidP="008A35FC">
      <w:pPr>
        <w:pStyle w:val="PL"/>
      </w:pPr>
      <w:r>
        <w:t xml:space="preserve">      type int32 { range "0..1800"; }</w:t>
      </w:r>
    </w:p>
    <w:p w14:paraId="671B8C6A" w14:textId="77777777" w:rsidR="008A35FC" w:rsidRDefault="008A35FC" w:rsidP="008A35FC">
      <w:pPr>
        <w:pStyle w:val="PL"/>
      </w:pPr>
      <w:r>
        <w:t xml:space="preserve">      units "0.1";</w:t>
      </w:r>
    </w:p>
    <w:p w14:paraId="14707386" w14:textId="7B3F5694" w:rsidR="008A35FC" w:rsidRDefault="008A35FC" w:rsidP="008A35FC">
      <w:pPr>
        <w:pStyle w:val="PL"/>
      </w:pPr>
      <w:r>
        <w:t xml:space="preserve">    }</w:t>
      </w:r>
    </w:p>
    <w:p w14:paraId="390C990C" w14:textId="77777777" w:rsidR="008A35FC" w:rsidRDefault="008A35FC" w:rsidP="008A35FC">
      <w:pPr>
        <w:pStyle w:val="PL"/>
      </w:pPr>
      <w:r>
        <w:t xml:space="preserve">  }    </w:t>
      </w:r>
    </w:p>
    <w:p w14:paraId="33583222" w14:textId="77777777" w:rsidR="008A35FC" w:rsidRDefault="008A35FC" w:rsidP="008A35FC">
      <w:pPr>
        <w:pStyle w:val="PL"/>
      </w:pPr>
    </w:p>
    <w:p w14:paraId="4527D283" w14:textId="77777777" w:rsidR="001000ED" w:rsidRDefault="001000ED" w:rsidP="001000ED">
      <w:pPr>
        <w:pStyle w:val="PL"/>
      </w:pPr>
      <w:r>
        <w:t xml:space="preserve">  augment "/me3gpp:ManagedElement/gnbdu3gpp:GNBDUFunction/"</w:t>
      </w:r>
    </w:p>
    <w:p w14:paraId="5494A225" w14:textId="38A77DF0" w:rsidR="008A35FC" w:rsidRDefault="001000ED" w:rsidP="008A35FC">
      <w:pPr>
        <w:pStyle w:val="PL"/>
      </w:pPr>
      <w:r>
        <w:t xml:space="preserve">    + "nrsectcarr3gpp:NRSectorCarrier/cbeamff3gpp:CommonBeamformingFunction" {</w:t>
      </w:r>
    </w:p>
    <w:p w14:paraId="0C973B9A" w14:textId="2B2B3732" w:rsidR="00B755AC" w:rsidRDefault="00B755AC" w:rsidP="008A35FC">
      <w:pPr>
        <w:pStyle w:val="PL"/>
      </w:pPr>
    </w:p>
    <w:p w14:paraId="33F13F5F" w14:textId="77777777" w:rsidR="001C5811" w:rsidRDefault="001C5811" w:rsidP="008A35FC">
      <w:pPr>
        <w:pStyle w:val="PL"/>
      </w:pPr>
    </w:p>
    <w:p w14:paraId="651D530F" w14:textId="77777777" w:rsidR="008A35FC" w:rsidRDefault="008A35FC" w:rsidP="008A35FC">
      <w:pPr>
        <w:pStyle w:val="PL"/>
      </w:pPr>
      <w:r>
        <w:t xml:space="preserve">    list Beam {</w:t>
      </w:r>
    </w:p>
    <w:p w14:paraId="01BF3C99" w14:textId="77777777" w:rsidR="001000ED" w:rsidRDefault="001000ED" w:rsidP="001000ED">
      <w:pPr>
        <w:pStyle w:val="PL"/>
      </w:pPr>
      <w:r>
        <w:t xml:space="preserve">      description "Represents the per-Beam information required for,</w:t>
      </w:r>
    </w:p>
    <w:p w14:paraId="20846A10" w14:textId="77777777" w:rsidR="001000ED" w:rsidRDefault="001000ED" w:rsidP="001000ED">
      <w:pPr>
        <w:pStyle w:val="PL"/>
      </w:pPr>
      <w:r>
        <w:t xml:space="preserve">        e.g. beam performance management utilizing measurements generated in</w:t>
      </w:r>
    </w:p>
    <w:p w14:paraId="12E5AF4D" w14:textId="77777777" w:rsidR="001000ED" w:rsidRDefault="001000ED" w:rsidP="001000ED">
      <w:pPr>
        <w:pStyle w:val="PL"/>
      </w:pPr>
      <w:r>
        <w:t xml:space="preserve">        the RAN. Can have spatial attributes of horizontal/azimuth</w:t>
      </w:r>
    </w:p>
    <w:p w14:paraId="1082CC08" w14:textId="77777777" w:rsidR="001000ED" w:rsidRDefault="001000ED" w:rsidP="001000ED">
      <w:pPr>
        <w:pStyle w:val="PL"/>
      </w:pPr>
      <w:r>
        <w:t xml:space="preserve">        (ie: Phi-axis) and vertical/tilt (ie: Theta-axis) beam pointing</w:t>
      </w:r>
    </w:p>
    <w:p w14:paraId="3C7A835B" w14:textId="77777777" w:rsidR="00B91EBE" w:rsidRDefault="001000ED" w:rsidP="008A35FC">
      <w:pPr>
        <w:pStyle w:val="PL"/>
      </w:pPr>
      <w:r>
        <w:t xml:space="preserve">        direction and beam width attributes.";</w:t>
      </w:r>
    </w:p>
    <w:p w14:paraId="28D8978B" w14:textId="14F95690" w:rsidR="008A35FC" w:rsidRDefault="008A35FC" w:rsidP="008A35FC">
      <w:pPr>
        <w:pStyle w:val="PL"/>
      </w:pPr>
      <w:r>
        <w:t xml:space="preserve">      reference "3GPP TS 28.541";</w:t>
      </w:r>
    </w:p>
    <w:p w14:paraId="183A6D8A" w14:textId="77777777" w:rsidR="008A35FC" w:rsidRDefault="008A35FC" w:rsidP="008A35FC">
      <w:pPr>
        <w:pStyle w:val="PL"/>
      </w:pPr>
      <w:r>
        <w:t xml:space="preserve">      key id;</w:t>
      </w:r>
    </w:p>
    <w:p w14:paraId="148909E6" w14:textId="77777777" w:rsidR="008A35FC" w:rsidRDefault="008A35FC" w:rsidP="008A35FC">
      <w:pPr>
        <w:pStyle w:val="PL"/>
      </w:pPr>
      <w:r>
        <w:t xml:space="preserve">      uses top3gpp:Top_Grp;</w:t>
      </w:r>
    </w:p>
    <w:p w14:paraId="684D69F6" w14:textId="77777777" w:rsidR="008A35FC" w:rsidRPr="001A306E" w:rsidRDefault="008A35FC" w:rsidP="008A35FC">
      <w:pPr>
        <w:pStyle w:val="PL"/>
      </w:pPr>
      <w:r>
        <w:t xml:space="preserve">      </w:t>
      </w:r>
      <w:r w:rsidRPr="001A306E">
        <w:t>container attributes {</w:t>
      </w:r>
    </w:p>
    <w:p w14:paraId="7CE6DF0D" w14:textId="77777777" w:rsidR="008A35FC" w:rsidRPr="001A306E" w:rsidRDefault="008A35FC" w:rsidP="008A35FC">
      <w:pPr>
        <w:pStyle w:val="PL"/>
      </w:pPr>
      <w:r w:rsidRPr="001A306E">
        <w:t xml:space="preserve">        uses BeamGrp;</w:t>
      </w:r>
    </w:p>
    <w:p w14:paraId="4007EA03" w14:textId="77777777" w:rsidR="008A35FC" w:rsidRPr="001A306E" w:rsidRDefault="008A35FC" w:rsidP="008A35FC">
      <w:pPr>
        <w:pStyle w:val="PL"/>
      </w:pPr>
      <w:r w:rsidRPr="001A306E">
        <w:lastRenderedPageBreak/>
        <w:t xml:space="preserve">      }</w:t>
      </w:r>
    </w:p>
    <w:p w14:paraId="0AA94B56" w14:textId="77777777" w:rsidR="008A35FC" w:rsidRPr="001A306E" w:rsidRDefault="008A35FC" w:rsidP="008A35FC">
      <w:pPr>
        <w:pStyle w:val="PL"/>
      </w:pPr>
      <w:r w:rsidRPr="001A306E">
        <w:t xml:space="preserve">    }</w:t>
      </w:r>
    </w:p>
    <w:p w14:paraId="1BBBD858" w14:textId="77777777" w:rsidR="008A35FC" w:rsidRPr="001A306E" w:rsidRDefault="008A35FC" w:rsidP="008A35FC">
      <w:pPr>
        <w:pStyle w:val="PL"/>
      </w:pPr>
      <w:r w:rsidRPr="001A306E">
        <w:t xml:space="preserve">  }</w:t>
      </w:r>
    </w:p>
    <w:p w14:paraId="106760FE" w14:textId="77777777" w:rsidR="008A35FC" w:rsidRPr="001A306E" w:rsidRDefault="008A35FC" w:rsidP="008A35FC">
      <w:pPr>
        <w:pStyle w:val="PL"/>
      </w:pPr>
      <w:r w:rsidRPr="001A306E">
        <w:t>}</w:t>
      </w:r>
    </w:p>
    <w:p w14:paraId="6900AC83" w14:textId="2CE028BF" w:rsidR="008A35FC" w:rsidRPr="001A306E" w:rsidRDefault="007A16E2" w:rsidP="008A35FC">
      <w:pPr>
        <w:pStyle w:val="PL"/>
      </w:pPr>
      <w:r w:rsidRPr="001A306E">
        <w:t>&lt;CODE ENDS&gt;</w:t>
      </w:r>
    </w:p>
    <w:p w14:paraId="7B3EAC9E" w14:textId="77777777" w:rsidR="008A35FC" w:rsidRPr="001A306E" w:rsidRDefault="008A35FC" w:rsidP="008A35FC"/>
    <w:p w14:paraId="2E7121CF" w14:textId="04FB7999" w:rsidR="008A35FC" w:rsidRDefault="008A35FC" w:rsidP="008A35FC">
      <w:pPr>
        <w:pStyle w:val="Heading2"/>
      </w:pPr>
      <w:bookmarkStart w:id="35" w:name="_Toc59184795"/>
      <w:bookmarkStart w:id="36" w:name="_Toc59195730"/>
      <w:bookmarkStart w:id="37" w:name="_Toc59440159"/>
      <w:bookmarkStart w:id="38" w:name="_Toc67990608"/>
      <w:bookmarkStart w:id="39" w:name="_Toc59183329"/>
      <w:r>
        <w:rPr>
          <w:lang w:eastAsia="zh-CN"/>
        </w:rPr>
        <w:t>E.5.1a</w:t>
      </w:r>
      <w:r>
        <w:rPr>
          <w:lang w:eastAsia="zh-CN"/>
        </w:rPr>
        <w:tab/>
        <w:t xml:space="preserve">module </w:t>
      </w:r>
      <w:r>
        <w:t>_3gpp-nr-nrm-bwp.yang</w:t>
      </w:r>
      <w:bookmarkEnd w:id="35"/>
      <w:bookmarkEnd w:id="36"/>
      <w:bookmarkEnd w:id="37"/>
      <w:bookmarkEnd w:id="38"/>
      <w:bookmarkEnd w:id="39"/>
    </w:p>
    <w:p w14:paraId="7A2FD610" w14:textId="77777777" w:rsidR="001A306E" w:rsidRDefault="001A306E" w:rsidP="008A35FC">
      <w:pPr>
        <w:pStyle w:val="PL"/>
      </w:pPr>
      <w:r w:rsidRPr="001A306E">
        <w:t>&lt;CODE BEGINS&gt;</w:t>
      </w:r>
    </w:p>
    <w:p w14:paraId="452AD824" w14:textId="42E58519" w:rsidR="008A35FC" w:rsidRDefault="008A35FC" w:rsidP="008A35FC">
      <w:pPr>
        <w:pStyle w:val="PL"/>
      </w:pPr>
      <w:r>
        <w:t>module _3gpp-nr-nrm-bwp {</w:t>
      </w:r>
    </w:p>
    <w:p w14:paraId="17B2C408" w14:textId="77777777" w:rsidR="008A35FC" w:rsidRDefault="008A35FC" w:rsidP="008A35FC">
      <w:pPr>
        <w:pStyle w:val="PL"/>
      </w:pPr>
      <w:r>
        <w:t xml:space="preserve">  yang-version 1.1;</w:t>
      </w:r>
    </w:p>
    <w:p w14:paraId="40173069" w14:textId="77777777" w:rsidR="008A35FC" w:rsidRDefault="008A35FC" w:rsidP="008A35FC">
      <w:pPr>
        <w:pStyle w:val="PL"/>
      </w:pPr>
      <w:r>
        <w:t xml:space="preserve">  namespace "urn:3gpp:sa5:_3gpp-nr-nrm-bwp";</w:t>
      </w:r>
    </w:p>
    <w:p w14:paraId="54A90D40" w14:textId="77777777" w:rsidR="008A35FC" w:rsidRDefault="008A35FC" w:rsidP="008A35FC">
      <w:pPr>
        <w:pStyle w:val="PL"/>
      </w:pPr>
      <w:r>
        <w:t xml:space="preserve">  prefix "bwp3gpp";</w:t>
      </w:r>
    </w:p>
    <w:p w14:paraId="746E39AC" w14:textId="77777777" w:rsidR="008A35FC" w:rsidRDefault="008A35FC" w:rsidP="008A35FC">
      <w:pPr>
        <w:pStyle w:val="PL"/>
      </w:pPr>
    </w:p>
    <w:p w14:paraId="43A76B21" w14:textId="77777777" w:rsidR="008A35FC" w:rsidRDefault="008A35FC" w:rsidP="008A35FC">
      <w:pPr>
        <w:pStyle w:val="PL"/>
      </w:pPr>
      <w:r>
        <w:t xml:space="preserve">  import _3gpp-common-managed-element { prefix me3gpp; }</w:t>
      </w:r>
    </w:p>
    <w:p w14:paraId="08C59D58" w14:textId="77777777" w:rsidR="008A35FC" w:rsidRDefault="008A35FC" w:rsidP="008A35FC">
      <w:pPr>
        <w:pStyle w:val="PL"/>
      </w:pPr>
      <w:r>
        <w:t xml:space="preserve">  import _3gpp-common-managed-function { prefix mf3gpp; }</w:t>
      </w:r>
    </w:p>
    <w:p w14:paraId="2031EFF8" w14:textId="77777777" w:rsidR="008A35FC" w:rsidRDefault="008A35FC" w:rsidP="008A35FC">
      <w:pPr>
        <w:pStyle w:val="PL"/>
      </w:pPr>
      <w:r>
        <w:t xml:space="preserve">  import _3gpp-common-top { prefix top3gpp; }</w:t>
      </w:r>
    </w:p>
    <w:p w14:paraId="36CFBD02" w14:textId="77777777" w:rsidR="008A35FC" w:rsidRDefault="008A35FC" w:rsidP="008A35FC">
      <w:pPr>
        <w:pStyle w:val="PL"/>
      </w:pPr>
      <w:r>
        <w:t xml:space="preserve">  import _3gpp-nr-nrm-gnbdufunction { prefix gnbdu3gpp; }</w:t>
      </w:r>
    </w:p>
    <w:p w14:paraId="5A92CD3E" w14:textId="77777777" w:rsidR="008A35FC" w:rsidRDefault="008A35FC" w:rsidP="008A35FC">
      <w:pPr>
        <w:pStyle w:val="PL"/>
      </w:pPr>
    </w:p>
    <w:p w14:paraId="4CD8A35B" w14:textId="77777777" w:rsidR="008A35FC" w:rsidRDefault="008A35FC" w:rsidP="008A35FC">
      <w:pPr>
        <w:pStyle w:val="PL"/>
      </w:pPr>
      <w:r>
        <w:t xml:space="preserve">  organization "3GPP SA5";</w:t>
      </w:r>
    </w:p>
    <w:p w14:paraId="2DFFC01D" w14:textId="77777777" w:rsidR="008A35FC" w:rsidRDefault="008A35FC" w:rsidP="008A35FC">
      <w:pPr>
        <w:pStyle w:val="PL"/>
      </w:pPr>
      <w:r>
        <w:t xml:space="preserve">  contact "https://www.3gpp.org/DynaReport/TSG-WG--S5--officials.htm?Itemid=464";</w:t>
      </w:r>
    </w:p>
    <w:p w14:paraId="4779DB25" w14:textId="77777777" w:rsidR="008A35FC" w:rsidRDefault="008A35FC" w:rsidP="008A35FC">
      <w:pPr>
        <w:pStyle w:val="PL"/>
      </w:pPr>
      <w:r>
        <w:t xml:space="preserve">  description "Defines the YANG mapping of the BWP Information Object Class</w:t>
      </w:r>
    </w:p>
    <w:p w14:paraId="28D906A4" w14:textId="77777777" w:rsidR="008A35FC" w:rsidRDefault="008A35FC" w:rsidP="008A35FC">
      <w:pPr>
        <w:pStyle w:val="PL"/>
      </w:pPr>
      <w:r>
        <w:t xml:space="preserve">    (IOC) that is part of the NR Network Resource Model (NRM).";</w:t>
      </w:r>
    </w:p>
    <w:p w14:paraId="28E08025" w14:textId="77777777" w:rsidR="008A35FC" w:rsidRDefault="008A35FC" w:rsidP="008A35FC">
      <w:pPr>
        <w:pStyle w:val="PL"/>
      </w:pPr>
      <w:r>
        <w:t xml:space="preserve">  reference "3GPP TS 28.541 5G Network Resource Model (NRM)";</w:t>
      </w:r>
    </w:p>
    <w:p w14:paraId="47A0D89E" w14:textId="77777777" w:rsidR="008A35FC" w:rsidRDefault="008A35FC" w:rsidP="008A35FC">
      <w:pPr>
        <w:pStyle w:val="PL"/>
      </w:pPr>
    </w:p>
    <w:p w14:paraId="00A302B0" w14:textId="77777777" w:rsidR="008A35FC" w:rsidRDefault="008A35FC" w:rsidP="008A35FC">
      <w:pPr>
        <w:pStyle w:val="PL"/>
      </w:pPr>
      <w:r>
        <w:t xml:space="preserve">  revision 2020-11-17 { reference CR-0410 ; }</w:t>
      </w:r>
    </w:p>
    <w:p w14:paraId="08AAD2E3" w14:textId="77777777" w:rsidR="008A35FC" w:rsidRDefault="008A35FC" w:rsidP="008A35FC">
      <w:pPr>
        <w:pStyle w:val="PL"/>
      </w:pPr>
      <w:r>
        <w:t xml:space="preserve">  revision 2019-10-28 { reference S5-193518 ; }</w:t>
      </w:r>
    </w:p>
    <w:p w14:paraId="1C6903BE" w14:textId="77777777" w:rsidR="008A35FC" w:rsidRDefault="008A35FC" w:rsidP="008A35FC">
      <w:pPr>
        <w:pStyle w:val="PL"/>
      </w:pPr>
      <w:r>
        <w:t xml:space="preserve">  revision 2019-06-17 { reference "Initial revision"; }</w:t>
      </w:r>
    </w:p>
    <w:p w14:paraId="03C154A0" w14:textId="77777777" w:rsidR="008A35FC" w:rsidRDefault="008A35FC" w:rsidP="008A35FC">
      <w:pPr>
        <w:pStyle w:val="PL"/>
      </w:pPr>
    </w:p>
    <w:p w14:paraId="2AD8299F" w14:textId="77777777" w:rsidR="008A35FC" w:rsidRDefault="008A35FC" w:rsidP="008A35FC">
      <w:pPr>
        <w:pStyle w:val="PL"/>
      </w:pPr>
      <w:r>
        <w:t xml:space="preserve">  typedef CyclicPrefix {</w:t>
      </w:r>
    </w:p>
    <w:p w14:paraId="41C19064" w14:textId="77777777" w:rsidR="008A35FC" w:rsidRDefault="008A35FC" w:rsidP="008A35FC">
      <w:pPr>
        <w:pStyle w:val="PL"/>
      </w:pPr>
      <w:r>
        <w:t xml:space="preserve">    type enumeration {</w:t>
      </w:r>
    </w:p>
    <w:p w14:paraId="39CD236F" w14:textId="77777777" w:rsidR="008A35FC" w:rsidRDefault="008A35FC" w:rsidP="008A35FC">
      <w:pPr>
        <w:pStyle w:val="PL"/>
      </w:pPr>
      <w:r>
        <w:t xml:space="preserve">      enum NORMAL;</w:t>
      </w:r>
    </w:p>
    <w:p w14:paraId="0DD5260E" w14:textId="77777777" w:rsidR="008A35FC" w:rsidRDefault="008A35FC" w:rsidP="008A35FC">
      <w:pPr>
        <w:pStyle w:val="PL"/>
      </w:pPr>
      <w:r>
        <w:t xml:space="preserve">      enum EXTENDED;</w:t>
      </w:r>
    </w:p>
    <w:p w14:paraId="45219A90" w14:textId="77777777" w:rsidR="008A35FC" w:rsidRDefault="008A35FC" w:rsidP="008A35FC">
      <w:pPr>
        <w:pStyle w:val="PL"/>
      </w:pPr>
      <w:r>
        <w:t xml:space="preserve">    }</w:t>
      </w:r>
    </w:p>
    <w:p w14:paraId="353357FC" w14:textId="77777777" w:rsidR="008A35FC" w:rsidRDefault="008A35FC" w:rsidP="008A35FC">
      <w:pPr>
        <w:pStyle w:val="PL"/>
      </w:pPr>
      <w:r>
        <w:t xml:space="preserve">  }</w:t>
      </w:r>
    </w:p>
    <w:p w14:paraId="0DC337F1" w14:textId="77777777" w:rsidR="008A35FC" w:rsidRDefault="008A35FC" w:rsidP="008A35FC">
      <w:pPr>
        <w:pStyle w:val="PL"/>
      </w:pPr>
    </w:p>
    <w:p w14:paraId="1545C06A" w14:textId="77777777" w:rsidR="008A35FC" w:rsidRDefault="008A35FC" w:rsidP="008A35FC">
      <w:pPr>
        <w:pStyle w:val="PL"/>
      </w:pPr>
      <w:r>
        <w:t xml:space="preserve">  typedef BwpContext {</w:t>
      </w:r>
    </w:p>
    <w:p w14:paraId="2FF36E43" w14:textId="77777777" w:rsidR="008A35FC" w:rsidRDefault="008A35FC" w:rsidP="008A35FC">
      <w:pPr>
        <w:pStyle w:val="PL"/>
      </w:pPr>
      <w:r>
        <w:t xml:space="preserve">    type enumeration {</w:t>
      </w:r>
    </w:p>
    <w:p w14:paraId="28D9CC52" w14:textId="77777777" w:rsidR="008A35FC" w:rsidRDefault="008A35FC" w:rsidP="008A35FC">
      <w:pPr>
        <w:pStyle w:val="PL"/>
      </w:pPr>
      <w:r>
        <w:t xml:space="preserve">      enum DL;</w:t>
      </w:r>
    </w:p>
    <w:p w14:paraId="4680204F" w14:textId="77777777" w:rsidR="008A35FC" w:rsidRDefault="008A35FC" w:rsidP="008A35FC">
      <w:pPr>
        <w:pStyle w:val="PL"/>
      </w:pPr>
      <w:r>
        <w:t xml:space="preserve">      enum UL;</w:t>
      </w:r>
    </w:p>
    <w:p w14:paraId="3C644B38" w14:textId="77777777" w:rsidR="008A35FC" w:rsidRDefault="008A35FC" w:rsidP="008A35FC">
      <w:pPr>
        <w:pStyle w:val="PL"/>
      </w:pPr>
      <w:r>
        <w:t xml:space="preserve">      enum SUL;</w:t>
      </w:r>
    </w:p>
    <w:p w14:paraId="6EA678FC" w14:textId="77777777" w:rsidR="008A35FC" w:rsidRDefault="008A35FC" w:rsidP="008A35FC">
      <w:pPr>
        <w:pStyle w:val="PL"/>
      </w:pPr>
      <w:r>
        <w:t xml:space="preserve">    }</w:t>
      </w:r>
    </w:p>
    <w:p w14:paraId="037C4CFE" w14:textId="77777777" w:rsidR="008A35FC" w:rsidRDefault="008A35FC" w:rsidP="008A35FC">
      <w:pPr>
        <w:pStyle w:val="PL"/>
      </w:pPr>
      <w:r>
        <w:t xml:space="preserve">  }</w:t>
      </w:r>
    </w:p>
    <w:p w14:paraId="52A2600C" w14:textId="77777777" w:rsidR="008A35FC" w:rsidRDefault="008A35FC" w:rsidP="008A35FC">
      <w:pPr>
        <w:pStyle w:val="PL"/>
      </w:pPr>
      <w:r>
        <w:t xml:space="preserve">  typedef IsInitialBwp {</w:t>
      </w:r>
    </w:p>
    <w:p w14:paraId="3A4B99E8" w14:textId="77777777" w:rsidR="008A35FC" w:rsidRDefault="008A35FC" w:rsidP="008A35FC">
      <w:pPr>
        <w:pStyle w:val="PL"/>
      </w:pPr>
      <w:r>
        <w:t xml:space="preserve">    type enumeration {</w:t>
      </w:r>
    </w:p>
    <w:p w14:paraId="015C2231" w14:textId="77777777" w:rsidR="008A35FC" w:rsidRDefault="008A35FC" w:rsidP="008A35FC">
      <w:pPr>
        <w:pStyle w:val="PL"/>
      </w:pPr>
      <w:r>
        <w:t xml:space="preserve">      enum INITIAL;</w:t>
      </w:r>
    </w:p>
    <w:p w14:paraId="46985B29" w14:textId="77777777" w:rsidR="008A35FC" w:rsidRDefault="008A35FC" w:rsidP="008A35FC">
      <w:pPr>
        <w:pStyle w:val="PL"/>
      </w:pPr>
      <w:r>
        <w:t xml:space="preserve">      enum OTHER;</w:t>
      </w:r>
    </w:p>
    <w:p w14:paraId="5DEE17EC" w14:textId="77777777" w:rsidR="008A35FC" w:rsidRDefault="008A35FC" w:rsidP="008A35FC">
      <w:pPr>
        <w:pStyle w:val="PL"/>
      </w:pPr>
      <w:r>
        <w:t xml:space="preserve">    }</w:t>
      </w:r>
    </w:p>
    <w:p w14:paraId="1218B0D9" w14:textId="77777777" w:rsidR="008A35FC" w:rsidRDefault="008A35FC" w:rsidP="008A35FC">
      <w:pPr>
        <w:pStyle w:val="PL"/>
      </w:pPr>
      <w:r>
        <w:t xml:space="preserve">  }</w:t>
      </w:r>
    </w:p>
    <w:p w14:paraId="58452ED3" w14:textId="77777777" w:rsidR="008A35FC" w:rsidRDefault="008A35FC" w:rsidP="008A35FC">
      <w:pPr>
        <w:pStyle w:val="PL"/>
      </w:pPr>
    </w:p>
    <w:p w14:paraId="7122451E" w14:textId="77777777" w:rsidR="008A35FC" w:rsidRDefault="008A35FC" w:rsidP="008A35FC">
      <w:pPr>
        <w:pStyle w:val="PL"/>
      </w:pPr>
      <w:r>
        <w:t xml:space="preserve">  grouping BWPGrp {</w:t>
      </w:r>
    </w:p>
    <w:p w14:paraId="4AC28263" w14:textId="77777777" w:rsidR="008A35FC" w:rsidRDefault="008A35FC" w:rsidP="008A35FC">
      <w:pPr>
        <w:pStyle w:val="PL"/>
      </w:pPr>
      <w:r>
        <w:t xml:space="preserve">    description "Represents the BWP IOC.";</w:t>
      </w:r>
    </w:p>
    <w:p w14:paraId="2310FEC9" w14:textId="77777777" w:rsidR="008A35FC" w:rsidRDefault="008A35FC" w:rsidP="008A35FC">
      <w:pPr>
        <w:pStyle w:val="PL"/>
      </w:pPr>
      <w:r>
        <w:t xml:space="preserve">    reference "3GPP TS 28.541";</w:t>
      </w:r>
    </w:p>
    <w:p w14:paraId="5E0B314C" w14:textId="77777777" w:rsidR="008A35FC" w:rsidRDefault="008A35FC" w:rsidP="008A35FC">
      <w:pPr>
        <w:pStyle w:val="PL"/>
      </w:pPr>
      <w:r>
        <w:t xml:space="preserve">    uses mf3gpp:ManagedFunctionGrp;</w:t>
      </w:r>
    </w:p>
    <w:p w14:paraId="6E6F0700" w14:textId="77777777" w:rsidR="008A35FC" w:rsidRDefault="008A35FC" w:rsidP="008A35FC">
      <w:pPr>
        <w:pStyle w:val="PL"/>
      </w:pPr>
    </w:p>
    <w:p w14:paraId="346C7566" w14:textId="77777777" w:rsidR="008A35FC" w:rsidRDefault="008A35FC" w:rsidP="008A35FC">
      <w:pPr>
        <w:pStyle w:val="PL"/>
      </w:pPr>
      <w:r>
        <w:t xml:space="preserve">    leaf bwpContext {</w:t>
      </w:r>
    </w:p>
    <w:p w14:paraId="3FE0A132" w14:textId="77777777" w:rsidR="008A35FC" w:rsidRDefault="008A35FC" w:rsidP="008A35FC">
      <w:pPr>
        <w:pStyle w:val="PL"/>
      </w:pPr>
      <w:r>
        <w:t xml:space="preserve">      description "Identifies whether the object is used for downlink, uplink</w:t>
      </w:r>
    </w:p>
    <w:p w14:paraId="2794DE85" w14:textId="77777777" w:rsidR="008A35FC" w:rsidRDefault="008A35FC" w:rsidP="008A35FC">
      <w:pPr>
        <w:pStyle w:val="PL"/>
      </w:pPr>
      <w:r>
        <w:t xml:space="preserve">        or supplementary uplink.";</w:t>
      </w:r>
    </w:p>
    <w:p w14:paraId="1529689D" w14:textId="77777777" w:rsidR="008A35FC" w:rsidRDefault="008A35FC" w:rsidP="008A35FC">
      <w:pPr>
        <w:pStyle w:val="PL"/>
      </w:pPr>
      <w:r>
        <w:t xml:space="preserve">      mandatory true;</w:t>
      </w:r>
    </w:p>
    <w:p w14:paraId="709F0FC5" w14:textId="77777777" w:rsidR="008A35FC" w:rsidRDefault="008A35FC" w:rsidP="008A35FC">
      <w:pPr>
        <w:pStyle w:val="PL"/>
      </w:pPr>
      <w:r>
        <w:t xml:space="preserve">      type BwpContext;</w:t>
      </w:r>
    </w:p>
    <w:p w14:paraId="212CF660" w14:textId="77777777" w:rsidR="008A35FC" w:rsidRDefault="008A35FC" w:rsidP="008A35FC">
      <w:pPr>
        <w:pStyle w:val="PL"/>
      </w:pPr>
      <w:r>
        <w:t xml:space="preserve">    }</w:t>
      </w:r>
    </w:p>
    <w:p w14:paraId="54F47373" w14:textId="77777777" w:rsidR="008A35FC" w:rsidRDefault="008A35FC" w:rsidP="008A35FC">
      <w:pPr>
        <w:pStyle w:val="PL"/>
      </w:pPr>
    </w:p>
    <w:p w14:paraId="40FDF3EB" w14:textId="77777777" w:rsidR="008A35FC" w:rsidRDefault="008A35FC" w:rsidP="008A35FC">
      <w:pPr>
        <w:pStyle w:val="PL"/>
      </w:pPr>
      <w:r>
        <w:t xml:space="preserve">    leaf isInitialBwp {</w:t>
      </w:r>
    </w:p>
    <w:p w14:paraId="698362D9" w14:textId="77777777" w:rsidR="008A35FC" w:rsidRDefault="008A35FC" w:rsidP="008A35FC">
      <w:pPr>
        <w:pStyle w:val="PL"/>
      </w:pPr>
      <w:r>
        <w:t xml:space="preserve">      description "Identifies whether the object is used for initial or other</w:t>
      </w:r>
    </w:p>
    <w:p w14:paraId="70740EEC" w14:textId="77777777" w:rsidR="008A35FC" w:rsidRDefault="008A35FC" w:rsidP="008A35FC">
      <w:pPr>
        <w:pStyle w:val="PL"/>
      </w:pPr>
      <w:r>
        <w:t xml:space="preserve">        BWP.";</w:t>
      </w:r>
    </w:p>
    <w:p w14:paraId="2F6D69BF" w14:textId="77777777" w:rsidR="008A35FC" w:rsidRDefault="008A35FC" w:rsidP="008A35FC">
      <w:pPr>
        <w:pStyle w:val="PL"/>
      </w:pPr>
      <w:r>
        <w:t xml:space="preserve">      mandatory true;</w:t>
      </w:r>
    </w:p>
    <w:p w14:paraId="137EA187" w14:textId="77777777" w:rsidR="008A35FC" w:rsidRDefault="008A35FC" w:rsidP="008A35FC">
      <w:pPr>
        <w:pStyle w:val="PL"/>
      </w:pPr>
      <w:r>
        <w:t xml:space="preserve">      type IsInitialBwp;</w:t>
      </w:r>
    </w:p>
    <w:p w14:paraId="7C07630C" w14:textId="77777777" w:rsidR="008A35FC" w:rsidRDefault="008A35FC" w:rsidP="008A35FC">
      <w:pPr>
        <w:pStyle w:val="PL"/>
      </w:pPr>
      <w:r>
        <w:t xml:space="preserve">    }</w:t>
      </w:r>
    </w:p>
    <w:p w14:paraId="426FCD9A" w14:textId="77777777" w:rsidR="008A35FC" w:rsidRDefault="008A35FC" w:rsidP="008A35FC">
      <w:pPr>
        <w:pStyle w:val="PL"/>
      </w:pPr>
    </w:p>
    <w:p w14:paraId="562F6BBB" w14:textId="77777777" w:rsidR="008A35FC" w:rsidRDefault="008A35FC" w:rsidP="008A35FC">
      <w:pPr>
        <w:pStyle w:val="PL"/>
      </w:pPr>
      <w:r>
        <w:t xml:space="preserve">    leaf subCarrierSpacing {</w:t>
      </w:r>
    </w:p>
    <w:p w14:paraId="7444B627" w14:textId="77777777" w:rsidR="008A35FC" w:rsidRDefault="008A35FC" w:rsidP="008A35FC">
      <w:pPr>
        <w:pStyle w:val="PL"/>
      </w:pPr>
      <w:r>
        <w:t xml:space="preserve">      description "Subcarrier spacing configuration for a BWP.";</w:t>
      </w:r>
    </w:p>
    <w:p w14:paraId="0B0CF27A" w14:textId="77777777" w:rsidR="008A35FC" w:rsidRDefault="008A35FC" w:rsidP="008A35FC">
      <w:pPr>
        <w:pStyle w:val="PL"/>
      </w:pPr>
      <w:r>
        <w:t xml:space="preserve">      reference "3GPP TS 38.104";</w:t>
      </w:r>
    </w:p>
    <w:p w14:paraId="0ABEF2FD" w14:textId="77777777" w:rsidR="008A35FC" w:rsidRDefault="008A35FC" w:rsidP="008A35FC">
      <w:pPr>
        <w:pStyle w:val="PL"/>
      </w:pPr>
      <w:r>
        <w:t xml:space="preserve">      mandatory true;</w:t>
      </w:r>
    </w:p>
    <w:p w14:paraId="5A7C7E05" w14:textId="77777777" w:rsidR="008A35FC" w:rsidRDefault="008A35FC" w:rsidP="008A35FC">
      <w:pPr>
        <w:pStyle w:val="PL"/>
      </w:pPr>
      <w:r>
        <w:t xml:space="preserve">      type uint32 { range "15 | 30 | 60 | 120"; }</w:t>
      </w:r>
    </w:p>
    <w:p w14:paraId="74FB62CD" w14:textId="77777777" w:rsidR="008A35FC" w:rsidRDefault="008A35FC" w:rsidP="008A35FC">
      <w:pPr>
        <w:pStyle w:val="PL"/>
      </w:pPr>
      <w:r>
        <w:t xml:space="preserve">      units kHz;</w:t>
      </w:r>
    </w:p>
    <w:p w14:paraId="6B0A3C45" w14:textId="77777777" w:rsidR="008A35FC" w:rsidRDefault="008A35FC" w:rsidP="008A35FC">
      <w:pPr>
        <w:pStyle w:val="PL"/>
      </w:pPr>
      <w:r>
        <w:lastRenderedPageBreak/>
        <w:t xml:space="preserve">    }</w:t>
      </w:r>
    </w:p>
    <w:p w14:paraId="02B70F31" w14:textId="77777777" w:rsidR="008A35FC" w:rsidRDefault="008A35FC" w:rsidP="008A35FC">
      <w:pPr>
        <w:pStyle w:val="PL"/>
      </w:pPr>
    </w:p>
    <w:p w14:paraId="43CE8279" w14:textId="77777777" w:rsidR="008A35FC" w:rsidRDefault="008A35FC" w:rsidP="008A35FC">
      <w:pPr>
        <w:pStyle w:val="PL"/>
      </w:pPr>
      <w:r>
        <w:t xml:space="preserve">    leaf cyclicPrefix {</w:t>
      </w:r>
    </w:p>
    <w:p w14:paraId="64703439" w14:textId="77777777" w:rsidR="008A35FC" w:rsidRDefault="008A35FC" w:rsidP="008A35FC">
      <w:pPr>
        <w:pStyle w:val="PL"/>
      </w:pPr>
      <w:r>
        <w:t xml:space="preserve">      description "Cyclic prefix, which may be normal or extended."; </w:t>
      </w:r>
    </w:p>
    <w:p w14:paraId="3F905E80" w14:textId="77777777" w:rsidR="008A35FC" w:rsidRDefault="008A35FC" w:rsidP="008A35FC">
      <w:pPr>
        <w:pStyle w:val="PL"/>
      </w:pPr>
      <w:r>
        <w:t xml:space="preserve">      reference "3GPP TS 38.211";</w:t>
      </w:r>
    </w:p>
    <w:p w14:paraId="20862EA4" w14:textId="77777777" w:rsidR="008A35FC" w:rsidRDefault="008A35FC" w:rsidP="008A35FC">
      <w:pPr>
        <w:pStyle w:val="PL"/>
      </w:pPr>
      <w:r>
        <w:t xml:space="preserve">      mandatory true;</w:t>
      </w:r>
    </w:p>
    <w:p w14:paraId="56B810C2" w14:textId="77777777" w:rsidR="008A35FC" w:rsidRDefault="008A35FC" w:rsidP="008A35FC">
      <w:pPr>
        <w:pStyle w:val="PL"/>
      </w:pPr>
      <w:r>
        <w:t xml:space="preserve">      type CyclicPrefix;</w:t>
      </w:r>
    </w:p>
    <w:p w14:paraId="6E67D1BE" w14:textId="77777777" w:rsidR="008A35FC" w:rsidRDefault="008A35FC" w:rsidP="008A35FC">
      <w:pPr>
        <w:pStyle w:val="PL"/>
      </w:pPr>
      <w:r>
        <w:t xml:space="preserve">    }</w:t>
      </w:r>
    </w:p>
    <w:p w14:paraId="1FE65C1D" w14:textId="77777777" w:rsidR="008A35FC" w:rsidRDefault="008A35FC" w:rsidP="008A35FC">
      <w:pPr>
        <w:pStyle w:val="PL"/>
      </w:pPr>
    </w:p>
    <w:p w14:paraId="63688233" w14:textId="77777777" w:rsidR="008A35FC" w:rsidRDefault="008A35FC" w:rsidP="008A35FC">
      <w:pPr>
        <w:pStyle w:val="PL"/>
      </w:pPr>
      <w:r>
        <w:t xml:space="preserve">    leaf startRB {</w:t>
      </w:r>
    </w:p>
    <w:p w14:paraId="3B57CB2D" w14:textId="77777777" w:rsidR="008A35FC" w:rsidRDefault="008A35FC" w:rsidP="008A35FC">
      <w:pPr>
        <w:pStyle w:val="PL"/>
      </w:pPr>
      <w:r>
        <w:t xml:space="preserve">      description "Offset in common resource blocks to common resource block 0</w:t>
      </w:r>
    </w:p>
    <w:p w14:paraId="321A3F5C" w14:textId="77777777" w:rsidR="008A35FC" w:rsidRDefault="008A35FC" w:rsidP="008A35FC">
      <w:pPr>
        <w:pStyle w:val="PL"/>
      </w:pPr>
      <w:r>
        <w:t xml:space="preserve">        for the applicable subcarrier spacing for a BWP.";</w:t>
      </w:r>
    </w:p>
    <w:p w14:paraId="33FD873C" w14:textId="77777777" w:rsidR="008A35FC" w:rsidRDefault="008A35FC" w:rsidP="008A35FC">
      <w:pPr>
        <w:pStyle w:val="PL"/>
      </w:pPr>
      <w:r>
        <w:t xml:space="preserve">      reference "N_BWP_start in 3GPP TS 38.211";</w:t>
      </w:r>
    </w:p>
    <w:p w14:paraId="2039E855" w14:textId="77777777" w:rsidR="008A35FC" w:rsidRDefault="008A35FC" w:rsidP="008A35FC">
      <w:pPr>
        <w:pStyle w:val="PL"/>
      </w:pPr>
      <w:r>
        <w:t xml:space="preserve">      mandatory true;</w:t>
      </w:r>
    </w:p>
    <w:p w14:paraId="6892CF0E" w14:textId="77777777" w:rsidR="008A35FC" w:rsidRDefault="008A35FC" w:rsidP="008A35FC">
      <w:pPr>
        <w:pStyle w:val="PL"/>
      </w:pPr>
      <w:r>
        <w:t xml:space="preserve">      type uint32;</w:t>
      </w:r>
    </w:p>
    <w:p w14:paraId="631E458B" w14:textId="77777777" w:rsidR="008A35FC" w:rsidRDefault="008A35FC" w:rsidP="008A35FC">
      <w:pPr>
        <w:pStyle w:val="PL"/>
      </w:pPr>
      <w:r>
        <w:t xml:space="preserve">    }</w:t>
      </w:r>
    </w:p>
    <w:p w14:paraId="1B5ED032" w14:textId="77777777" w:rsidR="008A35FC" w:rsidRDefault="008A35FC" w:rsidP="008A35FC">
      <w:pPr>
        <w:pStyle w:val="PL"/>
      </w:pPr>
    </w:p>
    <w:p w14:paraId="1F65DAD1" w14:textId="77777777" w:rsidR="008A35FC" w:rsidRDefault="008A35FC" w:rsidP="008A35FC">
      <w:pPr>
        <w:pStyle w:val="PL"/>
      </w:pPr>
      <w:r>
        <w:t xml:space="preserve">    leaf numberOfRBs {</w:t>
      </w:r>
    </w:p>
    <w:p w14:paraId="218856CC" w14:textId="77777777" w:rsidR="008A35FC" w:rsidRDefault="008A35FC" w:rsidP="008A35FC">
      <w:pPr>
        <w:pStyle w:val="PL"/>
      </w:pPr>
      <w:r>
        <w:t xml:space="preserve">      description "Number of physical resource blocks for a BWP.";</w:t>
      </w:r>
    </w:p>
    <w:p w14:paraId="0676A5E8" w14:textId="77777777" w:rsidR="008A35FC" w:rsidRDefault="008A35FC" w:rsidP="008A35FC">
      <w:pPr>
        <w:pStyle w:val="PL"/>
      </w:pPr>
      <w:r>
        <w:t xml:space="preserve">      reference "N_BWP_size in 3GPP TS 38.211";</w:t>
      </w:r>
    </w:p>
    <w:p w14:paraId="10C767F0" w14:textId="77777777" w:rsidR="008A35FC" w:rsidRDefault="008A35FC" w:rsidP="008A35FC">
      <w:pPr>
        <w:pStyle w:val="PL"/>
      </w:pPr>
      <w:r>
        <w:t xml:space="preserve">      mandatory true;</w:t>
      </w:r>
    </w:p>
    <w:p w14:paraId="4CEB0D92" w14:textId="77777777" w:rsidR="008A35FC" w:rsidRDefault="008A35FC" w:rsidP="008A35FC">
      <w:pPr>
        <w:pStyle w:val="PL"/>
      </w:pPr>
      <w:r>
        <w:t xml:space="preserve">      type uint32;</w:t>
      </w:r>
    </w:p>
    <w:p w14:paraId="70747A65" w14:textId="77777777" w:rsidR="008A35FC" w:rsidRDefault="008A35FC" w:rsidP="008A35FC">
      <w:pPr>
        <w:pStyle w:val="PL"/>
      </w:pPr>
      <w:r>
        <w:t xml:space="preserve">    }</w:t>
      </w:r>
    </w:p>
    <w:p w14:paraId="3F886529" w14:textId="77777777" w:rsidR="008A35FC" w:rsidRDefault="008A35FC" w:rsidP="008A35FC">
      <w:pPr>
        <w:pStyle w:val="PL"/>
      </w:pPr>
      <w:r>
        <w:t xml:space="preserve">  }</w:t>
      </w:r>
    </w:p>
    <w:p w14:paraId="6E9DA218" w14:textId="77777777" w:rsidR="008A35FC" w:rsidRDefault="008A35FC" w:rsidP="008A35FC">
      <w:pPr>
        <w:pStyle w:val="PL"/>
      </w:pPr>
    </w:p>
    <w:p w14:paraId="30606882" w14:textId="77777777" w:rsidR="008A35FC" w:rsidRDefault="008A35FC" w:rsidP="008A35FC">
      <w:pPr>
        <w:pStyle w:val="PL"/>
      </w:pPr>
      <w:r>
        <w:t xml:space="preserve">  augment "/me3gpp:ManagedElement/gnbdu3gpp:GNBDUFunction" {</w:t>
      </w:r>
    </w:p>
    <w:p w14:paraId="7D960B61" w14:textId="77777777" w:rsidR="008A35FC" w:rsidRDefault="008A35FC" w:rsidP="008A35FC">
      <w:pPr>
        <w:pStyle w:val="PL"/>
      </w:pPr>
    </w:p>
    <w:p w14:paraId="003F855F" w14:textId="77777777" w:rsidR="008A35FC" w:rsidRDefault="008A35FC" w:rsidP="008A35FC">
      <w:pPr>
        <w:pStyle w:val="PL"/>
      </w:pPr>
      <w:r>
        <w:t xml:space="preserve">    list BWP {</w:t>
      </w:r>
    </w:p>
    <w:p w14:paraId="1FEC4E2D" w14:textId="77777777" w:rsidR="008A35FC" w:rsidRDefault="008A35FC" w:rsidP="008A35FC">
      <w:pPr>
        <w:pStyle w:val="PL"/>
      </w:pPr>
      <w:r>
        <w:t xml:space="preserve">      description "Represents a bandwidth part (BWP).";</w:t>
      </w:r>
    </w:p>
    <w:p w14:paraId="477FE4D2" w14:textId="77777777" w:rsidR="008A35FC" w:rsidRDefault="008A35FC" w:rsidP="008A35FC">
      <w:pPr>
        <w:pStyle w:val="PL"/>
      </w:pPr>
      <w:r>
        <w:t xml:space="preserve">      key id;</w:t>
      </w:r>
    </w:p>
    <w:p w14:paraId="107A37AA" w14:textId="77777777" w:rsidR="008A35FC" w:rsidRDefault="008A35FC" w:rsidP="008A35FC">
      <w:pPr>
        <w:pStyle w:val="PL"/>
      </w:pPr>
      <w:r>
        <w:t xml:space="preserve">      uses top3gpp:Top_Grp;</w:t>
      </w:r>
    </w:p>
    <w:p w14:paraId="3BB63366" w14:textId="77777777" w:rsidR="008A35FC" w:rsidRDefault="008A35FC" w:rsidP="008A35FC">
      <w:pPr>
        <w:pStyle w:val="PL"/>
      </w:pPr>
      <w:r>
        <w:t xml:space="preserve">      container attributes {    </w:t>
      </w:r>
    </w:p>
    <w:p w14:paraId="57DEA433" w14:textId="77777777" w:rsidR="008A35FC" w:rsidRDefault="008A35FC" w:rsidP="008A35FC">
      <w:pPr>
        <w:pStyle w:val="PL"/>
      </w:pPr>
      <w:r>
        <w:t xml:space="preserve">        uses BWPGrp;</w:t>
      </w:r>
    </w:p>
    <w:p w14:paraId="134E11B2" w14:textId="77777777" w:rsidR="008A35FC" w:rsidRDefault="008A35FC" w:rsidP="008A35FC">
      <w:pPr>
        <w:pStyle w:val="PL"/>
      </w:pPr>
      <w:r>
        <w:t xml:space="preserve">      }</w:t>
      </w:r>
    </w:p>
    <w:p w14:paraId="350992FC" w14:textId="77777777" w:rsidR="008A35FC" w:rsidRDefault="008A35FC" w:rsidP="008A35FC">
      <w:pPr>
        <w:pStyle w:val="PL"/>
      </w:pPr>
      <w:r>
        <w:t xml:space="preserve">      uses mf3gpp:ManagedFunctionContainedClasses;</w:t>
      </w:r>
    </w:p>
    <w:p w14:paraId="4B58A5AA" w14:textId="77777777" w:rsidR="008A35FC" w:rsidRDefault="008A35FC" w:rsidP="008A35FC">
      <w:pPr>
        <w:pStyle w:val="PL"/>
      </w:pPr>
      <w:r>
        <w:t xml:space="preserve">    }</w:t>
      </w:r>
    </w:p>
    <w:p w14:paraId="22D8359D" w14:textId="77777777" w:rsidR="008A35FC" w:rsidRDefault="008A35FC" w:rsidP="008A35FC">
      <w:pPr>
        <w:pStyle w:val="PL"/>
      </w:pPr>
      <w:r>
        <w:t xml:space="preserve">  }</w:t>
      </w:r>
    </w:p>
    <w:p w14:paraId="235F9E56" w14:textId="77777777" w:rsidR="001A306E" w:rsidRDefault="008A35FC" w:rsidP="001A306E">
      <w:pPr>
        <w:pStyle w:val="PL"/>
      </w:pPr>
      <w:r>
        <w:t>}</w:t>
      </w:r>
    </w:p>
    <w:p w14:paraId="5B8D8D1E" w14:textId="264A11ED" w:rsidR="008A35FC" w:rsidRDefault="001A306E" w:rsidP="001A306E">
      <w:pPr>
        <w:pStyle w:val="PL"/>
      </w:pPr>
      <w:r>
        <w:t>&lt;CODE ENDS&gt;</w:t>
      </w:r>
    </w:p>
    <w:p w14:paraId="606BA3DE" w14:textId="5D1DA35A" w:rsidR="008A35FC" w:rsidRDefault="008A35FC" w:rsidP="008A35FC">
      <w:pPr>
        <w:pStyle w:val="Heading2"/>
      </w:pPr>
      <w:bookmarkStart w:id="40" w:name="_Toc59184796"/>
      <w:bookmarkStart w:id="41" w:name="_Toc59195731"/>
      <w:bookmarkStart w:id="42" w:name="_Toc59440160"/>
      <w:bookmarkStart w:id="43" w:name="_Toc67990609"/>
      <w:bookmarkStart w:id="44" w:name="_Toc59183330"/>
      <w:r>
        <w:rPr>
          <w:lang w:eastAsia="zh-CN"/>
        </w:rPr>
        <w:t>E.5.1b</w:t>
      </w:r>
      <w:r>
        <w:rPr>
          <w:lang w:eastAsia="zh-CN"/>
        </w:rPr>
        <w:tab/>
        <w:t xml:space="preserve">module </w:t>
      </w:r>
      <w:r>
        <w:t>_3gpp-nr-nrm-commonbeamformingfunction.yang</w:t>
      </w:r>
      <w:bookmarkEnd w:id="40"/>
      <w:bookmarkEnd w:id="41"/>
      <w:bookmarkEnd w:id="42"/>
      <w:bookmarkEnd w:id="43"/>
      <w:bookmarkEnd w:id="44"/>
    </w:p>
    <w:p w14:paraId="1C7A720A" w14:textId="77777777" w:rsidR="008A35FC" w:rsidRDefault="008A35FC" w:rsidP="008A35FC">
      <w:pPr>
        <w:pStyle w:val="PL"/>
      </w:pPr>
    </w:p>
    <w:p w14:paraId="20759CD0" w14:textId="54AA5F31" w:rsidR="008A35FC" w:rsidRDefault="001A306E" w:rsidP="008A35FC">
      <w:pPr>
        <w:pStyle w:val="PL"/>
      </w:pPr>
      <w:r w:rsidRPr="001A306E">
        <w:t>&lt;CODE BEGINS&gt;</w:t>
      </w:r>
    </w:p>
    <w:p w14:paraId="5B0D8D5C" w14:textId="77777777" w:rsidR="008A35FC" w:rsidRDefault="008A35FC" w:rsidP="008A35FC">
      <w:pPr>
        <w:pStyle w:val="PL"/>
      </w:pPr>
      <w:r>
        <w:t>module _3gpp-nr-nrm-commonbeamformingfunction {</w:t>
      </w:r>
    </w:p>
    <w:p w14:paraId="31F4EC4C" w14:textId="77777777" w:rsidR="008A35FC" w:rsidRDefault="008A35FC" w:rsidP="008A35FC">
      <w:pPr>
        <w:pStyle w:val="PL"/>
      </w:pPr>
      <w:r>
        <w:t xml:space="preserve">  yang-version 1.1;</w:t>
      </w:r>
    </w:p>
    <w:p w14:paraId="59789F6B" w14:textId="77777777" w:rsidR="00547AB4" w:rsidRDefault="00547AB4" w:rsidP="00547AB4">
      <w:pPr>
        <w:pStyle w:val="PL"/>
      </w:pPr>
      <w:r>
        <w:t xml:space="preserve">  namespace "urn:3gpp:sa5:_3gpp-nr-nrm-commonbeamformingfunction";</w:t>
      </w:r>
    </w:p>
    <w:p w14:paraId="1EFF2780" w14:textId="2D7D6BA2" w:rsidR="00B044B5" w:rsidRDefault="00547AB4" w:rsidP="00547AB4">
      <w:pPr>
        <w:pStyle w:val="PL"/>
      </w:pPr>
      <w:r>
        <w:t xml:space="preserve">  prefix "cbeamform3gpp";</w:t>
      </w:r>
    </w:p>
    <w:p w14:paraId="0D0DEC4E" w14:textId="77777777" w:rsidR="008A35FC" w:rsidRDefault="008A35FC" w:rsidP="008A35FC">
      <w:pPr>
        <w:pStyle w:val="PL"/>
      </w:pPr>
    </w:p>
    <w:p w14:paraId="6A2F1F5C" w14:textId="77777777" w:rsidR="008A35FC" w:rsidRDefault="008A35FC" w:rsidP="008A35FC">
      <w:pPr>
        <w:pStyle w:val="PL"/>
      </w:pPr>
      <w:r>
        <w:t xml:space="preserve">  import _3gpp-nr-nrm-nrsectorcarrier { prefix nrsectcarr3gpp; }</w:t>
      </w:r>
    </w:p>
    <w:p w14:paraId="2CD30103" w14:textId="77777777" w:rsidR="008A35FC" w:rsidRDefault="008A35FC" w:rsidP="008A35FC">
      <w:pPr>
        <w:pStyle w:val="PL"/>
      </w:pPr>
      <w:r>
        <w:t xml:space="preserve">  import _3gpp-common-top { prefix top3gpp; }</w:t>
      </w:r>
    </w:p>
    <w:p w14:paraId="1E997973" w14:textId="77777777" w:rsidR="008A35FC" w:rsidRDefault="008A35FC" w:rsidP="008A35FC">
      <w:pPr>
        <w:pStyle w:val="PL"/>
      </w:pPr>
      <w:r>
        <w:t xml:space="preserve">  import _3gpp-common-managed-element { prefix me3gpp; }</w:t>
      </w:r>
    </w:p>
    <w:p w14:paraId="00D4EB4D" w14:textId="77777777" w:rsidR="008A35FC" w:rsidRDefault="008A35FC" w:rsidP="008A35FC">
      <w:pPr>
        <w:pStyle w:val="PL"/>
      </w:pPr>
      <w:r>
        <w:t xml:space="preserve">  import _3gpp-nr-nrm-gnbdufunction { prefix gnbdu3gpp; }</w:t>
      </w:r>
    </w:p>
    <w:p w14:paraId="03539722" w14:textId="77777777" w:rsidR="008A35FC" w:rsidRDefault="008A35FC" w:rsidP="008A35FC">
      <w:pPr>
        <w:pStyle w:val="PL"/>
      </w:pPr>
    </w:p>
    <w:p w14:paraId="38D9A2A2" w14:textId="77777777" w:rsidR="008A35FC" w:rsidRDefault="008A35FC" w:rsidP="008A35FC">
      <w:pPr>
        <w:pStyle w:val="PL"/>
      </w:pPr>
    </w:p>
    <w:p w14:paraId="1040F76F" w14:textId="77777777" w:rsidR="008A35FC" w:rsidRDefault="008A35FC" w:rsidP="008A35FC">
      <w:pPr>
        <w:pStyle w:val="PL"/>
      </w:pPr>
      <w:r>
        <w:t xml:space="preserve">  organization "3GPP SA5";</w:t>
      </w:r>
    </w:p>
    <w:p w14:paraId="3B62A0DB" w14:textId="77777777" w:rsidR="00547AB4" w:rsidRPr="00B755AC" w:rsidRDefault="00547AB4" w:rsidP="00547AB4">
      <w:pPr>
        <w:pStyle w:val="PL"/>
      </w:pPr>
      <w:r w:rsidRPr="00B755AC">
        <w:t xml:space="preserve">  contact "https://www.3gpp.org/DynaReport/TSG-WG--S5--officials.htm?Itemid=464";</w:t>
      </w:r>
    </w:p>
    <w:p w14:paraId="51C1C4CE" w14:textId="77777777" w:rsidR="00547AB4" w:rsidRDefault="00547AB4" w:rsidP="00547AB4">
      <w:pPr>
        <w:pStyle w:val="PL"/>
      </w:pPr>
      <w:r w:rsidRPr="00B755AC">
        <w:t xml:space="preserve">  </w:t>
      </w:r>
      <w:r>
        <w:t xml:space="preserve">description "Defines the YANG mapping of the CommonBeamformingFuntion IOC </w:t>
      </w:r>
    </w:p>
    <w:p w14:paraId="03869F61" w14:textId="2A98D708" w:rsidR="00B044B5" w:rsidRDefault="00547AB4" w:rsidP="00547AB4">
      <w:pPr>
        <w:pStyle w:val="PL"/>
      </w:pPr>
      <w:r>
        <w:t xml:space="preserve">    that is part of the NR Network Resource Model (NRM).";</w:t>
      </w:r>
    </w:p>
    <w:p w14:paraId="006A00C1" w14:textId="77777777" w:rsidR="008A35FC" w:rsidRDefault="008A35FC" w:rsidP="008A35FC">
      <w:pPr>
        <w:pStyle w:val="PL"/>
      </w:pPr>
      <w:r>
        <w:t xml:space="preserve">  reference "3GPP TS 28.541 5G Network Resource Model (NRM)";</w:t>
      </w:r>
    </w:p>
    <w:p w14:paraId="7DAB9180" w14:textId="77777777" w:rsidR="008A35FC" w:rsidRDefault="008A35FC" w:rsidP="008A35FC">
      <w:pPr>
        <w:pStyle w:val="PL"/>
      </w:pPr>
    </w:p>
    <w:p w14:paraId="38B10883" w14:textId="77777777" w:rsidR="00547AB4" w:rsidRDefault="00547AB4" w:rsidP="00547AB4">
      <w:pPr>
        <w:pStyle w:val="PL"/>
      </w:pPr>
      <w:r>
        <w:t xml:space="preserve">  revision 2023-04-26 { reference CR-0916 ; }</w:t>
      </w:r>
    </w:p>
    <w:p w14:paraId="48F3B6AD" w14:textId="0D90BDED" w:rsidR="00B044B5" w:rsidRDefault="00547AB4" w:rsidP="00547AB4">
      <w:pPr>
        <w:pStyle w:val="PL"/>
      </w:pPr>
      <w:r>
        <w:t xml:space="preserve">  revision 2019-11-22 { reference "S5-197643"; }</w:t>
      </w:r>
    </w:p>
    <w:p w14:paraId="5C369C51" w14:textId="77777777" w:rsidR="008A35FC" w:rsidRDefault="008A35FC" w:rsidP="008A35FC">
      <w:pPr>
        <w:pStyle w:val="PL"/>
      </w:pPr>
    </w:p>
    <w:p w14:paraId="3617B7CD" w14:textId="77777777" w:rsidR="008A35FC" w:rsidRDefault="008A35FC" w:rsidP="008A35FC">
      <w:pPr>
        <w:pStyle w:val="PL"/>
      </w:pPr>
      <w:r>
        <w:t xml:space="preserve">  grouping CommonBeamformingFunctionGrp {</w:t>
      </w:r>
    </w:p>
    <w:p w14:paraId="46F30E49" w14:textId="77777777" w:rsidR="008A35FC" w:rsidRDefault="008A35FC" w:rsidP="008A35FC">
      <w:pPr>
        <w:pStyle w:val="PL"/>
      </w:pPr>
      <w:r>
        <w:t xml:space="preserve">    description "Represents the CommonBeamformingFunction IOC.";</w:t>
      </w:r>
    </w:p>
    <w:p w14:paraId="7577E60D" w14:textId="77777777" w:rsidR="008A35FC" w:rsidRDefault="008A35FC" w:rsidP="008A35FC">
      <w:pPr>
        <w:pStyle w:val="PL"/>
      </w:pPr>
      <w:r>
        <w:t xml:space="preserve">    reference "3GPP TS 28.541";</w:t>
      </w:r>
    </w:p>
    <w:p w14:paraId="7F2310F2" w14:textId="77777777" w:rsidR="008A35FC" w:rsidRDefault="008A35FC" w:rsidP="008A35FC">
      <w:pPr>
        <w:pStyle w:val="PL"/>
      </w:pPr>
    </w:p>
    <w:p w14:paraId="7F4E0C8C" w14:textId="77777777" w:rsidR="008A35FC" w:rsidRDefault="008A35FC" w:rsidP="008A35FC">
      <w:pPr>
        <w:pStyle w:val="PL"/>
      </w:pPr>
      <w:r>
        <w:t xml:space="preserve">    leaf coverageShape {</w:t>
      </w:r>
    </w:p>
    <w:p w14:paraId="13F60867" w14:textId="77777777" w:rsidR="00547AB4" w:rsidRDefault="00547AB4" w:rsidP="00547AB4">
      <w:pPr>
        <w:pStyle w:val="PL"/>
      </w:pPr>
      <w:r>
        <w:t xml:space="preserve">      description "Identifies the sector carrier coverage shape described by </w:t>
      </w:r>
    </w:p>
    <w:p w14:paraId="60AD1083" w14:textId="77777777" w:rsidR="00547AB4" w:rsidRDefault="00547AB4" w:rsidP="00547AB4">
      <w:pPr>
        <w:pStyle w:val="PL"/>
      </w:pPr>
      <w:r>
        <w:t xml:space="preserve">        the envelope of the contained SSB beams. The coverage shape is </w:t>
      </w:r>
    </w:p>
    <w:p w14:paraId="39FF9299" w14:textId="14CB2553" w:rsidR="00B044B5" w:rsidRDefault="00547AB4" w:rsidP="00547AB4">
      <w:pPr>
        <w:pStyle w:val="PL"/>
      </w:pPr>
      <w:r>
        <w:t xml:space="preserve">        implementation dependent.";</w:t>
      </w:r>
    </w:p>
    <w:p w14:paraId="059C774B" w14:textId="77777777" w:rsidR="008A35FC" w:rsidRDefault="008A35FC" w:rsidP="008A35FC">
      <w:pPr>
        <w:pStyle w:val="PL"/>
      </w:pPr>
      <w:r>
        <w:t xml:space="preserve">      mandatory true;</w:t>
      </w:r>
    </w:p>
    <w:p w14:paraId="5E991F6F" w14:textId="77777777" w:rsidR="008A35FC" w:rsidRDefault="008A35FC" w:rsidP="008A35FC">
      <w:pPr>
        <w:pStyle w:val="PL"/>
      </w:pPr>
      <w:r>
        <w:t xml:space="preserve">      type int32 { range "0..65535"; }</w:t>
      </w:r>
    </w:p>
    <w:p w14:paraId="3357BF17" w14:textId="77777777" w:rsidR="008A35FC" w:rsidRDefault="008A35FC" w:rsidP="008A35FC">
      <w:pPr>
        <w:pStyle w:val="PL"/>
      </w:pPr>
      <w:r>
        <w:t xml:space="preserve">    }</w:t>
      </w:r>
    </w:p>
    <w:p w14:paraId="484AA00F" w14:textId="77777777" w:rsidR="008A35FC" w:rsidRDefault="008A35FC" w:rsidP="008A35FC">
      <w:pPr>
        <w:pStyle w:val="PL"/>
      </w:pPr>
    </w:p>
    <w:p w14:paraId="71EB3CF5" w14:textId="77777777" w:rsidR="008A35FC" w:rsidRDefault="008A35FC" w:rsidP="008A35FC">
      <w:pPr>
        <w:pStyle w:val="PL"/>
      </w:pPr>
      <w:r>
        <w:t xml:space="preserve">    leaf digitalAzimuth {</w:t>
      </w:r>
    </w:p>
    <w:p w14:paraId="7D8D7EC1" w14:textId="77777777" w:rsidR="00547AB4" w:rsidRDefault="00547AB4" w:rsidP="00547AB4">
      <w:pPr>
        <w:pStyle w:val="PL"/>
      </w:pPr>
      <w:r>
        <w:t xml:space="preserve">      description "Digitally-controlled azimuth through beamforming. </w:t>
      </w:r>
    </w:p>
    <w:p w14:paraId="3844BC35" w14:textId="77777777" w:rsidR="00547AB4" w:rsidRDefault="00547AB4" w:rsidP="00547AB4">
      <w:pPr>
        <w:pStyle w:val="PL"/>
      </w:pPr>
      <w:r>
        <w:t xml:space="preserve">        It represents the horizontal pointing direction of the antenna </w:t>
      </w:r>
    </w:p>
    <w:p w14:paraId="3FF50E1A" w14:textId="77777777" w:rsidR="00547AB4" w:rsidRDefault="00547AB4" w:rsidP="00547AB4">
      <w:pPr>
        <w:pStyle w:val="PL"/>
      </w:pPr>
      <w:r>
        <w:t xml:space="preserve">        relative to the antenna bore sight, representing the total </w:t>
      </w:r>
    </w:p>
    <w:p w14:paraId="372AD4E9" w14:textId="77777777" w:rsidR="00547AB4" w:rsidRDefault="00547AB4" w:rsidP="00547AB4">
      <w:pPr>
        <w:pStyle w:val="PL"/>
      </w:pPr>
      <w:r>
        <w:t xml:space="preserve">        non-mechanical horizontal pan of the selected coverageShape. </w:t>
      </w:r>
    </w:p>
    <w:p w14:paraId="0136C3D8" w14:textId="77777777" w:rsidR="00547AB4" w:rsidRDefault="00547AB4" w:rsidP="00547AB4">
      <w:pPr>
        <w:pStyle w:val="PL"/>
      </w:pPr>
      <w:r>
        <w:t xml:space="preserve">        Positive value gives azimuth to the right and negative value gives </w:t>
      </w:r>
    </w:p>
    <w:p w14:paraId="688E7737" w14:textId="1B29698C" w:rsidR="008A35FC" w:rsidRDefault="00547AB4" w:rsidP="00547AB4">
      <w:pPr>
        <w:pStyle w:val="PL"/>
      </w:pPr>
      <w:r>
        <w:t xml:space="preserve">        an azimuth to the left.";</w:t>
      </w:r>
    </w:p>
    <w:p w14:paraId="3C806EB1" w14:textId="77777777" w:rsidR="008A35FC" w:rsidRDefault="008A35FC" w:rsidP="008A35FC">
      <w:pPr>
        <w:pStyle w:val="PL"/>
      </w:pPr>
    </w:p>
    <w:p w14:paraId="262363DB" w14:textId="77777777" w:rsidR="008A35FC" w:rsidRDefault="008A35FC" w:rsidP="008A35FC">
      <w:pPr>
        <w:pStyle w:val="PL"/>
      </w:pPr>
      <w:r>
        <w:t xml:space="preserve">      reference "3GPP TS 38.104, TS 38.901, TS 28.662";</w:t>
      </w:r>
    </w:p>
    <w:p w14:paraId="36BA7D16" w14:textId="77777777" w:rsidR="008A35FC" w:rsidRDefault="008A35FC" w:rsidP="008A35FC">
      <w:pPr>
        <w:pStyle w:val="PL"/>
      </w:pPr>
      <w:r>
        <w:t xml:space="preserve">      type int32 { range "-1800..1800"; }</w:t>
      </w:r>
    </w:p>
    <w:p w14:paraId="2B5D7522" w14:textId="77777777" w:rsidR="008A35FC" w:rsidRDefault="008A35FC" w:rsidP="008A35FC">
      <w:pPr>
        <w:pStyle w:val="PL"/>
      </w:pPr>
      <w:r>
        <w:t xml:space="preserve">      units "0.1";</w:t>
      </w:r>
    </w:p>
    <w:p w14:paraId="3B635F69" w14:textId="77777777" w:rsidR="008A35FC" w:rsidRDefault="008A35FC" w:rsidP="008A35FC">
      <w:pPr>
        <w:pStyle w:val="PL"/>
      </w:pPr>
      <w:r>
        <w:t xml:space="preserve">    }</w:t>
      </w:r>
    </w:p>
    <w:p w14:paraId="6E50129D" w14:textId="77777777" w:rsidR="008A35FC" w:rsidRDefault="008A35FC" w:rsidP="008A35FC">
      <w:pPr>
        <w:pStyle w:val="PL"/>
      </w:pPr>
    </w:p>
    <w:p w14:paraId="10E6F837" w14:textId="77777777" w:rsidR="008A35FC" w:rsidRDefault="008A35FC" w:rsidP="008A35FC">
      <w:pPr>
        <w:pStyle w:val="PL"/>
      </w:pPr>
      <w:r>
        <w:t xml:space="preserve">    leaf digitalTilt {</w:t>
      </w:r>
    </w:p>
    <w:p w14:paraId="29FC85FD" w14:textId="77777777" w:rsidR="00547AB4" w:rsidRDefault="00547AB4" w:rsidP="00547AB4">
      <w:pPr>
        <w:pStyle w:val="PL"/>
      </w:pPr>
      <w:r>
        <w:t xml:space="preserve">      description "Digitally-controlled tilt through beamforming. </w:t>
      </w:r>
    </w:p>
    <w:p w14:paraId="57AD07A3" w14:textId="77777777" w:rsidR="00547AB4" w:rsidRDefault="00547AB4" w:rsidP="00547AB4">
      <w:pPr>
        <w:pStyle w:val="PL"/>
      </w:pPr>
      <w:r>
        <w:t xml:space="preserve">        It represents the vertical pointing direction of the antenna relative </w:t>
      </w:r>
    </w:p>
    <w:p w14:paraId="240AD20E" w14:textId="77777777" w:rsidR="00547AB4" w:rsidRDefault="00547AB4" w:rsidP="00547AB4">
      <w:pPr>
        <w:pStyle w:val="PL"/>
      </w:pPr>
      <w:r>
        <w:t xml:space="preserve">        to the antenna bore sight, representing the total non-mechanical </w:t>
      </w:r>
    </w:p>
    <w:p w14:paraId="4E2934C2" w14:textId="77777777" w:rsidR="00547AB4" w:rsidRDefault="00547AB4" w:rsidP="00547AB4">
      <w:pPr>
        <w:pStyle w:val="PL"/>
      </w:pPr>
      <w:r>
        <w:t xml:space="preserve">        vertical tilt of the selected coverageShape. Positive value gives </w:t>
      </w:r>
    </w:p>
    <w:p w14:paraId="07CD0E1B" w14:textId="32C800B3" w:rsidR="008A35FC" w:rsidRDefault="00547AB4" w:rsidP="00547AB4">
      <w:pPr>
        <w:pStyle w:val="PL"/>
      </w:pPr>
      <w:r>
        <w:t xml:space="preserve">        downwards tilt and negative value gives upwards tilt.";</w:t>
      </w:r>
    </w:p>
    <w:p w14:paraId="60A2D728" w14:textId="77777777" w:rsidR="008A35FC" w:rsidRDefault="008A35FC" w:rsidP="008A35FC">
      <w:pPr>
        <w:pStyle w:val="PL"/>
      </w:pPr>
      <w:r>
        <w:t xml:space="preserve">      reference "3GPP TS 38.104, TS 38.901, TS 28.662";</w:t>
      </w:r>
    </w:p>
    <w:p w14:paraId="6224FFF5" w14:textId="77777777" w:rsidR="008A35FC" w:rsidRDefault="008A35FC" w:rsidP="008A35FC">
      <w:pPr>
        <w:pStyle w:val="PL"/>
      </w:pPr>
      <w:r>
        <w:t xml:space="preserve">      type int32 { range "-900..900"; }</w:t>
      </w:r>
    </w:p>
    <w:p w14:paraId="407C3F75" w14:textId="77777777" w:rsidR="008A35FC" w:rsidRDefault="008A35FC" w:rsidP="008A35FC">
      <w:pPr>
        <w:pStyle w:val="PL"/>
      </w:pPr>
      <w:r>
        <w:t xml:space="preserve">      units "0.1";</w:t>
      </w:r>
    </w:p>
    <w:p w14:paraId="31A43C9E" w14:textId="77777777" w:rsidR="00547AB4" w:rsidRDefault="00547AB4" w:rsidP="00547AB4">
      <w:pPr>
        <w:pStyle w:val="PL"/>
      </w:pPr>
      <w:r>
        <w:t xml:space="preserve">    }</w:t>
      </w:r>
    </w:p>
    <w:p w14:paraId="60574223" w14:textId="62F0F4C7" w:rsidR="00B044B5" w:rsidRDefault="00547AB4" w:rsidP="00547AB4">
      <w:pPr>
        <w:pStyle w:val="PL"/>
      </w:pPr>
      <w:r>
        <w:t xml:space="preserve">  }</w:t>
      </w:r>
    </w:p>
    <w:p w14:paraId="7B578E3F" w14:textId="77777777" w:rsidR="008A35FC" w:rsidRDefault="008A35FC" w:rsidP="008A35FC">
      <w:pPr>
        <w:pStyle w:val="PL"/>
      </w:pPr>
    </w:p>
    <w:p w14:paraId="3EDA5C24" w14:textId="77777777" w:rsidR="00547AB4" w:rsidRDefault="00547AB4" w:rsidP="00547AB4">
      <w:pPr>
        <w:pStyle w:val="PL"/>
      </w:pPr>
      <w:r>
        <w:t xml:space="preserve">  augment "/me3gpp:ManagedElement/gnbdu3gpp:GNBDUFunction/"</w:t>
      </w:r>
    </w:p>
    <w:p w14:paraId="72D45177" w14:textId="023DC5EF" w:rsidR="00B044B5" w:rsidRDefault="00547AB4" w:rsidP="00547AB4">
      <w:pPr>
        <w:pStyle w:val="PL"/>
      </w:pPr>
      <w:r>
        <w:t xml:space="preserve">      + "nrsectcarr3gpp:NRSectorCarrier" {</w:t>
      </w:r>
    </w:p>
    <w:p w14:paraId="3125169F" w14:textId="77777777" w:rsidR="008A35FC" w:rsidRDefault="008A35FC" w:rsidP="008A35FC">
      <w:pPr>
        <w:pStyle w:val="PL"/>
      </w:pPr>
    </w:p>
    <w:p w14:paraId="76E1B005" w14:textId="77777777" w:rsidR="008A35FC" w:rsidRDefault="008A35FC" w:rsidP="008A35FC">
      <w:pPr>
        <w:pStyle w:val="PL"/>
      </w:pPr>
      <w:r>
        <w:t xml:space="preserve">    list CommonBeamformingFunction {</w:t>
      </w:r>
    </w:p>
    <w:p w14:paraId="002B40C9" w14:textId="77777777" w:rsidR="00547AB4" w:rsidRDefault="00547AB4" w:rsidP="00547AB4">
      <w:pPr>
        <w:pStyle w:val="PL"/>
      </w:pPr>
      <w:r>
        <w:t xml:space="preserve">      description "Represents common beamforming functionality (eg: SSB beams) </w:t>
      </w:r>
    </w:p>
    <w:p w14:paraId="66ADD612" w14:textId="065B06FF" w:rsidR="00B044B5" w:rsidRDefault="00547AB4" w:rsidP="00547AB4">
      <w:pPr>
        <w:pStyle w:val="PL"/>
      </w:pPr>
      <w:r>
        <w:t xml:space="preserve">        for the NRSectorCarrier.";</w:t>
      </w:r>
    </w:p>
    <w:p w14:paraId="612D4171" w14:textId="77777777" w:rsidR="008A35FC" w:rsidRDefault="008A35FC" w:rsidP="008A35FC">
      <w:pPr>
        <w:pStyle w:val="PL"/>
      </w:pPr>
      <w:r>
        <w:t xml:space="preserve">      key id;</w:t>
      </w:r>
    </w:p>
    <w:p w14:paraId="20346A17" w14:textId="77777777" w:rsidR="008A35FC" w:rsidRDefault="008A35FC" w:rsidP="008A35FC">
      <w:pPr>
        <w:pStyle w:val="PL"/>
      </w:pPr>
      <w:r>
        <w:t xml:space="preserve">      uses top3gpp:Top_Grp;</w:t>
      </w:r>
    </w:p>
    <w:p w14:paraId="15D6A643" w14:textId="77777777" w:rsidR="008A35FC" w:rsidRDefault="008A35FC" w:rsidP="008A35FC">
      <w:pPr>
        <w:pStyle w:val="PL"/>
      </w:pPr>
      <w:r>
        <w:t xml:space="preserve">      container attributes {</w:t>
      </w:r>
    </w:p>
    <w:p w14:paraId="66B50AC4" w14:textId="77777777" w:rsidR="008A35FC" w:rsidRDefault="008A35FC" w:rsidP="008A35FC">
      <w:pPr>
        <w:pStyle w:val="PL"/>
      </w:pPr>
      <w:r>
        <w:t xml:space="preserve">        uses CommonBeamformingFunctionGrp;</w:t>
      </w:r>
    </w:p>
    <w:p w14:paraId="4A6AE468" w14:textId="77777777" w:rsidR="008A35FC" w:rsidRDefault="008A35FC" w:rsidP="008A35FC">
      <w:pPr>
        <w:pStyle w:val="PL"/>
      </w:pPr>
      <w:r>
        <w:t xml:space="preserve">      }</w:t>
      </w:r>
    </w:p>
    <w:p w14:paraId="01C95682" w14:textId="77777777" w:rsidR="008A35FC" w:rsidRDefault="008A35FC" w:rsidP="008A35FC">
      <w:pPr>
        <w:pStyle w:val="PL"/>
      </w:pPr>
      <w:r>
        <w:t xml:space="preserve">    }</w:t>
      </w:r>
    </w:p>
    <w:p w14:paraId="24085BD8" w14:textId="77777777" w:rsidR="008A35FC" w:rsidRDefault="008A35FC" w:rsidP="008A35FC">
      <w:pPr>
        <w:pStyle w:val="PL"/>
      </w:pPr>
      <w:r>
        <w:t xml:space="preserve">  }</w:t>
      </w:r>
    </w:p>
    <w:p w14:paraId="090A437D" w14:textId="77777777" w:rsidR="001A306E" w:rsidRDefault="008A35FC" w:rsidP="001A306E">
      <w:pPr>
        <w:pStyle w:val="PL"/>
      </w:pPr>
      <w:r>
        <w:t>}</w:t>
      </w:r>
    </w:p>
    <w:p w14:paraId="6FB84429" w14:textId="69CBD060" w:rsidR="008A35FC" w:rsidRDefault="001A306E" w:rsidP="001A306E">
      <w:pPr>
        <w:pStyle w:val="PL"/>
      </w:pPr>
      <w:r>
        <w:t>&lt;CODE ENDS&gt;</w:t>
      </w:r>
    </w:p>
    <w:p w14:paraId="2A880BEF" w14:textId="77777777" w:rsidR="008A35FC" w:rsidRDefault="008A35FC" w:rsidP="008A35FC">
      <w:pPr>
        <w:pStyle w:val="PL"/>
      </w:pPr>
    </w:p>
    <w:p w14:paraId="403E91D6" w14:textId="6C9838A8" w:rsidR="008A35FC" w:rsidRDefault="008A35FC" w:rsidP="008A35FC">
      <w:pPr>
        <w:pStyle w:val="Heading2"/>
        <w:rPr>
          <w:lang w:eastAsia="zh-CN"/>
        </w:rPr>
      </w:pPr>
      <w:bookmarkStart w:id="45" w:name="_Toc59183331"/>
      <w:bookmarkStart w:id="46" w:name="_Toc59184797"/>
      <w:bookmarkStart w:id="47" w:name="_Toc59195732"/>
      <w:bookmarkStart w:id="48" w:name="_Toc59440161"/>
      <w:bookmarkStart w:id="49" w:name="_Toc67990610"/>
      <w:r>
        <w:rPr>
          <w:lang w:eastAsia="zh-CN"/>
        </w:rPr>
        <w:t>E.5.2</w:t>
      </w:r>
      <w:r>
        <w:rPr>
          <w:lang w:eastAsia="zh-CN"/>
        </w:rPr>
        <w:tab/>
        <w:t xml:space="preserve">module </w:t>
      </w:r>
      <w:r>
        <w:t>_3gpp-nr-nrm-ep.yang</w:t>
      </w:r>
      <w:bookmarkEnd w:id="45"/>
      <w:bookmarkEnd w:id="46"/>
      <w:bookmarkEnd w:id="47"/>
      <w:bookmarkEnd w:id="48"/>
      <w:bookmarkEnd w:id="49"/>
    </w:p>
    <w:p w14:paraId="3B6D998E" w14:textId="77777777" w:rsidR="008A35FC" w:rsidRDefault="008A35FC" w:rsidP="008A35FC">
      <w:pPr>
        <w:pStyle w:val="PL"/>
      </w:pPr>
      <w:r>
        <w:t>&lt;CODE BEGINS&gt;</w:t>
      </w:r>
    </w:p>
    <w:p w14:paraId="76A8BC1E" w14:textId="77777777" w:rsidR="008A35FC" w:rsidRDefault="008A35FC" w:rsidP="008A35FC">
      <w:pPr>
        <w:pStyle w:val="PL"/>
        <w:rPr>
          <w:rFonts w:cs="Courier New"/>
        </w:rPr>
      </w:pPr>
      <w:r>
        <w:rPr>
          <w:rFonts w:cs="Courier New"/>
        </w:rPr>
        <w:t>module _3gpp-nr-nrm-ep {</w:t>
      </w:r>
    </w:p>
    <w:p w14:paraId="4245BB71" w14:textId="77777777" w:rsidR="008A35FC" w:rsidRDefault="008A35FC" w:rsidP="008A35FC">
      <w:pPr>
        <w:pStyle w:val="PL"/>
        <w:rPr>
          <w:rFonts w:cs="Courier New"/>
          <w:lang w:val="sv-SE"/>
        </w:rPr>
      </w:pPr>
      <w:r>
        <w:rPr>
          <w:rFonts w:cs="Courier New"/>
        </w:rPr>
        <w:t xml:space="preserve">  </w:t>
      </w:r>
      <w:r>
        <w:rPr>
          <w:rFonts w:cs="Courier New"/>
          <w:lang w:val="sv-SE"/>
        </w:rPr>
        <w:t>yang-version 1.1;</w:t>
      </w:r>
    </w:p>
    <w:p w14:paraId="0834B14D" w14:textId="77777777" w:rsidR="008A35FC" w:rsidRDefault="008A35FC" w:rsidP="008A35FC">
      <w:pPr>
        <w:pStyle w:val="PL"/>
        <w:rPr>
          <w:rFonts w:cs="Courier New"/>
          <w:lang w:val="sv-SE"/>
        </w:rPr>
      </w:pPr>
      <w:r>
        <w:rPr>
          <w:rFonts w:cs="Courier New"/>
          <w:lang w:val="sv-SE"/>
        </w:rPr>
        <w:t xml:space="preserve">  namespace "urn:3gpp:sa5:_3gpp-nr-nrm-ep";</w:t>
      </w:r>
    </w:p>
    <w:p w14:paraId="688282E1" w14:textId="77777777" w:rsidR="008A35FC" w:rsidRDefault="008A35FC" w:rsidP="008A35FC">
      <w:pPr>
        <w:pStyle w:val="PL"/>
        <w:rPr>
          <w:rFonts w:cs="Courier New"/>
        </w:rPr>
      </w:pPr>
      <w:r>
        <w:rPr>
          <w:rFonts w:cs="Courier New"/>
          <w:lang w:val="sv-SE"/>
        </w:rPr>
        <w:t xml:space="preserve">  </w:t>
      </w:r>
      <w:r>
        <w:rPr>
          <w:rFonts w:cs="Courier New"/>
        </w:rPr>
        <w:t>prefix "ep3gpp";</w:t>
      </w:r>
    </w:p>
    <w:p w14:paraId="71E3DC82" w14:textId="77777777" w:rsidR="008A35FC" w:rsidRDefault="008A35FC" w:rsidP="008A35FC">
      <w:pPr>
        <w:pStyle w:val="PL"/>
        <w:rPr>
          <w:rFonts w:cs="Courier New"/>
        </w:rPr>
      </w:pPr>
    </w:p>
    <w:p w14:paraId="4D8F6136" w14:textId="77777777" w:rsidR="008A35FC" w:rsidRDefault="008A35FC" w:rsidP="008A35FC">
      <w:pPr>
        <w:pStyle w:val="PL"/>
        <w:rPr>
          <w:rFonts w:cs="Courier New"/>
        </w:rPr>
      </w:pPr>
      <w:r>
        <w:rPr>
          <w:rFonts w:cs="Courier New"/>
        </w:rPr>
        <w:t xml:space="preserve">  import _3gpp-common-ep-rp { prefix eprp3gpp; }</w:t>
      </w:r>
    </w:p>
    <w:p w14:paraId="1091235F" w14:textId="77777777" w:rsidR="008A35FC" w:rsidRDefault="008A35FC" w:rsidP="008A35FC">
      <w:pPr>
        <w:pStyle w:val="PL"/>
        <w:rPr>
          <w:rFonts w:cs="Courier New"/>
        </w:rPr>
      </w:pPr>
      <w:r>
        <w:rPr>
          <w:rFonts w:cs="Courier New"/>
        </w:rPr>
        <w:t xml:space="preserve">  import _3gpp-common-managed-element { prefix me3gpp; }</w:t>
      </w:r>
    </w:p>
    <w:p w14:paraId="2B06A351" w14:textId="77777777" w:rsidR="008A35FC" w:rsidRDefault="008A35FC" w:rsidP="008A35FC">
      <w:pPr>
        <w:pStyle w:val="PL"/>
        <w:rPr>
          <w:rFonts w:cs="Courier New"/>
        </w:rPr>
      </w:pPr>
      <w:r>
        <w:rPr>
          <w:rFonts w:cs="Courier New"/>
        </w:rPr>
        <w:t xml:space="preserve">  import _3gpp-common-top { prefix top3gpp; }</w:t>
      </w:r>
    </w:p>
    <w:p w14:paraId="38B42FEB" w14:textId="77777777" w:rsidR="008A35FC" w:rsidRDefault="008A35FC" w:rsidP="008A35FC">
      <w:pPr>
        <w:pStyle w:val="PL"/>
        <w:rPr>
          <w:rFonts w:cs="Courier New"/>
        </w:rPr>
      </w:pPr>
      <w:r>
        <w:rPr>
          <w:rFonts w:cs="Courier New"/>
        </w:rPr>
        <w:t xml:space="preserve">  import _3gpp-nr-nrm-gnbcucpfunction { prefix gnbcucp3gpp; }</w:t>
      </w:r>
    </w:p>
    <w:p w14:paraId="739F2DDF" w14:textId="77777777" w:rsidR="008A35FC" w:rsidRDefault="008A35FC" w:rsidP="008A35FC">
      <w:pPr>
        <w:pStyle w:val="PL"/>
        <w:rPr>
          <w:rFonts w:cs="Courier New"/>
        </w:rPr>
      </w:pPr>
      <w:r>
        <w:rPr>
          <w:rFonts w:cs="Courier New"/>
        </w:rPr>
        <w:t xml:space="preserve">  import _3gpp-nr-nrm-gnbcuupfunction { prefix gnbcuup3gpp; }</w:t>
      </w:r>
    </w:p>
    <w:p w14:paraId="3CAFCC9B" w14:textId="77777777" w:rsidR="008A35FC" w:rsidRDefault="008A35FC" w:rsidP="008A35FC">
      <w:pPr>
        <w:pStyle w:val="PL"/>
        <w:rPr>
          <w:rFonts w:cs="Courier New"/>
        </w:rPr>
      </w:pPr>
      <w:r>
        <w:rPr>
          <w:rFonts w:cs="Courier New"/>
        </w:rPr>
        <w:t xml:space="preserve">  import _3gpp-nr-nrm-gnbdufunction { prefix gnbdu3gpp; }</w:t>
      </w:r>
    </w:p>
    <w:p w14:paraId="3F49353E" w14:textId="77777777" w:rsidR="008A35FC" w:rsidRDefault="008A35FC" w:rsidP="008A35FC">
      <w:pPr>
        <w:pStyle w:val="PL"/>
        <w:rPr>
          <w:rFonts w:cs="Courier New"/>
        </w:rPr>
      </w:pPr>
    </w:p>
    <w:p w14:paraId="768C6AAE" w14:textId="77777777" w:rsidR="008A35FC" w:rsidRDefault="008A35FC" w:rsidP="008A35FC">
      <w:pPr>
        <w:pStyle w:val="PL"/>
        <w:rPr>
          <w:rFonts w:cs="Courier New"/>
        </w:rPr>
      </w:pPr>
      <w:r>
        <w:rPr>
          <w:rFonts w:cs="Courier New"/>
        </w:rPr>
        <w:t xml:space="preserve">  organization "3GPP SA5";</w:t>
      </w:r>
    </w:p>
    <w:p w14:paraId="03E58947" w14:textId="77777777" w:rsidR="008A35FC" w:rsidRPr="00CB1B8A" w:rsidRDefault="008A35FC" w:rsidP="008A35FC">
      <w:pPr>
        <w:pStyle w:val="PL"/>
        <w:rPr>
          <w:rFonts w:cs="Courier New"/>
        </w:rPr>
      </w:pPr>
      <w:r w:rsidRPr="0041693A">
        <w:rPr>
          <w:rFonts w:cs="Courier New"/>
        </w:rPr>
        <w:t xml:space="preserve">  contact "https://www.3gpp.org/DynaReport/TSG-WG--S5--officials.htm?Itemid=464";</w:t>
      </w:r>
    </w:p>
    <w:p w14:paraId="17D02A35" w14:textId="77777777" w:rsidR="008A35FC" w:rsidRDefault="008A35FC" w:rsidP="008A35FC">
      <w:pPr>
        <w:pStyle w:val="PL"/>
        <w:rPr>
          <w:rFonts w:cs="Courier New"/>
        </w:rPr>
      </w:pPr>
      <w:r w:rsidRPr="0041693A">
        <w:rPr>
          <w:rFonts w:cs="Courier New"/>
        </w:rPr>
        <w:t xml:space="preserve">  </w:t>
      </w:r>
      <w:r>
        <w:rPr>
          <w:rFonts w:cs="Courier New"/>
        </w:rPr>
        <w:t>description "Defines the YANG mapping of the NR related endpoint</w:t>
      </w:r>
    </w:p>
    <w:p w14:paraId="27EFFCAF" w14:textId="77777777" w:rsidR="008A35FC" w:rsidRDefault="008A35FC" w:rsidP="008A35FC">
      <w:pPr>
        <w:pStyle w:val="PL"/>
        <w:rPr>
          <w:rFonts w:cs="Courier New"/>
        </w:rPr>
      </w:pPr>
      <w:r>
        <w:rPr>
          <w:rFonts w:cs="Courier New"/>
        </w:rPr>
        <w:t xml:space="preserve">    Information Object Classes (IOCs) that are part of the NR Network</w:t>
      </w:r>
    </w:p>
    <w:p w14:paraId="3CBD9FB7" w14:textId="77777777" w:rsidR="008A35FC" w:rsidRDefault="008A35FC" w:rsidP="008A35FC">
      <w:pPr>
        <w:pStyle w:val="PL"/>
        <w:rPr>
          <w:rFonts w:cs="Courier New"/>
        </w:rPr>
      </w:pPr>
      <w:r>
        <w:rPr>
          <w:rFonts w:cs="Courier New"/>
        </w:rPr>
        <w:t xml:space="preserve">    Resource Model (NRM).";</w:t>
      </w:r>
    </w:p>
    <w:p w14:paraId="51A4F6A9" w14:textId="77777777" w:rsidR="008A35FC" w:rsidRDefault="008A35FC" w:rsidP="008A35FC">
      <w:pPr>
        <w:pStyle w:val="PL"/>
        <w:rPr>
          <w:rFonts w:cs="Courier New"/>
        </w:rPr>
      </w:pPr>
      <w:r>
        <w:rPr>
          <w:rFonts w:cs="Courier New"/>
        </w:rPr>
        <w:t xml:space="preserve">  reference "3GPP TS 28.541 5G Network Resource Model (NRM)";</w:t>
      </w:r>
    </w:p>
    <w:p w14:paraId="077BEA59" w14:textId="77777777" w:rsidR="009C081D" w:rsidRDefault="009C081D" w:rsidP="009C081D">
      <w:pPr>
        <w:pStyle w:val="PL"/>
      </w:pPr>
    </w:p>
    <w:p w14:paraId="0DB987B6" w14:textId="77777777" w:rsidR="00A664E5" w:rsidRDefault="00A664E5" w:rsidP="00A664E5">
      <w:pPr>
        <w:pStyle w:val="PL"/>
      </w:pPr>
      <w:r>
        <w:t xml:space="preserve">  revision 2022-01-07 { reference CR-0643; }</w:t>
      </w:r>
    </w:p>
    <w:p w14:paraId="0F6DC85D" w14:textId="5F988C10" w:rsidR="009C081D" w:rsidRDefault="009C081D" w:rsidP="009C081D">
      <w:pPr>
        <w:pStyle w:val="PL"/>
      </w:pPr>
      <w:r>
        <w:t xml:space="preserve">  revision 2021-0</w:t>
      </w:r>
      <w:r w:rsidR="00A664E5">
        <w:t>5-01</w:t>
      </w:r>
      <w:r>
        <w:t xml:space="preserve"> { reference CR-0490; }</w:t>
      </w:r>
    </w:p>
    <w:p w14:paraId="13FB697C" w14:textId="40A83108" w:rsidR="008A35FC" w:rsidRDefault="008A35FC" w:rsidP="009C081D">
      <w:pPr>
        <w:pStyle w:val="PL"/>
      </w:pPr>
      <w:r>
        <w:t xml:space="preserve">  revision 2021-03-03 { reference CR-0435 ; }</w:t>
      </w:r>
    </w:p>
    <w:p w14:paraId="2F0A77B7" w14:textId="77777777" w:rsidR="008A35FC" w:rsidRDefault="008A35FC" w:rsidP="008A35FC">
      <w:pPr>
        <w:pStyle w:val="PL"/>
      </w:pPr>
      <w:r>
        <w:t xml:space="preserve">  revision 2021-02-17 { reference CR-0470; }</w:t>
      </w:r>
    </w:p>
    <w:p w14:paraId="3F9F6DC3" w14:textId="77777777" w:rsidR="008A35FC" w:rsidRDefault="008A35FC" w:rsidP="008A35FC">
      <w:pPr>
        <w:pStyle w:val="PL"/>
      </w:pPr>
      <w:r>
        <w:t xml:space="preserve">  revision 2020-11-17 { reference CR-0410; }</w:t>
      </w:r>
    </w:p>
    <w:p w14:paraId="6242BA37" w14:textId="77777777" w:rsidR="008A35FC" w:rsidRDefault="008A35FC" w:rsidP="008A35FC">
      <w:pPr>
        <w:pStyle w:val="PL"/>
        <w:rPr>
          <w:rFonts w:cs="Courier New"/>
        </w:rPr>
      </w:pPr>
      <w:r>
        <w:rPr>
          <w:rFonts w:cs="Courier New"/>
        </w:rPr>
        <w:t xml:space="preserve">  revision 2020-03-02 { reference S5-201191; }</w:t>
      </w:r>
    </w:p>
    <w:p w14:paraId="34EEAACB" w14:textId="77777777" w:rsidR="008A35FC" w:rsidRDefault="008A35FC" w:rsidP="008A35FC">
      <w:pPr>
        <w:pStyle w:val="PL"/>
        <w:rPr>
          <w:rFonts w:cs="Courier New"/>
        </w:rPr>
      </w:pPr>
      <w:r>
        <w:rPr>
          <w:rFonts w:cs="Courier New"/>
        </w:rPr>
        <w:t xml:space="preserve">  revision 2019-06-17 { reference "Initial revision"; }</w:t>
      </w:r>
    </w:p>
    <w:p w14:paraId="431B0D48" w14:textId="77777777" w:rsidR="008A35FC" w:rsidRDefault="008A35FC" w:rsidP="008A35FC">
      <w:pPr>
        <w:pStyle w:val="PL"/>
        <w:rPr>
          <w:rFonts w:cs="Courier New"/>
        </w:rPr>
      </w:pPr>
      <w:r>
        <w:rPr>
          <w:rFonts w:cs="Courier New"/>
        </w:rPr>
        <w:t xml:space="preserve">    </w:t>
      </w:r>
    </w:p>
    <w:p w14:paraId="7FD94D55" w14:textId="77777777" w:rsidR="008A35FC" w:rsidRDefault="008A35FC" w:rsidP="008A35FC">
      <w:pPr>
        <w:pStyle w:val="PL"/>
        <w:rPr>
          <w:rFonts w:cs="Courier New"/>
        </w:rPr>
      </w:pPr>
      <w:r>
        <w:rPr>
          <w:rFonts w:cs="Courier New"/>
        </w:rPr>
        <w:t xml:space="preserve">  feature EPClassesUnderGNBCUCPFunction {</w:t>
      </w:r>
    </w:p>
    <w:p w14:paraId="4E78AF56" w14:textId="77777777" w:rsidR="008A35FC" w:rsidRDefault="008A35FC" w:rsidP="008A35FC">
      <w:pPr>
        <w:pStyle w:val="PL"/>
        <w:rPr>
          <w:rFonts w:cs="Courier New"/>
        </w:rPr>
      </w:pPr>
      <w:r>
        <w:rPr>
          <w:rFonts w:cs="Courier New"/>
        </w:rPr>
        <w:t xml:space="preserve">    description "Endpoint classes shall be contained under GNBCUCPFunction";</w:t>
      </w:r>
    </w:p>
    <w:p w14:paraId="06EB6105" w14:textId="77777777" w:rsidR="008A35FC" w:rsidRDefault="008A35FC" w:rsidP="008A35FC">
      <w:pPr>
        <w:pStyle w:val="PL"/>
        <w:rPr>
          <w:rFonts w:cs="Courier New"/>
        </w:rPr>
      </w:pPr>
      <w:r>
        <w:rPr>
          <w:rFonts w:cs="Courier New"/>
        </w:rPr>
        <w:t xml:space="preserve">  }</w:t>
      </w:r>
    </w:p>
    <w:p w14:paraId="0EF5AA14" w14:textId="77777777" w:rsidR="008A35FC" w:rsidRDefault="008A35FC" w:rsidP="008A35FC">
      <w:pPr>
        <w:pStyle w:val="PL"/>
        <w:rPr>
          <w:rFonts w:cs="Courier New"/>
        </w:rPr>
      </w:pPr>
    </w:p>
    <w:p w14:paraId="018A69A8" w14:textId="77777777" w:rsidR="008A35FC" w:rsidRDefault="008A35FC" w:rsidP="008A35FC">
      <w:pPr>
        <w:pStyle w:val="PL"/>
        <w:rPr>
          <w:rFonts w:cs="Courier New"/>
        </w:rPr>
      </w:pPr>
      <w:r>
        <w:rPr>
          <w:rFonts w:cs="Courier New"/>
        </w:rPr>
        <w:t xml:space="preserve">  feature EPClassesUnderGNBCUUPFunction {</w:t>
      </w:r>
    </w:p>
    <w:p w14:paraId="360401D6" w14:textId="77777777" w:rsidR="008A35FC" w:rsidRDefault="008A35FC" w:rsidP="008A35FC">
      <w:pPr>
        <w:pStyle w:val="PL"/>
        <w:rPr>
          <w:rFonts w:cs="Courier New"/>
        </w:rPr>
      </w:pPr>
      <w:r>
        <w:rPr>
          <w:rFonts w:cs="Courier New"/>
        </w:rPr>
        <w:t xml:space="preserve">    description "Endpoint classes shall be contained under GNBCUUPFunction";</w:t>
      </w:r>
    </w:p>
    <w:p w14:paraId="52C7443C" w14:textId="77777777" w:rsidR="008A35FC" w:rsidRDefault="008A35FC" w:rsidP="008A35FC">
      <w:pPr>
        <w:pStyle w:val="PL"/>
        <w:rPr>
          <w:rFonts w:cs="Courier New"/>
        </w:rPr>
      </w:pPr>
      <w:r>
        <w:rPr>
          <w:rFonts w:cs="Courier New"/>
        </w:rPr>
        <w:t xml:space="preserve">  }</w:t>
      </w:r>
    </w:p>
    <w:p w14:paraId="4191A0C4" w14:textId="77777777" w:rsidR="008A35FC" w:rsidRDefault="008A35FC" w:rsidP="008A35FC">
      <w:pPr>
        <w:pStyle w:val="PL"/>
        <w:rPr>
          <w:rFonts w:cs="Courier New"/>
        </w:rPr>
      </w:pPr>
    </w:p>
    <w:p w14:paraId="0AD1596C" w14:textId="77777777" w:rsidR="008A35FC" w:rsidRDefault="008A35FC" w:rsidP="008A35FC">
      <w:pPr>
        <w:pStyle w:val="PL"/>
        <w:rPr>
          <w:rFonts w:cs="Courier New"/>
        </w:rPr>
      </w:pPr>
      <w:r>
        <w:rPr>
          <w:rFonts w:cs="Courier New"/>
        </w:rPr>
        <w:t xml:space="preserve">  feature EPClassesUnderGNBDUFunction {</w:t>
      </w:r>
    </w:p>
    <w:p w14:paraId="1C602C06" w14:textId="77777777" w:rsidR="008A35FC" w:rsidRDefault="008A35FC" w:rsidP="008A35FC">
      <w:pPr>
        <w:pStyle w:val="PL"/>
        <w:rPr>
          <w:rFonts w:cs="Courier New"/>
        </w:rPr>
      </w:pPr>
      <w:r>
        <w:rPr>
          <w:rFonts w:cs="Courier New"/>
        </w:rPr>
        <w:t xml:space="preserve">    description "Endpoint classes shall be contained under GNBDUFunction";</w:t>
      </w:r>
    </w:p>
    <w:p w14:paraId="3085A6F7" w14:textId="77777777" w:rsidR="008A35FC" w:rsidRDefault="008A35FC" w:rsidP="008A35FC">
      <w:pPr>
        <w:pStyle w:val="PL"/>
        <w:rPr>
          <w:rFonts w:cs="Courier New"/>
        </w:rPr>
      </w:pPr>
      <w:r>
        <w:rPr>
          <w:rFonts w:cs="Courier New"/>
        </w:rPr>
        <w:t xml:space="preserve">  }</w:t>
      </w:r>
    </w:p>
    <w:p w14:paraId="126321D5" w14:textId="77777777" w:rsidR="008A35FC" w:rsidRDefault="008A35FC" w:rsidP="008A35FC">
      <w:pPr>
        <w:pStyle w:val="PL"/>
        <w:rPr>
          <w:rFonts w:cs="Courier New"/>
        </w:rPr>
      </w:pPr>
    </w:p>
    <w:p w14:paraId="0015A287" w14:textId="77777777" w:rsidR="008A35FC" w:rsidRDefault="008A35FC" w:rsidP="008A35FC">
      <w:pPr>
        <w:pStyle w:val="PL"/>
        <w:rPr>
          <w:rFonts w:cs="Courier New"/>
        </w:rPr>
      </w:pPr>
      <w:r>
        <w:rPr>
          <w:rFonts w:cs="Courier New"/>
        </w:rPr>
        <w:t xml:space="preserve">  grouping EP_E1Grp {</w:t>
      </w:r>
    </w:p>
    <w:p w14:paraId="5908C6B8" w14:textId="77777777" w:rsidR="008A35FC" w:rsidRDefault="008A35FC" w:rsidP="008A35FC">
      <w:pPr>
        <w:pStyle w:val="PL"/>
        <w:rPr>
          <w:rFonts w:cs="Courier New"/>
        </w:rPr>
      </w:pPr>
      <w:r>
        <w:rPr>
          <w:rFonts w:cs="Courier New"/>
        </w:rPr>
        <w:t xml:space="preserve">    description "Represents the EP_E1 IOC.";</w:t>
      </w:r>
    </w:p>
    <w:p w14:paraId="40BC6B18" w14:textId="77777777" w:rsidR="008A35FC" w:rsidRDefault="008A35FC" w:rsidP="008A35FC">
      <w:pPr>
        <w:pStyle w:val="PL"/>
        <w:rPr>
          <w:rFonts w:cs="Courier New"/>
        </w:rPr>
      </w:pPr>
      <w:r>
        <w:rPr>
          <w:rFonts w:cs="Courier New"/>
        </w:rPr>
        <w:t xml:space="preserve">    reference "3GPP TS 28.541, 3GPP TS 38.401";</w:t>
      </w:r>
    </w:p>
    <w:p w14:paraId="17654E90" w14:textId="77777777" w:rsidR="008A35FC" w:rsidRDefault="008A35FC" w:rsidP="008A35FC">
      <w:pPr>
        <w:pStyle w:val="PL"/>
        <w:rPr>
          <w:rFonts w:cs="Courier New"/>
        </w:rPr>
      </w:pPr>
      <w:r>
        <w:rPr>
          <w:rFonts w:cs="Courier New"/>
        </w:rPr>
        <w:t xml:space="preserve">    uses eprp3gpp:EP_Common;</w:t>
      </w:r>
    </w:p>
    <w:p w14:paraId="2483B1CC" w14:textId="77777777" w:rsidR="008A35FC" w:rsidRDefault="008A35FC" w:rsidP="008A35FC">
      <w:pPr>
        <w:pStyle w:val="PL"/>
        <w:rPr>
          <w:rFonts w:cs="Courier New"/>
        </w:rPr>
      </w:pPr>
      <w:r>
        <w:rPr>
          <w:rFonts w:cs="Courier New"/>
        </w:rPr>
        <w:t xml:space="preserve">  }</w:t>
      </w:r>
    </w:p>
    <w:p w14:paraId="6B489D86" w14:textId="77777777" w:rsidR="008A35FC" w:rsidRDefault="008A35FC" w:rsidP="008A35FC">
      <w:pPr>
        <w:pStyle w:val="PL"/>
        <w:rPr>
          <w:rFonts w:cs="Courier New"/>
        </w:rPr>
      </w:pPr>
    </w:p>
    <w:p w14:paraId="5BD00348" w14:textId="77777777" w:rsidR="008A35FC" w:rsidRDefault="008A35FC" w:rsidP="008A35FC">
      <w:pPr>
        <w:pStyle w:val="PL"/>
        <w:rPr>
          <w:rFonts w:cs="Courier New"/>
        </w:rPr>
      </w:pPr>
      <w:r>
        <w:rPr>
          <w:rFonts w:cs="Courier New"/>
        </w:rPr>
        <w:t xml:space="preserve">  grouping EP_F1CGrp {</w:t>
      </w:r>
    </w:p>
    <w:p w14:paraId="561AC6AF" w14:textId="77777777" w:rsidR="008A35FC" w:rsidRDefault="008A35FC" w:rsidP="008A35FC">
      <w:pPr>
        <w:pStyle w:val="PL"/>
        <w:rPr>
          <w:rFonts w:cs="Courier New"/>
        </w:rPr>
      </w:pPr>
      <w:r>
        <w:rPr>
          <w:rFonts w:cs="Courier New"/>
        </w:rPr>
        <w:t xml:space="preserve">    description "Represents the EP_F1C IOC.";</w:t>
      </w:r>
    </w:p>
    <w:p w14:paraId="5C450622" w14:textId="77777777" w:rsidR="008A35FC" w:rsidRDefault="008A35FC" w:rsidP="008A35FC">
      <w:pPr>
        <w:pStyle w:val="PL"/>
        <w:rPr>
          <w:rFonts w:cs="Courier New"/>
        </w:rPr>
      </w:pPr>
      <w:r>
        <w:rPr>
          <w:rFonts w:cs="Courier New"/>
        </w:rPr>
        <w:t xml:space="preserve">    reference "3GPP TS 28.541, 3GPP TS 38.470";</w:t>
      </w:r>
    </w:p>
    <w:p w14:paraId="5F092908" w14:textId="77777777" w:rsidR="008A35FC" w:rsidRDefault="008A35FC" w:rsidP="008A35FC">
      <w:pPr>
        <w:pStyle w:val="PL"/>
        <w:rPr>
          <w:rFonts w:cs="Courier New"/>
        </w:rPr>
      </w:pPr>
      <w:r>
        <w:rPr>
          <w:rFonts w:cs="Courier New"/>
        </w:rPr>
        <w:t xml:space="preserve">    uses eprp3gpp:EP_Common;</w:t>
      </w:r>
    </w:p>
    <w:p w14:paraId="7D77FA35" w14:textId="77777777" w:rsidR="008A35FC" w:rsidRDefault="008A35FC" w:rsidP="008A35FC">
      <w:pPr>
        <w:pStyle w:val="PL"/>
        <w:rPr>
          <w:rFonts w:cs="Courier New"/>
        </w:rPr>
      </w:pPr>
      <w:r>
        <w:rPr>
          <w:rFonts w:cs="Courier New"/>
        </w:rPr>
        <w:t xml:space="preserve">  }</w:t>
      </w:r>
    </w:p>
    <w:p w14:paraId="7EC6CF71" w14:textId="77777777" w:rsidR="008A35FC" w:rsidRDefault="008A35FC" w:rsidP="008A35FC">
      <w:pPr>
        <w:pStyle w:val="PL"/>
        <w:rPr>
          <w:rFonts w:cs="Courier New"/>
        </w:rPr>
      </w:pPr>
    </w:p>
    <w:p w14:paraId="2C111C8F" w14:textId="77777777" w:rsidR="008A35FC" w:rsidRDefault="008A35FC" w:rsidP="008A35FC">
      <w:pPr>
        <w:pStyle w:val="PL"/>
        <w:rPr>
          <w:rFonts w:cs="Courier New"/>
        </w:rPr>
      </w:pPr>
      <w:r>
        <w:rPr>
          <w:rFonts w:cs="Courier New"/>
        </w:rPr>
        <w:t xml:space="preserve">  grouping EP_F1UGrp {</w:t>
      </w:r>
    </w:p>
    <w:p w14:paraId="27817331" w14:textId="77777777" w:rsidR="008A35FC" w:rsidRDefault="008A35FC" w:rsidP="008A35FC">
      <w:pPr>
        <w:pStyle w:val="PL"/>
        <w:rPr>
          <w:rFonts w:cs="Courier New"/>
        </w:rPr>
      </w:pPr>
      <w:r>
        <w:rPr>
          <w:rFonts w:cs="Courier New"/>
        </w:rPr>
        <w:t xml:space="preserve">    description "Represents the EP_F1U IOC.";</w:t>
      </w:r>
    </w:p>
    <w:p w14:paraId="2C2CDF17" w14:textId="77777777" w:rsidR="008A35FC" w:rsidRDefault="008A35FC" w:rsidP="008A35FC">
      <w:pPr>
        <w:pStyle w:val="PL"/>
        <w:rPr>
          <w:rFonts w:cs="Courier New"/>
        </w:rPr>
      </w:pPr>
      <w:r>
        <w:rPr>
          <w:rFonts w:cs="Courier New"/>
        </w:rPr>
        <w:t xml:space="preserve">    reference "3GPP TS 28.541, 3GPP TS 38.470";</w:t>
      </w:r>
    </w:p>
    <w:p w14:paraId="50774959" w14:textId="77777777" w:rsidR="008A35FC" w:rsidRDefault="008A35FC" w:rsidP="008A35FC">
      <w:pPr>
        <w:pStyle w:val="PL"/>
        <w:rPr>
          <w:rFonts w:cs="Courier New"/>
        </w:rPr>
      </w:pPr>
      <w:r>
        <w:rPr>
          <w:rFonts w:cs="Courier New"/>
        </w:rPr>
        <w:t xml:space="preserve">    uses eprp3gpp:EP_Common;</w:t>
      </w:r>
    </w:p>
    <w:p w14:paraId="0B45CCED" w14:textId="77777777" w:rsidR="008A35FC" w:rsidRDefault="008A35FC" w:rsidP="008A35FC">
      <w:pPr>
        <w:pStyle w:val="PL"/>
        <w:rPr>
          <w:rFonts w:cs="Courier New"/>
        </w:rPr>
      </w:pPr>
      <w:r>
        <w:rPr>
          <w:rFonts w:cs="Courier New"/>
        </w:rPr>
        <w:t xml:space="preserve">  }</w:t>
      </w:r>
    </w:p>
    <w:p w14:paraId="0FD361AA" w14:textId="77777777" w:rsidR="008A35FC" w:rsidRDefault="008A35FC" w:rsidP="008A35FC">
      <w:pPr>
        <w:pStyle w:val="PL"/>
        <w:rPr>
          <w:rFonts w:cs="Courier New"/>
        </w:rPr>
      </w:pPr>
    </w:p>
    <w:p w14:paraId="3B5667C3" w14:textId="77777777" w:rsidR="008A35FC" w:rsidRDefault="008A35FC" w:rsidP="008A35FC">
      <w:pPr>
        <w:pStyle w:val="PL"/>
        <w:rPr>
          <w:rFonts w:cs="Courier New"/>
        </w:rPr>
      </w:pPr>
      <w:r>
        <w:rPr>
          <w:rFonts w:cs="Courier New"/>
        </w:rPr>
        <w:t xml:space="preserve">  grouping EP_XnCGrp {</w:t>
      </w:r>
    </w:p>
    <w:p w14:paraId="7CD775BC" w14:textId="77777777" w:rsidR="008A35FC" w:rsidRDefault="008A35FC" w:rsidP="008A35FC">
      <w:pPr>
        <w:pStyle w:val="PL"/>
        <w:rPr>
          <w:rFonts w:cs="Courier New"/>
        </w:rPr>
      </w:pPr>
      <w:r>
        <w:rPr>
          <w:rFonts w:cs="Courier New"/>
        </w:rPr>
        <w:t xml:space="preserve">    description "Represents the EP_XnC IOC.";</w:t>
      </w:r>
    </w:p>
    <w:p w14:paraId="70CC9B97" w14:textId="77777777" w:rsidR="008A35FC" w:rsidRDefault="008A35FC" w:rsidP="008A35FC">
      <w:pPr>
        <w:pStyle w:val="PL"/>
        <w:rPr>
          <w:rFonts w:cs="Courier New"/>
        </w:rPr>
      </w:pPr>
      <w:r>
        <w:rPr>
          <w:rFonts w:cs="Courier New"/>
        </w:rPr>
        <w:t xml:space="preserve">    reference "3GPP TS 28.541, 3GPP TS 38.420";</w:t>
      </w:r>
    </w:p>
    <w:p w14:paraId="7479D814" w14:textId="77777777" w:rsidR="008A35FC" w:rsidRDefault="008A35FC" w:rsidP="008A35FC">
      <w:pPr>
        <w:pStyle w:val="PL"/>
        <w:rPr>
          <w:rFonts w:cs="Courier New"/>
        </w:rPr>
      </w:pPr>
      <w:r>
        <w:rPr>
          <w:rFonts w:cs="Courier New"/>
        </w:rPr>
        <w:t xml:space="preserve">    uses eprp3gpp:EP_Common;</w:t>
      </w:r>
    </w:p>
    <w:p w14:paraId="01636A96" w14:textId="77777777" w:rsidR="008A35FC" w:rsidRDefault="008A35FC" w:rsidP="008A35FC">
      <w:pPr>
        <w:pStyle w:val="PL"/>
        <w:rPr>
          <w:rFonts w:cs="Courier New"/>
        </w:rPr>
      </w:pPr>
      <w:r>
        <w:rPr>
          <w:rFonts w:cs="Courier New"/>
        </w:rPr>
        <w:t xml:space="preserve">  }</w:t>
      </w:r>
    </w:p>
    <w:p w14:paraId="5DFC9E95" w14:textId="77777777" w:rsidR="008A35FC" w:rsidRDefault="008A35FC" w:rsidP="008A35FC">
      <w:pPr>
        <w:pStyle w:val="PL"/>
        <w:rPr>
          <w:rFonts w:cs="Courier New"/>
        </w:rPr>
      </w:pPr>
      <w:r>
        <w:rPr>
          <w:rFonts w:cs="Courier New"/>
        </w:rPr>
        <w:t xml:space="preserve">  </w:t>
      </w:r>
    </w:p>
    <w:p w14:paraId="3F5CACC5" w14:textId="77777777" w:rsidR="008A35FC" w:rsidRDefault="008A35FC" w:rsidP="008A35FC">
      <w:pPr>
        <w:pStyle w:val="PL"/>
        <w:rPr>
          <w:rFonts w:cs="Courier New"/>
        </w:rPr>
      </w:pPr>
      <w:r>
        <w:rPr>
          <w:rFonts w:cs="Courier New"/>
        </w:rPr>
        <w:t xml:space="preserve">  grouping EP_XnUGrp {</w:t>
      </w:r>
    </w:p>
    <w:p w14:paraId="615CE36C" w14:textId="77777777" w:rsidR="008A35FC" w:rsidRDefault="008A35FC" w:rsidP="008A35FC">
      <w:pPr>
        <w:pStyle w:val="PL"/>
        <w:rPr>
          <w:rFonts w:cs="Courier New"/>
        </w:rPr>
      </w:pPr>
      <w:r>
        <w:rPr>
          <w:rFonts w:cs="Courier New"/>
        </w:rPr>
        <w:t xml:space="preserve">    description "Represents the EP_XnU IOC.";</w:t>
      </w:r>
    </w:p>
    <w:p w14:paraId="438D889E" w14:textId="77777777" w:rsidR="008A35FC" w:rsidRDefault="008A35FC" w:rsidP="008A35FC">
      <w:pPr>
        <w:pStyle w:val="PL"/>
        <w:rPr>
          <w:rFonts w:cs="Courier New"/>
        </w:rPr>
      </w:pPr>
      <w:r>
        <w:rPr>
          <w:rFonts w:cs="Courier New"/>
        </w:rPr>
        <w:t xml:space="preserve">    reference "3GPP TS 28.541, 3GPP TS 38.420";</w:t>
      </w:r>
    </w:p>
    <w:p w14:paraId="27BEDBD5" w14:textId="77777777" w:rsidR="008A35FC" w:rsidRDefault="008A35FC" w:rsidP="008A35FC">
      <w:pPr>
        <w:pStyle w:val="PL"/>
        <w:rPr>
          <w:rFonts w:cs="Courier New"/>
        </w:rPr>
      </w:pPr>
      <w:r>
        <w:rPr>
          <w:rFonts w:cs="Courier New"/>
        </w:rPr>
        <w:t xml:space="preserve">    uses eprp3gpp:EP_Common;</w:t>
      </w:r>
    </w:p>
    <w:p w14:paraId="60044A53" w14:textId="77777777" w:rsidR="008A35FC" w:rsidRDefault="008A35FC" w:rsidP="008A35FC">
      <w:pPr>
        <w:pStyle w:val="PL"/>
        <w:rPr>
          <w:rFonts w:cs="Courier New"/>
        </w:rPr>
      </w:pPr>
      <w:r>
        <w:rPr>
          <w:rFonts w:cs="Courier New"/>
        </w:rPr>
        <w:t xml:space="preserve">  }</w:t>
      </w:r>
    </w:p>
    <w:p w14:paraId="1FA44B17" w14:textId="77777777" w:rsidR="008A35FC" w:rsidRDefault="008A35FC" w:rsidP="008A35FC">
      <w:pPr>
        <w:pStyle w:val="PL"/>
        <w:rPr>
          <w:rFonts w:cs="Courier New"/>
        </w:rPr>
      </w:pPr>
      <w:r>
        <w:rPr>
          <w:rFonts w:cs="Courier New"/>
        </w:rPr>
        <w:t xml:space="preserve">  </w:t>
      </w:r>
    </w:p>
    <w:p w14:paraId="7CE16B46" w14:textId="77777777" w:rsidR="008A35FC" w:rsidRDefault="008A35FC" w:rsidP="008A35FC">
      <w:pPr>
        <w:pStyle w:val="PL"/>
        <w:rPr>
          <w:rFonts w:cs="Courier New"/>
        </w:rPr>
      </w:pPr>
      <w:r>
        <w:rPr>
          <w:rFonts w:cs="Courier New"/>
        </w:rPr>
        <w:t xml:space="preserve">  grouping EP_NgCGrp {</w:t>
      </w:r>
    </w:p>
    <w:p w14:paraId="6EDD45ED" w14:textId="77777777" w:rsidR="008A35FC" w:rsidRDefault="008A35FC" w:rsidP="008A35FC">
      <w:pPr>
        <w:pStyle w:val="PL"/>
        <w:rPr>
          <w:rFonts w:cs="Courier New"/>
        </w:rPr>
      </w:pPr>
      <w:r>
        <w:rPr>
          <w:rFonts w:cs="Courier New"/>
        </w:rPr>
        <w:t xml:space="preserve">    description "Represents the EP_NgC IOC.";</w:t>
      </w:r>
    </w:p>
    <w:p w14:paraId="39D08BB6" w14:textId="77777777" w:rsidR="008A35FC" w:rsidRDefault="008A35FC" w:rsidP="008A35FC">
      <w:pPr>
        <w:pStyle w:val="PL"/>
        <w:rPr>
          <w:rFonts w:cs="Courier New"/>
        </w:rPr>
      </w:pPr>
      <w:r>
        <w:rPr>
          <w:rFonts w:cs="Courier New"/>
        </w:rPr>
        <w:t xml:space="preserve">    reference "3GPP TS 28.541, 3GPP TS 38.470";</w:t>
      </w:r>
    </w:p>
    <w:p w14:paraId="108C8D47" w14:textId="77777777" w:rsidR="008A35FC" w:rsidRDefault="008A35FC" w:rsidP="008A35FC">
      <w:pPr>
        <w:pStyle w:val="PL"/>
        <w:rPr>
          <w:rFonts w:cs="Courier New"/>
        </w:rPr>
      </w:pPr>
      <w:r>
        <w:rPr>
          <w:rFonts w:cs="Courier New"/>
        </w:rPr>
        <w:t xml:space="preserve">    uses eprp3gpp:EP_Common;</w:t>
      </w:r>
    </w:p>
    <w:p w14:paraId="7B148D32" w14:textId="77777777" w:rsidR="008A35FC" w:rsidRDefault="008A35FC" w:rsidP="008A35FC">
      <w:pPr>
        <w:pStyle w:val="PL"/>
        <w:rPr>
          <w:rFonts w:cs="Courier New"/>
        </w:rPr>
      </w:pPr>
      <w:r>
        <w:rPr>
          <w:rFonts w:cs="Courier New"/>
        </w:rPr>
        <w:t xml:space="preserve">  }</w:t>
      </w:r>
    </w:p>
    <w:p w14:paraId="5E799E0A" w14:textId="77777777" w:rsidR="008A35FC" w:rsidRDefault="008A35FC" w:rsidP="008A35FC">
      <w:pPr>
        <w:pStyle w:val="PL"/>
        <w:rPr>
          <w:rFonts w:cs="Courier New"/>
        </w:rPr>
      </w:pPr>
      <w:r>
        <w:rPr>
          <w:rFonts w:cs="Courier New"/>
        </w:rPr>
        <w:t xml:space="preserve">  </w:t>
      </w:r>
    </w:p>
    <w:p w14:paraId="7AB0CE9B" w14:textId="77777777" w:rsidR="008A35FC" w:rsidRDefault="008A35FC" w:rsidP="008A35FC">
      <w:pPr>
        <w:pStyle w:val="PL"/>
        <w:rPr>
          <w:rFonts w:cs="Courier New"/>
        </w:rPr>
      </w:pPr>
      <w:r>
        <w:rPr>
          <w:rFonts w:cs="Courier New"/>
        </w:rPr>
        <w:t xml:space="preserve">  grouping EP_NgUGrp {</w:t>
      </w:r>
    </w:p>
    <w:p w14:paraId="6BF2FC81" w14:textId="77777777" w:rsidR="008A35FC" w:rsidRDefault="008A35FC" w:rsidP="008A35FC">
      <w:pPr>
        <w:pStyle w:val="PL"/>
        <w:rPr>
          <w:rFonts w:cs="Courier New"/>
        </w:rPr>
      </w:pPr>
      <w:r>
        <w:rPr>
          <w:rFonts w:cs="Courier New"/>
        </w:rPr>
        <w:t xml:space="preserve">    description "Represents the EP_NgU IOC.";</w:t>
      </w:r>
    </w:p>
    <w:p w14:paraId="63CDC5CA" w14:textId="77777777" w:rsidR="008A35FC" w:rsidRDefault="008A35FC" w:rsidP="008A35FC">
      <w:pPr>
        <w:pStyle w:val="PL"/>
        <w:rPr>
          <w:rFonts w:cs="Courier New"/>
        </w:rPr>
      </w:pPr>
      <w:r>
        <w:rPr>
          <w:rFonts w:cs="Courier New"/>
        </w:rPr>
        <w:t xml:space="preserve">    reference "3GPP TS 28.541, 3GPP TS 38.470";</w:t>
      </w:r>
    </w:p>
    <w:p w14:paraId="6829C9FF" w14:textId="77777777" w:rsidR="008A35FC" w:rsidRDefault="008A35FC" w:rsidP="008A35FC">
      <w:pPr>
        <w:pStyle w:val="PL"/>
        <w:rPr>
          <w:rFonts w:cs="Courier New"/>
        </w:rPr>
      </w:pPr>
      <w:r>
        <w:rPr>
          <w:rFonts w:cs="Courier New"/>
        </w:rPr>
        <w:t xml:space="preserve">    uses eprp3gpp:EP_Common;</w:t>
      </w:r>
    </w:p>
    <w:p w14:paraId="26371FE5" w14:textId="77777777" w:rsidR="008A35FC" w:rsidRDefault="008A35FC" w:rsidP="008A35FC">
      <w:pPr>
        <w:pStyle w:val="PL"/>
        <w:rPr>
          <w:rFonts w:cs="Courier New"/>
        </w:rPr>
      </w:pPr>
      <w:r>
        <w:rPr>
          <w:rFonts w:cs="Courier New"/>
        </w:rPr>
        <w:t xml:space="preserve">  }</w:t>
      </w:r>
    </w:p>
    <w:p w14:paraId="2BCF4904" w14:textId="77777777" w:rsidR="008A35FC" w:rsidRDefault="008A35FC" w:rsidP="008A35FC">
      <w:pPr>
        <w:pStyle w:val="PL"/>
        <w:rPr>
          <w:rFonts w:cs="Courier New"/>
        </w:rPr>
      </w:pPr>
      <w:r>
        <w:rPr>
          <w:rFonts w:cs="Courier New"/>
        </w:rPr>
        <w:t xml:space="preserve">  </w:t>
      </w:r>
    </w:p>
    <w:p w14:paraId="4A30FA77" w14:textId="77777777" w:rsidR="008A35FC" w:rsidRDefault="008A35FC" w:rsidP="008A35FC">
      <w:pPr>
        <w:pStyle w:val="PL"/>
        <w:rPr>
          <w:rFonts w:cs="Courier New"/>
        </w:rPr>
      </w:pPr>
      <w:r>
        <w:rPr>
          <w:rFonts w:cs="Courier New"/>
        </w:rPr>
        <w:t xml:space="preserve">  grouping EP_X2CGrp {</w:t>
      </w:r>
    </w:p>
    <w:p w14:paraId="5405832B" w14:textId="77777777" w:rsidR="008A35FC" w:rsidRDefault="008A35FC" w:rsidP="008A35FC">
      <w:pPr>
        <w:pStyle w:val="PL"/>
        <w:rPr>
          <w:rFonts w:cs="Courier New"/>
        </w:rPr>
      </w:pPr>
      <w:r>
        <w:rPr>
          <w:rFonts w:cs="Courier New"/>
        </w:rPr>
        <w:t xml:space="preserve">    description "Represents the EP_X2C IOC.";</w:t>
      </w:r>
    </w:p>
    <w:p w14:paraId="7285DD96" w14:textId="77777777" w:rsidR="008A35FC" w:rsidRDefault="008A35FC" w:rsidP="008A35FC">
      <w:pPr>
        <w:pStyle w:val="PL"/>
        <w:rPr>
          <w:rFonts w:cs="Courier New"/>
        </w:rPr>
      </w:pPr>
      <w:r>
        <w:rPr>
          <w:rFonts w:cs="Courier New"/>
        </w:rPr>
        <w:t xml:space="preserve">    reference "3GPP TS 28.541, 3GPP TS 36.423";</w:t>
      </w:r>
    </w:p>
    <w:p w14:paraId="1492C2F3" w14:textId="77777777" w:rsidR="008A35FC" w:rsidRDefault="008A35FC" w:rsidP="008A35FC">
      <w:pPr>
        <w:pStyle w:val="PL"/>
        <w:rPr>
          <w:rFonts w:cs="Courier New"/>
        </w:rPr>
      </w:pPr>
      <w:r>
        <w:rPr>
          <w:rFonts w:cs="Courier New"/>
        </w:rPr>
        <w:t xml:space="preserve">    uses eprp3gpp:EP_Common;</w:t>
      </w:r>
    </w:p>
    <w:p w14:paraId="5D4D96B4" w14:textId="77777777" w:rsidR="008A35FC" w:rsidRDefault="008A35FC" w:rsidP="008A35FC">
      <w:pPr>
        <w:pStyle w:val="PL"/>
        <w:rPr>
          <w:rFonts w:cs="Courier New"/>
        </w:rPr>
      </w:pPr>
      <w:r>
        <w:rPr>
          <w:rFonts w:cs="Courier New"/>
        </w:rPr>
        <w:t xml:space="preserve">  }</w:t>
      </w:r>
    </w:p>
    <w:p w14:paraId="049B5A9A" w14:textId="77777777" w:rsidR="008A35FC" w:rsidRDefault="008A35FC" w:rsidP="008A35FC">
      <w:pPr>
        <w:pStyle w:val="PL"/>
        <w:rPr>
          <w:rFonts w:cs="Courier New"/>
        </w:rPr>
      </w:pPr>
      <w:r>
        <w:rPr>
          <w:rFonts w:cs="Courier New"/>
        </w:rPr>
        <w:t xml:space="preserve">  </w:t>
      </w:r>
    </w:p>
    <w:p w14:paraId="56EF65F0" w14:textId="77777777" w:rsidR="008A35FC" w:rsidRDefault="008A35FC" w:rsidP="008A35FC">
      <w:pPr>
        <w:pStyle w:val="PL"/>
        <w:rPr>
          <w:rFonts w:cs="Courier New"/>
        </w:rPr>
      </w:pPr>
      <w:r>
        <w:rPr>
          <w:rFonts w:cs="Courier New"/>
        </w:rPr>
        <w:t xml:space="preserve">  grouping EP_X2UGrp {</w:t>
      </w:r>
    </w:p>
    <w:p w14:paraId="39269788" w14:textId="77777777" w:rsidR="008A35FC" w:rsidRDefault="008A35FC" w:rsidP="008A35FC">
      <w:pPr>
        <w:pStyle w:val="PL"/>
        <w:rPr>
          <w:rFonts w:cs="Courier New"/>
        </w:rPr>
      </w:pPr>
      <w:r>
        <w:rPr>
          <w:rFonts w:cs="Courier New"/>
        </w:rPr>
        <w:t xml:space="preserve">    description "Represents the EP_X2U IOC.";</w:t>
      </w:r>
    </w:p>
    <w:p w14:paraId="1890131A" w14:textId="77777777" w:rsidR="008A35FC" w:rsidRDefault="008A35FC" w:rsidP="008A35FC">
      <w:pPr>
        <w:pStyle w:val="PL"/>
        <w:rPr>
          <w:rFonts w:cs="Courier New"/>
        </w:rPr>
      </w:pPr>
      <w:r>
        <w:rPr>
          <w:rFonts w:cs="Courier New"/>
        </w:rPr>
        <w:t xml:space="preserve">    reference "3GPP TS 28.541, 3GPP TS 36.425";</w:t>
      </w:r>
    </w:p>
    <w:p w14:paraId="6A3985FD" w14:textId="77777777" w:rsidR="008A35FC" w:rsidRDefault="008A35FC" w:rsidP="008A35FC">
      <w:pPr>
        <w:pStyle w:val="PL"/>
        <w:rPr>
          <w:rFonts w:cs="Courier New"/>
        </w:rPr>
      </w:pPr>
      <w:r>
        <w:rPr>
          <w:rFonts w:cs="Courier New"/>
        </w:rPr>
        <w:t xml:space="preserve">    uses eprp3gpp:EP_Common;</w:t>
      </w:r>
    </w:p>
    <w:p w14:paraId="3BD627EE" w14:textId="77777777" w:rsidR="008A35FC" w:rsidRDefault="008A35FC" w:rsidP="008A35FC">
      <w:pPr>
        <w:pStyle w:val="PL"/>
        <w:rPr>
          <w:rFonts w:cs="Courier New"/>
        </w:rPr>
      </w:pPr>
      <w:r>
        <w:rPr>
          <w:rFonts w:cs="Courier New"/>
        </w:rPr>
        <w:t xml:space="preserve">  }</w:t>
      </w:r>
    </w:p>
    <w:p w14:paraId="21C6BA51" w14:textId="77777777" w:rsidR="008A35FC" w:rsidRDefault="008A35FC" w:rsidP="008A35FC">
      <w:pPr>
        <w:pStyle w:val="PL"/>
        <w:rPr>
          <w:rFonts w:cs="Courier New"/>
        </w:rPr>
      </w:pPr>
      <w:r>
        <w:rPr>
          <w:rFonts w:cs="Courier New"/>
        </w:rPr>
        <w:t xml:space="preserve">  </w:t>
      </w:r>
    </w:p>
    <w:p w14:paraId="5FE67BA2" w14:textId="77777777" w:rsidR="008A35FC" w:rsidRDefault="008A35FC" w:rsidP="008A35FC">
      <w:pPr>
        <w:pStyle w:val="PL"/>
        <w:rPr>
          <w:rFonts w:cs="Courier New"/>
        </w:rPr>
      </w:pPr>
      <w:r>
        <w:rPr>
          <w:rFonts w:cs="Courier New"/>
        </w:rPr>
        <w:t xml:space="preserve">  grouping EP_S1UGrp {</w:t>
      </w:r>
    </w:p>
    <w:p w14:paraId="2821D743" w14:textId="77777777" w:rsidR="008A35FC" w:rsidRDefault="008A35FC" w:rsidP="008A35FC">
      <w:pPr>
        <w:pStyle w:val="PL"/>
        <w:rPr>
          <w:rFonts w:cs="Courier New"/>
        </w:rPr>
      </w:pPr>
      <w:r>
        <w:rPr>
          <w:rFonts w:cs="Courier New"/>
        </w:rPr>
        <w:t xml:space="preserve">    description "Represents the EP_S1U IOC.";</w:t>
      </w:r>
    </w:p>
    <w:p w14:paraId="354BDDE9" w14:textId="77777777" w:rsidR="008A35FC" w:rsidRDefault="008A35FC" w:rsidP="008A35FC">
      <w:pPr>
        <w:pStyle w:val="PL"/>
        <w:rPr>
          <w:rFonts w:cs="Courier New"/>
        </w:rPr>
      </w:pPr>
      <w:r>
        <w:rPr>
          <w:rFonts w:cs="Courier New"/>
        </w:rPr>
        <w:t xml:space="preserve">    reference "3GPP TS 28.541, 3GPP TS 36.410";</w:t>
      </w:r>
    </w:p>
    <w:p w14:paraId="3A8D12CE" w14:textId="77777777" w:rsidR="008A35FC" w:rsidRDefault="008A35FC" w:rsidP="008A35FC">
      <w:pPr>
        <w:pStyle w:val="PL"/>
        <w:rPr>
          <w:rFonts w:cs="Courier New"/>
        </w:rPr>
      </w:pPr>
      <w:r>
        <w:rPr>
          <w:rFonts w:cs="Courier New"/>
        </w:rPr>
        <w:t xml:space="preserve">    uses eprp3gpp:EP_Common;</w:t>
      </w:r>
    </w:p>
    <w:p w14:paraId="51173689" w14:textId="77777777" w:rsidR="008A35FC" w:rsidRDefault="008A35FC" w:rsidP="008A35FC">
      <w:pPr>
        <w:pStyle w:val="PL"/>
        <w:rPr>
          <w:rFonts w:cs="Courier New"/>
        </w:rPr>
      </w:pPr>
      <w:r>
        <w:rPr>
          <w:rFonts w:cs="Courier New"/>
        </w:rPr>
        <w:t xml:space="preserve">  }</w:t>
      </w:r>
    </w:p>
    <w:p w14:paraId="02940D79" w14:textId="77777777" w:rsidR="008A35FC" w:rsidRDefault="008A35FC" w:rsidP="008A35FC">
      <w:pPr>
        <w:pStyle w:val="PL"/>
        <w:rPr>
          <w:rFonts w:cs="Courier New"/>
        </w:rPr>
      </w:pPr>
    </w:p>
    <w:p w14:paraId="04D59D6C" w14:textId="77777777" w:rsidR="008A35FC" w:rsidRDefault="008A35FC" w:rsidP="008A35FC">
      <w:pPr>
        <w:pStyle w:val="PL"/>
        <w:rPr>
          <w:rFonts w:cs="Courier New"/>
        </w:rPr>
      </w:pPr>
      <w:r>
        <w:rPr>
          <w:rFonts w:cs="Courier New"/>
        </w:rPr>
        <w:t xml:space="preserve">  augment "/me3gpp:ManagedElement/gnbcucp3gpp:GNBCUCPFunction" {</w:t>
      </w:r>
    </w:p>
    <w:p w14:paraId="1204F023" w14:textId="77777777" w:rsidR="008A35FC" w:rsidRDefault="008A35FC" w:rsidP="008A35FC">
      <w:pPr>
        <w:pStyle w:val="PL"/>
      </w:pPr>
      <w:r>
        <w:t xml:space="preserve">    if-feature EPClassesUnderGNBCUCPFunction;</w:t>
      </w:r>
    </w:p>
    <w:p w14:paraId="627D2627" w14:textId="77777777" w:rsidR="008A35FC" w:rsidRDefault="008A35FC" w:rsidP="008A35FC">
      <w:pPr>
        <w:pStyle w:val="PL"/>
        <w:rPr>
          <w:rFonts w:cs="Courier New"/>
        </w:rPr>
      </w:pPr>
    </w:p>
    <w:p w14:paraId="762D80A4" w14:textId="77777777" w:rsidR="008A35FC" w:rsidRDefault="008A35FC" w:rsidP="008A35FC">
      <w:pPr>
        <w:pStyle w:val="PL"/>
        <w:rPr>
          <w:rFonts w:cs="Courier New"/>
        </w:rPr>
      </w:pPr>
      <w:r>
        <w:rPr>
          <w:rFonts w:cs="Courier New"/>
        </w:rPr>
        <w:t xml:space="preserve">    list EP_E1 {</w:t>
      </w:r>
    </w:p>
    <w:p w14:paraId="4AAD0D43" w14:textId="77777777" w:rsidR="008A35FC" w:rsidRDefault="008A35FC" w:rsidP="008A35FC">
      <w:pPr>
        <w:pStyle w:val="PL"/>
        <w:rPr>
          <w:rFonts w:cs="Courier New"/>
        </w:rPr>
      </w:pPr>
      <w:r>
        <w:rPr>
          <w:rFonts w:cs="Courier New"/>
        </w:rPr>
        <w:t xml:space="preserve">      description "Represents the local end point of the logical link,</w:t>
      </w:r>
    </w:p>
    <w:p w14:paraId="6BE29C94" w14:textId="77777777" w:rsidR="008A35FC" w:rsidRDefault="008A35FC" w:rsidP="008A35FC">
      <w:pPr>
        <w:pStyle w:val="PL"/>
        <w:rPr>
          <w:rFonts w:cs="Courier New"/>
        </w:rPr>
      </w:pPr>
      <w:r>
        <w:rPr>
          <w:rFonts w:cs="Courier New"/>
        </w:rPr>
        <w:t xml:space="preserve">        supporting E1 interface between gNB-CU-CP and gNB-CU-UP.";</w:t>
      </w:r>
    </w:p>
    <w:p w14:paraId="6F9DC06A" w14:textId="77777777" w:rsidR="008A35FC" w:rsidRDefault="008A35FC" w:rsidP="008A35FC">
      <w:pPr>
        <w:pStyle w:val="PL"/>
        <w:rPr>
          <w:rFonts w:cs="Courier New"/>
        </w:rPr>
      </w:pPr>
      <w:r>
        <w:rPr>
          <w:rFonts w:cs="Courier New"/>
        </w:rPr>
        <w:t xml:space="preserve">      reference "3GPP TS 28.541, 3GPP TS 38.401";</w:t>
      </w:r>
    </w:p>
    <w:p w14:paraId="11EB9D05" w14:textId="77777777" w:rsidR="008A35FC" w:rsidRDefault="008A35FC" w:rsidP="008A35FC">
      <w:pPr>
        <w:pStyle w:val="PL"/>
        <w:rPr>
          <w:rFonts w:cs="Courier New"/>
        </w:rPr>
      </w:pPr>
      <w:r>
        <w:rPr>
          <w:rFonts w:cs="Courier New"/>
        </w:rPr>
        <w:t xml:space="preserve">      key id;</w:t>
      </w:r>
    </w:p>
    <w:p w14:paraId="16F37BB2" w14:textId="77777777" w:rsidR="008A35FC" w:rsidRDefault="008A35FC" w:rsidP="008A35FC">
      <w:pPr>
        <w:pStyle w:val="PL"/>
        <w:rPr>
          <w:rFonts w:cs="Courier New"/>
        </w:rPr>
      </w:pPr>
      <w:r>
        <w:rPr>
          <w:rFonts w:cs="Courier New"/>
        </w:rPr>
        <w:t xml:space="preserve">      uses top3gpp:Top_Grp;</w:t>
      </w:r>
    </w:p>
    <w:p w14:paraId="15DD1BF5" w14:textId="77777777" w:rsidR="008A35FC" w:rsidRDefault="008A35FC" w:rsidP="008A35FC">
      <w:pPr>
        <w:pStyle w:val="PL"/>
        <w:rPr>
          <w:rFonts w:cs="Courier New"/>
        </w:rPr>
      </w:pPr>
      <w:r>
        <w:rPr>
          <w:rFonts w:cs="Courier New"/>
        </w:rPr>
        <w:t xml:space="preserve">      container attributes {    </w:t>
      </w:r>
    </w:p>
    <w:p w14:paraId="5E8633A2" w14:textId="77777777" w:rsidR="008A35FC" w:rsidRDefault="008A35FC" w:rsidP="008A35FC">
      <w:pPr>
        <w:pStyle w:val="PL"/>
        <w:rPr>
          <w:rFonts w:cs="Courier New"/>
        </w:rPr>
      </w:pPr>
      <w:r>
        <w:rPr>
          <w:rFonts w:cs="Courier New"/>
        </w:rPr>
        <w:t xml:space="preserve">        uses EP_E1Grp;</w:t>
      </w:r>
    </w:p>
    <w:p w14:paraId="5D77BF71" w14:textId="77777777" w:rsidR="008A35FC" w:rsidRDefault="008A35FC" w:rsidP="008A35FC">
      <w:pPr>
        <w:pStyle w:val="PL"/>
        <w:rPr>
          <w:rFonts w:cs="Courier New"/>
        </w:rPr>
      </w:pPr>
      <w:r>
        <w:rPr>
          <w:rFonts w:cs="Courier New"/>
        </w:rPr>
        <w:t xml:space="preserve">      }</w:t>
      </w:r>
    </w:p>
    <w:p w14:paraId="55F839FA" w14:textId="77777777" w:rsidR="008A35FC" w:rsidRDefault="008A35FC" w:rsidP="008A35FC">
      <w:pPr>
        <w:pStyle w:val="PL"/>
        <w:rPr>
          <w:rFonts w:cs="Courier New"/>
        </w:rPr>
      </w:pPr>
      <w:r>
        <w:rPr>
          <w:rFonts w:cs="Courier New"/>
        </w:rPr>
        <w:t xml:space="preserve">    }</w:t>
      </w:r>
    </w:p>
    <w:p w14:paraId="2ED50330" w14:textId="77777777" w:rsidR="008A35FC" w:rsidRDefault="008A35FC" w:rsidP="008A35FC">
      <w:pPr>
        <w:pStyle w:val="PL"/>
        <w:rPr>
          <w:rFonts w:cs="Courier New"/>
        </w:rPr>
      </w:pPr>
    </w:p>
    <w:p w14:paraId="3CE81A56" w14:textId="77777777" w:rsidR="008A35FC" w:rsidRDefault="008A35FC" w:rsidP="008A35FC">
      <w:pPr>
        <w:pStyle w:val="PL"/>
        <w:rPr>
          <w:rFonts w:cs="Courier New"/>
        </w:rPr>
      </w:pPr>
      <w:r>
        <w:rPr>
          <w:rFonts w:cs="Courier New"/>
        </w:rPr>
        <w:t xml:space="preserve">    list EP_F1C {</w:t>
      </w:r>
    </w:p>
    <w:p w14:paraId="2F471D2D" w14:textId="77777777" w:rsidR="008A35FC" w:rsidRDefault="008A35FC" w:rsidP="008A35FC">
      <w:pPr>
        <w:pStyle w:val="PL"/>
        <w:rPr>
          <w:rFonts w:cs="Courier New"/>
        </w:rPr>
      </w:pPr>
      <w:r>
        <w:rPr>
          <w:rFonts w:cs="Courier New"/>
        </w:rPr>
        <w:t xml:space="preserve">      description "Represents the local end point of the control plane</w:t>
      </w:r>
    </w:p>
    <w:p w14:paraId="56370935" w14:textId="59596432" w:rsidR="008A35FC" w:rsidRDefault="008A35FC" w:rsidP="008A35FC">
      <w:pPr>
        <w:pStyle w:val="PL"/>
        <w:rPr>
          <w:rFonts w:cs="Courier New"/>
        </w:rPr>
      </w:pPr>
      <w:r>
        <w:rPr>
          <w:rFonts w:cs="Courier New"/>
        </w:rPr>
        <w:t xml:space="preserve">        interface (F1-C) between the </w:t>
      </w:r>
      <w:r w:rsidR="009C081D" w:rsidRPr="009C081D">
        <w:rPr>
          <w:rFonts w:cs="Courier New"/>
        </w:rPr>
        <w:t>gNB-</w:t>
      </w:r>
      <w:r>
        <w:rPr>
          <w:rFonts w:cs="Courier New"/>
        </w:rPr>
        <w:t xml:space="preserve">DU and </w:t>
      </w:r>
      <w:r w:rsidR="009C081D" w:rsidRPr="009C081D">
        <w:rPr>
          <w:rFonts w:cs="Courier New"/>
        </w:rPr>
        <w:t>gNB-</w:t>
      </w:r>
      <w:r>
        <w:rPr>
          <w:rFonts w:cs="Courier New"/>
        </w:rPr>
        <w:t xml:space="preserve">CU or </w:t>
      </w:r>
      <w:r w:rsidR="009C081D" w:rsidRPr="009C081D">
        <w:rPr>
          <w:rFonts w:cs="Courier New"/>
        </w:rPr>
        <w:t>gNB-</w:t>
      </w:r>
      <w:r>
        <w:rPr>
          <w:rFonts w:cs="Courier New"/>
        </w:rPr>
        <w:t>CU-CP.";</w:t>
      </w:r>
    </w:p>
    <w:p w14:paraId="1869297F" w14:textId="77777777" w:rsidR="008A35FC" w:rsidRDefault="008A35FC" w:rsidP="008A35FC">
      <w:pPr>
        <w:pStyle w:val="PL"/>
        <w:rPr>
          <w:rFonts w:cs="Courier New"/>
        </w:rPr>
      </w:pPr>
      <w:r>
        <w:rPr>
          <w:rFonts w:cs="Courier New"/>
        </w:rPr>
        <w:t xml:space="preserve">      reference "3GPP TS 28.541, 3GPP TS 38.470";</w:t>
      </w:r>
    </w:p>
    <w:p w14:paraId="1569AE8D" w14:textId="77777777" w:rsidR="008A35FC" w:rsidRDefault="008A35FC" w:rsidP="008A35FC">
      <w:pPr>
        <w:pStyle w:val="PL"/>
        <w:rPr>
          <w:rFonts w:cs="Courier New"/>
        </w:rPr>
      </w:pPr>
      <w:r>
        <w:rPr>
          <w:rFonts w:cs="Courier New"/>
        </w:rPr>
        <w:t xml:space="preserve">      key id;</w:t>
      </w:r>
    </w:p>
    <w:p w14:paraId="125A20A8" w14:textId="77777777" w:rsidR="008A35FC" w:rsidRDefault="008A35FC" w:rsidP="008A35FC">
      <w:pPr>
        <w:pStyle w:val="PL"/>
        <w:rPr>
          <w:rFonts w:cs="Courier New"/>
        </w:rPr>
      </w:pPr>
      <w:r>
        <w:rPr>
          <w:rFonts w:cs="Courier New"/>
        </w:rPr>
        <w:t xml:space="preserve">      uses top3gpp:Top_Grp;</w:t>
      </w:r>
    </w:p>
    <w:p w14:paraId="26A380CF" w14:textId="77777777" w:rsidR="008A35FC" w:rsidRDefault="008A35FC" w:rsidP="008A35FC">
      <w:pPr>
        <w:pStyle w:val="PL"/>
        <w:rPr>
          <w:rFonts w:cs="Courier New"/>
        </w:rPr>
      </w:pPr>
      <w:r>
        <w:rPr>
          <w:rFonts w:cs="Courier New"/>
        </w:rPr>
        <w:t xml:space="preserve">      container attributes {    </w:t>
      </w:r>
    </w:p>
    <w:p w14:paraId="69914C61" w14:textId="77777777" w:rsidR="008A35FC" w:rsidRDefault="008A35FC" w:rsidP="008A35FC">
      <w:pPr>
        <w:pStyle w:val="PL"/>
        <w:rPr>
          <w:rFonts w:cs="Courier New"/>
        </w:rPr>
      </w:pPr>
      <w:r>
        <w:rPr>
          <w:rFonts w:cs="Courier New"/>
        </w:rPr>
        <w:t xml:space="preserve">        uses EP_F1CGrp;</w:t>
      </w:r>
    </w:p>
    <w:p w14:paraId="062C1483" w14:textId="77777777" w:rsidR="008A35FC" w:rsidRDefault="008A35FC" w:rsidP="008A35FC">
      <w:pPr>
        <w:pStyle w:val="PL"/>
        <w:rPr>
          <w:rFonts w:cs="Courier New"/>
        </w:rPr>
      </w:pPr>
      <w:r>
        <w:rPr>
          <w:rFonts w:cs="Courier New"/>
        </w:rPr>
        <w:t xml:space="preserve">      }</w:t>
      </w:r>
    </w:p>
    <w:p w14:paraId="641B8EF3" w14:textId="77777777" w:rsidR="008A35FC" w:rsidRDefault="008A35FC" w:rsidP="008A35FC">
      <w:pPr>
        <w:pStyle w:val="PL"/>
        <w:rPr>
          <w:rFonts w:cs="Courier New"/>
        </w:rPr>
      </w:pPr>
      <w:r>
        <w:rPr>
          <w:rFonts w:cs="Courier New"/>
        </w:rPr>
        <w:t xml:space="preserve">    }</w:t>
      </w:r>
    </w:p>
    <w:p w14:paraId="1047E44F" w14:textId="77777777" w:rsidR="008A35FC" w:rsidRDefault="008A35FC" w:rsidP="008A35FC">
      <w:pPr>
        <w:pStyle w:val="PL"/>
        <w:rPr>
          <w:rFonts w:cs="Courier New"/>
        </w:rPr>
      </w:pPr>
    </w:p>
    <w:p w14:paraId="310E70FC" w14:textId="77777777" w:rsidR="008A35FC" w:rsidRDefault="008A35FC" w:rsidP="008A35FC">
      <w:pPr>
        <w:pStyle w:val="PL"/>
        <w:rPr>
          <w:rFonts w:cs="Courier New"/>
        </w:rPr>
      </w:pPr>
      <w:r>
        <w:rPr>
          <w:rFonts w:cs="Courier New"/>
        </w:rPr>
        <w:t xml:space="preserve">    list EP_NgC {</w:t>
      </w:r>
    </w:p>
    <w:p w14:paraId="12113590" w14:textId="77777777" w:rsidR="008A35FC" w:rsidRDefault="008A35FC" w:rsidP="008A35FC">
      <w:pPr>
        <w:pStyle w:val="PL"/>
        <w:rPr>
          <w:rFonts w:cs="Courier New"/>
        </w:rPr>
      </w:pPr>
      <w:r>
        <w:rPr>
          <w:rFonts w:cs="Courier New"/>
        </w:rPr>
        <w:t xml:space="preserve">      description "Represents the local end point of the control plane</w:t>
      </w:r>
    </w:p>
    <w:p w14:paraId="394089C3" w14:textId="0D48A25D" w:rsidR="008A35FC" w:rsidRDefault="008A35FC" w:rsidP="008A35FC">
      <w:pPr>
        <w:pStyle w:val="PL"/>
        <w:rPr>
          <w:rFonts w:cs="Courier New"/>
        </w:rPr>
      </w:pPr>
      <w:r>
        <w:rPr>
          <w:rFonts w:cs="Courier New"/>
        </w:rPr>
        <w:t xml:space="preserve">        interface (NG-C) between the gNB and </w:t>
      </w:r>
      <w:r w:rsidR="009C081D" w:rsidRPr="009C081D">
        <w:rPr>
          <w:rFonts w:cs="Courier New"/>
        </w:rPr>
        <w:t>AMF</w:t>
      </w:r>
      <w:r>
        <w:rPr>
          <w:rFonts w:cs="Courier New"/>
        </w:rPr>
        <w:t>.";</w:t>
      </w:r>
    </w:p>
    <w:p w14:paraId="7BF1DD5F" w14:textId="77777777" w:rsidR="008A35FC" w:rsidRDefault="008A35FC" w:rsidP="008A35FC">
      <w:pPr>
        <w:pStyle w:val="PL"/>
        <w:rPr>
          <w:rFonts w:cs="Courier New"/>
        </w:rPr>
      </w:pPr>
      <w:r>
        <w:rPr>
          <w:rFonts w:cs="Courier New"/>
        </w:rPr>
        <w:t xml:space="preserve">      reference "3GPP TS 28.541, 3GPP TS 38.470";</w:t>
      </w:r>
    </w:p>
    <w:p w14:paraId="08C6760F" w14:textId="77777777" w:rsidR="008A35FC" w:rsidRDefault="008A35FC" w:rsidP="008A35FC">
      <w:pPr>
        <w:pStyle w:val="PL"/>
        <w:rPr>
          <w:rFonts w:cs="Courier New"/>
        </w:rPr>
      </w:pPr>
      <w:r>
        <w:rPr>
          <w:rFonts w:cs="Courier New"/>
        </w:rPr>
        <w:t xml:space="preserve">      key id;</w:t>
      </w:r>
    </w:p>
    <w:p w14:paraId="40ABCA55" w14:textId="77777777" w:rsidR="008A35FC" w:rsidRDefault="008A35FC" w:rsidP="008A35FC">
      <w:pPr>
        <w:pStyle w:val="PL"/>
        <w:rPr>
          <w:rFonts w:cs="Courier New"/>
        </w:rPr>
      </w:pPr>
      <w:r>
        <w:rPr>
          <w:rFonts w:cs="Courier New"/>
        </w:rPr>
        <w:t xml:space="preserve">      uses top3gpp:Top_Grp;</w:t>
      </w:r>
    </w:p>
    <w:p w14:paraId="197DF127" w14:textId="77777777" w:rsidR="008A35FC" w:rsidRDefault="008A35FC" w:rsidP="008A35FC">
      <w:pPr>
        <w:pStyle w:val="PL"/>
        <w:rPr>
          <w:rFonts w:cs="Courier New"/>
        </w:rPr>
      </w:pPr>
      <w:r>
        <w:rPr>
          <w:rFonts w:cs="Courier New"/>
        </w:rPr>
        <w:t xml:space="preserve">      container attributes {    </w:t>
      </w:r>
    </w:p>
    <w:p w14:paraId="0F992995" w14:textId="77777777" w:rsidR="008A35FC" w:rsidRDefault="008A35FC" w:rsidP="008A35FC">
      <w:pPr>
        <w:pStyle w:val="PL"/>
        <w:rPr>
          <w:rFonts w:cs="Courier New"/>
        </w:rPr>
      </w:pPr>
      <w:r>
        <w:rPr>
          <w:rFonts w:cs="Courier New"/>
        </w:rPr>
        <w:t xml:space="preserve">        uses EP_NgCGrp;</w:t>
      </w:r>
    </w:p>
    <w:p w14:paraId="01DCE664" w14:textId="77777777" w:rsidR="008A35FC" w:rsidRDefault="008A35FC" w:rsidP="008A35FC">
      <w:pPr>
        <w:pStyle w:val="PL"/>
        <w:rPr>
          <w:rFonts w:cs="Courier New"/>
        </w:rPr>
      </w:pPr>
      <w:r>
        <w:rPr>
          <w:rFonts w:cs="Courier New"/>
        </w:rPr>
        <w:t xml:space="preserve">      }</w:t>
      </w:r>
    </w:p>
    <w:p w14:paraId="127F32B8" w14:textId="77777777" w:rsidR="008A35FC" w:rsidRDefault="008A35FC" w:rsidP="008A35FC">
      <w:pPr>
        <w:pStyle w:val="PL"/>
        <w:rPr>
          <w:rFonts w:cs="Courier New"/>
        </w:rPr>
      </w:pPr>
      <w:r>
        <w:rPr>
          <w:rFonts w:cs="Courier New"/>
        </w:rPr>
        <w:t xml:space="preserve">    }</w:t>
      </w:r>
    </w:p>
    <w:p w14:paraId="34C96CA7" w14:textId="77777777" w:rsidR="008A35FC" w:rsidRDefault="008A35FC" w:rsidP="008A35FC">
      <w:pPr>
        <w:pStyle w:val="PL"/>
        <w:rPr>
          <w:rFonts w:cs="Courier New"/>
        </w:rPr>
      </w:pPr>
    </w:p>
    <w:p w14:paraId="2E5A08CD" w14:textId="77777777" w:rsidR="008A35FC" w:rsidRDefault="008A35FC" w:rsidP="008A35FC">
      <w:pPr>
        <w:pStyle w:val="PL"/>
        <w:rPr>
          <w:rFonts w:cs="Courier New"/>
        </w:rPr>
      </w:pPr>
      <w:r>
        <w:rPr>
          <w:rFonts w:cs="Courier New"/>
        </w:rPr>
        <w:t xml:space="preserve">    list EP_XnC {</w:t>
      </w:r>
    </w:p>
    <w:p w14:paraId="4F107AE9" w14:textId="77777777" w:rsidR="008A35FC" w:rsidRDefault="008A35FC" w:rsidP="008A35FC">
      <w:pPr>
        <w:pStyle w:val="PL"/>
        <w:rPr>
          <w:rFonts w:cs="Courier New"/>
        </w:rPr>
      </w:pPr>
      <w:r>
        <w:rPr>
          <w:rFonts w:cs="Courier New"/>
        </w:rPr>
        <w:t xml:space="preserve">      description "Represents the local gNB node end point of the logical</w:t>
      </w:r>
    </w:p>
    <w:p w14:paraId="46481FB3" w14:textId="77777777" w:rsidR="008A35FC" w:rsidRDefault="008A35FC" w:rsidP="008A35FC">
      <w:pPr>
        <w:pStyle w:val="PL"/>
        <w:rPr>
          <w:rFonts w:cs="Courier New"/>
        </w:rPr>
      </w:pPr>
      <w:r>
        <w:rPr>
          <w:rFonts w:cs="Courier New"/>
        </w:rPr>
        <w:t xml:space="preserve">        link, supporting Xn application protocols, to a neighbour NG-RAN node </w:t>
      </w:r>
    </w:p>
    <w:p w14:paraId="57F4F4CF" w14:textId="77777777" w:rsidR="008A35FC" w:rsidRDefault="008A35FC" w:rsidP="008A35FC">
      <w:pPr>
        <w:pStyle w:val="PL"/>
        <w:rPr>
          <w:rFonts w:cs="Courier New"/>
        </w:rPr>
      </w:pPr>
      <w:r>
        <w:rPr>
          <w:rFonts w:cs="Courier New"/>
        </w:rPr>
        <w:t xml:space="preserve">        (including gNB and ng-eNB). The Xn Application PDUs are carried over </w:t>
      </w:r>
    </w:p>
    <w:p w14:paraId="6B60A0C8" w14:textId="77777777" w:rsidR="008A35FC" w:rsidRDefault="008A35FC" w:rsidP="008A35FC">
      <w:pPr>
        <w:pStyle w:val="PL"/>
        <w:rPr>
          <w:rFonts w:cs="Courier New"/>
        </w:rPr>
      </w:pPr>
      <w:r>
        <w:rPr>
          <w:rFonts w:cs="Courier New"/>
        </w:rPr>
        <w:t xml:space="preserve">        SCTP/IP/Data link layer/Physical layer stack.";</w:t>
      </w:r>
    </w:p>
    <w:p w14:paraId="750514F6" w14:textId="77777777" w:rsidR="008A35FC" w:rsidRDefault="008A35FC" w:rsidP="008A35FC">
      <w:pPr>
        <w:pStyle w:val="PL"/>
        <w:rPr>
          <w:rFonts w:cs="Courier New"/>
        </w:rPr>
      </w:pPr>
      <w:r>
        <w:rPr>
          <w:rFonts w:cs="Courier New"/>
        </w:rPr>
        <w:t xml:space="preserve">      reference "3GPP TS 28.541, 3GPP TS 38.420 subclause 7";</w:t>
      </w:r>
    </w:p>
    <w:p w14:paraId="5F020864" w14:textId="77777777" w:rsidR="008A35FC" w:rsidRDefault="008A35FC" w:rsidP="008A35FC">
      <w:pPr>
        <w:pStyle w:val="PL"/>
        <w:rPr>
          <w:rFonts w:cs="Courier New"/>
        </w:rPr>
      </w:pPr>
      <w:r>
        <w:rPr>
          <w:rFonts w:cs="Courier New"/>
        </w:rPr>
        <w:t xml:space="preserve">      key id;</w:t>
      </w:r>
    </w:p>
    <w:p w14:paraId="6C08DB3D" w14:textId="77777777" w:rsidR="008A35FC" w:rsidRDefault="008A35FC" w:rsidP="008A35FC">
      <w:pPr>
        <w:pStyle w:val="PL"/>
        <w:rPr>
          <w:rFonts w:cs="Courier New"/>
        </w:rPr>
      </w:pPr>
      <w:r>
        <w:rPr>
          <w:rFonts w:cs="Courier New"/>
        </w:rPr>
        <w:t xml:space="preserve">      uses top3gpp:Top_Grp;</w:t>
      </w:r>
    </w:p>
    <w:p w14:paraId="2ACF971E" w14:textId="77777777" w:rsidR="008A35FC" w:rsidRDefault="008A35FC" w:rsidP="008A35FC">
      <w:pPr>
        <w:pStyle w:val="PL"/>
        <w:rPr>
          <w:rFonts w:cs="Courier New"/>
          <w:lang w:val="fr-FR"/>
        </w:rPr>
      </w:pPr>
      <w:r>
        <w:rPr>
          <w:rFonts w:cs="Courier New"/>
        </w:rPr>
        <w:t xml:space="preserve">      </w:t>
      </w:r>
      <w:r>
        <w:rPr>
          <w:rFonts w:cs="Courier New"/>
          <w:lang w:val="fr-FR"/>
        </w:rPr>
        <w:t xml:space="preserve">container attributes {    </w:t>
      </w:r>
    </w:p>
    <w:p w14:paraId="78E5195C" w14:textId="77777777" w:rsidR="008A35FC" w:rsidRDefault="008A35FC" w:rsidP="008A35FC">
      <w:pPr>
        <w:pStyle w:val="PL"/>
        <w:rPr>
          <w:rFonts w:cs="Courier New"/>
          <w:lang w:val="fr-FR"/>
        </w:rPr>
      </w:pPr>
      <w:r>
        <w:rPr>
          <w:rFonts w:cs="Courier New"/>
          <w:lang w:val="fr-FR"/>
        </w:rPr>
        <w:t xml:space="preserve">        uses EP_XnCGrp;</w:t>
      </w:r>
    </w:p>
    <w:p w14:paraId="080AD8DC" w14:textId="77777777" w:rsidR="008A35FC" w:rsidRDefault="008A35FC" w:rsidP="008A35FC">
      <w:pPr>
        <w:pStyle w:val="PL"/>
        <w:rPr>
          <w:rFonts w:cs="Courier New"/>
        </w:rPr>
      </w:pPr>
      <w:r>
        <w:rPr>
          <w:rFonts w:cs="Courier New"/>
          <w:lang w:val="fr-FR"/>
        </w:rPr>
        <w:t xml:space="preserve">      </w:t>
      </w:r>
      <w:r>
        <w:rPr>
          <w:rFonts w:cs="Courier New"/>
        </w:rPr>
        <w:t>}</w:t>
      </w:r>
    </w:p>
    <w:p w14:paraId="232E1BE8" w14:textId="77777777" w:rsidR="008A35FC" w:rsidRDefault="008A35FC" w:rsidP="008A35FC">
      <w:pPr>
        <w:pStyle w:val="PL"/>
        <w:rPr>
          <w:rFonts w:cs="Courier New"/>
        </w:rPr>
      </w:pPr>
      <w:r>
        <w:rPr>
          <w:rFonts w:cs="Courier New"/>
        </w:rPr>
        <w:t xml:space="preserve">    }</w:t>
      </w:r>
    </w:p>
    <w:p w14:paraId="3AF15EA9" w14:textId="77777777" w:rsidR="008A35FC" w:rsidRDefault="008A35FC" w:rsidP="008A35FC">
      <w:pPr>
        <w:pStyle w:val="PL"/>
        <w:rPr>
          <w:rFonts w:cs="Courier New"/>
        </w:rPr>
      </w:pPr>
    </w:p>
    <w:p w14:paraId="58C948E4" w14:textId="77777777" w:rsidR="008A35FC" w:rsidRDefault="008A35FC" w:rsidP="008A35FC">
      <w:pPr>
        <w:pStyle w:val="PL"/>
        <w:rPr>
          <w:rFonts w:cs="Courier New"/>
        </w:rPr>
      </w:pPr>
      <w:r>
        <w:rPr>
          <w:rFonts w:cs="Courier New"/>
        </w:rPr>
        <w:t xml:space="preserve">    list EP_X2C {</w:t>
      </w:r>
    </w:p>
    <w:p w14:paraId="3CFE4851" w14:textId="77777777" w:rsidR="008A35FC" w:rsidRDefault="008A35FC" w:rsidP="008A35FC">
      <w:pPr>
        <w:pStyle w:val="PL"/>
        <w:rPr>
          <w:rFonts w:cs="Courier New"/>
        </w:rPr>
      </w:pPr>
      <w:r>
        <w:rPr>
          <w:rFonts w:cs="Courier New"/>
        </w:rPr>
        <w:t xml:space="preserve">      description "Represents the local end point of the logical link,</w:t>
      </w:r>
    </w:p>
    <w:p w14:paraId="02291E13" w14:textId="77777777" w:rsidR="008A35FC" w:rsidRDefault="008A35FC" w:rsidP="008A35FC">
      <w:pPr>
        <w:pStyle w:val="PL"/>
        <w:rPr>
          <w:rFonts w:cs="Courier New"/>
        </w:rPr>
      </w:pPr>
      <w:r>
        <w:rPr>
          <w:rFonts w:cs="Courier New"/>
        </w:rPr>
        <w:t xml:space="preserve">        supporting X2-C application protocols used in EN-DC, to a neighbour</w:t>
      </w:r>
    </w:p>
    <w:p w14:paraId="7E737FC9" w14:textId="77777777" w:rsidR="008A35FC" w:rsidRDefault="008A35FC" w:rsidP="008A35FC">
      <w:pPr>
        <w:pStyle w:val="PL"/>
        <w:rPr>
          <w:rFonts w:cs="Courier New"/>
          <w:lang w:val="fr-FR"/>
        </w:rPr>
      </w:pPr>
      <w:r>
        <w:rPr>
          <w:rFonts w:cs="Courier New"/>
        </w:rPr>
        <w:t xml:space="preserve">        </w:t>
      </w:r>
      <w:r>
        <w:rPr>
          <w:rFonts w:cs="Courier New"/>
          <w:lang w:val="fr-FR"/>
        </w:rPr>
        <w:t>eNB or en-gNB node.";</w:t>
      </w:r>
    </w:p>
    <w:p w14:paraId="2FFA4DC4" w14:textId="77777777" w:rsidR="008A35FC" w:rsidRDefault="008A35FC" w:rsidP="008A35FC">
      <w:pPr>
        <w:pStyle w:val="PL"/>
        <w:rPr>
          <w:rFonts w:cs="Courier New"/>
        </w:rPr>
      </w:pPr>
      <w:r>
        <w:rPr>
          <w:rFonts w:cs="Courier New"/>
          <w:lang w:val="fr-FR"/>
        </w:rPr>
        <w:t xml:space="preserve">      </w:t>
      </w:r>
      <w:r>
        <w:rPr>
          <w:rFonts w:cs="Courier New"/>
        </w:rPr>
        <w:t>reference "3GPP TS 28.541, 3GPP TS 36.423";</w:t>
      </w:r>
    </w:p>
    <w:p w14:paraId="30861978" w14:textId="77777777" w:rsidR="008A35FC" w:rsidRDefault="008A35FC" w:rsidP="008A35FC">
      <w:pPr>
        <w:pStyle w:val="PL"/>
        <w:rPr>
          <w:rFonts w:cs="Courier New"/>
        </w:rPr>
      </w:pPr>
      <w:r>
        <w:rPr>
          <w:rFonts w:cs="Courier New"/>
        </w:rPr>
        <w:t xml:space="preserve">      key id;</w:t>
      </w:r>
    </w:p>
    <w:p w14:paraId="238BCC17" w14:textId="77777777" w:rsidR="008A35FC" w:rsidRDefault="008A35FC" w:rsidP="008A35FC">
      <w:pPr>
        <w:pStyle w:val="PL"/>
        <w:rPr>
          <w:rFonts w:cs="Courier New"/>
        </w:rPr>
      </w:pPr>
      <w:r>
        <w:rPr>
          <w:rFonts w:cs="Courier New"/>
        </w:rPr>
        <w:t xml:space="preserve">      uses top3gpp:Top_Grp;</w:t>
      </w:r>
    </w:p>
    <w:p w14:paraId="45214A5F" w14:textId="77777777" w:rsidR="008A35FC" w:rsidRDefault="008A35FC" w:rsidP="008A35FC">
      <w:pPr>
        <w:pStyle w:val="PL"/>
        <w:rPr>
          <w:rFonts w:cs="Courier New"/>
        </w:rPr>
      </w:pPr>
      <w:r>
        <w:rPr>
          <w:rFonts w:cs="Courier New"/>
        </w:rPr>
        <w:t xml:space="preserve">      container attributes {    </w:t>
      </w:r>
    </w:p>
    <w:p w14:paraId="292F0B4F" w14:textId="77777777" w:rsidR="008A35FC" w:rsidRDefault="008A35FC" w:rsidP="008A35FC">
      <w:pPr>
        <w:pStyle w:val="PL"/>
        <w:rPr>
          <w:rFonts w:cs="Courier New"/>
        </w:rPr>
      </w:pPr>
      <w:r>
        <w:rPr>
          <w:rFonts w:cs="Courier New"/>
        </w:rPr>
        <w:t xml:space="preserve">        uses EP_X2CGrp;</w:t>
      </w:r>
    </w:p>
    <w:p w14:paraId="0CD1A5A7" w14:textId="77777777" w:rsidR="008A35FC" w:rsidRDefault="008A35FC" w:rsidP="008A35FC">
      <w:pPr>
        <w:pStyle w:val="PL"/>
        <w:rPr>
          <w:rFonts w:cs="Courier New"/>
        </w:rPr>
      </w:pPr>
      <w:r>
        <w:rPr>
          <w:rFonts w:cs="Courier New"/>
        </w:rPr>
        <w:t xml:space="preserve">      }</w:t>
      </w:r>
    </w:p>
    <w:p w14:paraId="61CCA3E0" w14:textId="77777777" w:rsidR="008A35FC" w:rsidRDefault="008A35FC" w:rsidP="008A35FC">
      <w:pPr>
        <w:pStyle w:val="PL"/>
        <w:rPr>
          <w:rFonts w:cs="Courier New"/>
        </w:rPr>
      </w:pPr>
      <w:r>
        <w:rPr>
          <w:rFonts w:cs="Courier New"/>
        </w:rPr>
        <w:t xml:space="preserve">    }</w:t>
      </w:r>
    </w:p>
    <w:p w14:paraId="02B7A8A9" w14:textId="77777777" w:rsidR="008A35FC" w:rsidRDefault="008A35FC" w:rsidP="008A35FC">
      <w:pPr>
        <w:pStyle w:val="PL"/>
        <w:rPr>
          <w:rFonts w:cs="Courier New"/>
        </w:rPr>
      </w:pPr>
      <w:r>
        <w:rPr>
          <w:rFonts w:cs="Courier New"/>
        </w:rPr>
        <w:t xml:space="preserve">  }</w:t>
      </w:r>
    </w:p>
    <w:p w14:paraId="5ACE1E87" w14:textId="77777777" w:rsidR="008A35FC" w:rsidRDefault="008A35FC" w:rsidP="008A35FC">
      <w:pPr>
        <w:pStyle w:val="PL"/>
        <w:rPr>
          <w:rFonts w:cs="Courier New"/>
        </w:rPr>
      </w:pPr>
    </w:p>
    <w:p w14:paraId="307617A8" w14:textId="77777777" w:rsidR="008A35FC" w:rsidRDefault="008A35FC" w:rsidP="008A35FC">
      <w:pPr>
        <w:pStyle w:val="PL"/>
        <w:rPr>
          <w:rFonts w:cs="Courier New"/>
        </w:rPr>
      </w:pPr>
      <w:r>
        <w:rPr>
          <w:rFonts w:cs="Courier New"/>
        </w:rPr>
        <w:t xml:space="preserve">  augment "/me3gpp:ManagedElement/gnbcuup3gpp:GNBCUUPFunction" {</w:t>
      </w:r>
    </w:p>
    <w:p w14:paraId="3D76671E" w14:textId="77777777" w:rsidR="008A35FC" w:rsidRDefault="008A35FC" w:rsidP="008A35FC">
      <w:pPr>
        <w:pStyle w:val="PL"/>
      </w:pPr>
      <w:r>
        <w:t xml:space="preserve">    if-feature EPClassesUnderGNBCUUPFunction;</w:t>
      </w:r>
    </w:p>
    <w:p w14:paraId="025EB0A3" w14:textId="77777777" w:rsidR="008A35FC" w:rsidRDefault="008A35FC" w:rsidP="008A35FC">
      <w:pPr>
        <w:pStyle w:val="PL"/>
        <w:rPr>
          <w:rFonts w:cs="Courier New"/>
        </w:rPr>
      </w:pPr>
    </w:p>
    <w:p w14:paraId="05AAFC50" w14:textId="77777777" w:rsidR="008A35FC" w:rsidRDefault="008A35FC" w:rsidP="008A35FC">
      <w:pPr>
        <w:pStyle w:val="PL"/>
        <w:rPr>
          <w:rFonts w:cs="Courier New"/>
        </w:rPr>
      </w:pPr>
      <w:r>
        <w:rPr>
          <w:rFonts w:cs="Courier New"/>
        </w:rPr>
        <w:t xml:space="preserve">    list EP_E1 {</w:t>
      </w:r>
    </w:p>
    <w:p w14:paraId="0B9E4B28" w14:textId="77777777" w:rsidR="008A35FC" w:rsidRDefault="008A35FC" w:rsidP="008A35FC">
      <w:pPr>
        <w:pStyle w:val="PL"/>
        <w:rPr>
          <w:rFonts w:cs="Courier New"/>
        </w:rPr>
      </w:pPr>
      <w:r>
        <w:rPr>
          <w:rFonts w:cs="Courier New"/>
        </w:rPr>
        <w:t xml:space="preserve">      description "Represents the local end point of the logical link,</w:t>
      </w:r>
    </w:p>
    <w:p w14:paraId="52B5E994" w14:textId="77777777" w:rsidR="008A35FC" w:rsidRDefault="008A35FC" w:rsidP="008A35FC">
      <w:pPr>
        <w:pStyle w:val="PL"/>
        <w:rPr>
          <w:rFonts w:cs="Courier New"/>
        </w:rPr>
      </w:pPr>
      <w:r>
        <w:rPr>
          <w:rFonts w:cs="Courier New"/>
        </w:rPr>
        <w:t xml:space="preserve">        supporting E1 interface between gNB-CU-CP and gNB-CU-UP.";</w:t>
      </w:r>
    </w:p>
    <w:p w14:paraId="27CEBC38" w14:textId="77777777" w:rsidR="008A35FC" w:rsidRDefault="008A35FC" w:rsidP="008A35FC">
      <w:pPr>
        <w:pStyle w:val="PL"/>
        <w:rPr>
          <w:rFonts w:cs="Courier New"/>
        </w:rPr>
      </w:pPr>
      <w:r>
        <w:rPr>
          <w:rFonts w:cs="Courier New"/>
        </w:rPr>
        <w:t xml:space="preserve">      reference "3GPP TS 28.541, 3GPP TS 38.401";</w:t>
      </w:r>
    </w:p>
    <w:p w14:paraId="4117810B" w14:textId="77777777" w:rsidR="008A35FC" w:rsidRDefault="008A35FC" w:rsidP="008A35FC">
      <w:pPr>
        <w:pStyle w:val="PL"/>
        <w:rPr>
          <w:rFonts w:cs="Courier New"/>
        </w:rPr>
      </w:pPr>
      <w:r>
        <w:rPr>
          <w:rFonts w:cs="Courier New"/>
        </w:rPr>
        <w:t xml:space="preserve">      key id;</w:t>
      </w:r>
    </w:p>
    <w:p w14:paraId="3DBE4E86" w14:textId="77777777" w:rsidR="008A35FC" w:rsidRDefault="008A35FC" w:rsidP="008A35FC">
      <w:pPr>
        <w:pStyle w:val="PL"/>
        <w:rPr>
          <w:rFonts w:cs="Courier New"/>
        </w:rPr>
      </w:pPr>
      <w:r>
        <w:rPr>
          <w:rFonts w:cs="Courier New"/>
        </w:rPr>
        <w:t xml:space="preserve">      uses top3gpp:Top_Grp;</w:t>
      </w:r>
    </w:p>
    <w:p w14:paraId="48D7481D" w14:textId="77777777" w:rsidR="008A35FC" w:rsidRDefault="008A35FC" w:rsidP="008A35FC">
      <w:pPr>
        <w:pStyle w:val="PL"/>
        <w:rPr>
          <w:rFonts w:cs="Courier New"/>
        </w:rPr>
      </w:pPr>
      <w:r>
        <w:rPr>
          <w:rFonts w:cs="Courier New"/>
        </w:rPr>
        <w:t xml:space="preserve">      container attributes {    </w:t>
      </w:r>
    </w:p>
    <w:p w14:paraId="05F66DC9" w14:textId="77777777" w:rsidR="008A35FC" w:rsidRDefault="008A35FC" w:rsidP="008A35FC">
      <w:pPr>
        <w:pStyle w:val="PL"/>
        <w:rPr>
          <w:rFonts w:cs="Courier New"/>
        </w:rPr>
      </w:pPr>
      <w:r>
        <w:rPr>
          <w:rFonts w:cs="Courier New"/>
        </w:rPr>
        <w:t xml:space="preserve">        uses EP_E1Grp;</w:t>
      </w:r>
    </w:p>
    <w:p w14:paraId="59DE650D" w14:textId="77777777" w:rsidR="008A35FC" w:rsidRDefault="008A35FC" w:rsidP="008A35FC">
      <w:pPr>
        <w:pStyle w:val="PL"/>
        <w:rPr>
          <w:rFonts w:cs="Courier New"/>
        </w:rPr>
      </w:pPr>
      <w:r>
        <w:rPr>
          <w:rFonts w:cs="Courier New"/>
        </w:rPr>
        <w:t xml:space="preserve">      }</w:t>
      </w:r>
    </w:p>
    <w:p w14:paraId="43D783EE" w14:textId="77777777" w:rsidR="008A35FC" w:rsidRDefault="008A35FC" w:rsidP="008A35FC">
      <w:pPr>
        <w:pStyle w:val="PL"/>
        <w:rPr>
          <w:rFonts w:cs="Courier New"/>
        </w:rPr>
      </w:pPr>
      <w:r>
        <w:rPr>
          <w:rFonts w:cs="Courier New"/>
        </w:rPr>
        <w:t xml:space="preserve">    }</w:t>
      </w:r>
    </w:p>
    <w:p w14:paraId="3DED23FE" w14:textId="77777777" w:rsidR="008A35FC" w:rsidRDefault="008A35FC" w:rsidP="008A35FC">
      <w:pPr>
        <w:pStyle w:val="PL"/>
        <w:rPr>
          <w:rFonts w:cs="Courier New"/>
        </w:rPr>
      </w:pPr>
    </w:p>
    <w:p w14:paraId="4D8A9BA4" w14:textId="77777777" w:rsidR="008A35FC" w:rsidRDefault="008A35FC" w:rsidP="008A35FC">
      <w:pPr>
        <w:pStyle w:val="PL"/>
        <w:rPr>
          <w:rFonts w:cs="Courier New"/>
        </w:rPr>
      </w:pPr>
      <w:r>
        <w:rPr>
          <w:rFonts w:cs="Courier New"/>
        </w:rPr>
        <w:t xml:space="preserve">    list EP_F1U {</w:t>
      </w:r>
    </w:p>
    <w:p w14:paraId="5981D0A6" w14:textId="77777777" w:rsidR="008A35FC" w:rsidRDefault="008A35FC" w:rsidP="008A35FC">
      <w:pPr>
        <w:pStyle w:val="PL"/>
        <w:rPr>
          <w:rFonts w:cs="Courier New"/>
        </w:rPr>
      </w:pPr>
      <w:r>
        <w:rPr>
          <w:rFonts w:cs="Courier New"/>
        </w:rPr>
        <w:t xml:space="preserve">      description "Represents the local end point of the user plane</w:t>
      </w:r>
    </w:p>
    <w:p w14:paraId="642E43A0" w14:textId="4EC44D9D" w:rsidR="008A35FC" w:rsidRDefault="008A35FC" w:rsidP="008A35FC">
      <w:pPr>
        <w:pStyle w:val="PL"/>
        <w:rPr>
          <w:rFonts w:cs="Courier New"/>
        </w:rPr>
      </w:pPr>
      <w:r>
        <w:rPr>
          <w:rFonts w:cs="Courier New"/>
        </w:rPr>
        <w:t xml:space="preserve">        interface (F1-U) between the </w:t>
      </w:r>
      <w:r w:rsidR="009C081D" w:rsidRPr="009C081D">
        <w:rPr>
          <w:rFonts w:cs="Courier New"/>
        </w:rPr>
        <w:t>gNB-</w:t>
      </w:r>
      <w:r>
        <w:rPr>
          <w:rFonts w:cs="Courier New"/>
        </w:rPr>
        <w:t xml:space="preserve">DU and </w:t>
      </w:r>
      <w:r w:rsidR="009C081D" w:rsidRPr="009C081D">
        <w:rPr>
          <w:rFonts w:cs="Courier New"/>
        </w:rPr>
        <w:t>gNB-</w:t>
      </w:r>
      <w:r>
        <w:rPr>
          <w:rFonts w:cs="Courier New"/>
        </w:rPr>
        <w:t xml:space="preserve">CU or </w:t>
      </w:r>
      <w:r w:rsidR="009C081D" w:rsidRPr="009C081D">
        <w:rPr>
          <w:rFonts w:cs="Courier New"/>
        </w:rPr>
        <w:t>gNB-</w:t>
      </w:r>
      <w:r>
        <w:rPr>
          <w:rFonts w:cs="Courier New"/>
        </w:rPr>
        <w:t>CU-UP.";</w:t>
      </w:r>
    </w:p>
    <w:p w14:paraId="5DE52A5D" w14:textId="77777777" w:rsidR="008A35FC" w:rsidRDefault="008A35FC" w:rsidP="008A35FC">
      <w:pPr>
        <w:pStyle w:val="PL"/>
        <w:rPr>
          <w:rFonts w:cs="Courier New"/>
        </w:rPr>
      </w:pPr>
      <w:r>
        <w:rPr>
          <w:rFonts w:cs="Courier New"/>
        </w:rPr>
        <w:t xml:space="preserve">      reference "3GPP TS 28.541, 3GPP TS 38.470";</w:t>
      </w:r>
    </w:p>
    <w:p w14:paraId="3B971870" w14:textId="77777777" w:rsidR="008A35FC" w:rsidRDefault="008A35FC" w:rsidP="008A35FC">
      <w:pPr>
        <w:pStyle w:val="PL"/>
        <w:rPr>
          <w:rFonts w:cs="Courier New"/>
        </w:rPr>
      </w:pPr>
      <w:r>
        <w:rPr>
          <w:rFonts w:cs="Courier New"/>
        </w:rPr>
        <w:t xml:space="preserve">      key id;</w:t>
      </w:r>
    </w:p>
    <w:p w14:paraId="2E9154AF" w14:textId="77777777" w:rsidR="008A35FC" w:rsidRDefault="008A35FC" w:rsidP="008A35FC">
      <w:pPr>
        <w:pStyle w:val="PL"/>
        <w:rPr>
          <w:rFonts w:cs="Courier New"/>
        </w:rPr>
      </w:pPr>
      <w:r>
        <w:rPr>
          <w:rFonts w:cs="Courier New"/>
        </w:rPr>
        <w:t xml:space="preserve">      uses top3gpp:Top_Grp;</w:t>
      </w:r>
    </w:p>
    <w:p w14:paraId="186A88CE" w14:textId="77777777" w:rsidR="008A35FC" w:rsidRDefault="008A35FC" w:rsidP="008A35FC">
      <w:pPr>
        <w:pStyle w:val="PL"/>
        <w:rPr>
          <w:rFonts w:cs="Courier New"/>
        </w:rPr>
      </w:pPr>
      <w:r>
        <w:rPr>
          <w:rFonts w:cs="Courier New"/>
        </w:rPr>
        <w:t xml:space="preserve">      container attributes {    </w:t>
      </w:r>
    </w:p>
    <w:p w14:paraId="4A0F0866" w14:textId="77777777" w:rsidR="008A35FC" w:rsidRDefault="008A35FC" w:rsidP="008A35FC">
      <w:pPr>
        <w:pStyle w:val="PL"/>
        <w:rPr>
          <w:rFonts w:cs="Courier New"/>
        </w:rPr>
      </w:pPr>
      <w:r>
        <w:rPr>
          <w:rFonts w:cs="Courier New"/>
        </w:rPr>
        <w:t xml:space="preserve">        uses EP_F1UGrp;</w:t>
      </w:r>
    </w:p>
    <w:p w14:paraId="3DC2086C" w14:textId="77777777" w:rsidR="008A35FC" w:rsidRDefault="008A35FC" w:rsidP="008A35FC">
      <w:pPr>
        <w:pStyle w:val="PL"/>
        <w:rPr>
          <w:rFonts w:cs="Courier New"/>
        </w:rPr>
      </w:pPr>
      <w:r>
        <w:rPr>
          <w:rFonts w:cs="Courier New"/>
        </w:rPr>
        <w:t xml:space="preserve">      }</w:t>
      </w:r>
    </w:p>
    <w:p w14:paraId="57C9E921" w14:textId="77777777" w:rsidR="008A35FC" w:rsidRDefault="008A35FC" w:rsidP="008A35FC">
      <w:pPr>
        <w:pStyle w:val="PL"/>
        <w:rPr>
          <w:rFonts w:cs="Courier New"/>
        </w:rPr>
      </w:pPr>
      <w:r>
        <w:rPr>
          <w:rFonts w:cs="Courier New"/>
        </w:rPr>
        <w:t xml:space="preserve">    }</w:t>
      </w:r>
    </w:p>
    <w:p w14:paraId="78018548" w14:textId="77777777" w:rsidR="008A35FC" w:rsidRDefault="008A35FC" w:rsidP="008A35FC">
      <w:pPr>
        <w:pStyle w:val="PL"/>
        <w:rPr>
          <w:rFonts w:cs="Courier New"/>
        </w:rPr>
      </w:pPr>
    </w:p>
    <w:p w14:paraId="6D630361" w14:textId="77777777" w:rsidR="008A35FC" w:rsidRDefault="008A35FC" w:rsidP="008A35FC">
      <w:pPr>
        <w:pStyle w:val="PL"/>
        <w:rPr>
          <w:rFonts w:cs="Courier New"/>
        </w:rPr>
      </w:pPr>
      <w:r>
        <w:rPr>
          <w:rFonts w:cs="Courier New"/>
        </w:rPr>
        <w:t xml:space="preserve">    list EP_NgU {</w:t>
      </w:r>
    </w:p>
    <w:p w14:paraId="0A85938E" w14:textId="77777777" w:rsidR="008A35FC" w:rsidRDefault="008A35FC" w:rsidP="008A35FC">
      <w:pPr>
        <w:pStyle w:val="PL"/>
        <w:rPr>
          <w:rFonts w:cs="Courier New"/>
        </w:rPr>
      </w:pPr>
      <w:r>
        <w:rPr>
          <w:rFonts w:cs="Courier New"/>
        </w:rPr>
        <w:t xml:space="preserve">      description "Represents the local end point of the NG user plane</w:t>
      </w:r>
    </w:p>
    <w:p w14:paraId="417A770B" w14:textId="77777777" w:rsidR="008A35FC" w:rsidRDefault="008A35FC" w:rsidP="008A35FC">
      <w:pPr>
        <w:pStyle w:val="PL"/>
      </w:pPr>
      <w:r>
        <w:t xml:space="preserve">        (NG-U) interface between the gNB and UPF.";</w:t>
      </w:r>
    </w:p>
    <w:p w14:paraId="1235AD47" w14:textId="77777777" w:rsidR="008A35FC" w:rsidRDefault="008A35FC" w:rsidP="008A35FC">
      <w:pPr>
        <w:pStyle w:val="PL"/>
        <w:rPr>
          <w:rFonts w:cs="Courier New"/>
        </w:rPr>
      </w:pPr>
      <w:r>
        <w:rPr>
          <w:rFonts w:cs="Courier New"/>
        </w:rPr>
        <w:t xml:space="preserve">      reference "3GPP TS 28.541, 3GPP TS 38.470";</w:t>
      </w:r>
    </w:p>
    <w:p w14:paraId="30452CD3" w14:textId="77777777" w:rsidR="008A35FC" w:rsidRDefault="008A35FC" w:rsidP="008A35FC">
      <w:pPr>
        <w:pStyle w:val="PL"/>
        <w:rPr>
          <w:rFonts w:cs="Courier New"/>
        </w:rPr>
      </w:pPr>
      <w:r>
        <w:rPr>
          <w:rFonts w:cs="Courier New"/>
        </w:rPr>
        <w:t xml:space="preserve">      key id;</w:t>
      </w:r>
    </w:p>
    <w:p w14:paraId="68D55EAF" w14:textId="77777777" w:rsidR="008A35FC" w:rsidRDefault="008A35FC" w:rsidP="008A35FC">
      <w:pPr>
        <w:pStyle w:val="PL"/>
        <w:rPr>
          <w:rFonts w:cs="Courier New"/>
        </w:rPr>
      </w:pPr>
      <w:r>
        <w:rPr>
          <w:rFonts w:cs="Courier New"/>
        </w:rPr>
        <w:t xml:space="preserve">      uses top3gpp:Top_Grp;</w:t>
      </w:r>
    </w:p>
    <w:p w14:paraId="5C9E5D14" w14:textId="77777777" w:rsidR="008A35FC" w:rsidRDefault="008A35FC" w:rsidP="008A35FC">
      <w:pPr>
        <w:pStyle w:val="PL"/>
        <w:rPr>
          <w:rFonts w:cs="Courier New"/>
        </w:rPr>
      </w:pPr>
      <w:r>
        <w:rPr>
          <w:rFonts w:cs="Courier New"/>
        </w:rPr>
        <w:t xml:space="preserve">      container attributes {    </w:t>
      </w:r>
    </w:p>
    <w:p w14:paraId="4265AB9F" w14:textId="77777777" w:rsidR="008A35FC" w:rsidRDefault="008A35FC" w:rsidP="008A35FC">
      <w:pPr>
        <w:pStyle w:val="PL"/>
        <w:rPr>
          <w:rFonts w:cs="Courier New"/>
        </w:rPr>
      </w:pPr>
      <w:r>
        <w:rPr>
          <w:rFonts w:cs="Courier New"/>
        </w:rPr>
        <w:t xml:space="preserve">        uses EP_NgUGrp;</w:t>
      </w:r>
    </w:p>
    <w:p w14:paraId="5175C70E" w14:textId="77777777" w:rsidR="008A35FC" w:rsidRDefault="008A35FC" w:rsidP="008A35FC">
      <w:pPr>
        <w:pStyle w:val="PL"/>
        <w:rPr>
          <w:rFonts w:cs="Courier New"/>
        </w:rPr>
      </w:pPr>
      <w:r>
        <w:rPr>
          <w:rFonts w:cs="Courier New"/>
        </w:rPr>
        <w:t xml:space="preserve">      }</w:t>
      </w:r>
    </w:p>
    <w:p w14:paraId="2E624B30" w14:textId="77777777" w:rsidR="008A35FC" w:rsidRDefault="008A35FC" w:rsidP="008A35FC">
      <w:pPr>
        <w:pStyle w:val="PL"/>
        <w:rPr>
          <w:rFonts w:cs="Courier New"/>
        </w:rPr>
      </w:pPr>
      <w:r>
        <w:rPr>
          <w:rFonts w:cs="Courier New"/>
        </w:rPr>
        <w:t xml:space="preserve">    }</w:t>
      </w:r>
    </w:p>
    <w:p w14:paraId="0BEB47E2" w14:textId="77777777" w:rsidR="008A35FC" w:rsidRDefault="008A35FC" w:rsidP="008A35FC">
      <w:pPr>
        <w:pStyle w:val="PL"/>
        <w:rPr>
          <w:rFonts w:cs="Courier New"/>
        </w:rPr>
      </w:pPr>
    </w:p>
    <w:p w14:paraId="5C315B9A" w14:textId="77777777" w:rsidR="008A35FC" w:rsidRDefault="008A35FC" w:rsidP="008A35FC">
      <w:pPr>
        <w:pStyle w:val="PL"/>
        <w:rPr>
          <w:rFonts w:cs="Courier New"/>
        </w:rPr>
      </w:pPr>
      <w:r>
        <w:rPr>
          <w:rFonts w:cs="Courier New"/>
        </w:rPr>
        <w:t xml:space="preserve">    list EP_XnU {</w:t>
      </w:r>
    </w:p>
    <w:p w14:paraId="6C940D1E" w14:textId="77777777" w:rsidR="008A35FC" w:rsidRDefault="008A35FC" w:rsidP="008A35FC">
      <w:pPr>
        <w:pStyle w:val="PL"/>
        <w:rPr>
          <w:rFonts w:cs="Courier New"/>
        </w:rPr>
      </w:pPr>
      <w:r>
        <w:rPr>
          <w:rFonts w:cs="Courier New"/>
        </w:rPr>
        <w:t xml:space="preserve">      description "Represents the one end-point of a logical link supporting</w:t>
      </w:r>
    </w:p>
    <w:p w14:paraId="06C82081" w14:textId="77777777" w:rsidR="008A35FC" w:rsidRDefault="008A35FC" w:rsidP="008A35FC">
      <w:pPr>
        <w:pStyle w:val="PL"/>
        <w:rPr>
          <w:rFonts w:cs="Courier New"/>
        </w:rPr>
      </w:pPr>
      <w:r>
        <w:rPr>
          <w:rFonts w:cs="Courier New"/>
        </w:rPr>
        <w:t xml:space="preserve">        the Xn user plane (Xn-U) interface. The Xn-U interface provides</w:t>
      </w:r>
    </w:p>
    <w:p w14:paraId="469397DB" w14:textId="77777777" w:rsidR="008A35FC" w:rsidRDefault="008A35FC" w:rsidP="008A35FC">
      <w:pPr>
        <w:pStyle w:val="PL"/>
        <w:rPr>
          <w:rFonts w:cs="Courier New"/>
        </w:rPr>
      </w:pPr>
      <w:r>
        <w:rPr>
          <w:rFonts w:cs="Courier New"/>
        </w:rPr>
        <w:t xml:space="preserve">        non-guaranteed delivery of user plane PDUs between two NG-RAN nodes.";</w:t>
      </w:r>
    </w:p>
    <w:p w14:paraId="27357FBB" w14:textId="77777777" w:rsidR="008A35FC" w:rsidRDefault="008A35FC" w:rsidP="008A35FC">
      <w:pPr>
        <w:pStyle w:val="PL"/>
        <w:rPr>
          <w:rFonts w:cs="Courier New"/>
        </w:rPr>
      </w:pPr>
      <w:r>
        <w:rPr>
          <w:rFonts w:cs="Courier New"/>
        </w:rPr>
        <w:t xml:space="preserve">      reference "3GPP TS 28.541, 3GPP TS 38.420";</w:t>
      </w:r>
    </w:p>
    <w:p w14:paraId="4A71F43C" w14:textId="77777777" w:rsidR="008A35FC" w:rsidRDefault="008A35FC" w:rsidP="008A35FC">
      <w:pPr>
        <w:pStyle w:val="PL"/>
        <w:rPr>
          <w:rFonts w:cs="Courier New"/>
        </w:rPr>
      </w:pPr>
      <w:r>
        <w:rPr>
          <w:rFonts w:cs="Courier New"/>
        </w:rPr>
        <w:t xml:space="preserve">      key id;</w:t>
      </w:r>
    </w:p>
    <w:p w14:paraId="10B390B2" w14:textId="77777777" w:rsidR="008A35FC" w:rsidRDefault="008A35FC" w:rsidP="008A35FC">
      <w:pPr>
        <w:pStyle w:val="PL"/>
        <w:rPr>
          <w:rFonts w:cs="Courier New"/>
        </w:rPr>
      </w:pPr>
      <w:r>
        <w:rPr>
          <w:rFonts w:cs="Courier New"/>
        </w:rPr>
        <w:t xml:space="preserve">      uses top3gpp:Top_Grp;</w:t>
      </w:r>
    </w:p>
    <w:p w14:paraId="53C2A98C" w14:textId="77777777" w:rsidR="008A35FC" w:rsidRDefault="008A35FC" w:rsidP="008A35FC">
      <w:pPr>
        <w:pStyle w:val="PL"/>
        <w:rPr>
          <w:rFonts w:cs="Courier New"/>
          <w:lang w:val="fr-FR"/>
        </w:rPr>
      </w:pPr>
      <w:r>
        <w:rPr>
          <w:rFonts w:cs="Courier New"/>
        </w:rPr>
        <w:t xml:space="preserve">      </w:t>
      </w:r>
      <w:r>
        <w:rPr>
          <w:rFonts w:cs="Courier New"/>
          <w:lang w:val="fr-FR"/>
        </w:rPr>
        <w:t xml:space="preserve">container attributes {    </w:t>
      </w:r>
    </w:p>
    <w:p w14:paraId="6DEF3221" w14:textId="77777777" w:rsidR="008A35FC" w:rsidRDefault="008A35FC" w:rsidP="008A35FC">
      <w:pPr>
        <w:pStyle w:val="PL"/>
        <w:rPr>
          <w:rFonts w:cs="Courier New"/>
          <w:lang w:val="fr-FR"/>
        </w:rPr>
      </w:pPr>
      <w:r>
        <w:rPr>
          <w:rFonts w:cs="Courier New"/>
          <w:lang w:val="fr-FR"/>
        </w:rPr>
        <w:t xml:space="preserve">        uses EP_XnUGrp;</w:t>
      </w:r>
    </w:p>
    <w:p w14:paraId="0C6306C4" w14:textId="77777777" w:rsidR="008A35FC" w:rsidRDefault="008A35FC" w:rsidP="008A35FC">
      <w:pPr>
        <w:pStyle w:val="PL"/>
        <w:rPr>
          <w:rFonts w:cs="Courier New"/>
        </w:rPr>
      </w:pPr>
      <w:r>
        <w:rPr>
          <w:rFonts w:cs="Courier New"/>
          <w:lang w:val="fr-FR"/>
        </w:rPr>
        <w:t xml:space="preserve">      </w:t>
      </w:r>
      <w:r>
        <w:rPr>
          <w:rFonts w:cs="Courier New"/>
        </w:rPr>
        <w:t>}</w:t>
      </w:r>
    </w:p>
    <w:p w14:paraId="4E073A89" w14:textId="77777777" w:rsidR="008A35FC" w:rsidRDefault="008A35FC" w:rsidP="008A35FC">
      <w:pPr>
        <w:pStyle w:val="PL"/>
        <w:rPr>
          <w:rFonts w:cs="Courier New"/>
        </w:rPr>
      </w:pPr>
      <w:r>
        <w:rPr>
          <w:rFonts w:cs="Courier New"/>
        </w:rPr>
        <w:t xml:space="preserve">    }</w:t>
      </w:r>
    </w:p>
    <w:p w14:paraId="065D6F7E" w14:textId="77777777" w:rsidR="008A35FC" w:rsidRDefault="008A35FC" w:rsidP="008A35FC">
      <w:pPr>
        <w:pStyle w:val="PL"/>
        <w:rPr>
          <w:rFonts w:cs="Courier New"/>
        </w:rPr>
      </w:pPr>
    </w:p>
    <w:p w14:paraId="498AE075" w14:textId="77777777" w:rsidR="008A35FC" w:rsidRDefault="008A35FC" w:rsidP="008A35FC">
      <w:pPr>
        <w:pStyle w:val="PL"/>
        <w:rPr>
          <w:rFonts w:cs="Courier New"/>
        </w:rPr>
      </w:pPr>
      <w:r>
        <w:rPr>
          <w:rFonts w:cs="Courier New"/>
        </w:rPr>
        <w:t xml:space="preserve">    list EP_X2U {</w:t>
      </w:r>
    </w:p>
    <w:p w14:paraId="6FD1BE5E" w14:textId="77777777" w:rsidR="008A35FC" w:rsidRDefault="008A35FC" w:rsidP="008A35FC">
      <w:pPr>
        <w:pStyle w:val="PL"/>
        <w:rPr>
          <w:rFonts w:cs="Courier New"/>
        </w:rPr>
      </w:pPr>
      <w:r>
        <w:rPr>
          <w:rFonts w:cs="Courier New"/>
        </w:rPr>
        <w:t xml:space="preserve">      description "Represents the local end-point of a logical link supporting</w:t>
      </w:r>
    </w:p>
    <w:p w14:paraId="5C81227E" w14:textId="77777777" w:rsidR="008A35FC" w:rsidRDefault="008A35FC" w:rsidP="008A35FC">
      <w:pPr>
        <w:pStyle w:val="PL"/>
        <w:rPr>
          <w:rFonts w:cs="Courier New"/>
        </w:rPr>
      </w:pPr>
      <w:r>
        <w:rPr>
          <w:rFonts w:cs="Courier New"/>
        </w:rPr>
        <w:t xml:space="preserve">        the X2 user plane (X2-U) interface used in EN-DC.";</w:t>
      </w:r>
    </w:p>
    <w:p w14:paraId="61152FD6" w14:textId="77777777" w:rsidR="008A35FC" w:rsidRDefault="008A35FC" w:rsidP="008A35FC">
      <w:pPr>
        <w:pStyle w:val="PL"/>
        <w:rPr>
          <w:rFonts w:cs="Courier New"/>
        </w:rPr>
      </w:pPr>
      <w:r>
        <w:rPr>
          <w:rFonts w:cs="Courier New"/>
        </w:rPr>
        <w:t xml:space="preserve">      reference "3GPP TS 28.541, 3GPP TS 36.425";</w:t>
      </w:r>
    </w:p>
    <w:p w14:paraId="04D90C72" w14:textId="77777777" w:rsidR="008A35FC" w:rsidRDefault="008A35FC" w:rsidP="008A35FC">
      <w:pPr>
        <w:pStyle w:val="PL"/>
        <w:rPr>
          <w:rFonts w:cs="Courier New"/>
        </w:rPr>
      </w:pPr>
      <w:r>
        <w:rPr>
          <w:rFonts w:cs="Courier New"/>
        </w:rPr>
        <w:t xml:space="preserve">      key id;</w:t>
      </w:r>
    </w:p>
    <w:p w14:paraId="15BF33E1" w14:textId="77777777" w:rsidR="008A35FC" w:rsidRDefault="008A35FC" w:rsidP="008A35FC">
      <w:pPr>
        <w:pStyle w:val="PL"/>
        <w:rPr>
          <w:rFonts w:cs="Courier New"/>
        </w:rPr>
      </w:pPr>
      <w:r>
        <w:rPr>
          <w:rFonts w:cs="Courier New"/>
        </w:rPr>
        <w:t xml:space="preserve">      uses top3gpp:Top_Grp;</w:t>
      </w:r>
    </w:p>
    <w:p w14:paraId="6335F6A2" w14:textId="77777777" w:rsidR="008A35FC" w:rsidRDefault="008A35FC" w:rsidP="008A35FC">
      <w:pPr>
        <w:pStyle w:val="PL"/>
        <w:rPr>
          <w:rFonts w:cs="Courier New"/>
        </w:rPr>
      </w:pPr>
      <w:r>
        <w:rPr>
          <w:rFonts w:cs="Courier New"/>
        </w:rPr>
        <w:t xml:space="preserve">      container attributes {    </w:t>
      </w:r>
    </w:p>
    <w:p w14:paraId="28439206" w14:textId="77777777" w:rsidR="008A35FC" w:rsidRDefault="008A35FC" w:rsidP="008A35FC">
      <w:pPr>
        <w:pStyle w:val="PL"/>
        <w:rPr>
          <w:rFonts w:cs="Courier New"/>
        </w:rPr>
      </w:pPr>
      <w:r>
        <w:rPr>
          <w:rFonts w:cs="Courier New"/>
        </w:rPr>
        <w:t xml:space="preserve">        uses EP_X2UGrp;</w:t>
      </w:r>
    </w:p>
    <w:p w14:paraId="4345BC9B" w14:textId="77777777" w:rsidR="008A35FC" w:rsidRDefault="008A35FC" w:rsidP="008A35FC">
      <w:pPr>
        <w:pStyle w:val="PL"/>
        <w:rPr>
          <w:rFonts w:cs="Courier New"/>
        </w:rPr>
      </w:pPr>
      <w:r>
        <w:rPr>
          <w:rFonts w:cs="Courier New"/>
        </w:rPr>
        <w:t xml:space="preserve">      }</w:t>
      </w:r>
    </w:p>
    <w:p w14:paraId="65616AA3" w14:textId="77777777" w:rsidR="008A35FC" w:rsidRDefault="008A35FC" w:rsidP="008A35FC">
      <w:pPr>
        <w:pStyle w:val="PL"/>
        <w:rPr>
          <w:rFonts w:cs="Courier New"/>
        </w:rPr>
      </w:pPr>
      <w:r>
        <w:rPr>
          <w:rFonts w:cs="Courier New"/>
        </w:rPr>
        <w:t xml:space="preserve">    }</w:t>
      </w:r>
    </w:p>
    <w:p w14:paraId="6544D15E" w14:textId="77777777" w:rsidR="008A35FC" w:rsidRDefault="008A35FC" w:rsidP="008A35FC">
      <w:pPr>
        <w:pStyle w:val="PL"/>
        <w:rPr>
          <w:rFonts w:cs="Courier New"/>
        </w:rPr>
      </w:pPr>
    </w:p>
    <w:p w14:paraId="1C210168" w14:textId="77777777" w:rsidR="008A35FC" w:rsidRDefault="008A35FC" w:rsidP="008A35FC">
      <w:pPr>
        <w:pStyle w:val="PL"/>
        <w:rPr>
          <w:rFonts w:cs="Courier New"/>
        </w:rPr>
      </w:pPr>
      <w:r>
        <w:rPr>
          <w:rFonts w:cs="Courier New"/>
        </w:rPr>
        <w:t xml:space="preserve">    list EP_S1U {</w:t>
      </w:r>
    </w:p>
    <w:p w14:paraId="393FA8BB" w14:textId="77777777" w:rsidR="008A35FC" w:rsidRDefault="008A35FC" w:rsidP="008A35FC">
      <w:pPr>
        <w:pStyle w:val="PL"/>
        <w:rPr>
          <w:rFonts w:cs="Courier New"/>
        </w:rPr>
      </w:pPr>
      <w:r>
        <w:rPr>
          <w:rFonts w:cs="Courier New"/>
        </w:rPr>
        <w:t xml:space="preserve">      description "Represents the local end point of the logical link,</w:t>
      </w:r>
    </w:p>
    <w:p w14:paraId="5A38DF61" w14:textId="77777777" w:rsidR="008A35FC" w:rsidRDefault="008A35FC" w:rsidP="008A35FC">
      <w:pPr>
        <w:pStyle w:val="PL"/>
        <w:rPr>
          <w:rFonts w:cs="Courier New"/>
        </w:rPr>
      </w:pPr>
      <w:r>
        <w:rPr>
          <w:rFonts w:cs="Courier New"/>
        </w:rPr>
        <w:t xml:space="preserve">        supporting S1-U interface towards a S-GW node.";</w:t>
      </w:r>
    </w:p>
    <w:p w14:paraId="52DE7716" w14:textId="77777777" w:rsidR="008A35FC" w:rsidRDefault="008A35FC" w:rsidP="008A35FC">
      <w:pPr>
        <w:pStyle w:val="PL"/>
        <w:rPr>
          <w:rFonts w:cs="Courier New"/>
        </w:rPr>
      </w:pPr>
      <w:r>
        <w:rPr>
          <w:rFonts w:cs="Courier New"/>
        </w:rPr>
        <w:t xml:space="preserve">      reference "3GPP TS 28.541, 3GPP TS 36.410";</w:t>
      </w:r>
    </w:p>
    <w:p w14:paraId="3B8B6195" w14:textId="77777777" w:rsidR="008A35FC" w:rsidRDefault="008A35FC" w:rsidP="008A35FC">
      <w:pPr>
        <w:pStyle w:val="PL"/>
        <w:rPr>
          <w:rFonts w:cs="Courier New"/>
        </w:rPr>
      </w:pPr>
      <w:r>
        <w:rPr>
          <w:rFonts w:cs="Courier New"/>
        </w:rPr>
        <w:t xml:space="preserve">      key id;</w:t>
      </w:r>
    </w:p>
    <w:p w14:paraId="6D2B5BC1" w14:textId="77777777" w:rsidR="008A35FC" w:rsidRDefault="008A35FC" w:rsidP="008A35FC">
      <w:pPr>
        <w:pStyle w:val="PL"/>
        <w:rPr>
          <w:rFonts w:cs="Courier New"/>
        </w:rPr>
      </w:pPr>
      <w:r>
        <w:rPr>
          <w:rFonts w:cs="Courier New"/>
        </w:rPr>
        <w:t xml:space="preserve">      uses top3gpp:Top_Grp;</w:t>
      </w:r>
    </w:p>
    <w:p w14:paraId="336BF805" w14:textId="77777777" w:rsidR="008A35FC" w:rsidRDefault="008A35FC" w:rsidP="008A35FC">
      <w:pPr>
        <w:pStyle w:val="PL"/>
        <w:rPr>
          <w:rFonts w:cs="Courier New"/>
        </w:rPr>
      </w:pPr>
      <w:r>
        <w:rPr>
          <w:rFonts w:cs="Courier New"/>
        </w:rPr>
        <w:t xml:space="preserve">      container attributes {    </w:t>
      </w:r>
    </w:p>
    <w:p w14:paraId="5016A9DD" w14:textId="77777777" w:rsidR="008A35FC" w:rsidRDefault="008A35FC" w:rsidP="008A35FC">
      <w:pPr>
        <w:pStyle w:val="PL"/>
        <w:rPr>
          <w:rFonts w:cs="Courier New"/>
        </w:rPr>
      </w:pPr>
      <w:r>
        <w:rPr>
          <w:rFonts w:cs="Courier New"/>
        </w:rPr>
        <w:t xml:space="preserve">        uses EP_S1UGrp;</w:t>
      </w:r>
    </w:p>
    <w:p w14:paraId="107F5928" w14:textId="77777777" w:rsidR="008A35FC" w:rsidRDefault="008A35FC" w:rsidP="008A35FC">
      <w:pPr>
        <w:pStyle w:val="PL"/>
        <w:rPr>
          <w:rFonts w:cs="Courier New"/>
        </w:rPr>
      </w:pPr>
      <w:r>
        <w:rPr>
          <w:rFonts w:cs="Courier New"/>
        </w:rPr>
        <w:t xml:space="preserve">      }</w:t>
      </w:r>
    </w:p>
    <w:p w14:paraId="008C0D28" w14:textId="77777777" w:rsidR="008A35FC" w:rsidRDefault="008A35FC" w:rsidP="008A35FC">
      <w:pPr>
        <w:pStyle w:val="PL"/>
        <w:rPr>
          <w:rFonts w:cs="Courier New"/>
        </w:rPr>
      </w:pPr>
      <w:r>
        <w:rPr>
          <w:rFonts w:cs="Courier New"/>
        </w:rPr>
        <w:t xml:space="preserve">    }</w:t>
      </w:r>
    </w:p>
    <w:p w14:paraId="17E15ECC" w14:textId="77777777" w:rsidR="008A35FC" w:rsidRDefault="008A35FC" w:rsidP="008A35FC">
      <w:pPr>
        <w:pStyle w:val="PL"/>
        <w:rPr>
          <w:rFonts w:cs="Courier New"/>
        </w:rPr>
      </w:pPr>
      <w:r>
        <w:rPr>
          <w:rFonts w:cs="Courier New"/>
        </w:rPr>
        <w:t xml:space="preserve">  }</w:t>
      </w:r>
    </w:p>
    <w:p w14:paraId="3BFE727B" w14:textId="77777777" w:rsidR="008A35FC" w:rsidRDefault="008A35FC" w:rsidP="008A35FC">
      <w:pPr>
        <w:pStyle w:val="PL"/>
        <w:rPr>
          <w:rFonts w:cs="Courier New"/>
        </w:rPr>
      </w:pPr>
    </w:p>
    <w:p w14:paraId="2B7AAAC5" w14:textId="77777777" w:rsidR="008A35FC" w:rsidRDefault="008A35FC" w:rsidP="008A35FC">
      <w:pPr>
        <w:pStyle w:val="PL"/>
        <w:rPr>
          <w:rFonts w:cs="Courier New"/>
        </w:rPr>
      </w:pPr>
      <w:r>
        <w:rPr>
          <w:rFonts w:cs="Courier New"/>
        </w:rPr>
        <w:t xml:space="preserve">  augment "/me3gpp:ManagedElement/gnbdu3gpp:GNBDUFunction" {</w:t>
      </w:r>
    </w:p>
    <w:p w14:paraId="1BF60DB4" w14:textId="77777777" w:rsidR="008A35FC" w:rsidRDefault="008A35FC" w:rsidP="008A35FC">
      <w:pPr>
        <w:pStyle w:val="PL"/>
      </w:pPr>
      <w:r>
        <w:t xml:space="preserve">    if-feature EPClassesUnderGNBDUFunction;</w:t>
      </w:r>
    </w:p>
    <w:p w14:paraId="49786677" w14:textId="77777777" w:rsidR="008A35FC" w:rsidRDefault="008A35FC" w:rsidP="008A35FC">
      <w:pPr>
        <w:pStyle w:val="PL"/>
        <w:rPr>
          <w:rFonts w:cs="Courier New"/>
        </w:rPr>
      </w:pPr>
    </w:p>
    <w:p w14:paraId="2AFFC64A" w14:textId="77777777" w:rsidR="008A35FC" w:rsidRDefault="008A35FC" w:rsidP="008A35FC">
      <w:pPr>
        <w:pStyle w:val="PL"/>
        <w:rPr>
          <w:rFonts w:cs="Courier New"/>
        </w:rPr>
      </w:pPr>
      <w:r>
        <w:rPr>
          <w:rFonts w:cs="Courier New"/>
        </w:rPr>
        <w:t xml:space="preserve">    list EP_F1C {</w:t>
      </w:r>
    </w:p>
    <w:p w14:paraId="3166BD4E" w14:textId="77777777" w:rsidR="008A35FC" w:rsidRDefault="008A35FC" w:rsidP="008A35FC">
      <w:pPr>
        <w:pStyle w:val="PL"/>
        <w:rPr>
          <w:rFonts w:cs="Courier New"/>
        </w:rPr>
      </w:pPr>
      <w:r>
        <w:rPr>
          <w:rFonts w:cs="Courier New"/>
        </w:rPr>
        <w:t xml:space="preserve">      description "Represents the local end point of the control plane</w:t>
      </w:r>
    </w:p>
    <w:p w14:paraId="4D792A8F" w14:textId="77777777" w:rsidR="008A35FC" w:rsidRDefault="008A35FC" w:rsidP="008A35FC">
      <w:pPr>
        <w:pStyle w:val="PL"/>
        <w:rPr>
          <w:rFonts w:cs="Courier New"/>
        </w:rPr>
      </w:pPr>
      <w:r>
        <w:rPr>
          <w:rFonts w:cs="Courier New"/>
        </w:rPr>
        <w:t xml:space="preserve">        interface (F1-C) between the DU and CU or CU-CP.";</w:t>
      </w:r>
    </w:p>
    <w:p w14:paraId="3C6285E4" w14:textId="77777777" w:rsidR="008A35FC" w:rsidRDefault="008A35FC" w:rsidP="008A35FC">
      <w:pPr>
        <w:pStyle w:val="PL"/>
        <w:rPr>
          <w:rFonts w:cs="Courier New"/>
        </w:rPr>
      </w:pPr>
      <w:r>
        <w:rPr>
          <w:rFonts w:cs="Courier New"/>
        </w:rPr>
        <w:t xml:space="preserve">      reference "3GPP TS 28.541, 3GPP TS 38.470";</w:t>
      </w:r>
    </w:p>
    <w:p w14:paraId="2AB762C8" w14:textId="77777777" w:rsidR="008A35FC" w:rsidRDefault="008A35FC" w:rsidP="008A35FC">
      <w:pPr>
        <w:pStyle w:val="PL"/>
        <w:rPr>
          <w:rFonts w:cs="Courier New"/>
        </w:rPr>
      </w:pPr>
      <w:r>
        <w:rPr>
          <w:rFonts w:cs="Courier New"/>
        </w:rPr>
        <w:t xml:space="preserve">      key id;</w:t>
      </w:r>
    </w:p>
    <w:p w14:paraId="58555C29" w14:textId="77777777" w:rsidR="008A35FC" w:rsidRDefault="008A35FC" w:rsidP="008A35FC">
      <w:pPr>
        <w:pStyle w:val="PL"/>
        <w:rPr>
          <w:rFonts w:cs="Courier New"/>
        </w:rPr>
      </w:pPr>
      <w:r>
        <w:rPr>
          <w:rFonts w:cs="Courier New"/>
        </w:rPr>
        <w:t xml:space="preserve">      uses top3gpp:Top_Grp;</w:t>
      </w:r>
    </w:p>
    <w:p w14:paraId="5DBD7200" w14:textId="77777777" w:rsidR="008A35FC" w:rsidRDefault="008A35FC" w:rsidP="008A35FC">
      <w:pPr>
        <w:pStyle w:val="PL"/>
        <w:rPr>
          <w:rFonts w:cs="Courier New"/>
        </w:rPr>
      </w:pPr>
      <w:r>
        <w:rPr>
          <w:rFonts w:cs="Courier New"/>
        </w:rPr>
        <w:t xml:space="preserve">      container attributes {    </w:t>
      </w:r>
    </w:p>
    <w:p w14:paraId="47CB536D" w14:textId="77777777" w:rsidR="008A35FC" w:rsidRDefault="008A35FC" w:rsidP="008A35FC">
      <w:pPr>
        <w:pStyle w:val="PL"/>
        <w:rPr>
          <w:rFonts w:cs="Courier New"/>
        </w:rPr>
      </w:pPr>
      <w:r>
        <w:rPr>
          <w:rFonts w:cs="Courier New"/>
        </w:rPr>
        <w:t xml:space="preserve">        uses EP_F1CGrp;</w:t>
      </w:r>
    </w:p>
    <w:p w14:paraId="5E4C45E0" w14:textId="77777777" w:rsidR="008A35FC" w:rsidRDefault="008A35FC" w:rsidP="008A35FC">
      <w:pPr>
        <w:pStyle w:val="PL"/>
        <w:rPr>
          <w:rFonts w:cs="Courier New"/>
        </w:rPr>
      </w:pPr>
      <w:r>
        <w:rPr>
          <w:rFonts w:cs="Courier New"/>
        </w:rPr>
        <w:t xml:space="preserve">      }</w:t>
      </w:r>
    </w:p>
    <w:p w14:paraId="2F2194F1" w14:textId="77777777" w:rsidR="008A35FC" w:rsidRDefault="008A35FC" w:rsidP="008A35FC">
      <w:pPr>
        <w:pStyle w:val="PL"/>
        <w:rPr>
          <w:rFonts w:cs="Courier New"/>
        </w:rPr>
      </w:pPr>
      <w:r>
        <w:rPr>
          <w:rFonts w:cs="Courier New"/>
        </w:rPr>
        <w:t xml:space="preserve">    }</w:t>
      </w:r>
    </w:p>
    <w:p w14:paraId="365BB0FA" w14:textId="77777777" w:rsidR="008A35FC" w:rsidRDefault="008A35FC" w:rsidP="008A35FC">
      <w:pPr>
        <w:pStyle w:val="PL"/>
        <w:rPr>
          <w:rFonts w:cs="Courier New"/>
        </w:rPr>
      </w:pPr>
    </w:p>
    <w:p w14:paraId="76A12EF9" w14:textId="77777777" w:rsidR="008A35FC" w:rsidRDefault="008A35FC" w:rsidP="008A35FC">
      <w:pPr>
        <w:pStyle w:val="PL"/>
        <w:rPr>
          <w:rFonts w:cs="Courier New"/>
        </w:rPr>
      </w:pPr>
      <w:r>
        <w:rPr>
          <w:rFonts w:cs="Courier New"/>
        </w:rPr>
        <w:t xml:space="preserve">    list EP_F1U {</w:t>
      </w:r>
    </w:p>
    <w:p w14:paraId="20940397" w14:textId="77777777" w:rsidR="008A35FC" w:rsidRDefault="008A35FC" w:rsidP="008A35FC">
      <w:pPr>
        <w:pStyle w:val="PL"/>
        <w:rPr>
          <w:rFonts w:cs="Courier New"/>
        </w:rPr>
      </w:pPr>
      <w:r>
        <w:rPr>
          <w:rFonts w:cs="Courier New"/>
        </w:rPr>
        <w:t xml:space="preserve">      description "Represents the local end point of the user plane</w:t>
      </w:r>
    </w:p>
    <w:p w14:paraId="695A7884" w14:textId="77777777" w:rsidR="008A35FC" w:rsidRDefault="008A35FC" w:rsidP="008A35FC">
      <w:pPr>
        <w:pStyle w:val="PL"/>
        <w:rPr>
          <w:rFonts w:cs="Courier New"/>
        </w:rPr>
      </w:pPr>
      <w:r>
        <w:rPr>
          <w:rFonts w:cs="Courier New"/>
        </w:rPr>
        <w:t xml:space="preserve">        interface (F1-U) between the DU and CU or CU-UP.";</w:t>
      </w:r>
    </w:p>
    <w:p w14:paraId="4ECE56CA" w14:textId="77777777" w:rsidR="008A35FC" w:rsidRDefault="008A35FC" w:rsidP="008A35FC">
      <w:pPr>
        <w:pStyle w:val="PL"/>
        <w:rPr>
          <w:rFonts w:cs="Courier New"/>
        </w:rPr>
      </w:pPr>
      <w:r>
        <w:rPr>
          <w:rFonts w:cs="Courier New"/>
        </w:rPr>
        <w:t xml:space="preserve">      reference "3GPP TS 28.541, 3GPP TS 38.470";</w:t>
      </w:r>
    </w:p>
    <w:p w14:paraId="5CE4605E" w14:textId="77777777" w:rsidR="008A35FC" w:rsidRDefault="008A35FC" w:rsidP="008A35FC">
      <w:pPr>
        <w:pStyle w:val="PL"/>
        <w:rPr>
          <w:rFonts w:cs="Courier New"/>
        </w:rPr>
      </w:pPr>
      <w:r>
        <w:rPr>
          <w:rFonts w:cs="Courier New"/>
        </w:rPr>
        <w:t xml:space="preserve">      key id;</w:t>
      </w:r>
    </w:p>
    <w:p w14:paraId="4051DFF3" w14:textId="77777777" w:rsidR="008A35FC" w:rsidRDefault="008A35FC" w:rsidP="008A35FC">
      <w:pPr>
        <w:pStyle w:val="PL"/>
        <w:rPr>
          <w:rFonts w:cs="Courier New"/>
        </w:rPr>
      </w:pPr>
      <w:r>
        <w:rPr>
          <w:rFonts w:cs="Courier New"/>
        </w:rPr>
        <w:t xml:space="preserve">      uses top3gpp:Top_Grp;</w:t>
      </w:r>
    </w:p>
    <w:p w14:paraId="2009330A" w14:textId="77777777" w:rsidR="008A35FC" w:rsidRPr="00CB1B8A" w:rsidRDefault="008A35FC" w:rsidP="008A35FC">
      <w:pPr>
        <w:pStyle w:val="PL"/>
        <w:rPr>
          <w:rFonts w:cs="Courier New"/>
          <w:lang w:val="fr-FR"/>
        </w:rPr>
      </w:pPr>
      <w:r>
        <w:rPr>
          <w:rFonts w:cs="Courier New"/>
        </w:rPr>
        <w:t xml:space="preserve">      </w:t>
      </w:r>
      <w:r w:rsidRPr="0041693A">
        <w:rPr>
          <w:rFonts w:cs="Courier New"/>
          <w:lang w:val="fr-FR"/>
        </w:rPr>
        <w:t xml:space="preserve">container attributes {    </w:t>
      </w:r>
    </w:p>
    <w:p w14:paraId="1BF7BE3B" w14:textId="77777777" w:rsidR="008A35FC" w:rsidRPr="00CB1B8A" w:rsidRDefault="008A35FC" w:rsidP="008A35FC">
      <w:pPr>
        <w:pStyle w:val="PL"/>
        <w:rPr>
          <w:rFonts w:cs="Courier New"/>
          <w:lang w:val="fr-FR"/>
        </w:rPr>
      </w:pPr>
      <w:r w:rsidRPr="0041693A">
        <w:rPr>
          <w:rFonts w:cs="Courier New"/>
          <w:lang w:val="fr-FR"/>
        </w:rPr>
        <w:t xml:space="preserve">        uses EP_F1UGrp;</w:t>
      </w:r>
    </w:p>
    <w:p w14:paraId="0A49AEBC" w14:textId="77777777" w:rsidR="008A35FC" w:rsidRPr="00CB1B8A" w:rsidRDefault="008A35FC" w:rsidP="008A35FC">
      <w:pPr>
        <w:pStyle w:val="PL"/>
        <w:rPr>
          <w:rFonts w:cs="Courier New"/>
          <w:lang w:val="fr-FR"/>
        </w:rPr>
      </w:pPr>
      <w:r w:rsidRPr="0041693A">
        <w:rPr>
          <w:rFonts w:cs="Courier New"/>
          <w:lang w:val="fr-FR"/>
        </w:rPr>
        <w:t xml:space="preserve">      }</w:t>
      </w:r>
    </w:p>
    <w:p w14:paraId="47C118D8" w14:textId="77777777" w:rsidR="008A35FC" w:rsidRPr="00CB1B8A" w:rsidRDefault="008A35FC" w:rsidP="008A35FC">
      <w:pPr>
        <w:pStyle w:val="PL"/>
        <w:rPr>
          <w:rFonts w:cs="Courier New"/>
          <w:lang w:val="fr-FR"/>
        </w:rPr>
      </w:pPr>
      <w:r w:rsidRPr="0041693A">
        <w:rPr>
          <w:rFonts w:cs="Courier New"/>
          <w:lang w:val="fr-FR"/>
        </w:rPr>
        <w:t xml:space="preserve">    }</w:t>
      </w:r>
    </w:p>
    <w:p w14:paraId="55E2F94C" w14:textId="77777777" w:rsidR="008A35FC" w:rsidRPr="00CB1B8A" w:rsidRDefault="008A35FC" w:rsidP="008A35FC">
      <w:pPr>
        <w:pStyle w:val="PL"/>
        <w:rPr>
          <w:rFonts w:cs="Courier New"/>
          <w:lang w:val="fr-FR"/>
        </w:rPr>
      </w:pPr>
      <w:r w:rsidRPr="0041693A">
        <w:rPr>
          <w:rFonts w:cs="Courier New"/>
          <w:lang w:val="fr-FR"/>
        </w:rPr>
        <w:t xml:space="preserve">  }</w:t>
      </w:r>
    </w:p>
    <w:p w14:paraId="7F82C8D9" w14:textId="77777777" w:rsidR="008A35FC" w:rsidRPr="007861C2" w:rsidRDefault="008A35FC" w:rsidP="008A35FC">
      <w:pPr>
        <w:pStyle w:val="PL"/>
        <w:rPr>
          <w:rFonts w:cs="Courier New"/>
          <w:lang w:val="fr-FR"/>
        </w:rPr>
      </w:pPr>
      <w:r w:rsidRPr="0041693A">
        <w:rPr>
          <w:rFonts w:cs="Courier New"/>
          <w:lang w:val="fr-FR"/>
        </w:rPr>
        <w:t>}</w:t>
      </w:r>
    </w:p>
    <w:p w14:paraId="576030C8" w14:textId="77777777" w:rsidR="008A35FC" w:rsidRPr="007861C2" w:rsidRDefault="008A35FC" w:rsidP="008A35FC">
      <w:pPr>
        <w:pStyle w:val="PL"/>
        <w:rPr>
          <w:lang w:val="fr-FR"/>
        </w:rPr>
      </w:pPr>
      <w:r w:rsidRPr="0041693A">
        <w:rPr>
          <w:lang w:val="fr-FR"/>
        </w:rPr>
        <w:t>&lt;CODE ENDS&gt;</w:t>
      </w:r>
    </w:p>
    <w:p w14:paraId="203C3D8D" w14:textId="73DA9237" w:rsidR="008A35FC" w:rsidRPr="005A457B" w:rsidRDefault="008A35FC" w:rsidP="008A35FC">
      <w:pPr>
        <w:pStyle w:val="Heading2"/>
        <w:rPr>
          <w:lang w:val="fr-FR"/>
        </w:rPr>
      </w:pPr>
      <w:bookmarkStart w:id="50" w:name="_Toc59183332"/>
      <w:bookmarkStart w:id="51" w:name="_Toc59184798"/>
      <w:bookmarkStart w:id="52" w:name="_Toc59195733"/>
      <w:bookmarkStart w:id="53" w:name="_Toc59440162"/>
      <w:bookmarkStart w:id="54" w:name="_Toc67990611"/>
      <w:r w:rsidRPr="005A457B">
        <w:rPr>
          <w:lang w:val="fr-FR" w:eastAsia="zh-CN"/>
        </w:rPr>
        <w:t>E.5.3</w:t>
      </w:r>
      <w:r w:rsidRPr="005A457B">
        <w:rPr>
          <w:lang w:val="fr-FR" w:eastAsia="zh-CN"/>
        </w:rPr>
        <w:tab/>
        <w:t xml:space="preserve">module </w:t>
      </w:r>
      <w:r w:rsidRPr="005A457B">
        <w:rPr>
          <w:lang w:val="fr-FR"/>
        </w:rPr>
        <w:t>_3gpp-nr-nrm-eutrancellrelation.yang</w:t>
      </w:r>
      <w:bookmarkEnd w:id="50"/>
      <w:bookmarkEnd w:id="51"/>
      <w:bookmarkEnd w:id="52"/>
      <w:bookmarkEnd w:id="53"/>
      <w:bookmarkEnd w:id="54"/>
    </w:p>
    <w:p w14:paraId="7E60C089" w14:textId="77777777" w:rsidR="001A306E" w:rsidRPr="005A457B" w:rsidRDefault="001A306E" w:rsidP="008A35FC">
      <w:pPr>
        <w:pStyle w:val="PL"/>
        <w:rPr>
          <w:lang w:val="fr-FR"/>
        </w:rPr>
      </w:pPr>
      <w:r w:rsidRPr="005A457B">
        <w:rPr>
          <w:lang w:val="fr-FR"/>
        </w:rPr>
        <w:t>&lt;CODE BEGINS&gt;</w:t>
      </w:r>
    </w:p>
    <w:p w14:paraId="42121C58" w14:textId="6D089C4A" w:rsidR="008A35FC" w:rsidRPr="005A457B" w:rsidRDefault="008A35FC" w:rsidP="008A35FC">
      <w:pPr>
        <w:pStyle w:val="PL"/>
        <w:rPr>
          <w:lang w:val="fr-FR"/>
        </w:rPr>
      </w:pPr>
      <w:r w:rsidRPr="005A457B">
        <w:rPr>
          <w:lang w:val="fr-FR"/>
        </w:rPr>
        <w:t>module _3gpp-nr-nrm-eutrancellrelation {</w:t>
      </w:r>
    </w:p>
    <w:p w14:paraId="4BD638CE" w14:textId="77777777" w:rsidR="008A35FC" w:rsidRPr="005A457B" w:rsidRDefault="008A35FC" w:rsidP="008A35FC">
      <w:pPr>
        <w:pStyle w:val="PL"/>
        <w:rPr>
          <w:lang w:val="fr-FR"/>
        </w:rPr>
      </w:pPr>
      <w:r w:rsidRPr="005A457B">
        <w:rPr>
          <w:lang w:val="fr-FR"/>
        </w:rPr>
        <w:t xml:space="preserve">  yang-version 1.1;</w:t>
      </w:r>
    </w:p>
    <w:p w14:paraId="744E12B2" w14:textId="77777777" w:rsidR="008A35FC" w:rsidRPr="005A457B" w:rsidRDefault="008A35FC" w:rsidP="008A35FC">
      <w:pPr>
        <w:pStyle w:val="PL"/>
        <w:rPr>
          <w:lang w:val="fr-FR"/>
        </w:rPr>
      </w:pPr>
      <w:r w:rsidRPr="005A457B">
        <w:rPr>
          <w:lang w:val="fr-FR"/>
        </w:rPr>
        <w:t xml:space="preserve">  namespace "urn:3gpp:sa5:_3gpp-nr-nrm-eutrancellrelation";</w:t>
      </w:r>
    </w:p>
    <w:p w14:paraId="72302B06" w14:textId="77777777" w:rsidR="008A35FC" w:rsidRPr="005A457B" w:rsidRDefault="008A35FC" w:rsidP="008A35FC">
      <w:pPr>
        <w:pStyle w:val="PL"/>
        <w:rPr>
          <w:lang w:val="fr-FR"/>
        </w:rPr>
      </w:pPr>
      <w:r w:rsidRPr="005A457B">
        <w:rPr>
          <w:lang w:val="fr-FR"/>
        </w:rPr>
        <w:t xml:space="preserve">  prefix "eutrancellrel3gpp";</w:t>
      </w:r>
    </w:p>
    <w:p w14:paraId="3CEF88D4" w14:textId="77777777" w:rsidR="008A35FC" w:rsidRPr="005A457B" w:rsidRDefault="008A35FC" w:rsidP="008A35FC">
      <w:pPr>
        <w:pStyle w:val="PL"/>
        <w:rPr>
          <w:lang w:val="fr-FR"/>
        </w:rPr>
      </w:pPr>
      <w:r w:rsidRPr="005A457B">
        <w:rPr>
          <w:lang w:val="fr-FR"/>
        </w:rPr>
        <w:t xml:space="preserve">    </w:t>
      </w:r>
    </w:p>
    <w:p w14:paraId="4C610C66" w14:textId="77777777" w:rsidR="008A35FC" w:rsidRPr="005A457B" w:rsidRDefault="008A35FC" w:rsidP="008A35FC">
      <w:pPr>
        <w:pStyle w:val="PL"/>
        <w:rPr>
          <w:lang w:val="fr-FR"/>
        </w:rPr>
      </w:pPr>
      <w:r w:rsidRPr="005A457B">
        <w:rPr>
          <w:lang w:val="fr-FR"/>
        </w:rPr>
        <w:t xml:space="preserve">  import _3gpp-common-yang-types { prefix types3gpp; }</w:t>
      </w:r>
    </w:p>
    <w:p w14:paraId="422587A9" w14:textId="77777777" w:rsidR="008A35FC" w:rsidRPr="005A457B" w:rsidRDefault="008A35FC" w:rsidP="008A35FC">
      <w:pPr>
        <w:pStyle w:val="PL"/>
        <w:rPr>
          <w:lang w:val="fr-FR"/>
        </w:rPr>
      </w:pPr>
      <w:r w:rsidRPr="005A457B">
        <w:rPr>
          <w:lang w:val="fr-FR"/>
        </w:rPr>
        <w:t xml:space="preserve">  import _3gpp-common-managed-function { prefix mf3gpp; }</w:t>
      </w:r>
    </w:p>
    <w:p w14:paraId="34D239BC" w14:textId="77777777" w:rsidR="008A35FC" w:rsidRDefault="008A35FC" w:rsidP="008A35FC">
      <w:pPr>
        <w:pStyle w:val="PL"/>
      </w:pPr>
      <w:r w:rsidRPr="005A457B">
        <w:rPr>
          <w:lang w:val="fr-FR"/>
        </w:rPr>
        <w:t xml:space="preserve">  </w:t>
      </w:r>
      <w:r>
        <w:t>import _3gpp-common-managed-element { prefix me3gpp; }</w:t>
      </w:r>
    </w:p>
    <w:p w14:paraId="7FFDA4E1" w14:textId="77777777" w:rsidR="008A35FC" w:rsidRDefault="008A35FC" w:rsidP="008A35FC">
      <w:pPr>
        <w:pStyle w:val="PL"/>
      </w:pPr>
      <w:r>
        <w:t xml:space="preserve">  import _3gpp-nr-nrm-gnbcucpfunction { prefix gnbcucp3gpp; }</w:t>
      </w:r>
    </w:p>
    <w:p w14:paraId="40AB45CC" w14:textId="77777777" w:rsidR="008A35FC" w:rsidRDefault="008A35FC" w:rsidP="008A35FC">
      <w:pPr>
        <w:pStyle w:val="PL"/>
      </w:pPr>
      <w:r>
        <w:t xml:space="preserve">  import _3gpp-nr-nrm-nrcellcu { prefix nrcellcu3gpp; }</w:t>
      </w:r>
    </w:p>
    <w:p w14:paraId="05A178E8" w14:textId="77777777" w:rsidR="008A35FC" w:rsidRDefault="008A35FC" w:rsidP="008A35FC">
      <w:pPr>
        <w:pStyle w:val="PL"/>
      </w:pPr>
      <w:r>
        <w:t xml:space="preserve">  import _3gpp-common-top { prefix top3gpp; }</w:t>
      </w:r>
    </w:p>
    <w:p w14:paraId="1EA80EEF" w14:textId="77777777" w:rsidR="008A35FC" w:rsidRDefault="008A35FC" w:rsidP="008A35FC">
      <w:pPr>
        <w:pStyle w:val="PL"/>
      </w:pPr>
    </w:p>
    <w:p w14:paraId="3051B893" w14:textId="77777777" w:rsidR="008A35FC" w:rsidRDefault="008A35FC" w:rsidP="008A35FC">
      <w:pPr>
        <w:pStyle w:val="PL"/>
      </w:pPr>
      <w:r>
        <w:t xml:space="preserve">  organization "3GPP SA5";</w:t>
      </w:r>
    </w:p>
    <w:p w14:paraId="4A229966" w14:textId="77777777" w:rsidR="008A35FC" w:rsidRDefault="008A35FC" w:rsidP="008A35FC">
      <w:pPr>
        <w:pStyle w:val="PL"/>
      </w:pPr>
      <w:r>
        <w:t xml:space="preserve">  description "Defines the YANG mapping of the EUtranCellRelation Information</w:t>
      </w:r>
    </w:p>
    <w:p w14:paraId="2C63A829" w14:textId="77777777" w:rsidR="008A35FC" w:rsidRDefault="008A35FC" w:rsidP="008A35FC">
      <w:pPr>
        <w:pStyle w:val="PL"/>
      </w:pPr>
      <w:r>
        <w:t xml:space="preserve">    Object Class (IOC) that is part of the NR Network Resource Model (NRM).";</w:t>
      </w:r>
    </w:p>
    <w:p w14:paraId="0636F907" w14:textId="77777777" w:rsidR="008A35FC" w:rsidRDefault="008A35FC" w:rsidP="008A35FC">
      <w:pPr>
        <w:pStyle w:val="PL"/>
      </w:pPr>
      <w:r>
        <w:t xml:space="preserve">  reference "3GPP TS 28.541 5G Network Resource Model (NRM)";</w:t>
      </w:r>
    </w:p>
    <w:p w14:paraId="05FC23A4" w14:textId="77777777" w:rsidR="008A35FC" w:rsidRDefault="008A35FC" w:rsidP="008A35FC">
      <w:pPr>
        <w:pStyle w:val="PL"/>
      </w:pPr>
    </w:p>
    <w:p w14:paraId="34EFF07E" w14:textId="77777777" w:rsidR="008A35FC" w:rsidRDefault="008A35FC" w:rsidP="008A35FC">
      <w:pPr>
        <w:pStyle w:val="PL"/>
      </w:pPr>
      <w:r>
        <w:t xml:space="preserve">  revision 2019-10-28 { reference S5-193518 ; }</w:t>
      </w:r>
    </w:p>
    <w:p w14:paraId="73E9E82A" w14:textId="77777777" w:rsidR="008A35FC" w:rsidRDefault="008A35FC" w:rsidP="008A35FC">
      <w:pPr>
        <w:pStyle w:val="PL"/>
      </w:pPr>
      <w:r>
        <w:t xml:space="preserve">  revision 2019-06-17 {</w:t>
      </w:r>
    </w:p>
    <w:p w14:paraId="6F7C7DA7" w14:textId="77777777" w:rsidR="008A35FC" w:rsidRDefault="008A35FC" w:rsidP="008A35FC">
      <w:pPr>
        <w:pStyle w:val="PL"/>
      </w:pPr>
      <w:r>
        <w:t xml:space="preserve">    description "Initial revision";</w:t>
      </w:r>
    </w:p>
    <w:p w14:paraId="15ED6D2D" w14:textId="77777777" w:rsidR="008A35FC" w:rsidRDefault="008A35FC" w:rsidP="008A35FC">
      <w:pPr>
        <w:pStyle w:val="PL"/>
      </w:pPr>
      <w:r>
        <w:t xml:space="preserve">  }</w:t>
      </w:r>
    </w:p>
    <w:p w14:paraId="5082146A" w14:textId="77777777" w:rsidR="008A35FC" w:rsidRDefault="008A35FC" w:rsidP="008A35FC">
      <w:pPr>
        <w:pStyle w:val="PL"/>
      </w:pPr>
    </w:p>
    <w:p w14:paraId="295601C6" w14:textId="77777777" w:rsidR="008A35FC" w:rsidRDefault="008A35FC" w:rsidP="008A35FC">
      <w:pPr>
        <w:pStyle w:val="PL"/>
      </w:pPr>
      <w:r>
        <w:t xml:space="preserve">  typedef ActionAllowed {</w:t>
      </w:r>
    </w:p>
    <w:p w14:paraId="638EC58B" w14:textId="77777777" w:rsidR="008A35FC" w:rsidRDefault="008A35FC" w:rsidP="008A35FC">
      <w:pPr>
        <w:pStyle w:val="PL"/>
      </w:pPr>
      <w:r>
        <w:t xml:space="preserve">    type enumeration {</w:t>
      </w:r>
    </w:p>
    <w:p w14:paraId="773D63AC" w14:textId="77777777" w:rsidR="008A35FC" w:rsidRDefault="008A35FC" w:rsidP="008A35FC">
      <w:pPr>
        <w:pStyle w:val="PL"/>
      </w:pPr>
      <w:r>
        <w:t xml:space="preserve">      enum YES;</w:t>
      </w:r>
    </w:p>
    <w:p w14:paraId="0925B932" w14:textId="77777777" w:rsidR="008A35FC" w:rsidRDefault="008A35FC" w:rsidP="008A35FC">
      <w:pPr>
        <w:pStyle w:val="PL"/>
      </w:pPr>
      <w:r>
        <w:t xml:space="preserve">      enum NO;                            </w:t>
      </w:r>
    </w:p>
    <w:p w14:paraId="073E6273" w14:textId="77777777" w:rsidR="008A35FC" w:rsidRDefault="008A35FC" w:rsidP="008A35FC">
      <w:pPr>
        <w:pStyle w:val="PL"/>
      </w:pPr>
      <w:r>
        <w:t xml:space="preserve">    }</w:t>
      </w:r>
    </w:p>
    <w:p w14:paraId="7F537A7D" w14:textId="77777777" w:rsidR="008A35FC" w:rsidRDefault="008A35FC" w:rsidP="008A35FC">
      <w:pPr>
        <w:pStyle w:val="PL"/>
      </w:pPr>
      <w:r>
        <w:t xml:space="preserve">  }</w:t>
      </w:r>
    </w:p>
    <w:p w14:paraId="408F0DC3" w14:textId="77777777" w:rsidR="008A35FC" w:rsidRDefault="008A35FC" w:rsidP="008A35FC">
      <w:pPr>
        <w:pStyle w:val="PL"/>
      </w:pPr>
      <w:r>
        <w:t xml:space="preserve">  </w:t>
      </w:r>
    </w:p>
    <w:p w14:paraId="4B0FD186" w14:textId="77777777" w:rsidR="008A35FC" w:rsidRDefault="008A35FC" w:rsidP="008A35FC">
      <w:pPr>
        <w:pStyle w:val="PL"/>
      </w:pPr>
      <w:r>
        <w:t xml:space="preserve">  typedef EnergySavingCoverage {</w:t>
      </w:r>
    </w:p>
    <w:p w14:paraId="38E5D9CC" w14:textId="77777777" w:rsidR="008A35FC" w:rsidRDefault="008A35FC" w:rsidP="008A35FC">
      <w:pPr>
        <w:pStyle w:val="PL"/>
      </w:pPr>
      <w:r>
        <w:t xml:space="preserve">    type enumeration {</w:t>
      </w:r>
    </w:p>
    <w:p w14:paraId="64E131F6" w14:textId="77777777" w:rsidR="008A35FC" w:rsidRDefault="008A35FC" w:rsidP="008A35FC">
      <w:pPr>
        <w:pStyle w:val="PL"/>
      </w:pPr>
      <w:r>
        <w:t xml:space="preserve">      enum YES;</w:t>
      </w:r>
    </w:p>
    <w:p w14:paraId="2E4695D1" w14:textId="77777777" w:rsidR="008A35FC" w:rsidRDefault="008A35FC" w:rsidP="008A35FC">
      <w:pPr>
        <w:pStyle w:val="PL"/>
      </w:pPr>
      <w:r>
        <w:t xml:space="preserve">      enum NO; </w:t>
      </w:r>
    </w:p>
    <w:p w14:paraId="64EE3888" w14:textId="77777777" w:rsidR="008A35FC" w:rsidRDefault="008A35FC" w:rsidP="008A35FC">
      <w:pPr>
        <w:pStyle w:val="PL"/>
      </w:pPr>
      <w:r>
        <w:t xml:space="preserve">      enum PARTIAL;                       </w:t>
      </w:r>
    </w:p>
    <w:p w14:paraId="21FBAFCC" w14:textId="77777777" w:rsidR="008A35FC" w:rsidRDefault="008A35FC" w:rsidP="008A35FC">
      <w:pPr>
        <w:pStyle w:val="PL"/>
      </w:pPr>
      <w:r>
        <w:t xml:space="preserve">    }</w:t>
      </w:r>
    </w:p>
    <w:p w14:paraId="4F93D849" w14:textId="77777777" w:rsidR="008A35FC" w:rsidRDefault="008A35FC" w:rsidP="008A35FC">
      <w:pPr>
        <w:pStyle w:val="PL"/>
      </w:pPr>
      <w:r>
        <w:t xml:space="preserve">  }</w:t>
      </w:r>
    </w:p>
    <w:p w14:paraId="75DD44AE" w14:textId="77777777" w:rsidR="008A35FC" w:rsidRDefault="008A35FC" w:rsidP="008A35FC">
      <w:pPr>
        <w:pStyle w:val="PL"/>
      </w:pPr>
    </w:p>
    <w:p w14:paraId="44A0B116" w14:textId="77777777" w:rsidR="008A35FC" w:rsidRDefault="008A35FC" w:rsidP="008A35FC">
      <w:pPr>
        <w:pStyle w:val="PL"/>
      </w:pPr>
      <w:r>
        <w:t xml:space="preserve">  grouping EUtranCellRelationGrp {</w:t>
      </w:r>
    </w:p>
    <w:p w14:paraId="63B665CB" w14:textId="77777777" w:rsidR="008A35FC" w:rsidRDefault="008A35FC" w:rsidP="008A35FC">
      <w:pPr>
        <w:pStyle w:val="PL"/>
      </w:pPr>
      <w:r>
        <w:t xml:space="preserve">    description "Represents the EUtranCellRelation IOC.";</w:t>
      </w:r>
    </w:p>
    <w:p w14:paraId="676BFD8D" w14:textId="77777777" w:rsidR="008A35FC" w:rsidRDefault="008A35FC" w:rsidP="008A35FC">
      <w:pPr>
        <w:pStyle w:val="PL"/>
      </w:pPr>
      <w:r>
        <w:t xml:space="preserve">    reference "3GPP TS 28.541, EUtranRelation in 3GPP TS 28.658";</w:t>
      </w:r>
    </w:p>
    <w:p w14:paraId="34EAFE23" w14:textId="77777777" w:rsidR="008A35FC" w:rsidRDefault="008A35FC" w:rsidP="008A35FC">
      <w:pPr>
        <w:pStyle w:val="PL"/>
      </w:pPr>
      <w:r>
        <w:t xml:space="preserve">    uses mf3gpp:ManagedFunctionGrp;</w:t>
      </w:r>
    </w:p>
    <w:p w14:paraId="36245E7B" w14:textId="77777777" w:rsidR="008A35FC" w:rsidRDefault="008A35FC" w:rsidP="008A35FC">
      <w:pPr>
        <w:pStyle w:val="PL"/>
      </w:pPr>
    </w:p>
    <w:p w14:paraId="2C495F63" w14:textId="77777777" w:rsidR="008A35FC" w:rsidRDefault="008A35FC" w:rsidP="008A35FC">
      <w:pPr>
        <w:pStyle w:val="PL"/>
      </w:pPr>
      <w:r>
        <w:t xml:space="preserve">    leaf tCI {</w:t>
      </w:r>
    </w:p>
    <w:p w14:paraId="15DD367A" w14:textId="77777777" w:rsidR="008A35FC" w:rsidRDefault="008A35FC" w:rsidP="008A35FC">
      <w:pPr>
        <w:pStyle w:val="PL"/>
      </w:pPr>
      <w:r>
        <w:t xml:space="preserve">      description "Target Cell Identifier. Consists of E-UTRAN Cell Global</w:t>
      </w:r>
    </w:p>
    <w:p w14:paraId="627FB42B" w14:textId="77777777" w:rsidR="008A35FC" w:rsidRDefault="008A35FC" w:rsidP="008A35FC">
      <w:pPr>
        <w:pStyle w:val="PL"/>
      </w:pPr>
      <w:r>
        <w:t xml:space="preserve">        Identifier (ECGI) and Physical Cell Identifier (PCI) of the target</w:t>
      </w:r>
    </w:p>
    <w:p w14:paraId="582FCB42" w14:textId="77777777" w:rsidR="008A35FC" w:rsidRDefault="008A35FC" w:rsidP="008A35FC">
      <w:pPr>
        <w:pStyle w:val="PL"/>
      </w:pPr>
      <w:r>
        <w:t xml:space="preserve">        cell. Identifies the target cell from the perspective of the parent</w:t>
      </w:r>
    </w:p>
    <w:p w14:paraId="3C95838F" w14:textId="77777777" w:rsidR="008A35FC" w:rsidRDefault="008A35FC" w:rsidP="008A35FC">
      <w:pPr>
        <w:pStyle w:val="PL"/>
      </w:pPr>
      <w:r>
        <w:t xml:space="preserve">        cell instance.";</w:t>
      </w:r>
    </w:p>
    <w:p w14:paraId="4EE4E3F5" w14:textId="77777777" w:rsidR="008A35FC" w:rsidRDefault="008A35FC" w:rsidP="008A35FC">
      <w:pPr>
        <w:pStyle w:val="PL"/>
      </w:pPr>
      <w:r>
        <w:t xml:space="preserve">      mandatory true;</w:t>
      </w:r>
    </w:p>
    <w:p w14:paraId="3E0A1422" w14:textId="77777777" w:rsidR="008A35FC" w:rsidRDefault="008A35FC" w:rsidP="008A35FC">
      <w:pPr>
        <w:pStyle w:val="PL"/>
      </w:pPr>
      <w:r>
        <w:t xml:space="preserve">      type uint64;</w:t>
      </w:r>
    </w:p>
    <w:p w14:paraId="23B325EF" w14:textId="77777777" w:rsidR="008A35FC" w:rsidRDefault="008A35FC" w:rsidP="008A35FC">
      <w:pPr>
        <w:pStyle w:val="PL"/>
      </w:pPr>
      <w:r>
        <w:t xml:space="preserve">    }</w:t>
      </w:r>
    </w:p>
    <w:p w14:paraId="2AC3038A" w14:textId="77777777" w:rsidR="008A35FC" w:rsidRDefault="008A35FC" w:rsidP="008A35FC">
      <w:pPr>
        <w:pStyle w:val="PL"/>
      </w:pPr>
    </w:p>
    <w:p w14:paraId="166B8413" w14:textId="77777777" w:rsidR="008A35FC" w:rsidRDefault="008A35FC" w:rsidP="008A35FC">
      <w:pPr>
        <w:pStyle w:val="PL"/>
      </w:pPr>
      <w:r>
        <w:t xml:space="preserve">    leaf isRemoveAllowed {</w:t>
      </w:r>
    </w:p>
    <w:p w14:paraId="35B6968F" w14:textId="77777777" w:rsidR="008A35FC" w:rsidRDefault="008A35FC" w:rsidP="008A35FC">
      <w:pPr>
        <w:pStyle w:val="PL"/>
      </w:pPr>
      <w:r>
        <w:t xml:space="preserve">      description "Indicates if the subject EUtranCellRelation can be removed</w:t>
      </w:r>
    </w:p>
    <w:p w14:paraId="38BAB4A1" w14:textId="77777777" w:rsidR="008A35FC" w:rsidRDefault="008A35FC" w:rsidP="008A35FC">
      <w:pPr>
        <w:pStyle w:val="PL"/>
      </w:pPr>
      <w:r>
        <w:t xml:space="preserve">        (deleted) or not. If YES, the subject EUtranCellRelation instance can</w:t>
      </w:r>
    </w:p>
    <w:p w14:paraId="6DB065AB" w14:textId="77777777" w:rsidR="008A35FC" w:rsidRDefault="008A35FC" w:rsidP="008A35FC">
      <w:pPr>
        <w:pStyle w:val="PL"/>
      </w:pPr>
      <w:r>
        <w:t xml:space="preserve">        be removed (deleted). If NO, the subject EUtranCellRelation instance</w:t>
      </w:r>
    </w:p>
    <w:p w14:paraId="23394184" w14:textId="77777777" w:rsidR="008A35FC" w:rsidRDefault="008A35FC" w:rsidP="008A35FC">
      <w:pPr>
        <w:pStyle w:val="PL"/>
      </w:pPr>
      <w:r>
        <w:t xml:space="preserve">        shall not be removed (deleted) by any entity but an IRPManager.";</w:t>
      </w:r>
    </w:p>
    <w:p w14:paraId="66932A1C" w14:textId="77777777" w:rsidR="008A35FC" w:rsidRDefault="008A35FC" w:rsidP="008A35FC">
      <w:pPr>
        <w:pStyle w:val="PL"/>
      </w:pPr>
      <w:r>
        <w:t xml:space="preserve">      mandatory true;</w:t>
      </w:r>
    </w:p>
    <w:p w14:paraId="36C3671D" w14:textId="77777777" w:rsidR="008A35FC" w:rsidRDefault="008A35FC" w:rsidP="008A35FC">
      <w:pPr>
        <w:pStyle w:val="PL"/>
      </w:pPr>
      <w:r>
        <w:t xml:space="preserve">      type ActionAllowed;</w:t>
      </w:r>
    </w:p>
    <w:p w14:paraId="01578F71" w14:textId="77777777" w:rsidR="008A35FC" w:rsidRDefault="008A35FC" w:rsidP="008A35FC">
      <w:pPr>
        <w:pStyle w:val="PL"/>
      </w:pPr>
      <w:r>
        <w:t xml:space="preserve">    }</w:t>
      </w:r>
    </w:p>
    <w:p w14:paraId="1726959B" w14:textId="77777777" w:rsidR="008A35FC" w:rsidRDefault="008A35FC" w:rsidP="008A35FC">
      <w:pPr>
        <w:pStyle w:val="PL"/>
      </w:pPr>
    </w:p>
    <w:p w14:paraId="3E460D96" w14:textId="77777777" w:rsidR="008A35FC" w:rsidRDefault="008A35FC" w:rsidP="008A35FC">
      <w:pPr>
        <w:pStyle w:val="PL"/>
      </w:pPr>
      <w:r>
        <w:t xml:space="preserve">    leaf isHOAllowed {</w:t>
      </w:r>
    </w:p>
    <w:p w14:paraId="20841444" w14:textId="77777777" w:rsidR="008A35FC" w:rsidRDefault="008A35FC" w:rsidP="008A35FC">
      <w:pPr>
        <w:pStyle w:val="PL"/>
      </w:pPr>
      <w:r>
        <w:t xml:space="preserve">      description "Indicates if handover is allowed or prohibited. If YES,</w:t>
      </w:r>
    </w:p>
    <w:p w14:paraId="060A2B8E" w14:textId="77777777" w:rsidR="008A35FC" w:rsidRDefault="008A35FC" w:rsidP="008A35FC">
      <w:pPr>
        <w:pStyle w:val="PL"/>
      </w:pPr>
      <w:r>
        <w:t xml:space="preserve">        handover is allowed from source cell to target cell. Source cell is</w:t>
      </w:r>
    </w:p>
    <w:p w14:paraId="4F359890" w14:textId="77777777" w:rsidR="008A35FC" w:rsidRDefault="008A35FC" w:rsidP="008A35FC">
      <w:pPr>
        <w:pStyle w:val="PL"/>
      </w:pPr>
      <w:r>
        <w:t xml:space="preserve">        represented by the parent cell instance. Target cell is the adjacent</w:t>
      </w:r>
    </w:p>
    <w:p w14:paraId="562AAC12" w14:textId="77777777" w:rsidR="008A35FC" w:rsidRDefault="008A35FC" w:rsidP="008A35FC">
      <w:pPr>
        <w:pStyle w:val="PL"/>
      </w:pPr>
      <w:r>
        <w:t xml:space="preserve">        cell referenced by this EUtranCellRelation instance. If NO, handover</w:t>
      </w:r>
    </w:p>
    <w:p w14:paraId="3E180DA0" w14:textId="77777777" w:rsidR="008A35FC" w:rsidRDefault="008A35FC" w:rsidP="008A35FC">
      <w:pPr>
        <w:pStyle w:val="PL"/>
      </w:pPr>
      <w:r>
        <w:t xml:space="preserve">        shall not be allowed.";</w:t>
      </w:r>
    </w:p>
    <w:p w14:paraId="3BCF79DC" w14:textId="77777777" w:rsidR="008A35FC" w:rsidRDefault="008A35FC" w:rsidP="008A35FC">
      <w:pPr>
        <w:pStyle w:val="PL"/>
      </w:pPr>
      <w:r>
        <w:t xml:space="preserve">      mandatory true;</w:t>
      </w:r>
    </w:p>
    <w:p w14:paraId="2182B262" w14:textId="77777777" w:rsidR="008A35FC" w:rsidRDefault="008A35FC" w:rsidP="008A35FC">
      <w:pPr>
        <w:pStyle w:val="PL"/>
      </w:pPr>
      <w:r>
        <w:t xml:space="preserve">      type ActionAllowed;</w:t>
      </w:r>
    </w:p>
    <w:p w14:paraId="2E021BB1" w14:textId="77777777" w:rsidR="008A35FC" w:rsidRDefault="008A35FC" w:rsidP="008A35FC">
      <w:pPr>
        <w:pStyle w:val="PL"/>
      </w:pPr>
      <w:r>
        <w:t xml:space="preserve">    }</w:t>
      </w:r>
    </w:p>
    <w:p w14:paraId="21ED10B9" w14:textId="77777777" w:rsidR="008A35FC" w:rsidRDefault="008A35FC" w:rsidP="008A35FC">
      <w:pPr>
        <w:pStyle w:val="PL"/>
      </w:pPr>
      <w:r>
        <w:t xml:space="preserve">    leaf isENDCAllowed {</w:t>
      </w:r>
    </w:p>
    <w:p w14:paraId="1EA73E42" w14:textId="77777777" w:rsidR="008A35FC" w:rsidRDefault="008A35FC" w:rsidP="008A35FC">
      <w:pPr>
        <w:pStyle w:val="PL"/>
      </w:pPr>
      <w:r>
        <w:t xml:space="preserve">      description "Indicates if EN-DC is allowed or prohibited. If TRUE,</w:t>
      </w:r>
    </w:p>
    <w:p w14:paraId="110C3489" w14:textId="77777777" w:rsidR="008A35FC" w:rsidRDefault="008A35FC" w:rsidP="008A35FC">
      <w:pPr>
        <w:pStyle w:val="PL"/>
      </w:pPr>
      <w:r>
        <w:t xml:space="preserve">        the target cell is allowed </w:t>
      </w:r>
      <w:r>
        <w:rPr>
          <w:lang w:eastAsia="zh-CN"/>
        </w:rPr>
        <w:t>to be used for EN-DC</w:t>
      </w:r>
      <w:r>
        <w:t>. The target cell is</w:t>
      </w:r>
    </w:p>
    <w:p w14:paraId="1C4814FC" w14:textId="77777777" w:rsidR="008A35FC" w:rsidRDefault="008A35FC" w:rsidP="008A35FC">
      <w:pPr>
        <w:pStyle w:val="PL"/>
      </w:pPr>
      <w:r>
        <w:t xml:space="preserve">        referenced by the </w:t>
      </w:r>
      <w:r>
        <w:rPr>
          <w:rFonts w:cs="Courier New"/>
        </w:rPr>
        <w:t>NRCellRelation</w:t>
      </w:r>
      <w:r>
        <w:t xml:space="preserve"> that contains this </w:t>
      </w:r>
      <w:r>
        <w:rPr>
          <w:rFonts w:cs="Courier New"/>
        </w:rPr>
        <w:t>isENDCAllowed</w:t>
      </w:r>
      <w:r>
        <w:t>.</w:t>
      </w:r>
    </w:p>
    <w:p w14:paraId="1459B747" w14:textId="77777777" w:rsidR="008A35FC" w:rsidRDefault="008A35FC" w:rsidP="008A35FC">
      <w:pPr>
        <w:pStyle w:val="PL"/>
      </w:pPr>
      <w:r>
        <w:t xml:space="preserve">        If FALSE, EN-DC shall not be allowed.";</w:t>
      </w:r>
    </w:p>
    <w:p w14:paraId="50D8ED51" w14:textId="77777777" w:rsidR="008A35FC" w:rsidRDefault="008A35FC" w:rsidP="008A35FC">
      <w:pPr>
        <w:pStyle w:val="PL"/>
      </w:pPr>
      <w:r>
        <w:t xml:space="preserve">      mandatory true;</w:t>
      </w:r>
    </w:p>
    <w:p w14:paraId="2D15240E" w14:textId="77777777" w:rsidR="008A35FC" w:rsidRDefault="008A35FC" w:rsidP="008A35FC">
      <w:pPr>
        <w:pStyle w:val="PL"/>
      </w:pPr>
      <w:r>
        <w:t xml:space="preserve">      type ActionAllowed;</w:t>
      </w:r>
    </w:p>
    <w:p w14:paraId="1F14E895" w14:textId="77777777" w:rsidR="008A35FC" w:rsidRDefault="008A35FC" w:rsidP="008A35FC">
      <w:pPr>
        <w:pStyle w:val="PL"/>
      </w:pPr>
      <w:r>
        <w:t xml:space="preserve">    }</w:t>
      </w:r>
    </w:p>
    <w:p w14:paraId="002B5827" w14:textId="77777777" w:rsidR="008A35FC" w:rsidRDefault="008A35FC" w:rsidP="008A35FC">
      <w:pPr>
        <w:pStyle w:val="PL"/>
      </w:pPr>
    </w:p>
    <w:p w14:paraId="19E1703D" w14:textId="77777777" w:rsidR="008A35FC" w:rsidRDefault="008A35FC" w:rsidP="008A35FC">
      <w:pPr>
        <w:pStyle w:val="PL"/>
      </w:pPr>
    </w:p>
    <w:p w14:paraId="789BA41B" w14:textId="77777777" w:rsidR="008A35FC" w:rsidRDefault="008A35FC" w:rsidP="008A35FC">
      <w:pPr>
        <w:pStyle w:val="PL"/>
      </w:pPr>
      <w:r>
        <w:t xml:space="preserve">    leaf isICICInformationSendAllowed {</w:t>
      </w:r>
    </w:p>
    <w:p w14:paraId="05F3A71D" w14:textId="77777777" w:rsidR="008A35FC" w:rsidRDefault="008A35FC" w:rsidP="008A35FC">
      <w:pPr>
        <w:pStyle w:val="PL"/>
      </w:pPr>
      <w:r>
        <w:t xml:space="preserve">      description "Indicates if ICIC (Inter Cell Interference Coordination)</w:t>
      </w:r>
    </w:p>
    <w:p w14:paraId="6F5EC099" w14:textId="77777777" w:rsidR="008A35FC" w:rsidRDefault="008A35FC" w:rsidP="008A35FC">
      <w:pPr>
        <w:pStyle w:val="PL"/>
      </w:pPr>
      <w:r>
        <w:t xml:space="preserve">        load information message sending is allowed or prohibited. If YES,</w:t>
      </w:r>
    </w:p>
    <w:p w14:paraId="210FAF36" w14:textId="77777777" w:rsidR="008A35FC" w:rsidRDefault="008A35FC" w:rsidP="008A35FC">
      <w:pPr>
        <w:pStyle w:val="PL"/>
      </w:pPr>
      <w:r>
        <w:t xml:space="preserve">        ICIC load information message sending is allowed from source cell to</w:t>
      </w:r>
    </w:p>
    <w:p w14:paraId="71C16762" w14:textId="77777777" w:rsidR="008A35FC" w:rsidRDefault="008A35FC" w:rsidP="008A35FC">
      <w:pPr>
        <w:pStyle w:val="PL"/>
      </w:pPr>
      <w:r>
        <w:t xml:space="preserve">        target cell. Source cell is represented by the parent cell instance.</w:t>
      </w:r>
    </w:p>
    <w:p w14:paraId="23A8005B" w14:textId="77777777" w:rsidR="008A35FC" w:rsidRDefault="008A35FC" w:rsidP="008A35FC">
      <w:pPr>
        <w:pStyle w:val="PL"/>
      </w:pPr>
      <w:r>
        <w:t xml:space="preserve">        Target cell is the adjacent cell referenced by this EUtranCellRelation</w:t>
      </w:r>
    </w:p>
    <w:p w14:paraId="7F22704E" w14:textId="77777777" w:rsidR="008A35FC" w:rsidRDefault="008A35FC" w:rsidP="008A35FC">
      <w:pPr>
        <w:pStyle w:val="PL"/>
      </w:pPr>
      <w:r>
        <w:t xml:space="preserve">        instance. If NO, ICIC load information message sending shall not be</w:t>
      </w:r>
    </w:p>
    <w:p w14:paraId="673B6AF4" w14:textId="77777777" w:rsidR="008A35FC" w:rsidRDefault="008A35FC" w:rsidP="008A35FC">
      <w:pPr>
        <w:pStyle w:val="PL"/>
      </w:pPr>
      <w:r>
        <w:t xml:space="preserve">        allowed.";</w:t>
      </w:r>
    </w:p>
    <w:p w14:paraId="6D82EDFA" w14:textId="77777777" w:rsidR="008A35FC" w:rsidRDefault="008A35FC" w:rsidP="008A35FC">
      <w:pPr>
        <w:pStyle w:val="PL"/>
      </w:pPr>
      <w:r>
        <w:t xml:space="preserve">      reference "3GPP TS 36.423"; </w:t>
      </w:r>
    </w:p>
    <w:p w14:paraId="52F079C5" w14:textId="77777777" w:rsidR="008A35FC" w:rsidRDefault="008A35FC" w:rsidP="008A35FC">
      <w:pPr>
        <w:pStyle w:val="PL"/>
      </w:pPr>
      <w:r>
        <w:t xml:space="preserve">      mandatory true;</w:t>
      </w:r>
    </w:p>
    <w:p w14:paraId="6E7C4E69" w14:textId="77777777" w:rsidR="008A35FC" w:rsidRDefault="008A35FC" w:rsidP="008A35FC">
      <w:pPr>
        <w:pStyle w:val="PL"/>
      </w:pPr>
      <w:r>
        <w:t xml:space="preserve">      type ActionAllowed;</w:t>
      </w:r>
    </w:p>
    <w:p w14:paraId="31D8F5CD" w14:textId="77777777" w:rsidR="008A35FC" w:rsidRDefault="008A35FC" w:rsidP="008A35FC">
      <w:pPr>
        <w:pStyle w:val="PL"/>
      </w:pPr>
      <w:r>
        <w:t xml:space="preserve">    }</w:t>
      </w:r>
    </w:p>
    <w:p w14:paraId="6B5A836D" w14:textId="77777777" w:rsidR="008A35FC" w:rsidRDefault="008A35FC" w:rsidP="008A35FC">
      <w:pPr>
        <w:pStyle w:val="PL"/>
      </w:pPr>
    </w:p>
    <w:p w14:paraId="0A70D128" w14:textId="77777777" w:rsidR="008A35FC" w:rsidRDefault="008A35FC" w:rsidP="008A35FC">
      <w:pPr>
        <w:pStyle w:val="PL"/>
      </w:pPr>
      <w:r>
        <w:t xml:space="preserve">    leaf isLBAllowed {</w:t>
      </w:r>
    </w:p>
    <w:p w14:paraId="25149604" w14:textId="77777777" w:rsidR="008A35FC" w:rsidRDefault="008A35FC" w:rsidP="008A35FC">
      <w:pPr>
        <w:pStyle w:val="PL"/>
      </w:pPr>
      <w:r>
        <w:t xml:space="preserve">      description "Indicates if load balancing is allowed or prohibited from</w:t>
      </w:r>
    </w:p>
    <w:p w14:paraId="21CBF0EB" w14:textId="77777777" w:rsidR="008A35FC" w:rsidRDefault="008A35FC" w:rsidP="008A35FC">
      <w:pPr>
        <w:pStyle w:val="PL"/>
      </w:pPr>
      <w:r>
        <w:t xml:space="preserve">        source cell to target cell. If YES, load balancing is allowed from</w:t>
      </w:r>
    </w:p>
    <w:p w14:paraId="27E63C91" w14:textId="77777777" w:rsidR="008A35FC" w:rsidRDefault="008A35FC" w:rsidP="008A35FC">
      <w:pPr>
        <w:pStyle w:val="PL"/>
      </w:pPr>
      <w:r>
        <w:t xml:space="preserve">        source cell to target cell. Source cell is represented by the parent</w:t>
      </w:r>
    </w:p>
    <w:p w14:paraId="46AE4E4F" w14:textId="77777777" w:rsidR="008A35FC" w:rsidRDefault="008A35FC" w:rsidP="008A35FC">
      <w:pPr>
        <w:pStyle w:val="PL"/>
      </w:pPr>
      <w:r>
        <w:t xml:space="preserve">        cell instance. Target cell is the adjacent cell referenced by this</w:t>
      </w:r>
    </w:p>
    <w:p w14:paraId="27FEF90E" w14:textId="77777777" w:rsidR="008A35FC" w:rsidRDefault="008A35FC" w:rsidP="008A35FC">
      <w:pPr>
        <w:pStyle w:val="PL"/>
      </w:pPr>
      <w:r>
        <w:t xml:space="preserve">        EUtranCellRelation instance. If NO, load balancing shall be prohibited</w:t>
      </w:r>
    </w:p>
    <w:p w14:paraId="7BA54514" w14:textId="77777777" w:rsidR="008A35FC" w:rsidRDefault="008A35FC" w:rsidP="008A35FC">
      <w:pPr>
        <w:pStyle w:val="PL"/>
      </w:pPr>
      <w:r>
        <w:t xml:space="preserve">        from source cell to target cell.";</w:t>
      </w:r>
    </w:p>
    <w:p w14:paraId="0E581CE9" w14:textId="77777777" w:rsidR="008A35FC" w:rsidRDefault="008A35FC" w:rsidP="008A35FC">
      <w:pPr>
        <w:pStyle w:val="PL"/>
      </w:pPr>
      <w:r>
        <w:t xml:space="preserve">      mandatory true;</w:t>
      </w:r>
    </w:p>
    <w:p w14:paraId="6559C7DF" w14:textId="77777777" w:rsidR="008A35FC" w:rsidRDefault="008A35FC" w:rsidP="008A35FC">
      <w:pPr>
        <w:pStyle w:val="PL"/>
      </w:pPr>
      <w:r>
        <w:t xml:space="preserve">      type ActionAllowed;</w:t>
      </w:r>
    </w:p>
    <w:p w14:paraId="40559CD0" w14:textId="77777777" w:rsidR="008A35FC" w:rsidRDefault="008A35FC" w:rsidP="008A35FC">
      <w:pPr>
        <w:pStyle w:val="PL"/>
      </w:pPr>
      <w:r>
        <w:t xml:space="preserve">    }</w:t>
      </w:r>
    </w:p>
    <w:p w14:paraId="2F6DB97F" w14:textId="77777777" w:rsidR="008A35FC" w:rsidRDefault="008A35FC" w:rsidP="008A35FC">
      <w:pPr>
        <w:pStyle w:val="PL"/>
      </w:pPr>
    </w:p>
    <w:p w14:paraId="1F720020" w14:textId="77777777" w:rsidR="008A35FC" w:rsidRDefault="008A35FC" w:rsidP="008A35FC">
      <w:pPr>
        <w:pStyle w:val="PL"/>
      </w:pPr>
      <w:r>
        <w:t xml:space="preserve">    leaf isESCoveredBy {</w:t>
      </w:r>
    </w:p>
    <w:p w14:paraId="737B8DEF" w14:textId="77777777" w:rsidR="008A35FC" w:rsidRDefault="008A35FC" w:rsidP="008A35FC">
      <w:pPr>
        <w:pStyle w:val="PL"/>
      </w:pPr>
      <w:r>
        <w:t xml:space="preserve">      description "Indicates whether the adjacent cell according to this</w:t>
      </w:r>
    </w:p>
    <w:p w14:paraId="66010082" w14:textId="77777777" w:rsidR="008A35FC" w:rsidRDefault="008A35FC" w:rsidP="008A35FC">
      <w:pPr>
        <w:pStyle w:val="PL"/>
      </w:pPr>
      <w:r>
        <w:t xml:space="preserve">        planning provides no, partial or full coverage for the parent cell</w:t>
      </w:r>
    </w:p>
    <w:p w14:paraId="4F7D70A3" w14:textId="77777777" w:rsidR="008A35FC" w:rsidRDefault="008A35FC" w:rsidP="008A35FC">
      <w:pPr>
        <w:pStyle w:val="PL"/>
      </w:pPr>
      <w:r>
        <w:t xml:space="preserve">        instance. Adjacent cells with this attribute equal to YES are</w:t>
      </w:r>
    </w:p>
    <w:p w14:paraId="1A570F42" w14:textId="77777777" w:rsidR="008A35FC" w:rsidRDefault="008A35FC" w:rsidP="008A35FC">
      <w:pPr>
        <w:pStyle w:val="PL"/>
      </w:pPr>
      <w:r>
        <w:t xml:space="preserve">        recommended to be considered as candidate cells to take over the</w:t>
      </w:r>
    </w:p>
    <w:p w14:paraId="18F11BFD" w14:textId="77777777" w:rsidR="008A35FC" w:rsidRDefault="008A35FC" w:rsidP="008A35FC">
      <w:pPr>
        <w:pStyle w:val="PL"/>
      </w:pPr>
      <w:r>
        <w:t xml:space="preserve">        coverage when the original cell is about to be transferred to energy</w:t>
      </w:r>
    </w:p>
    <w:p w14:paraId="74CB778C" w14:textId="77777777" w:rsidR="008A35FC" w:rsidRDefault="008A35FC" w:rsidP="008A35FC">
      <w:pPr>
        <w:pStyle w:val="PL"/>
      </w:pPr>
      <w:r>
        <w:t xml:space="preserve">        saving state. The entirety of adjacent cells with this property equal</w:t>
      </w:r>
    </w:p>
    <w:p w14:paraId="3CB6305E" w14:textId="77777777" w:rsidR="008A35FC" w:rsidRDefault="008A35FC" w:rsidP="008A35FC">
      <w:pPr>
        <w:pStyle w:val="PL"/>
      </w:pPr>
      <w:r>
        <w:t xml:space="preserve">        to PARTIAL are recommended to be considered as entirety of candidate</w:t>
      </w:r>
    </w:p>
    <w:p w14:paraId="346A5F64" w14:textId="77777777" w:rsidR="008A35FC" w:rsidRDefault="008A35FC" w:rsidP="008A35FC">
      <w:pPr>
        <w:pStyle w:val="PL"/>
      </w:pPr>
      <w:r>
        <w:t xml:space="preserve">        cells to take over the coverage when the original cell is about to be</w:t>
      </w:r>
    </w:p>
    <w:p w14:paraId="6FDA3F9D" w14:textId="77777777" w:rsidR="008A35FC" w:rsidRDefault="008A35FC" w:rsidP="008A35FC">
      <w:pPr>
        <w:pStyle w:val="PL"/>
      </w:pPr>
      <w:r>
        <w:t xml:space="preserve">        transferred to energy saving state.";</w:t>
      </w:r>
    </w:p>
    <w:p w14:paraId="22C76465" w14:textId="77777777" w:rsidR="008A35FC" w:rsidRDefault="008A35FC" w:rsidP="008A35FC">
      <w:pPr>
        <w:pStyle w:val="PL"/>
      </w:pPr>
      <w:r>
        <w:t xml:space="preserve">      mandatory true;</w:t>
      </w:r>
    </w:p>
    <w:p w14:paraId="566341FE" w14:textId="77777777" w:rsidR="008A35FC" w:rsidRDefault="008A35FC" w:rsidP="008A35FC">
      <w:pPr>
        <w:pStyle w:val="PL"/>
      </w:pPr>
      <w:r>
        <w:t xml:space="preserve">      type EnergySavingCoverage;</w:t>
      </w:r>
    </w:p>
    <w:p w14:paraId="38E79C2B" w14:textId="77777777" w:rsidR="008A35FC" w:rsidRDefault="008A35FC" w:rsidP="008A35FC">
      <w:pPr>
        <w:pStyle w:val="PL"/>
      </w:pPr>
      <w:r>
        <w:t xml:space="preserve">    }</w:t>
      </w:r>
    </w:p>
    <w:p w14:paraId="285EF0DE" w14:textId="77777777" w:rsidR="008A35FC" w:rsidRDefault="008A35FC" w:rsidP="008A35FC">
      <w:pPr>
        <w:pStyle w:val="PL"/>
      </w:pPr>
    </w:p>
    <w:p w14:paraId="5D4B46EB" w14:textId="77777777" w:rsidR="008A35FC" w:rsidRDefault="008A35FC" w:rsidP="008A35FC">
      <w:pPr>
        <w:pStyle w:val="PL"/>
      </w:pPr>
      <w:r>
        <w:t xml:space="preserve">    leaf qOffset {</w:t>
      </w:r>
    </w:p>
    <w:p w14:paraId="2BEC9025" w14:textId="77777777" w:rsidR="008A35FC" w:rsidRDefault="008A35FC" w:rsidP="008A35FC">
      <w:pPr>
        <w:pStyle w:val="PL"/>
      </w:pPr>
      <w:r>
        <w:t xml:space="preserve">      description "Offset applicable to a specific neighbouring cell used for</w:t>
      </w:r>
    </w:p>
    <w:p w14:paraId="2D62AF10" w14:textId="77777777" w:rsidR="008A35FC" w:rsidRDefault="008A35FC" w:rsidP="008A35FC">
      <w:pPr>
        <w:pStyle w:val="PL"/>
      </w:pPr>
      <w:r>
        <w:t xml:space="preserve">        evaluating the cell as a candidate for cell re-selection. Corresponds</w:t>
      </w:r>
    </w:p>
    <w:p w14:paraId="3DE2C790" w14:textId="77777777" w:rsidR="008A35FC" w:rsidRDefault="008A35FC" w:rsidP="008A35FC">
      <w:pPr>
        <w:pStyle w:val="PL"/>
      </w:pPr>
      <w:r>
        <w:t xml:space="preserve">        to parameter q-OffsetCell broadcast in SIB4 for intra-frequency cells</w:t>
      </w:r>
    </w:p>
    <w:p w14:paraId="400EB57B" w14:textId="77777777" w:rsidR="008A35FC" w:rsidRDefault="008A35FC" w:rsidP="008A35FC">
      <w:pPr>
        <w:pStyle w:val="PL"/>
      </w:pPr>
      <w:r>
        <w:t xml:space="preserve">        and in SIB5 for inter-frequency cells. Used for Mobility Robustness</w:t>
      </w:r>
    </w:p>
    <w:p w14:paraId="0F55052E" w14:textId="77777777" w:rsidR="008A35FC" w:rsidRDefault="008A35FC" w:rsidP="008A35FC">
      <w:pPr>
        <w:pStyle w:val="PL"/>
      </w:pPr>
      <w:r>
        <w:t xml:space="preserve">        Optimization.";</w:t>
      </w:r>
    </w:p>
    <w:p w14:paraId="4BB472DA" w14:textId="77777777" w:rsidR="008A35FC" w:rsidRDefault="008A35FC" w:rsidP="008A35FC">
      <w:pPr>
        <w:pStyle w:val="PL"/>
      </w:pPr>
      <w:r>
        <w:t xml:space="preserve">      reference "3GPP TS 36.331";</w:t>
      </w:r>
    </w:p>
    <w:p w14:paraId="64A6F76D" w14:textId="77777777" w:rsidR="008A35FC" w:rsidRDefault="008A35FC" w:rsidP="008A35FC">
      <w:pPr>
        <w:pStyle w:val="PL"/>
      </w:pPr>
      <w:r>
        <w:t xml:space="preserve">      mandatory true;</w:t>
      </w:r>
    </w:p>
    <w:p w14:paraId="746EEF74" w14:textId="77777777" w:rsidR="008A35FC" w:rsidRDefault="008A35FC" w:rsidP="008A35FC">
      <w:pPr>
        <w:pStyle w:val="PL"/>
      </w:pPr>
      <w:r>
        <w:t xml:space="preserve">      type types3gpp:QOffsetRange;</w:t>
      </w:r>
    </w:p>
    <w:p w14:paraId="5EE533B1" w14:textId="77777777" w:rsidR="008A35FC" w:rsidRDefault="008A35FC" w:rsidP="008A35FC">
      <w:pPr>
        <w:pStyle w:val="PL"/>
      </w:pPr>
      <w:r>
        <w:t xml:space="preserve">    }</w:t>
      </w:r>
    </w:p>
    <w:p w14:paraId="19FD0590" w14:textId="77777777" w:rsidR="008A35FC" w:rsidRDefault="008A35FC" w:rsidP="008A35FC">
      <w:pPr>
        <w:pStyle w:val="PL"/>
      </w:pPr>
    </w:p>
    <w:p w14:paraId="1ACB2D3F" w14:textId="77777777" w:rsidR="008A35FC" w:rsidRDefault="008A35FC" w:rsidP="008A35FC">
      <w:pPr>
        <w:pStyle w:val="PL"/>
      </w:pPr>
      <w:r>
        <w:t xml:space="preserve">    leaf cellIndividualOffset {</w:t>
      </w:r>
    </w:p>
    <w:p w14:paraId="7F938BBF" w14:textId="77777777" w:rsidR="008A35FC" w:rsidRDefault="008A35FC" w:rsidP="008A35FC">
      <w:pPr>
        <w:pStyle w:val="PL"/>
      </w:pPr>
      <w:r>
        <w:t xml:space="preserve">      description "Offset applicable to a neighbouring cell. It is used for</w:t>
      </w:r>
    </w:p>
    <w:p w14:paraId="5A6511A0" w14:textId="77777777" w:rsidR="008A35FC" w:rsidRDefault="008A35FC" w:rsidP="008A35FC">
      <w:pPr>
        <w:pStyle w:val="PL"/>
      </w:pPr>
      <w:r>
        <w:t xml:space="preserve">        evaluating the neighbouring cell for handover in connected mode. Used</w:t>
      </w:r>
    </w:p>
    <w:p w14:paraId="72620F0C" w14:textId="77777777" w:rsidR="008A35FC" w:rsidRDefault="008A35FC" w:rsidP="008A35FC">
      <w:pPr>
        <w:pStyle w:val="PL"/>
      </w:pPr>
      <w:r>
        <w:t xml:space="preserve">        by the HandOver parameter Optimization (HOO) function or Load </w:t>
      </w:r>
    </w:p>
    <w:p w14:paraId="36E83D17" w14:textId="77777777" w:rsidR="008A35FC" w:rsidRDefault="008A35FC" w:rsidP="008A35FC">
      <w:pPr>
        <w:pStyle w:val="PL"/>
      </w:pPr>
      <w:r>
        <w:t xml:space="preserve">        Balancing Optimization (LBO) function.";</w:t>
      </w:r>
    </w:p>
    <w:p w14:paraId="067C6D68" w14:textId="77777777" w:rsidR="008A35FC" w:rsidRDefault="008A35FC" w:rsidP="008A35FC">
      <w:pPr>
        <w:pStyle w:val="PL"/>
      </w:pPr>
      <w:r>
        <w:t xml:space="preserve">      reference "3GPP TS 36.331";</w:t>
      </w:r>
    </w:p>
    <w:p w14:paraId="6E7DDE49" w14:textId="77777777" w:rsidR="008A35FC" w:rsidRDefault="008A35FC" w:rsidP="008A35FC">
      <w:pPr>
        <w:pStyle w:val="PL"/>
      </w:pPr>
      <w:r>
        <w:t xml:space="preserve">      config false;</w:t>
      </w:r>
    </w:p>
    <w:p w14:paraId="6DC57680" w14:textId="77777777" w:rsidR="008A35FC" w:rsidRDefault="008A35FC" w:rsidP="008A35FC">
      <w:pPr>
        <w:pStyle w:val="PL"/>
      </w:pPr>
      <w:r>
        <w:t xml:space="preserve">      type types3gpp:QOffsetRange;</w:t>
      </w:r>
    </w:p>
    <w:p w14:paraId="4B600090" w14:textId="77777777" w:rsidR="008A35FC" w:rsidRDefault="008A35FC" w:rsidP="008A35FC">
      <w:pPr>
        <w:pStyle w:val="PL"/>
      </w:pPr>
      <w:r>
        <w:t xml:space="preserve">    }</w:t>
      </w:r>
    </w:p>
    <w:p w14:paraId="3D027C17" w14:textId="77777777" w:rsidR="008A35FC" w:rsidRDefault="008A35FC" w:rsidP="008A35FC">
      <w:pPr>
        <w:pStyle w:val="PL"/>
      </w:pPr>
    </w:p>
    <w:p w14:paraId="235F47CA" w14:textId="77777777" w:rsidR="008A35FC" w:rsidRDefault="008A35FC" w:rsidP="008A35FC">
      <w:pPr>
        <w:pStyle w:val="PL"/>
      </w:pPr>
      <w:r>
        <w:t xml:space="preserve">    leaf adjacentCell {</w:t>
      </w:r>
    </w:p>
    <w:p w14:paraId="1951C429" w14:textId="77777777" w:rsidR="008A35FC" w:rsidRDefault="008A35FC" w:rsidP="008A35FC">
      <w:pPr>
        <w:pStyle w:val="PL"/>
      </w:pPr>
      <w:r>
        <w:t xml:space="preserve">      description "Reference to an EUtranCellFDD/TDD or</w:t>
      </w:r>
    </w:p>
    <w:p w14:paraId="70DF2013" w14:textId="77777777" w:rsidR="008A35FC" w:rsidRDefault="008A35FC" w:rsidP="008A35FC">
      <w:pPr>
        <w:pStyle w:val="PL"/>
      </w:pPr>
      <w:r>
        <w:t xml:space="preserve">        ExternalEUtranCellFDD/TDD instance.";</w:t>
      </w:r>
    </w:p>
    <w:p w14:paraId="3ADE682C" w14:textId="77777777" w:rsidR="008A35FC" w:rsidRDefault="008A35FC" w:rsidP="008A35FC">
      <w:pPr>
        <w:pStyle w:val="PL"/>
      </w:pPr>
      <w:r>
        <w:t xml:space="preserve">      mandatory true;</w:t>
      </w:r>
    </w:p>
    <w:p w14:paraId="014F2FCA" w14:textId="77777777" w:rsidR="008A35FC" w:rsidRDefault="008A35FC" w:rsidP="008A35FC">
      <w:pPr>
        <w:pStyle w:val="PL"/>
      </w:pPr>
      <w:r>
        <w:t xml:space="preserve">      type types3gpp:DistinguishedName;</w:t>
      </w:r>
    </w:p>
    <w:p w14:paraId="55E8F6A7" w14:textId="77777777" w:rsidR="008A35FC" w:rsidRDefault="008A35FC" w:rsidP="008A35FC">
      <w:pPr>
        <w:pStyle w:val="PL"/>
      </w:pPr>
      <w:r>
        <w:t xml:space="preserve">    }</w:t>
      </w:r>
    </w:p>
    <w:p w14:paraId="654B4D31" w14:textId="77777777" w:rsidR="008A35FC" w:rsidRDefault="008A35FC" w:rsidP="008A35FC">
      <w:pPr>
        <w:pStyle w:val="PL"/>
      </w:pPr>
      <w:r>
        <w:t xml:space="preserve">  }</w:t>
      </w:r>
    </w:p>
    <w:p w14:paraId="14DD4504" w14:textId="77777777" w:rsidR="008A35FC" w:rsidRDefault="008A35FC" w:rsidP="008A35FC">
      <w:pPr>
        <w:pStyle w:val="PL"/>
      </w:pPr>
    </w:p>
    <w:p w14:paraId="07AD79BB" w14:textId="77777777" w:rsidR="008A35FC" w:rsidRDefault="008A35FC" w:rsidP="008A35FC">
      <w:pPr>
        <w:pStyle w:val="PL"/>
      </w:pPr>
      <w:r>
        <w:t xml:space="preserve">  augment /me3gpp:ManagedElement/gnbcucp3gpp:GNBCUCPFunction/nrcellcu3gpp:NRCellCU {</w:t>
      </w:r>
    </w:p>
    <w:p w14:paraId="2523B528" w14:textId="77777777" w:rsidR="008A35FC" w:rsidRDefault="008A35FC" w:rsidP="008A35FC">
      <w:pPr>
        <w:pStyle w:val="PL"/>
      </w:pPr>
    </w:p>
    <w:p w14:paraId="65E9782D" w14:textId="77777777" w:rsidR="008A35FC" w:rsidRDefault="008A35FC" w:rsidP="008A35FC">
      <w:pPr>
        <w:pStyle w:val="PL"/>
      </w:pPr>
      <w:r>
        <w:t xml:space="preserve">    list EUtranCellRelation {</w:t>
      </w:r>
    </w:p>
    <w:p w14:paraId="48B43C7A" w14:textId="77777777" w:rsidR="008A35FC" w:rsidRDefault="008A35FC" w:rsidP="008A35FC">
      <w:pPr>
        <w:pStyle w:val="PL"/>
      </w:pPr>
      <w:r>
        <w:t xml:space="preserve">      description "Represents a relation between an NR cell and an E-UTRAN cell.";</w:t>
      </w:r>
    </w:p>
    <w:p w14:paraId="4580DDE6" w14:textId="77777777" w:rsidR="008A35FC" w:rsidRDefault="008A35FC" w:rsidP="008A35FC">
      <w:pPr>
        <w:pStyle w:val="PL"/>
      </w:pPr>
      <w:r>
        <w:t xml:space="preserve">      reference "3GPP TS 28.541";</w:t>
      </w:r>
      <w:r>
        <w:tab/>
      </w:r>
    </w:p>
    <w:p w14:paraId="7BCDA8A0" w14:textId="77777777" w:rsidR="008A35FC" w:rsidRDefault="008A35FC" w:rsidP="008A35FC">
      <w:pPr>
        <w:pStyle w:val="PL"/>
      </w:pPr>
      <w:r>
        <w:t xml:space="preserve">      key id;</w:t>
      </w:r>
    </w:p>
    <w:p w14:paraId="1BCB0DCB" w14:textId="77777777" w:rsidR="008A35FC" w:rsidRDefault="008A35FC" w:rsidP="008A35FC">
      <w:pPr>
        <w:pStyle w:val="PL"/>
      </w:pPr>
      <w:r>
        <w:t xml:space="preserve">      uses top3gpp:Top_Grp;</w:t>
      </w:r>
    </w:p>
    <w:p w14:paraId="57DCEE66" w14:textId="77777777" w:rsidR="008A35FC" w:rsidRDefault="008A35FC" w:rsidP="008A35FC">
      <w:pPr>
        <w:pStyle w:val="PL"/>
      </w:pPr>
      <w:r>
        <w:t xml:space="preserve">      container attributes {    </w:t>
      </w:r>
    </w:p>
    <w:p w14:paraId="51B2AE19" w14:textId="77777777" w:rsidR="008A35FC" w:rsidRDefault="008A35FC" w:rsidP="008A35FC">
      <w:pPr>
        <w:pStyle w:val="PL"/>
      </w:pPr>
      <w:r>
        <w:t xml:space="preserve">        uses EUtranCellRelationGrp;</w:t>
      </w:r>
    </w:p>
    <w:p w14:paraId="4ECDD643" w14:textId="77777777" w:rsidR="008A35FC" w:rsidRDefault="008A35FC" w:rsidP="008A35FC">
      <w:pPr>
        <w:pStyle w:val="PL"/>
      </w:pPr>
      <w:r>
        <w:t xml:space="preserve">      }</w:t>
      </w:r>
    </w:p>
    <w:p w14:paraId="49A1B8BB" w14:textId="77777777" w:rsidR="008A35FC" w:rsidRDefault="008A35FC" w:rsidP="008A35FC">
      <w:pPr>
        <w:pStyle w:val="PL"/>
      </w:pPr>
      <w:r>
        <w:t xml:space="preserve">      uses mf3gpp:ManagedFunctionContainedClasses;</w:t>
      </w:r>
    </w:p>
    <w:p w14:paraId="5C38C974" w14:textId="77777777" w:rsidR="008A35FC" w:rsidRDefault="008A35FC" w:rsidP="008A35FC">
      <w:pPr>
        <w:pStyle w:val="PL"/>
      </w:pPr>
      <w:r>
        <w:t xml:space="preserve">    }</w:t>
      </w:r>
    </w:p>
    <w:p w14:paraId="09955A16" w14:textId="77777777" w:rsidR="008A35FC" w:rsidRDefault="008A35FC" w:rsidP="008A35FC">
      <w:pPr>
        <w:pStyle w:val="PL"/>
      </w:pPr>
      <w:r>
        <w:t xml:space="preserve">  }</w:t>
      </w:r>
    </w:p>
    <w:p w14:paraId="23D28684" w14:textId="77777777" w:rsidR="001A306E" w:rsidRDefault="008A35FC" w:rsidP="001A306E">
      <w:pPr>
        <w:pStyle w:val="PL"/>
      </w:pPr>
      <w:r>
        <w:t>}</w:t>
      </w:r>
    </w:p>
    <w:p w14:paraId="41ADA388" w14:textId="5E7F2E13" w:rsidR="008A35FC" w:rsidRDefault="001A306E" w:rsidP="001A306E">
      <w:pPr>
        <w:pStyle w:val="PL"/>
      </w:pPr>
      <w:r>
        <w:t>&lt;CODE ENDS&gt;</w:t>
      </w:r>
    </w:p>
    <w:p w14:paraId="3D677252" w14:textId="7E58C68B" w:rsidR="008A35FC" w:rsidRDefault="008A35FC" w:rsidP="008A35FC">
      <w:pPr>
        <w:pStyle w:val="Heading2"/>
      </w:pPr>
      <w:bookmarkStart w:id="55" w:name="_Toc59183333"/>
      <w:bookmarkStart w:id="56" w:name="_Toc59184799"/>
      <w:bookmarkStart w:id="57" w:name="_Toc59195734"/>
      <w:bookmarkStart w:id="58" w:name="_Toc59440163"/>
      <w:bookmarkStart w:id="59" w:name="_Toc67990612"/>
      <w:r>
        <w:rPr>
          <w:lang w:eastAsia="zh-CN"/>
        </w:rPr>
        <w:t>E.5.4</w:t>
      </w:r>
      <w:r>
        <w:rPr>
          <w:lang w:eastAsia="zh-CN"/>
        </w:rPr>
        <w:tab/>
        <w:t>module _3gpp-nr-nrm-eutranetwork.yang</w:t>
      </w:r>
      <w:bookmarkEnd w:id="55"/>
      <w:bookmarkEnd w:id="56"/>
      <w:bookmarkEnd w:id="57"/>
      <w:bookmarkEnd w:id="58"/>
      <w:bookmarkEnd w:id="59"/>
    </w:p>
    <w:p w14:paraId="27BCBF17" w14:textId="77777777" w:rsidR="001A306E" w:rsidRDefault="001A306E" w:rsidP="008A35FC">
      <w:pPr>
        <w:pStyle w:val="PL"/>
      </w:pPr>
      <w:r w:rsidRPr="001A306E">
        <w:t>&lt;CODE BEGINS&gt;</w:t>
      </w:r>
    </w:p>
    <w:p w14:paraId="44998C6E" w14:textId="34E3F1B7" w:rsidR="008A35FC" w:rsidRDefault="008A35FC" w:rsidP="008A35FC">
      <w:pPr>
        <w:pStyle w:val="PL"/>
      </w:pPr>
      <w:r>
        <w:t>module _3gpp-nr-nrm-eutranetwork {</w:t>
      </w:r>
    </w:p>
    <w:p w14:paraId="51AD2D3B" w14:textId="77777777" w:rsidR="008A35FC" w:rsidRDefault="008A35FC" w:rsidP="008A35FC">
      <w:pPr>
        <w:pStyle w:val="PL"/>
      </w:pPr>
      <w:r>
        <w:t xml:space="preserve">  yang-version 1.1;</w:t>
      </w:r>
    </w:p>
    <w:p w14:paraId="7BACFF08" w14:textId="77777777" w:rsidR="008A35FC" w:rsidRDefault="008A35FC" w:rsidP="008A35FC">
      <w:pPr>
        <w:pStyle w:val="PL"/>
      </w:pPr>
      <w:r>
        <w:t xml:space="preserve">  namespace "urn:3gpp:sa5:_3gpp-nr-nrm-eutranetwork";</w:t>
      </w:r>
    </w:p>
    <w:p w14:paraId="36C0C480" w14:textId="77777777" w:rsidR="008A35FC" w:rsidRDefault="008A35FC" w:rsidP="008A35FC">
      <w:pPr>
        <w:pStyle w:val="PL"/>
      </w:pPr>
      <w:r>
        <w:t xml:space="preserve">  prefix "eutranet3gpp";</w:t>
      </w:r>
    </w:p>
    <w:p w14:paraId="1C3F403D" w14:textId="77777777" w:rsidR="008A35FC" w:rsidRDefault="008A35FC" w:rsidP="008A35FC">
      <w:pPr>
        <w:pStyle w:val="PL"/>
      </w:pPr>
    </w:p>
    <w:p w14:paraId="4190208D" w14:textId="77777777" w:rsidR="008A35FC" w:rsidRDefault="008A35FC" w:rsidP="008A35FC">
      <w:pPr>
        <w:pStyle w:val="PL"/>
      </w:pPr>
      <w:r>
        <w:t xml:space="preserve">  import _3gpp-common-subnetwork { prefix subnet3gpp; }</w:t>
      </w:r>
    </w:p>
    <w:p w14:paraId="513DAA7F" w14:textId="77777777" w:rsidR="008A35FC" w:rsidRDefault="008A35FC" w:rsidP="008A35FC">
      <w:pPr>
        <w:pStyle w:val="PL"/>
      </w:pPr>
      <w:r>
        <w:t xml:space="preserve">  import _3gpp-common-top { prefix top3gpp; }</w:t>
      </w:r>
    </w:p>
    <w:p w14:paraId="45C2ABD8" w14:textId="77777777" w:rsidR="008A35FC" w:rsidRDefault="008A35FC" w:rsidP="008A35FC">
      <w:pPr>
        <w:pStyle w:val="PL"/>
      </w:pPr>
    </w:p>
    <w:p w14:paraId="584751E9" w14:textId="77777777" w:rsidR="008A35FC" w:rsidRDefault="008A35FC" w:rsidP="008A35FC">
      <w:pPr>
        <w:pStyle w:val="PL"/>
      </w:pPr>
      <w:r>
        <w:t xml:space="preserve">  organization "3GPP SA5";</w:t>
      </w:r>
    </w:p>
    <w:p w14:paraId="431E4CAF" w14:textId="77777777" w:rsidR="008A35FC" w:rsidRDefault="008A35FC" w:rsidP="008A35FC">
      <w:pPr>
        <w:pStyle w:val="PL"/>
      </w:pPr>
      <w:r>
        <w:t xml:space="preserve">  description "Defines the YANG mapping of the EUtraNetwork Information Object</w:t>
      </w:r>
    </w:p>
    <w:p w14:paraId="7C70A4C5" w14:textId="77777777" w:rsidR="008A35FC" w:rsidRDefault="008A35FC" w:rsidP="008A35FC">
      <w:pPr>
        <w:pStyle w:val="PL"/>
      </w:pPr>
      <w:r>
        <w:t xml:space="preserve">    Class (IOC) that is part of the NR Network Resource Model (NRM).";</w:t>
      </w:r>
    </w:p>
    <w:p w14:paraId="086E198C" w14:textId="77777777" w:rsidR="008A35FC" w:rsidRDefault="008A35FC" w:rsidP="008A35FC">
      <w:pPr>
        <w:pStyle w:val="PL"/>
      </w:pPr>
      <w:r>
        <w:t xml:space="preserve">  reference "3GPP TS 28.541 5G Network Resource Model (NRM)";</w:t>
      </w:r>
    </w:p>
    <w:p w14:paraId="02D6CCA1" w14:textId="77777777" w:rsidR="008A35FC" w:rsidRDefault="008A35FC" w:rsidP="008A35FC">
      <w:pPr>
        <w:pStyle w:val="PL"/>
      </w:pPr>
    </w:p>
    <w:p w14:paraId="0574FBE2" w14:textId="77777777" w:rsidR="008A35FC" w:rsidRDefault="008A35FC" w:rsidP="008A35FC">
      <w:pPr>
        <w:pStyle w:val="PL"/>
      </w:pPr>
      <w:r>
        <w:t xml:space="preserve">  revision 2019-06-17 {</w:t>
      </w:r>
    </w:p>
    <w:p w14:paraId="73EFB3D7" w14:textId="77777777" w:rsidR="008A35FC" w:rsidRDefault="008A35FC" w:rsidP="008A35FC">
      <w:pPr>
        <w:pStyle w:val="PL"/>
      </w:pPr>
      <w:r>
        <w:t xml:space="preserve">    description "Initial revision";</w:t>
      </w:r>
    </w:p>
    <w:p w14:paraId="4DD32C6A" w14:textId="77777777" w:rsidR="008A35FC" w:rsidRDefault="008A35FC" w:rsidP="008A35FC">
      <w:pPr>
        <w:pStyle w:val="PL"/>
      </w:pPr>
      <w:r>
        <w:t xml:space="preserve">  }</w:t>
      </w:r>
    </w:p>
    <w:p w14:paraId="395BD006" w14:textId="77777777" w:rsidR="008A35FC" w:rsidRDefault="008A35FC" w:rsidP="008A35FC">
      <w:pPr>
        <w:pStyle w:val="PL"/>
      </w:pPr>
    </w:p>
    <w:p w14:paraId="12485724" w14:textId="77777777" w:rsidR="008A35FC" w:rsidRDefault="008A35FC" w:rsidP="008A35FC">
      <w:pPr>
        <w:pStyle w:val="PL"/>
      </w:pPr>
      <w:r>
        <w:t xml:space="preserve">  feature ExternalsUnderEUtraNetwork {</w:t>
      </w:r>
    </w:p>
    <w:p w14:paraId="7C43B533" w14:textId="77777777" w:rsidR="008A35FC" w:rsidRDefault="008A35FC" w:rsidP="008A35FC">
      <w:pPr>
        <w:pStyle w:val="PL"/>
      </w:pPr>
      <w:r>
        <w:t xml:space="preserve">    description "Classes representing external entities like EUtranFrequency, </w:t>
      </w:r>
    </w:p>
    <w:p w14:paraId="4C8B5D6A" w14:textId="77777777" w:rsidR="008A35FC" w:rsidRDefault="008A35FC" w:rsidP="008A35FC">
      <w:pPr>
        <w:pStyle w:val="PL"/>
      </w:pPr>
      <w:r>
        <w:t xml:space="preserve">      ExternalENBFunction are contained under a EUtraNetwork list/class.";</w:t>
      </w:r>
    </w:p>
    <w:p w14:paraId="198B76F7" w14:textId="77777777" w:rsidR="008A35FC" w:rsidRDefault="008A35FC" w:rsidP="008A35FC">
      <w:pPr>
        <w:pStyle w:val="PL"/>
      </w:pPr>
      <w:r>
        <w:t xml:space="preserve">  }</w:t>
      </w:r>
    </w:p>
    <w:p w14:paraId="165F91D6" w14:textId="77777777" w:rsidR="008A35FC" w:rsidRDefault="008A35FC" w:rsidP="008A35FC">
      <w:pPr>
        <w:pStyle w:val="PL"/>
      </w:pPr>
    </w:p>
    <w:p w14:paraId="6B6A89BE" w14:textId="77777777" w:rsidR="008A35FC" w:rsidRDefault="008A35FC" w:rsidP="008A35FC">
      <w:pPr>
        <w:pStyle w:val="PL"/>
      </w:pPr>
      <w:r>
        <w:t xml:space="preserve">  grouping EUtraNetworkGrp {</w:t>
      </w:r>
    </w:p>
    <w:p w14:paraId="71333768" w14:textId="77777777" w:rsidR="008A35FC" w:rsidRDefault="008A35FC" w:rsidP="008A35FC">
      <w:pPr>
        <w:pStyle w:val="PL"/>
      </w:pPr>
      <w:r>
        <w:t xml:space="preserve">    description "Represents the EUtraNetwork IOC.";</w:t>
      </w:r>
    </w:p>
    <w:p w14:paraId="54E17483" w14:textId="77777777" w:rsidR="008A35FC" w:rsidRDefault="008A35FC" w:rsidP="008A35FC">
      <w:pPr>
        <w:pStyle w:val="PL"/>
      </w:pPr>
      <w:r>
        <w:t xml:space="preserve">    reference "3GPP TS 28.541";</w:t>
      </w:r>
    </w:p>
    <w:p w14:paraId="683F966F" w14:textId="77777777" w:rsidR="008A35FC" w:rsidRDefault="008A35FC" w:rsidP="008A35FC">
      <w:pPr>
        <w:pStyle w:val="PL"/>
      </w:pPr>
      <w:r>
        <w:t xml:space="preserve">    uses subnet3gpp:SubNetworkGrp;</w:t>
      </w:r>
    </w:p>
    <w:p w14:paraId="6A7B2026" w14:textId="77777777" w:rsidR="008A35FC" w:rsidRDefault="008A35FC" w:rsidP="008A35FC">
      <w:pPr>
        <w:pStyle w:val="PL"/>
      </w:pPr>
      <w:r>
        <w:t xml:space="preserve">  }</w:t>
      </w:r>
    </w:p>
    <w:p w14:paraId="108D4D5D" w14:textId="77777777" w:rsidR="008A35FC" w:rsidRDefault="008A35FC" w:rsidP="008A35FC">
      <w:pPr>
        <w:pStyle w:val="PL"/>
      </w:pPr>
    </w:p>
    <w:p w14:paraId="17DDB06B" w14:textId="77777777" w:rsidR="008A35FC" w:rsidRDefault="008A35FC" w:rsidP="008A35FC">
      <w:pPr>
        <w:pStyle w:val="PL"/>
      </w:pPr>
      <w:r>
        <w:t xml:space="preserve">  list EUtraNetwork {</w:t>
      </w:r>
    </w:p>
    <w:p w14:paraId="2EC5C539" w14:textId="77777777" w:rsidR="008A35FC" w:rsidRDefault="008A35FC" w:rsidP="008A35FC">
      <w:pPr>
        <w:pStyle w:val="PL"/>
      </w:pPr>
      <w:r>
        <w:t xml:space="preserve">    description "A subnetwork containing gNB external E-UTRAN entities.";</w:t>
      </w:r>
    </w:p>
    <w:p w14:paraId="742BF911" w14:textId="77777777" w:rsidR="008A35FC" w:rsidRDefault="008A35FC" w:rsidP="008A35FC">
      <w:pPr>
        <w:pStyle w:val="PL"/>
      </w:pPr>
      <w:r>
        <w:t xml:space="preserve">      reference "3GPP TS 28.541";</w:t>
      </w:r>
    </w:p>
    <w:p w14:paraId="55FEE774" w14:textId="77777777" w:rsidR="008A35FC" w:rsidRDefault="008A35FC" w:rsidP="008A35FC">
      <w:pPr>
        <w:pStyle w:val="PL"/>
      </w:pPr>
      <w:r>
        <w:t xml:space="preserve">    key id;</w:t>
      </w:r>
    </w:p>
    <w:p w14:paraId="2F0224BC" w14:textId="77777777" w:rsidR="008A35FC" w:rsidRDefault="008A35FC" w:rsidP="008A35FC">
      <w:pPr>
        <w:pStyle w:val="PL"/>
      </w:pPr>
      <w:r>
        <w:t xml:space="preserve">    uses top3gpp:Top_Grp;</w:t>
      </w:r>
    </w:p>
    <w:p w14:paraId="004800BD" w14:textId="77777777" w:rsidR="008A35FC" w:rsidRDefault="008A35FC" w:rsidP="008A35FC">
      <w:pPr>
        <w:pStyle w:val="PL"/>
      </w:pPr>
      <w:r>
        <w:t xml:space="preserve">    container attributes {</w:t>
      </w:r>
    </w:p>
    <w:p w14:paraId="65510E3A" w14:textId="77777777" w:rsidR="008A35FC" w:rsidRDefault="008A35FC" w:rsidP="008A35FC">
      <w:pPr>
        <w:pStyle w:val="PL"/>
      </w:pPr>
      <w:r>
        <w:t xml:space="preserve">      uses EUtraNetworkGrp;</w:t>
      </w:r>
    </w:p>
    <w:p w14:paraId="719BB06B" w14:textId="77777777" w:rsidR="008A35FC" w:rsidRDefault="008A35FC" w:rsidP="008A35FC">
      <w:pPr>
        <w:pStyle w:val="PL"/>
      </w:pPr>
      <w:r>
        <w:t xml:space="preserve">      leaf-list parents {</w:t>
      </w:r>
    </w:p>
    <w:p w14:paraId="7CCBEFEE" w14:textId="77777777" w:rsidR="008A35FC" w:rsidRDefault="008A35FC" w:rsidP="008A35FC">
      <w:pPr>
        <w:pStyle w:val="PL"/>
      </w:pPr>
      <w:r>
        <w:t xml:space="preserve">        description "Reference to all containg EUtraNetwork instances </w:t>
      </w:r>
    </w:p>
    <w:p w14:paraId="36C06F6E" w14:textId="77777777" w:rsidR="008A35FC" w:rsidRDefault="008A35FC" w:rsidP="008A35FC">
      <w:pPr>
        <w:pStyle w:val="PL"/>
      </w:pPr>
      <w:r>
        <w:t xml:space="preserve">          in strict order from the root EUtraNetwork down to the immediate </w:t>
      </w:r>
    </w:p>
    <w:p w14:paraId="0F7F8D14" w14:textId="77777777" w:rsidR="008A35FC" w:rsidRDefault="008A35FC" w:rsidP="008A35FC">
      <w:pPr>
        <w:pStyle w:val="PL"/>
      </w:pPr>
      <w:r>
        <w:t xml:space="preserve">          parent EUtraNetwork.</w:t>
      </w:r>
    </w:p>
    <w:p w14:paraId="2B5401FF" w14:textId="77777777" w:rsidR="008A35FC" w:rsidRDefault="008A35FC" w:rsidP="008A35FC">
      <w:pPr>
        <w:pStyle w:val="PL"/>
      </w:pPr>
      <w:r>
        <w:t xml:space="preserve">          If EUtraNetworks form a containment hierarchy this is </w:t>
      </w:r>
    </w:p>
    <w:p w14:paraId="50DD6349" w14:textId="77777777" w:rsidR="008A35FC" w:rsidRDefault="008A35FC" w:rsidP="008A35FC">
      <w:pPr>
        <w:pStyle w:val="PL"/>
      </w:pPr>
      <w:r>
        <w:t xml:space="preserve">          modeled using references between the child EUtraNetwork and the parent </w:t>
      </w:r>
    </w:p>
    <w:p w14:paraId="5836C494" w14:textId="77777777" w:rsidR="008A35FC" w:rsidRDefault="008A35FC" w:rsidP="008A35FC">
      <w:pPr>
        <w:pStyle w:val="PL"/>
      </w:pPr>
      <w:r>
        <w:t xml:space="preserve">          EUtraNetworks. </w:t>
      </w:r>
    </w:p>
    <w:p w14:paraId="48205288" w14:textId="77777777" w:rsidR="008A35FC" w:rsidRDefault="008A35FC" w:rsidP="008A35FC">
      <w:pPr>
        <w:pStyle w:val="PL"/>
      </w:pPr>
      <w:r>
        <w:t xml:space="preserve">          This reference MUST NOT be present for the top level EUtraNetwork and </w:t>
      </w:r>
    </w:p>
    <w:p w14:paraId="1B0B1369" w14:textId="77777777" w:rsidR="008A35FC" w:rsidRDefault="008A35FC" w:rsidP="008A35FC">
      <w:pPr>
        <w:pStyle w:val="PL"/>
      </w:pPr>
      <w:r>
        <w:t xml:space="preserve">          MUST be present for other EUtraNetworks.";</w:t>
      </w:r>
    </w:p>
    <w:p w14:paraId="12F45B1E" w14:textId="77777777" w:rsidR="008A35FC" w:rsidRDefault="008A35FC" w:rsidP="008A35FC">
      <w:pPr>
        <w:pStyle w:val="PL"/>
      </w:pPr>
      <w:r>
        <w:t xml:space="preserve">        type leafref {</w:t>
      </w:r>
    </w:p>
    <w:p w14:paraId="43585BAD" w14:textId="77777777" w:rsidR="008A35FC" w:rsidRDefault="008A35FC" w:rsidP="008A35FC">
      <w:pPr>
        <w:pStyle w:val="PL"/>
      </w:pPr>
      <w:r>
        <w:t xml:space="preserve">          path "../../../EUtraNetwork/id";  </w:t>
      </w:r>
    </w:p>
    <w:p w14:paraId="2FC1C428" w14:textId="77777777" w:rsidR="008A35FC" w:rsidRDefault="008A35FC" w:rsidP="008A35FC">
      <w:pPr>
        <w:pStyle w:val="PL"/>
      </w:pPr>
      <w:r>
        <w:t xml:space="preserve">        } </w:t>
      </w:r>
    </w:p>
    <w:p w14:paraId="378EF0DF" w14:textId="77777777" w:rsidR="008A35FC" w:rsidRDefault="008A35FC" w:rsidP="008A35FC">
      <w:pPr>
        <w:pStyle w:val="PL"/>
      </w:pPr>
      <w:r>
        <w:t xml:space="preserve">      }</w:t>
      </w:r>
    </w:p>
    <w:p w14:paraId="01BB79A6" w14:textId="77777777" w:rsidR="008A35FC" w:rsidRDefault="008A35FC" w:rsidP="008A35FC">
      <w:pPr>
        <w:pStyle w:val="PL"/>
      </w:pPr>
      <w:r>
        <w:t xml:space="preserve">      </w:t>
      </w:r>
    </w:p>
    <w:p w14:paraId="10369898" w14:textId="77777777" w:rsidR="008A35FC" w:rsidRDefault="008A35FC" w:rsidP="008A35FC">
      <w:pPr>
        <w:pStyle w:val="PL"/>
      </w:pPr>
      <w:r>
        <w:t xml:space="preserve">      leaf-list containedChildren{</w:t>
      </w:r>
    </w:p>
    <w:p w14:paraId="1988B70C" w14:textId="77777777" w:rsidR="008A35FC" w:rsidRDefault="008A35FC" w:rsidP="008A35FC">
      <w:pPr>
        <w:pStyle w:val="PL"/>
      </w:pPr>
      <w:r>
        <w:t xml:space="preserve">        description "Reference to all directly contained EUtraNetwork instances.</w:t>
      </w:r>
    </w:p>
    <w:p w14:paraId="2CE2F7D7" w14:textId="77777777" w:rsidR="008A35FC" w:rsidRDefault="008A35FC" w:rsidP="008A35FC">
      <w:pPr>
        <w:pStyle w:val="PL"/>
      </w:pPr>
      <w:r>
        <w:t xml:space="preserve">          If EUtraNetworks form a containment hierarchy this is </w:t>
      </w:r>
    </w:p>
    <w:p w14:paraId="1A4ABA97" w14:textId="77777777" w:rsidR="008A35FC" w:rsidRDefault="008A35FC" w:rsidP="008A35FC">
      <w:pPr>
        <w:pStyle w:val="PL"/>
      </w:pPr>
      <w:r>
        <w:t xml:space="preserve">          modeled using references between the child EUtraNetwork and the parent </w:t>
      </w:r>
    </w:p>
    <w:p w14:paraId="3FE4F145" w14:textId="77777777" w:rsidR="008A35FC" w:rsidRDefault="008A35FC" w:rsidP="008A35FC">
      <w:pPr>
        <w:pStyle w:val="PL"/>
      </w:pPr>
      <w:r>
        <w:t xml:space="preserve">          EUtraNetwork.";</w:t>
      </w:r>
    </w:p>
    <w:p w14:paraId="4D08C9AB" w14:textId="77777777" w:rsidR="008A35FC" w:rsidRDefault="008A35FC" w:rsidP="008A35FC">
      <w:pPr>
        <w:pStyle w:val="PL"/>
      </w:pPr>
      <w:r>
        <w:t xml:space="preserve">        type leafref {</w:t>
      </w:r>
    </w:p>
    <w:p w14:paraId="652D8AA6" w14:textId="77777777" w:rsidR="008A35FC" w:rsidRDefault="008A35FC" w:rsidP="008A35FC">
      <w:pPr>
        <w:pStyle w:val="PL"/>
      </w:pPr>
      <w:r>
        <w:t xml:space="preserve">          path "../../../EUtraNetwork/id";  </w:t>
      </w:r>
    </w:p>
    <w:p w14:paraId="1F2CE0DE" w14:textId="77777777" w:rsidR="008A35FC" w:rsidRDefault="008A35FC" w:rsidP="008A35FC">
      <w:pPr>
        <w:pStyle w:val="PL"/>
      </w:pPr>
      <w:r>
        <w:t xml:space="preserve">        } </w:t>
      </w:r>
    </w:p>
    <w:p w14:paraId="17BB60F8" w14:textId="77777777" w:rsidR="008A35FC" w:rsidRDefault="008A35FC" w:rsidP="008A35FC">
      <w:pPr>
        <w:pStyle w:val="PL"/>
      </w:pPr>
      <w:r>
        <w:t xml:space="preserve">      }</w:t>
      </w:r>
    </w:p>
    <w:p w14:paraId="0A83C60A" w14:textId="77777777" w:rsidR="008A35FC" w:rsidRDefault="008A35FC" w:rsidP="008A35FC">
      <w:pPr>
        <w:pStyle w:val="PL"/>
      </w:pPr>
      <w:r>
        <w:t xml:space="preserve">    }</w:t>
      </w:r>
    </w:p>
    <w:p w14:paraId="7C512D18" w14:textId="77777777" w:rsidR="008A35FC" w:rsidRDefault="008A35FC" w:rsidP="008A35FC">
      <w:pPr>
        <w:pStyle w:val="PL"/>
      </w:pPr>
      <w:r>
        <w:t xml:space="preserve">  }</w:t>
      </w:r>
    </w:p>
    <w:p w14:paraId="0C732952" w14:textId="77777777" w:rsidR="001A306E" w:rsidRDefault="008A35FC" w:rsidP="001A306E">
      <w:pPr>
        <w:pStyle w:val="PL"/>
      </w:pPr>
      <w:r>
        <w:t>}</w:t>
      </w:r>
    </w:p>
    <w:p w14:paraId="513BEC27" w14:textId="3904E6D6" w:rsidR="008A35FC" w:rsidRDefault="001A306E" w:rsidP="001A306E">
      <w:pPr>
        <w:pStyle w:val="PL"/>
      </w:pPr>
      <w:r>
        <w:t>&lt;CODE ENDS&gt;</w:t>
      </w:r>
    </w:p>
    <w:p w14:paraId="02DF6685" w14:textId="7F7ED0DE" w:rsidR="008A35FC" w:rsidRDefault="008A35FC" w:rsidP="008A35FC">
      <w:pPr>
        <w:pStyle w:val="Heading2"/>
      </w:pPr>
      <w:bookmarkStart w:id="60" w:name="_Toc59183334"/>
      <w:bookmarkStart w:id="61" w:name="_Toc59184800"/>
      <w:bookmarkStart w:id="62" w:name="_Toc59195735"/>
      <w:bookmarkStart w:id="63" w:name="_Toc59440164"/>
      <w:bookmarkStart w:id="64" w:name="_Toc67990613"/>
      <w:r>
        <w:rPr>
          <w:lang w:eastAsia="zh-CN"/>
        </w:rPr>
        <w:t>E.5.5</w:t>
      </w:r>
      <w:r>
        <w:rPr>
          <w:lang w:eastAsia="zh-CN"/>
        </w:rPr>
        <w:tab/>
        <w:t>module _3gpp-nr-nrm-eutranfreqrelation.yang</w:t>
      </w:r>
      <w:bookmarkEnd w:id="60"/>
      <w:bookmarkEnd w:id="61"/>
      <w:bookmarkEnd w:id="62"/>
      <w:bookmarkEnd w:id="63"/>
      <w:bookmarkEnd w:id="64"/>
    </w:p>
    <w:p w14:paraId="5E2A09CD" w14:textId="77777777" w:rsidR="00635016" w:rsidRDefault="00635016" w:rsidP="008A35FC">
      <w:pPr>
        <w:pStyle w:val="PL"/>
      </w:pPr>
      <w:r w:rsidRPr="00635016">
        <w:t>&lt;CODE BEGINS&gt;</w:t>
      </w:r>
    </w:p>
    <w:p w14:paraId="4F6CA155" w14:textId="714E268E" w:rsidR="008A35FC" w:rsidRDefault="008A35FC" w:rsidP="008A35FC">
      <w:pPr>
        <w:pStyle w:val="PL"/>
      </w:pPr>
      <w:r>
        <w:t>module _3gpp-nr-nrm-eutranfreqrelation {</w:t>
      </w:r>
    </w:p>
    <w:p w14:paraId="15760962" w14:textId="77777777" w:rsidR="008A35FC" w:rsidRDefault="008A35FC" w:rsidP="008A35FC">
      <w:pPr>
        <w:pStyle w:val="PL"/>
      </w:pPr>
      <w:r>
        <w:t xml:space="preserve">  yang-version 1.1;</w:t>
      </w:r>
    </w:p>
    <w:p w14:paraId="6C52B45D" w14:textId="77777777" w:rsidR="008A35FC" w:rsidRDefault="008A35FC" w:rsidP="008A35FC">
      <w:pPr>
        <w:pStyle w:val="PL"/>
      </w:pPr>
      <w:r>
        <w:t xml:space="preserve">  namespace "urn:3gpp:sa5:_3gpp-nr-nrm-eutranfreqrelation";</w:t>
      </w:r>
    </w:p>
    <w:p w14:paraId="3BDE43BB" w14:textId="77777777" w:rsidR="008A35FC" w:rsidRDefault="008A35FC" w:rsidP="008A35FC">
      <w:pPr>
        <w:pStyle w:val="PL"/>
      </w:pPr>
      <w:r>
        <w:t xml:space="preserve">  prefix "eutranfreqrel3gpp";</w:t>
      </w:r>
    </w:p>
    <w:p w14:paraId="58D91ECB" w14:textId="77777777" w:rsidR="008A35FC" w:rsidRDefault="008A35FC" w:rsidP="008A35FC">
      <w:pPr>
        <w:pStyle w:val="PL"/>
      </w:pPr>
      <w:r>
        <w:t xml:space="preserve">    </w:t>
      </w:r>
    </w:p>
    <w:p w14:paraId="1C7F44FD" w14:textId="77777777" w:rsidR="008A35FC" w:rsidRDefault="008A35FC" w:rsidP="008A35FC">
      <w:pPr>
        <w:pStyle w:val="PL"/>
      </w:pPr>
      <w:r>
        <w:t xml:space="preserve">  import _3gpp-common-yang-types { prefix types3gpp; }</w:t>
      </w:r>
    </w:p>
    <w:p w14:paraId="59865F52" w14:textId="77777777" w:rsidR="008A35FC" w:rsidRDefault="008A35FC" w:rsidP="008A35FC">
      <w:pPr>
        <w:pStyle w:val="PL"/>
      </w:pPr>
      <w:r>
        <w:t xml:space="preserve">  import _3gpp-common-managed-function { prefix mf3gpp; }</w:t>
      </w:r>
    </w:p>
    <w:p w14:paraId="1303BC96" w14:textId="77777777" w:rsidR="008A35FC" w:rsidRDefault="008A35FC" w:rsidP="008A35FC">
      <w:pPr>
        <w:pStyle w:val="PL"/>
      </w:pPr>
      <w:r>
        <w:t xml:space="preserve">  import _3gpp-common-managed-element { prefix me3gpp; }</w:t>
      </w:r>
    </w:p>
    <w:p w14:paraId="11667A45" w14:textId="77777777" w:rsidR="008A35FC" w:rsidRDefault="008A35FC" w:rsidP="008A35FC">
      <w:pPr>
        <w:pStyle w:val="PL"/>
      </w:pPr>
      <w:r>
        <w:t xml:space="preserve">  import _3gpp-common-top { prefix top3gpp; }</w:t>
      </w:r>
    </w:p>
    <w:p w14:paraId="236D7040" w14:textId="77777777" w:rsidR="008A35FC" w:rsidRDefault="008A35FC" w:rsidP="008A35FC">
      <w:pPr>
        <w:pStyle w:val="PL"/>
      </w:pPr>
      <w:r>
        <w:t xml:space="preserve">  import _3gpp-nr-nrm-gnbcucpfunction { prefix gnbcucp3gpp; }</w:t>
      </w:r>
    </w:p>
    <w:p w14:paraId="38781028" w14:textId="77777777" w:rsidR="008A35FC" w:rsidRDefault="008A35FC" w:rsidP="008A35FC">
      <w:pPr>
        <w:pStyle w:val="PL"/>
      </w:pPr>
      <w:r>
        <w:t xml:space="preserve">  import _3gpp-nr-nrm-nrcellcu { prefix nrcellcu3gpp; }</w:t>
      </w:r>
    </w:p>
    <w:p w14:paraId="71109E41" w14:textId="77777777" w:rsidR="008A35FC" w:rsidRDefault="008A35FC" w:rsidP="008A35FC">
      <w:pPr>
        <w:pStyle w:val="PL"/>
      </w:pPr>
    </w:p>
    <w:p w14:paraId="259407A5" w14:textId="77777777" w:rsidR="008A35FC" w:rsidRDefault="008A35FC" w:rsidP="008A35FC">
      <w:pPr>
        <w:pStyle w:val="PL"/>
      </w:pPr>
      <w:r>
        <w:t xml:space="preserve">  organization "3GPP SA5";</w:t>
      </w:r>
    </w:p>
    <w:p w14:paraId="3AF60B4D" w14:textId="77777777" w:rsidR="008A35FC" w:rsidRDefault="008A35FC" w:rsidP="008A35FC">
      <w:pPr>
        <w:pStyle w:val="PL"/>
      </w:pPr>
      <w:r>
        <w:t xml:space="preserve">  description "Defines the YANG mapping of the EUtranFreqRelation Information</w:t>
      </w:r>
    </w:p>
    <w:p w14:paraId="0C1C51F5" w14:textId="77777777" w:rsidR="008A35FC" w:rsidRDefault="008A35FC" w:rsidP="008A35FC">
      <w:pPr>
        <w:pStyle w:val="PL"/>
      </w:pPr>
      <w:r>
        <w:t xml:space="preserve">    Object Class (IOC) that is part of the NR Network Resource Model (NRM).";</w:t>
      </w:r>
    </w:p>
    <w:p w14:paraId="3580D455" w14:textId="77777777" w:rsidR="008A35FC" w:rsidRDefault="008A35FC" w:rsidP="008A35FC">
      <w:pPr>
        <w:pStyle w:val="PL"/>
      </w:pPr>
      <w:r>
        <w:t xml:space="preserve">  reference "3GPP TS 28.541 5G Network Resource Model (NRM)";</w:t>
      </w:r>
    </w:p>
    <w:p w14:paraId="2A5EA0CA" w14:textId="77777777" w:rsidR="008A35FC" w:rsidRDefault="008A35FC" w:rsidP="008A35FC">
      <w:pPr>
        <w:pStyle w:val="PL"/>
      </w:pPr>
    </w:p>
    <w:p w14:paraId="0B4B2C0B" w14:textId="77777777" w:rsidR="008A35FC" w:rsidRDefault="008A35FC" w:rsidP="008A35FC">
      <w:pPr>
        <w:pStyle w:val="PL"/>
      </w:pPr>
      <w:r>
        <w:t xml:space="preserve">  revision 2019-10-28 { reference S5-193518 ; }</w:t>
      </w:r>
    </w:p>
    <w:p w14:paraId="5DE5607C" w14:textId="77777777" w:rsidR="008A35FC" w:rsidRDefault="008A35FC" w:rsidP="008A35FC">
      <w:pPr>
        <w:pStyle w:val="PL"/>
      </w:pPr>
      <w:r>
        <w:t xml:space="preserve">  revision 2019-06-17 {</w:t>
      </w:r>
    </w:p>
    <w:p w14:paraId="43B3619E" w14:textId="77777777" w:rsidR="008A35FC" w:rsidRDefault="008A35FC" w:rsidP="008A35FC">
      <w:pPr>
        <w:pStyle w:val="PL"/>
      </w:pPr>
      <w:r>
        <w:t xml:space="preserve">    description "Initial revision";</w:t>
      </w:r>
    </w:p>
    <w:p w14:paraId="53B4CBCE" w14:textId="77777777" w:rsidR="008A35FC" w:rsidRDefault="008A35FC" w:rsidP="008A35FC">
      <w:pPr>
        <w:pStyle w:val="PL"/>
      </w:pPr>
      <w:r>
        <w:t xml:space="preserve">  }</w:t>
      </w:r>
    </w:p>
    <w:p w14:paraId="59FB7CC5" w14:textId="77777777" w:rsidR="008A35FC" w:rsidRDefault="008A35FC" w:rsidP="008A35FC">
      <w:pPr>
        <w:pStyle w:val="PL"/>
      </w:pPr>
    </w:p>
    <w:p w14:paraId="1FEE70BA" w14:textId="77777777" w:rsidR="008A35FC" w:rsidRDefault="008A35FC" w:rsidP="008A35FC">
      <w:pPr>
        <w:pStyle w:val="PL"/>
      </w:pPr>
      <w:r>
        <w:t xml:space="preserve">  grouping EUtranFreqRelationGrp {</w:t>
      </w:r>
    </w:p>
    <w:p w14:paraId="19675D46" w14:textId="77777777" w:rsidR="008A35FC" w:rsidRDefault="008A35FC" w:rsidP="008A35FC">
      <w:pPr>
        <w:pStyle w:val="PL"/>
      </w:pPr>
      <w:r>
        <w:t xml:space="preserve">    description "Represents the EUtranFreqRelation IOC.";</w:t>
      </w:r>
    </w:p>
    <w:p w14:paraId="2D7207C5" w14:textId="77777777" w:rsidR="008A35FC" w:rsidRDefault="008A35FC" w:rsidP="008A35FC">
      <w:pPr>
        <w:pStyle w:val="PL"/>
      </w:pPr>
      <w:r>
        <w:t xml:space="preserve">    reference "3GPP TS 28.541";</w:t>
      </w:r>
    </w:p>
    <w:p w14:paraId="0AA0D308" w14:textId="77777777" w:rsidR="008A35FC" w:rsidRDefault="008A35FC" w:rsidP="008A35FC">
      <w:pPr>
        <w:pStyle w:val="PL"/>
      </w:pPr>
      <w:r>
        <w:t xml:space="preserve">    uses mf3gpp:ManagedFunctionGrp;</w:t>
      </w:r>
    </w:p>
    <w:p w14:paraId="56CC91CD" w14:textId="77777777" w:rsidR="008A35FC" w:rsidRDefault="008A35FC" w:rsidP="008A35FC">
      <w:pPr>
        <w:pStyle w:val="PL"/>
      </w:pPr>
    </w:p>
    <w:p w14:paraId="010252A6" w14:textId="77777777" w:rsidR="008A35FC" w:rsidRDefault="008A35FC" w:rsidP="008A35FC">
      <w:pPr>
        <w:pStyle w:val="PL"/>
      </w:pPr>
      <w:r>
        <w:t xml:space="preserve">    leaf cellIndividualOffset {</w:t>
      </w:r>
    </w:p>
    <w:p w14:paraId="5129505E" w14:textId="77777777" w:rsidR="008A35FC" w:rsidRDefault="008A35FC" w:rsidP="008A35FC">
      <w:pPr>
        <w:pStyle w:val="PL"/>
      </w:pPr>
      <w:r>
        <w:t xml:space="preserve">      description "Offset applicable to a neighbouring cell. Used for</w:t>
      </w:r>
    </w:p>
    <w:p w14:paraId="38FD0A7B" w14:textId="77777777" w:rsidR="008A35FC" w:rsidRDefault="008A35FC" w:rsidP="008A35FC">
      <w:pPr>
        <w:pStyle w:val="PL"/>
      </w:pPr>
      <w:r>
        <w:t xml:space="preserve">        evaluating the neighbouring cell for handover in connected mode.</w:t>
      </w:r>
    </w:p>
    <w:p w14:paraId="5E87D7F0" w14:textId="77777777" w:rsidR="008A35FC" w:rsidRDefault="008A35FC" w:rsidP="008A35FC">
      <w:pPr>
        <w:pStyle w:val="PL"/>
      </w:pPr>
      <w:r>
        <w:t xml:space="preserve">        Used by the HandOver parameter Optimization (HOO) function or</w:t>
      </w:r>
    </w:p>
    <w:p w14:paraId="1C74086D" w14:textId="77777777" w:rsidR="008A35FC" w:rsidRDefault="008A35FC" w:rsidP="008A35FC">
      <w:pPr>
        <w:pStyle w:val="PL"/>
      </w:pPr>
      <w:r>
        <w:t xml:space="preserve">        Load Balancing Optimization (LBO) function.";</w:t>
      </w:r>
    </w:p>
    <w:p w14:paraId="2A740934" w14:textId="77777777" w:rsidR="008A35FC" w:rsidRDefault="008A35FC" w:rsidP="008A35FC">
      <w:pPr>
        <w:pStyle w:val="PL"/>
      </w:pPr>
      <w:r>
        <w:t xml:space="preserve">      reference "cellIndividualOffset in MeasObjectEUTRA in 3GPP TS 38.331";</w:t>
      </w:r>
    </w:p>
    <w:p w14:paraId="4091CDEE" w14:textId="77777777" w:rsidR="008A35FC" w:rsidRDefault="008A35FC" w:rsidP="008A35FC">
      <w:pPr>
        <w:pStyle w:val="PL"/>
      </w:pPr>
      <w:r>
        <w:t xml:space="preserve">      default 0;</w:t>
      </w:r>
    </w:p>
    <w:p w14:paraId="34960C96" w14:textId="77777777" w:rsidR="008A35FC" w:rsidRDefault="008A35FC" w:rsidP="008A35FC">
      <w:pPr>
        <w:pStyle w:val="PL"/>
      </w:pPr>
      <w:r>
        <w:t xml:space="preserve">      type types3gpp:QOffsetRange;</w:t>
      </w:r>
    </w:p>
    <w:p w14:paraId="7B6DAA42" w14:textId="77777777" w:rsidR="008A35FC" w:rsidRDefault="008A35FC" w:rsidP="008A35FC">
      <w:pPr>
        <w:pStyle w:val="PL"/>
      </w:pPr>
      <w:r>
        <w:t xml:space="preserve">    }</w:t>
      </w:r>
    </w:p>
    <w:p w14:paraId="3929A907" w14:textId="77777777" w:rsidR="008A35FC" w:rsidRDefault="008A35FC" w:rsidP="008A35FC">
      <w:pPr>
        <w:pStyle w:val="PL"/>
      </w:pPr>
    </w:p>
    <w:p w14:paraId="0E463F8C" w14:textId="77777777" w:rsidR="008A35FC" w:rsidRDefault="008A35FC" w:rsidP="008A35FC">
      <w:pPr>
        <w:pStyle w:val="PL"/>
      </w:pPr>
      <w:r>
        <w:t xml:space="preserve">    leaf-list blackListEntry {</w:t>
      </w:r>
    </w:p>
    <w:p w14:paraId="380094B5" w14:textId="77777777" w:rsidR="008A35FC" w:rsidRDefault="008A35FC" w:rsidP="008A35FC">
      <w:pPr>
        <w:pStyle w:val="PL"/>
      </w:pPr>
      <w:r>
        <w:t xml:space="preserve">      description "A list of Physical Cell Identities (PCIs) that are</w:t>
      </w:r>
    </w:p>
    <w:p w14:paraId="0955BC19" w14:textId="77777777" w:rsidR="008A35FC" w:rsidRDefault="008A35FC" w:rsidP="008A35FC">
      <w:pPr>
        <w:pStyle w:val="PL"/>
      </w:pPr>
      <w:r>
        <w:t xml:space="preserve">        blacklisted in E-UTRAN measurements.";</w:t>
      </w:r>
    </w:p>
    <w:p w14:paraId="391DC47A" w14:textId="77777777" w:rsidR="008A35FC" w:rsidRDefault="008A35FC" w:rsidP="008A35FC">
      <w:pPr>
        <w:pStyle w:val="PL"/>
      </w:pPr>
      <w:r>
        <w:t xml:space="preserve">      reference "3GPP TS 38.331";</w:t>
      </w:r>
    </w:p>
    <w:p w14:paraId="46075B67" w14:textId="77777777" w:rsidR="008A35FC" w:rsidRDefault="008A35FC" w:rsidP="008A35FC">
      <w:pPr>
        <w:pStyle w:val="PL"/>
      </w:pPr>
      <w:r>
        <w:t xml:space="preserve">      min-elements 0;</w:t>
      </w:r>
    </w:p>
    <w:p w14:paraId="234A6B84" w14:textId="77777777" w:rsidR="008A35FC" w:rsidRDefault="008A35FC" w:rsidP="008A35FC">
      <w:pPr>
        <w:pStyle w:val="PL"/>
      </w:pPr>
      <w:r>
        <w:t xml:space="preserve">      type uint16 { range "0..1007"; }</w:t>
      </w:r>
    </w:p>
    <w:p w14:paraId="790B6C69" w14:textId="77777777" w:rsidR="008A35FC" w:rsidRDefault="008A35FC" w:rsidP="008A35FC">
      <w:pPr>
        <w:pStyle w:val="PL"/>
      </w:pPr>
      <w:r>
        <w:t xml:space="preserve">    }</w:t>
      </w:r>
    </w:p>
    <w:p w14:paraId="464AE098" w14:textId="77777777" w:rsidR="008A35FC" w:rsidRDefault="008A35FC" w:rsidP="008A35FC">
      <w:pPr>
        <w:pStyle w:val="PL"/>
      </w:pPr>
    </w:p>
    <w:p w14:paraId="41970926" w14:textId="77777777" w:rsidR="008A35FC" w:rsidRDefault="008A35FC" w:rsidP="008A35FC">
      <w:pPr>
        <w:pStyle w:val="PL"/>
      </w:pPr>
      <w:r>
        <w:t xml:space="preserve">    leaf-list blackListEntryIdleMode {</w:t>
      </w:r>
    </w:p>
    <w:p w14:paraId="5A46E027" w14:textId="77777777" w:rsidR="008A35FC" w:rsidRDefault="008A35FC" w:rsidP="008A35FC">
      <w:pPr>
        <w:pStyle w:val="PL"/>
      </w:pPr>
      <w:r>
        <w:t xml:space="preserve">      description "A list of Physical Cell Identities (PCIs) that are</w:t>
      </w:r>
    </w:p>
    <w:p w14:paraId="6C1220D7" w14:textId="77777777" w:rsidR="008A35FC" w:rsidRDefault="008A35FC" w:rsidP="008A35FC">
      <w:pPr>
        <w:pStyle w:val="PL"/>
      </w:pPr>
      <w:r>
        <w:t xml:space="preserve">        blacklisted in SIB4 and SIB5.";</w:t>
      </w:r>
    </w:p>
    <w:p w14:paraId="0E82CECC" w14:textId="77777777" w:rsidR="008A35FC" w:rsidRDefault="008A35FC" w:rsidP="008A35FC">
      <w:pPr>
        <w:pStyle w:val="PL"/>
      </w:pPr>
      <w:r>
        <w:t xml:space="preserve">      min-elements 0;</w:t>
      </w:r>
    </w:p>
    <w:p w14:paraId="4B4410CC" w14:textId="77777777" w:rsidR="008A35FC" w:rsidRDefault="008A35FC" w:rsidP="008A35FC">
      <w:pPr>
        <w:pStyle w:val="PL"/>
      </w:pPr>
      <w:r>
        <w:t xml:space="preserve">      type uint16 { range "0..1007"; }</w:t>
      </w:r>
    </w:p>
    <w:p w14:paraId="0D452DCA" w14:textId="77777777" w:rsidR="008A35FC" w:rsidRDefault="008A35FC" w:rsidP="008A35FC">
      <w:pPr>
        <w:pStyle w:val="PL"/>
      </w:pPr>
      <w:r>
        <w:t xml:space="preserve">    }</w:t>
      </w:r>
    </w:p>
    <w:p w14:paraId="31FA6365" w14:textId="77777777" w:rsidR="008A35FC" w:rsidRDefault="008A35FC" w:rsidP="008A35FC">
      <w:pPr>
        <w:pStyle w:val="PL"/>
      </w:pPr>
    </w:p>
    <w:p w14:paraId="6DC3D854" w14:textId="77777777" w:rsidR="008A35FC" w:rsidRDefault="008A35FC" w:rsidP="008A35FC">
      <w:pPr>
        <w:pStyle w:val="PL"/>
      </w:pPr>
      <w:r>
        <w:t xml:space="preserve">    leaf cellReselectionPriority {</w:t>
      </w:r>
    </w:p>
    <w:p w14:paraId="0D4F0907" w14:textId="77777777" w:rsidR="008A35FC" w:rsidRDefault="008A35FC" w:rsidP="008A35FC">
      <w:pPr>
        <w:pStyle w:val="PL"/>
      </w:pPr>
      <w:r>
        <w:t xml:space="preserve">      description "The absolute priority of the carrier frequency used by the</w:t>
      </w:r>
    </w:p>
    <w:p w14:paraId="2C1A046C" w14:textId="77777777" w:rsidR="008A35FC" w:rsidRDefault="008A35FC" w:rsidP="008A35FC">
      <w:pPr>
        <w:pStyle w:val="PL"/>
      </w:pPr>
      <w:r>
        <w:t xml:space="preserve">        cell reselection procedure. Value 0 means lowest priority. The value</w:t>
      </w:r>
    </w:p>
    <w:p w14:paraId="7D286385" w14:textId="77777777" w:rsidR="008A35FC" w:rsidRDefault="008A35FC" w:rsidP="008A35FC">
      <w:pPr>
        <w:pStyle w:val="PL"/>
      </w:pPr>
      <w:r>
        <w:t xml:space="preserve">        must not already used by other RAT, i.e. equal priorities between RATs</w:t>
      </w:r>
    </w:p>
    <w:p w14:paraId="117EDFAD" w14:textId="77777777" w:rsidR="008A35FC" w:rsidRDefault="008A35FC" w:rsidP="008A35FC">
      <w:pPr>
        <w:pStyle w:val="PL"/>
      </w:pPr>
      <w:r>
        <w:t xml:space="preserve">        are not supported. The UE behaviour when no value is entered is</w:t>
      </w:r>
    </w:p>
    <w:p w14:paraId="4B57BB26" w14:textId="77777777" w:rsidR="008A35FC" w:rsidRDefault="008A35FC" w:rsidP="008A35FC">
      <w:pPr>
        <w:pStyle w:val="PL"/>
      </w:pPr>
      <w:r>
        <w:t xml:space="preserve">        specified in subclause 5.2.4.1 of 3GPP TS 38.304.";</w:t>
      </w:r>
    </w:p>
    <w:p w14:paraId="7FB38FB2" w14:textId="77777777" w:rsidR="008A35FC" w:rsidRDefault="008A35FC" w:rsidP="008A35FC">
      <w:pPr>
        <w:pStyle w:val="PL"/>
      </w:pPr>
      <w:r>
        <w:t xml:space="preserve">      reference "CellReselectionPriority in 3GPP TS 38.331, priority in</w:t>
      </w:r>
    </w:p>
    <w:p w14:paraId="269C9946" w14:textId="77777777" w:rsidR="008A35FC" w:rsidRDefault="008A35FC" w:rsidP="008A35FC">
      <w:pPr>
        <w:pStyle w:val="PL"/>
      </w:pPr>
      <w:r>
        <w:t xml:space="preserve">        3GPP TS 38.304";</w:t>
      </w:r>
    </w:p>
    <w:p w14:paraId="60B0E4C6" w14:textId="77777777" w:rsidR="008A35FC" w:rsidRDefault="008A35FC" w:rsidP="008A35FC">
      <w:pPr>
        <w:pStyle w:val="PL"/>
      </w:pPr>
      <w:r>
        <w:t xml:space="preserve">      mandatory true;</w:t>
      </w:r>
    </w:p>
    <w:p w14:paraId="7D4571AB" w14:textId="77777777" w:rsidR="008A35FC" w:rsidRDefault="008A35FC" w:rsidP="008A35FC">
      <w:pPr>
        <w:pStyle w:val="PL"/>
      </w:pPr>
      <w:r>
        <w:t xml:space="preserve">      type int32 { range "0..7"; }</w:t>
      </w:r>
    </w:p>
    <w:p w14:paraId="6C26A2FB" w14:textId="77777777" w:rsidR="008A35FC" w:rsidRDefault="008A35FC" w:rsidP="008A35FC">
      <w:pPr>
        <w:pStyle w:val="PL"/>
      </w:pPr>
      <w:r>
        <w:t xml:space="preserve">    }</w:t>
      </w:r>
    </w:p>
    <w:p w14:paraId="21476CC0" w14:textId="77777777" w:rsidR="008A35FC" w:rsidRDefault="008A35FC" w:rsidP="008A35FC">
      <w:pPr>
        <w:pStyle w:val="PL"/>
      </w:pPr>
    </w:p>
    <w:p w14:paraId="4C23B513" w14:textId="77777777" w:rsidR="008A35FC" w:rsidRDefault="008A35FC" w:rsidP="008A35FC">
      <w:pPr>
        <w:pStyle w:val="PL"/>
      </w:pPr>
      <w:r>
        <w:t xml:space="preserve">    leaf cellReselectionSubPriority {</w:t>
      </w:r>
    </w:p>
    <w:p w14:paraId="10E68401" w14:textId="77777777" w:rsidR="008A35FC" w:rsidRDefault="008A35FC" w:rsidP="008A35FC">
      <w:pPr>
        <w:pStyle w:val="PL"/>
      </w:pPr>
      <w:r>
        <w:t xml:space="preserve">      description "Indicates a fractional value to be added to the value of</w:t>
      </w:r>
    </w:p>
    <w:p w14:paraId="7662D5A1" w14:textId="77777777" w:rsidR="008A35FC" w:rsidRDefault="008A35FC" w:rsidP="008A35FC">
      <w:pPr>
        <w:pStyle w:val="PL"/>
      </w:pPr>
      <w:r>
        <w:t xml:space="preserve">        cellReselectionPriority to obtain the absolute priority of the</w:t>
      </w:r>
    </w:p>
    <w:p w14:paraId="48AA7554" w14:textId="77777777" w:rsidR="008A35FC" w:rsidRDefault="008A35FC" w:rsidP="008A35FC">
      <w:pPr>
        <w:pStyle w:val="PL"/>
      </w:pPr>
      <w:r>
        <w:t xml:space="preserve">        concerned carrier frequency for E-UTRA and NR.";</w:t>
      </w:r>
    </w:p>
    <w:p w14:paraId="4E63EA76" w14:textId="77777777" w:rsidR="008A35FC" w:rsidRDefault="008A35FC" w:rsidP="008A35FC">
      <w:pPr>
        <w:pStyle w:val="PL"/>
      </w:pPr>
      <w:r>
        <w:t xml:space="preserve">      reference "3GPP TS 38.331";</w:t>
      </w:r>
    </w:p>
    <w:p w14:paraId="6A268DA0" w14:textId="77777777" w:rsidR="008A35FC" w:rsidRDefault="008A35FC" w:rsidP="008A35FC">
      <w:pPr>
        <w:pStyle w:val="PL"/>
      </w:pPr>
      <w:r>
        <w:t xml:space="preserve">      type uint8 { range "2 | 4 | 6 | 8"; }</w:t>
      </w:r>
    </w:p>
    <w:p w14:paraId="64142E61" w14:textId="77777777" w:rsidR="008A35FC" w:rsidRDefault="008A35FC" w:rsidP="008A35FC">
      <w:pPr>
        <w:pStyle w:val="PL"/>
      </w:pPr>
      <w:r>
        <w:t xml:space="preserve">      units "0.1";</w:t>
      </w:r>
    </w:p>
    <w:p w14:paraId="754437B8" w14:textId="77777777" w:rsidR="008A35FC" w:rsidRDefault="008A35FC" w:rsidP="008A35FC">
      <w:pPr>
        <w:pStyle w:val="PL"/>
      </w:pPr>
      <w:r>
        <w:t xml:space="preserve">    }</w:t>
      </w:r>
    </w:p>
    <w:p w14:paraId="551A910B" w14:textId="77777777" w:rsidR="008A35FC" w:rsidRDefault="008A35FC" w:rsidP="008A35FC">
      <w:pPr>
        <w:pStyle w:val="PL"/>
      </w:pPr>
    </w:p>
    <w:p w14:paraId="773B2EEE" w14:textId="77777777" w:rsidR="008A35FC" w:rsidRDefault="008A35FC" w:rsidP="008A35FC">
      <w:pPr>
        <w:pStyle w:val="PL"/>
      </w:pPr>
      <w:r>
        <w:t xml:space="preserve">    leaf pMax {</w:t>
      </w:r>
    </w:p>
    <w:p w14:paraId="34845BCB" w14:textId="77777777" w:rsidR="008A35FC" w:rsidRDefault="008A35FC" w:rsidP="008A35FC">
      <w:pPr>
        <w:pStyle w:val="PL"/>
      </w:pPr>
      <w:r>
        <w:t xml:space="preserve">      description "Used for calculation of the parameter Pcompensation </w:t>
      </w:r>
    </w:p>
    <w:p w14:paraId="54C253FC" w14:textId="77777777" w:rsidR="008A35FC" w:rsidRDefault="008A35FC" w:rsidP="008A35FC">
      <w:pPr>
        <w:pStyle w:val="PL"/>
      </w:pPr>
      <w:r>
        <w:t xml:space="preserve">        (defined in 3GPP TS 38.304), at cell reselection to a cell.";</w:t>
      </w:r>
    </w:p>
    <w:p w14:paraId="3E1CD133" w14:textId="77777777" w:rsidR="008A35FC" w:rsidRDefault="008A35FC" w:rsidP="008A35FC">
      <w:pPr>
        <w:pStyle w:val="PL"/>
      </w:pPr>
      <w:r>
        <w:t xml:space="preserve">      reference "PEMAX in 3GPP TS 38.101-1";</w:t>
      </w:r>
    </w:p>
    <w:p w14:paraId="72926585" w14:textId="77777777" w:rsidR="008A35FC" w:rsidRDefault="008A35FC" w:rsidP="008A35FC">
      <w:pPr>
        <w:pStyle w:val="PL"/>
      </w:pPr>
      <w:r>
        <w:t xml:space="preserve">      mandatory true;</w:t>
      </w:r>
    </w:p>
    <w:p w14:paraId="754D90E8" w14:textId="77777777" w:rsidR="008A35FC" w:rsidRDefault="008A35FC" w:rsidP="008A35FC">
      <w:pPr>
        <w:pStyle w:val="PL"/>
      </w:pPr>
      <w:r>
        <w:t xml:space="preserve">      type int32 { range "-30..33"; }</w:t>
      </w:r>
    </w:p>
    <w:p w14:paraId="3BBCFC35" w14:textId="77777777" w:rsidR="008A35FC" w:rsidRDefault="008A35FC" w:rsidP="008A35FC">
      <w:pPr>
        <w:pStyle w:val="PL"/>
      </w:pPr>
      <w:r>
        <w:t xml:space="preserve">      units dBm;</w:t>
      </w:r>
    </w:p>
    <w:p w14:paraId="5C2454B2" w14:textId="77777777" w:rsidR="008A35FC" w:rsidRDefault="008A35FC" w:rsidP="008A35FC">
      <w:pPr>
        <w:pStyle w:val="PL"/>
      </w:pPr>
      <w:r>
        <w:t xml:space="preserve">    }</w:t>
      </w:r>
    </w:p>
    <w:p w14:paraId="78D20987" w14:textId="77777777" w:rsidR="008A35FC" w:rsidRDefault="008A35FC" w:rsidP="008A35FC">
      <w:pPr>
        <w:pStyle w:val="PL"/>
      </w:pPr>
    </w:p>
    <w:p w14:paraId="2CC46A38" w14:textId="77777777" w:rsidR="008A35FC" w:rsidRDefault="008A35FC" w:rsidP="008A35FC">
      <w:pPr>
        <w:pStyle w:val="PL"/>
      </w:pPr>
      <w:r>
        <w:t xml:space="preserve">    leaf qOffsetFreq {</w:t>
      </w:r>
    </w:p>
    <w:p w14:paraId="062BA8A9" w14:textId="77777777" w:rsidR="008A35FC" w:rsidRDefault="008A35FC" w:rsidP="008A35FC">
      <w:pPr>
        <w:pStyle w:val="PL"/>
      </w:pPr>
      <w:r>
        <w:t xml:space="preserve">      description "The frequency specific offset applied when evaluating</w:t>
      </w:r>
    </w:p>
    <w:p w14:paraId="53F2055A" w14:textId="77777777" w:rsidR="008A35FC" w:rsidRDefault="008A35FC" w:rsidP="008A35FC">
      <w:pPr>
        <w:pStyle w:val="PL"/>
      </w:pPr>
      <w:r>
        <w:t xml:space="preserve">        candidates for cell reselection.";</w:t>
      </w:r>
    </w:p>
    <w:p w14:paraId="06C4431D" w14:textId="77777777" w:rsidR="008A35FC" w:rsidRDefault="008A35FC" w:rsidP="008A35FC">
      <w:pPr>
        <w:pStyle w:val="PL"/>
      </w:pPr>
      <w:r>
        <w:t xml:space="preserve">      type int32;</w:t>
      </w:r>
    </w:p>
    <w:p w14:paraId="324F54DA" w14:textId="77777777" w:rsidR="008A35FC" w:rsidRDefault="008A35FC" w:rsidP="008A35FC">
      <w:pPr>
        <w:pStyle w:val="PL"/>
      </w:pPr>
      <w:r>
        <w:t xml:space="preserve">      default 0;</w:t>
      </w:r>
    </w:p>
    <w:p w14:paraId="2876F435" w14:textId="77777777" w:rsidR="008A35FC" w:rsidRDefault="008A35FC" w:rsidP="008A35FC">
      <w:pPr>
        <w:pStyle w:val="PL"/>
      </w:pPr>
      <w:r>
        <w:t xml:space="preserve">    }</w:t>
      </w:r>
    </w:p>
    <w:p w14:paraId="768353E4" w14:textId="77777777" w:rsidR="008A35FC" w:rsidRDefault="008A35FC" w:rsidP="008A35FC">
      <w:pPr>
        <w:pStyle w:val="PL"/>
      </w:pPr>
    </w:p>
    <w:p w14:paraId="27364C56" w14:textId="77777777" w:rsidR="008A35FC" w:rsidRDefault="008A35FC" w:rsidP="008A35FC">
      <w:pPr>
        <w:pStyle w:val="PL"/>
      </w:pPr>
      <w:r>
        <w:t xml:space="preserve">    leaf qQualMin {</w:t>
      </w:r>
    </w:p>
    <w:p w14:paraId="691B587B" w14:textId="77777777" w:rsidR="008A35FC" w:rsidRDefault="008A35FC" w:rsidP="008A35FC">
      <w:pPr>
        <w:pStyle w:val="PL"/>
      </w:pPr>
      <w:r>
        <w:t xml:space="preserve">      description "Indicates the minimum required quality level in the cell.</w:t>
      </w:r>
    </w:p>
    <w:p w14:paraId="591E4D56" w14:textId="77777777" w:rsidR="008A35FC" w:rsidRDefault="008A35FC" w:rsidP="008A35FC">
      <w:pPr>
        <w:pStyle w:val="PL"/>
      </w:pPr>
      <w:r>
        <w:t xml:space="preserve">        Value 0 means that it is not sent and UE applies in such case the</w:t>
      </w:r>
    </w:p>
    <w:p w14:paraId="7A89B03C" w14:textId="77777777" w:rsidR="008A35FC" w:rsidRDefault="008A35FC" w:rsidP="008A35FC">
      <w:pPr>
        <w:pStyle w:val="PL"/>
      </w:pPr>
      <w:r>
        <w:t xml:space="preserve">        (default) value of negative infinity for Qqualmin. Sent in SIB3 or</w:t>
      </w:r>
    </w:p>
    <w:p w14:paraId="0F3ADF64" w14:textId="77777777" w:rsidR="008A35FC" w:rsidRDefault="008A35FC" w:rsidP="008A35FC">
      <w:pPr>
        <w:pStyle w:val="PL"/>
      </w:pPr>
      <w:r>
        <w:t xml:space="preserve">        SIB5.";</w:t>
      </w:r>
    </w:p>
    <w:p w14:paraId="6098C0E4" w14:textId="77777777" w:rsidR="008A35FC" w:rsidRDefault="008A35FC" w:rsidP="008A35FC">
      <w:pPr>
        <w:pStyle w:val="PL"/>
      </w:pPr>
      <w:r>
        <w:t xml:space="preserve">      reference "qQualMin in TS 38.304";</w:t>
      </w:r>
    </w:p>
    <w:p w14:paraId="5F2CC231" w14:textId="77777777" w:rsidR="008A35FC" w:rsidRDefault="008A35FC" w:rsidP="008A35FC">
      <w:pPr>
        <w:pStyle w:val="PL"/>
      </w:pPr>
      <w:r>
        <w:t xml:space="preserve">      mandatory true;</w:t>
      </w:r>
    </w:p>
    <w:p w14:paraId="5322CA0F" w14:textId="77777777" w:rsidR="008A35FC" w:rsidRDefault="008A35FC" w:rsidP="008A35FC">
      <w:pPr>
        <w:pStyle w:val="PL"/>
      </w:pPr>
      <w:r>
        <w:t xml:space="preserve">      type int32 { range "-34..-3 | 0"; }</w:t>
      </w:r>
    </w:p>
    <w:p w14:paraId="78AE8FBE" w14:textId="77777777" w:rsidR="008A35FC" w:rsidRDefault="008A35FC" w:rsidP="008A35FC">
      <w:pPr>
        <w:pStyle w:val="PL"/>
      </w:pPr>
      <w:r>
        <w:t xml:space="preserve">      units dB;</w:t>
      </w:r>
    </w:p>
    <w:p w14:paraId="5BCD543F" w14:textId="77777777" w:rsidR="008A35FC" w:rsidRDefault="008A35FC" w:rsidP="008A35FC">
      <w:pPr>
        <w:pStyle w:val="PL"/>
      </w:pPr>
      <w:r>
        <w:t xml:space="preserve">    }</w:t>
      </w:r>
    </w:p>
    <w:p w14:paraId="6F25E833" w14:textId="77777777" w:rsidR="008A35FC" w:rsidRDefault="008A35FC" w:rsidP="008A35FC">
      <w:pPr>
        <w:pStyle w:val="PL"/>
      </w:pPr>
    </w:p>
    <w:p w14:paraId="1C49DB46" w14:textId="77777777" w:rsidR="008A35FC" w:rsidRDefault="008A35FC" w:rsidP="008A35FC">
      <w:pPr>
        <w:pStyle w:val="PL"/>
      </w:pPr>
      <w:r>
        <w:t xml:space="preserve">    leaf qRxLevMin {</w:t>
      </w:r>
    </w:p>
    <w:p w14:paraId="586DD1E3" w14:textId="77777777" w:rsidR="008A35FC" w:rsidRDefault="008A35FC" w:rsidP="008A35FC">
      <w:pPr>
        <w:pStyle w:val="PL"/>
      </w:pPr>
      <w:r>
        <w:t xml:space="preserve">      description "Indicates the required minimum received Reference Symbol</w:t>
      </w:r>
    </w:p>
    <w:p w14:paraId="0819D9EB" w14:textId="77777777" w:rsidR="008A35FC" w:rsidRDefault="008A35FC" w:rsidP="008A35FC">
      <w:pPr>
        <w:pStyle w:val="PL"/>
      </w:pPr>
      <w:r>
        <w:t xml:space="preserve">        Received Power (RSRP) level in the (E-UTRA) frequency for cell</w:t>
      </w:r>
    </w:p>
    <w:p w14:paraId="62C9C7CA" w14:textId="77777777" w:rsidR="008A35FC" w:rsidRDefault="008A35FC" w:rsidP="008A35FC">
      <w:pPr>
        <w:pStyle w:val="PL"/>
      </w:pPr>
      <w:r>
        <w:t xml:space="preserve">        reselection. Broadcast in SIB3 or SIB5, depending on whether the</w:t>
      </w:r>
    </w:p>
    <w:p w14:paraId="72026BCB" w14:textId="77777777" w:rsidR="008A35FC" w:rsidRDefault="008A35FC" w:rsidP="008A35FC">
      <w:pPr>
        <w:pStyle w:val="PL"/>
      </w:pPr>
      <w:r>
        <w:t xml:space="preserve">        related frequency is intra- or inter-frequency. Resolution is 2.";</w:t>
      </w:r>
    </w:p>
    <w:p w14:paraId="61EE3BA9" w14:textId="77777777" w:rsidR="008A35FC" w:rsidRDefault="008A35FC" w:rsidP="008A35FC">
      <w:pPr>
        <w:pStyle w:val="PL"/>
      </w:pPr>
      <w:r>
        <w:t xml:space="preserve">      reference "Qrxlevmin in 3GPP TS 38.304";</w:t>
      </w:r>
    </w:p>
    <w:p w14:paraId="0B73B869" w14:textId="77777777" w:rsidR="008A35FC" w:rsidRDefault="008A35FC" w:rsidP="008A35FC">
      <w:pPr>
        <w:pStyle w:val="PL"/>
      </w:pPr>
      <w:r>
        <w:t xml:space="preserve">      mandatory true;</w:t>
      </w:r>
    </w:p>
    <w:p w14:paraId="71764AD7" w14:textId="77777777" w:rsidR="008A35FC" w:rsidRDefault="008A35FC" w:rsidP="008A35FC">
      <w:pPr>
        <w:pStyle w:val="PL"/>
      </w:pPr>
      <w:r>
        <w:t xml:space="preserve">      type int32 { range "-140..-44"; }</w:t>
      </w:r>
    </w:p>
    <w:p w14:paraId="62220ADF" w14:textId="77777777" w:rsidR="008A35FC" w:rsidRDefault="008A35FC" w:rsidP="008A35FC">
      <w:pPr>
        <w:pStyle w:val="PL"/>
      </w:pPr>
      <w:r>
        <w:t xml:space="preserve">      units dBm;</w:t>
      </w:r>
    </w:p>
    <w:p w14:paraId="4F07F516" w14:textId="77777777" w:rsidR="008A35FC" w:rsidRDefault="008A35FC" w:rsidP="008A35FC">
      <w:pPr>
        <w:pStyle w:val="PL"/>
      </w:pPr>
      <w:r>
        <w:t xml:space="preserve">    }</w:t>
      </w:r>
    </w:p>
    <w:p w14:paraId="7F52324B" w14:textId="77777777" w:rsidR="008A35FC" w:rsidRDefault="008A35FC" w:rsidP="008A35FC">
      <w:pPr>
        <w:pStyle w:val="PL"/>
      </w:pPr>
    </w:p>
    <w:p w14:paraId="0F605744" w14:textId="77777777" w:rsidR="008A35FC" w:rsidRDefault="008A35FC" w:rsidP="008A35FC">
      <w:pPr>
        <w:pStyle w:val="PL"/>
      </w:pPr>
      <w:r>
        <w:t xml:space="preserve">    leaf threshXHighP {</w:t>
      </w:r>
    </w:p>
    <w:p w14:paraId="7E009474" w14:textId="77777777" w:rsidR="008A35FC" w:rsidRDefault="008A35FC" w:rsidP="008A35FC">
      <w:pPr>
        <w:pStyle w:val="PL"/>
      </w:pPr>
      <w:r>
        <w:t xml:space="preserve">      description "Specifies the Srxlev threshold used by the UE when</w:t>
      </w:r>
    </w:p>
    <w:p w14:paraId="774C34A7" w14:textId="77777777" w:rsidR="008A35FC" w:rsidRDefault="008A35FC" w:rsidP="008A35FC">
      <w:pPr>
        <w:pStyle w:val="PL"/>
      </w:pPr>
      <w:r>
        <w:t xml:space="preserve">        reselecting towards a higher priority RAT/frequency than the current</w:t>
      </w:r>
    </w:p>
    <w:p w14:paraId="418CD717" w14:textId="77777777" w:rsidR="008A35FC" w:rsidRDefault="008A35FC" w:rsidP="008A35FC">
      <w:pPr>
        <w:pStyle w:val="PL"/>
      </w:pPr>
      <w:r>
        <w:t xml:space="preserve">        serving frequency. Each frequency of NR and E-UTRAN might have a</w:t>
      </w:r>
    </w:p>
    <w:p w14:paraId="532460E6" w14:textId="77777777" w:rsidR="008A35FC" w:rsidRDefault="008A35FC" w:rsidP="008A35FC">
      <w:pPr>
        <w:pStyle w:val="PL"/>
      </w:pPr>
      <w:r>
        <w:t xml:space="preserve">        specific threshold. Resolution is 2.";</w:t>
      </w:r>
    </w:p>
    <w:p w14:paraId="35A645B3" w14:textId="77777777" w:rsidR="008A35FC" w:rsidRDefault="008A35FC" w:rsidP="008A35FC">
      <w:pPr>
        <w:pStyle w:val="PL"/>
      </w:pPr>
      <w:r>
        <w:t xml:space="preserve">      reference "ThreshX, HighP in 3GPP TS 38.304";</w:t>
      </w:r>
    </w:p>
    <w:p w14:paraId="46CCBE51" w14:textId="77777777" w:rsidR="008A35FC" w:rsidRDefault="008A35FC" w:rsidP="008A35FC">
      <w:pPr>
        <w:pStyle w:val="PL"/>
      </w:pPr>
      <w:r>
        <w:t xml:space="preserve">      mandatory true;</w:t>
      </w:r>
    </w:p>
    <w:p w14:paraId="37ADFE8C" w14:textId="77777777" w:rsidR="008A35FC" w:rsidRDefault="008A35FC" w:rsidP="008A35FC">
      <w:pPr>
        <w:pStyle w:val="PL"/>
      </w:pPr>
      <w:r>
        <w:t xml:space="preserve">      type int32 { range "0..62"; }</w:t>
      </w:r>
    </w:p>
    <w:p w14:paraId="290B0186" w14:textId="77777777" w:rsidR="008A35FC" w:rsidRDefault="008A35FC" w:rsidP="008A35FC">
      <w:pPr>
        <w:pStyle w:val="PL"/>
      </w:pPr>
      <w:r>
        <w:t xml:space="preserve">      units dB;</w:t>
      </w:r>
    </w:p>
    <w:p w14:paraId="26464228" w14:textId="77777777" w:rsidR="008A35FC" w:rsidRDefault="008A35FC" w:rsidP="008A35FC">
      <w:pPr>
        <w:pStyle w:val="PL"/>
      </w:pPr>
      <w:r>
        <w:t xml:space="preserve">    }</w:t>
      </w:r>
    </w:p>
    <w:p w14:paraId="7064AF27" w14:textId="77777777" w:rsidR="008A35FC" w:rsidRDefault="008A35FC" w:rsidP="008A35FC">
      <w:pPr>
        <w:pStyle w:val="PL"/>
      </w:pPr>
    </w:p>
    <w:p w14:paraId="61A054F7" w14:textId="77777777" w:rsidR="008A35FC" w:rsidRDefault="008A35FC" w:rsidP="008A35FC">
      <w:pPr>
        <w:pStyle w:val="PL"/>
      </w:pPr>
      <w:r>
        <w:t xml:space="preserve">    leaf threshXHighQ {</w:t>
      </w:r>
    </w:p>
    <w:p w14:paraId="5EE873DA" w14:textId="77777777" w:rsidR="008A35FC" w:rsidRDefault="008A35FC" w:rsidP="008A35FC">
      <w:pPr>
        <w:pStyle w:val="PL"/>
      </w:pPr>
      <w:r>
        <w:t xml:space="preserve">      description "Specifies the Squal threshold used by the UE when</w:t>
      </w:r>
    </w:p>
    <w:p w14:paraId="16B15029" w14:textId="77777777" w:rsidR="008A35FC" w:rsidRDefault="008A35FC" w:rsidP="008A35FC">
      <w:pPr>
        <w:pStyle w:val="PL"/>
      </w:pPr>
      <w:r>
        <w:t xml:space="preserve">        reselecting towards a higher priority RAT/frequency than the current</w:t>
      </w:r>
    </w:p>
    <w:p w14:paraId="2B5CDFD4" w14:textId="77777777" w:rsidR="008A35FC" w:rsidRDefault="008A35FC" w:rsidP="008A35FC">
      <w:pPr>
        <w:pStyle w:val="PL"/>
      </w:pPr>
      <w:r>
        <w:t xml:space="preserve">        serving frequency. Each frequency of NR and E-UTRAN might have a</w:t>
      </w:r>
    </w:p>
    <w:p w14:paraId="2503A4EE" w14:textId="77777777" w:rsidR="008A35FC" w:rsidRDefault="008A35FC" w:rsidP="008A35FC">
      <w:pPr>
        <w:pStyle w:val="PL"/>
      </w:pPr>
      <w:r>
        <w:t xml:space="preserve">        specific threshold.";</w:t>
      </w:r>
    </w:p>
    <w:p w14:paraId="17DAFAEE" w14:textId="77777777" w:rsidR="008A35FC" w:rsidRDefault="008A35FC" w:rsidP="008A35FC">
      <w:pPr>
        <w:pStyle w:val="PL"/>
      </w:pPr>
      <w:r>
        <w:t xml:space="preserve">      reference "ThreshX, HighQ in 3GPP TS 38.304";</w:t>
      </w:r>
    </w:p>
    <w:p w14:paraId="46D94657" w14:textId="77777777" w:rsidR="008A35FC" w:rsidRDefault="008A35FC" w:rsidP="008A35FC">
      <w:pPr>
        <w:pStyle w:val="PL"/>
      </w:pPr>
      <w:r>
        <w:t xml:space="preserve">      mandatory true;</w:t>
      </w:r>
    </w:p>
    <w:p w14:paraId="186C5532" w14:textId="77777777" w:rsidR="008A35FC" w:rsidRDefault="008A35FC" w:rsidP="008A35FC">
      <w:pPr>
        <w:pStyle w:val="PL"/>
      </w:pPr>
      <w:r>
        <w:t xml:space="preserve">      type int32 { range 0..31; }</w:t>
      </w:r>
    </w:p>
    <w:p w14:paraId="0F0D0D9F" w14:textId="77777777" w:rsidR="008A35FC" w:rsidRDefault="008A35FC" w:rsidP="008A35FC">
      <w:pPr>
        <w:pStyle w:val="PL"/>
      </w:pPr>
      <w:r>
        <w:t xml:space="preserve">      units dB;</w:t>
      </w:r>
    </w:p>
    <w:p w14:paraId="02D057EB" w14:textId="77777777" w:rsidR="008A35FC" w:rsidRDefault="008A35FC" w:rsidP="008A35FC">
      <w:pPr>
        <w:pStyle w:val="PL"/>
      </w:pPr>
      <w:r>
        <w:t xml:space="preserve">    }</w:t>
      </w:r>
    </w:p>
    <w:p w14:paraId="0DC98CF8" w14:textId="77777777" w:rsidR="008A35FC" w:rsidRDefault="008A35FC" w:rsidP="008A35FC">
      <w:pPr>
        <w:pStyle w:val="PL"/>
      </w:pPr>
    </w:p>
    <w:p w14:paraId="0831BB39" w14:textId="77777777" w:rsidR="008A35FC" w:rsidRDefault="008A35FC" w:rsidP="008A35FC">
      <w:pPr>
        <w:pStyle w:val="PL"/>
      </w:pPr>
      <w:r>
        <w:t xml:space="preserve">    leaf threshXLowP {</w:t>
      </w:r>
    </w:p>
    <w:p w14:paraId="76E83BDE" w14:textId="77777777" w:rsidR="008A35FC" w:rsidRDefault="008A35FC" w:rsidP="008A35FC">
      <w:pPr>
        <w:pStyle w:val="PL"/>
      </w:pPr>
      <w:r>
        <w:t xml:space="preserve">      description "Specifies the Srxlev threshold used by the UE when</w:t>
      </w:r>
    </w:p>
    <w:p w14:paraId="464D9C66" w14:textId="77777777" w:rsidR="008A35FC" w:rsidRDefault="008A35FC" w:rsidP="008A35FC">
      <w:pPr>
        <w:pStyle w:val="PL"/>
      </w:pPr>
      <w:r>
        <w:t xml:space="preserve">        reselecting towards a lower priority RAT/frequency than the current</w:t>
      </w:r>
    </w:p>
    <w:p w14:paraId="2A75CC7F" w14:textId="77777777" w:rsidR="008A35FC" w:rsidRDefault="008A35FC" w:rsidP="008A35FC">
      <w:pPr>
        <w:pStyle w:val="PL"/>
      </w:pPr>
      <w:r>
        <w:t xml:space="preserve">        serving frequency. Each frequency of NR and E-UTRAN might have a</w:t>
      </w:r>
    </w:p>
    <w:p w14:paraId="0432FD01" w14:textId="77777777" w:rsidR="008A35FC" w:rsidRDefault="008A35FC" w:rsidP="008A35FC">
      <w:pPr>
        <w:pStyle w:val="PL"/>
      </w:pPr>
      <w:r>
        <w:t xml:space="preserve">        specific threshold. Resolution is 2.";</w:t>
      </w:r>
    </w:p>
    <w:p w14:paraId="3320D32D" w14:textId="77777777" w:rsidR="008A35FC" w:rsidRDefault="008A35FC" w:rsidP="008A35FC">
      <w:pPr>
        <w:pStyle w:val="PL"/>
      </w:pPr>
      <w:r>
        <w:t xml:space="preserve">      reference "ThreshX, LowP in 3GPP TS 38.304";</w:t>
      </w:r>
    </w:p>
    <w:p w14:paraId="0D522796" w14:textId="77777777" w:rsidR="008A35FC" w:rsidRDefault="008A35FC" w:rsidP="008A35FC">
      <w:pPr>
        <w:pStyle w:val="PL"/>
      </w:pPr>
      <w:r>
        <w:t xml:space="preserve">      mandatory true;</w:t>
      </w:r>
    </w:p>
    <w:p w14:paraId="23C56ED9" w14:textId="77777777" w:rsidR="008A35FC" w:rsidRDefault="008A35FC" w:rsidP="008A35FC">
      <w:pPr>
        <w:pStyle w:val="PL"/>
      </w:pPr>
      <w:r>
        <w:t xml:space="preserve">      type int32 { range "0..62"; }</w:t>
      </w:r>
    </w:p>
    <w:p w14:paraId="683A4E00" w14:textId="77777777" w:rsidR="008A35FC" w:rsidRDefault="008A35FC" w:rsidP="008A35FC">
      <w:pPr>
        <w:pStyle w:val="PL"/>
      </w:pPr>
      <w:r>
        <w:t xml:space="preserve">      units dB;</w:t>
      </w:r>
    </w:p>
    <w:p w14:paraId="1FCF47AB" w14:textId="77777777" w:rsidR="008A35FC" w:rsidRDefault="008A35FC" w:rsidP="008A35FC">
      <w:pPr>
        <w:pStyle w:val="PL"/>
      </w:pPr>
      <w:r>
        <w:t xml:space="preserve">    }</w:t>
      </w:r>
    </w:p>
    <w:p w14:paraId="6DFD33A6" w14:textId="77777777" w:rsidR="008A35FC" w:rsidRDefault="008A35FC" w:rsidP="008A35FC">
      <w:pPr>
        <w:pStyle w:val="PL"/>
      </w:pPr>
    </w:p>
    <w:p w14:paraId="25B360EA" w14:textId="77777777" w:rsidR="008A35FC" w:rsidRDefault="008A35FC" w:rsidP="008A35FC">
      <w:pPr>
        <w:pStyle w:val="PL"/>
      </w:pPr>
      <w:r>
        <w:t xml:space="preserve">    leaf threshXLowQ {</w:t>
      </w:r>
    </w:p>
    <w:p w14:paraId="6D99C35A" w14:textId="77777777" w:rsidR="008A35FC" w:rsidRDefault="008A35FC" w:rsidP="008A35FC">
      <w:pPr>
        <w:pStyle w:val="PL"/>
      </w:pPr>
      <w:r>
        <w:t xml:space="preserve">      description "Specifies the Squal threshold used by the UE when</w:t>
      </w:r>
    </w:p>
    <w:p w14:paraId="3EE84570" w14:textId="77777777" w:rsidR="008A35FC" w:rsidRDefault="008A35FC" w:rsidP="008A35FC">
      <w:pPr>
        <w:pStyle w:val="PL"/>
      </w:pPr>
      <w:r>
        <w:t xml:space="preserve">        reselecting towards a lower priority RAT/frequency than the current</w:t>
      </w:r>
    </w:p>
    <w:p w14:paraId="6FBCA955" w14:textId="77777777" w:rsidR="008A35FC" w:rsidRDefault="008A35FC" w:rsidP="008A35FC">
      <w:pPr>
        <w:pStyle w:val="PL"/>
      </w:pPr>
      <w:r>
        <w:t xml:space="preserve">        serving frequency. Each frequency of NR and E-UTRAN might have a</w:t>
      </w:r>
    </w:p>
    <w:p w14:paraId="33B9254E" w14:textId="77777777" w:rsidR="008A35FC" w:rsidRDefault="008A35FC" w:rsidP="008A35FC">
      <w:pPr>
        <w:pStyle w:val="PL"/>
      </w:pPr>
      <w:r>
        <w:t xml:space="preserve">        specific threshold.";</w:t>
      </w:r>
    </w:p>
    <w:p w14:paraId="60D8EBE3" w14:textId="77777777" w:rsidR="008A35FC" w:rsidRDefault="008A35FC" w:rsidP="008A35FC">
      <w:pPr>
        <w:pStyle w:val="PL"/>
      </w:pPr>
      <w:r>
        <w:t xml:space="preserve">      reference "ThreshX, LowQ in 3GPP TS 38.304";</w:t>
      </w:r>
    </w:p>
    <w:p w14:paraId="7CDE5966" w14:textId="77777777" w:rsidR="008A35FC" w:rsidRDefault="008A35FC" w:rsidP="008A35FC">
      <w:pPr>
        <w:pStyle w:val="PL"/>
      </w:pPr>
      <w:r>
        <w:t xml:space="preserve">      mandatory false;</w:t>
      </w:r>
    </w:p>
    <w:p w14:paraId="79189A82" w14:textId="77777777" w:rsidR="008A35FC" w:rsidRDefault="008A35FC" w:rsidP="008A35FC">
      <w:pPr>
        <w:pStyle w:val="PL"/>
      </w:pPr>
      <w:r>
        <w:t xml:space="preserve">      type int32 { range "0..31"; }</w:t>
      </w:r>
    </w:p>
    <w:p w14:paraId="3FEC6231" w14:textId="77777777" w:rsidR="008A35FC" w:rsidRDefault="008A35FC" w:rsidP="008A35FC">
      <w:pPr>
        <w:pStyle w:val="PL"/>
      </w:pPr>
      <w:r>
        <w:t xml:space="preserve">      units dB;</w:t>
      </w:r>
    </w:p>
    <w:p w14:paraId="6A7FBA1B" w14:textId="77777777" w:rsidR="008A35FC" w:rsidRDefault="008A35FC" w:rsidP="008A35FC">
      <w:pPr>
        <w:pStyle w:val="PL"/>
      </w:pPr>
      <w:r>
        <w:t xml:space="preserve">    }</w:t>
      </w:r>
    </w:p>
    <w:p w14:paraId="41138283" w14:textId="77777777" w:rsidR="008A35FC" w:rsidRDefault="008A35FC" w:rsidP="008A35FC">
      <w:pPr>
        <w:pStyle w:val="PL"/>
      </w:pPr>
    </w:p>
    <w:p w14:paraId="2482BA3A" w14:textId="77777777" w:rsidR="008A35FC" w:rsidRDefault="008A35FC" w:rsidP="008A35FC">
      <w:pPr>
        <w:pStyle w:val="PL"/>
      </w:pPr>
      <w:r>
        <w:t xml:space="preserve">    leaf tReselectionEutra {</w:t>
      </w:r>
    </w:p>
    <w:p w14:paraId="462F065B" w14:textId="77777777" w:rsidR="008A35FC" w:rsidRDefault="008A35FC" w:rsidP="008A35FC">
      <w:pPr>
        <w:pStyle w:val="PL"/>
      </w:pPr>
      <w:r>
        <w:t xml:space="preserve">      description "Cell reselection timer for intra frequency E-UTRA cell</w:t>
      </w:r>
    </w:p>
    <w:p w14:paraId="1513AF3F" w14:textId="77777777" w:rsidR="008A35FC" w:rsidRDefault="008A35FC" w:rsidP="008A35FC">
      <w:pPr>
        <w:pStyle w:val="PL"/>
      </w:pPr>
      <w:r>
        <w:t xml:space="preserve">        reselection. May be used for Mobility Robustness Optimization.";</w:t>
      </w:r>
    </w:p>
    <w:p w14:paraId="2F36C3BA" w14:textId="77777777" w:rsidR="008A35FC" w:rsidRDefault="008A35FC" w:rsidP="008A35FC">
      <w:pPr>
        <w:pStyle w:val="PL"/>
      </w:pPr>
      <w:r>
        <w:t xml:space="preserve">      reference "t-ReselectionEUTRA in 3GPP TS 36.331 and in 3GPP TS 23.207";</w:t>
      </w:r>
    </w:p>
    <w:p w14:paraId="62FF871E" w14:textId="77777777" w:rsidR="008A35FC" w:rsidRDefault="008A35FC" w:rsidP="008A35FC">
      <w:pPr>
        <w:pStyle w:val="PL"/>
      </w:pPr>
      <w:r>
        <w:t xml:space="preserve">      mandatory true;</w:t>
      </w:r>
    </w:p>
    <w:p w14:paraId="7FEF6DD9" w14:textId="77777777" w:rsidR="008A35FC" w:rsidRDefault="008A35FC" w:rsidP="008A35FC">
      <w:pPr>
        <w:pStyle w:val="PL"/>
      </w:pPr>
      <w:r>
        <w:t xml:space="preserve">      type uint8 { range "0..7"; }</w:t>
      </w:r>
    </w:p>
    <w:p w14:paraId="1F5629E0" w14:textId="77777777" w:rsidR="008A35FC" w:rsidRDefault="008A35FC" w:rsidP="008A35FC">
      <w:pPr>
        <w:pStyle w:val="PL"/>
      </w:pPr>
      <w:r>
        <w:t xml:space="preserve">      units s;</w:t>
      </w:r>
    </w:p>
    <w:p w14:paraId="47913C95" w14:textId="77777777" w:rsidR="008A35FC" w:rsidRDefault="008A35FC" w:rsidP="008A35FC">
      <w:pPr>
        <w:pStyle w:val="PL"/>
      </w:pPr>
      <w:r>
        <w:t xml:space="preserve">    }</w:t>
      </w:r>
    </w:p>
    <w:p w14:paraId="29CE018A" w14:textId="77777777" w:rsidR="008A35FC" w:rsidRDefault="008A35FC" w:rsidP="008A35FC">
      <w:pPr>
        <w:pStyle w:val="PL"/>
      </w:pPr>
    </w:p>
    <w:p w14:paraId="5F1DC3B4" w14:textId="77777777" w:rsidR="008A35FC" w:rsidRDefault="008A35FC" w:rsidP="008A35FC">
      <w:pPr>
        <w:pStyle w:val="PL"/>
      </w:pPr>
      <w:r>
        <w:t xml:space="preserve">    leaf tReselectionEutraSfHigh {</w:t>
      </w:r>
    </w:p>
    <w:p w14:paraId="13E9AF8D" w14:textId="77777777" w:rsidR="008A35FC" w:rsidRDefault="008A35FC" w:rsidP="008A35FC">
      <w:pPr>
        <w:pStyle w:val="PL"/>
      </w:pPr>
      <w:r>
        <w:t xml:space="preserve">      description "The attribute tReselectionEutra (parameter TreselectionEUTRA</w:t>
      </w:r>
    </w:p>
    <w:p w14:paraId="070081ED" w14:textId="77777777" w:rsidR="008A35FC" w:rsidRDefault="008A35FC" w:rsidP="008A35FC">
      <w:pPr>
        <w:pStyle w:val="PL"/>
      </w:pPr>
      <w:r>
        <w:t xml:space="preserve">        in 3GPP TS 38.304) multiplied with this scaling factor if the UE is in</w:t>
      </w:r>
    </w:p>
    <w:p w14:paraId="39852270" w14:textId="77777777" w:rsidR="008A35FC" w:rsidRDefault="008A35FC" w:rsidP="008A35FC">
      <w:pPr>
        <w:pStyle w:val="PL"/>
      </w:pPr>
      <w:r>
        <w:t xml:space="preserve">        high mobility state.";</w:t>
      </w:r>
    </w:p>
    <w:p w14:paraId="4386E526" w14:textId="77777777" w:rsidR="008A35FC" w:rsidRDefault="008A35FC" w:rsidP="008A35FC">
      <w:pPr>
        <w:pStyle w:val="PL"/>
      </w:pPr>
      <w:r>
        <w:t xml:space="preserve">      reference "Speed dependent ScalingFactor for TreselectionEUTRA for high</w:t>
      </w:r>
    </w:p>
    <w:p w14:paraId="2911C111" w14:textId="77777777" w:rsidR="008A35FC" w:rsidRDefault="008A35FC" w:rsidP="008A35FC">
      <w:pPr>
        <w:pStyle w:val="PL"/>
      </w:pPr>
      <w:r>
        <w:t xml:space="preserve">        mobility state in 3GPP TS 38.304";</w:t>
      </w:r>
    </w:p>
    <w:p w14:paraId="29286FFC" w14:textId="77777777" w:rsidR="008A35FC" w:rsidRDefault="008A35FC" w:rsidP="008A35FC">
      <w:pPr>
        <w:pStyle w:val="PL"/>
      </w:pPr>
      <w:r>
        <w:t xml:space="preserve">      mandatory true;</w:t>
      </w:r>
    </w:p>
    <w:p w14:paraId="0F5CE2FA" w14:textId="77777777" w:rsidR="008A35FC" w:rsidRDefault="008A35FC" w:rsidP="008A35FC">
      <w:pPr>
        <w:pStyle w:val="PL"/>
      </w:pPr>
      <w:r>
        <w:t xml:space="preserve">      type uint8 { range "25 | 50 | 75 | 100"; }</w:t>
      </w:r>
    </w:p>
    <w:p w14:paraId="797C4EC8" w14:textId="77777777" w:rsidR="008A35FC" w:rsidRDefault="008A35FC" w:rsidP="008A35FC">
      <w:pPr>
        <w:pStyle w:val="PL"/>
      </w:pPr>
      <w:r>
        <w:t xml:space="preserve">      units %;</w:t>
      </w:r>
    </w:p>
    <w:p w14:paraId="30E7572D" w14:textId="77777777" w:rsidR="008A35FC" w:rsidRDefault="008A35FC" w:rsidP="008A35FC">
      <w:pPr>
        <w:pStyle w:val="PL"/>
      </w:pPr>
      <w:r>
        <w:t xml:space="preserve">    }</w:t>
      </w:r>
    </w:p>
    <w:p w14:paraId="36083164" w14:textId="77777777" w:rsidR="008A35FC" w:rsidRDefault="008A35FC" w:rsidP="008A35FC">
      <w:pPr>
        <w:pStyle w:val="PL"/>
      </w:pPr>
    </w:p>
    <w:p w14:paraId="735B8D36" w14:textId="77777777" w:rsidR="008A35FC" w:rsidRDefault="008A35FC" w:rsidP="008A35FC">
      <w:pPr>
        <w:pStyle w:val="PL"/>
      </w:pPr>
      <w:r>
        <w:t xml:space="preserve">    leaf tReselectionEutraSfMedium {</w:t>
      </w:r>
    </w:p>
    <w:p w14:paraId="1A454030" w14:textId="77777777" w:rsidR="008A35FC" w:rsidRDefault="008A35FC" w:rsidP="008A35FC">
      <w:pPr>
        <w:pStyle w:val="PL"/>
      </w:pPr>
      <w:r>
        <w:t xml:space="preserve">      description "The attribute tReselectionEutra (parameter TreselectionEUTRA</w:t>
      </w:r>
    </w:p>
    <w:p w14:paraId="6DBC36BE" w14:textId="77777777" w:rsidR="008A35FC" w:rsidRDefault="008A35FC" w:rsidP="008A35FC">
      <w:pPr>
        <w:pStyle w:val="PL"/>
      </w:pPr>
      <w:r>
        <w:t xml:space="preserve">        in 3GPP TS 38.304) multiplied with this scaling factor if the UE is in</w:t>
      </w:r>
    </w:p>
    <w:p w14:paraId="688D17E6" w14:textId="77777777" w:rsidR="008A35FC" w:rsidRDefault="008A35FC" w:rsidP="008A35FC">
      <w:pPr>
        <w:pStyle w:val="PL"/>
      </w:pPr>
      <w:r>
        <w:t xml:space="preserve">        medium mobility state.";</w:t>
      </w:r>
    </w:p>
    <w:p w14:paraId="07DABC95" w14:textId="77777777" w:rsidR="008A35FC" w:rsidRDefault="008A35FC" w:rsidP="008A35FC">
      <w:pPr>
        <w:pStyle w:val="PL"/>
      </w:pPr>
      <w:r>
        <w:t xml:space="preserve">      reference "Speed dependent ScalingFactor for TreselectionEUTRA for medium</w:t>
      </w:r>
    </w:p>
    <w:p w14:paraId="6D81546D" w14:textId="77777777" w:rsidR="008A35FC" w:rsidRDefault="008A35FC" w:rsidP="008A35FC">
      <w:pPr>
        <w:pStyle w:val="PL"/>
      </w:pPr>
      <w:r>
        <w:t xml:space="preserve">        mobility state in 3GPP TS 38.304";</w:t>
      </w:r>
    </w:p>
    <w:p w14:paraId="1590D190" w14:textId="77777777" w:rsidR="008A35FC" w:rsidRDefault="008A35FC" w:rsidP="008A35FC">
      <w:pPr>
        <w:pStyle w:val="PL"/>
      </w:pPr>
      <w:r>
        <w:t xml:space="preserve">      mandatory true;</w:t>
      </w:r>
    </w:p>
    <w:p w14:paraId="6FC42D71" w14:textId="77777777" w:rsidR="008A35FC" w:rsidRDefault="008A35FC" w:rsidP="008A35FC">
      <w:pPr>
        <w:pStyle w:val="PL"/>
      </w:pPr>
      <w:r>
        <w:t xml:space="preserve">      type uint8 { range "25 | 50 | 75 | 100"; }</w:t>
      </w:r>
    </w:p>
    <w:p w14:paraId="541047BA" w14:textId="77777777" w:rsidR="008A35FC" w:rsidRDefault="008A35FC" w:rsidP="008A35FC">
      <w:pPr>
        <w:pStyle w:val="PL"/>
      </w:pPr>
      <w:r>
        <w:t xml:space="preserve">      units %;</w:t>
      </w:r>
    </w:p>
    <w:p w14:paraId="0F9C9832" w14:textId="77777777" w:rsidR="008A35FC" w:rsidRDefault="008A35FC" w:rsidP="008A35FC">
      <w:pPr>
        <w:pStyle w:val="PL"/>
      </w:pPr>
      <w:r>
        <w:t xml:space="preserve">    }</w:t>
      </w:r>
    </w:p>
    <w:p w14:paraId="05875FAE" w14:textId="77777777" w:rsidR="008A35FC" w:rsidRDefault="008A35FC" w:rsidP="008A35FC">
      <w:pPr>
        <w:pStyle w:val="PL"/>
      </w:pPr>
    </w:p>
    <w:p w14:paraId="356E3B74" w14:textId="77777777" w:rsidR="008A35FC" w:rsidRDefault="008A35FC" w:rsidP="008A35FC">
      <w:pPr>
        <w:pStyle w:val="PL"/>
      </w:pPr>
      <w:r>
        <w:t xml:space="preserve">    leaf eUtranFrequencyRef {</w:t>
      </w:r>
    </w:p>
    <w:p w14:paraId="60EB8F2E" w14:textId="77777777" w:rsidR="008A35FC" w:rsidRDefault="008A35FC" w:rsidP="008A35FC">
      <w:pPr>
        <w:pStyle w:val="PL"/>
      </w:pPr>
      <w:r>
        <w:t xml:space="preserve">      description "Reference to a corresponding EUtranFrequency instance.";</w:t>
      </w:r>
    </w:p>
    <w:p w14:paraId="47E0C0D6" w14:textId="77777777" w:rsidR="008A35FC" w:rsidRDefault="008A35FC" w:rsidP="008A35FC">
      <w:pPr>
        <w:pStyle w:val="PL"/>
      </w:pPr>
      <w:r>
        <w:t xml:space="preserve">        mandatory true;</w:t>
      </w:r>
    </w:p>
    <w:p w14:paraId="1452A584" w14:textId="77777777" w:rsidR="008A35FC" w:rsidRDefault="008A35FC" w:rsidP="008A35FC">
      <w:pPr>
        <w:pStyle w:val="PL"/>
      </w:pPr>
      <w:r>
        <w:t xml:space="preserve">        type types3gpp:DistinguishedName;</w:t>
      </w:r>
    </w:p>
    <w:p w14:paraId="41A46F47" w14:textId="77777777" w:rsidR="008A35FC" w:rsidRDefault="008A35FC" w:rsidP="008A35FC">
      <w:pPr>
        <w:pStyle w:val="PL"/>
      </w:pPr>
      <w:r>
        <w:t xml:space="preserve">    }</w:t>
      </w:r>
    </w:p>
    <w:p w14:paraId="5C4DC4B8" w14:textId="77777777" w:rsidR="008A35FC" w:rsidRDefault="008A35FC" w:rsidP="008A35FC">
      <w:pPr>
        <w:pStyle w:val="PL"/>
      </w:pPr>
      <w:r>
        <w:t xml:space="preserve">  }</w:t>
      </w:r>
    </w:p>
    <w:p w14:paraId="2E809D16" w14:textId="77777777" w:rsidR="008A35FC" w:rsidRDefault="008A35FC" w:rsidP="008A35FC">
      <w:pPr>
        <w:pStyle w:val="PL"/>
      </w:pPr>
      <w:r>
        <w:t xml:space="preserve">    </w:t>
      </w:r>
    </w:p>
    <w:p w14:paraId="17173175" w14:textId="77777777" w:rsidR="008A35FC" w:rsidRDefault="008A35FC" w:rsidP="008A35FC">
      <w:pPr>
        <w:pStyle w:val="PL"/>
      </w:pPr>
      <w:r>
        <w:t xml:space="preserve">  augment /me3gpp:ManagedElement/gnbcucp3gpp:GNBCUCPFunction/nrcellcu3gpp:NRCellCU {</w:t>
      </w:r>
    </w:p>
    <w:p w14:paraId="6FD10E86" w14:textId="77777777" w:rsidR="008A35FC" w:rsidRDefault="008A35FC" w:rsidP="008A35FC">
      <w:pPr>
        <w:pStyle w:val="PL"/>
      </w:pPr>
    </w:p>
    <w:p w14:paraId="42270D49" w14:textId="77777777" w:rsidR="008A35FC" w:rsidRDefault="008A35FC" w:rsidP="008A35FC">
      <w:pPr>
        <w:pStyle w:val="PL"/>
      </w:pPr>
      <w:r>
        <w:t xml:space="preserve">    list EUtranFreqRelation {</w:t>
      </w:r>
    </w:p>
    <w:p w14:paraId="6F3584DB" w14:textId="77777777" w:rsidR="008A35FC" w:rsidRDefault="008A35FC" w:rsidP="008A35FC">
      <w:pPr>
        <w:pStyle w:val="PL"/>
      </w:pPr>
      <w:r>
        <w:t xml:space="preserve">      description "Represents a frequency relation between an NR cell and an</w:t>
      </w:r>
    </w:p>
    <w:p w14:paraId="7336AF81" w14:textId="77777777" w:rsidR="008A35FC" w:rsidRDefault="008A35FC" w:rsidP="008A35FC">
      <w:pPr>
        <w:pStyle w:val="PL"/>
      </w:pPr>
      <w:r>
        <w:t xml:space="preserve">        E-UTRAN cell.";</w:t>
      </w:r>
    </w:p>
    <w:p w14:paraId="13F7E213" w14:textId="77777777" w:rsidR="008A35FC" w:rsidRDefault="008A35FC" w:rsidP="008A35FC">
      <w:pPr>
        <w:pStyle w:val="PL"/>
      </w:pPr>
      <w:r>
        <w:t xml:space="preserve">      reference "3GPP TS 28.541";</w:t>
      </w:r>
    </w:p>
    <w:p w14:paraId="27A8B045" w14:textId="77777777" w:rsidR="008A35FC" w:rsidRDefault="008A35FC" w:rsidP="008A35FC">
      <w:pPr>
        <w:pStyle w:val="PL"/>
      </w:pPr>
      <w:r>
        <w:t xml:space="preserve">      key id;</w:t>
      </w:r>
    </w:p>
    <w:p w14:paraId="0D7F17D8" w14:textId="77777777" w:rsidR="008A35FC" w:rsidRDefault="008A35FC" w:rsidP="008A35FC">
      <w:pPr>
        <w:pStyle w:val="PL"/>
      </w:pPr>
      <w:r>
        <w:t xml:space="preserve">      uses top3gpp:Top_Grp;</w:t>
      </w:r>
    </w:p>
    <w:p w14:paraId="5FC2659A" w14:textId="77777777" w:rsidR="008A35FC" w:rsidRDefault="008A35FC" w:rsidP="008A35FC">
      <w:pPr>
        <w:pStyle w:val="PL"/>
      </w:pPr>
      <w:r>
        <w:t xml:space="preserve">      container attributes {    </w:t>
      </w:r>
    </w:p>
    <w:p w14:paraId="3FC09E43" w14:textId="77777777" w:rsidR="008A35FC" w:rsidRDefault="008A35FC" w:rsidP="008A35FC">
      <w:pPr>
        <w:pStyle w:val="PL"/>
      </w:pPr>
      <w:r>
        <w:t xml:space="preserve">        uses EUtranFreqRelationGrp;</w:t>
      </w:r>
    </w:p>
    <w:p w14:paraId="5B843798" w14:textId="77777777" w:rsidR="008A35FC" w:rsidRDefault="008A35FC" w:rsidP="008A35FC">
      <w:pPr>
        <w:pStyle w:val="PL"/>
      </w:pPr>
      <w:r>
        <w:t xml:space="preserve">      }</w:t>
      </w:r>
    </w:p>
    <w:p w14:paraId="7A55B874" w14:textId="77777777" w:rsidR="008A35FC" w:rsidRDefault="008A35FC" w:rsidP="008A35FC">
      <w:pPr>
        <w:pStyle w:val="PL"/>
      </w:pPr>
      <w:r>
        <w:t xml:space="preserve">      uses mf3gpp:ManagedFunctionContainedClasses;</w:t>
      </w:r>
    </w:p>
    <w:p w14:paraId="45922C1B" w14:textId="77777777" w:rsidR="008A35FC" w:rsidRDefault="008A35FC" w:rsidP="008A35FC">
      <w:pPr>
        <w:pStyle w:val="PL"/>
      </w:pPr>
      <w:r>
        <w:t xml:space="preserve">    }</w:t>
      </w:r>
    </w:p>
    <w:p w14:paraId="13B2EC4A" w14:textId="77777777" w:rsidR="008A35FC" w:rsidRDefault="008A35FC" w:rsidP="008A35FC">
      <w:pPr>
        <w:pStyle w:val="PL"/>
      </w:pPr>
      <w:r>
        <w:t xml:space="preserve">  }</w:t>
      </w:r>
    </w:p>
    <w:p w14:paraId="234253B0" w14:textId="77777777" w:rsidR="00635016" w:rsidRDefault="008A35FC" w:rsidP="00635016">
      <w:pPr>
        <w:pStyle w:val="PL"/>
      </w:pPr>
      <w:r>
        <w:t>}</w:t>
      </w:r>
    </w:p>
    <w:p w14:paraId="521F9C9D" w14:textId="429155D6" w:rsidR="008A35FC" w:rsidRDefault="00635016" w:rsidP="00635016">
      <w:pPr>
        <w:pStyle w:val="PL"/>
      </w:pPr>
      <w:r>
        <w:t>&lt;CODE ENDS&gt;</w:t>
      </w:r>
    </w:p>
    <w:p w14:paraId="21C802B0" w14:textId="54DDB56C" w:rsidR="008A35FC" w:rsidRDefault="008A35FC" w:rsidP="008A35FC">
      <w:pPr>
        <w:pStyle w:val="Heading2"/>
      </w:pPr>
      <w:bookmarkStart w:id="65" w:name="_Toc59183335"/>
      <w:bookmarkStart w:id="66" w:name="_Toc59184801"/>
      <w:bookmarkStart w:id="67" w:name="_Toc59195736"/>
      <w:bookmarkStart w:id="68" w:name="_Toc59440165"/>
      <w:bookmarkStart w:id="69" w:name="_Toc67990614"/>
      <w:r>
        <w:rPr>
          <w:lang w:eastAsia="zh-CN"/>
        </w:rPr>
        <w:t>E.5.6</w:t>
      </w:r>
      <w:r>
        <w:rPr>
          <w:lang w:eastAsia="zh-CN"/>
        </w:rPr>
        <w:tab/>
        <w:t>module _3gpp-nr-nrm-eutranfrequency.yang</w:t>
      </w:r>
      <w:bookmarkEnd w:id="65"/>
      <w:bookmarkEnd w:id="66"/>
      <w:bookmarkEnd w:id="67"/>
      <w:bookmarkEnd w:id="68"/>
      <w:bookmarkEnd w:id="69"/>
    </w:p>
    <w:p w14:paraId="048C5ADD" w14:textId="77777777" w:rsidR="00635016" w:rsidRDefault="00635016" w:rsidP="008A35FC">
      <w:pPr>
        <w:pStyle w:val="PL"/>
      </w:pPr>
      <w:r w:rsidRPr="00635016">
        <w:t>&lt;CODE BEGINS&gt;</w:t>
      </w:r>
    </w:p>
    <w:p w14:paraId="111BD0A3" w14:textId="406BD9B9" w:rsidR="008A35FC" w:rsidRDefault="008A35FC" w:rsidP="008A35FC">
      <w:pPr>
        <w:pStyle w:val="PL"/>
      </w:pPr>
      <w:r>
        <w:t>module _3gpp-nr-nrm-eutranfrequency {</w:t>
      </w:r>
    </w:p>
    <w:p w14:paraId="731FC79E" w14:textId="77777777" w:rsidR="008A35FC" w:rsidRDefault="008A35FC" w:rsidP="008A35FC">
      <w:pPr>
        <w:pStyle w:val="PL"/>
      </w:pPr>
      <w:r>
        <w:t xml:space="preserve">  yang-version 1.1;</w:t>
      </w:r>
    </w:p>
    <w:p w14:paraId="2539E067" w14:textId="77777777" w:rsidR="008A35FC" w:rsidRDefault="008A35FC" w:rsidP="008A35FC">
      <w:pPr>
        <w:pStyle w:val="PL"/>
      </w:pPr>
      <w:r>
        <w:t xml:space="preserve">  namespace "urn:3gpp:sa5:_3gpp-nr-nrm-eutranfrequency";</w:t>
      </w:r>
    </w:p>
    <w:p w14:paraId="38628764" w14:textId="77777777" w:rsidR="008A35FC" w:rsidRDefault="008A35FC" w:rsidP="008A35FC">
      <w:pPr>
        <w:pStyle w:val="PL"/>
      </w:pPr>
      <w:r>
        <w:t xml:space="preserve">  prefix "eutraneteutranfreq3gpp";</w:t>
      </w:r>
    </w:p>
    <w:p w14:paraId="36F0D51B" w14:textId="77777777" w:rsidR="008A35FC" w:rsidRDefault="008A35FC" w:rsidP="008A35FC">
      <w:pPr>
        <w:pStyle w:val="PL"/>
      </w:pPr>
    </w:p>
    <w:p w14:paraId="502C351D" w14:textId="77777777" w:rsidR="008A35FC" w:rsidRDefault="008A35FC" w:rsidP="008A35FC">
      <w:pPr>
        <w:pStyle w:val="PL"/>
      </w:pPr>
      <w:r>
        <w:t xml:space="preserve">  import _3gpp-common-managed-function { prefix mf3gpp; }</w:t>
      </w:r>
    </w:p>
    <w:p w14:paraId="4AFE7E3D" w14:textId="77777777" w:rsidR="008A35FC" w:rsidRDefault="008A35FC" w:rsidP="008A35FC">
      <w:pPr>
        <w:pStyle w:val="PL"/>
      </w:pPr>
      <w:r>
        <w:t xml:space="preserve">  import _3gpp-nr-nrm-eutranetwork { prefix eutranet3gpp; }</w:t>
      </w:r>
    </w:p>
    <w:p w14:paraId="203DC8CC" w14:textId="77777777" w:rsidR="008A35FC" w:rsidRDefault="008A35FC" w:rsidP="008A35FC">
      <w:pPr>
        <w:pStyle w:val="PL"/>
      </w:pPr>
      <w:r>
        <w:t xml:space="preserve">  import _3gpp-common-subnetwork { prefix subnet3gpp; }</w:t>
      </w:r>
    </w:p>
    <w:p w14:paraId="7D4CFD64" w14:textId="77777777" w:rsidR="008A35FC" w:rsidRDefault="008A35FC" w:rsidP="008A35FC">
      <w:pPr>
        <w:pStyle w:val="PL"/>
      </w:pPr>
      <w:r>
        <w:t xml:space="preserve">  import _3gpp-common-top { prefix top3gpp; }</w:t>
      </w:r>
    </w:p>
    <w:p w14:paraId="0DA1E9E1" w14:textId="77777777" w:rsidR="008A35FC" w:rsidRDefault="008A35FC" w:rsidP="008A35FC">
      <w:pPr>
        <w:pStyle w:val="PL"/>
      </w:pPr>
    </w:p>
    <w:p w14:paraId="17961CA8" w14:textId="77777777" w:rsidR="008A35FC" w:rsidRDefault="008A35FC" w:rsidP="008A35FC">
      <w:pPr>
        <w:pStyle w:val="PL"/>
      </w:pPr>
      <w:r>
        <w:t xml:space="preserve">  organization "3GPP SA5";</w:t>
      </w:r>
    </w:p>
    <w:p w14:paraId="74D60A2E" w14:textId="77777777" w:rsidR="008A35FC" w:rsidRDefault="008A35FC" w:rsidP="008A35FC">
      <w:pPr>
        <w:pStyle w:val="PL"/>
      </w:pPr>
      <w:r>
        <w:t xml:space="preserve">  description "Defines the YANG mapping of the EUtranFrequency Information</w:t>
      </w:r>
    </w:p>
    <w:p w14:paraId="52518CE8" w14:textId="77777777" w:rsidR="008A35FC" w:rsidRDefault="008A35FC" w:rsidP="008A35FC">
      <w:pPr>
        <w:pStyle w:val="PL"/>
      </w:pPr>
      <w:r>
        <w:t xml:space="preserve">    Object Class (IOC), that is part of the NR Network Resource Model (NRM).";</w:t>
      </w:r>
    </w:p>
    <w:p w14:paraId="1D978669" w14:textId="77777777" w:rsidR="008A35FC" w:rsidRDefault="008A35FC" w:rsidP="008A35FC">
      <w:pPr>
        <w:pStyle w:val="PL"/>
      </w:pPr>
      <w:r>
        <w:t xml:space="preserve">  reference "3GPP TS 28.541 5G Network Resource Model (NRM),</w:t>
      </w:r>
    </w:p>
    <w:p w14:paraId="590C33B9" w14:textId="77777777" w:rsidR="008A35FC" w:rsidRDefault="008A35FC" w:rsidP="008A35FC">
      <w:pPr>
        <w:pStyle w:val="PL"/>
      </w:pPr>
      <w:r>
        <w:t xml:space="preserve">    3GPP TS 28.658 (E-UTRAN) Network Resource Model (NRM)";</w:t>
      </w:r>
    </w:p>
    <w:p w14:paraId="44292848" w14:textId="77777777" w:rsidR="008A35FC" w:rsidRDefault="008A35FC" w:rsidP="008A35FC">
      <w:pPr>
        <w:pStyle w:val="PL"/>
      </w:pPr>
    </w:p>
    <w:p w14:paraId="79FB3775" w14:textId="77777777" w:rsidR="008A35FC" w:rsidRDefault="008A35FC" w:rsidP="008A35FC">
      <w:pPr>
        <w:pStyle w:val="PL"/>
      </w:pPr>
      <w:r>
        <w:t xml:space="preserve">  revision 2019-10-28 { reference S5-193518 ; }</w:t>
      </w:r>
    </w:p>
    <w:p w14:paraId="358B7386" w14:textId="77777777" w:rsidR="008A35FC" w:rsidRDefault="008A35FC" w:rsidP="008A35FC">
      <w:pPr>
        <w:pStyle w:val="PL"/>
      </w:pPr>
      <w:r>
        <w:t xml:space="preserve">  revision 2019-06-17 {</w:t>
      </w:r>
    </w:p>
    <w:p w14:paraId="41DBA46F" w14:textId="77777777" w:rsidR="008A35FC" w:rsidRDefault="008A35FC" w:rsidP="008A35FC">
      <w:pPr>
        <w:pStyle w:val="PL"/>
      </w:pPr>
      <w:r>
        <w:t xml:space="preserve">    description "Initial revision";</w:t>
      </w:r>
    </w:p>
    <w:p w14:paraId="22401E7A" w14:textId="77777777" w:rsidR="008A35FC" w:rsidRDefault="008A35FC" w:rsidP="008A35FC">
      <w:pPr>
        <w:pStyle w:val="PL"/>
      </w:pPr>
      <w:r>
        <w:t xml:space="preserve">  }</w:t>
      </w:r>
    </w:p>
    <w:p w14:paraId="10DDF43B" w14:textId="77777777" w:rsidR="008A35FC" w:rsidRDefault="008A35FC" w:rsidP="008A35FC">
      <w:pPr>
        <w:pStyle w:val="PL"/>
      </w:pPr>
    </w:p>
    <w:p w14:paraId="2DEF40F8" w14:textId="77777777" w:rsidR="008A35FC" w:rsidRDefault="008A35FC" w:rsidP="008A35FC">
      <w:pPr>
        <w:pStyle w:val="PL"/>
      </w:pPr>
      <w:r>
        <w:t xml:space="preserve">  grouping EUtranFrequencyGrp {</w:t>
      </w:r>
    </w:p>
    <w:p w14:paraId="4E9C3326" w14:textId="77777777" w:rsidR="008A35FC" w:rsidRDefault="008A35FC" w:rsidP="008A35FC">
      <w:pPr>
        <w:pStyle w:val="PL"/>
      </w:pPr>
      <w:r>
        <w:t xml:space="preserve">    description "Represents the EUtranFrequency IOC.";</w:t>
      </w:r>
    </w:p>
    <w:p w14:paraId="59631677" w14:textId="77777777" w:rsidR="008A35FC" w:rsidRDefault="008A35FC" w:rsidP="008A35FC">
      <w:pPr>
        <w:pStyle w:val="PL"/>
      </w:pPr>
      <w:r>
        <w:t xml:space="preserve">    reference "3GPP TS 28.541";</w:t>
      </w:r>
    </w:p>
    <w:p w14:paraId="4961AF04" w14:textId="77777777" w:rsidR="008A35FC" w:rsidRDefault="008A35FC" w:rsidP="008A35FC">
      <w:pPr>
        <w:pStyle w:val="PL"/>
      </w:pPr>
      <w:r>
        <w:t xml:space="preserve">    uses mf3gpp:ManagedFunctionGrp;</w:t>
      </w:r>
    </w:p>
    <w:p w14:paraId="438419D9" w14:textId="77777777" w:rsidR="008A35FC" w:rsidRDefault="008A35FC" w:rsidP="008A35FC">
      <w:pPr>
        <w:pStyle w:val="PL"/>
      </w:pPr>
    </w:p>
    <w:p w14:paraId="3DE07B2A" w14:textId="77777777" w:rsidR="008A35FC" w:rsidRDefault="008A35FC" w:rsidP="008A35FC">
      <w:pPr>
        <w:pStyle w:val="PL"/>
      </w:pPr>
      <w:r>
        <w:t xml:space="preserve">    leaf earfcnDL {</w:t>
      </w:r>
    </w:p>
    <w:p w14:paraId="67E1D239" w14:textId="77777777" w:rsidR="008A35FC" w:rsidRDefault="008A35FC" w:rsidP="008A35FC">
      <w:pPr>
        <w:pStyle w:val="PL"/>
      </w:pPr>
      <w:r>
        <w:t xml:space="preserve">      description "Specifies the channel number for the central DL frequency.";</w:t>
      </w:r>
    </w:p>
    <w:p w14:paraId="5D4AB7FC" w14:textId="77777777" w:rsidR="008A35FC" w:rsidRDefault="008A35FC" w:rsidP="008A35FC">
      <w:pPr>
        <w:pStyle w:val="PL"/>
      </w:pPr>
      <w:r>
        <w:t xml:space="preserve">      reference "3GPP TS 36.101";</w:t>
      </w:r>
    </w:p>
    <w:p w14:paraId="1681323D" w14:textId="77777777" w:rsidR="008A35FC" w:rsidRDefault="008A35FC" w:rsidP="008A35FC">
      <w:pPr>
        <w:pStyle w:val="PL"/>
      </w:pPr>
      <w:r>
        <w:t xml:space="preserve">      mandatory true;</w:t>
      </w:r>
    </w:p>
    <w:p w14:paraId="75711304" w14:textId="77777777" w:rsidR="008A35FC" w:rsidRDefault="008A35FC" w:rsidP="008A35FC">
      <w:pPr>
        <w:pStyle w:val="PL"/>
      </w:pPr>
      <w:r>
        <w:t xml:space="preserve">      type uint32 { range "0..262143"; }</w:t>
      </w:r>
    </w:p>
    <w:p w14:paraId="0DF37DE3" w14:textId="77777777" w:rsidR="008A35FC" w:rsidRDefault="008A35FC" w:rsidP="008A35FC">
      <w:pPr>
        <w:pStyle w:val="PL"/>
      </w:pPr>
      <w:r>
        <w:t xml:space="preserve">    }</w:t>
      </w:r>
    </w:p>
    <w:p w14:paraId="513123A3" w14:textId="77777777" w:rsidR="008A35FC" w:rsidRDefault="008A35FC" w:rsidP="008A35FC">
      <w:pPr>
        <w:pStyle w:val="PL"/>
      </w:pPr>
    </w:p>
    <w:p w14:paraId="65310A91" w14:textId="77777777" w:rsidR="008A35FC" w:rsidRDefault="008A35FC" w:rsidP="008A35FC">
      <w:pPr>
        <w:pStyle w:val="PL"/>
      </w:pPr>
      <w:r>
        <w:t xml:space="preserve">    leaf-list multiBandInfoListEutra {</w:t>
      </w:r>
    </w:p>
    <w:p w14:paraId="256F3B2A" w14:textId="77777777" w:rsidR="008A35FC" w:rsidRDefault="008A35FC" w:rsidP="008A35FC">
      <w:pPr>
        <w:pStyle w:val="PL"/>
      </w:pPr>
      <w:r>
        <w:t xml:space="preserve">      description "List of additional frequency bands the frequency belongs to.";</w:t>
      </w:r>
    </w:p>
    <w:p w14:paraId="373D6F9C" w14:textId="77777777" w:rsidR="008A35FC" w:rsidRDefault="008A35FC" w:rsidP="008A35FC">
      <w:pPr>
        <w:pStyle w:val="PL"/>
      </w:pPr>
      <w:r>
        <w:t xml:space="preserve">      config false;</w:t>
      </w:r>
    </w:p>
    <w:p w14:paraId="4AEF73BC" w14:textId="77777777" w:rsidR="008A35FC" w:rsidRDefault="008A35FC" w:rsidP="008A35FC">
      <w:pPr>
        <w:pStyle w:val="PL"/>
      </w:pPr>
      <w:r>
        <w:t xml:space="preserve">      min-elements 0;</w:t>
      </w:r>
    </w:p>
    <w:p w14:paraId="5F37D8C0" w14:textId="77777777" w:rsidR="008A35FC" w:rsidRDefault="008A35FC" w:rsidP="008A35FC">
      <w:pPr>
        <w:pStyle w:val="PL"/>
      </w:pPr>
      <w:r>
        <w:t xml:space="preserve">      type uint16 { range "1..256"; }</w:t>
      </w:r>
    </w:p>
    <w:p w14:paraId="7C831556" w14:textId="77777777" w:rsidR="008A35FC" w:rsidRDefault="008A35FC" w:rsidP="008A35FC">
      <w:pPr>
        <w:pStyle w:val="PL"/>
      </w:pPr>
      <w:r>
        <w:t xml:space="preserve">    }</w:t>
      </w:r>
    </w:p>
    <w:p w14:paraId="4BD69168" w14:textId="77777777" w:rsidR="008A35FC" w:rsidRDefault="008A35FC" w:rsidP="008A35FC">
      <w:pPr>
        <w:pStyle w:val="PL"/>
      </w:pPr>
      <w:r>
        <w:t xml:space="preserve">  }</w:t>
      </w:r>
    </w:p>
    <w:p w14:paraId="019524B7" w14:textId="77777777" w:rsidR="008A35FC" w:rsidRDefault="008A35FC" w:rsidP="008A35FC">
      <w:pPr>
        <w:pStyle w:val="PL"/>
      </w:pPr>
    </w:p>
    <w:p w14:paraId="51AE4377" w14:textId="77777777" w:rsidR="008A35FC" w:rsidRDefault="008A35FC" w:rsidP="008A35FC">
      <w:pPr>
        <w:pStyle w:val="PL"/>
      </w:pPr>
      <w:r>
        <w:t xml:space="preserve">  grouping EUtranFrequencyWrapper {</w:t>
      </w:r>
    </w:p>
    <w:p w14:paraId="255F14E9" w14:textId="77777777" w:rsidR="008A35FC" w:rsidRDefault="008A35FC" w:rsidP="008A35FC">
      <w:pPr>
        <w:pStyle w:val="PL"/>
      </w:pPr>
      <w:r>
        <w:t xml:space="preserve">    list EUtranFrequency {</w:t>
      </w:r>
    </w:p>
    <w:p w14:paraId="4BB1E411" w14:textId="77777777" w:rsidR="008A35FC" w:rsidRDefault="008A35FC" w:rsidP="008A35FC">
      <w:pPr>
        <w:pStyle w:val="PL"/>
      </w:pPr>
      <w:r>
        <w:t xml:space="preserve">      description "Represents certain E-UTRAN frequency properties.";</w:t>
      </w:r>
    </w:p>
    <w:p w14:paraId="02874D93" w14:textId="77777777" w:rsidR="008A35FC" w:rsidRDefault="008A35FC" w:rsidP="008A35FC">
      <w:pPr>
        <w:pStyle w:val="PL"/>
      </w:pPr>
      <w:r>
        <w:t xml:space="preserve">      reference "3GPP TS 28.658";</w:t>
      </w:r>
    </w:p>
    <w:p w14:paraId="1BB7BB60" w14:textId="77777777" w:rsidR="008A35FC" w:rsidRDefault="008A35FC" w:rsidP="008A35FC">
      <w:pPr>
        <w:pStyle w:val="PL"/>
      </w:pPr>
      <w:r>
        <w:t xml:space="preserve">      key id;</w:t>
      </w:r>
    </w:p>
    <w:p w14:paraId="729C037A" w14:textId="77777777" w:rsidR="008A35FC" w:rsidRDefault="008A35FC" w:rsidP="008A35FC">
      <w:pPr>
        <w:pStyle w:val="PL"/>
      </w:pPr>
      <w:r>
        <w:t xml:space="preserve">      uses top3gpp:Top_Grp;</w:t>
      </w:r>
    </w:p>
    <w:p w14:paraId="663E599A" w14:textId="77777777" w:rsidR="008A35FC" w:rsidRDefault="008A35FC" w:rsidP="008A35FC">
      <w:pPr>
        <w:pStyle w:val="PL"/>
      </w:pPr>
      <w:r>
        <w:t xml:space="preserve">      container attributes {</w:t>
      </w:r>
    </w:p>
    <w:p w14:paraId="01005393" w14:textId="77777777" w:rsidR="008A35FC" w:rsidRDefault="008A35FC" w:rsidP="008A35FC">
      <w:pPr>
        <w:pStyle w:val="PL"/>
      </w:pPr>
      <w:r>
        <w:t xml:space="preserve">        uses EUtranFrequencyGrp;</w:t>
      </w:r>
    </w:p>
    <w:p w14:paraId="0492CDBA" w14:textId="77777777" w:rsidR="008A35FC" w:rsidRDefault="008A35FC" w:rsidP="008A35FC">
      <w:pPr>
        <w:pStyle w:val="PL"/>
      </w:pPr>
      <w:r>
        <w:t xml:space="preserve">      }</w:t>
      </w:r>
    </w:p>
    <w:p w14:paraId="0EEB0934" w14:textId="77777777" w:rsidR="008A35FC" w:rsidRDefault="008A35FC" w:rsidP="008A35FC">
      <w:pPr>
        <w:pStyle w:val="PL"/>
      </w:pPr>
      <w:r>
        <w:t xml:space="preserve">      uses mf3gpp:ManagedFunctionContainedClasses;</w:t>
      </w:r>
    </w:p>
    <w:p w14:paraId="69CCCA71" w14:textId="77777777" w:rsidR="008A35FC" w:rsidRDefault="008A35FC" w:rsidP="008A35FC">
      <w:pPr>
        <w:pStyle w:val="PL"/>
      </w:pPr>
      <w:r>
        <w:t xml:space="preserve">    }</w:t>
      </w:r>
    </w:p>
    <w:p w14:paraId="707F349C" w14:textId="77777777" w:rsidR="008A35FC" w:rsidRDefault="008A35FC" w:rsidP="008A35FC">
      <w:pPr>
        <w:pStyle w:val="PL"/>
      </w:pPr>
      <w:r>
        <w:t xml:space="preserve">  } </w:t>
      </w:r>
    </w:p>
    <w:p w14:paraId="5B1235BD" w14:textId="77777777" w:rsidR="008A35FC" w:rsidRDefault="008A35FC" w:rsidP="008A35FC">
      <w:pPr>
        <w:pStyle w:val="PL"/>
      </w:pPr>
      <w:r>
        <w:t xml:space="preserve">  </w:t>
      </w:r>
    </w:p>
    <w:p w14:paraId="64A4713E" w14:textId="77777777" w:rsidR="008A35FC" w:rsidRDefault="008A35FC" w:rsidP="008A35FC">
      <w:pPr>
        <w:pStyle w:val="PL"/>
      </w:pPr>
      <w:r>
        <w:t xml:space="preserve">  augment "/subnet3gpp:SubNetwork" {</w:t>
      </w:r>
    </w:p>
    <w:p w14:paraId="139952B5" w14:textId="77777777" w:rsidR="008A35FC" w:rsidRDefault="008A35FC" w:rsidP="008A35FC">
      <w:pPr>
        <w:pStyle w:val="PL"/>
      </w:pPr>
      <w:r>
        <w:t xml:space="preserve">    if-feature subnet3gpp:ExternalsUnderSubNetwork ;</w:t>
      </w:r>
    </w:p>
    <w:p w14:paraId="7C06B4E7" w14:textId="77777777" w:rsidR="008A35FC" w:rsidRDefault="008A35FC" w:rsidP="008A35FC">
      <w:pPr>
        <w:pStyle w:val="PL"/>
      </w:pPr>
      <w:r>
        <w:t xml:space="preserve">    uses EUtranFrequencyWrapper ;</w:t>
      </w:r>
    </w:p>
    <w:p w14:paraId="2857093E" w14:textId="77777777" w:rsidR="008A35FC" w:rsidRDefault="008A35FC" w:rsidP="008A35FC">
      <w:pPr>
        <w:pStyle w:val="PL"/>
      </w:pPr>
      <w:r>
        <w:t xml:space="preserve">  }</w:t>
      </w:r>
    </w:p>
    <w:p w14:paraId="2E0A44CD" w14:textId="77777777" w:rsidR="008A35FC" w:rsidRDefault="008A35FC" w:rsidP="008A35FC">
      <w:pPr>
        <w:pStyle w:val="PL"/>
      </w:pPr>
    </w:p>
    <w:p w14:paraId="5AFE2591" w14:textId="77777777" w:rsidR="008A35FC" w:rsidRDefault="008A35FC" w:rsidP="008A35FC">
      <w:pPr>
        <w:pStyle w:val="PL"/>
      </w:pPr>
      <w:r>
        <w:t xml:space="preserve">  augment "/eutranet3gpp:EUtraNetwork" {</w:t>
      </w:r>
    </w:p>
    <w:p w14:paraId="62F4153F" w14:textId="77777777" w:rsidR="008A35FC" w:rsidRDefault="008A35FC" w:rsidP="008A35FC">
      <w:pPr>
        <w:pStyle w:val="PL"/>
      </w:pPr>
      <w:r>
        <w:t xml:space="preserve">    if-feature eutranet3gpp:ExternalsUnderEUtraNetwork;</w:t>
      </w:r>
    </w:p>
    <w:p w14:paraId="48E00F77" w14:textId="77777777" w:rsidR="008A35FC" w:rsidRDefault="008A35FC" w:rsidP="008A35FC">
      <w:pPr>
        <w:pStyle w:val="PL"/>
      </w:pPr>
      <w:r>
        <w:t xml:space="preserve">    uses EUtranFrequencyWrapper ;</w:t>
      </w:r>
    </w:p>
    <w:p w14:paraId="56BE328D" w14:textId="77777777" w:rsidR="008A35FC" w:rsidRDefault="008A35FC" w:rsidP="008A35FC">
      <w:pPr>
        <w:pStyle w:val="PL"/>
      </w:pPr>
      <w:r>
        <w:t xml:space="preserve">  }</w:t>
      </w:r>
    </w:p>
    <w:p w14:paraId="5F9EF732" w14:textId="77777777" w:rsidR="00635016" w:rsidRDefault="008A35FC" w:rsidP="00635016">
      <w:pPr>
        <w:pStyle w:val="PL"/>
      </w:pPr>
      <w:r>
        <w:t>}</w:t>
      </w:r>
    </w:p>
    <w:p w14:paraId="59A641C2" w14:textId="707E1F5D" w:rsidR="008A35FC" w:rsidRDefault="00635016" w:rsidP="00635016">
      <w:pPr>
        <w:pStyle w:val="PL"/>
      </w:pPr>
      <w:r>
        <w:t>&lt;CODE ENDS&gt;</w:t>
      </w:r>
    </w:p>
    <w:p w14:paraId="5A3596F4" w14:textId="22B86FD3" w:rsidR="008A35FC" w:rsidRDefault="008A35FC" w:rsidP="008A35FC">
      <w:pPr>
        <w:pStyle w:val="Heading2"/>
      </w:pPr>
      <w:bookmarkStart w:id="70" w:name="_Toc59183336"/>
      <w:bookmarkStart w:id="71" w:name="_Toc59184802"/>
      <w:bookmarkStart w:id="72" w:name="_Toc59195737"/>
      <w:bookmarkStart w:id="73" w:name="_Toc59440166"/>
      <w:bookmarkStart w:id="74" w:name="_Toc67990615"/>
      <w:r>
        <w:rPr>
          <w:lang w:eastAsia="zh-CN"/>
        </w:rPr>
        <w:t>E.5.7</w:t>
      </w:r>
      <w:r>
        <w:rPr>
          <w:lang w:eastAsia="zh-CN"/>
        </w:rPr>
        <w:tab/>
        <w:t>module _3gpp-nr-nrm-externalamffunction.yang</w:t>
      </w:r>
      <w:bookmarkEnd w:id="70"/>
      <w:bookmarkEnd w:id="71"/>
      <w:bookmarkEnd w:id="72"/>
      <w:bookmarkEnd w:id="73"/>
      <w:bookmarkEnd w:id="74"/>
    </w:p>
    <w:p w14:paraId="53972209" w14:textId="77777777" w:rsidR="00635016" w:rsidRDefault="00635016" w:rsidP="008A35FC">
      <w:pPr>
        <w:pStyle w:val="PL"/>
      </w:pPr>
      <w:r w:rsidRPr="00635016">
        <w:t>&lt;CODE BEGINS&gt;</w:t>
      </w:r>
    </w:p>
    <w:p w14:paraId="54ECE28F" w14:textId="3B7D5E4A" w:rsidR="008A35FC" w:rsidRDefault="008A35FC" w:rsidP="008A35FC">
      <w:pPr>
        <w:pStyle w:val="PL"/>
      </w:pPr>
      <w:r>
        <w:t>module _3gpp-nr-nrm-externalamffunction {</w:t>
      </w:r>
    </w:p>
    <w:p w14:paraId="1EBC7293" w14:textId="77777777" w:rsidR="008A35FC" w:rsidRDefault="008A35FC" w:rsidP="008A35FC">
      <w:pPr>
        <w:pStyle w:val="PL"/>
      </w:pPr>
      <w:r>
        <w:t xml:space="preserve">  yang-version 1.1;</w:t>
      </w:r>
    </w:p>
    <w:p w14:paraId="3E843716" w14:textId="77777777" w:rsidR="008A35FC" w:rsidRDefault="008A35FC" w:rsidP="008A35FC">
      <w:pPr>
        <w:pStyle w:val="PL"/>
      </w:pPr>
      <w:r>
        <w:t xml:space="preserve">  namespace "urn:3gpp:sa5:_3gpp-nr-nrm-externalamffunction";</w:t>
      </w:r>
    </w:p>
    <w:p w14:paraId="71421DFB" w14:textId="77777777" w:rsidR="008A35FC" w:rsidRDefault="008A35FC" w:rsidP="008A35FC">
      <w:pPr>
        <w:pStyle w:val="PL"/>
      </w:pPr>
      <w:r>
        <w:t xml:space="preserve">  prefix "extamf3gpp";</w:t>
      </w:r>
    </w:p>
    <w:p w14:paraId="108521F8" w14:textId="77777777" w:rsidR="008A35FC" w:rsidRDefault="008A35FC" w:rsidP="008A35FC">
      <w:pPr>
        <w:pStyle w:val="PL"/>
      </w:pPr>
      <w:r>
        <w:t xml:space="preserve">    </w:t>
      </w:r>
    </w:p>
    <w:p w14:paraId="5E74DD44" w14:textId="77777777" w:rsidR="008A35FC" w:rsidRDefault="008A35FC" w:rsidP="008A35FC">
      <w:pPr>
        <w:pStyle w:val="PL"/>
      </w:pPr>
      <w:r>
        <w:t xml:space="preserve">  import _3gpp-common-managed-function { prefix mf3gpp; }</w:t>
      </w:r>
    </w:p>
    <w:p w14:paraId="4459600E" w14:textId="77777777" w:rsidR="008A35FC" w:rsidRDefault="008A35FC" w:rsidP="008A35FC">
      <w:pPr>
        <w:pStyle w:val="PL"/>
      </w:pPr>
      <w:r>
        <w:t xml:space="preserve">  import _3gpp-common-subnetwork { prefix subnet3gpp; }</w:t>
      </w:r>
    </w:p>
    <w:p w14:paraId="33C6D792" w14:textId="77777777" w:rsidR="008A35FC" w:rsidRDefault="008A35FC" w:rsidP="008A35FC">
      <w:pPr>
        <w:pStyle w:val="PL"/>
      </w:pPr>
      <w:r>
        <w:t xml:space="preserve">  import _3gpp-nr-nrm-nrnetwork { prefix nrnet3gpp; }</w:t>
      </w:r>
    </w:p>
    <w:p w14:paraId="6E48D7C0" w14:textId="77777777" w:rsidR="008A35FC" w:rsidRDefault="008A35FC" w:rsidP="008A35FC">
      <w:pPr>
        <w:pStyle w:val="PL"/>
      </w:pPr>
      <w:r>
        <w:t xml:space="preserve">  import _3gpp-common-top { prefix top3gpp; }</w:t>
      </w:r>
    </w:p>
    <w:p w14:paraId="7B89C72C" w14:textId="77777777" w:rsidR="008A35FC" w:rsidRDefault="008A35FC" w:rsidP="008A35FC">
      <w:pPr>
        <w:pStyle w:val="PL"/>
      </w:pPr>
      <w:r>
        <w:t xml:space="preserve">  import _3gpp-common-yang-types { prefix types3gpp; }</w:t>
      </w:r>
    </w:p>
    <w:p w14:paraId="6FAAEEDF" w14:textId="77777777" w:rsidR="008A35FC" w:rsidRDefault="008A35FC" w:rsidP="008A35FC">
      <w:pPr>
        <w:pStyle w:val="PL"/>
      </w:pPr>
    </w:p>
    <w:p w14:paraId="0B9AE603" w14:textId="77777777" w:rsidR="008A35FC" w:rsidRDefault="008A35FC" w:rsidP="008A35FC">
      <w:pPr>
        <w:pStyle w:val="PL"/>
      </w:pPr>
      <w:r>
        <w:t xml:space="preserve">  organization "3GPP SA5";</w:t>
      </w:r>
    </w:p>
    <w:p w14:paraId="5076C473" w14:textId="77777777" w:rsidR="008A35FC" w:rsidRDefault="008A35FC" w:rsidP="008A35FC">
      <w:pPr>
        <w:pStyle w:val="PL"/>
      </w:pPr>
      <w:r>
        <w:t xml:space="preserve">  description "Defines the YANG mapping of the ExternalAMFFunction Information</w:t>
      </w:r>
    </w:p>
    <w:p w14:paraId="775B54ED" w14:textId="77777777" w:rsidR="008A35FC" w:rsidRDefault="008A35FC" w:rsidP="008A35FC">
      <w:pPr>
        <w:pStyle w:val="PL"/>
      </w:pPr>
      <w:r>
        <w:t xml:space="preserve">    Object Class (IOC) that is part of the NR Network Resource Model (NRM).";</w:t>
      </w:r>
    </w:p>
    <w:p w14:paraId="05D6108C" w14:textId="77777777" w:rsidR="008A35FC" w:rsidRDefault="008A35FC" w:rsidP="008A35FC">
      <w:pPr>
        <w:pStyle w:val="PL"/>
      </w:pPr>
      <w:r>
        <w:t xml:space="preserve">  reference "3GPP TS 28.541 5G Network Resource Model (NRM)";</w:t>
      </w:r>
    </w:p>
    <w:p w14:paraId="0045757F" w14:textId="77777777" w:rsidR="008A35FC" w:rsidRDefault="008A35FC" w:rsidP="008A35FC">
      <w:pPr>
        <w:pStyle w:val="PL"/>
      </w:pPr>
    </w:p>
    <w:p w14:paraId="03B94A2E" w14:textId="77777777" w:rsidR="008A35FC" w:rsidRDefault="008A35FC" w:rsidP="008A35FC">
      <w:pPr>
        <w:pStyle w:val="PL"/>
      </w:pPr>
      <w:r>
        <w:t xml:space="preserve">  revision 2019-10-28 { reference S5-193518 ; }</w:t>
      </w:r>
    </w:p>
    <w:p w14:paraId="765F6D4C" w14:textId="77777777" w:rsidR="008A35FC" w:rsidRDefault="008A35FC" w:rsidP="008A35FC">
      <w:pPr>
        <w:pStyle w:val="PL"/>
      </w:pPr>
      <w:r>
        <w:t xml:space="preserve">  revision 2019-06-17 {</w:t>
      </w:r>
    </w:p>
    <w:p w14:paraId="45F0F9BA" w14:textId="77777777" w:rsidR="008A35FC" w:rsidRDefault="008A35FC" w:rsidP="008A35FC">
      <w:pPr>
        <w:pStyle w:val="PL"/>
      </w:pPr>
      <w:r>
        <w:t xml:space="preserve">    description "Initial revision";</w:t>
      </w:r>
    </w:p>
    <w:p w14:paraId="48A924AB" w14:textId="77777777" w:rsidR="008A35FC" w:rsidRDefault="008A35FC" w:rsidP="008A35FC">
      <w:pPr>
        <w:pStyle w:val="PL"/>
      </w:pPr>
      <w:r>
        <w:t xml:space="preserve">  }</w:t>
      </w:r>
    </w:p>
    <w:p w14:paraId="1BF094A2" w14:textId="77777777" w:rsidR="008A35FC" w:rsidRDefault="008A35FC" w:rsidP="008A35FC">
      <w:pPr>
        <w:pStyle w:val="PL"/>
      </w:pPr>
    </w:p>
    <w:p w14:paraId="7782BC87" w14:textId="77777777" w:rsidR="008A35FC" w:rsidRDefault="008A35FC" w:rsidP="008A35FC">
      <w:pPr>
        <w:pStyle w:val="PL"/>
      </w:pPr>
      <w:r>
        <w:t xml:space="preserve">  grouping ExternalAMFFunctionGrp {</w:t>
      </w:r>
    </w:p>
    <w:p w14:paraId="6D87714A" w14:textId="77777777" w:rsidR="008A35FC" w:rsidRDefault="008A35FC" w:rsidP="008A35FC">
      <w:pPr>
        <w:pStyle w:val="PL"/>
      </w:pPr>
      <w:r>
        <w:t xml:space="preserve">    description "Represents the ExternalAMFFunction IOC.";</w:t>
      </w:r>
    </w:p>
    <w:p w14:paraId="0012139B" w14:textId="77777777" w:rsidR="008A35FC" w:rsidRDefault="008A35FC" w:rsidP="008A35FC">
      <w:pPr>
        <w:pStyle w:val="PL"/>
      </w:pPr>
      <w:r>
        <w:t xml:space="preserve">    reference "3GPP TS 28.541";</w:t>
      </w:r>
    </w:p>
    <w:p w14:paraId="5086CE31" w14:textId="77777777" w:rsidR="008A35FC" w:rsidRDefault="008A35FC" w:rsidP="008A35FC">
      <w:pPr>
        <w:pStyle w:val="PL"/>
      </w:pPr>
      <w:r>
        <w:t xml:space="preserve">    uses mf3gpp:ManagedFunctionGrp;</w:t>
      </w:r>
    </w:p>
    <w:p w14:paraId="5EA10012" w14:textId="77777777" w:rsidR="008A35FC" w:rsidRDefault="008A35FC" w:rsidP="008A35FC">
      <w:pPr>
        <w:pStyle w:val="PL"/>
      </w:pPr>
    </w:p>
    <w:p w14:paraId="618CAAF2" w14:textId="77777777" w:rsidR="008A35FC" w:rsidRDefault="008A35FC" w:rsidP="008A35FC">
      <w:pPr>
        <w:pStyle w:val="PL"/>
      </w:pPr>
      <w:r>
        <w:t xml:space="preserve">    list pLMNIdList {</w:t>
      </w:r>
    </w:p>
    <w:p w14:paraId="6C870225" w14:textId="77777777" w:rsidR="008A35FC" w:rsidRDefault="008A35FC" w:rsidP="008A35FC">
      <w:pPr>
        <w:pStyle w:val="PL"/>
      </w:pPr>
      <w:r>
        <w:t xml:space="preserve">      description "List of at most six entries of PLMN Identifiers, but at least </w:t>
      </w:r>
    </w:p>
    <w:p w14:paraId="126A256D" w14:textId="77777777" w:rsidR="008A35FC" w:rsidRDefault="008A35FC" w:rsidP="008A35FC">
      <w:pPr>
        <w:pStyle w:val="PL"/>
      </w:pPr>
      <w:r>
        <w:t xml:space="preserve">        one (the primary PLMN Id).</w:t>
      </w:r>
    </w:p>
    <w:p w14:paraId="0D2A944D" w14:textId="77777777" w:rsidR="008A35FC" w:rsidRDefault="008A35FC" w:rsidP="008A35FC">
      <w:pPr>
        <w:pStyle w:val="PL"/>
      </w:pPr>
      <w:r>
        <w:t xml:space="preserve">        The PLMN Identifier is composed of a Mobile Country Code (MCC) and a </w:t>
      </w:r>
    </w:p>
    <w:p w14:paraId="35880F50" w14:textId="77777777" w:rsidR="008A35FC" w:rsidRDefault="008A35FC" w:rsidP="008A35FC">
      <w:pPr>
        <w:pStyle w:val="PL"/>
        <w:rPr>
          <w:lang w:val="fr-FR"/>
        </w:rPr>
      </w:pPr>
      <w:r>
        <w:t xml:space="preserve">        </w:t>
      </w:r>
      <w:r>
        <w:rPr>
          <w:lang w:val="fr-FR"/>
        </w:rPr>
        <w:t>Mobile Network Code (MNC).";</w:t>
      </w:r>
    </w:p>
    <w:p w14:paraId="3FC03286" w14:textId="77777777" w:rsidR="008A35FC" w:rsidRDefault="008A35FC" w:rsidP="008A35FC">
      <w:pPr>
        <w:pStyle w:val="PL"/>
        <w:rPr>
          <w:lang w:val="fr-FR"/>
        </w:rPr>
      </w:pPr>
      <w:r>
        <w:rPr>
          <w:lang w:val="fr-FR"/>
        </w:rPr>
        <w:t xml:space="preserve">      min-elements 1;</w:t>
      </w:r>
    </w:p>
    <w:p w14:paraId="4B5F1CF0" w14:textId="77777777" w:rsidR="008A35FC" w:rsidRDefault="008A35FC" w:rsidP="008A35FC">
      <w:pPr>
        <w:pStyle w:val="PL"/>
      </w:pPr>
      <w:r>
        <w:rPr>
          <w:lang w:val="fr-FR"/>
        </w:rPr>
        <w:t xml:space="preserve">      </w:t>
      </w:r>
      <w:r>
        <w:t>max-elements 6;</w:t>
      </w:r>
    </w:p>
    <w:p w14:paraId="1AE6105C" w14:textId="77777777" w:rsidR="008A35FC" w:rsidRDefault="008A35FC" w:rsidP="008A35FC">
      <w:pPr>
        <w:pStyle w:val="PL"/>
      </w:pPr>
      <w:r>
        <w:t xml:space="preserve">      key "mcc mnc";</w:t>
      </w:r>
    </w:p>
    <w:p w14:paraId="070E65DA" w14:textId="77777777" w:rsidR="008A35FC" w:rsidRDefault="008A35FC" w:rsidP="008A35FC">
      <w:pPr>
        <w:pStyle w:val="PL"/>
      </w:pPr>
      <w:r>
        <w:t xml:space="preserve">      uses types3gpp:PLMNId;</w:t>
      </w:r>
    </w:p>
    <w:p w14:paraId="4E661A29" w14:textId="77777777" w:rsidR="008A35FC" w:rsidRDefault="008A35FC" w:rsidP="008A35FC">
      <w:pPr>
        <w:pStyle w:val="PL"/>
      </w:pPr>
      <w:r>
        <w:t xml:space="preserve">    }</w:t>
      </w:r>
    </w:p>
    <w:p w14:paraId="3E06790D" w14:textId="77777777" w:rsidR="008A35FC" w:rsidRDefault="008A35FC" w:rsidP="008A35FC">
      <w:pPr>
        <w:pStyle w:val="PL"/>
      </w:pPr>
      <w:r>
        <w:t xml:space="preserve">    </w:t>
      </w:r>
    </w:p>
    <w:p w14:paraId="195EBF9E" w14:textId="77777777" w:rsidR="008A35FC" w:rsidRDefault="008A35FC" w:rsidP="008A35FC">
      <w:pPr>
        <w:pStyle w:val="PL"/>
      </w:pPr>
      <w:r>
        <w:t xml:space="preserve">    container aMFIdentifier {</w:t>
      </w:r>
    </w:p>
    <w:p w14:paraId="62E9C658" w14:textId="77777777" w:rsidR="008A35FC" w:rsidRDefault="008A35FC" w:rsidP="008A35FC">
      <w:pPr>
        <w:pStyle w:val="PL"/>
      </w:pPr>
      <w:r>
        <w:t xml:space="preserve">      presence true;</w:t>
      </w:r>
    </w:p>
    <w:p w14:paraId="3D6B15C8" w14:textId="77777777" w:rsidR="008A35FC" w:rsidRDefault="008A35FC" w:rsidP="008A35FC">
      <w:pPr>
        <w:pStyle w:val="PL"/>
      </w:pPr>
      <w:r>
        <w:t xml:space="preserve">      description "An AMF identifier, comprising an AMF Region ID, an AMF Set ID and an AMF Pointer.";</w:t>
      </w:r>
    </w:p>
    <w:p w14:paraId="502F5E24" w14:textId="77777777" w:rsidR="008A35FC" w:rsidRDefault="008A35FC" w:rsidP="008A35FC">
      <w:pPr>
        <w:pStyle w:val="PL"/>
      </w:pPr>
      <w:r>
        <w:t xml:space="preserve">      uses types3gpp:AmfIdentifier;</w:t>
      </w:r>
    </w:p>
    <w:p w14:paraId="443B65AB" w14:textId="77777777" w:rsidR="008A35FC" w:rsidRDefault="008A35FC" w:rsidP="008A35FC">
      <w:pPr>
        <w:pStyle w:val="PL"/>
      </w:pPr>
      <w:r>
        <w:t xml:space="preserve">    }</w:t>
      </w:r>
    </w:p>
    <w:p w14:paraId="35B81BC0" w14:textId="77777777" w:rsidR="008A35FC" w:rsidRDefault="008A35FC" w:rsidP="008A35FC">
      <w:pPr>
        <w:pStyle w:val="PL"/>
      </w:pPr>
      <w:r>
        <w:t xml:space="preserve">  }</w:t>
      </w:r>
    </w:p>
    <w:p w14:paraId="730D6B4A" w14:textId="77777777" w:rsidR="008A35FC" w:rsidRDefault="008A35FC" w:rsidP="008A35FC">
      <w:pPr>
        <w:pStyle w:val="PL"/>
      </w:pPr>
    </w:p>
    <w:p w14:paraId="64D9EE37" w14:textId="77777777" w:rsidR="008A35FC" w:rsidRDefault="008A35FC" w:rsidP="008A35FC">
      <w:pPr>
        <w:pStyle w:val="PL"/>
      </w:pPr>
      <w:r>
        <w:t xml:space="preserve">  grouping ExternalAMFFunctionWrapper {</w:t>
      </w:r>
    </w:p>
    <w:p w14:paraId="1794A965" w14:textId="77777777" w:rsidR="008A35FC" w:rsidRDefault="008A35FC" w:rsidP="008A35FC">
      <w:pPr>
        <w:pStyle w:val="PL"/>
      </w:pPr>
      <w:r>
        <w:t xml:space="preserve">    list ExternalAMFFunction {</w:t>
      </w:r>
    </w:p>
    <w:p w14:paraId="3D33535F" w14:textId="77777777" w:rsidR="008A35FC" w:rsidRDefault="008A35FC" w:rsidP="008A35FC">
      <w:pPr>
        <w:pStyle w:val="PL"/>
      </w:pPr>
      <w:r>
        <w:t xml:space="preserve">      description "Represents the properties, known by the management</w:t>
      </w:r>
    </w:p>
    <w:p w14:paraId="75122885" w14:textId="77777777" w:rsidR="008A35FC" w:rsidRDefault="008A35FC" w:rsidP="008A35FC">
      <w:pPr>
        <w:pStyle w:val="PL"/>
      </w:pPr>
      <w:r>
        <w:t xml:space="preserve">        function, of a AMFFunction managed by another management</w:t>
      </w:r>
    </w:p>
    <w:p w14:paraId="54A95B52" w14:textId="77777777" w:rsidR="008A35FC" w:rsidRDefault="008A35FC" w:rsidP="008A35FC">
      <w:pPr>
        <w:pStyle w:val="PL"/>
      </w:pPr>
      <w:r>
        <w:t xml:space="preserve">        function.";</w:t>
      </w:r>
    </w:p>
    <w:p w14:paraId="00212CF0" w14:textId="77777777" w:rsidR="008A35FC" w:rsidRDefault="008A35FC" w:rsidP="008A35FC">
      <w:pPr>
        <w:pStyle w:val="PL"/>
      </w:pPr>
      <w:r>
        <w:t xml:space="preserve">      reference "3GPP TS 28.541";</w:t>
      </w:r>
    </w:p>
    <w:p w14:paraId="13C5A5FE" w14:textId="77777777" w:rsidR="008A35FC" w:rsidRDefault="008A35FC" w:rsidP="008A35FC">
      <w:pPr>
        <w:pStyle w:val="PL"/>
      </w:pPr>
      <w:r>
        <w:t xml:space="preserve">      key id;</w:t>
      </w:r>
    </w:p>
    <w:p w14:paraId="207DBA99" w14:textId="77777777" w:rsidR="008A35FC" w:rsidRDefault="008A35FC" w:rsidP="008A35FC">
      <w:pPr>
        <w:pStyle w:val="PL"/>
      </w:pPr>
      <w:r>
        <w:t xml:space="preserve">      uses top3gpp:Top_Grp;</w:t>
      </w:r>
    </w:p>
    <w:p w14:paraId="126C3FB4" w14:textId="77777777" w:rsidR="008A35FC" w:rsidRDefault="008A35FC" w:rsidP="008A35FC">
      <w:pPr>
        <w:pStyle w:val="PL"/>
      </w:pPr>
      <w:r>
        <w:t xml:space="preserve">      container attributes {</w:t>
      </w:r>
    </w:p>
    <w:p w14:paraId="5DD4AA51" w14:textId="77777777" w:rsidR="008A35FC" w:rsidRDefault="008A35FC" w:rsidP="008A35FC">
      <w:pPr>
        <w:pStyle w:val="PL"/>
      </w:pPr>
      <w:r>
        <w:t xml:space="preserve">        uses ExternalAMFFunctionGrp;</w:t>
      </w:r>
    </w:p>
    <w:p w14:paraId="4296BBAB" w14:textId="77777777" w:rsidR="008A35FC" w:rsidRDefault="008A35FC" w:rsidP="008A35FC">
      <w:pPr>
        <w:pStyle w:val="PL"/>
      </w:pPr>
      <w:r>
        <w:t xml:space="preserve">      }</w:t>
      </w:r>
    </w:p>
    <w:p w14:paraId="2BAA6B96" w14:textId="77777777" w:rsidR="008A35FC" w:rsidRDefault="008A35FC" w:rsidP="008A35FC">
      <w:pPr>
        <w:pStyle w:val="PL"/>
      </w:pPr>
      <w:r>
        <w:t xml:space="preserve">      uses mf3gpp:ManagedFunctionContainedClasses;</w:t>
      </w:r>
    </w:p>
    <w:p w14:paraId="43EE1283" w14:textId="77777777" w:rsidR="008A35FC" w:rsidRDefault="008A35FC" w:rsidP="008A35FC">
      <w:pPr>
        <w:pStyle w:val="PL"/>
      </w:pPr>
      <w:r>
        <w:t xml:space="preserve">    }</w:t>
      </w:r>
    </w:p>
    <w:p w14:paraId="1F490E33" w14:textId="77777777" w:rsidR="008A35FC" w:rsidRDefault="008A35FC" w:rsidP="008A35FC">
      <w:pPr>
        <w:pStyle w:val="PL"/>
      </w:pPr>
      <w:r>
        <w:t xml:space="preserve">  } </w:t>
      </w:r>
    </w:p>
    <w:p w14:paraId="50B26F80" w14:textId="77777777" w:rsidR="008A35FC" w:rsidRDefault="008A35FC" w:rsidP="008A35FC">
      <w:pPr>
        <w:pStyle w:val="PL"/>
      </w:pPr>
      <w:r>
        <w:t xml:space="preserve">  </w:t>
      </w:r>
    </w:p>
    <w:p w14:paraId="686C6B72" w14:textId="77777777" w:rsidR="008A35FC" w:rsidRDefault="008A35FC" w:rsidP="008A35FC">
      <w:pPr>
        <w:pStyle w:val="PL"/>
      </w:pPr>
      <w:r>
        <w:t xml:space="preserve">  augment "/subnet3gpp:SubNetwork" {</w:t>
      </w:r>
    </w:p>
    <w:p w14:paraId="2262EE79" w14:textId="77777777" w:rsidR="008A35FC" w:rsidRDefault="008A35FC" w:rsidP="008A35FC">
      <w:pPr>
        <w:pStyle w:val="PL"/>
      </w:pPr>
      <w:r>
        <w:t xml:space="preserve">    if-feature subnet3gpp:ExternalsUnderSubNetwork ;</w:t>
      </w:r>
    </w:p>
    <w:p w14:paraId="48636DAD" w14:textId="77777777" w:rsidR="008A35FC" w:rsidRDefault="008A35FC" w:rsidP="008A35FC">
      <w:pPr>
        <w:pStyle w:val="PL"/>
      </w:pPr>
      <w:r>
        <w:t xml:space="preserve">    uses ExternalAMFFunctionWrapper;</w:t>
      </w:r>
    </w:p>
    <w:p w14:paraId="297357E5" w14:textId="77777777" w:rsidR="008A35FC" w:rsidRDefault="008A35FC" w:rsidP="008A35FC">
      <w:pPr>
        <w:pStyle w:val="PL"/>
      </w:pPr>
      <w:r>
        <w:t xml:space="preserve">  }</w:t>
      </w:r>
    </w:p>
    <w:p w14:paraId="48FFC20F" w14:textId="77777777" w:rsidR="008A35FC" w:rsidRDefault="008A35FC" w:rsidP="008A35FC">
      <w:pPr>
        <w:pStyle w:val="PL"/>
      </w:pPr>
    </w:p>
    <w:p w14:paraId="16C4996F" w14:textId="77777777" w:rsidR="008A35FC" w:rsidRDefault="008A35FC" w:rsidP="008A35FC">
      <w:pPr>
        <w:pStyle w:val="PL"/>
      </w:pPr>
      <w:r>
        <w:t xml:space="preserve">  augment "/nrnet3gpp:NRNetwork" {</w:t>
      </w:r>
    </w:p>
    <w:p w14:paraId="0F3F04F4" w14:textId="77777777" w:rsidR="008A35FC" w:rsidRDefault="008A35FC" w:rsidP="008A35FC">
      <w:pPr>
        <w:pStyle w:val="PL"/>
      </w:pPr>
      <w:r>
        <w:t xml:space="preserve">    if-feature nrnet3gpp:ExternalsUnderNRNetwork;</w:t>
      </w:r>
    </w:p>
    <w:p w14:paraId="7FADBF02" w14:textId="77777777" w:rsidR="008A35FC" w:rsidRPr="005A457B" w:rsidRDefault="008A35FC" w:rsidP="008A35FC">
      <w:pPr>
        <w:pStyle w:val="PL"/>
        <w:rPr>
          <w:lang w:val="fr-FR"/>
        </w:rPr>
      </w:pPr>
      <w:r>
        <w:t xml:space="preserve">    </w:t>
      </w:r>
      <w:r w:rsidRPr="005A457B">
        <w:rPr>
          <w:lang w:val="fr-FR"/>
        </w:rPr>
        <w:t>uses ExternalAMFFunctionWrapper;</w:t>
      </w:r>
    </w:p>
    <w:p w14:paraId="47859CAC" w14:textId="77777777" w:rsidR="008A35FC" w:rsidRPr="005A457B" w:rsidRDefault="008A35FC" w:rsidP="008A35FC">
      <w:pPr>
        <w:pStyle w:val="PL"/>
        <w:rPr>
          <w:lang w:val="fr-FR"/>
        </w:rPr>
      </w:pPr>
      <w:r w:rsidRPr="005A457B">
        <w:rPr>
          <w:lang w:val="fr-FR"/>
        </w:rPr>
        <w:t xml:space="preserve">  }</w:t>
      </w:r>
    </w:p>
    <w:p w14:paraId="201AA3BB" w14:textId="77777777" w:rsidR="00635016" w:rsidRPr="005A457B" w:rsidRDefault="008A35FC" w:rsidP="00635016">
      <w:pPr>
        <w:pStyle w:val="PL"/>
        <w:rPr>
          <w:lang w:val="fr-FR"/>
        </w:rPr>
      </w:pPr>
      <w:r w:rsidRPr="005A457B">
        <w:rPr>
          <w:lang w:val="fr-FR"/>
        </w:rPr>
        <w:t>}</w:t>
      </w:r>
    </w:p>
    <w:p w14:paraId="6BD85084" w14:textId="390805EA" w:rsidR="008A35FC" w:rsidRPr="005A457B" w:rsidRDefault="00635016" w:rsidP="00635016">
      <w:pPr>
        <w:pStyle w:val="PL"/>
        <w:rPr>
          <w:lang w:val="fr-FR"/>
        </w:rPr>
      </w:pPr>
      <w:r w:rsidRPr="005A457B">
        <w:rPr>
          <w:lang w:val="fr-FR"/>
        </w:rPr>
        <w:t>&lt;CODE ENDS&gt;</w:t>
      </w:r>
    </w:p>
    <w:p w14:paraId="6495D694" w14:textId="0DF2E483" w:rsidR="008A35FC" w:rsidRPr="005A457B" w:rsidRDefault="008A35FC" w:rsidP="008A35FC">
      <w:pPr>
        <w:pStyle w:val="Heading2"/>
        <w:rPr>
          <w:lang w:val="fr-FR" w:eastAsia="zh-CN"/>
        </w:rPr>
      </w:pPr>
      <w:bookmarkStart w:id="75" w:name="_Toc59183337"/>
      <w:bookmarkStart w:id="76" w:name="_Toc59184803"/>
      <w:bookmarkStart w:id="77" w:name="_Toc59195738"/>
      <w:bookmarkStart w:id="78" w:name="_Toc59440167"/>
      <w:bookmarkStart w:id="79" w:name="_Toc67990616"/>
      <w:r w:rsidRPr="005A457B">
        <w:rPr>
          <w:lang w:val="fr-FR" w:eastAsia="zh-CN"/>
        </w:rPr>
        <w:t>E.5.8</w:t>
      </w:r>
      <w:r w:rsidRPr="005A457B">
        <w:rPr>
          <w:lang w:val="fr-FR" w:eastAsia="zh-CN"/>
        </w:rPr>
        <w:tab/>
        <w:t>module _3gpp-nr-nrm-externalenbfunction.yang</w:t>
      </w:r>
      <w:bookmarkEnd w:id="75"/>
      <w:bookmarkEnd w:id="76"/>
      <w:bookmarkEnd w:id="77"/>
      <w:bookmarkEnd w:id="78"/>
      <w:bookmarkEnd w:id="79"/>
    </w:p>
    <w:p w14:paraId="073169EC" w14:textId="77777777" w:rsidR="00635016" w:rsidRPr="005A457B" w:rsidRDefault="00635016" w:rsidP="008A35FC">
      <w:pPr>
        <w:pStyle w:val="PL"/>
        <w:rPr>
          <w:lang w:val="fr-FR"/>
        </w:rPr>
      </w:pPr>
      <w:r w:rsidRPr="005A457B">
        <w:rPr>
          <w:lang w:val="fr-FR"/>
        </w:rPr>
        <w:t>&lt;CODE BEGINS&gt;</w:t>
      </w:r>
    </w:p>
    <w:p w14:paraId="6355EB11" w14:textId="3DC344C1" w:rsidR="008A35FC" w:rsidRPr="005A457B" w:rsidRDefault="008A35FC" w:rsidP="008A35FC">
      <w:pPr>
        <w:pStyle w:val="PL"/>
        <w:rPr>
          <w:lang w:val="fr-FR"/>
        </w:rPr>
      </w:pPr>
      <w:r w:rsidRPr="005A457B">
        <w:rPr>
          <w:lang w:val="fr-FR"/>
        </w:rPr>
        <w:t>module _3gpp-nr-nrm-externalenbfunction {</w:t>
      </w:r>
    </w:p>
    <w:p w14:paraId="7227DC51" w14:textId="77777777" w:rsidR="008A35FC" w:rsidRPr="005A457B" w:rsidRDefault="008A35FC" w:rsidP="008A35FC">
      <w:pPr>
        <w:pStyle w:val="PL"/>
        <w:rPr>
          <w:lang w:val="fr-FR"/>
        </w:rPr>
      </w:pPr>
      <w:r w:rsidRPr="005A457B">
        <w:rPr>
          <w:lang w:val="fr-FR"/>
        </w:rPr>
        <w:t xml:space="preserve">  yang-version 1.1;</w:t>
      </w:r>
    </w:p>
    <w:p w14:paraId="7E3BF3E7" w14:textId="77777777" w:rsidR="008A35FC" w:rsidRPr="005A457B" w:rsidRDefault="008A35FC" w:rsidP="008A35FC">
      <w:pPr>
        <w:pStyle w:val="PL"/>
        <w:rPr>
          <w:lang w:val="fr-FR"/>
        </w:rPr>
      </w:pPr>
      <w:r w:rsidRPr="005A457B">
        <w:rPr>
          <w:lang w:val="fr-FR"/>
        </w:rPr>
        <w:t xml:space="preserve">  namespace "urn:3gpp:sa5:_3gpp-nr-nrm-externalenbfunction";</w:t>
      </w:r>
    </w:p>
    <w:p w14:paraId="5D08D516" w14:textId="77777777" w:rsidR="008A35FC" w:rsidRPr="005A457B" w:rsidRDefault="008A35FC" w:rsidP="008A35FC">
      <w:pPr>
        <w:pStyle w:val="PL"/>
        <w:rPr>
          <w:lang w:val="fr-FR"/>
        </w:rPr>
      </w:pPr>
      <w:r w:rsidRPr="005A457B">
        <w:rPr>
          <w:lang w:val="fr-FR"/>
        </w:rPr>
        <w:t xml:space="preserve">  prefix "extenb3gpp";</w:t>
      </w:r>
    </w:p>
    <w:p w14:paraId="36E383AF" w14:textId="77777777" w:rsidR="008A35FC" w:rsidRPr="005A457B" w:rsidRDefault="008A35FC" w:rsidP="008A35FC">
      <w:pPr>
        <w:pStyle w:val="PL"/>
        <w:rPr>
          <w:lang w:val="fr-FR"/>
        </w:rPr>
      </w:pPr>
    </w:p>
    <w:p w14:paraId="513FB07B" w14:textId="77777777" w:rsidR="008A35FC" w:rsidRDefault="008A35FC" w:rsidP="008A35FC">
      <w:pPr>
        <w:pStyle w:val="PL"/>
      </w:pPr>
      <w:r w:rsidRPr="005A457B">
        <w:rPr>
          <w:lang w:val="fr-FR"/>
        </w:rPr>
        <w:t xml:space="preserve">  </w:t>
      </w:r>
      <w:r>
        <w:t>import _3gpp-common-managed-function { prefix mf3gpp; }</w:t>
      </w:r>
    </w:p>
    <w:p w14:paraId="13624BB5" w14:textId="77777777" w:rsidR="008A35FC" w:rsidRDefault="008A35FC" w:rsidP="008A35FC">
      <w:pPr>
        <w:pStyle w:val="PL"/>
      </w:pPr>
      <w:r>
        <w:t xml:space="preserve">  import _3gpp-nr-nrm-eutranetwork { prefix eutranet3gpp; }</w:t>
      </w:r>
    </w:p>
    <w:p w14:paraId="3CFF1D3F" w14:textId="77777777" w:rsidR="008A35FC" w:rsidRDefault="008A35FC" w:rsidP="008A35FC">
      <w:pPr>
        <w:pStyle w:val="PL"/>
      </w:pPr>
      <w:r>
        <w:t xml:space="preserve">  import _3gpp-common-subnetwork { prefix subnet3gpp; }</w:t>
      </w:r>
    </w:p>
    <w:p w14:paraId="2211C019" w14:textId="77777777" w:rsidR="008A35FC" w:rsidRDefault="008A35FC" w:rsidP="008A35FC">
      <w:pPr>
        <w:pStyle w:val="PL"/>
      </w:pPr>
      <w:r>
        <w:t xml:space="preserve">  import _3gpp-common-top { prefix top3gpp; }</w:t>
      </w:r>
    </w:p>
    <w:p w14:paraId="1E033A21" w14:textId="77777777" w:rsidR="008A35FC" w:rsidRDefault="008A35FC" w:rsidP="008A35FC">
      <w:pPr>
        <w:pStyle w:val="PL"/>
      </w:pPr>
    </w:p>
    <w:p w14:paraId="7CD9BC8E" w14:textId="77777777" w:rsidR="008A35FC" w:rsidRDefault="008A35FC" w:rsidP="008A35FC">
      <w:pPr>
        <w:pStyle w:val="PL"/>
      </w:pPr>
      <w:r>
        <w:t xml:space="preserve">  organization "3GPP SA5";</w:t>
      </w:r>
    </w:p>
    <w:p w14:paraId="4823991C" w14:textId="77777777" w:rsidR="008A35FC" w:rsidRDefault="008A35FC" w:rsidP="008A35FC">
      <w:pPr>
        <w:pStyle w:val="PL"/>
      </w:pPr>
      <w:r>
        <w:t xml:space="preserve">  description "Defines the YANG mapping of the ExternalENBFunction</w:t>
      </w:r>
    </w:p>
    <w:p w14:paraId="18B59506" w14:textId="77777777" w:rsidR="008A35FC" w:rsidRDefault="008A35FC" w:rsidP="008A35FC">
      <w:pPr>
        <w:pStyle w:val="PL"/>
      </w:pPr>
      <w:r>
        <w:t xml:space="preserve">    Information Object Class (IOC) that is part of the NR Network Resource</w:t>
      </w:r>
    </w:p>
    <w:p w14:paraId="0922D675" w14:textId="77777777" w:rsidR="008A35FC" w:rsidRDefault="008A35FC" w:rsidP="008A35FC">
      <w:pPr>
        <w:pStyle w:val="PL"/>
      </w:pPr>
      <w:r>
        <w:t xml:space="preserve">    Model (NRM).";</w:t>
      </w:r>
    </w:p>
    <w:p w14:paraId="188A00BA" w14:textId="77777777" w:rsidR="008A35FC" w:rsidRDefault="008A35FC" w:rsidP="008A35FC">
      <w:pPr>
        <w:pStyle w:val="PL"/>
      </w:pPr>
      <w:r>
        <w:t xml:space="preserve">  reference "3GPP TS 28.541 5G Network Resource Model (NRM),</w:t>
      </w:r>
    </w:p>
    <w:p w14:paraId="014A9838" w14:textId="77777777" w:rsidR="008A35FC" w:rsidRDefault="008A35FC" w:rsidP="008A35FC">
      <w:pPr>
        <w:pStyle w:val="PL"/>
      </w:pPr>
      <w:r>
        <w:t xml:space="preserve">    3GPP TS 28.658 (E-UTRAN) Network Resource Model (NRM)";</w:t>
      </w:r>
    </w:p>
    <w:p w14:paraId="25BE5C1C" w14:textId="77777777" w:rsidR="008A35FC" w:rsidRDefault="008A35FC" w:rsidP="008A35FC">
      <w:pPr>
        <w:pStyle w:val="PL"/>
      </w:pPr>
    </w:p>
    <w:p w14:paraId="12E067C1" w14:textId="77777777" w:rsidR="008A35FC" w:rsidRDefault="008A35FC" w:rsidP="008A35FC">
      <w:pPr>
        <w:pStyle w:val="PL"/>
      </w:pPr>
      <w:r>
        <w:t xml:space="preserve">  revision 2019-10-28 { reference S5-193518 ; }</w:t>
      </w:r>
    </w:p>
    <w:p w14:paraId="45F92454" w14:textId="77777777" w:rsidR="008A35FC" w:rsidRDefault="008A35FC" w:rsidP="008A35FC">
      <w:pPr>
        <w:pStyle w:val="PL"/>
      </w:pPr>
      <w:r>
        <w:t xml:space="preserve">  revision 2019-06-17 {</w:t>
      </w:r>
    </w:p>
    <w:p w14:paraId="01F3781C" w14:textId="77777777" w:rsidR="008A35FC" w:rsidRDefault="008A35FC" w:rsidP="008A35FC">
      <w:pPr>
        <w:pStyle w:val="PL"/>
      </w:pPr>
      <w:r>
        <w:t xml:space="preserve">    description "Initial revision";</w:t>
      </w:r>
    </w:p>
    <w:p w14:paraId="74536DD6" w14:textId="77777777" w:rsidR="008A35FC" w:rsidRDefault="008A35FC" w:rsidP="008A35FC">
      <w:pPr>
        <w:pStyle w:val="PL"/>
      </w:pPr>
      <w:r>
        <w:t xml:space="preserve">  }</w:t>
      </w:r>
    </w:p>
    <w:p w14:paraId="3FA99644" w14:textId="77777777" w:rsidR="008A35FC" w:rsidRDefault="008A35FC" w:rsidP="008A35FC">
      <w:pPr>
        <w:pStyle w:val="PL"/>
      </w:pPr>
    </w:p>
    <w:p w14:paraId="67F69248" w14:textId="77777777" w:rsidR="008A35FC" w:rsidRDefault="008A35FC" w:rsidP="008A35FC">
      <w:pPr>
        <w:pStyle w:val="PL"/>
      </w:pPr>
      <w:r>
        <w:t xml:space="preserve">  grouping ExternalENBFunctionGrp {</w:t>
      </w:r>
    </w:p>
    <w:p w14:paraId="7956BD5A" w14:textId="77777777" w:rsidR="008A35FC" w:rsidRDefault="008A35FC" w:rsidP="008A35FC">
      <w:pPr>
        <w:pStyle w:val="PL"/>
      </w:pPr>
      <w:r>
        <w:t xml:space="preserve">    description "Represets the ExternalENBFunction IOC.";</w:t>
      </w:r>
    </w:p>
    <w:p w14:paraId="0FAB26CD" w14:textId="77777777" w:rsidR="008A35FC" w:rsidRDefault="008A35FC" w:rsidP="008A35FC">
      <w:pPr>
        <w:pStyle w:val="PL"/>
      </w:pPr>
      <w:r>
        <w:t xml:space="preserve">    reference "3GPP TS 28.658";</w:t>
      </w:r>
    </w:p>
    <w:p w14:paraId="33FC38C0" w14:textId="77777777" w:rsidR="008A35FC" w:rsidRDefault="008A35FC" w:rsidP="008A35FC">
      <w:pPr>
        <w:pStyle w:val="PL"/>
      </w:pPr>
      <w:r>
        <w:t xml:space="preserve">    uses mf3gpp:ManagedFunctionGrp;</w:t>
      </w:r>
    </w:p>
    <w:p w14:paraId="6E19F304" w14:textId="77777777" w:rsidR="008A35FC" w:rsidRDefault="008A35FC" w:rsidP="008A35FC">
      <w:pPr>
        <w:pStyle w:val="PL"/>
      </w:pPr>
    </w:p>
    <w:p w14:paraId="748CD56A" w14:textId="77777777" w:rsidR="008A35FC" w:rsidRDefault="008A35FC" w:rsidP="008A35FC">
      <w:pPr>
        <w:pStyle w:val="PL"/>
      </w:pPr>
      <w:r>
        <w:t xml:space="preserve">    leaf eNBId {</w:t>
      </w:r>
    </w:p>
    <w:p w14:paraId="59E4322D" w14:textId="77777777" w:rsidR="008A35FC" w:rsidRDefault="008A35FC" w:rsidP="008A35FC">
      <w:pPr>
        <w:pStyle w:val="PL"/>
      </w:pPr>
      <w:r>
        <w:t xml:space="preserve">      description "Unambiguously identifies an eNodeB within a PLMN.";</w:t>
      </w:r>
    </w:p>
    <w:p w14:paraId="2265CD21" w14:textId="77777777" w:rsidR="008A35FC" w:rsidRDefault="008A35FC" w:rsidP="008A35FC">
      <w:pPr>
        <w:pStyle w:val="PL"/>
      </w:pPr>
      <w:r>
        <w:t xml:space="preserve">      reference "3GPP TS 36.413, 3GPP TS 36.300";</w:t>
      </w:r>
    </w:p>
    <w:p w14:paraId="367B2A3B" w14:textId="77777777" w:rsidR="008A35FC" w:rsidRDefault="008A35FC" w:rsidP="008A35FC">
      <w:pPr>
        <w:pStyle w:val="PL"/>
      </w:pPr>
      <w:r>
        <w:t xml:space="preserve">      mandatory true;</w:t>
      </w:r>
    </w:p>
    <w:p w14:paraId="2E0FD899" w14:textId="77777777" w:rsidR="008A35FC" w:rsidRDefault="008A35FC" w:rsidP="008A35FC">
      <w:pPr>
        <w:pStyle w:val="PL"/>
      </w:pPr>
      <w:r>
        <w:t xml:space="preserve">      type int32 { range "0..268435455"; } // Representing 28 bit eNB ID.</w:t>
      </w:r>
    </w:p>
    <w:p w14:paraId="30F54425" w14:textId="77777777" w:rsidR="008A35FC" w:rsidRDefault="008A35FC" w:rsidP="008A35FC">
      <w:pPr>
        <w:pStyle w:val="PL"/>
      </w:pPr>
      <w:r>
        <w:t xml:space="preserve">                                           // 18, 20 and 21 bit eNB IDs also</w:t>
      </w:r>
    </w:p>
    <w:p w14:paraId="4C43FBC2" w14:textId="77777777" w:rsidR="008A35FC" w:rsidRDefault="008A35FC" w:rsidP="008A35FC">
      <w:pPr>
        <w:pStyle w:val="PL"/>
      </w:pPr>
      <w:r>
        <w:t xml:space="preserve">                                           // allowed.</w:t>
      </w:r>
    </w:p>
    <w:p w14:paraId="671E23C8" w14:textId="77777777" w:rsidR="008A35FC" w:rsidRDefault="008A35FC" w:rsidP="008A35FC">
      <w:pPr>
        <w:pStyle w:val="PL"/>
      </w:pPr>
      <w:r>
        <w:t xml:space="preserve">    }</w:t>
      </w:r>
    </w:p>
    <w:p w14:paraId="0A4F957D" w14:textId="77777777" w:rsidR="008A35FC" w:rsidRDefault="008A35FC" w:rsidP="008A35FC">
      <w:pPr>
        <w:pStyle w:val="PL"/>
      </w:pPr>
      <w:r>
        <w:t xml:space="preserve">  }</w:t>
      </w:r>
    </w:p>
    <w:p w14:paraId="2A268A1E" w14:textId="77777777" w:rsidR="008A35FC" w:rsidRDefault="008A35FC" w:rsidP="008A35FC">
      <w:pPr>
        <w:pStyle w:val="PL"/>
      </w:pPr>
    </w:p>
    <w:p w14:paraId="238D7319" w14:textId="77777777" w:rsidR="008A35FC" w:rsidRDefault="008A35FC" w:rsidP="008A35FC">
      <w:pPr>
        <w:pStyle w:val="PL"/>
      </w:pPr>
      <w:r>
        <w:t xml:space="preserve">  grouping ExternalENBFunctionWrapper {</w:t>
      </w:r>
    </w:p>
    <w:p w14:paraId="04854387" w14:textId="77777777" w:rsidR="008A35FC" w:rsidRDefault="008A35FC" w:rsidP="008A35FC">
      <w:pPr>
        <w:pStyle w:val="PL"/>
      </w:pPr>
      <w:r>
        <w:t xml:space="preserve">    list ExternalENBFunction {</w:t>
      </w:r>
    </w:p>
    <w:p w14:paraId="077C436D" w14:textId="77777777" w:rsidR="008A35FC" w:rsidRDefault="008A35FC" w:rsidP="008A35FC">
      <w:pPr>
        <w:pStyle w:val="PL"/>
      </w:pPr>
      <w:r>
        <w:t xml:space="preserve">      description "Represents an external eNB functionality.";</w:t>
      </w:r>
    </w:p>
    <w:p w14:paraId="4533549C" w14:textId="77777777" w:rsidR="008A35FC" w:rsidRDefault="008A35FC" w:rsidP="008A35FC">
      <w:pPr>
        <w:pStyle w:val="PL"/>
      </w:pPr>
      <w:r>
        <w:t xml:space="preserve">      reference "3GPP TS 28.658";</w:t>
      </w:r>
    </w:p>
    <w:p w14:paraId="5D41BE5C" w14:textId="77777777" w:rsidR="008A35FC" w:rsidRDefault="008A35FC" w:rsidP="008A35FC">
      <w:pPr>
        <w:pStyle w:val="PL"/>
      </w:pPr>
      <w:r>
        <w:t xml:space="preserve">      key id;</w:t>
      </w:r>
    </w:p>
    <w:p w14:paraId="3E30B985" w14:textId="77777777" w:rsidR="008A35FC" w:rsidRDefault="008A35FC" w:rsidP="008A35FC">
      <w:pPr>
        <w:pStyle w:val="PL"/>
      </w:pPr>
      <w:r>
        <w:t xml:space="preserve">      uses top3gpp:Top_Grp;</w:t>
      </w:r>
    </w:p>
    <w:p w14:paraId="6E4A04F2" w14:textId="77777777" w:rsidR="008A35FC" w:rsidRDefault="008A35FC" w:rsidP="008A35FC">
      <w:pPr>
        <w:pStyle w:val="PL"/>
      </w:pPr>
      <w:r>
        <w:t xml:space="preserve">      container attributes {</w:t>
      </w:r>
    </w:p>
    <w:p w14:paraId="28ACABC1" w14:textId="77777777" w:rsidR="008A35FC" w:rsidRDefault="008A35FC" w:rsidP="008A35FC">
      <w:pPr>
        <w:pStyle w:val="PL"/>
      </w:pPr>
      <w:r>
        <w:t xml:space="preserve">        uses ExternalENBFunctionGrp;</w:t>
      </w:r>
    </w:p>
    <w:p w14:paraId="0345DE10" w14:textId="77777777" w:rsidR="008A35FC" w:rsidRDefault="008A35FC" w:rsidP="008A35FC">
      <w:pPr>
        <w:pStyle w:val="PL"/>
      </w:pPr>
      <w:r>
        <w:t xml:space="preserve">      }</w:t>
      </w:r>
    </w:p>
    <w:p w14:paraId="2A64C236" w14:textId="77777777" w:rsidR="008A35FC" w:rsidRDefault="008A35FC" w:rsidP="008A35FC">
      <w:pPr>
        <w:pStyle w:val="PL"/>
      </w:pPr>
      <w:r>
        <w:t xml:space="preserve">      uses mf3gpp:ManagedFunctionContainedClasses;</w:t>
      </w:r>
    </w:p>
    <w:p w14:paraId="767B6683" w14:textId="77777777" w:rsidR="008A35FC" w:rsidRDefault="008A35FC" w:rsidP="008A35FC">
      <w:pPr>
        <w:pStyle w:val="PL"/>
      </w:pPr>
      <w:r>
        <w:t xml:space="preserve">    }</w:t>
      </w:r>
    </w:p>
    <w:p w14:paraId="771898B6" w14:textId="77777777" w:rsidR="008A35FC" w:rsidRDefault="008A35FC" w:rsidP="008A35FC">
      <w:pPr>
        <w:pStyle w:val="PL"/>
      </w:pPr>
      <w:r>
        <w:t xml:space="preserve">  } </w:t>
      </w:r>
    </w:p>
    <w:p w14:paraId="05A77854" w14:textId="77777777" w:rsidR="008A35FC" w:rsidRDefault="008A35FC" w:rsidP="008A35FC">
      <w:pPr>
        <w:pStyle w:val="PL"/>
      </w:pPr>
      <w:r>
        <w:t xml:space="preserve">  </w:t>
      </w:r>
    </w:p>
    <w:p w14:paraId="04BFEBE3" w14:textId="77777777" w:rsidR="008A35FC" w:rsidRDefault="008A35FC" w:rsidP="008A35FC">
      <w:pPr>
        <w:pStyle w:val="PL"/>
      </w:pPr>
      <w:r>
        <w:t xml:space="preserve">  augment "/subnet3gpp:SubNetwork" {</w:t>
      </w:r>
    </w:p>
    <w:p w14:paraId="51C90DE0" w14:textId="77777777" w:rsidR="008A35FC" w:rsidRDefault="008A35FC" w:rsidP="008A35FC">
      <w:pPr>
        <w:pStyle w:val="PL"/>
      </w:pPr>
      <w:r>
        <w:t xml:space="preserve">    if-feature subnet3gpp:ExternalsUnderSubNetwork ;</w:t>
      </w:r>
    </w:p>
    <w:p w14:paraId="29261CDF" w14:textId="77777777" w:rsidR="008A35FC" w:rsidRDefault="008A35FC" w:rsidP="008A35FC">
      <w:pPr>
        <w:pStyle w:val="PL"/>
      </w:pPr>
      <w:r>
        <w:t xml:space="preserve">    uses ExternalENBFunctionWrapper;</w:t>
      </w:r>
    </w:p>
    <w:p w14:paraId="362E7054" w14:textId="77777777" w:rsidR="008A35FC" w:rsidRDefault="008A35FC" w:rsidP="008A35FC">
      <w:pPr>
        <w:pStyle w:val="PL"/>
      </w:pPr>
      <w:r>
        <w:t xml:space="preserve">  }</w:t>
      </w:r>
    </w:p>
    <w:p w14:paraId="2E980DC6" w14:textId="77777777" w:rsidR="008A35FC" w:rsidRDefault="008A35FC" w:rsidP="008A35FC">
      <w:pPr>
        <w:pStyle w:val="PL"/>
      </w:pPr>
    </w:p>
    <w:p w14:paraId="1A5534CE" w14:textId="77777777" w:rsidR="008A35FC" w:rsidRDefault="008A35FC" w:rsidP="008A35FC">
      <w:pPr>
        <w:pStyle w:val="PL"/>
      </w:pPr>
      <w:r>
        <w:t xml:space="preserve">  augment "/eutranet3gpp:EUtraNetwork" {</w:t>
      </w:r>
    </w:p>
    <w:p w14:paraId="51D78E70" w14:textId="77777777" w:rsidR="008A35FC" w:rsidRDefault="008A35FC" w:rsidP="008A35FC">
      <w:pPr>
        <w:pStyle w:val="PL"/>
      </w:pPr>
      <w:r>
        <w:t xml:space="preserve">    if-feature eutranet3gpp:ExternalsUnderEUtraNetwork;</w:t>
      </w:r>
    </w:p>
    <w:p w14:paraId="55804317" w14:textId="77777777" w:rsidR="008A35FC" w:rsidRPr="005A457B" w:rsidRDefault="008A35FC" w:rsidP="008A35FC">
      <w:pPr>
        <w:pStyle w:val="PL"/>
        <w:rPr>
          <w:lang w:val="fr-FR"/>
        </w:rPr>
      </w:pPr>
      <w:r>
        <w:t xml:space="preserve">    </w:t>
      </w:r>
      <w:r w:rsidRPr="005A457B">
        <w:rPr>
          <w:lang w:val="fr-FR"/>
        </w:rPr>
        <w:t>uses ExternalENBFunctionWrapper;</w:t>
      </w:r>
    </w:p>
    <w:p w14:paraId="349AB27B" w14:textId="77777777" w:rsidR="008A35FC" w:rsidRPr="005A457B" w:rsidRDefault="008A35FC" w:rsidP="008A35FC">
      <w:pPr>
        <w:pStyle w:val="PL"/>
        <w:rPr>
          <w:lang w:val="fr-FR"/>
        </w:rPr>
      </w:pPr>
      <w:r w:rsidRPr="005A457B">
        <w:rPr>
          <w:lang w:val="fr-FR"/>
        </w:rPr>
        <w:t xml:space="preserve">  }</w:t>
      </w:r>
    </w:p>
    <w:p w14:paraId="78DB24F4" w14:textId="77777777" w:rsidR="00635016" w:rsidRPr="005A457B" w:rsidRDefault="008A35FC" w:rsidP="00635016">
      <w:pPr>
        <w:pStyle w:val="PL"/>
        <w:rPr>
          <w:lang w:val="fr-FR"/>
        </w:rPr>
      </w:pPr>
      <w:r w:rsidRPr="005A457B">
        <w:rPr>
          <w:lang w:val="fr-FR"/>
        </w:rPr>
        <w:t>}</w:t>
      </w:r>
    </w:p>
    <w:p w14:paraId="2DBDEC74" w14:textId="0A25AB4A" w:rsidR="008A35FC" w:rsidRPr="005A457B" w:rsidRDefault="00635016" w:rsidP="00635016">
      <w:pPr>
        <w:pStyle w:val="PL"/>
        <w:rPr>
          <w:lang w:val="fr-FR"/>
        </w:rPr>
      </w:pPr>
      <w:r w:rsidRPr="005A457B">
        <w:rPr>
          <w:lang w:val="fr-FR"/>
        </w:rPr>
        <w:t>&lt;CODE ENDS&gt;</w:t>
      </w:r>
    </w:p>
    <w:p w14:paraId="6A24FAD3" w14:textId="2B2D4323" w:rsidR="008A35FC" w:rsidRPr="005A457B" w:rsidRDefault="008A35FC" w:rsidP="008A35FC">
      <w:pPr>
        <w:pStyle w:val="Heading2"/>
        <w:rPr>
          <w:lang w:val="fr-FR" w:eastAsia="zh-CN"/>
        </w:rPr>
      </w:pPr>
      <w:bookmarkStart w:id="80" w:name="_Toc59183338"/>
      <w:bookmarkStart w:id="81" w:name="_Toc59184804"/>
      <w:bookmarkStart w:id="82" w:name="_Toc59195739"/>
      <w:bookmarkStart w:id="83" w:name="_Toc59440168"/>
      <w:bookmarkStart w:id="84" w:name="_Toc67990617"/>
      <w:r w:rsidRPr="005A457B">
        <w:rPr>
          <w:lang w:val="fr-FR" w:eastAsia="zh-CN"/>
        </w:rPr>
        <w:t>E.5.9</w:t>
      </w:r>
      <w:r w:rsidRPr="005A457B">
        <w:rPr>
          <w:lang w:val="fr-FR" w:eastAsia="zh-CN"/>
        </w:rPr>
        <w:tab/>
        <w:t>module _3gpp-nr-nrm-externaleutrancell.yang</w:t>
      </w:r>
      <w:bookmarkEnd w:id="80"/>
      <w:bookmarkEnd w:id="81"/>
      <w:bookmarkEnd w:id="82"/>
      <w:bookmarkEnd w:id="83"/>
      <w:bookmarkEnd w:id="84"/>
    </w:p>
    <w:p w14:paraId="27B764F1" w14:textId="77777777" w:rsidR="008A35FC" w:rsidRPr="005A457B" w:rsidRDefault="008A35FC" w:rsidP="008A35FC">
      <w:pPr>
        <w:pStyle w:val="PL"/>
        <w:rPr>
          <w:lang w:val="fr-FR" w:eastAsia="zh-CN"/>
        </w:rPr>
      </w:pPr>
    </w:p>
    <w:p w14:paraId="4388393B" w14:textId="77777777" w:rsidR="00635016" w:rsidRPr="005A457B" w:rsidRDefault="00635016" w:rsidP="008A35FC">
      <w:pPr>
        <w:pStyle w:val="PL"/>
        <w:rPr>
          <w:lang w:val="fr-FR"/>
        </w:rPr>
      </w:pPr>
      <w:r w:rsidRPr="005A457B">
        <w:rPr>
          <w:lang w:val="fr-FR"/>
        </w:rPr>
        <w:t>&lt;CODE BEGINS&gt;</w:t>
      </w:r>
    </w:p>
    <w:p w14:paraId="41A847CB" w14:textId="39170785" w:rsidR="008A35FC" w:rsidRPr="005A457B" w:rsidRDefault="008A35FC" w:rsidP="008A35FC">
      <w:pPr>
        <w:pStyle w:val="PL"/>
        <w:rPr>
          <w:lang w:val="fr-FR"/>
        </w:rPr>
      </w:pPr>
      <w:r w:rsidRPr="005A457B">
        <w:rPr>
          <w:lang w:val="fr-FR"/>
        </w:rPr>
        <w:t>module _3gpp-nr-nrm-externaleutrancell {</w:t>
      </w:r>
    </w:p>
    <w:p w14:paraId="6FD71334" w14:textId="77777777" w:rsidR="008A35FC" w:rsidRPr="005A457B" w:rsidRDefault="008A35FC" w:rsidP="008A35FC">
      <w:pPr>
        <w:pStyle w:val="PL"/>
        <w:rPr>
          <w:lang w:val="fr-FR"/>
        </w:rPr>
      </w:pPr>
      <w:r w:rsidRPr="005A457B">
        <w:rPr>
          <w:lang w:val="fr-FR"/>
        </w:rPr>
        <w:t xml:space="preserve">  yang-version 1.1;</w:t>
      </w:r>
    </w:p>
    <w:p w14:paraId="2908B7A4" w14:textId="77777777" w:rsidR="008A35FC" w:rsidRPr="005A457B" w:rsidRDefault="008A35FC" w:rsidP="008A35FC">
      <w:pPr>
        <w:pStyle w:val="PL"/>
        <w:rPr>
          <w:lang w:val="fr-FR"/>
        </w:rPr>
      </w:pPr>
      <w:r w:rsidRPr="005A457B">
        <w:rPr>
          <w:lang w:val="fr-FR"/>
        </w:rPr>
        <w:t xml:space="preserve">  namespace "urn:3gpp:sa5:_3gpp-nr-nrm-externaleutrancell";</w:t>
      </w:r>
    </w:p>
    <w:p w14:paraId="4E79CAE5" w14:textId="77777777" w:rsidR="008A35FC" w:rsidRPr="005A457B" w:rsidRDefault="008A35FC" w:rsidP="008A35FC">
      <w:pPr>
        <w:pStyle w:val="PL"/>
        <w:rPr>
          <w:lang w:val="fr-FR"/>
        </w:rPr>
      </w:pPr>
      <w:r w:rsidRPr="005A457B">
        <w:rPr>
          <w:lang w:val="fr-FR"/>
        </w:rPr>
        <w:t xml:space="preserve">  prefix "exteutrancell3gpp";</w:t>
      </w:r>
    </w:p>
    <w:p w14:paraId="31699580" w14:textId="77777777" w:rsidR="008A35FC" w:rsidRPr="005A457B" w:rsidRDefault="008A35FC" w:rsidP="008A35FC">
      <w:pPr>
        <w:pStyle w:val="PL"/>
        <w:rPr>
          <w:lang w:val="fr-FR"/>
        </w:rPr>
      </w:pPr>
    </w:p>
    <w:p w14:paraId="3A990EF7" w14:textId="77777777" w:rsidR="008A35FC" w:rsidRPr="005A457B" w:rsidRDefault="008A35FC" w:rsidP="008A35FC">
      <w:pPr>
        <w:pStyle w:val="PL"/>
        <w:rPr>
          <w:lang w:val="fr-FR"/>
        </w:rPr>
      </w:pPr>
      <w:r w:rsidRPr="005A457B">
        <w:rPr>
          <w:lang w:val="fr-FR"/>
        </w:rPr>
        <w:t xml:space="preserve">  import _3gpp-common-yang-types { prefix types3gpp; }</w:t>
      </w:r>
    </w:p>
    <w:p w14:paraId="1CDFEDCD" w14:textId="77777777" w:rsidR="008A35FC" w:rsidRDefault="008A35FC" w:rsidP="008A35FC">
      <w:pPr>
        <w:pStyle w:val="PL"/>
      </w:pPr>
      <w:r w:rsidRPr="005A457B">
        <w:rPr>
          <w:lang w:val="fr-FR"/>
        </w:rPr>
        <w:t xml:space="preserve">  </w:t>
      </w:r>
      <w:r>
        <w:t>import _3gpp-common-managed-function { prefix mf3gpp; }</w:t>
      </w:r>
    </w:p>
    <w:p w14:paraId="55B2A3AB" w14:textId="77777777" w:rsidR="008A35FC" w:rsidRDefault="008A35FC" w:rsidP="008A35FC">
      <w:pPr>
        <w:pStyle w:val="PL"/>
      </w:pPr>
      <w:r>
        <w:t xml:space="preserve">  import _3gpp-common-subnetwork { prefix subnet3gpp; }</w:t>
      </w:r>
    </w:p>
    <w:p w14:paraId="413DBAED" w14:textId="77777777" w:rsidR="008A35FC" w:rsidRDefault="008A35FC" w:rsidP="008A35FC">
      <w:pPr>
        <w:pStyle w:val="PL"/>
      </w:pPr>
      <w:r>
        <w:t xml:space="preserve">  import _3gpp-nr-nrm-eutranetwork { prefix eutranet3gpp; }</w:t>
      </w:r>
    </w:p>
    <w:p w14:paraId="7838EDD6" w14:textId="77777777" w:rsidR="008A35FC" w:rsidRDefault="008A35FC" w:rsidP="008A35FC">
      <w:pPr>
        <w:pStyle w:val="PL"/>
      </w:pPr>
      <w:r>
        <w:t xml:space="preserve">  import _3gpp-nr-nrm-externalenbfunction { prefix extenb3gpp; }</w:t>
      </w:r>
    </w:p>
    <w:p w14:paraId="3B091F7B" w14:textId="77777777" w:rsidR="008A35FC" w:rsidRDefault="008A35FC" w:rsidP="008A35FC">
      <w:pPr>
        <w:pStyle w:val="PL"/>
      </w:pPr>
      <w:r>
        <w:t xml:space="preserve">  import _3gpp-common-top { prefix top3gpp; }</w:t>
      </w:r>
    </w:p>
    <w:p w14:paraId="68098B85" w14:textId="77777777" w:rsidR="008A35FC" w:rsidRDefault="008A35FC" w:rsidP="008A35FC">
      <w:pPr>
        <w:pStyle w:val="PL"/>
      </w:pPr>
    </w:p>
    <w:p w14:paraId="513A655A" w14:textId="77777777" w:rsidR="008A35FC" w:rsidRDefault="008A35FC" w:rsidP="008A35FC">
      <w:pPr>
        <w:pStyle w:val="PL"/>
      </w:pPr>
      <w:r>
        <w:t xml:space="preserve">  organization "3GPP SA5";</w:t>
      </w:r>
    </w:p>
    <w:p w14:paraId="484F0716" w14:textId="77777777" w:rsidR="008A35FC" w:rsidRDefault="008A35FC" w:rsidP="008A35FC">
      <w:pPr>
        <w:pStyle w:val="PL"/>
      </w:pPr>
      <w:r>
        <w:t xml:space="preserve">  description "Defines the YANG mapping of the ExternalEUtranCellFDD and</w:t>
      </w:r>
    </w:p>
    <w:p w14:paraId="1ACFA538" w14:textId="77777777" w:rsidR="008A35FC" w:rsidRDefault="008A35FC" w:rsidP="008A35FC">
      <w:pPr>
        <w:pStyle w:val="PL"/>
      </w:pPr>
      <w:r>
        <w:t xml:space="preserve">    ExternalEUtranCellTDD Information Object Classes (IOCs) that are part</w:t>
      </w:r>
    </w:p>
    <w:p w14:paraId="2B022119" w14:textId="77777777" w:rsidR="008A35FC" w:rsidRDefault="008A35FC" w:rsidP="008A35FC">
      <w:pPr>
        <w:pStyle w:val="PL"/>
      </w:pPr>
      <w:r>
        <w:t xml:space="preserve">    of the NR Network Resource Model (NRM).";</w:t>
      </w:r>
    </w:p>
    <w:p w14:paraId="0BBC8810" w14:textId="77777777" w:rsidR="008A35FC" w:rsidRDefault="008A35FC" w:rsidP="008A35FC">
      <w:pPr>
        <w:pStyle w:val="PL"/>
      </w:pPr>
      <w:r>
        <w:t xml:space="preserve">  reference "3GPP TS 28.541 5G Network Resource Model (NRM),</w:t>
      </w:r>
    </w:p>
    <w:p w14:paraId="5ABC8855" w14:textId="77777777" w:rsidR="008A35FC" w:rsidRDefault="008A35FC" w:rsidP="008A35FC">
      <w:pPr>
        <w:pStyle w:val="PL"/>
      </w:pPr>
      <w:r>
        <w:t xml:space="preserve">    3GPP TS 28.658 (E-UTRAN) Network Resource Model (NRM)";</w:t>
      </w:r>
    </w:p>
    <w:p w14:paraId="0DC6F967" w14:textId="77777777" w:rsidR="008A35FC" w:rsidRDefault="008A35FC" w:rsidP="008A35FC">
      <w:pPr>
        <w:pStyle w:val="PL"/>
      </w:pPr>
    </w:p>
    <w:p w14:paraId="255A93B3" w14:textId="77777777" w:rsidR="008A35FC" w:rsidRDefault="008A35FC" w:rsidP="008A35FC">
      <w:pPr>
        <w:pStyle w:val="PL"/>
      </w:pPr>
      <w:r>
        <w:t xml:space="preserve">  revision 2019-10-28 { reference S5-193518 ; }</w:t>
      </w:r>
    </w:p>
    <w:p w14:paraId="1EE1051C" w14:textId="77777777" w:rsidR="008A35FC" w:rsidRDefault="008A35FC" w:rsidP="008A35FC">
      <w:pPr>
        <w:pStyle w:val="PL"/>
      </w:pPr>
      <w:r>
        <w:t xml:space="preserve">  revision 2019-06-17 {</w:t>
      </w:r>
    </w:p>
    <w:p w14:paraId="398DB6CC" w14:textId="77777777" w:rsidR="008A35FC" w:rsidRDefault="008A35FC" w:rsidP="008A35FC">
      <w:pPr>
        <w:pStyle w:val="PL"/>
      </w:pPr>
      <w:r>
        <w:t xml:space="preserve">    description "Initial revision";</w:t>
      </w:r>
    </w:p>
    <w:p w14:paraId="0CAA8FB9" w14:textId="77777777" w:rsidR="008A35FC" w:rsidRDefault="008A35FC" w:rsidP="008A35FC">
      <w:pPr>
        <w:pStyle w:val="PL"/>
      </w:pPr>
      <w:r>
        <w:t xml:space="preserve">  }</w:t>
      </w:r>
    </w:p>
    <w:p w14:paraId="065856FF" w14:textId="77777777" w:rsidR="008A35FC" w:rsidRDefault="008A35FC" w:rsidP="008A35FC">
      <w:pPr>
        <w:pStyle w:val="PL"/>
      </w:pPr>
    </w:p>
    <w:p w14:paraId="060E1D40" w14:textId="77777777" w:rsidR="008A35FC" w:rsidRDefault="008A35FC" w:rsidP="008A35FC">
      <w:pPr>
        <w:pStyle w:val="PL"/>
      </w:pPr>
      <w:r>
        <w:t xml:space="preserve">  grouping ExternalEUtranGenericCellGrp {</w:t>
      </w:r>
    </w:p>
    <w:p w14:paraId="6684E4F5" w14:textId="77777777" w:rsidR="008A35FC" w:rsidRDefault="008A35FC" w:rsidP="008A35FC">
      <w:pPr>
        <w:pStyle w:val="PL"/>
      </w:pPr>
      <w:r>
        <w:t xml:space="preserve">    description "Represents the ExternalEUtranGenericCell IOC."; </w:t>
      </w:r>
    </w:p>
    <w:p w14:paraId="13507A80" w14:textId="77777777" w:rsidR="008A35FC" w:rsidRDefault="008A35FC" w:rsidP="008A35FC">
      <w:pPr>
        <w:pStyle w:val="PL"/>
      </w:pPr>
      <w:r>
        <w:t xml:space="preserve">    reference "3GPP TS 28.658";</w:t>
      </w:r>
    </w:p>
    <w:p w14:paraId="11783EC5" w14:textId="77777777" w:rsidR="008A35FC" w:rsidRDefault="008A35FC" w:rsidP="008A35FC">
      <w:pPr>
        <w:pStyle w:val="PL"/>
      </w:pPr>
      <w:r>
        <w:t xml:space="preserve">    uses mf3gpp:ManagedFunctionGrp;</w:t>
      </w:r>
    </w:p>
    <w:p w14:paraId="4D0CBCDE" w14:textId="77777777" w:rsidR="008A35FC" w:rsidRDefault="008A35FC" w:rsidP="008A35FC">
      <w:pPr>
        <w:pStyle w:val="PL"/>
      </w:pPr>
    </w:p>
    <w:p w14:paraId="7CB67E6A" w14:textId="77777777" w:rsidR="008A35FC" w:rsidRDefault="008A35FC" w:rsidP="008A35FC">
      <w:pPr>
        <w:pStyle w:val="PL"/>
      </w:pPr>
      <w:r>
        <w:t xml:space="preserve">    leaf pci {</w:t>
      </w:r>
    </w:p>
    <w:p w14:paraId="001CACAF" w14:textId="77777777" w:rsidR="008A35FC" w:rsidRDefault="008A35FC" w:rsidP="008A35FC">
      <w:pPr>
        <w:pStyle w:val="PL"/>
      </w:pPr>
      <w:r>
        <w:t xml:space="preserve">      description "The Physical Cell Identity (PCI) of the cell (for</w:t>
      </w:r>
    </w:p>
    <w:p w14:paraId="671978EF" w14:textId="77777777" w:rsidR="008A35FC" w:rsidRDefault="008A35FC" w:rsidP="008A35FC">
      <w:pPr>
        <w:pStyle w:val="PL"/>
      </w:pPr>
      <w:r>
        <w:t xml:space="preserve">        NM-Centralized, EM-Centralized and Distributed PCI assignment cases).</w:t>
      </w:r>
    </w:p>
    <w:p w14:paraId="57414DFA" w14:textId="77777777" w:rsidR="008A35FC" w:rsidRDefault="008A35FC" w:rsidP="008A35FC">
      <w:pPr>
        <w:pStyle w:val="PL"/>
      </w:pPr>
      <w:r>
        <w:t xml:space="preserve">        In the case of NM-Centralized PCI assignment, see 3GPP TS 36.300.";</w:t>
      </w:r>
    </w:p>
    <w:p w14:paraId="7F596049" w14:textId="77777777" w:rsidR="008A35FC" w:rsidRDefault="008A35FC" w:rsidP="008A35FC">
      <w:pPr>
        <w:pStyle w:val="PL"/>
      </w:pPr>
      <w:r>
        <w:t xml:space="preserve">      reference "3GPP TS 36.211";</w:t>
      </w:r>
    </w:p>
    <w:p w14:paraId="22CFC303" w14:textId="77777777" w:rsidR="008A35FC" w:rsidRDefault="008A35FC" w:rsidP="008A35FC">
      <w:pPr>
        <w:pStyle w:val="PL"/>
      </w:pPr>
      <w:r>
        <w:t xml:space="preserve">      mandatory true;</w:t>
      </w:r>
    </w:p>
    <w:p w14:paraId="1779128C" w14:textId="77777777" w:rsidR="008A35FC" w:rsidRDefault="008A35FC" w:rsidP="008A35FC">
      <w:pPr>
        <w:pStyle w:val="PL"/>
      </w:pPr>
      <w:r>
        <w:t xml:space="preserve">      type int32 { range "0..503"; }</w:t>
      </w:r>
    </w:p>
    <w:p w14:paraId="1AC95124" w14:textId="77777777" w:rsidR="008A35FC" w:rsidRDefault="008A35FC" w:rsidP="008A35FC">
      <w:pPr>
        <w:pStyle w:val="PL"/>
      </w:pPr>
      <w:r>
        <w:t xml:space="preserve">    }</w:t>
      </w:r>
    </w:p>
    <w:p w14:paraId="383A821C" w14:textId="77777777" w:rsidR="008A35FC" w:rsidRDefault="008A35FC" w:rsidP="008A35FC">
      <w:pPr>
        <w:pStyle w:val="PL"/>
      </w:pPr>
    </w:p>
    <w:p w14:paraId="379E3035" w14:textId="77777777" w:rsidR="008A35FC" w:rsidRDefault="008A35FC" w:rsidP="008A35FC">
      <w:pPr>
        <w:pStyle w:val="PL"/>
      </w:pPr>
      <w:r>
        <w:t xml:space="preserve">    list plmnIdList {</w:t>
      </w:r>
    </w:p>
    <w:p w14:paraId="4AAC3865" w14:textId="77777777" w:rsidR="008A35FC" w:rsidRDefault="008A35FC" w:rsidP="008A35FC">
      <w:pPr>
        <w:pStyle w:val="PL"/>
      </w:pPr>
      <w:r>
        <w:t xml:space="preserve">      description "List of unique identities for PLMNs. A cell can broadcast</w:t>
      </w:r>
    </w:p>
    <w:p w14:paraId="4BFC5E0C" w14:textId="77777777" w:rsidR="008A35FC" w:rsidRDefault="008A35FC" w:rsidP="008A35FC">
      <w:pPr>
        <w:pStyle w:val="PL"/>
      </w:pPr>
      <w:r>
        <w:t xml:space="preserve">        up to 6 PLMN IDs. This is to support the case that one cell can be</w:t>
      </w:r>
    </w:p>
    <w:p w14:paraId="2BB0C6A8" w14:textId="77777777" w:rsidR="008A35FC" w:rsidRDefault="008A35FC" w:rsidP="008A35FC">
      <w:pPr>
        <w:pStyle w:val="PL"/>
      </w:pPr>
      <w:r>
        <w:t xml:space="preserve">        used by up to 6 operator's core networks. The PLMN(s) included in this</w:t>
      </w:r>
    </w:p>
    <w:p w14:paraId="37C1DBC5" w14:textId="77777777" w:rsidR="008A35FC" w:rsidRDefault="008A35FC" w:rsidP="008A35FC">
      <w:pPr>
        <w:pStyle w:val="PL"/>
      </w:pPr>
      <w:r>
        <w:t xml:space="preserve">        list will use the same single tracking area code (TAC) and the same</w:t>
      </w:r>
    </w:p>
    <w:p w14:paraId="2318EC03" w14:textId="77777777" w:rsidR="008A35FC" w:rsidRDefault="008A35FC" w:rsidP="008A35FC">
      <w:pPr>
        <w:pStyle w:val="PL"/>
      </w:pPr>
      <w:r>
        <w:t xml:space="preserve">        Cell Identity (cellLocalId) for sharing the radio access network</w:t>
      </w:r>
    </w:p>
    <w:p w14:paraId="0E22E198" w14:textId="77777777" w:rsidR="008A35FC" w:rsidRDefault="008A35FC" w:rsidP="008A35FC">
      <w:pPr>
        <w:pStyle w:val="PL"/>
      </w:pPr>
      <w:r>
        <w:t xml:space="preserve">        resources. One member of plmnIdList is the primary PLMN ID. A PLMN ID</w:t>
      </w:r>
    </w:p>
    <w:p w14:paraId="6B354807" w14:textId="77777777" w:rsidR="008A35FC" w:rsidRDefault="008A35FC" w:rsidP="008A35FC">
      <w:pPr>
        <w:pStyle w:val="PL"/>
      </w:pPr>
      <w:r>
        <w:t xml:space="preserve">        included in this list cannot be included in the cellAccessInfoList.</w:t>
      </w:r>
    </w:p>
    <w:p w14:paraId="76191D24" w14:textId="77777777" w:rsidR="008A35FC" w:rsidRDefault="008A35FC" w:rsidP="008A35FC">
      <w:pPr>
        <w:pStyle w:val="PL"/>
      </w:pPr>
      <w:r>
        <w:t xml:space="preserve">        The PLMN ID is composed of a Mobile Country Code (MCC) and a Mobile</w:t>
      </w:r>
    </w:p>
    <w:p w14:paraId="3C7FDDCC" w14:textId="77777777" w:rsidR="008A35FC" w:rsidRDefault="008A35FC" w:rsidP="008A35FC">
      <w:pPr>
        <w:pStyle w:val="PL"/>
      </w:pPr>
      <w:r>
        <w:t xml:space="preserve">        Network Code (MNC).";</w:t>
      </w:r>
    </w:p>
    <w:p w14:paraId="106CAE5C" w14:textId="77777777" w:rsidR="008A35FC" w:rsidRDefault="008A35FC" w:rsidP="008A35FC">
      <w:pPr>
        <w:pStyle w:val="PL"/>
      </w:pPr>
      <w:r>
        <w:t xml:space="preserve">      reference "3GPP TS 36.300, 3GPP TS 36.331, 3GPP TS 23.003";</w:t>
      </w:r>
    </w:p>
    <w:p w14:paraId="3469AB55" w14:textId="77777777" w:rsidR="008A35FC" w:rsidRDefault="008A35FC" w:rsidP="008A35FC">
      <w:pPr>
        <w:pStyle w:val="PL"/>
      </w:pPr>
      <w:r>
        <w:t xml:space="preserve">      key "mcc mnc";</w:t>
      </w:r>
    </w:p>
    <w:p w14:paraId="54DEA04A" w14:textId="77777777" w:rsidR="008A35FC" w:rsidRDefault="008A35FC" w:rsidP="008A35FC">
      <w:pPr>
        <w:pStyle w:val="PL"/>
      </w:pPr>
      <w:r>
        <w:t xml:space="preserve">      min-elements 1;</w:t>
      </w:r>
    </w:p>
    <w:p w14:paraId="7BB80A80" w14:textId="77777777" w:rsidR="008A35FC" w:rsidRDefault="008A35FC" w:rsidP="008A35FC">
      <w:pPr>
        <w:pStyle w:val="PL"/>
      </w:pPr>
      <w:r>
        <w:t xml:space="preserve">      max-elements 6;</w:t>
      </w:r>
    </w:p>
    <w:p w14:paraId="5E77C59D" w14:textId="77777777" w:rsidR="008A35FC" w:rsidRDefault="008A35FC" w:rsidP="008A35FC">
      <w:pPr>
        <w:pStyle w:val="PL"/>
      </w:pPr>
      <w:r>
        <w:t xml:space="preserve">      uses types3gpp:PLMNId;</w:t>
      </w:r>
    </w:p>
    <w:p w14:paraId="33E4EE47" w14:textId="77777777" w:rsidR="008A35FC" w:rsidRDefault="008A35FC" w:rsidP="008A35FC">
      <w:pPr>
        <w:pStyle w:val="PL"/>
      </w:pPr>
      <w:r>
        <w:t xml:space="preserve">    }</w:t>
      </w:r>
    </w:p>
    <w:p w14:paraId="7095F640" w14:textId="77777777" w:rsidR="008A35FC" w:rsidRDefault="008A35FC" w:rsidP="008A35FC">
      <w:pPr>
        <w:pStyle w:val="PL"/>
      </w:pPr>
    </w:p>
    <w:p w14:paraId="4414FAFF" w14:textId="77777777" w:rsidR="008A35FC" w:rsidRDefault="008A35FC" w:rsidP="008A35FC">
      <w:pPr>
        <w:pStyle w:val="PL"/>
      </w:pPr>
      <w:r>
        <w:t xml:space="preserve">    leaf cellLocalId {       </w:t>
      </w:r>
      <w:r>
        <w:tab/>
      </w:r>
    </w:p>
    <w:p w14:paraId="73EDEB50" w14:textId="77777777" w:rsidR="008A35FC" w:rsidRDefault="008A35FC" w:rsidP="008A35FC">
      <w:pPr>
        <w:pStyle w:val="PL"/>
      </w:pPr>
      <w:r>
        <w:t xml:space="preserve">      description "Unambiguously identifies a cell within an eNodeB.";</w:t>
      </w:r>
    </w:p>
    <w:p w14:paraId="096964BC" w14:textId="77777777" w:rsidR="008A35FC" w:rsidRDefault="008A35FC" w:rsidP="008A35FC">
      <w:pPr>
        <w:pStyle w:val="PL"/>
      </w:pPr>
      <w:r>
        <w:t xml:space="preserve">      reference "NCI defined in 3GPP TS 38.300";</w:t>
      </w:r>
    </w:p>
    <w:p w14:paraId="2B4A3FC3" w14:textId="77777777" w:rsidR="008A35FC" w:rsidRDefault="008A35FC" w:rsidP="008A35FC">
      <w:pPr>
        <w:pStyle w:val="PL"/>
      </w:pPr>
      <w:r>
        <w:t xml:space="preserve">      type int32 {range "0..255"; }     </w:t>
      </w:r>
      <w:r>
        <w:tab/>
      </w:r>
    </w:p>
    <w:p w14:paraId="5A7CEFE8" w14:textId="77777777" w:rsidR="008A35FC" w:rsidRDefault="008A35FC" w:rsidP="008A35FC">
      <w:pPr>
        <w:pStyle w:val="PL"/>
      </w:pPr>
      <w:r>
        <w:t xml:space="preserve">    }</w:t>
      </w:r>
    </w:p>
    <w:p w14:paraId="060C8FD8" w14:textId="77777777" w:rsidR="008A35FC" w:rsidRDefault="008A35FC" w:rsidP="008A35FC">
      <w:pPr>
        <w:pStyle w:val="PL"/>
      </w:pPr>
    </w:p>
    <w:p w14:paraId="2AF70EE9" w14:textId="77777777" w:rsidR="008A35FC" w:rsidRDefault="008A35FC" w:rsidP="008A35FC">
      <w:pPr>
        <w:pStyle w:val="PL"/>
      </w:pPr>
      <w:r>
        <w:t xml:space="preserve">    leaf eNBId {</w:t>
      </w:r>
    </w:p>
    <w:p w14:paraId="6303D862" w14:textId="77777777" w:rsidR="008A35FC" w:rsidRDefault="008A35FC" w:rsidP="008A35FC">
      <w:pPr>
        <w:pStyle w:val="PL"/>
      </w:pPr>
      <w:r>
        <w:t xml:space="preserve">      description "Unambiguously identifies an eNodeB within a PLMN.";</w:t>
      </w:r>
    </w:p>
    <w:p w14:paraId="25911C57" w14:textId="77777777" w:rsidR="008A35FC" w:rsidRDefault="008A35FC" w:rsidP="008A35FC">
      <w:pPr>
        <w:pStyle w:val="PL"/>
      </w:pPr>
      <w:r>
        <w:t xml:space="preserve">      reference "3GPP TS 36.413, 3GPP TS 36.300";</w:t>
      </w:r>
    </w:p>
    <w:p w14:paraId="4AF90F4B" w14:textId="77777777" w:rsidR="008A35FC" w:rsidRDefault="008A35FC" w:rsidP="008A35FC">
      <w:pPr>
        <w:pStyle w:val="PL"/>
      </w:pPr>
      <w:r>
        <w:t xml:space="preserve">      mandatory true;</w:t>
      </w:r>
    </w:p>
    <w:p w14:paraId="4FCC9A58" w14:textId="77777777" w:rsidR="008A35FC" w:rsidRDefault="008A35FC" w:rsidP="008A35FC">
      <w:pPr>
        <w:pStyle w:val="PL"/>
      </w:pPr>
      <w:r>
        <w:t xml:space="preserve">      type int32 { range "0..268435455"; } // Representing 28 bit eNB ID.</w:t>
      </w:r>
    </w:p>
    <w:p w14:paraId="774A0399" w14:textId="77777777" w:rsidR="008A35FC" w:rsidRDefault="008A35FC" w:rsidP="008A35FC">
      <w:pPr>
        <w:pStyle w:val="PL"/>
      </w:pPr>
      <w:r>
        <w:t xml:space="preserve">                                           // 18, 20 and 21 bit eNB IDs also</w:t>
      </w:r>
    </w:p>
    <w:p w14:paraId="6D78F86B" w14:textId="77777777" w:rsidR="008A35FC" w:rsidRDefault="008A35FC" w:rsidP="008A35FC">
      <w:pPr>
        <w:pStyle w:val="PL"/>
      </w:pPr>
      <w:r>
        <w:t xml:space="preserve">                                           // allowed.</w:t>
      </w:r>
    </w:p>
    <w:p w14:paraId="54DF1A2E" w14:textId="77777777" w:rsidR="008A35FC" w:rsidRDefault="008A35FC" w:rsidP="008A35FC">
      <w:pPr>
        <w:pStyle w:val="PL"/>
      </w:pPr>
      <w:r>
        <w:t xml:space="preserve">    }</w:t>
      </w:r>
    </w:p>
    <w:p w14:paraId="0DFC338D" w14:textId="77777777" w:rsidR="008A35FC" w:rsidRDefault="008A35FC" w:rsidP="008A35FC">
      <w:pPr>
        <w:pStyle w:val="PL"/>
      </w:pPr>
      <w:r>
        <w:t xml:space="preserve">  }</w:t>
      </w:r>
    </w:p>
    <w:p w14:paraId="1F525DB9" w14:textId="77777777" w:rsidR="008A35FC" w:rsidRDefault="008A35FC" w:rsidP="008A35FC">
      <w:pPr>
        <w:pStyle w:val="PL"/>
      </w:pPr>
      <w:r>
        <w:t xml:space="preserve">  </w:t>
      </w:r>
    </w:p>
    <w:p w14:paraId="35E25035" w14:textId="77777777" w:rsidR="008A35FC" w:rsidRDefault="008A35FC" w:rsidP="008A35FC">
      <w:pPr>
        <w:pStyle w:val="PL"/>
      </w:pPr>
      <w:r>
        <w:t xml:space="preserve">  grouping ExternalEUtranCellFDDGrp {</w:t>
      </w:r>
    </w:p>
    <w:p w14:paraId="462BDE77" w14:textId="77777777" w:rsidR="008A35FC" w:rsidRDefault="008A35FC" w:rsidP="008A35FC">
      <w:pPr>
        <w:pStyle w:val="PL"/>
      </w:pPr>
      <w:r>
        <w:t xml:space="preserve">    description "Represents the ExternalEUtranCellFDD IOC."; </w:t>
      </w:r>
    </w:p>
    <w:p w14:paraId="1C025393" w14:textId="77777777" w:rsidR="008A35FC" w:rsidRDefault="008A35FC" w:rsidP="008A35FC">
      <w:pPr>
        <w:pStyle w:val="PL"/>
      </w:pPr>
      <w:r>
        <w:t xml:space="preserve">    reference "3GPP TS 28.658";</w:t>
      </w:r>
    </w:p>
    <w:p w14:paraId="204CE7CD" w14:textId="77777777" w:rsidR="008A35FC" w:rsidRDefault="008A35FC" w:rsidP="008A35FC">
      <w:pPr>
        <w:pStyle w:val="PL"/>
      </w:pPr>
      <w:r>
        <w:t xml:space="preserve">    uses ExternalEUtranGenericCellGrp;</w:t>
      </w:r>
    </w:p>
    <w:p w14:paraId="41655C32" w14:textId="77777777" w:rsidR="008A35FC" w:rsidRDefault="008A35FC" w:rsidP="008A35FC">
      <w:pPr>
        <w:pStyle w:val="PL"/>
      </w:pPr>
    </w:p>
    <w:p w14:paraId="688EB0E5" w14:textId="77777777" w:rsidR="008A35FC" w:rsidRDefault="008A35FC" w:rsidP="008A35FC">
      <w:pPr>
        <w:pStyle w:val="PL"/>
      </w:pPr>
      <w:r>
        <w:t xml:space="preserve">    leaf earfcnDL {</w:t>
      </w:r>
    </w:p>
    <w:p w14:paraId="45252D03" w14:textId="77777777" w:rsidR="008A35FC" w:rsidRDefault="008A35FC" w:rsidP="008A35FC">
      <w:pPr>
        <w:pStyle w:val="PL"/>
      </w:pPr>
      <w:r>
        <w:t xml:space="preserve">      description "The channel number for the central DL frequency.";</w:t>
      </w:r>
    </w:p>
    <w:p w14:paraId="3E3CB48A" w14:textId="77777777" w:rsidR="008A35FC" w:rsidRDefault="008A35FC" w:rsidP="008A35FC">
      <w:pPr>
        <w:pStyle w:val="PL"/>
      </w:pPr>
      <w:r>
        <w:t xml:space="preserve">      reference "3GPP TS 36.101";</w:t>
      </w:r>
    </w:p>
    <w:p w14:paraId="39E6F3EA" w14:textId="77777777" w:rsidR="008A35FC" w:rsidRDefault="008A35FC" w:rsidP="008A35FC">
      <w:pPr>
        <w:pStyle w:val="PL"/>
      </w:pPr>
      <w:r>
        <w:t xml:space="preserve">      mandatory true;</w:t>
      </w:r>
    </w:p>
    <w:p w14:paraId="6C28336B" w14:textId="77777777" w:rsidR="008A35FC" w:rsidRDefault="008A35FC" w:rsidP="008A35FC">
      <w:pPr>
        <w:pStyle w:val="PL"/>
      </w:pPr>
      <w:r>
        <w:t xml:space="preserve">      type int32 { range "0..17999 | 46590..262143"; }</w:t>
      </w:r>
    </w:p>
    <w:p w14:paraId="5D4980C9" w14:textId="77777777" w:rsidR="008A35FC" w:rsidRDefault="008A35FC" w:rsidP="008A35FC">
      <w:pPr>
        <w:pStyle w:val="PL"/>
      </w:pPr>
      <w:r>
        <w:t xml:space="preserve">    }</w:t>
      </w:r>
    </w:p>
    <w:p w14:paraId="67DE9508" w14:textId="77777777" w:rsidR="008A35FC" w:rsidRDefault="008A35FC" w:rsidP="008A35FC">
      <w:pPr>
        <w:pStyle w:val="PL"/>
      </w:pPr>
    </w:p>
    <w:p w14:paraId="610830F7" w14:textId="77777777" w:rsidR="008A35FC" w:rsidRDefault="008A35FC" w:rsidP="008A35FC">
      <w:pPr>
        <w:pStyle w:val="PL"/>
      </w:pPr>
      <w:r>
        <w:t xml:space="preserve">    leaf earfcnUL {</w:t>
      </w:r>
    </w:p>
    <w:p w14:paraId="124B6480" w14:textId="77777777" w:rsidR="008A35FC" w:rsidRDefault="008A35FC" w:rsidP="008A35FC">
      <w:pPr>
        <w:pStyle w:val="PL"/>
      </w:pPr>
      <w:r>
        <w:t xml:space="preserve">      description "The channel number for the central UL frequency. Value 0</w:t>
      </w:r>
    </w:p>
    <w:p w14:paraId="715B4422" w14:textId="77777777" w:rsidR="008A35FC" w:rsidRDefault="008A35FC" w:rsidP="008A35FC">
      <w:pPr>
        <w:pStyle w:val="PL"/>
      </w:pPr>
      <w:r>
        <w:t xml:space="preserve">        means that the UL channel number is N/A for the DL-only bands.";</w:t>
      </w:r>
    </w:p>
    <w:p w14:paraId="5551D10C" w14:textId="77777777" w:rsidR="008A35FC" w:rsidRDefault="008A35FC" w:rsidP="008A35FC">
      <w:pPr>
        <w:pStyle w:val="PL"/>
      </w:pPr>
      <w:r>
        <w:t xml:space="preserve">      reference "3GPP TS 36.101";</w:t>
      </w:r>
    </w:p>
    <w:p w14:paraId="3ECDAD93" w14:textId="77777777" w:rsidR="008A35FC" w:rsidRDefault="008A35FC" w:rsidP="008A35FC">
      <w:pPr>
        <w:pStyle w:val="PL"/>
      </w:pPr>
      <w:r>
        <w:t xml:space="preserve">      mandatory true;</w:t>
      </w:r>
    </w:p>
    <w:p w14:paraId="7388AFAC" w14:textId="77777777" w:rsidR="008A35FC" w:rsidRDefault="008A35FC" w:rsidP="008A35FC">
      <w:pPr>
        <w:pStyle w:val="PL"/>
      </w:pPr>
      <w:r>
        <w:t xml:space="preserve">      type int32 { range "0 | 18000..35999 | 46590..262143"; }</w:t>
      </w:r>
    </w:p>
    <w:p w14:paraId="5DC8606E" w14:textId="77777777" w:rsidR="008A35FC" w:rsidRDefault="008A35FC" w:rsidP="008A35FC">
      <w:pPr>
        <w:pStyle w:val="PL"/>
      </w:pPr>
      <w:r>
        <w:t xml:space="preserve">    }</w:t>
      </w:r>
    </w:p>
    <w:p w14:paraId="6B283B0B" w14:textId="77777777" w:rsidR="008A35FC" w:rsidRDefault="008A35FC" w:rsidP="008A35FC">
      <w:pPr>
        <w:pStyle w:val="PL"/>
      </w:pPr>
      <w:r>
        <w:t xml:space="preserve">  }</w:t>
      </w:r>
    </w:p>
    <w:p w14:paraId="016E0219" w14:textId="77777777" w:rsidR="008A35FC" w:rsidRDefault="008A35FC" w:rsidP="008A35FC">
      <w:pPr>
        <w:pStyle w:val="PL"/>
      </w:pPr>
    </w:p>
    <w:p w14:paraId="7453182D" w14:textId="77777777" w:rsidR="008A35FC" w:rsidRDefault="008A35FC" w:rsidP="008A35FC">
      <w:pPr>
        <w:pStyle w:val="PL"/>
      </w:pPr>
      <w:r>
        <w:t xml:space="preserve">  grouping ExternalEUtranCellTDDGrp {</w:t>
      </w:r>
    </w:p>
    <w:p w14:paraId="32D35ECD" w14:textId="77777777" w:rsidR="008A35FC" w:rsidRDefault="008A35FC" w:rsidP="008A35FC">
      <w:pPr>
        <w:pStyle w:val="PL"/>
      </w:pPr>
      <w:r>
        <w:t xml:space="preserve">    description "Represents the ExternalEUtranCellTDD IOC."; </w:t>
      </w:r>
    </w:p>
    <w:p w14:paraId="71E8A56D" w14:textId="77777777" w:rsidR="008A35FC" w:rsidRDefault="008A35FC" w:rsidP="008A35FC">
      <w:pPr>
        <w:pStyle w:val="PL"/>
      </w:pPr>
      <w:r>
        <w:t xml:space="preserve">    reference "3GPP TS 28.658";</w:t>
      </w:r>
    </w:p>
    <w:p w14:paraId="051F4754" w14:textId="77777777" w:rsidR="008A35FC" w:rsidRDefault="008A35FC" w:rsidP="008A35FC">
      <w:pPr>
        <w:pStyle w:val="PL"/>
      </w:pPr>
      <w:r>
        <w:t xml:space="preserve">    uses ExternalEUtranGenericCellGrp;</w:t>
      </w:r>
    </w:p>
    <w:p w14:paraId="1C001764" w14:textId="77777777" w:rsidR="008A35FC" w:rsidRDefault="008A35FC" w:rsidP="008A35FC">
      <w:pPr>
        <w:pStyle w:val="PL"/>
      </w:pPr>
    </w:p>
    <w:p w14:paraId="4A8E21CE" w14:textId="77777777" w:rsidR="008A35FC" w:rsidRDefault="008A35FC" w:rsidP="008A35FC">
      <w:pPr>
        <w:pStyle w:val="PL"/>
      </w:pPr>
      <w:r>
        <w:t xml:space="preserve">    leaf earfcn {</w:t>
      </w:r>
    </w:p>
    <w:p w14:paraId="49B3CACE" w14:textId="77777777" w:rsidR="008A35FC" w:rsidRDefault="008A35FC" w:rsidP="008A35FC">
      <w:pPr>
        <w:pStyle w:val="PL"/>
      </w:pPr>
      <w:r>
        <w:t xml:space="preserve">      description "The frequency number for the central frequency.";</w:t>
      </w:r>
    </w:p>
    <w:p w14:paraId="11781B0E" w14:textId="77777777" w:rsidR="008A35FC" w:rsidRDefault="008A35FC" w:rsidP="008A35FC">
      <w:pPr>
        <w:pStyle w:val="PL"/>
      </w:pPr>
      <w:r>
        <w:t xml:space="preserve">      reference "3GPP TS 36.104";</w:t>
      </w:r>
    </w:p>
    <w:p w14:paraId="47B28FDF" w14:textId="77777777" w:rsidR="008A35FC" w:rsidRDefault="008A35FC" w:rsidP="008A35FC">
      <w:pPr>
        <w:pStyle w:val="PL"/>
      </w:pPr>
      <w:r>
        <w:t xml:space="preserve">      mandatory true;</w:t>
      </w:r>
    </w:p>
    <w:p w14:paraId="28464929" w14:textId="77777777" w:rsidR="008A35FC" w:rsidRDefault="008A35FC" w:rsidP="008A35FC">
      <w:pPr>
        <w:pStyle w:val="PL"/>
      </w:pPr>
      <w:r>
        <w:t xml:space="preserve">      type int32 { range "36000..262143"; }</w:t>
      </w:r>
    </w:p>
    <w:p w14:paraId="2B7179FF" w14:textId="77777777" w:rsidR="008A35FC" w:rsidRDefault="008A35FC" w:rsidP="008A35FC">
      <w:pPr>
        <w:pStyle w:val="PL"/>
      </w:pPr>
      <w:r>
        <w:t xml:space="preserve">    }</w:t>
      </w:r>
    </w:p>
    <w:p w14:paraId="3B61E5C8" w14:textId="77777777" w:rsidR="008A35FC" w:rsidRDefault="008A35FC" w:rsidP="008A35FC">
      <w:pPr>
        <w:pStyle w:val="PL"/>
      </w:pPr>
      <w:r>
        <w:t xml:space="preserve">  }</w:t>
      </w:r>
    </w:p>
    <w:p w14:paraId="35B901B3" w14:textId="77777777" w:rsidR="008A35FC" w:rsidRDefault="008A35FC" w:rsidP="008A35FC">
      <w:pPr>
        <w:pStyle w:val="PL"/>
      </w:pPr>
    </w:p>
    <w:p w14:paraId="1582F3EA" w14:textId="77777777" w:rsidR="008A35FC" w:rsidRDefault="008A35FC" w:rsidP="008A35FC">
      <w:pPr>
        <w:pStyle w:val="PL"/>
      </w:pPr>
      <w:r>
        <w:t xml:space="preserve">  grouping ExternalEUtranCellFDDWrapper {</w:t>
      </w:r>
    </w:p>
    <w:p w14:paraId="5BD42136" w14:textId="77777777" w:rsidR="008A35FC" w:rsidRDefault="008A35FC" w:rsidP="008A35FC">
      <w:pPr>
        <w:pStyle w:val="PL"/>
      </w:pPr>
      <w:r>
        <w:t xml:space="preserve">    list ExternalEUtranCellFDD {</w:t>
      </w:r>
    </w:p>
    <w:p w14:paraId="740B0036" w14:textId="77777777" w:rsidR="008A35FC" w:rsidRDefault="008A35FC" w:rsidP="008A35FC">
      <w:pPr>
        <w:pStyle w:val="PL"/>
      </w:pPr>
      <w:r>
        <w:t xml:space="preserve">      description "Represents the common properties of external E-UTRAN FDD</w:t>
      </w:r>
    </w:p>
    <w:p w14:paraId="65141186" w14:textId="77777777" w:rsidR="008A35FC" w:rsidRDefault="008A35FC" w:rsidP="008A35FC">
      <w:pPr>
        <w:pStyle w:val="PL"/>
      </w:pPr>
      <w:r>
        <w:t xml:space="preserve">        cell provided by eNB or NG-RAN FDD cell provided by ng-eNB.";</w:t>
      </w:r>
    </w:p>
    <w:p w14:paraId="4DF12FE6" w14:textId="77777777" w:rsidR="008A35FC" w:rsidRDefault="008A35FC" w:rsidP="008A35FC">
      <w:pPr>
        <w:pStyle w:val="PL"/>
      </w:pPr>
      <w:r>
        <w:t xml:space="preserve">      reference "3GPP TS 28.658";</w:t>
      </w:r>
    </w:p>
    <w:p w14:paraId="38C76BD0" w14:textId="77777777" w:rsidR="008A35FC" w:rsidRDefault="008A35FC" w:rsidP="008A35FC">
      <w:pPr>
        <w:pStyle w:val="PL"/>
      </w:pPr>
      <w:r>
        <w:t xml:space="preserve">      key id;</w:t>
      </w:r>
    </w:p>
    <w:p w14:paraId="557FDB8F" w14:textId="77777777" w:rsidR="008A35FC" w:rsidRDefault="008A35FC" w:rsidP="008A35FC">
      <w:pPr>
        <w:pStyle w:val="PL"/>
      </w:pPr>
      <w:r>
        <w:t xml:space="preserve">      uses top3gpp:Top_Grp;</w:t>
      </w:r>
    </w:p>
    <w:p w14:paraId="2516E45A" w14:textId="77777777" w:rsidR="008A35FC" w:rsidRDefault="008A35FC" w:rsidP="008A35FC">
      <w:pPr>
        <w:pStyle w:val="PL"/>
      </w:pPr>
      <w:r>
        <w:t xml:space="preserve">      container attributes {</w:t>
      </w:r>
    </w:p>
    <w:p w14:paraId="7A431DA5" w14:textId="77777777" w:rsidR="008A35FC" w:rsidRDefault="008A35FC" w:rsidP="008A35FC">
      <w:pPr>
        <w:pStyle w:val="PL"/>
      </w:pPr>
      <w:r>
        <w:t xml:space="preserve">        uses ExternalEUtranCellFDDGrp;</w:t>
      </w:r>
    </w:p>
    <w:p w14:paraId="7BD531AF" w14:textId="77777777" w:rsidR="008A35FC" w:rsidRDefault="008A35FC" w:rsidP="008A35FC">
      <w:pPr>
        <w:pStyle w:val="PL"/>
      </w:pPr>
      <w:r>
        <w:t xml:space="preserve">      }</w:t>
      </w:r>
    </w:p>
    <w:p w14:paraId="3CDFF266" w14:textId="77777777" w:rsidR="008A35FC" w:rsidRDefault="008A35FC" w:rsidP="008A35FC">
      <w:pPr>
        <w:pStyle w:val="PL"/>
      </w:pPr>
      <w:r>
        <w:t xml:space="preserve">      uses mf3gpp:ManagedFunctionContainedClasses;</w:t>
      </w:r>
    </w:p>
    <w:p w14:paraId="7662F537" w14:textId="77777777" w:rsidR="008A35FC" w:rsidRDefault="008A35FC" w:rsidP="008A35FC">
      <w:pPr>
        <w:pStyle w:val="PL"/>
      </w:pPr>
      <w:r>
        <w:t xml:space="preserve">    }</w:t>
      </w:r>
    </w:p>
    <w:p w14:paraId="4D6627BB" w14:textId="77777777" w:rsidR="008A35FC" w:rsidRDefault="008A35FC" w:rsidP="008A35FC">
      <w:pPr>
        <w:pStyle w:val="PL"/>
      </w:pPr>
      <w:r>
        <w:t xml:space="preserve">  }</w:t>
      </w:r>
    </w:p>
    <w:p w14:paraId="630F0860" w14:textId="77777777" w:rsidR="008A35FC" w:rsidRDefault="008A35FC" w:rsidP="008A35FC">
      <w:pPr>
        <w:pStyle w:val="PL"/>
      </w:pPr>
    </w:p>
    <w:p w14:paraId="52C123BD" w14:textId="77777777" w:rsidR="008A35FC" w:rsidRDefault="008A35FC" w:rsidP="008A35FC">
      <w:pPr>
        <w:pStyle w:val="PL"/>
      </w:pPr>
      <w:r>
        <w:t xml:space="preserve">  grouping ExternalEUtranCellTDDWrapper {</w:t>
      </w:r>
    </w:p>
    <w:p w14:paraId="5684F3D5" w14:textId="77777777" w:rsidR="008A35FC" w:rsidRDefault="008A35FC" w:rsidP="008A35FC">
      <w:pPr>
        <w:pStyle w:val="PL"/>
      </w:pPr>
      <w:r>
        <w:t xml:space="preserve">    list ExternalEUtranCellTDD {</w:t>
      </w:r>
    </w:p>
    <w:p w14:paraId="458B1AFB" w14:textId="77777777" w:rsidR="008A35FC" w:rsidRDefault="008A35FC" w:rsidP="008A35FC">
      <w:pPr>
        <w:pStyle w:val="PL"/>
      </w:pPr>
      <w:r>
        <w:t xml:space="preserve">      description "Represents the common properties of external E-UTRAN cell</w:t>
      </w:r>
    </w:p>
    <w:p w14:paraId="0496D88B" w14:textId="77777777" w:rsidR="008A35FC" w:rsidRDefault="008A35FC" w:rsidP="008A35FC">
      <w:pPr>
        <w:pStyle w:val="PL"/>
      </w:pPr>
      <w:r>
        <w:t xml:space="preserve">        TDD provided by eNB or NG-RAN TDD cell provided by ng-eNB.";</w:t>
      </w:r>
    </w:p>
    <w:p w14:paraId="29FDF94E" w14:textId="77777777" w:rsidR="008A35FC" w:rsidRDefault="008A35FC" w:rsidP="008A35FC">
      <w:pPr>
        <w:pStyle w:val="PL"/>
      </w:pPr>
      <w:r>
        <w:t xml:space="preserve">      reference "3GPP TS 28.658";</w:t>
      </w:r>
    </w:p>
    <w:p w14:paraId="0F51F0A4" w14:textId="77777777" w:rsidR="008A35FC" w:rsidRDefault="008A35FC" w:rsidP="008A35FC">
      <w:pPr>
        <w:pStyle w:val="PL"/>
      </w:pPr>
      <w:r>
        <w:t xml:space="preserve">      key id;</w:t>
      </w:r>
    </w:p>
    <w:p w14:paraId="55898C1C" w14:textId="77777777" w:rsidR="008A35FC" w:rsidRDefault="008A35FC" w:rsidP="008A35FC">
      <w:pPr>
        <w:pStyle w:val="PL"/>
      </w:pPr>
      <w:r>
        <w:t xml:space="preserve">      uses top3gpp:Top_Grp;</w:t>
      </w:r>
    </w:p>
    <w:p w14:paraId="18D0E16C" w14:textId="77777777" w:rsidR="008A35FC" w:rsidRDefault="008A35FC" w:rsidP="008A35FC">
      <w:pPr>
        <w:pStyle w:val="PL"/>
      </w:pPr>
      <w:r>
        <w:t xml:space="preserve">      container attributes {</w:t>
      </w:r>
    </w:p>
    <w:p w14:paraId="20649825" w14:textId="77777777" w:rsidR="008A35FC" w:rsidRDefault="008A35FC" w:rsidP="008A35FC">
      <w:pPr>
        <w:pStyle w:val="PL"/>
      </w:pPr>
      <w:r>
        <w:t xml:space="preserve">        uses ExternalEUtranCellTDDGrp;</w:t>
      </w:r>
    </w:p>
    <w:p w14:paraId="4E2D87DA" w14:textId="77777777" w:rsidR="008A35FC" w:rsidRDefault="008A35FC" w:rsidP="008A35FC">
      <w:pPr>
        <w:pStyle w:val="PL"/>
      </w:pPr>
      <w:r>
        <w:t xml:space="preserve">      }</w:t>
      </w:r>
    </w:p>
    <w:p w14:paraId="43C189D1" w14:textId="77777777" w:rsidR="008A35FC" w:rsidRDefault="008A35FC" w:rsidP="008A35FC">
      <w:pPr>
        <w:pStyle w:val="PL"/>
      </w:pPr>
      <w:r>
        <w:t xml:space="preserve">      uses mf3gpp:ManagedFunctionContainedClasses;</w:t>
      </w:r>
    </w:p>
    <w:p w14:paraId="72D0E5AC" w14:textId="77777777" w:rsidR="008A35FC" w:rsidRDefault="008A35FC" w:rsidP="008A35FC">
      <w:pPr>
        <w:pStyle w:val="PL"/>
      </w:pPr>
      <w:r>
        <w:t xml:space="preserve">    }</w:t>
      </w:r>
    </w:p>
    <w:p w14:paraId="5307F404" w14:textId="77777777" w:rsidR="008A35FC" w:rsidRDefault="008A35FC" w:rsidP="008A35FC">
      <w:pPr>
        <w:pStyle w:val="PL"/>
      </w:pPr>
      <w:r>
        <w:t xml:space="preserve">  }</w:t>
      </w:r>
    </w:p>
    <w:p w14:paraId="73291318" w14:textId="77777777" w:rsidR="008A35FC" w:rsidRDefault="008A35FC" w:rsidP="008A35FC">
      <w:pPr>
        <w:pStyle w:val="PL"/>
      </w:pPr>
    </w:p>
    <w:p w14:paraId="09CE712A" w14:textId="77777777" w:rsidR="008A35FC" w:rsidRDefault="008A35FC" w:rsidP="008A35FC">
      <w:pPr>
        <w:pStyle w:val="PL"/>
      </w:pPr>
      <w:r>
        <w:t xml:space="preserve">  augment "/subnet3gpp:SubNetwork/extenb3gpp:ExternalENBFunction" {</w:t>
      </w:r>
    </w:p>
    <w:p w14:paraId="4FD80C08" w14:textId="77777777" w:rsidR="008A35FC" w:rsidRDefault="008A35FC" w:rsidP="008A35FC">
      <w:pPr>
        <w:pStyle w:val="PL"/>
      </w:pPr>
      <w:r>
        <w:t xml:space="preserve">    if-feature subnet3gpp:ExternalsUnderSubNetwork;</w:t>
      </w:r>
    </w:p>
    <w:p w14:paraId="2E527C74" w14:textId="77777777" w:rsidR="008A35FC" w:rsidRDefault="008A35FC" w:rsidP="008A35FC">
      <w:pPr>
        <w:pStyle w:val="PL"/>
      </w:pPr>
      <w:r>
        <w:t xml:space="preserve">    uses ExternalEUtranCellFDDWrapper;</w:t>
      </w:r>
    </w:p>
    <w:p w14:paraId="2D7D370C" w14:textId="77777777" w:rsidR="008A35FC" w:rsidRDefault="008A35FC" w:rsidP="008A35FC">
      <w:pPr>
        <w:pStyle w:val="PL"/>
      </w:pPr>
      <w:r>
        <w:t xml:space="preserve">  }</w:t>
      </w:r>
    </w:p>
    <w:p w14:paraId="37B59715" w14:textId="77777777" w:rsidR="008A35FC" w:rsidRDefault="008A35FC" w:rsidP="008A35FC">
      <w:pPr>
        <w:pStyle w:val="PL"/>
      </w:pPr>
    </w:p>
    <w:p w14:paraId="4C71E4A8" w14:textId="77777777" w:rsidR="008A35FC" w:rsidRDefault="008A35FC" w:rsidP="008A35FC">
      <w:pPr>
        <w:pStyle w:val="PL"/>
      </w:pPr>
      <w:r>
        <w:t xml:space="preserve">  augment "/eutranet3gpp:EUtraNetwork/extenb3gpp:ExternalENBFunction" {</w:t>
      </w:r>
    </w:p>
    <w:p w14:paraId="485DEDAD" w14:textId="77777777" w:rsidR="008A35FC" w:rsidRDefault="008A35FC" w:rsidP="008A35FC">
      <w:pPr>
        <w:pStyle w:val="PL"/>
      </w:pPr>
      <w:r>
        <w:t xml:space="preserve">    if-feature eutranet3gpp:ExternalsUnderEUtraNetwork;</w:t>
      </w:r>
    </w:p>
    <w:p w14:paraId="5673EE39" w14:textId="77777777" w:rsidR="008A35FC" w:rsidRDefault="008A35FC" w:rsidP="008A35FC">
      <w:pPr>
        <w:pStyle w:val="PL"/>
      </w:pPr>
      <w:r>
        <w:t xml:space="preserve">    uses ExternalEUtranCellFDDWrapper;</w:t>
      </w:r>
    </w:p>
    <w:p w14:paraId="3886DB85" w14:textId="77777777" w:rsidR="008A35FC" w:rsidRDefault="008A35FC" w:rsidP="008A35FC">
      <w:pPr>
        <w:pStyle w:val="PL"/>
      </w:pPr>
      <w:r>
        <w:t xml:space="preserve">  }</w:t>
      </w:r>
    </w:p>
    <w:p w14:paraId="28A05CDA" w14:textId="77777777" w:rsidR="008A35FC" w:rsidRDefault="008A35FC" w:rsidP="008A35FC">
      <w:pPr>
        <w:pStyle w:val="PL"/>
      </w:pPr>
      <w:r>
        <w:t xml:space="preserve">  </w:t>
      </w:r>
    </w:p>
    <w:p w14:paraId="2B16E160" w14:textId="77777777" w:rsidR="008A35FC" w:rsidRDefault="008A35FC" w:rsidP="008A35FC">
      <w:pPr>
        <w:pStyle w:val="PL"/>
      </w:pPr>
      <w:r>
        <w:t xml:space="preserve">  augment "/subnet3gpp:SubNetwork/extenb3gpp:ExternalENBFunction" {</w:t>
      </w:r>
    </w:p>
    <w:p w14:paraId="27D0F2F9" w14:textId="77777777" w:rsidR="008A35FC" w:rsidRDefault="008A35FC" w:rsidP="008A35FC">
      <w:pPr>
        <w:pStyle w:val="PL"/>
      </w:pPr>
      <w:r>
        <w:t xml:space="preserve">    if-feature subnet3gpp:ExternalsUnderSubNetwork;</w:t>
      </w:r>
    </w:p>
    <w:p w14:paraId="1605FECB" w14:textId="77777777" w:rsidR="008A35FC" w:rsidRDefault="008A35FC" w:rsidP="008A35FC">
      <w:pPr>
        <w:pStyle w:val="PL"/>
      </w:pPr>
      <w:r>
        <w:t xml:space="preserve">    uses ExternalEUtranCellTDDWrapper;</w:t>
      </w:r>
    </w:p>
    <w:p w14:paraId="7F0C7E65" w14:textId="77777777" w:rsidR="008A35FC" w:rsidRDefault="008A35FC" w:rsidP="008A35FC">
      <w:pPr>
        <w:pStyle w:val="PL"/>
      </w:pPr>
      <w:r>
        <w:t xml:space="preserve">  }</w:t>
      </w:r>
    </w:p>
    <w:p w14:paraId="1D59E1EE" w14:textId="77777777" w:rsidR="008A35FC" w:rsidRDefault="008A35FC" w:rsidP="008A35FC">
      <w:pPr>
        <w:pStyle w:val="PL"/>
      </w:pPr>
    </w:p>
    <w:p w14:paraId="1C3D170B" w14:textId="77777777" w:rsidR="008A35FC" w:rsidRDefault="008A35FC" w:rsidP="008A35FC">
      <w:pPr>
        <w:pStyle w:val="PL"/>
      </w:pPr>
      <w:r>
        <w:t xml:space="preserve">  augment "/eutranet3gpp:EUtraNetwork/extenb3gpp:ExternalENBFunction" {</w:t>
      </w:r>
    </w:p>
    <w:p w14:paraId="6EA9C195" w14:textId="77777777" w:rsidR="008A35FC" w:rsidRDefault="008A35FC" w:rsidP="008A35FC">
      <w:pPr>
        <w:pStyle w:val="PL"/>
      </w:pPr>
      <w:r>
        <w:t xml:space="preserve">    if-feature eutranet3gpp:ExternalsUnderEUtraNetwork;</w:t>
      </w:r>
    </w:p>
    <w:p w14:paraId="01746100" w14:textId="77777777" w:rsidR="008A35FC" w:rsidRDefault="008A35FC" w:rsidP="008A35FC">
      <w:pPr>
        <w:pStyle w:val="PL"/>
      </w:pPr>
      <w:r>
        <w:t xml:space="preserve">    uses ExternalEUtranCellTDDWrapper;</w:t>
      </w:r>
    </w:p>
    <w:p w14:paraId="68B9F7D1" w14:textId="77777777" w:rsidR="008A35FC" w:rsidRPr="00EF4BB6" w:rsidRDefault="008A35FC" w:rsidP="008A35FC">
      <w:pPr>
        <w:pStyle w:val="PL"/>
      </w:pPr>
      <w:r>
        <w:t xml:space="preserve">  </w:t>
      </w:r>
      <w:r w:rsidRPr="00EF4BB6">
        <w:t>}</w:t>
      </w:r>
    </w:p>
    <w:p w14:paraId="780A9AE1" w14:textId="77777777" w:rsidR="00635016" w:rsidRPr="00EF4BB6" w:rsidRDefault="008A35FC" w:rsidP="00635016">
      <w:pPr>
        <w:pStyle w:val="PL"/>
      </w:pPr>
      <w:r w:rsidRPr="00EF4BB6">
        <w:t>}</w:t>
      </w:r>
    </w:p>
    <w:p w14:paraId="4164FD52" w14:textId="49E4A00D" w:rsidR="008A35FC" w:rsidRPr="00EF4BB6" w:rsidRDefault="00635016" w:rsidP="00635016">
      <w:pPr>
        <w:pStyle w:val="PL"/>
      </w:pPr>
      <w:r w:rsidRPr="00EF4BB6">
        <w:t>&lt;CODE ENDS&gt;</w:t>
      </w:r>
    </w:p>
    <w:p w14:paraId="5A570369" w14:textId="73E44778" w:rsidR="008A35FC" w:rsidRPr="00EF4BB6" w:rsidRDefault="008A35FC" w:rsidP="008A35FC">
      <w:pPr>
        <w:pStyle w:val="Heading2"/>
      </w:pPr>
      <w:bookmarkStart w:id="85" w:name="_Toc59183339"/>
      <w:bookmarkStart w:id="86" w:name="_Toc59184805"/>
      <w:bookmarkStart w:id="87" w:name="_Toc59195740"/>
      <w:bookmarkStart w:id="88" w:name="_Toc59440169"/>
      <w:bookmarkStart w:id="89" w:name="_Toc67990618"/>
      <w:r w:rsidRPr="00EF4BB6">
        <w:rPr>
          <w:lang w:eastAsia="zh-CN"/>
        </w:rPr>
        <w:t>E.5.10</w:t>
      </w:r>
      <w:r w:rsidRPr="00EF4BB6">
        <w:rPr>
          <w:lang w:eastAsia="zh-CN"/>
        </w:rPr>
        <w:tab/>
        <w:t>module _3gpp-nr-nrm-externalgnbcucpfunction.yang</w:t>
      </w:r>
      <w:bookmarkEnd w:id="85"/>
      <w:bookmarkEnd w:id="86"/>
      <w:bookmarkEnd w:id="87"/>
      <w:bookmarkEnd w:id="88"/>
      <w:bookmarkEnd w:id="89"/>
    </w:p>
    <w:p w14:paraId="0662441A" w14:textId="77777777" w:rsidR="00635016" w:rsidRPr="00EF4BB6" w:rsidRDefault="00635016" w:rsidP="008A35FC">
      <w:pPr>
        <w:pStyle w:val="PL"/>
      </w:pPr>
      <w:r w:rsidRPr="00EF4BB6">
        <w:t>&lt;CODE BEGINS&gt;</w:t>
      </w:r>
    </w:p>
    <w:p w14:paraId="572ABE11" w14:textId="02EAD7B7" w:rsidR="008A35FC" w:rsidRPr="00EF4BB6" w:rsidRDefault="008A35FC" w:rsidP="008A35FC">
      <w:pPr>
        <w:pStyle w:val="PL"/>
      </w:pPr>
      <w:r w:rsidRPr="00EF4BB6">
        <w:t>module _3gpp-nr-nrm-externalgnbcucpfunction {</w:t>
      </w:r>
    </w:p>
    <w:p w14:paraId="1DCA73BC" w14:textId="77777777" w:rsidR="008A35FC" w:rsidRPr="00EF4BB6" w:rsidRDefault="008A35FC" w:rsidP="008A35FC">
      <w:pPr>
        <w:pStyle w:val="PL"/>
      </w:pPr>
      <w:r w:rsidRPr="00EF4BB6">
        <w:t xml:space="preserve">  yang-version 1.1;</w:t>
      </w:r>
    </w:p>
    <w:p w14:paraId="7AC6B9CD" w14:textId="77777777" w:rsidR="008A35FC" w:rsidRPr="00EF4BB6" w:rsidRDefault="008A35FC" w:rsidP="008A35FC">
      <w:pPr>
        <w:pStyle w:val="PL"/>
      </w:pPr>
      <w:r w:rsidRPr="00EF4BB6">
        <w:t xml:space="preserve">  namespace "urn:3gpp:sa5:_3gpp-nr-nrm-externalgnbcucpfunction";</w:t>
      </w:r>
    </w:p>
    <w:p w14:paraId="34D2EAC1" w14:textId="77777777" w:rsidR="008A35FC" w:rsidRPr="00EF4BB6" w:rsidRDefault="008A35FC" w:rsidP="008A35FC">
      <w:pPr>
        <w:pStyle w:val="PL"/>
      </w:pPr>
      <w:r w:rsidRPr="00EF4BB6">
        <w:t xml:space="preserve">  prefix "extgnbcucp3gpp";</w:t>
      </w:r>
    </w:p>
    <w:p w14:paraId="1A84BC91" w14:textId="77777777" w:rsidR="008A35FC" w:rsidRPr="00EF4BB6" w:rsidRDefault="008A35FC" w:rsidP="008A35FC">
      <w:pPr>
        <w:pStyle w:val="PL"/>
      </w:pPr>
    </w:p>
    <w:p w14:paraId="7142C0F8" w14:textId="77777777" w:rsidR="008A35FC" w:rsidRPr="00EF4BB6" w:rsidRDefault="008A35FC" w:rsidP="008A35FC">
      <w:pPr>
        <w:pStyle w:val="PL"/>
      </w:pPr>
      <w:r w:rsidRPr="00EF4BB6">
        <w:t xml:space="preserve">  import _3gpp-common-yang-types { prefix types3gpp; }</w:t>
      </w:r>
    </w:p>
    <w:p w14:paraId="28F1D013" w14:textId="77777777" w:rsidR="008A35FC" w:rsidRDefault="008A35FC" w:rsidP="008A35FC">
      <w:pPr>
        <w:pStyle w:val="PL"/>
      </w:pPr>
      <w:r w:rsidRPr="00EF4BB6">
        <w:t xml:space="preserve">  </w:t>
      </w:r>
      <w:r>
        <w:t>import _3gpp-common-managed-function { prefix mf3gpp; }</w:t>
      </w:r>
    </w:p>
    <w:p w14:paraId="5FC8249E" w14:textId="77777777" w:rsidR="008A35FC" w:rsidRDefault="008A35FC" w:rsidP="008A35FC">
      <w:pPr>
        <w:pStyle w:val="PL"/>
      </w:pPr>
      <w:r>
        <w:t xml:space="preserve">  import _3gpp-nr-nrm-nrnetwork { prefix nrnet3gpp; }</w:t>
      </w:r>
    </w:p>
    <w:p w14:paraId="1C31B8B0" w14:textId="77777777" w:rsidR="008A35FC" w:rsidRDefault="008A35FC" w:rsidP="008A35FC">
      <w:pPr>
        <w:pStyle w:val="PL"/>
      </w:pPr>
      <w:r>
        <w:t xml:space="preserve">  import _3gpp-common-subnetwork { prefix subnet3gpp; }</w:t>
      </w:r>
    </w:p>
    <w:p w14:paraId="3A86F202" w14:textId="77777777" w:rsidR="008A35FC" w:rsidRDefault="008A35FC" w:rsidP="008A35FC">
      <w:pPr>
        <w:pStyle w:val="PL"/>
      </w:pPr>
      <w:r>
        <w:t xml:space="preserve">  import _3gpp-common-top { prefix top3gpp; }</w:t>
      </w:r>
    </w:p>
    <w:p w14:paraId="65FF07CC" w14:textId="77777777" w:rsidR="008A35FC" w:rsidRDefault="008A35FC" w:rsidP="008A35FC">
      <w:pPr>
        <w:pStyle w:val="PL"/>
      </w:pPr>
    </w:p>
    <w:p w14:paraId="03DB0B7C" w14:textId="77777777" w:rsidR="008A35FC" w:rsidRDefault="008A35FC" w:rsidP="008A35FC">
      <w:pPr>
        <w:pStyle w:val="PL"/>
      </w:pPr>
      <w:r>
        <w:t xml:space="preserve">  organization "3GPP SA5";</w:t>
      </w:r>
    </w:p>
    <w:p w14:paraId="05543685" w14:textId="77777777" w:rsidR="008A35FC" w:rsidRDefault="008A35FC" w:rsidP="008A35FC">
      <w:pPr>
        <w:pStyle w:val="PL"/>
      </w:pPr>
      <w:r>
        <w:t xml:space="preserve">  description "Defines the YANG mapping of the ExternalGNBCUCPFunction</w:t>
      </w:r>
    </w:p>
    <w:p w14:paraId="0ABC2EB6" w14:textId="77777777" w:rsidR="008A35FC" w:rsidRDefault="008A35FC" w:rsidP="008A35FC">
      <w:pPr>
        <w:pStyle w:val="PL"/>
      </w:pPr>
      <w:r>
        <w:t xml:space="preserve">    Information Object Class (IOC), that is part of the NR Network Resource</w:t>
      </w:r>
    </w:p>
    <w:p w14:paraId="7058BDE7" w14:textId="77777777" w:rsidR="008A35FC" w:rsidRDefault="008A35FC" w:rsidP="008A35FC">
      <w:pPr>
        <w:pStyle w:val="PL"/>
      </w:pPr>
      <w:r>
        <w:t xml:space="preserve">    Model (NRM).";</w:t>
      </w:r>
    </w:p>
    <w:p w14:paraId="177A3331" w14:textId="77777777" w:rsidR="008A35FC" w:rsidRDefault="008A35FC" w:rsidP="008A35FC">
      <w:pPr>
        <w:pStyle w:val="PL"/>
      </w:pPr>
      <w:r>
        <w:t xml:space="preserve">  reference "3GPP TS 28.541 5G Network Resource Model (NRM)";</w:t>
      </w:r>
    </w:p>
    <w:p w14:paraId="460AA469" w14:textId="77777777" w:rsidR="008A35FC" w:rsidRDefault="008A35FC" w:rsidP="008A35FC">
      <w:pPr>
        <w:pStyle w:val="PL"/>
      </w:pPr>
    </w:p>
    <w:p w14:paraId="2152202C" w14:textId="77777777" w:rsidR="008A35FC" w:rsidRDefault="008A35FC" w:rsidP="008A35FC">
      <w:pPr>
        <w:pStyle w:val="PL"/>
      </w:pPr>
      <w:r>
        <w:t xml:space="preserve">  revision 2019-10-28 { reference S5-193518 ; }</w:t>
      </w:r>
    </w:p>
    <w:p w14:paraId="66A8EB29" w14:textId="77777777" w:rsidR="008A35FC" w:rsidRDefault="008A35FC" w:rsidP="008A35FC">
      <w:pPr>
        <w:pStyle w:val="PL"/>
      </w:pPr>
      <w:r>
        <w:t xml:space="preserve">  revision 2019-06-17 {</w:t>
      </w:r>
    </w:p>
    <w:p w14:paraId="7952600E" w14:textId="77777777" w:rsidR="008A35FC" w:rsidRDefault="008A35FC" w:rsidP="008A35FC">
      <w:pPr>
        <w:pStyle w:val="PL"/>
      </w:pPr>
      <w:r>
        <w:t xml:space="preserve">    description "Initial revision";</w:t>
      </w:r>
    </w:p>
    <w:p w14:paraId="683BE2F5" w14:textId="77777777" w:rsidR="008A35FC" w:rsidRDefault="008A35FC" w:rsidP="008A35FC">
      <w:pPr>
        <w:pStyle w:val="PL"/>
      </w:pPr>
      <w:r>
        <w:t xml:space="preserve">  }</w:t>
      </w:r>
    </w:p>
    <w:p w14:paraId="5C7EC42B" w14:textId="77777777" w:rsidR="008A35FC" w:rsidRDefault="008A35FC" w:rsidP="008A35FC">
      <w:pPr>
        <w:pStyle w:val="PL"/>
      </w:pPr>
    </w:p>
    <w:p w14:paraId="0638866F" w14:textId="77777777" w:rsidR="008A35FC" w:rsidRDefault="008A35FC" w:rsidP="008A35FC">
      <w:pPr>
        <w:pStyle w:val="PL"/>
      </w:pPr>
      <w:r>
        <w:t xml:space="preserve">  grouping ExternalGNBCUCPFunctionGrp {</w:t>
      </w:r>
    </w:p>
    <w:p w14:paraId="4189F783" w14:textId="77777777" w:rsidR="008A35FC" w:rsidRDefault="008A35FC" w:rsidP="008A35FC">
      <w:pPr>
        <w:pStyle w:val="PL"/>
      </w:pPr>
      <w:r>
        <w:t xml:space="preserve">    description "Represets the ExternalGNBCUCPFunction IOC.";</w:t>
      </w:r>
    </w:p>
    <w:p w14:paraId="64E9365A" w14:textId="77777777" w:rsidR="008A35FC" w:rsidRDefault="008A35FC" w:rsidP="008A35FC">
      <w:pPr>
        <w:pStyle w:val="PL"/>
      </w:pPr>
      <w:r>
        <w:t xml:space="preserve">    reference "3GPP TS 28.541";</w:t>
      </w:r>
    </w:p>
    <w:p w14:paraId="61D70BC3" w14:textId="77777777" w:rsidR="008A35FC" w:rsidRDefault="008A35FC" w:rsidP="008A35FC">
      <w:pPr>
        <w:pStyle w:val="PL"/>
      </w:pPr>
      <w:r>
        <w:t xml:space="preserve">    uses mf3gpp:ManagedFunctionGrp;</w:t>
      </w:r>
    </w:p>
    <w:p w14:paraId="11EB155A" w14:textId="77777777" w:rsidR="008A35FC" w:rsidRDefault="008A35FC" w:rsidP="008A35FC">
      <w:pPr>
        <w:pStyle w:val="PL"/>
      </w:pPr>
    </w:p>
    <w:p w14:paraId="029EEB8D" w14:textId="77777777" w:rsidR="008A35FC" w:rsidRDefault="008A35FC" w:rsidP="008A35FC">
      <w:pPr>
        <w:pStyle w:val="PL"/>
      </w:pPr>
      <w:r>
        <w:t xml:space="preserve">    leaf gNBId {</w:t>
      </w:r>
    </w:p>
    <w:p w14:paraId="25BF2923" w14:textId="77777777" w:rsidR="008A35FC" w:rsidRDefault="008A35FC" w:rsidP="008A35FC">
      <w:pPr>
        <w:pStyle w:val="PL"/>
      </w:pPr>
      <w:r>
        <w:t xml:space="preserve">      description "Identifies a gNB within a PLMN.";</w:t>
      </w:r>
    </w:p>
    <w:p w14:paraId="3199DDF0" w14:textId="77777777" w:rsidR="008A35FC" w:rsidRDefault="008A35FC" w:rsidP="008A35FC">
      <w:pPr>
        <w:pStyle w:val="PL"/>
      </w:pPr>
      <w:r>
        <w:t xml:space="preserve">      reference "gNB Identifier (gNB ID) in 3GPP TS 38.300, Global gNB ID</w:t>
      </w:r>
    </w:p>
    <w:p w14:paraId="76E40FD5" w14:textId="77777777" w:rsidR="008A35FC" w:rsidRDefault="008A35FC" w:rsidP="008A35FC">
      <w:pPr>
        <w:pStyle w:val="PL"/>
      </w:pPr>
      <w:r>
        <w:t xml:space="preserve">        in 3GPP TS 38.413";</w:t>
      </w:r>
    </w:p>
    <w:p w14:paraId="264061CE" w14:textId="77777777" w:rsidR="008A35FC" w:rsidRDefault="008A35FC" w:rsidP="008A35FC">
      <w:pPr>
        <w:pStyle w:val="PL"/>
      </w:pPr>
      <w:r>
        <w:t xml:space="preserve">      mandatory true;</w:t>
      </w:r>
    </w:p>
    <w:p w14:paraId="0EF4E665" w14:textId="77777777" w:rsidR="008A35FC" w:rsidRDefault="008A35FC" w:rsidP="008A35FC">
      <w:pPr>
        <w:pStyle w:val="PL"/>
      </w:pPr>
      <w:r>
        <w:t xml:space="preserve">      type int64 { range "0..4294967295"; }</w:t>
      </w:r>
    </w:p>
    <w:p w14:paraId="643759E6" w14:textId="77777777" w:rsidR="008A35FC" w:rsidRDefault="008A35FC" w:rsidP="008A35FC">
      <w:pPr>
        <w:pStyle w:val="PL"/>
      </w:pPr>
      <w:r>
        <w:t xml:space="preserve">    }</w:t>
      </w:r>
    </w:p>
    <w:p w14:paraId="3A80C903" w14:textId="77777777" w:rsidR="008A35FC" w:rsidRDefault="008A35FC" w:rsidP="008A35FC">
      <w:pPr>
        <w:pStyle w:val="PL"/>
      </w:pPr>
    </w:p>
    <w:p w14:paraId="79AC469D" w14:textId="77777777" w:rsidR="008A35FC" w:rsidRDefault="008A35FC" w:rsidP="008A35FC">
      <w:pPr>
        <w:pStyle w:val="PL"/>
      </w:pPr>
      <w:r>
        <w:t xml:space="preserve">    leaf gNBIdLength {</w:t>
      </w:r>
    </w:p>
    <w:p w14:paraId="611DDCA9" w14:textId="77777777" w:rsidR="008A35FC" w:rsidRDefault="008A35FC" w:rsidP="008A35FC">
      <w:pPr>
        <w:pStyle w:val="PL"/>
      </w:pPr>
      <w:r>
        <w:t xml:space="preserve">      description "Indicates the number of bits for encoding the gNB ID.";</w:t>
      </w:r>
    </w:p>
    <w:p w14:paraId="51A72153" w14:textId="77777777" w:rsidR="008A35FC" w:rsidRDefault="008A35FC" w:rsidP="008A35FC">
      <w:pPr>
        <w:pStyle w:val="PL"/>
      </w:pPr>
      <w:r>
        <w:t xml:space="preserve">      reference "gNB ID in 3GPP TS 38.300, Global gNB ID in 3GPP TS 38.413";</w:t>
      </w:r>
    </w:p>
    <w:p w14:paraId="13B65681" w14:textId="77777777" w:rsidR="008A35FC" w:rsidRDefault="008A35FC" w:rsidP="008A35FC">
      <w:pPr>
        <w:pStyle w:val="PL"/>
      </w:pPr>
      <w:r>
        <w:t xml:space="preserve">      mandatory true;</w:t>
      </w:r>
    </w:p>
    <w:p w14:paraId="5521552D" w14:textId="77777777" w:rsidR="008A35FC" w:rsidRDefault="008A35FC" w:rsidP="008A35FC">
      <w:pPr>
        <w:pStyle w:val="PL"/>
      </w:pPr>
      <w:r>
        <w:t xml:space="preserve">      type int32 { range "22..32"; }</w:t>
      </w:r>
    </w:p>
    <w:p w14:paraId="7ACD6FAB" w14:textId="77777777" w:rsidR="008A35FC" w:rsidRDefault="008A35FC" w:rsidP="008A35FC">
      <w:pPr>
        <w:pStyle w:val="PL"/>
      </w:pPr>
      <w:r>
        <w:t xml:space="preserve">    }</w:t>
      </w:r>
    </w:p>
    <w:p w14:paraId="3641E889" w14:textId="77777777" w:rsidR="008A35FC" w:rsidRDefault="008A35FC" w:rsidP="008A35FC">
      <w:pPr>
        <w:pStyle w:val="PL"/>
      </w:pPr>
    </w:p>
    <w:p w14:paraId="19829B86" w14:textId="77777777" w:rsidR="008A35FC" w:rsidRDefault="008A35FC" w:rsidP="008A35FC">
      <w:pPr>
        <w:pStyle w:val="PL"/>
      </w:pPr>
      <w:r>
        <w:t xml:space="preserve">    list pLMNId {</w:t>
      </w:r>
    </w:p>
    <w:p w14:paraId="42952FA8" w14:textId="77777777" w:rsidR="008A35FC" w:rsidRDefault="008A35FC" w:rsidP="008A35FC">
      <w:pPr>
        <w:pStyle w:val="PL"/>
      </w:pPr>
      <w:r>
        <w:t xml:space="preserve">      description "Specifies the PLMN identifier to be used as part of the</w:t>
      </w:r>
    </w:p>
    <w:p w14:paraId="705220E9" w14:textId="77777777" w:rsidR="008A35FC" w:rsidRDefault="008A35FC" w:rsidP="008A35FC">
      <w:pPr>
        <w:pStyle w:val="PL"/>
      </w:pPr>
      <w:r>
        <w:t xml:space="preserve">        global RAN node identity.";</w:t>
      </w:r>
    </w:p>
    <w:p w14:paraId="19C58588" w14:textId="77777777" w:rsidR="008A35FC" w:rsidRDefault="008A35FC" w:rsidP="008A35FC">
      <w:pPr>
        <w:pStyle w:val="PL"/>
      </w:pPr>
      <w:r>
        <w:t xml:space="preserve">      key "mcc mnc";</w:t>
      </w:r>
    </w:p>
    <w:p w14:paraId="49A061B0" w14:textId="77777777" w:rsidR="008A35FC" w:rsidRDefault="008A35FC" w:rsidP="008A35FC">
      <w:pPr>
        <w:pStyle w:val="PL"/>
      </w:pPr>
      <w:r>
        <w:t xml:space="preserve">      min-elements 1;</w:t>
      </w:r>
    </w:p>
    <w:p w14:paraId="28D06804" w14:textId="77777777" w:rsidR="008A35FC" w:rsidRDefault="008A35FC" w:rsidP="008A35FC">
      <w:pPr>
        <w:pStyle w:val="PL"/>
      </w:pPr>
      <w:r>
        <w:t xml:space="preserve">      max-elements 1;</w:t>
      </w:r>
    </w:p>
    <w:p w14:paraId="5E333B71" w14:textId="77777777" w:rsidR="008A35FC" w:rsidRDefault="008A35FC" w:rsidP="008A35FC">
      <w:pPr>
        <w:pStyle w:val="PL"/>
      </w:pPr>
      <w:r>
        <w:t xml:space="preserve">      uses types3gpp:PLMNId;</w:t>
      </w:r>
    </w:p>
    <w:p w14:paraId="6E7C3DA8" w14:textId="77777777" w:rsidR="008A35FC" w:rsidRDefault="008A35FC" w:rsidP="008A35FC">
      <w:pPr>
        <w:pStyle w:val="PL"/>
      </w:pPr>
      <w:r>
        <w:t xml:space="preserve">    }</w:t>
      </w:r>
    </w:p>
    <w:p w14:paraId="2F564D8B" w14:textId="77777777" w:rsidR="008A35FC" w:rsidRDefault="008A35FC" w:rsidP="008A35FC">
      <w:pPr>
        <w:pStyle w:val="PL"/>
      </w:pPr>
      <w:r>
        <w:t xml:space="preserve">  }</w:t>
      </w:r>
    </w:p>
    <w:p w14:paraId="1CE99C8C" w14:textId="77777777" w:rsidR="008A35FC" w:rsidRDefault="008A35FC" w:rsidP="008A35FC">
      <w:pPr>
        <w:pStyle w:val="PL"/>
      </w:pPr>
    </w:p>
    <w:p w14:paraId="49277289" w14:textId="77777777" w:rsidR="008A35FC" w:rsidRDefault="008A35FC" w:rsidP="008A35FC">
      <w:pPr>
        <w:pStyle w:val="PL"/>
      </w:pPr>
      <w:r>
        <w:t xml:space="preserve">  grouping ExternalGNBCUCPFunctionWrapper {</w:t>
      </w:r>
    </w:p>
    <w:p w14:paraId="0961DD25" w14:textId="77777777" w:rsidR="008A35FC" w:rsidRDefault="008A35FC" w:rsidP="008A35FC">
      <w:pPr>
        <w:pStyle w:val="PL"/>
      </w:pPr>
      <w:r>
        <w:t xml:space="preserve">    list ExternalGNBCUCPFunction {</w:t>
      </w:r>
    </w:p>
    <w:p w14:paraId="0A6D9316" w14:textId="77777777" w:rsidR="008A35FC" w:rsidRDefault="008A35FC" w:rsidP="008A35FC">
      <w:pPr>
        <w:pStyle w:val="PL"/>
      </w:pPr>
      <w:r>
        <w:t xml:space="preserve">      description "Represents the properties, known by the management function,</w:t>
      </w:r>
    </w:p>
    <w:p w14:paraId="28B060C6" w14:textId="77777777" w:rsidR="008A35FC" w:rsidRDefault="008A35FC" w:rsidP="008A35FC">
      <w:pPr>
        <w:pStyle w:val="PL"/>
      </w:pPr>
      <w:r>
        <w:t xml:space="preserve">        of a GNBCUCPFunction managed by another management function.";</w:t>
      </w:r>
    </w:p>
    <w:p w14:paraId="117D6519" w14:textId="77777777" w:rsidR="008A35FC" w:rsidRDefault="008A35FC" w:rsidP="008A35FC">
      <w:pPr>
        <w:pStyle w:val="PL"/>
      </w:pPr>
      <w:r>
        <w:t xml:space="preserve">      reference "3GPP TS 28.541";</w:t>
      </w:r>
    </w:p>
    <w:p w14:paraId="129C2968" w14:textId="77777777" w:rsidR="008A35FC" w:rsidRDefault="008A35FC" w:rsidP="008A35FC">
      <w:pPr>
        <w:pStyle w:val="PL"/>
      </w:pPr>
      <w:r>
        <w:t xml:space="preserve">      key id;</w:t>
      </w:r>
    </w:p>
    <w:p w14:paraId="0BED2C8A" w14:textId="77777777" w:rsidR="008A35FC" w:rsidRDefault="008A35FC" w:rsidP="008A35FC">
      <w:pPr>
        <w:pStyle w:val="PL"/>
      </w:pPr>
      <w:r>
        <w:t xml:space="preserve">      uses top3gpp:Top_Grp;</w:t>
      </w:r>
    </w:p>
    <w:p w14:paraId="24D24EA0" w14:textId="77777777" w:rsidR="008A35FC" w:rsidRDefault="008A35FC" w:rsidP="008A35FC">
      <w:pPr>
        <w:pStyle w:val="PL"/>
      </w:pPr>
      <w:r>
        <w:t xml:space="preserve">      container attributes {</w:t>
      </w:r>
    </w:p>
    <w:p w14:paraId="331F1536" w14:textId="77777777" w:rsidR="008A35FC" w:rsidRDefault="008A35FC" w:rsidP="008A35FC">
      <w:pPr>
        <w:pStyle w:val="PL"/>
      </w:pPr>
      <w:r>
        <w:t xml:space="preserve">        uses ExternalGNBCUCPFunctionGrp;</w:t>
      </w:r>
    </w:p>
    <w:p w14:paraId="4A7D7E3A" w14:textId="77777777" w:rsidR="008A35FC" w:rsidRDefault="008A35FC" w:rsidP="008A35FC">
      <w:pPr>
        <w:pStyle w:val="PL"/>
      </w:pPr>
      <w:r>
        <w:t xml:space="preserve">      }</w:t>
      </w:r>
    </w:p>
    <w:p w14:paraId="4B604718" w14:textId="77777777" w:rsidR="008A35FC" w:rsidRDefault="008A35FC" w:rsidP="008A35FC">
      <w:pPr>
        <w:pStyle w:val="PL"/>
      </w:pPr>
      <w:r>
        <w:t xml:space="preserve">      uses mf3gpp:ManagedFunctionContainedClasses;</w:t>
      </w:r>
    </w:p>
    <w:p w14:paraId="47943D42" w14:textId="77777777" w:rsidR="008A35FC" w:rsidRDefault="008A35FC" w:rsidP="008A35FC">
      <w:pPr>
        <w:pStyle w:val="PL"/>
      </w:pPr>
      <w:r>
        <w:t xml:space="preserve">    }</w:t>
      </w:r>
    </w:p>
    <w:p w14:paraId="1CFEE924" w14:textId="77777777" w:rsidR="008A35FC" w:rsidRDefault="008A35FC" w:rsidP="008A35FC">
      <w:pPr>
        <w:pStyle w:val="PL"/>
      </w:pPr>
      <w:r>
        <w:t xml:space="preserve">  } </w:t>
      </w:r>
    </w:p>
    <w:p w14:paraId="7A42CD96" w14:textId="77777777" w:rsidR="008A35FC" w:rsidRDefault="008A35FC" w:rsidP="008A35FC">
      <w:pPr>
        <w:pStyle w:val="PL"/>
      </w:pPr>
      <w:r>
        <w:t xml:space="preserve">  </w:t>
      </w:r>
    </w:p>
    <w:p w14:paraId="6FD5E694" w14:textId="77777777" w:rsidR="008A35FC" w:rsidRDefault="008A35FC" w:rsidP="008A35FC">
      <w:pPr>
        <w:pStyle w:val="PL"/>
      </w:pPr>
      <w:r>
        <w:t xml:space="preserve">  augment "/subnet3gpp:SubNetwork" {</w:t>
      </w:r>
    </w:p>
    <w:p w14:paraId="7BFBBBF7" w14:textId="77777777" w:rsidR="008A35FC" w:rsidRDefault="008A35FC" w:rsidP="008A35FC">
      <w:pPr>
        <w:pStyle w:val="PL"/>
      </w:pPr>
      <w:r>
        <w:t xml:space="preserve">    if-feature subnet3gpp:ExternalsUnderSubNetwork ;</w:t>
      </w:r>
    </w:p>
    <w:p w14:paraId="0366EAD8" w14:textId="77777777" w:rsidR="008A35FC" w:rsidRDefault="008A35FC" w:rsidP="008A35FC">
      <w:pPr>
        <w:pStyle w:val="PL"/>
      </w:pPr>
      <w:r>
        <w:t xml:space="preserve">    uses ExternalGNBCUCPFunctionWrapper;</w:t>
      </w:r>
    </w:p>
    <w:p w14:paraId="1E4C1A8A" w14:textId="77777777" w:rsidR="008A35FC" w:rsidRDefault="008A35FC" w:rsidP="008A35FC">
      <w:pPr>
        <w:pStyle w:val="PL"/>
      </w:pPr>
      <w:r>
        <w:t xml:space="preserve">  }</w:t>
      </w:r>
    </w:p>
    <w:p w14:paraId="68A2F134" w14:textId="77777777" w:rsidR="008A35FC" w:rsidRDefault="008A35FC" w:rsidP="008A35FC">
      <w:pPr>
        <w:pStyle w:val="PL"/>
      </w:pPr>
    </w:p>
    <w:p w14:paraId="4E0C4642" w14:textId="77777777" w:rsidR="008A35FC" w:rsidRDefault="008A35FC" w:rsidP="008A35FC">
      <w:pPr>
        <w:pStyle w:val="PL"/>
      </w:pPr>
      <w:r>
        <w:t xml:space="preserve">  augment "/nrnet3gpp:NRNetwork" {</w:t>
      </w:r>
    </w:p>
    <w:p w14:paraId="47F0412C" w14:textId="77777777" w:rsidR="008A35FC" w:rsidRDefault="008A35FC" w:rsidP="008A35FC">
      <w:pPr>
        <w:pStyle w:val="PL"/>
      </w:pPr>
      <w:r>
        <w:t xml:space="preserve">    if-feature nrnet3gpp:ExternalsUnderNRNetwork;</w:t>
      </w:r>
    </w:p>
    <w:p w14:paraId="6700FDBD" w14:textId="77777777" w:rsidR="008A35FC" w:rsidRDefault="008A35FC" w:rsidP="008A35FC">
      <w:pPr>
        <w:pStyle w:val="PL"/>
      </w:pPr>
      <w:r>
        <w:t xml:space="preserve">    uses ExternalGNBCUCPFunctionWrapper;</w:t>
      </w:r>
    </w:p>
    <w:p w14:paraId="2C1323D0" w14:textId="77777777" w:rsidR="008A35FC" w:rsidRDefault="008A35FC" w:rsidP="008A35FC">
      <w:pPr>
        <w:pStyle w:val="PL"/>
      </w:pPr>
      <w:r>
        <w:t xml:space="preserve">  }</w:t>
      </w:r>
      <w:r>
        <w:tab/>
      </w:r>
      <w:r>
        <w:tab/>
      </w:r>
    </w:p>
    <w:p w14:paraId="21CB2FBF" w14:textId="77777777" w:rsidR="00635016" w:rsidRDefault="008A35FC" w:rsidP="00635016">
      <w:pPr>
        <w:pStyle w:val="PL"/>
      </w:pPr>
      <w:r>
        <w:t>}</w:t>
      </w:r>
    </w:p>
    <w:p w14:paraId="7551A878" w14:textId="0AF38470" w:rsidR="008A35FC" w:rsidRDefault="00635016" w:rsidP="00635016">
      <w:pPr>
        <w:pStyle w:val="PL"/>
      </w:pPr>
      <w:r>
        <w:t>&lt;CODE ENDS&gt;</w:t>
      </w:r>
    </w:p>
    <w:p w14:paraId="58B8EF7D" w14:textId="68703322" w:rsidR="008A35FC" w:rsidRDefault="008A35FC" w:rsidP="008A35FC">
      <w:pPr>
        <w:pStyle w:val="Heading2"/>
      </w:pPr>
      <w:bookmarkStart w:id="90" w:name="_Toc59183340"/>
      <w:bookmarkStart w:id="91" w:name="_Toc59184806"/>
      <w:bookmarkStart w:id="92" w:name="_Toc59195741"/>
      <w:bookmarkStart w:id="93" w:name="_Toc59440170"/>
      <w:bookmarkStart w:id="94" w:name="_Toc67990619"/>
      <w:r>
        <w:rPr>
          <w:lang w:eastAsia="zh-CN"/>
        </w:rPr>
        <w:t>E.5.11</w:t>
      </w:r>
      <w:r>
        <w:rPr>
          <w:lang w:eastAsia="zh-CN"/>
        </w:rPr>
        <w:tab/>
        <w:t>module _3gpp-nr-nrm-externalgnbcuupfunction.yang</w:t>
      </w:r>
      <w:bookmarkEnd w:id="90"/>
      <w:bookmarkEnd w:id="91"/>
      <w:bookmarkEnd w:id="92"/>
      <w:bookmarkEnd w:id="93"/>
      <w:bookmarkEnd w:id="94"/>
    </w:p>
    <w:p w14:paraId="1C83C4CF" w14:textId="77777777" w:rsidR="00635016" w:rsidRDefault="00635016" w:rsidP="008A35FC">
      <w:pPr>
        <w:pStyle w:val="PL"/>
      </w:pPr>
      <w:r w:rsidRPr="00635016">
        <w:t>&lt;CODE BEGINS&gt;</w:t>
      </w:r>
    </w:p>
    <w:p w14:paraId="49C87DD4" w14:textId="77D409AA" w:rsidR="008A35FC" w:rsidRDefault="008A35FC" w:rsidP="008A35FC">
      <w:pPr>
        <w:pStyle w:val="PL"/>
      </w:pPr>
      <w:r>
        <w:t>module _3gpp-nr-nrm-externalgnbcuupfunction {</w:t>
      </w:r>
    </w:p>
    <w:p w14:paraId="2B900BAD" w14:textId="77777777" w:rsidR="008A35FC" w:rsidRDefault="008A35FC" w:rsidP="008A35FC">
      <w:pPr>
        <w:pStyle w:val="PL"/>
      </w:pPr>
      <w:r>
        <w:t xml:space="preserve">  yang-version 1.1;</w:t>
      </w:r>
    </w:p>
    <w:p w14:paraId="501CC7A2" w14:textId="77777777" w:rsidR="008A35FC" w:rsidRDefault="008A35FC" w:rsidP="008A35FC">
      <w:pPr>
        <w:pStyle w:val="PL"/>
      </w:pPr>
      <w:r>
        <w:t xml:space="preserve">  namespace "urn:3gpp:sa5:_3gpp-nr-nrm-externalgnbcuupfunction";</w:t>
      </w:r>
    </w:p>
    <w:p w14:paraId="7B237F3E" w14:textId="77777777" w:rsidR="008A35FC" w:rsidRDefault="008A35FC" w:rsidP="008A35FC">
      <w:pPr>
        <w:pStyle w:val="PL"/>
      </w:pPr>
      <w:r>
        <w:t xml:space="preserve">  prefix "extgnbcuup3gpp";</w:t>
      </w:r>
    </w:p>
    <w:p w14:paraId="1BD57539" w14:textId="77777777" w:rsidR="008A35FC" w:rsidRDefault="008A35FC" w:rsidP="008A35FC">
      <w:pPr>
        <w:pStyle w:val="PL"/>
      </w:pPr>
    </w:p>
    <w:p w14:paraId="66FEBD62" w14:textId="77777777" w:rsidR="008A35FC" w:rsidRDefault="008A35FC" w:rsidP="008A35FC">
      <w:pPr>
        <w:pStyle w:val="PL"/>
      </w:pPr>
      <w:r>
        <w:t xml:space="preserve">  import _3gpp-common-managed-function { prefix mf3gpp; }</w:t>
      </w:r>
    </w:p>
    <w:p w14:paraId="55B442D9" w14:textId="77777777" w:rsidR="008A35FC" w:rsidRDefault="008A35FC" w:rsidP="008A35FC">
      <w:pPr>
        <w:pStyle w:val="PL"/>
      </w:pPr>
      <w:r>
        <w:t xml:space="preserve">  import _3gpp-nr-nrm-nrnetwork { prefix nrnet3gpp; }</w:t>
      </w:r>
    </w:p>
    <w:p w14:paraId="7F756E66" w14:textId="77777777" w:rsidR="008A35FC" w:rsidRDefault="008A35FC" w:rsidP="008A35FC">
      <w:pPr>
        <w:pStyle w:val="PL"/>
      </w:pPr>
      <w:r>
        <w:t xml:space="preserve">  import _3gpp-common-subnetwork { prefix subnet3gpp; }</w:t>
      </w:r>
    </w:p>
    <w:p w14:paraId="57192AA7" w14:textId="77777777" w:rsidR="008A35FC" w:rsidRDefault="008A35FC" w:rsidP="008A35FC">
      <w:pPr>
        <w:pStyle w:val="PL"/>
      </w:pPr>
      <w:r>
        <w:t xml:space="preserve">  import _3gpp-common-top { prefix top3gpp; }</w:t>
      </w:r>
    </w:p>
    <w:p w14:paraId="7B861C36" w14:textId="77777777" w:rsidR="008A35FC" w:rsidRDefault="008A35FC" w:rsidP="008A35FC">
      <w:pPr>
        <w:pStyle w:val="PL"/>
      </w:pPr>
    </w:p>
    <w:p w14:paraId="62F531C3" w14:textId="77777777" w:rsidR="008A35FC" w:rsidRDefault="008A35FC" w:rsidP="008A35FC">
      <w:pPr>
        <w:pStyle w:val="PL"/>
      </w:pPr>
      <w:r>
        <w:t xml:space="preserve">  organization "3GPP SA5";</w:t>
      </w:r>
    </w:p>
    <w:p w14:paraId="7382E047" w14:textId="77777777" w:rsidR="008A35FC" w:rsidRDefault="008A35FC" w:rsidP="008A35FC">
      <w:pPr>
        <w:pStyle w:val="PL"/>
      </w:pPr>
      <w:r>
        <w:t xml:space="preserve">  description "Defines the YANG mapping of the ExternalGNBCUUPFunction</w:t>
      </w:r>
    </w:p>
    <w:p w14:paraId="7EE2E6D8" w14:textId="77777777" w:rsidR="008A35FC" w:rsidRDefault="008A35FC" w:rsidP="008A35FC">
      <w:pPr>
        <w:pStyle w:val="PL"/>
      </w:pPr>
      <w:r>
        <w:t xml:space="preserve">    Information Object Class (IOC), that is part of the NR Network</w:t>
      </w:r>
    </w:p>
    <w:p w14:paraId="61BEF1C4" w14:textId="77777777" w:rsidR="008A35FC" w:rsidRDefault="008A35FC" w:rsidP="008A35FC">
      <w:pPr>
        <w:pStyle w:val="PL"/>
      </w:pPr>
      <w:r>
        <w:t xml:space="preserve">    Resource Model (NRM).";</w:t>
      </w:r>
    </w:p>
    <w:p w14:paraId="754DCB6F" w14:textId="77777777" w:rsidR="008A35FC" w:rsidRDefault="008A35FC" w:rsidP="008A35FC">
      <w:pPr>
        <w:pStyle w:val="PL"/>
      </w:pPr>
      <w:r>
        <w:t xml:space="preserve">  reference "3GPP TS 28.541 5G Network Resource Model (NRM)";</w:t>
      </w:r>
    </w:p>
    <w:p w14:paraId="44825C5B" w14:textId="77777777" w:rsidR="008A35FC" w:rsidRDefault="008A35FC" w:rsidP="008A35FC">
      <w:pPr>
        <w:pStyle w:val="PL"/>
      </w:pPr>
    </w:p>
    <w:p w14:paraId="581DF2C9" w14:textId="77777777" w:rsidR="008A35FC" w:rsidRDefault="008A35FC" w:rsidP="008A35FC">
      <w:pPr>
        <w:pStyle w:val="PL"/>
      </w:pPr>
      <w:r>
        <w:t xml:space="preserve">  revision 2019-10-28 { reference S5-193518 ; }</w:t>
      </w:r>
    </w:p>
    <w:p w14:paraId="0FF80029" w14:textId="77777777" w:rsidR="008A35FC" w:rsidRDefault="008A35FC" w:rsidP="008A35FC">
      <w:pPr>
        <w:pStyle w:val="PL"/>
      </w:pPr>
      <w:r>
        <w:t xml:space="preserve">  revision 2019-06-17 {</w:t>
      </w:r>
    </w:p>
    <w:p w14:paraId="382AD107" w14:textId="77777777" w:rsidR="008A35FC" w:rsidRDefault="008A35FC" w:rsidP="008A35FC">
      <w:pPr>
        <w:pStyle w:val="PL"/>
      </w:pPr>
      <w:r>
        <w:t xml:space="preserve">    description "Initial revision";</w:t>
      </w:r>
    </w:p>
    <w:p w14:paraId="5DA1D2DB" w14:textId="77777777" w:rsidR="008A35FC" w:rsidRDefault="008A35FC" w:rsidP="008A35FC">
      <w:pPr>
        <w:pStyle w:val="PL"/>
      </w:pPr>
      <w:r>
        <w:t xml:space="preserve">  }</w:t>
      </w:r>
    </w:p>
    <w:p w14:paraId="2423092E" w14:textId="77777777" w:rsidR="008A35FC" w:rsidRDefault="008A35FC" w:rsidP="008A35FC">
      <w:pPr>
        <w:pStyle w:val="PL"/>
      </w:pPr>
    </w:p>
    <w:p w14:paraId="6F23F995" w14:textId="77777777" w:rsidR="008A35FC" w:rsidRDefault="008A35FC" w:rsidP="008A35FC">
      <w:pPr>
        <w:pStyle w:val="PL"/>
      </w:pPr>
      <w:r>
        <w:t xml:space="preserve">  grouping ExternalGNBCUUPFunctionGrp {</w:t>
      </w:r>
    </w:p>
    <w:p w14:paraId="522ABB18" w14:textId="77777777" w:rsidR="008A35FC" w:rsidRDefault="008A35FC" w:rsidP="008A35FC">
      <w:pPr>
        <w:pStyle w:val="PL"/>
      </w:pPr>
      <w:r>
        <w:t xml:space="preserve">    description "Represets the ExternalGNBCUUPFunction IOC.";</w:t>
      </w:r>
    </w:p>
    <w:p w14:paraId="4C586C32" w14:textId="77777777" w:rsidR="008A35FC" w:rsidRDefault="008A35FC" w:rsidP="008A35FC">
      <w:pPr>
        <w:pStyle w:val="PL"/>
      </w:pPr>
      <w:r>
        <w:t xml:space="preserve">    reference "3GPP TS 28.541";   </w:t>
      </w:r>
    </w:p>
    <w:p w14:paraId="773BAA41" w14:textId="77777777" w:rsidR="008A35FC" w:rsidRDefault="008A35FC" w:rsidP="008A35FC">
      <w:pPr>
        <w:pStyle w:val="PL"/>
      </w:pPr>
      <w:r>
        <w:t xml:space="preserve">    uses mf3gpp:ManagedFunctionGrp; </w:t>
      </w:r>
    </w:p>
    <w:p w14:paraId="46FF75A0" w14:textId="77777777" w:rsidR="008A35FC" w:rsidRDefault="008A35FC" w:rsidP="008A35FC">
      <w:pPr>
        <w:pStyle w:val="PL"/>
      </w:pPr>
      <w:r>
        <w:t xml:space="preserve">            </w:t>
      </w:r>
    </w:p>
    <w:p w14:paraId="51505843" w14:textId="77777777" w:rsidR="008A35FC" w:rsidRDefault="008A35FC" w:rsidP="008A35FC">
      <w:pPr>
        <w:pStyle w:val="PL"/>
      </w:pPr>
      <w:r>
        <w:t xml:space="preserve">    leaf gNBId {</w:t>
      </w:r>
    </w:p>
    <w:p w14:paraId="1256D3B7" w14:textId="77777777" w:rsidR="008A35FC" w:rsidRDefault="008A35FC" w:rsidP="008A35FC">
      <w:pPr>
        <w:pStyle w:val="PL"/>
      </w:pPr>
      <w:r>
        <w:t xml:space="preserve">      description "Identifies a gNB within a PLMN.";</w:t>
      </w:r>
    </w:p>
    <w:p w14:paraId="2804D100" w14:textId="77777777" w:rsidR="008A35FC" w:rsidRDefault="008A35FC" w:rsidP="008A35FC">
      <w:pPr>
        <w:pStyle w:val="PL"/>
      </w:pPr>
      <w:r>
        <w:t xml:space="preserve">      reference "gNB Identifier (gNB ID) in 3GPP TS 38.300, Global gNB ID</w:t>
      </w:r>
    </w:p>
    <w:p w14:paraId="5BD2A558" w14:textId="77777777" w:rsidR="008A35FC" w:rsidRDefault="008A35FC" w:rsidP="008A35FC">
      <w:pPr>
        <w:pStyle w:val="PL"/>
      </w:pPr>
      <w:r>
        <w:t xml:space="preserve">        in 3GPP TS 38.413";</w:t>
      </w:r>
    </w:p>
    <w:p w14:paraId="3B1E1196" w14:textId="77777777" w:rsidR="008A35FC" w:rsidRDefault="008A35FC" w:rsidP="008A35FC">
      <w:pPr>
        <w:pStyle w:val="PL"/>
      </w:pPr>
      <w:r>
        <w:t xml:space="preserve">      mandatory true;</w:t>
      </w:r>
    </w:p>
    <w:p w14:paraId="0B95818F" w14:textId="77777777" w:rsidR="008A35FC" w:rsidRDefault="008A35FC" w:rsidP="008A35FC">
      <w:pPr>
        <w:pStyle w:val="PL"/>
      </w:pPr>
      <w:r>
        <w:t xml:space="preserve">      type int64 { range "0..4294967295"; }</w:t>
      </w:r>
    </w:p>
    <w:p w14:paraId="01980B2B" w14:textId="77777777" w:rsidR="008A35FC" w:rsidRDefault="008A35FC" w:rsidP="008A35FC">
      <w:pPr>
        <w:pStyle w:val="PL"/>
      </w:pPr>
      <w:r>
        <w:t xml:space="preserve">    }</w:t>
      </w:r>
    </w:p>
    <w:p w14:paraId="40F11749" w14:textId="77777777" w:rsidR="008A35FC" w:rsidRDefault="008A35FC" w:rsidP="008A35FC">
      <w:pPr>
        <w:pStyle w:val="PL"/>
      </w:pPr>
    </w:p>
    <w:p w14:paraId="7C171ADE" w14:textId="77777777" w:rsidR="008A35FC" w:rsidRDefault="008A35FC" w:rsidP="008A35FC">
      <w:pPr>
        <w:pStyle w:val="PL"/>
      </w:pPr>
      <w:r>
        <w:t xml:space="preserve">    leaf gNBIdLength {</w:t>
      </w:r>
    </w:p>
    <w:p w14:paraId="1D6EA9AA" w14:textId="77777777" w:rsidR="008A35FC" w:rsidRDefault="008A35FC" w:rsidP="008A35FC">
      <w:pPr>
        <w:pStyle w:val="PL"/>
      </w:pPr>
      <w:r>
        <w:t xml:space="preserve">      description "Indicates the number of bits for encoding the gNB ID.";</w:t>
      </w:r>
    </w:p>
    <w:p w14:paraId="396FB1B4" w14:textId="77777777" w:rsidR="008A35FC" w:rsidRDefault="008A35FC" w:rsidP="008A35FC">
      <w:pPr>
        <w:pStyle w:val="PL"/>
      </w:pPr>
      <w:r>
        <w:t xml:space="preserve">      reference "gNB ID in 3GPP TS 38.300, Global gNB ID in 3GPP TS 38.413";</w:t>
      </w:r>
    </w:p>
    <w:p w14:paraId="0D012328" w14:textId="77777777" w:rsidR="008A35FC" w:rsidRDefault="008A35FC" w:rsidP="008A35FC">
      <w:pPr>
        <w:pStyle w:val="PL"/>
      </w:pPr>
      <w:r>
        <w:t xml:space="preserve">      mandatory true;</w:t>
      </w:r>
    </w:p>
    <w:p w14:paraId="7FAE640F" w14:textId="77777777" w:rsidR="008A35FC" w:rsidRDefault="008A35FC" w:rsidP="008A35FC">
      <w:pPr>
        <w:pStyle w:val="PL"/>
      </w:pPr>
      <w:r>
        <w:t xml:space="preserve">      type int32 { range "22..32"; }</w:t>
      </w:r>
    </w:p>
    <w:p w14:paraId="60418BEF" w14:textId="77777777" w:rsidR="008A35FC" w:rsidRDefault="008A35FC" w:rsidP="008A35FC">
      <w:pPr>
        <w:pStyle w:val="PL"/>
      </w:pPr>
      <w:r>
        <w:t xml:space="preserve">    }</w:t>
      </w:r>
    </w:p>
    <w:p w14:paraId="4DA22CA9" w14:textId="77777777" w:rsidR="008A35FC" w:rsidRDefault="008A35FC" w:rsidP="008A35FC">
      <w:pPr>
        <w:pStyle w:val="PL"/>
      </w:pPr>
      <w:r>
        <w:t xml:space="preserve">  }</w:t>
      </w:r>
    </w:p>
    <w:p w14:paraId="61982B41" w14:textId="77777777" w:rsidR="008A35FC" w:rsidRDefault="008A35FC" w:rsidP="008A35FC">
      <w:pPr>
        <w:pStyle w:val="PL"/>
      </w:pPr>
    </w:p>
    <w:p w14:paraId="25C050FB" w14:textId="77777777" w:rsidR="008A35FC" w:rsidRDefault="008A35FC" w:rsidP="008A35FC">
      <w:pPr>
        <w:pStyle w:val="PL"/>
      </w:pPr>
      <w:r>
        <w:t xml:space="preserve">  grouping ExternalGNBCUUPFunctionWrapper {</w:t>
      </w:r>
    </w:p>
    <w:p w14:paraId="5DEF6408" w14:textId="77777777" w:rsidR="008A35FC" w:rsidRDefault="008A35FC" w:rsidP="008A35FC">
      <w:pPr>
        <w:pStyle w:val="PL"/>
      </w:pPr>
      <w:r>
        <w:t xml:space="preserve">    list ExternalGNBCUUPFunction {</w:t>
      </w:r>
    </w:p>
    <w:p w14:paraId="43DD5F3F" w14:textId="77777777" w:rsidR="008A35FC" w:rsidRDefault="008A35FC" w:rsidP="008A35FC">
      <w:pPr>
        <w:pStyle w:val="PL"/>
      </w:pPr>
      <w:r>
        <w:t xml:space="preserve">      description "Represents the properties, known by the management function,</w:t>
      </w:r>
    </w:p>
    <w:p w14:paraId="1E9BD3A6" w14:textId="77777777" w:rsidR="008A35FC" w:rsidRDefault="008A35FC" w:rsidP="008A35FC">
      <w:pPr>
        <w:pStyle w:val="PL"/>
      </w:pPr>
      <w:r>
        <w:t xml:space="preserve">        of a GNBCUUPFunction managed by another management function.";</w:t>
      </w:r>
    </w:p>
    <w:p w14:paraId="5B134006" w14:textId="77777777" w:rsidR="008A35FC" w:rsidRDefault="008A35FC" w:rsidP="008A35FC">
      <w:pPr>
        <w:pStyle w:val="PL"/>
      </w:pPr>
      <w:r>
        <w:t xml:space="preserve">      reference "3GPP TS 28.541";</w:t>
      </w:r>
    </w:p>
    <w:p w14:paraId="0C8C1347" w14:textId="77777777" w:rsidR="008A35FC" w:rsidRDefault="008A35FC" w:rsidP="008A35FC">
      <w:pPr>
        <w:pStyle w:val="PL"/>
      </w:pPr>
      <w:r>
        <w:t xml:space="preserve">      key id;</w:t>
      </w:r>
    </w:p>
    <w:p w14:paraId="74CC5040" w14:textId="77777777" w:rsidR="008A35FC" w:rsidRDefault="008A35FC" w:rsidP="008A35FC">
      <w:pPr>
        <w:pStyle w:val="PL"/>
      </w:pPr>
      <w:r>
        <w:t xml:space="preserve">      uses top3gpp:Top_Grp;</w:t>
      </w:r>
    </w:p>
    <w:p w14:paraId="5D2F8FB3" w14:textId="77777777" w:rsidR="008A35FC" w:rsidRDefault="008A35FC" w:rsidP="008A35FC">
      <w:pPr>
        <w:pStyle w:val="PL"/>
      </w:pPr>
      <w:r>
        <w:t xml:space="preserve">      container attributes {</w:t>
      </w:r>
    </w:p>
    <w:p w14:paraId="04A8A7F6" w14:textId="77777777" w:rsidR="008A35FC" w:rsidRDefault="008A35FC" w:rsidP="008A35FC">
      <w:pPr>
        <w:pStyle w:val="PL"/>
      </w:pPr>
      <w:r>
        <w:t xml:space="preserve">        uses ExternalGNBCUUPFunctionGrp;</w:t>
      </w:r>
    </w:p>
    <w:p w14:paraId="55404B5A" w14:textId="77777777" w:rsidR="008A35FC" w:rsidRDefault="008A35FC" w:rsidP="008A35FC">
      <w:pPr>
        <w:pStyle w:val="PL"/>
      </w:pPr>
      <w:r>
        <w:t xml:space="preserve">      }</w:t>
      </w:r>
    </w:p>
    <w:p w14:paraId="1E97A45F" w14:textId="77777777" w:rsidR="008A35FC" w:rsidRDefault="008A35FC" w:rsidP="008A35FC">
      <w:pPr>
        <w:pStyle w:val="PL"/>
      </w:pPr>
      <w:r>
        <w:t xml:space="preserve">      uses mf3gpp:ManagedFunctionContainedClasses;</w:t>
      </w:r>
    </w:p>
    <w:p w14:paraId="3A89A0D6" w14:textId="77777777" w:rsidR="008A35FC" w:rsidRDefault="008A35FC" w:rsidP="008A35FC">
      <w:pPr>
        <w:pStyle w:val="PL"/>
      </w:pPr>
      <w:r>
        <w:t xml:space="preserve">    }</w:t>
      </w:r>
    </w:p>
    <w:p w14:paraId="4CEC00CB" w14:textId="77777777" w:rsidR="008A35FC" w:rsidRDefault="008A35FC" w:rsidP="008A35FC">
      <w:pPr>
        <w:pStyle w:val="PL"/>
      </w:pPr>
      <w:r>
        <w:t xml:space="preserve">  } </w:t>
      </w:r>
    </w:p>
    <w:p w14:paraId="14E7376D" w14:textId="77777777" w:rsidR="008A35FC" w:rsidRDefault="008A35FC" w:rsidP="008A35FC">
      <w:pPr>
        <w:pStyle w:val="PL"/>
      </w:pPr>
      <w:r>
        <w:t xml:space="preserve">  </w:t>
      </w:r>
    </w:p>
    <w:p w14:paraId="0546159C" w14:textId="77777777" w:rsidR="008A35FC" w:rsidRDefault="008A35FC" w:rsidP="008A35FC">
      <w:pPr>
        <w:pStyle w:val="PL"/>
      </w:pPr>
      <w:r>
        <w:t xml:space="preserve">  augment "/subnet3gpp:SubNetwork" {</w:t>
      </w:r>
    </w:p>
    <w:p w14:paraId="6CB7C04F" w14:textId="77777777" w:rsidR="008A35FC" w:rsidRDefault="008A35FC" w:rsidP="008A35FC">
      <w:pPr>
        <w:pStyle w:val="PL"/>
      </w:pPr>
      <w:r>
        <w:t xml:space="preserve">    if-feature subnet3gpp:ExternalsUnderSubNetwork ;</w:t>
      </w:r>
    </w:p>
    <w:p w14:paraId="60599135" w14:textId="77777777" w:rsidR="008A35FC" w:rsidRDefault="008A35FC" w:rsidP="008A35FC">
      <w:pPr>
        <w:pStyle w:val="PL"/>
      </w:pPr>
      <w:r>
        <w:t xml:space="preserve">    uses ExternalGNBCUUPFunctionWrapper;</w:t>
      </w:r>
    </w:p>
    <w:p w14:paraId="6724777E" w14:textId="77777777" w:rsidR="008A35FC" w:rsidRDefault="008A35FC" w:rsidP="008A35FC">
      <w:pPr>
        <w:pStyle w:val="PL"/>
      </w:pPr>
      <w:r>
        <w:t xml:space="preserve">  }</w:t>
      </w:r>
    </w:p>
    <w:p w14:paraId="7D09036C" w14:textId="77777777" w:rsidR="008A35FC" w:rsidRDefault="008A35FC" w:rsidP="008A35FC">
      <w:pPr>
        <w:pStyle w:val="PL"/>
      </w:pPr>
    </w:p>
    <w:p w14:paraId="5DD54097" w14:textId="77777777" w:rsidR="008A35FC" w:rsidRDefault="008A35FC" w:rsidP="008A35FC">
      <w:pPr>
        <w:pStyle w:val="PL"/>
      </w:pPr>
      <w:r>
        <w:t xml:space="preserve">  augment "/nrnet3gpp:NRNetwork" {</w:t>
      </w:r>
    </w:p>
    <w:p w14:paraId="591BD285" w14:textId="77777777" w:rsidR="008A35FC" w:rsidRDefault="008A35FC" w:rsidP="008A35FC">
      <w:pPr>
        <w:pStyle w:val="PL"/>
      </w:pPr>
      <w:r>
        <w:t xml:space="preserve">    if-feature nrnet3gpp:ExternalsUnderNRNetwork;</w:t>
      </w:r>
    </w:p>
    <w:p w14:paraId="1B682736" w14:textId="77777777" w:rsidR="008A35FC" w:rsidRDefault="008A35FC" w:rsidP="008A35FC">
      <w:pPr>
        <w:pStyle w:val="PL"/>
      </w:pPr>
      <w:r>
        <w:t xml:space="preserve">    uses ExternalGNBCUUPFunctionWrapper;</w:t>
      </w:r>
    </w:p>
    <w:p w14:paraId="05B515DE" w14:textId="77777777" w:rsidR="008A35FC" w:rsidRDefault="008A35FC" w:rsidP="008A35FC">
      <w:pPr>
        <w:pStyle w:val="PL"/>
      </w:pPr>
      <w:r>
        <w:t xml:space="preserve">  }</w:t>
      </w:r>
      <w:r>
        <w:tab/>
      </w:r>
    </w:p>
    <w:p w14:paraId="20250287" w14:textId="77777777" w:rsidR="00635016" w:rsidRDefault="008A35FC" w:rsidP="00635016">
      <w:pPr>
        <w:pStyle w:val="PL"/>
      </w:pPr>
      <w:r>
        <w:t>}</w:t>
      </w:r>
    </w:p>
    <w:p w14:paraId="0F14918F" w14:textId="46DEBC26" w:rsidR="008A35FC" w:rsidRDefault="00635016" w:rsidP="00635016">
      <w:pPr>
        <w:pStyle w:val="PL"/>
      </w:pPr>
      <w:r>
        <w:t>&lt;CODE ENDS&gt;</w:t>
      </w:r>
    </w:p>
    <w:p w14:paraId="2320DF5C" w14:textId="43C7CADA" w:rsidR="008A35FC" w:rsidRDefault="008A35FC" w:rsidP="008A35FC">
      <w:pPr>
        <w:pStyle w:val="Heading2"/>
      </w:pPr>
      <w:bookmarkStart w:id="95" w:name="_Toc59183341"/>
      <w:bookmarkStart w:id="96" w:name="_Toc59184807"/>
      <w:bookmarkStart w:id="97" w:name="_Toc59195742"/>
      <w:bookmarkStart w:id="98" w:name="_Toc59440171"/>
      <w:bookmarkStart w:id="99" w:name="_Toc67990620"/>
      <w:r>
        <w:rPr>
          <w:lang w:eastAsia="zh-CN"/>
        </w:rPr>
        <w:t>E.5.12</w:t>
      </w:r>
      <w:r>
        <w:rPr>
          <w:lang w:eastAsia="zh-CN"/>
        </w:rPr>
        <w:tab/>
        <w:t>module _3gpp-nr-nrm-externalgnbdufunction.yang</w:t>
      </w:r>
      <w:bookmarkEnd w:id="95"/>
      <w:bookmarkEnd w:id="96"/>
      <w:bookmarkEnd w:id="97"/>
      <w:bookmarkEnd w:id="98"/>
      <w:bookmarkEnd w:id="99"/>
    </w:p>
    <w:p w14:paraId="47EE3325" w14:textId="77777777" w:rsidR="00635016" w:rsidRDefault="00635016" w:rsidP="008A35FC">
      <w:pPr>
        <w:pStyle w:val="PL"/>
      </w:pPr>
      <w:r w:rsidRPr="00635016">
        <w:t>&lt;CODE BEGINS&gt;</w:t>
      </w:r>
    </w:p>
    <w:p w14:paraId="3F25A00B" w14:textId="4EFC8103" w:rsidR="008A35FC" w:rsidRDefault="008A35FC" w:rsidP="008A35FC">
      <w:pPr>
        <w:pStyle w:val="PL"/>
      </w:pPr>
      <w:r>
        <w:t>module _3gpp-nr-nrm-externalgnbdufunction {</w:t>
      </w:r>
    </w:p>
    <w:p w14:paraId="217994BF" w14:textId="77777777" w:rsidR="008A35FC" w:rsidRDefault="008A35FC" w:rsidP="008A35FC">
      <w:pPr>
        <w:pStyle w:val="PL"/>
      </w:pPr>
      <w:r>
        <w:t xml:space="preserve">  yang-version 1.1;</w:t>
      </w:r>
    </w:p>
    <w:p w14:paraId="504C398E" w14:textId="77777777" w:rsidR="008A35FC" w:rsidRDefault="008A35FC" w:rsidP="008A35FC">
      <w:pPr>
        <w:pStyle w:val="PL"/>
      </w:pPr>
      <w:r>
        <w:t xml:space="preserve">  namespace "urn:3gpp:sa5:_3gpp-nr-nrm-externalgnbdufunction";</w:t>
      </w:r>
    </w:p>
    <w:p w14:paraId="1748D215" w14:textId="77777777" w:rsidR="008A35FC" w:rsidRDefault="008A35FC" w:rsidP="008A35FC">
      <w:pPr>
        <w:pStyle w:val="PL"/>
      </w:pPr>
      <w:r>
        <w:t xml:space="preserve">  prefix "extgnbdu3gpp";</w:t>
      </w:r>
    </w:p>
    <w:p w14:paraId="5FB02CC5" w14:textId="77777777" w:rsidR="008A35FC" w:rsidRDefault="008A35FC" w:rsidP="008A35FC">
      <w:pPr>
        <w:pStyle w:val="PL"/>
      </w:pPr>
    </w:p>
    <w:p w14:paraId="04B263CD" w14:textId="77777777" w:rsidR="008A35FC" w:rsidRDefault="008A35FC" w:rsidP="008A35FC">
      <w:pPr>
        <w:pStyle w:val="PL"/>
      </w:pPr>
      <w:r>
        <w:t xml:space="preserve">  import _3gpp-common-yang-types { prefix types3gpp; }</w:t>
      </w:r>
    </w:p>
    <w:p w14:paraId="4AAB67F8" w14:textId="77777777" w:rsidR="008A35FC" w:rsidRDefault="008A35FC" w:rsidP="008A35FC">
      <w:pPr>
        <w:pStyle w:val="PL"/>
      </w:pPr>
      <w:r>
        <w:t xml:space="preserve">  import _3gpp-common-managed-function { prefix mf3gpp; }</w:t>
      </w:r>
    </w:p>
    <w:p w14:paraId="2CC06D49" w14:textId="77777777" w:rsidR="008A35FC" w:rsidRDefault="008A35FC" w:rsidP="008A35FC">
      <w:pPr>
        <w:pStyle w:val="PL"/>
      </w:pPr>
      <w:r>
        <w:t xml:space="preserve">  import _3gpp-nr-nrm-nrnetwork { prefix nrnet3gpp; }</w:t>
      </w:r>
    </w:p>
    <w:p w14:paraId="6D2D5B57" w14:textId="77777777" w:rsidR="008A35FC" w:rsidRDefault="008A35FC" w:rsidP="008A35FC">
      <w:pPr>
        <w:pStyle w:val="PL"/>
      </w:pPr>
      <w:r>
        <w:t xml:space="preserve">  import _3gpp-common-subnetwork { prefix subnet3gpp; }</w:t>
      </w:r>
    </w:p>
    <w:p w14:paraId="0015FFF0" w14:textId="77777777" w:rsidR="008A35FC" w:rsidRDefault="008A35FC" w:rsidP="008A35FC">
      <w:pPr>
        <w:pStyle w:val="PL"/>
      </w:pPr>
      <w:r>
        <w:t xml:space="preserve">  import _3gpp-common-top { prefix top3gpp; }</w:t>
      </w:r>
    </w:p>
    <w:p w14:paraId="670839E1" w14:textId="77777777" w:rsidR="008A35FC" w:rsidRDefault="008A35FC" w:rsidP="008A35FC">
      <w:pPr>
        <w:pStyle w:val="PL"/>
      </w:pPr>
    </w:p>
    <w:p w14:paraId="41A16693" w14:textId="77777777" w:rsidR="008A35FC" w:rsidRDefault="008A35FC" w:rsidP="008A35FC">
      <w:pPr>
        <w:pStyle w:val="PL"/>
      </w:pPr>
      <w:r>
        <w:t xml:space="preserve">  organization "3GPP SA5";</w:t>
      </w:r>
    </w:p>
    <w:p w14:paraId="67E8E3DA" w14:textId="77777777" w:rsidR="008A35FC" w:rsidRDefault="008A35FC" w:rsidP="008A35FC">
      <w:pPr>
        <w:pStyle w:val="PL"/>
      </w:pPr>
      <w:r>
        <w:t xml:space="preserve">  description "Defines the YANG mapping of the ExternalGNBDUFunction</w:t>
      </w:r>
    </w:p>
    <w:p w14:paraId="6C7A02DA" w14:textId="77777777" w:rsidR="008A35FC" w:rsidRDefault="008A35FC" w:rsidP="008A35FC">
      <w:pPr>
        <w:pStyle w:val="PL"/>
      </w:pPr>
      <w:r>
        <w:t xml:space="preserve">    Information Object Class (IOC) that is part of the NR Network Resource</w:t>
      </w:r>
    </w:p>
    <w:p w14:paraId="1FCC4B2D" w14:textId="77777777" w:rsidR="008A35FC" w:rsidRDefault="008A35FC" w:rsidP="008A35FC">
      <w:pPr>
        <w:pStyle w:val="PL"/>
      </w:pPr>
      <w:r>
        <w:t xml:space="preserve">    Model (NRM).";</w:t>
      </w:r>
    </w:p>
    <w:p w14:paraId="7B6CB910" w14:textId="77777777" w:rsidR="008A35FC" w:rsidRDefault="008A35FC" w:rsidP="008A35FC">
      <w:pPr>
        <w:pStyle w:val="PL"/>
      </w:pPr>
      <w:r>
        <w:t xml:space="preserve">  reference "3GPP TS 28.541 5G Network Resource Model (NRM)";</w:t>
      </w:r>
    </w:p>
    <w:p w14:paraId="1504921A" w14:textId="77777777" w:rsidR="008A35FC" w:rsidRDefault="008A35FC" w:rsidP="008A35FC">
      <w:pPr>
        <w:pStyle w:val="PL"/>
      </w:pPr>
    </w:p>
    <w:p w14:paraId="6B65A983" w14:textId="77777777" w:rsidR="008A35FC" w:rsidRDefault="008A35FC" w:rsidP="008A35FC">
      <w:pPr>
        <w:pStyle w:val="PL"/>
      </w:pPr>
      <w:r>
        <w:t xml:space="preserve">  revision 2019-10-28 { reference S5-193518 ; }</w:t>
      </w:r>
    </w:p>
    <w:p w14:paraId="3624FE07" w14:textId="77777777" w:rsidR="008A35FC" w:rsidRDefault="008A35FC" w:rsidP="008A35FC">
      <w:pPr>
        <w:pStyle w:val="PL"/>
      </w:pPr>
      <w:r>
        <w:t xml:space="preserve">  revision 2019-06-17 {</w:t>
      </w:r>
    </w:p>
    <w:p w14:paraId="44321AB3" w14:textId="77777777" w:rsidR="008A35FC" w:rsidRDefault="008A35FC" w:rsidP="008A35FC">
      <w:pPr>
        <w:pStyle w:val="PL"/>
      </w:pPr>
      <w:r>
        <w:t xml:space="preserve">    description "Initial revision";</w:t>
      </w:r>
    </w:p>
    <w:p w14:paraId="51371BCB" w14:textId="77777777" w:rsidR="008A35FC" w:rsidRDefault="008A35FC" w:rsidP="008A35FC">
      <w:pPr>
        <w:pStyle w:val="PL"/>
      </w:pPr>
      <w:r>
        <w:t xml:space="preserve">  }</w:t>
      </w:r>
    </w:p>
    <w:p w14:paraId="4A32219F" w14:textId="77777777" w:rsidR="008A35FC" w:rsidRDefault="008A35FC" w:rsidP="008A35FC">
      <w:pPr>
        <w:pStyle w:val="PL"/>
      </w:pPr>
    </w:p>
    <w:p w14:paraId="0040B9AA" w14:textId="77777777" w:rsidR="008A35FC" w:rsidRDefault="008A35FC" w:rsidP="008A35FC">
      <w:pPr>
        <w:pStyle w:val="PL"/>
      </w:pPr>
      <w:r>
        <w:t xml:space="preserve">  grouping ExternalGNBDUFunctionGrp {</w:t>
      </w:r>
    </w:p>
    <w:p w14:paraId="4E1F6D9F" w14:textId="77777777" w:rsidR="008A35FC" w:rsidRDefault="008A35FC" w:rsidP="008A35FC">
      <w:pPr>
        <w:pStyle w:val="PL"/>
      </w:pPr>
      <w:r>
        <w:t xml:space="preserve">    description "Represets the ExternalGNBDUFunction IOC.";</w:t>
      </w:r>
    </w:p>
    <w:p w14:paraId="26BD55D1" w14:textId="77777777" w:rsidR="008A35FC" w:rsidRDefault="008A35FC" w:rsidP="008A35FC">
      <w:pPr>
        <w:pStyle w:val="PL"/>
      </w:pPr>
      <w:r>
        <w:t xml:space="preserve">    reference "3GPP TS 28.541";   </w:t>
      </w:r>
    </w:p>
    <w:p w14:paraId="4891E7C0" w14:textId="77777777" w:rsidR="008A35FC" w:rsidRDefault="008A35FC" w:rsidP="008A35FC">
      <w:pPr>
        <w:pStyle w:val="PL"/>
      </w:pPr>
      <w:r>
        <w:t xml:space="preserve">    uses mf3gpp:ManagedFunctionGrp; </w:t>
      </w:r>
    </w:p>
    <w:p w14:paraId="20748CC4" w14:textId="77777777" w:rsidR="008A35FC" w:rsidRDefault="008A35FC" w:rsidP="008A35FC">
      <w:pPr>
        <w:pStyle w:val="PL"/>
      </w:pPr>
      <w:r>
        <w:t xml:space="preserve">            </w:t>
      </w:r>
    </w:p>
    <w:p w14:paraId="3248F0C7" w14:textId="77777777" w:rsidR="008A35FC" w:rsidRDefault="008A35FC" w:rsidP="008A35FC">
      <w:pPr>
        <w:pStyle w:val="PL"/>
      </w:pPr>
      <w:r>
        <w:t xml:space="preserve">    leaf gNBId {</w:t>
      </w:r>
    </w:p>
    <w:p w14:paraId="3349D743" w14:textId="77777777" w:rsidR="008A35FC" w:rsidRDefault="008A35FC" w:rsidP="008A35FC">
      <w:pPr>
        <w:pStyle w:val="PL"/>
      </w:pPr>
      <w:r>
        <w:t xml:space="preserve">      description "Identifies a gNB within a PLMN.";</w:t>
      </w:r>
    </w:p>
    <w:p w14:paraId="32D3FE6E" w14:textId="77777777" w:rsidR="008A35FC" w:rsidRDefault="008A35FC" w:rsidP="008A35FC">
      <w:pPr>
        <w:pStyle w:val="PL"/>
      </w:pPr>
      <w:r>
        <w:t xml:space="preserve">      reference "gNB Identifier (gNB ID) in 3GPP TS 38.300, Global gNB ID</w:t>
      </w:r>
    </w:p>
    <w:p w14:paraId="09D49AAE" w14:textId="77777777" w:rsidR="008A35FC" w:rsidRDefault="008A35FC" w:rsidP="008A35FC">
      <w:pPr>
        <w:pStyle w:val="PL"/>
      </w:pPr>
      <w:r>
        <w:t xml:space="preserve">        in 3GPP TS 38.413";</w:t>
      </w:r>
    </w:p>
    <w:p w14:paraId="3C3EBB16" w14:textId="77777777" w:rsidR="008A35FC" w:rsidRDefault="008A35FC" w:rsidP="008A35FC">
      <w:pPr>
        <w:pStyle w:val="PL"/>
      </w:pPr>
      <w:r>
        <w:t xml:space="preserve">      mandatory true;</w:t>
      </w:r>
    </w:p>
    <w:p w14:paraId="4D9C0578" w14:textId="77777777" w:rsidR="008A35FC" w:rsidRDefault="008A35FC" w:rsidP="008A35FC">
      <w:pPr>
        <w:pStyle w:val="PL"/>
      </w:pPr>
      <w:r>
        <w:t xml:space="preserve">      type int64 { range "0..4294967295"; }</w:t>
      </w:r>
    </w:p>
    <w:p w14:paraId="758ABB8F" w14:textId="77777777" w:rsidR="008A35FC" w:rsidRDefault="008A35FC" w:rsidP="008A35FC">
      <w:pPr>
        <w:pStyle w:val="PL"/>
      </w:pPr>
      <w:r>
        <w:t xml:space="preserve">    }</w:t>
      </w:r>
    </w:p>
    <w:p w14:paraId="664A5D86" w14:textId="77777777" w:rsidR="008A35FC" w:rsidRDefault="008A35FC" w:rsidP="008A35FC">
      <w:pPr>
        <w:pStyle w:val="PL"/>
      </w:pPr>
    </w:p>
    <w:p w14:paraId="4DF2D231" w14:textId="77777777" w:rsidR="008A35FC" w:rsidRDefault="008A35FC" w:rsidP="008A35FC">
      <w:pPr>
        <w:pStyle w:val="PL"/>
      </w:pPr>
      <w:r>
        <w:t xml:space="preserve">    leaf gNBIdLength {</w:t>
      </w:r>
    </w:p>
    <w:p w14:paraId="77768CF2" w14:textId="77777777" w:rsidR="008A35FC" w:rsidRDefault="008A35FC" w:rsidP="008A35FC">
      <w:pPr>
        <w:pStyle w:val="PL"/>
      </w:pPr>
      <w:r>
        <w:t xml:space="preserve">      description "Indicates the number of bits for encoding the gNB ID.";</w:t>
      </w:r>
    </w:p>
    <w:p w14:paraId="1A0A1661" w14:textId="77777777" w:rsidR="008A35FC" w:rsidRDefault="008A35FC" w:rsidP="008A35FC">
      <w:pPr>
        <w:pStyle w:val="PL"/>
      </w:pPr>
      <w:r>
        <w:t xml:space="preserve">      reference "gNB ID in 3GPP TS 38.300, Global gNB ID in 3GPP TS 38.413";</w:t>
      </w:r>
    </w:p>
    <w:p w14:paraId="10094176" w14:textId="77777777" w:rsidR="008A35FC" w:rsidRDefault="008A35FC" w:rsidP="008A35FC">
      <w:pPr>
        <w:pStyle w:val="PL"/>
      </w:pPr>
      <w:r>
        <w:t xml:space="preserve">      mandatory true;</w:t>
      </w:r>
    </w:p>
    <w:p w14:paraId="4E210483" w14:textId="77777777" w:rsidR="008A35FC" w:rsidRDefault="008A35FC" w:rsidP="008A35FC">
      <w:pPr>
        <w:pStyle w:val="PL"/>
      </w:pPr>
      <w:r>
        <w:t xml:space="preserve">      type int32 { range "22..32"; }</w:t>
      </w:r>
    </w:p>
    <w:p w14:paraId="63B6FBB7" w14:textId="77777777" w:rsidR="008A35FC" w:rsidRDefault="008A35FC" w:rsidP="008A35FC">
      <w:pPr>
        <w:pStyle w:val="PL"/>
      </w:pPr>
      <w:r>
        <w:t xml:space="preserve">    }</w:t>
      </w:r>
    </w:p>
    <w:p w14:paraId="7DE38B6B" w14:textId="77777777" w:rsidR="008A35FC" w:rsidRDefault="008A35FC" w:rsidP="008A35FC">
      <w:pPr>
        <w:pStyle w:val="PL"/>
      </w:pPr>
    </w:p>
    <w:p w14:paraId="1D689650" w14:textId="77777777" w:rsidR="008A35FC" w:rsidRDefault="008A35FC" w:rsidP="008A35FC">
      <w:pPr>
        <w:pStyle w:val="PL"/>
      </w:pPr>
      <w:r>
        <w:t xml:space="preserve">    list pLMNId {</w:t>
      </w:r>
    </w:p>
    <w:p w14:paraId="505B3A14" w14:textId="77777777" w:rsidR="008A35FC" w:rsidRDefault="008A35FC" w:rsidP="008A35FC">
      <w:pPr>
        <w:pStyle w:val="PL"/>
      </w:pPr>
      <w:r>
        <w:t xml:space="preserve">      description "Specifies the PLMN identifier to be used as part of the</w:t>
      </w:r>
    </w:p>
    <w:p w14:paraId="56CFE1E3" w14:textId="77777777" w:rsidR="008A35FC" w:rsidRDefault="008A35FC" w:rsidP="008A35FC">
      <w:pPr>
        <w:pStyle w:val="PL"/>
      </w:pPr>
      <w:r>
        <w:t xml:space="preserve">        global RAN node identity.";</w:t>
      </w:r>
    </w:p>
    <w:p w14:paraId="0019AC64" w14:textId="77777777" w:rsidR="008A35FC" w:rsidRDefault="008A35FC" w:rsidP="008A35FC">
      <w:pPr>
        <w:pStyle w:val="PL"/>
      </w:pPr>
      <w:r>
        <w:t xml:space="preserve">      key "mcc mnc";</w:t>
      </w:r>
    </w:p>
    <w:p w14:paraId="73F73385" w14:textId="77777777" w:rsidR="008A35FC" w:rsidRDefault="008A35FC" w:rsidP="008A35FC">
      <w:pPr>
        <w:pStyle w:val="PL"/>
      </w:pPr>
      <w:r>
        <w:t xml:space="preserve">      min-elements 1;</w:t>
      </w:r>
    </w:p>
    <w:p w14:paraId="6D806230" w14:textId="77777777" w:rsidR="008A35FC" w:rsidRDefault="008A35FC" w:rsidP="008A35FC">
      <w:pPr>
        <w:pStyle w:val="PL"/>
      </w:pPr>
      <w:r>
        <w:t xml:space="preserve">      max-elements 1;</w:t>
      </w:r>
    </w:p>
    <w:p w14:paraId="7143B010" w14:textId="77777777" w:rsidR="008A35FC" w:rsidRDefault="008A35FC" w:rsidP="008A35FC">
      <w:pPr>
        <w:pStyle w:val="PL"/>
      </w:pPr>
      <w:r>
        <w:t xml:space="preserve">      uses types3gpp:PLMNId;</w:t>
      </w:r>
    </w:p>
    <w:p w14:paraId="4CC653EB" w14:textId="77777777" w:rsidR="008A35FC" w:rsidRDefault="008A35FC" w:rsidP="008A35FC">
      <w:pPr>
        <w:pStyle w:val="PL"/>
      </w:pPr>
      <w:r>
        <w:t xml:space="preserve">    }</w:t>
      </w:r>
    </w:p>
    <w:p w14:paraId="6F8E2CD2" w14:textId="77777777" w:rsidR="008A35FC" w:rsidRDefault="008A35FC" w:rsidP="008A35FC">
      <w:pPr>
        <w:pStyle w:val="PL"/>
      </w:pPr>
      <w:r>
        <w:t xml:space="preserve">  }</w:t>
      </w:r>
    </w:p>
    <w:p w14:paraId="3C5A54F2" w14:textId="77777777" w:rsidR="008A35FC" w:rsidRDefault="008A35FC" w:rsidP="008A35FC">
      <w:pPr>
        <w:pStyle w:val="PL"/>
      </w:pPr>
    </w:p>
    <w:p w14:paraId="7079AE0A" w14:textId="77777777" w:rsidR="008A35FC" w:rsidRDefault="008A35FC" w:rsidP="008A35FC">
      <w:pPr>
        <w:pStyle w:val="PL"/>
      </w:pPr>
      <w:r>
        <w:t xml:space="preserve">  grouping ExternalGNBDUFunctionWrapper {</w:t>
      </w:r>
    </w:p>
    <w:p w14:paraId="0716A594" w14:textId="77777777" w:rsidR="008A35FC" w:rsidRDefault="008A35FC" w:rsidP="008A35FC">
      <w:pPr>
        <w:pStyle w:val="PL"/>
      </w:pPr>
      <w:r>
        <w:t xml:space="preserve">    list ExternalGNBDUFunction {</w:t>
      </w:r>
    </w:p>
    <w:p w14:paraId="0ADAE0A2" w14:textId="77777777" w:rsidR="008A35FC" w:rsidRDefault="008A35FC" w:rsidP="008A35FC">
      <w:pPr>
        <w:pStyle w:val="PL"/>
      </w:pPr>
      <w:r>
        <w:t xml:space="preserve">      description "Represents the properties, known by the management function,</w:t>
      </w:r>
    </w:p>
    <w:p w14:paraId="09E84D5E" w14:textId="77777777" w:rsidR="008A35FC" w:rsidRDefault="008A35FC" w:rsidP="008A35FC">
      <w:pPr>
        <w:pStyle w:val="PL"/>
      </w:pPr>
      <w:r>
        <w:t xml:space="preserve">        of a GNBDUFunction managed by another management function.";</w:t>
      </w:r>
    </w:p>
    <w:p w14:paraId="2FECD090" w14:textId="77777777" w:rsidR="008A35FC" w:rsidRDefault="008A35FC" w:rsidP="008A35FC">
      <w:pPr>
        <w:pStyle w:val="PL"/>
      </w:pPr>
      <w:r>
        <w:t xml:space="preserve">      reference "3GPP TS 28.541";</w:t>
      </w:r>
    </w:p>
    <w:p w14:paraId="2B09EDBE" w14:textId="77777777" w:rsidR="008A35FC" w:rsidRDefault="008A35FC" w:rsidP="008A35FC">
      <w:pPr>
        <w:pStyle w:val="PL"/>
      </w:pPr>
      <w:r>
        <w:t xml:space="preserve">      key id;</w:t>
      </w:r>
    </w:p>
    <w:p w14:paraId="36F26C2A" w14:textId="77777777" w:rsidR="008A35FC" w:rsidRDefault="008A35FC" w:rsidP="008A35FC">
      <w:pPr>
        <w:pStyle w:val="PL"/>
      </w:pPr>
      <w:r>
        <w:t xml:space="preserve">      uses top3gpp:Top_Grp;</w:t>
      </w:r>
    </w:p>
    <w:p w14:paraId="0D2C4E71" w14:textId="77777777" w:rsidR="008A35FC" w:rsidRDefault="008A35FC" w:rsidP="008A35FC">
      <w:pPr>
        <w:pStyle w:val="PL"/>
      </w:pPr>
      <w:r>
        <w:t xml:space="preserve">      container attributes {</w:t>
      </w:r>
    </w:p>
    <w:p w14:paraId="77CA0DF4" w14:textId="77777777" w:rsidR="008A35FC" w:rsidRDefault="008A35FC" w:rsidP="008A35FC">
      <w:pPr>
        <w:pStyle w:val="PL"/>
      </w:pPr>
      <w:r>
        <w:t xml:space="preserve">        uses ExternalGNBDUFunctionGrp;</w:t>
      </w:r>
    </w:p>
    <w:p w14:paraId="1D863FBB" w14:textId="77777777" w:rsidR="008A35FC" w:rsidRDefault="008A35FC" w:rsidP="008A35FC">
      <w:pPr>
        <w:pStyle w:val="PL"/>
      </w:pPr>
      <w:r>
        <w:t xml:space="preserve">      }</w:t>
      </w:r>
    </w:p>
    <w:p w14:paraId="4247A69A" w14:textId="77777777" w:rsidR="008A35FC" w:rsidRDefault="008A35FC" w:rsidP="008A35FC">
      <w:pPr>
        <w:pStyle w:val="PL"/>
      </w:pPr>
      <w:r>
        <w:t xml:space="preserve">      uses mf3gpp:ManagedFunctionContainedClasses;</w:t>
      </w:r>
    </w:p>
    <w:p w14:paraId="51CF283A" w14:textId="77777777" w:rsidR="008A35FC" w:rsidRDefault="008A35FC" w:rsidP="008A35FC">
      <w:pPr>
        <w:pStyle w:val="PL"/>
      </w:pPr>
      <w:r>
        <w:t xml:space="preserve">    }</w:t>
      </w:r>
    </w:p>
    <w:p w14:paraId="13472173" w14:textId="77777777" w:rsidR="008A35FC" w:rsidRDefault="008A35FC" w:rsidP="008A35FC">
      <w:pPr>
        <w:pStyle w:val="PL"/>
      </w:pPr>
      <w:r>
        <w:t xml:space="preserve">  } </w:t>
      </w:r>
    </w:p>
    <w:p w14:paraId="2ADAED3B" w14:textId="77777777" w:rsidR="008A35FC" w:rsidRDefault="008A35FC" w:rsidP="008A35FC">
      <w:pPr>
        <w:pStyle w:val="PL"/>
      </w:pPr>
      <w:r>
        <w:t xml:space="preserve">  </w:t>
      </w:r>
    </w:p>
    <w:p w14:paraId="2BCBA99B" w14:textId="77777777" w:rsidR="008A35FC" w:rsidRDefault="008A35FC" w:rsidP="008A35FC">
      <w:pPr>
        <w:pStyle w:val="PL"/>
      </w:pPr>
      <w:r>
        <w:t xml:space="preserve">  augment "/subnet3gpp:SubNetwork" {</w:t>
      </w:r>
    </w:p>
    <w:p w14:paraId="3F36697D" w14:textId="77777777" w:rsidR="008A35FC" w:rsidRDefault="008A35FC" w:rsidP="008A35FC">
      <w:pPr>
        <w:pStyle w:val="PL"/>
      </w:pPr>
      <w:r>
        <w:t xml:space="preserve">    if-feature subnet3gpp:ExternalsUnderSubNetwork ;</w:t>
      </w:r>
    </w:p>
    <w:p w14:paraId="2579B382" w14:textId="77777777" w:rsidR="008A35FC" w:rsidRDefault="008A35FC" w:rsidP="008A35FC">
      <w:pPr>
        <w:pStyle w:val="PL"/>
      </w:pPr>
      <w:r>
        <w:t xml:space="preserve">    uses ExternalGNBDUFunctionWrapper;</w:t>
      </w:r>
    </w:p>
    <w:p w14:paraId="48E84690" w14:textId="77777777" w:rsidR="008A35FC" w:rsidRDefault="008A35FC" w:rsidP="008A35FC">
      <w:pPr>
        <w:pStyle w:val="PL"/>
      </w:pPr>
      <w:r>
        <w:t xml:space="preserve">  }</w:t>
      </w:r>
    </w:p>
    <w:p w14:paraId="11E7CEF8" w14:textId="77777777" w:rsidR="008A35FC" w:rsidRDefault="008A35FC" w:rsidP="008A35FC">
      <w:pPr>
        <w:pStyle w:val="PL"/>
      </w:pPr>
    </w:p>
    <w:p w14:paraId="04FBAC9B" w14:textId="77777777" w:rsidR="008A35FC" w:rsidRDefault="008A35FC" w:rsidP="008A35FC">
      <w:pPr>
        <w:pStyle w:val="PL"/>
      </w:pPr>
      <w:r>
        <w:t xml:space="preserve">  augment "/nrnet3gpp:NRNetwork" {</w:t>
      </w:r>
    </w:p>
    <w:p w14:paraId="461965BD" w14:textId="77777777" w:rsidR="008A35FC" w:rsidRDefault="008A35FC" w:rsidP="008A35FC">
      <w:pPr>
        <w:pStyle w:val="PL"/>
      </w:pPr>
      <w:r>
        <w:t xml:space="preserve">    if-feature nrnet3gpp:ExternalsUnderNRNetwork;</w:t>
      </w:r>
    </w:p>
    <w:p w14:paraId="5760DCAD" w14:textId="77777777" w:rsidR="008A35FC" w:rsidRDefault="008A35FC" w:rsidP="008A35FC">
      <w:pPr>
        <w:pStyle w:val="PL"/>
      </w:pPr>
      <w:r>
        <w:t xml:space="preserve">    uses ExternalGNBDUFunctionWrapper;</w:t>
      </w:r>
    </w:p>
    <w:p w14:paraId="39FEAA98" w14:textId="77777777" w:rsidR="008A35FC" w:rsidRDefault="008A35FC" w:rsidP="008A35FC">
      <w:pPr>
        <w:pStyle w:val="PL"/>
      </w:pPr>
      <w:r>
        <w:t xml:space="preserve">  }</w:t>
      </w:r>
    </w:p>
    <w:p w14:paraId="1DC7C951" w14:textId="77777777" w:rsidR="00635016" w:rsidRDefault="008A35FC" w:rsidP="00635016">
      <w:pPr>
        <w:pStyle w:val="PL"/>
      </w:pPr>
      <w:r>
        <w:t>}</w:t>
      </w:r>
    </w:p>
    <w:p w14:paraId="79E36993" w14:textId="1482DFBA" w:rsidR="008A35FC" w:rsidRDefault="00635016" w:rsidP="00635016">
      <w:pPr>
        <w:pStyle w:val="PL"/>
      </w:pPr>
      <w:r>
        <w:t>&lt;CODE ENDS&gt;</w:t>
      </w:r>
    </w:p>
    <w:p w14:paraId="24561CDF" w14:textId="6C1432CE" w:rsidR="008A35FC" w:rsidRDefault="008A35FC" w:rsidP="008A35FC">
      <w:pPr>
        <w:pStyle w:val="Heading2"/>
      </w:pPr>
      <w:bookmarkStart w:id="100" w:name="_Toc59183342"/>
      <w:bookmarkStart w:id="101" w:name="_Toc59184808"/>
      <w:bookmarkStart w:id="102" w:name="_Toc59195743"/>
      <w:bookmarkStart w:id="103" w:name="_Toc59440172"/>
      <w:bookmarkStart w:id="104" w:name="_Toc67990621"/>
      <w:r>
        <w:rPr>
          <w:lang w:eastAsia="zh-CN"/>
        </w:rPr>
        <w:t>E.5.13</w:t>
      </w:r>
      <w:r>
        <w:rPr>
          <w:lang w:eastAsia="zh-CN"/>
        </w:rPr>
        <w:tab/>
        <w:t>module _3gpp-nr-nrm-externalnrcellcu.yang</w:t>
      </w:r>
      <w:bookmarkEnd w:id="100"/>
      <w:bookmarkEnd w:id="101"/>
      <w:bookmarkEnd w:id="102"/>
      <w:bookmarkEnd w:id="103"/>
      <w:bookmarkEnd w:id="104"/>
    </w:p>
    <w:p w14:paraId="40F723E6" w14:textId="77777777" w:rsidR="00635016" w:rsidRDefault="00635016" w:rsidP="008A35FC">
      <w:pPr>
        <w:pStyle w:val="PL"/>
      </w:pPr>
      <w:bookmarkStart w:id="105" w:name="_Toc59183343"/>
      <w:bookmarkStart w:id="106" w:name="_Toc59184809"/>
      <w:bookmarkStart w:id="107" w:name="_Toc59195744"/>
      <w:bookmarkStart w:id="108" w:name="_Toc59440173"/>
      <w:bookmarkStart w:id="109" w:name="_Toc67990622"/>
      <w:r w:rsidRPr="00635016">
        <w:t>&lt;CODE BEGINS&gt;</w:t>
      </w:r>
    </w:p>
    <w:p w14:paraId="169E6337" w14:textId="3E6EEFED" w:rsidR="008A35FC" w:rsidRDefault="008A35FC" w:rsidP="008A35FC">
      <w:pPr>
        <w:pStyle w:val="PL"/>
      </w:pPr>
      <w:r>
        <w:t>module _3gpp-nr-nrm-externalnrcellcu {</w:t>
      </w:r>
    </w:p>
    <w:p w14:paraId="55510467" w14:textId="77777777" w:rsidR="008A35FC" w:rsidRDefault="008A35FC" w:rsidP="008A35FC">
      <w:pPr>
        <w:pStyle w:val="PL"/>
      </w:pPr>
      <w:r>
        <w:t xml:space="preserve">  yang-version 1.1;</w:t>
      </w:r>
    </w:p>
    <w:p w14:paraId="2022D1F1" w14:textId="77777777" w:rsidR="008A35FC" w:rsidRDefault="008A35FC" w:rsidP="008A35FC">
      <w:pPr>
        <w:pStyle w:val="PL"/>
      </w:pPr>
      <w:r>
        <w:t xml:space="preserve">  namespace "urn:3gpp:sa5:_3gpp-nr-nrm-externalnrcellcu";</w:t>
      </w:r>
    </w:p>
    <w:p w14:paraId="72DCBAF4" w14:textId="77777777" w:rsidR="008A35FC" w:rsidRDefault="008A35FC" w:rsidP="008A35FC">
      <w:pPr>
        <w:pStyle w:val="PL"/>
      </w:pPr>
      <w:r>
        <w:t xml:space="preserve">  prefix "extnrcellcu3gpp";</w:t>
      </w:r>
    </w:p>
    <w:p w14:paraId="18FD0985" w14:textId="77777777" w:rsidR="008A35FC" w:rsidRDefault="008A35FC" w:rsidP="008A35FC">
      <w:pPr>
        <w:pStyle w:val="PL"/>
      </w:pPr>
    </w:p>
    <w:p w14:paraId="3E62F5EE" w14:textId="77777777" w:rsidR="008A35FC" w:rsidRDefault="008A35FC" w:rsidP="008A35FC">
      <w:pPr>
        <w:pStyle w:val="PL"/>
      </w:pPr>
      <w:r>
        <w:t xml:space="preserve">  import _3gpp-common-yang-types { prefix types3gpp; }</w:t>
      </w:r>
    </w:p>
    <w:p w14:paraId="7581714B" w14:textId="77777777" w:rsidR="008A35FC" w:rsidRDefault="008A35FC" w:rsidP="008A35FC">
      <w:pPr>
        <w:pStyle w:val="PL"/>
      </w:pPr>
      <w:r>
        <w:t xml:space="preserve">  import _3gpp-common-managed-function { prefix mf3gpp; }</w:t>
      </w:r>
    </w:p>
    <w:p w14:paraId="01E42F2E" w14:textId="77777777" w:rsidR="008A35FC" w:rsidRDefault="008A35FC" w:rsidP="008A35FC">
      <w:pPr>
        <w:pStyle w:val="PL"/>
      </w:pPr>
      <w:r>
        <w:t xml:space="preserve">  import _3gpp-nr-nrm-nrnetwork { prefix nrnet3gpp; }</w:t>
      </w:r>
    </w:p>
    <w:p w14:paraId="29F29E9A" w14:textId="77777777" w:rsidR="008A35FC" w:rsidRDefault="008A35FC" w:rsidP="008A35FC">
      <w:pPr>
        <w:pStyle w:val="PL"/>
      </w:pPr>
      <w:r>
        <w:t xml:space="preserve">  import _3gpp-common-subnetwork { prefix subnet3gpp; }</w:t>
      </w:r>
    </w:p>
    <w:p w14:paraId="5BBB37D6" w14:textId="77777777" w:rsidR="008A35FC" w:rsidRDefault="008A35FC" w:rsidP="008A35FC">
      <w:pPr>
        <w:pStyle w:val="PL"/>
      </w:pPr>
      <w:r>
        <w:t xml:space="preserve">  import _3gpp-nr-nrm-externalgnbcucpfunction { prefix extgnbcucp3gpp; }</w:t>
      </w:r>
    </w:p>
    <w:p w14:paraId="3859FEEF" w14:textId="77777777" w:rsidR="008A35FC" w:rsidRDefault="008A35FC" w:rsidP="008A35FC">
      <w:pPr>
        <w:pStyle w:val="PL"/>
      </w:pPr>
      <w:r>
        <w:t xml:space="preserve">  import _3gpp-common-top { prefix top3gpp; }</w:t>
      </w:r>
    </w:p>
    <w:p w14:paraId="6F95E9C4" w14:textId="77777777" w:rsidR="008A35FC" w:rsidRDefault="008A35FC" w:rsidP="008A35FC">
      <w:pPr>
        <w:pStyle w:val="PL"/>
      </w:pPr>
    </w:p>
    <w:p w14:paraId="65360753" w14:textId="77777777" w:rsidR="008A35FC" w:rsidRDefault="008A35FC" w:rsidP="008A35FC">
      <w:pPr>
        <w:pStyle w:val="PL"/>
      </w:pPr>
      <w:r>
        <w:t xml:space="preserve">  organization "3GPP SA5";</w:t>
      </w:r>
    </w:p>
    <w:p w14:paraId="64C3F68F" w14:textId="77777777" w:rsidR="008A35FC" w:rsidRDefault="008A35FC" w:rsidP="008A35FC">
      <w:pPr>
        <w:pStyle w:val="PL"/>
      </w:pPr>
      <w:r>
        <w:t xml:space="preserve">  description "Defines the YANG mapping of the ExternalNRCellCU Information</w:t>
      </w:r>
    </w:p>
    <w:p w14:paraId="4CD6AC02" w14:textId="77777777" w:rsidR="008A35FC" w:rsidRDefault="008A35FC" w:rsidP="008A35FC">
      <w:pPr>
        <w:pStyle w:val="PL"/>
      </w:pPr>
      <w:r>
        <w:t xml:space="preserve">    Object Class (IOC), that is part of the NR Network Resource Model (NRM).";</w:t>
      </w:r>
    </w:p>
    <w:p w14:paraId="62919D52" w14:textId="77777777" w:rsidR="008A35FC" w:rsidRDefault="008A35FC" w:rsidP="008A35FC">
      <w:pPr>
        <w:pStyle w:val="PL"/>
      </w:pPr>
      <w:r>
        <w:t xml:space="preserve">  reference "3GPP TS 28.541 5G Network Resource Model (NRM)";</w:t>
      </w:r>
    </w:p>
    <w:p w14:paraId="074D2F67" w14:textId="77777777" w:rsidR="008A35FC" w:rsidRDefault="008A35FC" w:rsidP="008A35FC">
      <w:pPr>
        <w:pStyle w:val="PL"/>
      </w:pPr>
    </w:p>
    <w:p w14:paraId="37204960" w14:textId="77777777" w:rsidR="008A35FC" w:rsidRDefault="008A35FC" w:rsidP="008A35FC">
      <w:pPr>
        <w:pStyle w:val="PL"/>
      </w:pPr>
      <w:r>
        <w:t xml:space="preserve">  revision 2019-10-28 { reference S5-193518 ; }</w:t>
      </w:r>
    </w:p>
    <w:p w14:paraId="6CABC23C" w14:textId="77777777" w:rsidR="008A35FC" w:rsidRDefault="008A35FC" w:rsidP="008A35FC">
      <w:pPr>
        <w:pStyle w:val="PL"/>
      </w:pPr>
      <w:r>
        <w:t xml:space="preserve">  </w:t>
      </w:r>
    </w:p>
    <w:p w14:paraId="14477A40" w14:textId="77777777" w:rsidR="008A35FC" w:rsidRDefault="008A35FC" w:rsidP="008A35FC">
      <w:pPr>
        <w:pStyle w:val="PL"/>
      </w:pPr>
      <w:r>
        <w:t xml:space="preserve">  revision 2019-06-17 {</w:t>
      </w:r>
    </w:p>
    <w:p w14:paraId="1529A5DF" w14:textId="77777777" w:rsidR="008A35FC" w:rsidRDefault="008A35FC" w:rsidP="008A35FC">
      <w:pPr>
        <w:pStyle w:val="PL"/>
      </w:pPr>
      <w:r>
        <w:t xml:space="preserve">    description "Initial revision";</w:t>
      </w:r>
    </w:p>
    <w:p w14:paraId="79CD0D76" w14:textId="77777777" w:rsidR="008A35FC" w:rsidRDefault="008A35FC" w:rsidP="008A35FC">
      <w:pPr>
        <w:pStyle w:val="PL"/>
      </w:pPr>
      <w:r>
        <w:t xml:space="preserve">  }</w:t>
      </w:r>
    </w:p>
    <w:p w14:paraId="4A8A6393" w14:textId="77777777" w:rsidR="008A35FC" w:rsidRDefault="008A35FC" w:rsidP="008A35FC">
      <w:pPr>
        <w:pStyle w:val="PL"/>
      </w:pPr>
    </w:p>
    <w:p w14:paraId="3A1AD40C" w14:textId="77777777" w:rsidR="008A35FC" w:rsidRDefault="008A35FC" w:rsidP="008A35FC">
      <w:pPr>
        <w:pStyle w:val="PL"/>
      </w:pPr>
      <w:r>
        <w:t xml:space="preserve">  grouping ExternalNRCellCUGrp {</w:t>
      </w:r>
    </w:p>
    <w:p w14:paraId="32459B70" w14:textId="77777777" w:rsidR="008A35FC" w:rsidRDefault="008A35FC" w:rsidP="008A35FC">
      <w:pPr>
        <w:pStyle w:val="PL"/>
      </w:pPr>
      <w:r>
        <w:t xml:space="preserve">    description "Represents the ExternalNRCellCU IOC."; </w:t>
      </w:r>
    </w:p>
    <w:p w14:paraId="3368F1AD" w14:textId="77777777" w:rsidR="008A35FC" w:rsidRDefault="008A35FC" w:rsidP="008A35FC">
      <w:pPr>
        <w:pStyle w:val="PL"/>
      </w:pPr>
      <w:r>
        <w:t xml:space="preserve">    reference "3GPP TS 28.541";</w:t>
      </w:r>
    </w:p>
    <w:p w14:paraId="5C0C5974" w14:textId="77777777" w:rsidR="008A35FC" w:rsidRDefault="008A35FC" w:rsidP="008A35FC">
      <w:pPr>
        <w:pStyle w:val="PL"/>
      </w:pPr>
      <w:r>
        <w:t xml:space="preserve">    uses mf3gpp:ManagedFunctionGrp;</w:t>
      </w:r>
    </w:p>
    <w:p w14:paraId="60D0AEA6" w14:textId="77777777" w:rsidR="008A35FC" w:rsidRDefault="008A35FC" w:rsidP="008A35FC">
      <w:pPr>
        <w:pStyle w:val="PL"/>
      </w:pPr>
      <w:r>
        <w:t xml:space="preserve">        </w:t>
      </w:r>
    </w:p>
    <w:p w14:paraId="40C90BA5" w14:textId="77777777" w:rsidR="008A35FC" w:rsidRDefault="008A35FC" w:rsidP="008A35FC">
      <w:pPr>
        <w:pStyle w:val="PL"/>
      </w:pPr>
      <w:r>
        <w:t xml:space="preserve">    leaf cellLocalId {       </w:t>
      </w:r>
      <w:r>
        <w:tab/>
      </w:r>
    </w:p>
    <w:p w14:paraId="7BD07DA6" w14:textId="77777777" w:rsidR="008A35FC" w:rsidRDefault="008A35FC" w:rsidP="008A35FC">
      <w:pPr>
        <w:pStyle w:val="PL"/>
      </w:pPr>
      <w:r>
        <w:t xml:space="preserve">      description "Identifies an NR cell of a gNB. Together with corresponding</w:t>
      </w:r>
    </w:p>
    <w:p w14:paraId="087138CD" w14:textId="77777777" w:rsidR="008A35FC" w:rsidRDefault="008A35FC" w:rsidP="008A35FC">
      <w:pPr>
        <w:pStyle w:val="PL"/>
      </w:pPr>
      <w:r>
        <w:t xml:space="preserve">        gNB ID it forms the NR Cell Identifier (NCI).";</w:t>
      </w:r>
    </w:p>
    <w:p w14:paraId="7A9CCEBC" w14:textId="77777777" w:rsidR="008A35FC" w:rsidRDefault="008A35FC" w:rsidP="008A35FC">
      <w:pPr>
        <w:pStyle w:val="PL"/>
      </w:pPr>
      <w:r>
        <w:t xml:space="preserve">      reference "NCI in 3GPP TS 38.300";</w:t>
      </w:r>
    </w:p>
    <w:p w14:paraId="6CB40053" w14:textId="77777777" w:rsidR="008A35FC" w:rsidRDefault="008A35FC" w:rsidP="008A35FC">
      <w:pPr>
        <w:pStyle w:val="PL"/>
      </w:pPr>
      <w:r>
        <w:t xml:space="preserve">      mandatory true;</w:t>
      </w:r>
    </w:p>
    <w:p w14:paraId="507D5E12" w14:textId="77777777" w:rsidR="008A35FC" w:rsidRDefault="008A35FC" w:rsidP="008A35FC">
      <w:pPr>
        <w:pStyle w:val="PL"/>
      </w:pPr>
      <w:r>
        <w:t xml:space="preserve">      type int32 {range "0..16383"; }     </w:t>
      </w:r>
      <w:r>
        <w:tab/>
      </w:r>
    </w:p>
    <w:p w14:paraId="748EC45C" w14:textId="77777777" w:rsidR="008A35FC" w:rsidRDefault="008A35FC" w:rsidP="008A35FC">
      <w:pPr>
        <w:pStyle w:val="PL"/>
      </w:pPr>
      <w:r>
        <w:t xml:space="preserve">    }</w:t>
      </w:r>
    </w:p>
    <w:p w14:paraId="240FE5E0" w14:textId="77777777" w:rsidR="008A35FC" w:rsidRDefault="008A35FC" w:rsidP="008A35FC">
      <w:pPr>
        <w:pStyle w:val="PL"/>
      </w:pPr>
    </w:p>
    <w:p w14:paraId="10F27DF2" w14:textId="77777777" w:rsidR="008A35FC" w:rsidRDefault="008A35FC" w:rsidP="008A35FC">
      <w:pPr>
        <w:pStyle w:val="PL"/>
      </w:pPr>
      <w:r>
        <w:t xml:space="preserve">    leaf nRPCI {</w:t>
      </w:r>
    </w:p>
    <w:p w14:paraId="41D66FE6" w14:textId="77777777" w:rsidR="008A35FC" w:rsidRDefault="008A35FC" w:rsidP="008A35FC">
      <w:pPr>
        <w:pStyle w:val="PL"/>
      </w:pPr>
      <w:r>
        <w:t xml:space="preserve">      description "The Physical Cell Identity (PCI) of the NR cell.";</w:t>
      </w:r>
    </w:p>
    <w:p w14:paraId="5A8FB33A" w14:textId="77777777" w:rsidR="008A35FC" w:rsidRDefault="008A35FC" w:rsidP="008A35FC">
      <w:pPr>
        <w:pStyle w:val="PL"/>
      </w:pPr>
      <w:r>
        <w:t xml:space="preserve">      reference "3GPP TS 36.211";</w:t>
      </w:r>
    </w:p>
    <w:p w14:paraId="55DBAEC1" w14:textId="77777777" w:rsidR="008A35FC" w:rsidRDefault="008A35FC" w:rsidP="008A35FC">
      <w:pPr>
        <w:pStyle w:val="PL"/>
      </w:pPr>
      <w:r>
        <w:t xml:space="preserve">      mandatory true;</w:t>
      </w:r>
    </w:p>
    <w:p w14:paraId="67CC1786" w14:textId="77777777" w:rsidR="008A35FC" w:rsidRDefault="008A35FC" w:rsidP="008A35FC">
      <w:pPr>
        <w:pStyle w:val="PL"/>
      </w:pPr>
      <w:r>
        <w:t xml:space="preserve">      type int32 { range "0..1007"; }</w:t>
      </w:r>
    </w:p>
    <w:p w14:paraId="1BAF61B9" w14:textId="77777777" w:rsidR="008A35FC" w:rsidRDefault="008A35FC" w:rsidP="008A35FC">
      <w:pPr>
        <w:pStyle w:val="PL"/>
      </w:pPr>
      <w:r>
        <w:t xml:space="preserve">    }</w:t>
      </w:r>
    </w:p>
    <w:p w14:paraId="3244BB38" w14:textId="77777777" w:rsidR="008A35FC" w:rsidRDefault="008A35FC" w:rsidP="008A35FC">
      <w:pPr>
        <w:pStyle w:val="PL"/>
      </w:pPr>
    </w:p>
    <w:p w14:paraId="11CF11FD" w14:textId="77777777" w:rsidR="008A35FC" w:rsidRDefault="008A35FC" w:rsidP="008A35FC">
      <w:pPr>
        <w:pStyle w:val="PL"/>
      </w:pPr>
      <w:r>
        <w:t xml:space="preserve">    list pLMNIdList {</w:t>
      </w:r>
    </w:p>
    <w:p w14:paraId="4FF1C4B1" w14:textId="77777777" w:rsidR="008A35FC" w:rsidRDefault="008A35FC" w:rsidP="008A35FC">
      <w:pPr>
        <w:pStyle w:val="PL"/>
      </w:pPr>
      <w:r>
        <w:t xml:space="preserve">      description "Defines which PLMNs that are assumed to be served by the</w:t>
      </w:r>
    </w:p>
    <w:p w14:paraId="09139378" w14:textId="77777777" w:rsidR="008A35FC" w:rsidRDefault="008A35FC" w:rsidP="008A35FC">
      <w:pPr>
        <w:pStyle w:val="PL"/>
      </w:pPr>
      <w:r>
        <w:t xml:space="preserve">        NR cell in another gNB CU-CP. This list is either updated by the</w:t>
      </w:r>
    </w:p>
    <w:p w14:paraId="4F0D1BEA" w14:textId="77777777" w:rsidR="008A35FC" w:rsidRDefault="008A35FC" w:rsidP="008A35FC">
      <w:pPr>
        <w:pStyle w:val="PL"/>
      </w:pPr>
      <w:r>
        <w:t xml:space="preserve">        managed element itself (e.g. due to ANR, signalling over Xn, etc.) or</w:t>
      </w:r>
    </w:p>
    <w:p w14:paraId="44F4B820" w14:textId="77777777" w:rsidR="008A35FC" w:rsidRDefault="008A35FC" w:rsidP="008A35FC">
      <w:pPr>
        <w:pStyle w:val="PL"/>
      </w:pPr>
      <w:r>
        <w:t xml:space="preserve">        by consumer over the standard interface.";</w:t>
      </w:r>
    </w:p>
    <w:p w14:paraId="7B486E7A" w14:textId="77777777" w:rsidR="008A35FC" w:rsidRDefault="008A35FC" w:rsidP="008A35FC">
      <w:pPr>
        <w:pStyle w:val="PL"/>
      </w:pPr>
      <w:r>
        <w:t xml:space="preserve">      key "mcc mnc";</w:t>
      </w:r>
    </w:p>
    <w:p w14:paraId="24C329C5" w14:textId="77777777" w:rsidR="008A35FC" w:rsidRDefault="008A35FC" w:rsidP="008A35FC">
      <w:pPr>
        <w:pStyle w:val="PL"/>
      </w:pPr>
      <w:r>
        <w:t xml:space="preserve">      min-elements 1;</w:t>
      </w:r>
    </w:p>
    <w:p w14:paraId="6E263052" w14:textId="77777777" w:rsidR="008A35FC" w:rsidRDefault="008A35FC" w:rsidP="008A35FC">
      <w:pPr>
        <w:pStyle w:val="PL"/>
      </w:pPr>
      <w:r>
        <w:t xml:space="preserve">      max-elements 12;</w:t>
      </w:r>
    </w:p>
    <w:p w14:paraId="4A18BE1D" w14:textId="77777777" w:rsidR="008A35FC" w:rsidRDefault="008A35FC" w:rsidP="008A35FC">
      <w:pPr>
        <w:pStyle w:val="PL"/>
      </w:pPr>
      <w:r>
        <w:t xml:space="preserve">      uses types3gpp:PLMNId;</w:t>
      </w:r>
    </w:p>
    <w:p w14:paraId="32422FFC" w14:textId="77777777" w:rsidR="008A35FC" w:rsidRDefault="008A35FC" w:rsidP="008A35FC">
      <w:pPr>
        <w:pStyle w:val="PL"/>
      </w:pPr>
      <w:r>
        <w:t xml:space="preserve">    }</w:t>
      </w:r>
    </w:p>
    <w:p w14:paraId="30379B08" w14:textId="77777777" w:rsidR="008A35FC" w:rsidRDefault="008A35FC" w:rsidP="008A35FC">
      <w:pPr>
        <w:pStyle w:val="PL"/>
      </w:pPr>
    </w:p>
    <w:p w14:paraId="60435C7E" w14:textId="77777777" w:rsidR="008A35FC" w:rsidRDefault="008A35FC" w:rsidP="008A35FC">
      <w:pPr>
        <w:pStyle w:val="PL"/>
      </w:pPr>
      <w:r>
        <w:t xml:space="preserve">    leaf nRFrequencyRef {</w:t>
      </w:r>
    </w:p>
    <w:p w14:paraId="13403EC5" w14:textId="77777777" w:rsidR="008A35FC" w:rsidRDefault="008A35FC" w:rsidP="008A35FC">
      <w:pPr>
        <w:pStyle w:val="PL"/>
      </w:pPr>
      <w:r>
        <w:t xml:space="preserve">      description "Reference to corresponding NRFrequency instance.";</w:t>
      </w:r>
    </w:p>
    <w:p w14:paraId="22B4BBBF" w14:textId="77777777" w:rsidR="008A35FC" w:rsidRDefault="008A35FC" w:rsidP="008A35FC">
      <w:pPr>
        <w:pStyle w:val="PL"/>
      </w:pPr>
      <w:r>
        <w:t xml:space="preserve">      mandatory true;</w:t>
      </w:r>
    </w:p>
    <w:p w14:paraId="0A93605D" w14:textId="77777777" w:rsidR="008A35FC" w:rsidRDefault="008A35FC" w:rsidP="008A35FC">
      <w:pPr>
        <w:pStyle w:val="PL"/>
      </w:pPr>
      <w:r>
        <w:t xml:space="preserve">      type types3gpp:DistinguishedName;</w:t>
      </w:r>
    </w:p>
    <w:p w14:paraId="52E47852" w14:textId="77777777" w:rsidR="008A35FC" w:rsidRDefault="008A35FC" w:rsidP="008A35FC">
      <w:pPr>
        <w:pStyle w:val="PL"/>
      </w:pPr>
      <w:r>
        <w:t xml:space="preserve">    }</w:t>
      </w:r>
    </w:p>
    <w:p w14:paraId="21E8C5E5" w14:textId="77777777" w:rsidR="008A35FC" w:rsidRDefault="008A35FC" w:rsidP="008A35FC">
      <w:pPr>
        <w:pStyle w:val="PL"/>
      </w:pPr>
      <w:r>
        <w:t xml:space="preserve">  }</w:t>
      </w:r>
    </w:p>
    <w:p w14:paraId="79FCAF70" w14:textId="77777777" w:rsidR="008A35FC" w:rsidRDefault="008A35FC" w:rsidP="008A35FC">
      <w:pPr>
        <w:pStyle w:val="PL"/>
      </w:pPr>
    </w:p>
    <w:p w14:paraId="6DE3664D" w14:textId="77777777" w:rsidR="008A35FC" w:rsidRDefault="008A35FC" w:rsidP="008A35FC">
      <w:pPr>
        <w:pStyle w:val="PL"/>
      </w:pPr>
      <w:r>
        <w:t xml:space="preserve">  grouping ExternalNRCellCUWrapper {</w:t>
      </w:r>
    </w:p>
    <w:p w14:paraId="47D899AC" w14:textId="77777777" w:rsidR="008A35FC" w:rsidRDefault="008A35FC" w:rsidP="008A35FC">
      <w:pPr>
        <w:pStyle w:val="PL"/>
      </w:pPr>
      <w:r>
        <w:t xml:space="preserve">    list ExternalNRCellCU {</w:t>
      </w:r>
    </w:p>
    <w:p w14:paraId="5B8C4582" w14:textId="77777777" w:rsidR="008A35FC" w:rsidRDefault="008A35FC" w:rsidP="008A35FC">
      <w:pPr>
        <w:pStyle w:val="PL"/>
      </w:pPr>
      <w:r>
        <w:t xml:space="preserve">      description "Represents the properties of an NRCellCU controlled by</w:t>
      </w:r>
    </w:p>
    <w:p w14:paraId="2F5366E4" w14:textId="77777777" w:rsidR="008A35FC" w:rsidRDefault="008A35FC" w:rsidP="008A35FC">
      <w:pPr>
        <w:pStyle w:val="PL"/>
      </w:pPr>
      <w:r>
        <w:t xml:space="preserve">        another Management Service Provider.";</w:t>
      </w:r>
    </w:p>
    <w:p w14:paraId="2D9F0A6D" w14:textId="77777777" w:rsidR="008A35FC" w:rsidRDefault="008A35FC" w:rsidP="008A35FC">
      <w:pPr>
        <w:pStyle w:val="PL"/>
      </w:pPr>
      <w:r>
        <w:t xml:space="preserve">      reference "3GPP TS 28.541";</w:t>
      </w:r>
    </w:p>
    <w:p w14:paraId="495FCA05" w14:textId="77777777" w:rsidR="008A35FC" w:rsidRDefault="008A35FC" w:rsidP="008A35FC">
      <w:pPr>
        <w:pStyle w:val="PL"/>
      </w:pPr>
      <w:r>
        <w:t xml:space="preserve">      key id;</w:t>
      </w:r>
    </w:p>
    <w:p w14:paraId="7AD5F429" w14:textId="77777777" w:rsidR="008A35FC" w:rsidRDefault="008A35FC" w:rsidP="008A35FC">
      <w:pPr>
        <w:pStyle w:val="PL"/>
      </w:pPr>
      <w:r>
        <w:t xml:space="preserve">      uses top3gpp:Top_Grp;</w:t>
      </w:r>
    </w:p>
    <w:p w14:paraId="7D04BAA2" w14:textId="77777777" w:rsidR="008A35FC" w:rsidRDefault="008A35FC" w:rsidP="008A35FC">
      <w:pPr>
        <w:pStyle w:val="PL"/>
      </w:pPr>
      <w:r>
        <w:t xml:space="preserve">      container attributes {</w:t>
      </w:r>
    </w:p>
    <w:p w14:paraId="3978CEDD" w14:textId="77777777" w:rsidR="008A35FC" w:rsidRDefault="008A35FC" w:rsidP="008A35FC">
      <w:pPr>
        <w:pStyle w:val="PL"/>
      </w:pPr>
      <w:r>
        <w:t xml:space="preserve">        uses ExternalNRCellCUGrp;</w:t>
      </w:r>
    </w:p>
    <w:p w14:paraId="6AA4D16B" w14:textId="77777777" w:rsidR="008A35FC" w:rsidRDefault="008A35FC" w:rsidP="008A35FC">
      <w:pPr>
        <w:pStyle w:val="PL"/>
      </w:pPr>
      <w:r>
        <w:t xml:space="preserve">      }</w:t>
      </w:r>
    </w:p>
    <w:p w14:paraId="5002ED9B" w14:textId="77777777" w:rsidR="008A35FC" w:rsidRDefault="008A35FC" w:rsidP="008A35FC">
      <w:pPr>
        <w:pStyle w:val="PL"/>
      </w:pPr>
      <w:r>
        <w:t xml:space="preserve">      uses mf3gpp:ManagedFunctionContainedClasses;</w:t>
      </w:r>
    </w:p>
    <w:p w14:paraId="1B623731" w14:textId="77777777" w:rsidR="008A35FC" w:rsidRDefault="008A35FC" w:rsidP="008A35FC">
      <w:pPr>
        <w:pStyle w:val="PL"/>
      </w:pPr>
      <w:r>
        <w:t xml:space="preserve">    }</w:t>
      </w:r>
    </w:p>
    <w:p w14:paraId="21EC0B26" w14:textId="77777777" w:rsidR="008A35FC" w:rsidRDefault="008A35FC" w:rsidP="008A35FC">
      <w:pPr>
        <w:pStyle w:val="PL"/>
      </w:pPr>
      <w:r>
        <w:t xml:space="preserve">  } </w:t>
      </w:r>
    </w:p>
    <w:p w14:paraId="77747B0E" w14:textId="77777777" w:rsidR="008A35FC" w:rsidRDefault="008A35FC" w:rsidP="008A35FC">
      <w:pPr>
        <w:pStyle w:val="PL"/>
      </w:pPr>
      <w:r>
        <w:t xml:space="preserve">  </w:t>
      </w:r>
    </w:p>
    <w:p w14:paraId="4AA1C883" w14:textId="77777777" w:rsidR="008A35FC" w:rsidRDefault="008A35FC" w:rsidP="008A35FC">
      <w:pPr>
        <w:pStyle w:val="PL"/>
      </w:pPr>
      <w:r>
        <w:t xml:space="preserve">  augment "/subnet3gpp:SubNetwork/extgnbcucp3gpp:ExternalGNBCUCPFunction" {</w:t>
      </w:r>
    </w:p>
    <w:p w14:paraId="3B963051" w14:textId="77777777" w:rsidR="008A35FC" w:rsidRDefault="008A35FC" w:rsidP="008A35FC">
      <w:pPr>
        <w:pStyle w:val="PL"/>
      </w:pPr>
      <w:r>
        <w:t xml:space="preserve">    if-feature subnet3gpp:ExternalsUnderSubNetwork ;</w:t>
      </w:r>
    </w:p>
    <w:p w14:paraId="0BC86E64" w14:textId="77777777" w:rsidR="008A35FC" w:rsidRDefault="008A35FC" w:rsidP="008A35FC">
      <w:pPr>
        <w:pStyle w:val="PL"/>
      </w:pPr>
      <w:r>
        <w:t xml:space="preserve">    uses ExternalNRCellCUWrapper;</w:t>
      </w:r>
    </w:p>
    <w:p w14:paraId="233FB970" w14:textId="77777777" w:rsidR="008A35FC" w:rsidRDefault="008A35FC" w:rsidP="008A35FC">
      <w:pPr>
        <w:pStyle w:val="PL"/>
      </w:pPr>
      <w:r>
        <w:t xml:space="preserve">  }</w:t>
      </w:r>
    </w:p>
    <w:p w14:paraId="5EB9BF9F" w14:textId="77777777" w:rsidR="008A35FC" w:rsidRDefault="008A35FC" w:rsidP="008A35FC">
      <w:pPr>
        <w:pStyle w:val="PL"/>
      </w:pPr>
    </w:p>
    <w:p w14:paraId="16F930F9" w14:textId="77777777" w:rsidR="008A35FC" w:rsidRDefault="008A35FC" w:rsidP="008A35FC">
      <w:pPr>
        <w:pStyle w:val="PL"/>
      </w:pPr>
      <w:r>
        <w:t xml:space="preserve">  augment "/nrnet3gpp:NRNetwork/extgnbcucp3gpp:ExternalGNBCUCPFunction" {</w:t>
      </w:r>
    </w:p>
    <w:p w14:paraId="70D87DBF" w14:textId="77777777" w:rsidR="008A35FC" w:rsidRDefault="008A35FC" w:rsidP="008A35FC">
      <w:pPr>
        <w:pStyle w:val="PL"/>
      </w:pPr>
      <w:r>
        <w:t xml:space="preserve">    if-feature nrnet3gpp:ExternalsUnderNRNetwork;</w:t>
      </w:r>
    </w:p>
    <w:p w14:paraId="3C5CF88E" w14:textId="77777777" w:rsidR="008A35FC" w:rsidRDefault="008A35FC" w:rsidP="008A35FC">
      <w:pPr>
        <w:pStyle w:val="PL"/>
      </w:pPr>
      <w:r>
        <w:t xml:space="preserve">    uses ExternalNRCellCUWrapper;</w:t>
      </w:r>
    </w:p>
    <w:p w14:paraId="55B83647" w14:textId="77777777" w:rsidR="008A35FC" w:rsidRDefault="008A35FC" w:rsidP="008A35FC">
      <w:pPr>
        <w:pStyle w:val="PL"/>
      </w:pPr>
      <w:r>
        <w:t xml:space="preserve">  }</w:t>
      </w:r>
    </w:p>
    <w:p w14:paraId="240EC213" w14:textId="77777777" w:rsidR="00635016" w:rsidRDefault="008A35FC" w:rsidP="00635016">
      <w:pPr>
        <w:pStyle w:val="PL"/>
      </w:pPr>
      <w:r>
        <w:t>}</w:t>
      </w:r>
    </w:p>
    <w:p w14:paraId="170721B4" w14:textId="6538180F" w:rsidR="008A35FC" w:rsidRDefault="00635016" w:rsidP="00635016">
      <w:pPr>
        <w:pStyle w:val="PL"/>
      </w:pPr>
      <w:r>
        <w:t>&lt;CODE ENDS&gt;</w:t>
      </w:r>
    </w:p>
    <w:p w14:paraId="07A4BD0D" w14:textId="7F6D96A8" w:rsidR="008A35FC" w:rsidRDefault="008A35FC" w:rsidP="008A35FC">
      <w:pPr>
        <w:pStyle w:val="Heading2"/>
      </w:pPr>
      <w:r>
        <w:rPr>
          <w:lang w:eastAsia="zh-CN"/>
        </w:rPr>
        <w:t>E.5.14</w:t>
      </w:r>
      <w:r>
        <w:rPr>
          <w:lang w:eastAsia="zh-CN"/>
        </w:rPr>
        <w:tab/>
        <w:t xml:space="preserve">module </w:t>
      </w:r>
      <w:r w:rsidRPr="00C16188">
        <w:t>_3gpp-nr-nrm-externalservinggwfunction.yang</w:t>
      </w:r>
      <w:bookmarkEnd w:id="105"/>
      <w:bookmarkEnd w:id="106"/>
      <w:bookmarkEnd w:id="107"/>
      <w:bookmarkEnd w:id="108"/>
      <w:bookmarkEnd w:id="109"/>
    </w:p>
    <w:p w14:paraId="6BA7E82D" w14:textId="77777777" w:rsidR="00635016" w:rsidRDefault="00635016" w:rsidP="008A35FC">
      <w:pPr>
        <w:pStyle w:val="PL"/>
      </w:pPr>
      <w:r w:rsidRPr="00635016">
        <w:t>&lt;CODE BEGINS&gt;</w:t>
      </w:r>
    </w:p>
    <w:p w14:paraId="55F55A36" w14:textId="50DDE506" w:rsidR="008A35FC" w:rsidRDefault="008A35FC" w:rsidP="008A35FC">
      <w:pPr>
        <w:pStyle w:val="PL"/>
      </w:pPr>
      <w:r>
        <w:t>module _3gpp-nr-nrm-externalservinggwfunction {</w:t>
      </w:r>
    </w:p>
    <w:p w14:paraId="4092B630" w14:textId="77777777" w:rsidR="008A35FC" w:rsidRDefault="008A35FC" w:rsidP="008A35FC">
      <w:pPr>
        <w:pStyle w:val="PL"/>
      </w:pPr>
      <w:r>
        <w:t xml:space="preserve">  yang-version 1.1;</w:t>
      </w:r>
    </w:p>
    <w:p w14:paraId="576430D8" w14:textId="77777777" w:rsidR="008A35FC" w:rsidRDefault="008A35FC" w:rsidP="008A35FC">
      <w:pPr>
        <w:pStyle w:val="PL"/>
      </w:pPr>
      <w:r>
        <w:t xml:space="preserve">  namespace "urn:3gpp:sa5:_3gpp-nr-nrm-externalservinggwfunction";</w:t>
      </w:r>
    </w:p>
    <w:p w14:paraId="39B2AD67" w14:textId="77777777" w:rsidR="008A35FC" w:rsidRDefault="008A35FC" w:rsidP="008A35FC">
      <w:pPr>
        <w:pStyle w:val="PL"/>
      </w:pPr>
      <w:r>
        <w:t xml:space="preserve">  prefix "extservgw3gpp";</w:t>
      </w:r>
    </w:p>
    <w:p w14:paraId="16B32794" w14:textId="77777777" w:rsidR="008A35FC" w:rsidRDefault="008A35FC" w:rsidP="008A35FC">
      <w:pPr>
        <w:pStyle w:val="PL"/>
      </w:pPr>
      <w:r>
        <w:t xml:space="preserve">    </w:t>
      </w:r>
    </w:p>
    <w:p w14:paraId="72022677" w14:textId="77777777" w:rsidR="008A35FC" w:rsidRDefault="008A35FC" w:rsidP="008A35FC">
      <w:pPr>
        <w:pStyle w:val="PL"/>
      </w:pPr>
      <w:r>
        <w:t xml:space="preserve">  import _3gpp-common-managed-function { prefix mf3gpp; }</w:t>
      </w:r>
    </w:p>
    <w:p w14:paraId="578A8AEE" w14:textId="77777777" w:rsidR="008A35FC" w:rsidRDefault="008A35FC" w:rsidP="008A35FC">
      <w:pPr>
        <w:pStyle w:val="PL"/>
      </w:pPr>
      <w:r>
        <w:t xml:space="preserve">  import _3gpp-common-subnetwork { prefix subnet3gpp; }</w:t>
      </w:r>
    </w:p>
    <w:p w14:paraId="7900B548" w14:textId="77777777" w:rsidR="008A35FC" w:rsidRDefault="008A35FC" w:rsidP="008A35FC">
      <w:pPr>
        <w:pStyle w:val="PL"/>
      </w:pPr>
      <w:r>
        <w:t xml:space="preserve">  import _3gpp-nr-nrm-eutranetwork { prefix eutranet3gpp; }</w:t>
      </w:r>
    </w:p>
    <w:p w14:paraId="2B378FC8" w14:textId="77777777" w:rsidR="008A35FC" w:rsidRDefault="008A35FC" w:rsidP="008A35FC">
      <w:pPr>
        <w:pStyle w:val="PL"/>
      </w:pPr>
      <w:r>
        <w:t xml:space="preserve">  import _3gpp-common-top { prefix top3gpp; }</w:t>
      </w:r>
    </w:p>
    <w:p w14:paraId="0D93B29E" w14:textId="77777777" w:rsidR="008A35FC" w:rsidRDefault="008A35FC" w:rsidP="008A35FC">
      <w:pPr>
        <w:pStyle w:val="PL"/>
      </w:pPr>
    </w:p>
    <w:p w14:paraId="76380B65" w14:textId="77777777" w:rsidR="008A35FC" w:rsidRDefault="008A35FC" w:rsidP="008A35FC">
      <w:pPr>
        <w:pStyle w:val="PL"/>
      </w:pPr>
      <w:r>
        <w:t xml:space="preserve">  organization "3GPP SA5";</w:t>
      </w:r>
    </w:p>
    <w:p w14:paraId="5F1A2424" w14:textId="77777777" w:rsidR="008A35FC" w:rsidRDefault="008A35FC" w:rsidP="008A35FC">
      <w:pPr>
        <w:pStyle w:val="PL"/>
      </w:pPr>
      <w:r>
        <w:t xml:space="preserve">  description "Defines the YANG mapping of the ExternalServingGWFunction</w:t>
      </w:r>
    </w:p>
    <w:p w14:paraId="08E95C10" w14:textId="77777777" w:rsidR="008A35FC" w:rsidRDefault="008A35FC" w:rsidP="008A35FC">
      <w:pPr>
        <w:pStyle w:val="PL"/>
      </w:pPr>
      <w:r>
        <w:t xml:space="preserve">    Information Object Class (IOC) that is part of the NR Network Resource</w:t>
      </w:r>
    </w:p>
    <w:p w14:paraId="7B7D8343" w14:textId="77777777" w:rsidR="008A35FC" w:rsidRDefault="008A35FC" w:rsidP="008A35FC">
      <w:pPr>
        <w:pStyle w:val="PL"/>
      </w:pPr>
      <w:r>
        <w:t xml:space="preserve">    Model (NRM).";</w:t>
      </w:r>
    </w:p>
    <w:p w14:paraId="19219D0D" w14:textId="77777777" w:rsidR="008A35FC" w:rsidRDefault="008A35FC" w:rsidP="008A35FC">
      <w:pPr>
        <w:pStyle w:val="PL"/>
      </w:pPr>
      <w:r>
        <w:t xml:space="preserve">  reference "3GPP TS 28.541 5G Network Resource Model (NRM)";</w:t>
      </w:r>
    </w:p>
    <w:p w14:paraId="3992AB01" w14:textId="77777777" w:rsidR="008A35FC" w:rsidRDefault="008A35FC" w:rsidP="008A35FC">
      <w:pPr>
        <w:pStyle w:val="PL"/>
      </w:pPr>
    </w:p>
    <w:p w14:paraId="4AB71071" w14:textId="77777777" w:rsidR="008A35FC" w:rsidRDefault="008A35FC" w:rsidP="008A35FC">
      <w:pPr>
        <w:pStyle w:val="PL"/>
      </w:pPr>
      <w:r>
        <w:t xml:space="preserve">  revision 2019-10-28 { reference S5-193518 ; }</w:t>
      </w:r>
    </w:p>
    <w:p w14:paraId="6BFE990A" w14:textId="77777777" w:rsidR="008A35FC" w:rsidRDefault="008A35FC" w:rsidP="008A35FC">
      <w:pPr>
        <w:pStyle w:val="PL"/>
      </w:pPr>
      <w:r>
        <w:t xml:space="preserve">  revision 2019-06-17 {</w:t>
      </w:r>
    </w:p>
    <w:p w14:paraId="2141F43E" w14:textId="77777777" w:rsidR="008A35FC" w:rsidRDefault="008A35FC" w:rsidP="008A35FC">
      <w:pPr>
        <w:pStyle w:val="PL"/>
      </w:pPr>
      <w:r>
        <w:t xml:space="preserve">    description "Initial revision";</w:t>
      </w:r>
    </w:p>
    <w:p w14:paraId="7A43BFAB" w14:textId="77777777" w:rsidR="008A35FC" w:rsidRDefault="008A35FC" w:rsidP="008A35FC">
      <w:pPr>
        <w:pStyle w:val="PL"/>
      </w:pPr>
      <w:r>
        <w:t xml:space="preserve">  }</w:t>
      </w:r>
    </w:p>
    <w:p w14:paraId="141CF876" w14:textId="77777777" w:rsidR="008A35FC" w:rsidRDefault="008A35FC" w:rsidP="008A35FC">
      <w:pPr>
        <w:pStyle w:val="PL"/>
      </w:pPr>
    </w:p>
    <w:p w14:paraId="36748BBA" w14:textId="77777777" w:rsidR="008A35FC" w:rsidRDefault="008A35FC" w:rsidP="008A35FC">
      <w:pPr>
        <w:pStyle w:val="PL"/>
      </w:pPr>
      <w:r>
        <w:t xml:space="preserve">  grouping ExternalServingGWFunctionGrp {</w:t>
      </w:r>
    </w:p>
    <w:p w14:paraId="302135A3" w14:textId="77777777" w:rsidR="008A35FC" w:rsidRDefault="008A35FC" w:rsidP="008A35FC">
      <w:pPr>
        <w:pStyle w:val="PL"/>
      </w:pPr>
      <w:r>
        <w:t xml:space="preserve">    description "Represents the ExternalServingGWFunction IOC.";</w:t>
      </w:r>
    </w:p>
    <w:p w14:paraId="05138A9B" w14:textId="77777777" w:rsidR="008A35FC" w:rsidRDefault="008A35FC" w:rsidP="008A35FC">
      <w:pPr>
        <w:pStyle w:val="PL"/>
      </w:pPr>
      <w:r>
        <w:t xml:space="preserve">    reference "3GPP TS 28.541";</w:t>
      </w:r>
    </w:p>
    <w:p w14:paraId="59B90E5C" w14:textId="77777777" w:rsidR="008A35FC" w:rsidRDefault="008A35FC" w:rsidP="008A35FC">
      <w:pPr>
        <w:pStyle w:val="PL"/>
      </w:pPr>
      <w:r>
        <w:t xml:space="preserve">    uses mf3gpp:ManagedFunctionGrp;</w:t>
      </w:r>
    </w:p>
    <w:p w14:paraId="2B68C626" w14:textId="77777777" w:rsidR="008A35FC" w:rsidRDefault="008A35FC" w:rsidP="008A35FC">
      <w:pPr>
        <w:pStyle w:val="PL"/>
      </w:pPr>
      <w:r>
        <w:t xml:space="preserve">  }</w:t>
      </w:r>
    </w:p>
    <w:p w14:paraId="6D867AC4" w14:textId="77777777" w:rsidR="008A35FC" w:rsidRDefault="008A35FC" w:rsidP="008A35FC">
      <w:pPr>
        <w:pStyle w:val="PL"/>
      </w:pPr>
    </w:p>
    <w:p w14:paraId="5B209EAC" w14:textId="77777777" w:rsidR="008A35FC" w:rsidRDefault="008A35FC" w:rsidP="008A35FC">
      <w:pPr>
        <w:pStyle w:val="PL"/>
      </w:pPr>
      <w:r>
        <w:t xml:space="preserve">  grouping ExternalServingGWFunctionWrapper {</w:t>
      </w:r>
    </w:p>
    <w:p w14:paraId="0D7414DD" w14:textId="77777777" w:rsidR="008A35FC" w:rsidRDefault="008A35FC" w:rsidP="008A35FC">
      <w:pPr>
        <w:pStyle w:val="PL"/>
      </w:pPr>
      <w:r>
        <w:t xml:space="preserve">    list ExternalServingGWFunction {</w:t>
      </w:r>
    </w:p>
    <w:p w14:paraId="395116BC" w14:textId="77777777" w:rsidR="008A35FC" w:rsidRDefault="008A35FC" w:rsidP="008A35FC">
      <w:pPr>
        <w:pStyle w:val="PL"/>
      </w:pPr>
      <w:r>
        <w:t xml:space="preserve">      description "Represents the properties, known by the management</w:t>
      </w:r>
    </w:p>
    <w:p w14:paraId="76E209D4" w14:textId="77777777" w:rsidR="008A35FC" w:rsidRDefault="008A35FC" w:rsidP="008A35FC">
      <w:pPr>
        <w:pStyle w:val="PL"/>
      </w:pPr>
      <w:r>
        <w:t xml:space="preserve">        function, of a ServingGWFunction managed by another management</w:t>
      </w:r>
    </w:p>
    <w:p w14:paraId="589FFA8F" w14:textId="77777777" w:rsidR="008A35FC" w:rsidRDefault="008A35FC" w:rsidP="008A35FC">
      <w:pPr>
        <w:pStyle w:val="PL"/>
      </w:pPr>
      <w:r>
        <w:t xml:space="preserve">        function.";</w:t>
      </w:r>
    </w:p>
    <w:p w14:paraId="0C5C1333" w14:textId="77777777" w:rsidR="008A35FC" w:rsidRDefault="008A35FC" w:rsidP="008A35FC">
      <w:pPr>
        <w:pStyle w:val="PL"/>
      </w:pPr>
      <w:r>
        <w:t xml:space="preserve">      reference "3GPP TS 28.658";</w:t>
      </w:r>
    </w:p>
    <w:p w14:paraId="4359376F" w14:textId="77777777" w:rsidR="008A35FC" w:rsidRDefault="008A35FC" w:rsidP="008A35FC">
      <w:pPr>
        <w:pStyle w:val="PL"/>
      </w:pPr>
      <w:r>
        <w:t xml:space="preserve">      key id;</w:t>
      </w:r>
    </w:p>
    <w:p w14:paraId="50B08819" w14:textId="77777777" w:rsidR="008A35FC" w:rsidRDefault="008A35FC" w:rsidP="008A35FC">
      <w:pPr>
        <w:pStyle w:val="PL"/>
      </w:pPr>
      <w:r>
        <w:t xml:space="preserve">      uses top3gpp:Top_Grp;</w:t>
      </w:r>
    </w:p>
    <w:p w14:paraId="1F61FAB4" w14:textId="77777777" w:rsidR="008A35FC" w:rsidRDefault="008A35FC" w:rsidP="008A35FC">
      <w:pPr>
        <w:pStyle w:val="PL"/>
      </w:pPr>
      <w:r>
        <w:t xml:space="preserve">      container attributes {</w:t>
      </w:r>
    </w:p>
    <w:p w14:paraId="0CDB9A25" w14:textId="77777777" w:rsidR="008A35FC" w:rsidRDefault="008A35FC" w:rsidP="008A35FC">
      <w:pPr>
        <w:pStyle w:val="PL"/>
      </w:pPr>
      <w:r>
        <w:t xml:space="preserve">        uses ExternalServingGWFunctionGrp;</w:t>
      </w:r>
    </w:p>
    <w:p w14:paraId="5FB52D3E" w14:textId="77777777" w:rsidR="008A35FC" w:rsidRDefault="008A35FC" w:rsidP="008A35FC">
      <w:pPr>
        <w:pStyle w:val="PL"/>
      </w:pPr>
      <w:r>
        <w:t xml:space="preserve">      }</w:t>
      </w:r>
    </w:p>
    <w:p w14:paraId="44959F61" w14:textId="77777777" w:rsidR="008A35FC" w:rsidRDefault="008A35FC" w:rsidP="008A35FC">
      <w:pPr>
        <w:pStyle w:val="PL"/>
      </w:pPr>
      <w:r>
        <w:t xml:space="preserve">      uses mf3gpp:ManagedFunctionContainedClasses;</w:t>
      </w:r>
    </w:p>
    <w:p w14:paraId="3B102FBE" w14:textId="77777777" w:rsidR="008A35FC" w:rsidRDefault="008A35FC" w:rsidP="008A35FC">
      <w:pPr>
        <w:pStyle w:val="PL"/>
      </w:pPr>
      <w:r>
        <w:t xml:space="preserve">    }</w:t>
      </w:r>
    </w:p>
    <w:p w14:paraId="77046E40" w14:textId="77777777" w:rsidR="008A35FC" w:rsidRDefault="008A35FC" w:rsidP="008A35FC">
      <w:pPr>
        <w:pStyle w:val="PL"/>
      </w:pPr>
      <w:r>
        <w:t xml:space="preserve">  } </w:t>
      </w:r>
    </w:p>
    <w:p w14:paraId="0006927A" w14:textId="77777777" w:rsidR="008A35FC" w:rsidRDefault="008A35FC" w:rsidP="008A35FC">
      <w:pPr>
        <w:pStyle w:val="PL"/>
      </w:pPr>
      <w:r>
        <w:t xml:space="preserve">  </w:t>
      </w:r>
    </w:p>
    <w:p w14:paraId="172E044D" w14:textId="77777777" w:rsidR="008A35FC" w:rsidRDefault="008A35FC" w:rsidP="008A35FC">
      <w:pPr>
        <w:pStyle w:val="PL"/>
      </w:pPr>
      <w:r>
        <w:t xml:space="preserve">  augment "/subnet3gpp:SubNetwork" {</w:t>
      </w:r>
    </w:p>
    <w:p w14:paraId="5B67B75E" w14:textId="77777777" w:rsidR="008A35FC" w:rsidRDefault="008A35FC" w:rsidP="008A35FC">
      <w:pPr>
        <w:pStyle w:val="PL"/>
      </w:pPr>
      <w:r>
        <w:t xml:space="preserve">    if-feature subnet3gpp:ExternalsUnderSubNetwork ;</w:t>
      </w:r>
    </w:p>
    <w:p w14:paraId="34F27DE4" w14:textId="77777777" w:rsidR="008A35FC" w:rsidRDefault="008A35FC" w:rsidP="008A35FC">
      <w:pPr>
        <w:pStyle w:val="PL"/>
      </w:pPr>
      <w:r>
        <w:t xml:space="preserve">    uses ExternalServingGWFunctionWrapper;</w:t>
      </w:r>
    </w:p>
    <w:p w14:paraId="55D454F1" w14:textId="77777777" w:rsidR="008A35FC" w:rsidRDefault="008A35FC" w:rsidP="008A35FC">
      <w:pPr>
        <w:pStyle w:val="PL"/>
      </w:pPr>
      <w:r>
        <w:t xml:space="preserve">  }</w:t>
      </w:r>
    </w:p>
    <w:p w14:paraId="4DCB7578" w14:textId="77777777" w:rsidR="008A35FC" w:rsidRDefault="008A35FC" w:rsidP="008A35FC">
      <w:pPr>
        <w:pStyle w:val="PL"/>
      </w:pPr>
    </w:p>
    <w:p w14:paraId="11666738" w14:textId="77777777" w:rsidR="008A35FC" w:rsidRDefault="008A35FC" w:rsidP="008A35FC">
      <w:pPr>
        <w:pStyle w:val="PL"/>
      </w:pPr>
      <w:r>
        <w:t xml:space="preserve">  augment "/eutranet3gpp:EUtraNetwork" {</w:t>
      </w:r>
    </w:p>
    <w:p w14:paraId="20929508" w14:textId="77777777" w:rsidR="008A35FC" w:rsidRDefault="008A35FC" w:rsidP="008A35FC">
      <w:pPr>
        <w:pStyle w:val="PL"/>
      </w:pPr>
      <w:r>
        <w:t xml:space="preserve">    if-feature eutranet3gpp:ExternalsUnderEUtraNetwork;</w:t>
      </w:r>
    </w:p>
    <w:p w14:paraId="326C0489" w14:textId="77777777" w:rsidR="008A35FC" w:rsidRDefault="008A35FC" w:rsidP="008A35FC">
      <w:pPr>
        <w:pStyle w:val="PL"/>
      </w:pPr>
      <w:r>
        <w:t xml:space="preserve">    uses ExternalServingGWFunctionWrapper;</w:t>
      </w:r>
    </w:p>
    <w:p w14:paraId="74F6D12F" w14:textId="77777777" w:rsidR="008A35FC" w:rsidRDefault="008A35FC" w:rsidP="008A35FC">
      <w:pPr>
        <w:pStyle w:val="PL"/>
      </w:pPr>
      <w:r>
        <w:t xml:space="preserve">  }</w:t>
      </w:r>
    </w:p>
    <w:p w14:paraId="3A0E5CE4" w14:textId="77777777" w:rsidR="00EB37FA" w:rsidRDefault="008A35FC" w:rsidP="00EB37FA">
      <w:pPr>
        <w:pStyle w:val="PL"/>
      </w:pPr>
      <w:r>
        <w:t>}</w:t>
      </w:r>
    </w:p>
    <w:p w14:paraId="3BC3FAF9" w14:textId="540E6D12" w:rsidR="008A35FC" w:rsidRDefault="00EB37FA" w:rsidP="00EB37FA">
      <w:pPr>
        <w:pStyle w:val="PL"/>
      </w:pPr>
      <w:r>
        <w:t>&lt;CODE ENDS&gt;</w:t>
      </w:r>
    </w:p>
    <w:p w14:paraId="688008E2" w14:textId="5E6A96FF" w:rsidR="008A35FC" w:rsidRDefault="008A35FC" w:rsidP="008A35FC">
      <w:pPr>
        <w:pStyle w:val="Heading2"/>
      </w:pPr>
      <w:bookmarkStart w:id="110" w:name="_Toc59183344"/>
      <w:bookmarkStart w:id="111" w:name="_Toc59184810"/>
      <w:bookmarkStart w:id="112" w:name="_Toc59195745"/>
      <w:bookmarkStart w:id="113" w:name="_Toc59440174"/>
      <w:bookmarkStart w:id="114" w:name="_Toc67990623"/>
      <w:r>
        <w:rPr>
          <w:lang w:eastAsia="zh-CN"/>
        </w:rPr>
        <w:t>E.5.15</w:t>
      </w:r>
      <w:r>
        <w:rPr>
          <w:lang w:eastAsia="zh-CN"/>
        </w:rPr>
        <w:tab/>
        <w:t>module _3gpp-nr-nrm-externalupffunction.yang</w:t>
      </w:r>
      <w:bookmarkEnd w:id="110"/>
      <w:bookmarkEnd w:id="111"/>
      <w:bookmarkEnd w:id="112"/>
      <w:bookmarkEnd w:id="113"/>
      <w:bookmarkEnd w:id="114"/>
    </w:p>
    <w:p w14:paraId="33E8F030" w14:textId="77777777" w:rsidR="00EB37FA" w:rsidRDefault="00EB37FA" w:rsidP="008A35FC">
      <w:pPr>
        <w:pStyle w:val="PL"/>
      </w:pPr>
      <w:r w:rsidRPr="00EB37FA">
        <w:t>&lt;CODE BEGINS&gt;</w:t>
      </w:r>
    </w:p>
    <w:p w14:paraId="12E1AB8F" w14:textId="496B4954" w:rsidR="008A35FC" w:rsidRDefault="008A35FC" w:rsidP="008A35FC">
      <w:pPr>
        <w:pStyle w:val="PL"/>
      </w:pPr>
      <w:r>
        <w:t>module _3gpp-nr-nrm-externalupffunction {</w:t>
      </w:r>
    </w:p>
    <w:p w14:paraId="767F3E2D" w14:textId="77777777" w:rsidR="008A35FC" w:rsidRDefault="008A35FC" w:rsidP="008A35FC">
      <w:pPr>
        <w:pStyle w:val="PL"/>
      </w:pPr>
      <w:r>
        <w:t xml:space="preserve">  yang-version 1.1;</w:t>
      </w:r>
    </w:p>
    <w:p w14:paraId="0A812B27" w14:textId="77777777" w:rsidR="008A35FC" w:rsidRDefault="008A35FC" w:rsidP="008A35FC">
      <w:pPr>
        <w:pStyle w:val="PL"/>
      </w:pPr>
      <w:r>
        <w:t xml:space="preserve">  namespace "urn:3gpp:sa5:_3gpp-nr-nrm-externalupffunction";</w:t>
      </w:r>
    </w:p>
    <w:p w14:paraId="186132BD" w14:textId="77777777" w:rsidR="008A35FC" w:rsidRDefault="008A35FC" w:rsidP="008A35FC">
      <w:pPr>
        <w:pStyle w:val="PL"/>
      </w:pPr>
      <w:r>
        <w:t xml:space="preserve">  prefix "extupf3gpp";</w:t>
      </w:r>
    </w:p>
    <w:p w14:paraId="63E43FA5" w14:textId="77777777" w:rsidR="008A35FC" w:rsidRDefault="008A35FC" w:rsidP="008A35FC">
      <w:pPr>
        <w:pStyle w:val="PL"/>
      </w:pPr>
      <w:r>
        <w:t xml:space="preserve">    </w:t>
      </w:r>
    </w:p>
    <w:p w14:paraId="466A859E" w14:textId="77777777" w:rsidR="008A35FC" w:rsidRDefault="008A35FC" w:rsidP="008A35FC">
      <w:pPr>
        <w:pStyle w:val="PL"/>
      </w:pPr>
      <w:r>
        <w:t xml:space="preserve">  import _3gpp-common-managed-function { prefix mf3gpp; }</w:t>
      </w:r>
    </w:p>
    <w:p w14:paraId="7F94CEB8" w14:textId="77777777" w:rsidR="008A35FC" w:rsidRDefault="008A35FC" w:rsidP="008A35FC">
      <w:pPr>
        <w:pStyle w:val="PL"/>
      </w:pPr>
      <w:r>
        <w:t xml:space="preserve">  import _3gpp-common-subnetwork { prefix subnet3gpp; }</w:t>
      </w:r>
    </w:p>
    <w:p w14:paraId="0ACB5E43" w14:textId="77777777" w:rsidR="008A35FC" w:rsidRDefault="008A35FC" w:rsidP="008A35FC">
      <w:pPr>
        <w:pStyle w:val="PL"/>
      </w:pPr>
      <w:r>
        <w:t xml:space="preserve">  import _3gpp-nr-nrm-nrnetwork { prefix nrnet3gpp; }</w:t>
      </w:r>
    </w:p>
    <w:p w14:paraId="36EBD5BB" w14:textId="77777777" w:rsidR="008A35FC" w:rsidRDefault="008A35FC" w:rsidP="008A35FC">
      <w:pPr>
        <w:pStyle w:val="PL"/>
      </w:pPr>
      <w:r>
        <w:t xml:space="preserve">  import _3gpp-common-top { prefix top3gpp; }</w:t>
      </w:r>
    </w:p>
    <w:p w14:paraId="107332EA" w14:textId="77777777" w:rsidR="008A35FC" w:rsidRDefault="008A35FC" w:rsidP="008A35FC">
      <w:pPr>
        <w:pStyle w:val="PL"/>
      </w:pPr>
    </w:p>
    <w:p w14:paraId="2E74F587" w14:textId="77777777" w:rsidR="008A35FC" w:rsidRDefault="008A35FC" w:rsidP="008A35FC">
      <w:pPr>
        <w:pStyle w:val="PL"/>
      </w:pPr>
      <w:r>
        <w:t xml:space="preserve">  organization "3GPP SA5";</w:t>
      </w:r>
    </w:p>
    <w:p w14:paraId="57FC1090" w14:textId="77777777" w:rsidR="008A35FC" w:rsidRDefault="008A35FC" w:rsidP="008A35FC">
      <w:pPr>
        <w:pStyle w:val="PL"/>
      </w:pPr>
      <w:r>
        <w:t xml:space="preserve">  description "Defines the YANG mapping of the ExternalUPFFunction Information</w:t>
      </w:r>
    </w:p>
    <w:p w14:paraId="7C1439F4" w14:textId="77777777" w:rsidR="008A35FC" w:rsidRDefault="008A35FC" w:rsidP="008A35FC">
      <w:pPr>
        <w:pStyle w:val="PL"/>
      </w:pPr>
      <w:r>
        <w:t xml:space="preserve">    Object Class (IOC) that is part of the NR Network Resource Model (NRM).";</w:t>
      </w:r>
    </w:p>
    <w:p w14:paraId="2F003715" w14:textId="77777777" w:rsidR="008A35FC" w:rsidRDefault="008A35FC" w:rsidP="008A35FC">
      <w:pPr>
        <w:pStyle w:val="PL"/>
      </w:pPr>
      <w:r>
        <w:t xml:space="preserve">  reference "3GPP TS 28.541 5G Network Resource Model (NRM)";</w:t>
      </w:r>
    </w:p>
    <w:p w14:paraId="364DFAC5" w14:textId="77777777" w:rsidR="008A35FC" w:rsidRDefault="008A35FC" w:rsidP="008A35FC">
      <w:pPr>
        <w:pStyle w:val="PL"/>
      </w:pPr>
    </w:p>
    <w:p w14:paraId="689A1EBF" w14:textId="77777777" w:rsidR="008A35FC" w:rsidRDefault="008A35FC" w:rsidP="008A35FC">
      <w:pPr>
        <w:pStyle w:val="PL"/>
      </w:pPr>
      <w:r>
        <w:t xml:space="preserve">  revision 2019-10-28 { reference S5-193518 ; }</w:t>
      </w:r>
    </w:p>
    <w:p w14:paraId="7B9A74A7" w14:textId="77777777" w:rsidR="008A35FC" w:rsidRDefault="008A35FC" w:rsidP="008A35FC">
      <w:pPr>
        <w:pStyle w:val="PL"/>
      </w:pPr>
      <w:r>
        <w:t xml:space="preserve">  revision 2019-06-17 {</w:t>
      </w:r>
    </w:p>
    <w:p w14:paraId="6F7A20C1" w14:textId="77777777" w:rsidR="008A35FC" w:rsidRDefault="008A35FC" w:rsidP="008A35FC">
      <w:pPr>
        <w:pStyle w:val="PL"/>
      </w:pPr>
      <w:r>
        <w:t xml:space="preserve">    description "Initial revision";</w:t>
      </w:r>
    </w:p>
    <w:p w14:paraId="3B477025" w14:textId="77777777" w:rsidR="008A35FC" w:rsidRDefault="008A35FC" w:rsidP="008A35FC">
      <w:pPr>
        <w:pStyle w:val="PL"/>
      </w:pPr>
      <w:r>
        <w:t xml:space="preserve">  }</w:t>
      </w:r>
    </w:p>
    <w:p w14:paraId="3EA601CD" w14:textId="77777777" w:rsidR="008A35FC" w:rsidRDefault="008A35FC" w:rsidP="008A35FC">
      <w:pPr>
        <w:pStyle w:val="PL"/>
      </w:pPr>
    </w:p>
    <w:p w14:paraId="019FDE75" w14:textId="77777777" w:rsidR="008A35FC" w:rsidRDefault="008A35FC" w:rsidP="008A35FC">
      <w:pPr>
        <w:pStyle w:val="PL"/>
      </w:pPr>
      <w:r>
        <w:t xml:space="preserve">  grouping ExternalUPFFunctionGrp {</w:t>
      </w:r>
    </w:p>
    <w:p w14:paraId="6D25DED5" w14:textId="77777777" w:rsidR="008A35FC" w:rsidRDefault="008A35FC" w:rsidP="008A35FC">
      <w:pPr>
        <w:pStyle w:val="PL"/>
      </w:pPr>
      <w:r>
        <w:t xml:space="preserve">    description "Represents the ExternalUPFFunction IOC.";</w:t>
      </w:r>
    </w:p>
    <w:p w14:paraId="60E27149" w14:textId="77777777" w:rsidR="008A35FC" w:rsidRDefault="008A35FC" w:rsidP="008A35FC">
      <w:pPr>
        <w:pStyle w:val="PL"/>
      </w:pPr>
      <w:r>
        <w:t xml:space="preserve">    reference "3GPP TS 28.541";</w:t>
      </w:r>
    </w:p>
    <w:p w14:paraId="6A20F614" w14:textId="77777777" w:rsidR="008A35FC" w:rsidRDefault="008A35FC" w:rsidP="008A35FC">
      <w:pPr>
        <w:pStyle w:val="PL"/>
      </w:pPr>
      <w:r>
        <w:t xml:space="preserve">    uses mf3gpp:ManagedFunctionGrp;</w:t>
      </w:r>
    </w:p>
    <w:p w14:paraId="0D8D4113" w14:textId="77777777" w:rsidR="008A35FC" w:rsidRDefault="008A35FC" w:rsidP="008A35FC">
      <w:pPr>
        <w:pStyle w:val="PL"/>
      </w:pPr>
      <w:r>
        <w:t xml:space="preserve">  }</w:t>
      </w:r>
    </w:p>
    <w:p w14:paraId="7F062747" w14:textId="77777777" w:rsidR="008A35FC" w:rsidRDefault="008A35FC" w:rsidP="008A35FC">
      <w:pPr>
        <w:pStyle w:val="PL"/>
      </w:pPr>
    </w:p>
    <w:p w14:paraId="2A1DC388" w14:textId="77777777" w:rsidR="008A35FC" w:rsidRDefault="008A35FC" w:rsidP="008A35FC">
      <w:pPr>
        <w:pStyle w:val="PL"/>
      </w:pPr>
      <w:r>
        <w:t xml:space="preserve">  grouping ExternalUPFFunctionWrapper {</w:t>
      </w:r>
    </w:p>
    <w:p w14:paraId="52E3123F" w14:textId="77777777" w:rsidR="008A35FC" w:rsidRDefault="008A35FC" w:rsidP="008A35FC">
      <w:pPr>
        <w:pStyle w:val="PL"/>
      </w:pPr>
      <w:r>
        <w:t xml:space="preserve">    list ExternalUPFFunction {</w:t>
      </w:r>
    </w:p>
    <w:p w14:paraId="6C3FCC8E" w14:textId="77777777" w:rsidR="008A35FC" w:rsidRDefault="008A35FC" w:rsidP="008A35FC">
      <w:pPr>
        <w:pStyle w:val="PL"/>
      </w:pPr>
      <w:r>
        <w:t xml:space="preserve">      description "Represents the properties, known by the management</w:t>
      </w:r>
    </w:p>
    <w:p w14:paraId="66976356" w14:textId="77777777" w:rsidR="008A35FC" w:rsidRDefault="008A35FC" w:rsidP="008A35FC">
      <w:pPr>
        <w:pStyle w:val="PL"/>
      </w:pPr>
      <w:r>
        <w:t xml:space="preserve">        function, of a UPFFunction managed by another management</w:t>
      </w:r>
    </w:p>
    <w:p w14:paraId="58CACEE8" w14:textId="77777777" w:rsidR="008A35FC" w:rsidRDefault="008A35FC" w:rsidP="008A35FC">
      <w:pPr>
        <w:pStyle w:val="PL"/>
      </w:pPr>
      <w:r>
        <w:t xml:space="preserve">        function.";</w:t>
      </w:r>
    </w:p>
    <w:p w14:paraId="77706D00" w14:textId="77777777" w:rsidR="008A35FC" w:rsidRDefault="008A35FC" w:rsidP="008A35FC">
      <w:pPr>
        <w:pStyle w:val="PL"/>
      </w:pPr>
      <w:r>
        <w:t xml:space="preserve">      reference "3GPP TS 28.541";</w:t>
      </w:r>
    </w:p>
    <w:p w14:paraId="2F128739" w14:textId="77777777" w:rsidR="008A35FC" w:rsidRDefault="008A35FC" w:rsidP="008A35FC">
      <w:pPr>
        <w:pStyle w:val="PL"/>
      </w:pPr>
      <w:r>
        <w:t xml:space="preserve">      key id;</w:t>
      </w:r>
    </w:p>
    <w:p w14:paraId="74DA50AC" w14:textId="77777777" w:rsidR="008A35FC" w:rsidRDefault="008A35FC" w:rsidP="008A35FC">
      <w:pPr>
        <w:pStyle w:val="PL"/>
      </w:pPr>
      <w:r>
        <w:t xml:space="preserve">      uses top3gpp:Top_Grp;</w:t>
      </w:r>
    </w:p>
    <w:p w14:paraId="7655D4CF" w14:textId="77777777" w:rsidR="008A35FC" w:rsidRDefault="008A35FC" w:rsidP="008A35FC">
      <w:pPr>
        <w:pStyle w:val="PL"/>
      </w:pPr>
      <w:r>
        <w:t xml:space="preserve">      container attributes {</w:t>
      </w:r>
    </w:p>
    <w:p w14:paraId="55D212FE" w14:textId="77777777" w:rsidR="008A35FC" w:rsidRDefault="008A35FC" w:rsidP="008A35FC">
      <w:pPr>
        <w:pStyle w:val="PL"/>
      </w:pPr>
      <w:r>
        <w:t xml:space="preserve">        uses ExternalUPFFunctionGrp;</w:t>
      </w:r>
    </w:p>
    <w:p w14:paraId="772F759C" w14:textId="77777777" w:rsidR="008A35FC" w:rsidRDefault="008A35FC" w:rsidP="008A35FC">
      <w:pPr>
        <w:pStyle w:val="PL"/>
      </w:pPr>
      <w:r>
        <w:t xml:space="preserve">      }</w:t>
      </w:r>
    </w:p>
    <w:p w14:paraId="72BFCB9E" w14:textId="77777777" w:rsidR="008A35FC" w:rsidRDefault="008A35FC" w:rsidP="008A35FC">
      <w:pPr>
        <w:pStyle w:val="PL"/>
      </w:pPr>
      <w:r>
        <w:t xml:space="preserve">      uses mf3gpp:ManagedFunctionContainedClasses;</w:t>
      </w:r>
    </w:p>
    <w:p w14:paraId="42F3669B" w14:textId="77777777" w:rsidR="008A35FC" w:rsidRDefault="008A35FC" w:rsidP="008A35FC">
      <w:pPr>
        <w:pStyle w:val="PL"/>
      </w:pPr>
      <w:r>
        <w:t xml:space="preserve">    }</w:t>
      </w:r>
    </w:p>
    <w:p w14:paraId="0EB42C0B" w14:textId="77777777" w:rsidR="008A35FC" w:rsidRDefault="008A35FC" w:rsidP="008A35FC">
      <w:pPr>
        <w:pStyle w:val="PL"/>
      </w:pPr>
      <w:r>
        <w:t xml:space="preserve">  } </w:t>
      </w:r>
    </w:p>
    <w:p w14:paraId="310A4C68" w14:textId="77777777" w:rsidR="008A35FC" w:rsidRDefault="008A35FC" w:rsidP="008A35FC">
      <w:pPr>
        <w:pStyle w:val="PL"/>
      </w:pPr>
      <w:r>
        <w:t xml:space="preserve">  </w:t>
      </w:r>
    </w:p>
    <w:p w14:paraId="73220446" w14:textId="77777777" w:rsidR="008A35FC" w:rsidRDefault="008A35FC" w:rsidP="008A35FC">
      <w:pPr>
        <w:pStyle w:val="PL"/>
      </w:pPr>
      <w:r>
        <w:t xml:space="preserve">  augment "/subnet3gpp:SubNetwork" {</w:t>
      </w:r>
    </w:p>
    <w:p w14:paraId="7B0AF11B" w14:textId="77777777" w:rsidR="008A35FC" w:rsidRDefault="008A35FC" w:rsidP="008A35FC">
      <w:pPr>
        <w:pStyle w:val="PL"/>
      </w:pPr>
      <w:r>
        <w:t xml:space="preserve">    if-feature subnet3gpp:ExternalsUnderSubNetwork ;</w:t>
      </w:r>
    </w:p>
    <w:p w14:paraId="6DD0866D" w14:textId="77777777" w:rsidR="008A35FC" w:rsidRDefault="008A35FC" w:rsidP="008A35FC">
      <w:pPr>
        <w:pStyle w:val="PL"/>
      </w:pPr>
      <w:r>
        <w:t xml:space="preserve">    uses ExternalUPFFunctionWrapper;</w:t>
      </w:r>
    </w:p>
    <w:p w14:paraId="73C1F9E8" w14:textId="77777777" w:rsidR="008A35FC" w:rsidRDefault="008A35FC" w:rsidP="008A35FC">
      <w:pPr>
        <w:pStyle w:val="PL"/>
      </w:pPr>
      <w:r>
        <w:t xml:space="preserve">  }</w:t>
      </w:r>
    </w:p>
    <w:p w14:paraId="739D324A" w14:textId="77777777" w:rsidR="008A35FC" w:rsidRDefault="008A35FC" w:rsidP="008A35FC">
      <w:pPr>
        <w:pStyle w:val="PL"/>
      </w:pPr>
    </w:p>
    <w:p w14:paraId="709F2835" w14:textId="77777777" w:rsidR="008A35FC" w:rsidRDefault="008A35FC" w:rsidP="008A35FC">
      <w:pPr>
        <w:pStyle w:val="PL"/>
      </w:pPr>
      <w:r>
        <w:t xml:space="preserve">  augment "/nrnet3gpp:NRNetwork" {</w:t>
      </w:r>
    </w:p>
    <w:p w14:paraId="24D665AD" w14:textId="77777777" w:rsidR="008A35FC" w:rsidRDefault="008A35FC" w:rsidP="008A35FC">
      <w:pPr>
        <w:pStyle w:val="PL"/>
      </w:pPr>
      <w:r>
        <w:t xml:space="preserve">    if-feature nrnet3gpp:ExternalsUnderNRNetwork;</w:t>
      </w:r>
    </w:p>
    <w:p w14:paraId="50077164" w14:textId="77777777" w:rsidR="008A35FC" w:rsidRDefault="008A35FC" w:rsidP="008A35FC">
      <w:pPr>
        <w:pStyle w:val="PL"/>
      </w:pPr>
      <w:r>
        <w:t xml:space="preserve">    uses ExternalUPFFunctionWrapper;</w:t>
      </w:r>
    </w:p>
    <w:p w14:paraId="4895F779" w14:textId="77777777" w:rsidR="008A35FC" w:rsidRDefault="008A35FC" w:rsidP="008A35FC">
      <w:pPr>
        <w:pStyle w:val="PL"/>
      </w:pPr>
      <w:r>
        <w:t xml:space="preserve">  }</w:t>
      </w:r>
    </w:p>
    <w:p w14:paraId="1BD41F8C" w14:textId="77777777" w:rsidR="00EB37FA" w:rsidRDefault="008A35FC" w:rsidP="00EB37FA">
      <w:pPr>
        <w:pStyle w:val="PL"/>
      </w:pPr>
      <w:r>
        <w:t>}</w:t>
      </w:r>
    </w:p>
    <w:p w14:paraId="3C43B73F" w14:textId="33CB0531" w:rsidR="008A35FC" w:rsidRDefault="00EB37FA" w:rsidP="00EB37FA">
      <w:pPr>
        <w:pStyle w:val="PL"/>
      </w:pPr>
      <w:r>
        <w:t>&lt;CODE ENDS&gt;</w:t>
      </w:r>
    </w:p>
    <w:p w14:paraId="0CD9C102" w14:textId="56ABC3BD" w:rsidR="008A35FC" w:rsidRDefault="008A35FC" w:rsidP="008A35FC">
      <w:pPr>
        <w:pStyle w:val="Heading2"/>
      </w:pPr>
      <w:bookmarkStart w:id="115" w:name="_Toc59183345"/>
      <w:bookmarkStart w:id="116" w:name="_Toc59184811"/>
      <w:bookmarkStart w:id="117" w:name="_Toc59195746"/>
      <w:bookmarkStart w:id="118" w:name="_Toc59440175"/>
      <w:bookmarkStart w:id="119" w:name="_Toc67990624"/>
      <w:r>
        <w:rPr>
          <w:lang w:eastAsia="zh-CN"/>
        </w:rPr>
        <w:t>E.5.16</w:t>
      </w:r>
      <w:r>
        <w:rPr>
          <w:lang w:eastAsia="zh-CN"/>
        </w:rPr>
        <w:tab/>
        <w:t>module _3gpp-nr-nrm-gnbcucpfunction.yang</w:t>
      </w:r>
      <w:bookmarkEnd w:id="115"/>
      <w:bookmarkEnd w:id="116"/>
      <w:bookmarkEnd w:id="117"/>
      <w:bookmarkEnd w:id="118"/>
      <w:bookmarkEnd w:id="119"/>
    </w:p>
    <w:p w14:paraId="0F498C38" w14:textId="77777777" w:rsidR="00965C84" w:rsidRDefault="00965C84" w:rsidP="008A35FC">
      <w:pPr>
        <w:pStyle w:val="PL"/>
      </w:pPr>
      <w:r w:rsidRPr="00965C84">
        <w:t>&lt;CODE BEGINS&gt;</w:t>
      </w:r>
    </w:p>
    <w:p w14:paraId="18CE2A64" w14:textId="6407836B" w:rsidR="008A35FC" w:rsidRDefault="008A35FC" w:rsidP="008A35FC">
      <w:pPr>
        <w:pStyle w:val="PL"/>
      </w:pPr>
      <w:r>
        <w:t>module _3gpp-nr-nrm-gnbcucpfunction {</w:t>
      </w:r>
    </w:p>
    <w:p w14:paraId="383D0ECD" w14:textId="77777777" w:rsidR="008A35FC" w:rsidRDefault="008A35FC" w:rsidP="008A35FC">
      <w:pPr>
        <w:pStyle w:val="PL"/>
      </w:pPr>
      <w:r>
        <w:t xml:space="preserve">  yang-version 1.1;</w:t>
      </w:r>
    </w:p>
    <w:p w14:paraId="196DAB76" w14:textId="77777777" w:rsidR="008A35FC" w:rsidRDefault="008A35FC" w:rsidP="008A35FC">
      <w:pPr>
        <w:pStyle w:val="PL"/>
      </w:pPr>
      <w:r>
        <w:t xml:space="preserve">  namespace "urn:3gpp:sa5:_3gpp-nr-nrm-gnbcucpfunction";</w:t>
      </w:r>
    </w:p>
    <w:p w14:paraId="1F57914E" w14:textId="77777777" w:rsidR="008A35FC" w:rsidRDefault="008A35FC" w:rsidP="008A35FC">
      <w:pPr>
        <w:pStyle w:val="PL"/>
      </w:pPr>
      <w:r>
        <w:t xml:space="preserve">  prefix "gnbcucp3gpp";</w:t>
      </w:r>
    </w:p>
    <w:p w14:paraId="7D6E2317" w14:textId="77777777" w:rsidR="008A35FC" w:rsidRDefault="008A35FC" w:rsidP="008A35FC">
      <w:pPr>
        <w:pStyle w:val="PL"/>
      </w:pPr>
      <w:r>
        <w:t xml:space="preserve">    </w:t>
      </w:r>
    </w:p>
    <w:p w14:paraId="05452DAF" w14:textId="77777777" w:rsidR="008A35FC" w:rsidRDefault="008A35FC" w:rsidP="008A35FC">
      <w:pPr>
        <w:pStyle w:val="PL"/>
      </w:pPr>
      <w:r>
        <w:t xml:space="preserve">  import _3gpp-common-yang-types { prefix types3gpp; }</w:t>
      </w:r>
    </w:p>
    <w:p w14:paraId="49F63DA8" w14:textId="77777777" w:rsidR="008A35FC" w:rsidRDefault="008A35FC" w:rsidP="008A35FC">
      <w:pPr>
        <w:pStyle w:val="PL"/>
      </w:pPr>
      <w:r>
        <w:t xml:space="preserve">  import _3gpp-common-managed-function { prefix mf3gpp; }</w:t>
      </w:r>
    </w:p>
    <w:p w14:paraId="06A840E2" w14:textId="77777777" w:rsidR="008A35FC" w:rsidRDefault="008A35FC" w:rsidP="008A35FC">
      <w:pPr>
        <w:pStyle w:val="PL"/>
      </w:pPr>
      <w:r>
        <w:t xml:space="preserve">  import _3gpp-common-managed-element { prefix me3gpp; }</w:t>
      </w:r>
    </w:p>
    <w:p w14:paraId="7FCDD253" w14:textId="77777777" w:rsidR="008A35FC" w:rsidRDefault="008A35FC" w:rsidP="008A35FC">
      <w:pPr>
        <w:pStyle w:val="PL"/>
      </w:pPr>
      <w:r>
        <w:t xml:space="preserve">  import _3gpp-common-top { prefix top3gpp; }</w:t>
      </w:r>
    </w:p>
    <w:p w14:paraId="325480FC" w14:textId="059B27E0" w:rsidR="008A35FC" w:rsidRDefault="00547AB4" w:rsidP="008A35FC">
      <w:pPr>
        <w:pStyle w:val="PL"/>
      </w:pPr>
      <w:r w:rsidRPr="00547AB4">
        <w:t xml:space="preserve">  import _3gpp-5gc-nrm-configurable5qiset { prefix fiveqi3gpp; }</w:t>
      </w:r>
    </w:p>
    <w:p w14:paraId="2C5582E2" w14:textId="77777777" w:rsidR="00547AB4" w:rsidRDefault="00547AB4" w:rsidP="008A35FC">
      <w:pPr>
        <w:pStyle w:val="PL"/>
      </w:pPr>
    </w:p>
    <w:p w14:paraId="6EE51584" w14:textId="77777777" w:rsidR="008A35FC" w:rsidRDefault="008A35FC" w:rsidP="008A35FC">
      <w:pPr>
        <w:pStyle w:val="PL"/>
      </w:pPr>
      <w:r>
        <w:t xml:space="preserve">  organization "3GPP SA5";</w:t>
      </w:r>
    </w:p>
    <w:p w14:paraId="65775E37" w14:textId="77777777" w:rsidR="008A35FC" w:rsidRDefault="008A35FC" w:rsidP="008A35FC">
      <w:pPr>
        <w:pStyle w:val="PL"/>
      </w:pPr>
      <w:r>
        <w:t xml:space="preserve">  contact "https://www.3gpp.org/DynaReport/TSG-WG--S5--officials.htm?Itemid=464";</w:t>
      </w:r>
    </w:p>
    <w:p w14:paraId="2F664829" w14:textId="77777777" w:rsidR="008A35FC" w:rsidRDefault="008A35FC" w:rsidP="008A35FC">
      <w:pPr>
        <w:pStyle w:val="PL"/>
      </w:pPr>
      <w:r>
        <w:t xml:space="preserve">  description "Defines the YANG mapping of the GNBCUCPFunction Information </w:t>
      </w:r>
    </w:p>
    <w:p w14:paraId="01EB211E" w14:textId="77777777" w:rsidR="008A35FC" w:rsidRDefault="008A35FC" w:rsidP="008A35FC">
      <w:pPr>
        <w:pStyle w:val="PL"/>
      </w:pPr>
      <w:r>
        <w:t xml:space="preserve">    Object Class (IOC) that is part of the NR Network Resource Model (NRM).";</w:t>
      </w:r>
    </w:p>
    <w:p w14:paraId="346235AB" w14:textId="77777777" w:rsidR="008A35FC" w:rsidRDefault="008A35FC" w:rsidP="008A35FC">
      <w:pPr>
        <w:pStyle w:val="PL"/>
      </w:pPr>
      <w:r>
        <w:t xml:space="preserve">  reference "3GPP TS 28.541 5G Network Resource Model (NRM)";</w:t>
      </w:r>
    </w:p>
    <w:p w14:paraId="36B1BCB0" w14:textId="77777777" w:rsidR="008A35FC" w:rsidRDefault="008A35FC" w:rsidP="008A35FC">
      <w:pPr>
        <w:pStyle w:val="PL"/>
      </w:pPr>
    </w:p>
    <w:p w14:paraId="56536B3F" w14:textId="77777777" w:rsidR="00547AB4" w:rsidRDefault="00547AB4" w:rsidP="008A35FC">
      <w:pPr>
        <w:pStyle w:val="PL"/>
        <w:rPr>
          <w:rFonts w:cs="Courier New"/>
          <w:szCs w:val="16"/>
          <w:lang w:eastAsia="zh-CN"/>
        </w:rPr>
      </w:pPr>
      <w:r w:rsidRPr="00547AB4">
        <w:rPr>
          <w:rFonts w:cs="Courier New"/>
          <w:szCs w:val="16"/>
          <w:lang w:eastAsia="zh-CN"/>
        </w:rPr>
        <w:t xml:space="preserve">  revision 2023-04-26 { reference CR-0916; }</w:t>
      </w:r>
    </w:p>
    <w:p w14:paraId="769BF01A" w14:textId="6C74C26B" w:rsidR="003F7107" w:rsidRDefault="003F7107" w:rsidP="008A35FC">
      <w:pPr>
        <w:pStyle w:val="PL"/>
        <w:rPr>
          <w:rFonts w:cs="Courier New"/>
          <w:szCs w:val="16"/>
          <w:lang w:eastAsia="zh-CN"/>
        </w:rPr>
      </w:pPr>
      <w:r w:rsidRPr="003F7107">
        <w:rPr>
          <w:rFonts w:cs="Courier New"/>
          <w:szCs w:val="16"/>
          <w:lang w:eastAsia="zh-CN"/>
        </w:rPr>
        <w:t xml:space="preserve">  revision 2022-07-28 { reference "CR-0770"; }</w:t>
      </w:r>
    </w:p>
    <w:p w14:paraId="03149644" w14:textId="4DF622A5" w:rsidR="0085562B" w:rsidRDefault="0085562B" w:rsidP="008A35FC">
      <w:pPr>
        <w:pStyle w:val="PL"/>
        <w:rPr>
          <w:rFonts w:cs="Courier New"/>
          <w:szCs w:val="16"/>
          <w:lang w:eastAsia="zh-CN"/>
        </w:rPr>
      </w:pPr>
      <w:r w:rsidRPr="0085562B">
        <w:rPr>
          <w:rFonts w:cs="Courier New"/>
          <w:szCs w:val="16"/>
          <w:lang w:eastAsia="zh-CN"/>
        </w:rPr>
        <w:t xml:space="preserve">  revision 2021-11-</w:t>
      </w:r>
      <w:r w:rsidR="00F60752" w:rsidRPr="0085562B">
        <w:rPr>
          <w:rFonts w:cs="Courier New"/>
          <w:szCs w:val="16"/>
          <w:lang w:eastAsia="zh-CN"/>
        </w:rPr>
        <w:t>0</w:t>
      </w:r>
      <w:r w:rsidR="00F60752">
        <w:rPr>
          <w:rFonts w:cs="Courier New"/>
          <w:szCs w:val="16"/>
          <w:lang w:eastAsia="zh-CN"/>
        </w:rPr>
        <w:t>6</w:t>
      </w:r>
      <w:r w:rsidR="00F60752" w:rsidRPr="0085562B">
        <w:rPr>
          <w:rFonts w:cs="Courier New"/>
          <w:szCs w:val="16"/>
          <w:lang w:eastAsia="zh-CN"/>
        </w:rPr>
        <w:t xml:space="preserve"> </w:t>
      </w:r>
      <w:r w:rsidRPr="0085562B">
        <w:rPr>
          <w:rFonts w:cs="Courier New"/>
          <w:szCs w:val="16"/>
          <w:lang w:eastAsia="zh-CN"/>
        </w:rPr>
        <w:t>{ reference "CR-0611"; }</w:t>
      </w:r>
    </w:p>
    <w:p w14:paraId="4FD9C205" w14:textId="003B6EC1" w:rsidR="00965C84" w:rsidRDefault="00965C84" w:rsidP="008A35FC">
      <w:pPr>
        <w:pStyle w:val="PL"/>
        <w:rPr>
          <w:rFonts w:cs="Courier New"/>
          <w:szCs w:val="16"/>
          <w:lang w:eastAsia="zh-CN"/>
        </w:rPr>
      </w:pPr>
      <w:r w:rsidRPr="00965C84">
        <w:rPr>
          <w:rFonts w:cs="Courier New"/>
          <w:szCs w:val="16"/>
          <w:lang w:eastAsia="zh-CN"/>
        </w:rPr>
        <w:t xml:space="preserve">  revision 2021-11-05 { reference "CR-0609"; }</w:t>
      </w:r>
    </w:p>
    <w:p w14:paraId="5BA07511" w14:textId="10E8D901" w:rsidR="008A35FC" w:rsidRDefault="008A35FC" w:rsidP="008A35FC">
      <w:pPr>
        <w:pStyle w:val="PL"/>
      </w:pPr>
      <w:r>
        <w:rPr>
          <w:rFonts w:cs="Courier New"/>
          <w:szCs w:val="16"/>
          <w:lang w:eastAsia="zh-CN"/>
        </w:rPr>
        <w:t xml:space="preserve">  revision 2020-10-02 { reference CR-0384 ; }</w:t>
      </w:r>
    </w:p>
    <w:p w14:paraId="35B7F1CE" w14:textId="77777777" w:rsidR="008A35FC" w:rsidRDefault="008A35FC" w:rsidP="008A35FC">
      <w:pPr>
        <w:pStyle w:val="PL"/>
        <w:rPr>
          <w:rFonts w:cs="Courier New"/>
          <w:szCs w:val="16"/>
          <w:lang w:eastAsia="zh-CN"/>
        </w:rPr>
      </w:pPr>
      <w:r>
        <w:rPr>
          <w:rFonts w:cs="Courier New"/>
          <w:szCs w:val="16"/>
          <w:lang w:eastAsia="zh-CN"/>
        </w:rPr>
        <w:t xml:space="preserve">  revision 2020-08-06 { reference </w:t>
      </w:r>
      <w:r>
        <w:t>"CR-0333"</w:t>
      </w:r>
      <w:r>
        <w:rPr>
          <w:rFonts w:cs="Courier New"/>
          <w:szCs w:val="16"/>
          <w:lang w:eastAsia="zh-CN"/>
        </w:rPr>
        <w:t>; }</w:t>
      </w:r>
    </w:p>
    <w:p w14:paraId="6CC44380" w14:textId="77777777" w:rsidR="008A35FC" w:rsidRDefault="008A35FC" w:rsidP="008A35FC">
      <w:pPr>
        <w:pStyle w:val="PL"/>
        <w:rPr>
          <w:rFonts w:cs="Courier New"/>
          <w:szCs w:val="16"/>
          <w:lang w:eastAsia="zh-CN"/>
        </w:rPr>
      </w:pPr>
      <w:r>
        <w:rPr>
          <w:rFonts w:cs="Courier New"/>
          <w:szCs w:val="16"/>
          <w:lang w:eastAsia="zh-CN"/>
        </w:rPr>
        <w:t xml:space="preserve">  revision 2020-08-03 { reference "CR-0321"; }</w:t>
      </w:r>
    </w:p>
    <w:p w14:paraId="405E7345" w14:textId="77777777" w:rsidR="008A35FC" w:rsidRDefault="008A35FC" w:rsidP="008A35FC">
      <w:pPr>
        <w:pStyle w:val="PL"/>
        <w:rPr>
          <w:rFonts w:cs="Courier New"/>
          <w:szCs w:val="16"/>
          <w:lang w:eastAsia="zh-CN"/>
        </w:rPr>
      </w:pPr>
      <w:r>
        <w:rPr>
          <w:rFonts w:cs="Courier New"/>
          <w:szCs w:val="16"/>
          <w:lang w:eastAsia="zh-CN"/>
        </w:rPr>
        <w:t xml:space="preserve">  revision 2020-06-03 { reference "CR-0286"; }</w:t>
      </w:r>
    </w:p>
    <w:p w14:paraId="0278FBF5" w14:textId="77777777" w:rsidR="008A35FC" w:rsidRDefault="008A35FC" w:rsidP="008A35FC">
      <w:pPr>
        <w:pStyle w:val="PL"/>
        <w:rPr>
          <w:rFonts w:cs="Courier New"/>
          <w:szCs w:val="16"/>
          <w:lang w:eastAsia="zh-CN"/>
        </w:rPr>
      </w:pPr>
      <w:r>
        <w:rPr>
          <w:rFonts w:cs="Courier New"/>
          <w:szCs w:val="16"/>
          <w:lang w:eastAsia="zh-CN"/>
        </w:rPr>
        <w:t xml:space="preserve">  revision 2020-05-08 { reference S5-203316 ; }</w:t>
      </w:r>
    </w:p>
    <w:p w14:paraId="766689F7" w14:textId="77777777" w:rsidR="008A35FC" w:rsidRDefault="008A35FC" w:rsidP="008A35FC">
      <w:pPr>
        <w:pStyle w:val="PL"/>
      </w:pPr>
      <w:r>
        <w:t xml:space="preserve">  revision 2020-04-28 { reference "0260"; }</w:t>
      </w:r>
    </w:p>
    <w:p w14:paraId="56C7D021" w14:textId="77777777" w:rsidR="008A35FC" w:rsidRDefault="008A35FC" w:rsidP="008A35FC">
      <w:pPr>
        <w:pStyle w:val="PL"/>
      </w:pPr>
      <w:r>
        <w:t xml:space="preserve">  revision 2020-02-14 { reference S5-20XXXX ; }</w:t>
      </w:r>
    </w:p>
    <w:p w14:paraId="4A885515" w14:textId="77777777" w:rsidR="008A35FC" w:rsidRDefault="008A35FC" w:rsidP="008A35FC">
      <w:pPr>
        <w:pStyle w:val="PL"/>
      </w:pPr>
      <w:r>
        <w:t xml:space="preserve">  revision 2019-10-28 { reference S5-193518 ; }</w:t>
      </w:r>
    </w:p>
    <w:p w14:paraId="497C7491" w14:textId="373D362E" w:rsidR="008A35FC" w:rsidRDefault="008A35FC" w:rsidP="008A35FC">
      <w:pPr>
        <w:pStyle w:val="PL"/>
      </w:pPr>
      <w:r>
        <w:t xml:space="preserve">  revision 2019-06-17 {</w:t>
      </w:r>
      <w:r w:rsidR="004F2193">
        <w:t xml:space="preserve"> reference</w:t>
      </w:r>
      <w:r>
        <w:t xml:space="preserve"> "Initial revision";}</w:t>
      </w:r>
    </w:p>
    <w:p w14:paraId="4690BB70" w14:textId="77777777" w:rsidR="008A35FC" w:rsidRDefault="008A35FC" w:rsidP="008A35FC">
      <w:pPr>
        <w:pStyle w:val="PL"/>
      </w:pPr>
    </w:p>
    <w:p w14:paraId="09842FD4" w14:textId="77777777" w:rsidR="00547AB4" w:rsidRDefault="008A35FC" w:rsidP="00547AB4">
      <w:pPr>
        <w:pStyle w:val="PL"/>
      </w:pPr>
      <w:r>
        <w:t xml:space="preserve"> </w:t>
      </w:r>
      <w:r w:rsidR="00547AB4">
        <w:t xml:space="preserve">  feature Configurable5QISetUnderGNBCUCPFunction {</w:t>
      </w:r>
    </w:p>
    <w:p w14:paraId="2F2B929C" w14:textId="77777777" w:rsidR="00547AB4" w:rsidRDefault="00547AB4" w:rsidP="00547AB4">
      <w:pPr>
        <w:pStyle w:val="PL"/>
      </w:pPr>
      <w:r>
        <w:t xml:space="preserve">    description "The Configurable5QISet shall be contained under</w:t>
      </w:r>
    </w:p>
    <w:p w14:paraId="35A44629" w14:textId="77777777" w:rsidR="00547AB4" w:rsidRDefault="00547AB4" w:rsidP="00547AB4">
      <w:pPr>
        <w:pStyle w:val="PL"/>
      </w:pPr>
      <w:r>
        <w:t xml:space="preserve">      GNBCUCPFunction";</w:t>
      </w:r>
    </w:p>
    <w:p w14:paraId="7A24646A" w14:textId="77777777" w:rsidR="00547AB4" w:rsidRDefault="00547AB4" w:rsidP="00547AB4">
      <w:pPr>
        <w:pStyle w:val="PL"/>
      </w:pPr>
      <w:r>
        <w:t xml:space="preserve">  }</w:t>
      </w:r>
    </w:p>
    <w:p w14:paraId="7D2A4004" w14:textId="77777777" w:rsidR="00547AB4" w:rsidRDefault="00547AB4" w:rsidP="008A35FC">
      <w:pPr>
        <w:pStyle w:val="PL"/>
      </w:pPr>
    </w:p>
    <w:p w14:paraId="39738C95" w14:textId="18CFF658" w:rsidR="008A35FC" w:rsidRDefault="008A35FC" w:rsidP="008A35FC">
      <w:pPr>
        <w:pStyle w:val="PL"/>
      </w:pPr>
      <w:r>
        <w:t xml:space="preserve"> feature DESManagementFunction {</w:t>
      </w:r>
    </w:p>
    <w:p w14:paraId="20E50241" w14:textId="164CE297" w:rsidR="008A35FC" w:rsidRDefault="008A35FC" w:rsidP="008A35FC">
      <w:pPr>
        <w:pStyle w:val="PL"/>
      </w:pPr>
      <w:r>
        <w:t xml:space="preserve">    description "Classs representing </w:t>
      </w:r>
      <w:r>
        <w:rPr>
          <w:lang w:eastAsia="zh-CN"/>
        </w:rPr>
        <w:t>Distributed SON Energy Saving</w:t>
      </w:r>
      <w:r>
        <w:t xml:space="preserve"> feature";</w:t>
      </w:r>
    </w:p>
    <w:p w14:paraId="0C942E17" w14:textId="77777777" w:rsidR="008A35FC" w:rsidRDefault="008A35FC" w:rsidP="008A35FC">
      <w:pPr>
        <w:pStyle w:val="PL"/>
      </w:pPr>
      <w:r>
        <w:t xml:space="preserve">  }</w:t>
      </w:r>
    </w:p>
    <w:p w14:paraId="2BB8DDDB" w14:textId="77777777" w:rsidR="008A35FC" w:rsidRDefault="008A35FC" w:rsidP="008A35FC">
      <w:pPr>
        <w:pStyle w:val="PL"/>
      </w:pPr>
    </w:p>
    <w:p w14:paraId="6E23E88E" w14:textId="77777777" w:rsidR="008A35FC" w:rsidRDefault="008A35FC" w:rsidP="008A35FC">
      <w:pPr>
        <w:pStyle w:val="PL"/>
      </w:pPr>
      <w:r>
        <w:t xml:space="preserve">  feature DANRManagementFunction {</w:t>
      </w:r>
    </w:p>
    <w:p w14:paraId="729D9328" w14:textId="77777777" w:rsidR="008A35FC" w:rsidRDefault="008A35FC" w:rsidP="008A35FC">
      <w:pPr>
        <w:pStyle w:val="PL"/>
      </w:pPr>
      <w:r>
        <w:t xml:space="preserve">    description "Classs representing D-SON function of </w:t>
      </w:r>
      <w:r>
        <w:rPr>
          <w:lang w:eastAsia="zh-CN"/>
        </w:rPr>
        <w:t>ANR</w:t>
      </w:r>
      <w:r>
        <w:t xml:space="preserve"> Management feature";</w:t>
      </w:r>
    </w:p>
    <w:p w14:paraId="2223643D" w14:textId="77777777" w:rsidR="008A35FC" w:rsidRDefault="008A35FC" w:rsidP="008A35FC">
      <w:pPr>
        <w:pStyle w:val="PL"/>
      </w:pPr>
      <w:r>
        <w:t xml:space="preserve">  }</w:t>
      </w:r>
    </w:p>
    <w:p w14:paraId="42C931A1" w14:textId="77777777" w:rsidR="008A35FC" w:rsidRDefault="008A35FC" w:rsidP="008A35FC">
      <w:pPr>
        <w:pStyle w:val="PL"/>
      </w:pPr>
    </w:p>
    <w:p w14:paraId="3B81D38B" w14:textId="77777777" w:rsidR="008A35FC" w:rsidRDefault="008A35FC" w:rsidP="008A35FC">
      <w:pPr>
        <w:pStyle w:val="PL"/>
      </w:pPr>
    </w:p>
    <w:p w14:paraId="7E9D3E1B" w14:textId="77777777" w:rsidR="008A35FC" w:rsidRDefault="008A35FC" w:rsidP="008A35FC">
      <w:pPr>
        <w:pStyle w:val="PL"/>
      </w:pPr>
      <w:r>
        <w:t xml:space="preserve">  feature DMROFunction {</w:t>
      </w:r>
    </w:p>
    <w:p w14:paraId="71647E01" w14:textId="77777777" w:rsidR="008A35FC" w:rsidRDefault="008A35FC" w:rsidP="008A35FC">
      <w:pPr>
        <w:pStyle w:val="PL"/>
      </w:pPr>
      <w:r>
        <w:t xml:space="preserve">    description "Classs representing D-SON function of MRO feature";</w:t>
      </w:r>
    </w:p>
    <w:p w14:paraId="3742D14B" w14:textId="77777777" w:rsidR="008A35FC" w:rsidRDefault="008A35FC" w:rsidP="008A35FC">
      <w:pPr>
        <w:pStyle w:val="PL"/>
      </w:pPr>
      <w:r>
        <w:t xml:space="preserve">  }</w:t>
      </w:r>
    </w:p>
    <w:p w14:paraId="1963F780" w14:textId="77777777" w:rsidR="008A35FC" w:rsidRDefault="008A35FC" w:rsidP="008A35FC">
      <w:pPr>
        <w:pStyle w:val="PL"/>
      </w:pPr>
      <w:r>
        <w:t xml:space="preserve"> </w:t>
      </w:r>
    </w:p>
    <w:p w14:paraId="2B1AA764" w14:textId="77777777" w:rsidR="008A35FC" w:rsidRDefault="008A35FC" w:rsidP="008A35FC">
      <w:pPr>
        <w:pStyle w:val="PL"/>
      </w:pPr>
      <w:r>
        <w:t xml:space="preserve">  grouping GNBCUCPFunctionGrp {</w:t>
      </w:r>
    </w:p>
    <w:p w14:paraId="38948284" w14:textId="77777777" w:rsidR="008A35FC" w:rsidRDefault="008A35FC" w:rsidP="008A35FC">
      <w:pPr>
        <w:pStyle w:val="PL"/>
      </w:pPr>
      <w:r>
        <w:t xml:space="preserve">    description "Represents the GNBCUCPFunction IOC.";</w:t>
      </w:r>
    </w:p>
    <w:p w14:paraId="345FDDF7" w14:textId="77777777" w:rsidR="008A35FC" w:rsidRDefault="008A35FC" w:rsidP="008A35FC">
      <w:pPr>
        <w:pStyle w:val="PL"/>
      </w:pPr>
      <w:r>
        <w:t xml:space="preserve">    reference "3GPP TS 28.541";</w:t>
      </w:r>
    </w:p>
    <w:p w14:paraId="5CD328AB" w14:textId="77777777" w:rsidR="008A35FC" w:rsidRDefault="008A35FC" w:rsidP="008A35FC">
      <w:pPr>
        <w:pStyle w:val="PL"/>
      </w:pPr>
      <w:r>
        <w:t xml:space="preserve">    uses mf3gpp:ManagedFunctionGrp;</w:t>
      </w:r>
    </w:p>
    <w:p w14:paraId="4BB93472" w14:textId="77777777" w:rsidR="008A35FC" w:rsidRDefault="008A35FC" w:rsidP="008A35FC">
      <w:pPr>
        <w:pStyle w:val="PL"/>
      </w:pPr>
    </w:p>
    <w:p w14:paraId="1B1DD222" w14:textId="77777777" w:rsidR="008A35FC" w:rsidRDefault="008A35FC" w:rsidP="008A35FC">
      <w:pPr>
        <w:pStyle w:val="PL"/>
      </w:pPr>
      <w:r>
        <w:t xml:space="preserve">    leaf gNBId {</w:t>
      </w:r>
    </w:p>
    <w:p w14:paraId="62131839" w14:textId="77777777" w:rsidR="008A35FC" w:rsidRDefault="008A35FC" w:rsidP="008A35FC">
      <w:pPr>
        <w:pStyle w:val="PL"/>
      </w:pPr>
      <w:r>
        <w:t xml:space="preserve">      description "Identifies a gNB within a PLMN. The gNB Identifier (gNB ID)</w:t>
      </w:r>
    </w:p>
    <w:p w14:paraId="1195338D" w14:textId="77777777" w:rsidR="008A35FC" w:rsidRDefault="008A35FC" w:rsidP="008A35FC">
      <w:pPr>
        <w:pStyle w:val="PL"/>
      </w:pPr>
      <w:r>
        <w:t xml:space="preserve">        is part of the NR Cell Identifier (NCI) of the gNB cells.";</w:t>
      </w:r>
    </w:p>
    <w:p w14:paraId="23E770D5" w14:textId="77777777" w:rsidR="008A35FC" w:rsidRDefault="008A35FC" w:rsidP="008A35FC">
      <w:pPr>
        <w:pStyle w:val="PL"/>
      </w:pPr>
      <w:r>
        <w:t xml:space="preserve">      reference "gNB ID in 3GPP TS 38.300, Global gNB ID in 3GPP TS 38.413";</w:t>
      </w:r>
    </w:p>
    <w:p w14:paraId="00E04F3C" w14:textId="77777777" w:rsidR="008A35FC" w:rsidRDefault="008A35FC" w:rsidP="008A35FC">
      <w:pPr>
        <w:pStyle w:val="PL"/>
      </w:pPr>
      <w:r>
        <w:t xml:space="preserve">      mandatory true;</w:t>
      </w:r>
    </w:p>
    <w:p w14:paraId="384C5896" w14:textId="77777777" w:rsidR="008A35FC" w:rsidRDefault="008A35FC" w:rsidP="008A35FC">
      <w:pPr>
        <w:pStyle w:val="PL"/>
      </w:pPr>
      <w:r>
        <w:t xml:space="preserve">      type int64 { range "0..4294967295"; }</w:t>
      </w:r>
    </w:p>
    <w:p w14:paraId="63EF3747" w14:textId="77777777" w:rsidR="008A35FC" w:rsidRDefault="008A35FC" w:rsidP="008A35FC">
      <w:pPr>
        <w:pStyle w:val="PL"/>
      </w:pPr>
      <w:r>
        <w:t xml:space="preserve">    }</w:t>
      </w:r>
    </w:p>
    <w:p w14:paraId="6B287A5A" w14:textId="77777777" w:rsidR="008A35FC" w:rsidRDefault="008A35FC" w:rsidP="008A35FC">
      <w:pPr>
        <w:pStyle w:val="PL"/>
      </w:pPr>
    </w:p>
    <w:p w14:paraId="0AEACD8D" w14:textId="77777777" w:rsidR="008A35FC" w:rsidRDefault="008A35FC" w:rsidP="008A35FC">
      <w:pPr>
        <w:pStyle w:val="PL"/>
      </w:pPr>
      <w:r>
        <w:t xml:space="preserve">    leaf gNBIdLength {</w:t>
      </w:r>
    </w:p>
    <w:p w14:paraId="6CDC61A0" w14:textId="77777777" w:rsidR="008A35FC" w:rsidRDefault="008A35FC" w:rsidP="008A35FC">
      <w:pPr>
        <w:pStyle w:val="PL"/>
      </w:pPr>
      <w:r>
        <w:t xml:space="preserve">      description "Indicates the number of bits for encoding the gNB ID.";</w:t>
      </w:r>
    </w:p>
    <w:p w14:paraId="5D9A3B4C" w14:textId="77777777" w:rsidR="008A35FC" w:rsidRDefault="008A35FC" w:rsidP="008A35FC">
      <w:pPr>
        <w:pStyle w:val="PL"/>
      </w:pPr>
      <w:r>
        <w:t xml:space="preserve">      reference "gNB ID in 3GPP TS 38.300, Global gNB ID in 3GPP TS 38.413";</w:t>
      </w:r>
    </w:p>
    <w:p w14:paraId="00E1BC56" w14:textId="77777777" w:rsidR="008A35FC" w:rsidRDefault="008A35FC" w:rsidP="008A35FC">
      <w:pPr>
        <w:pStyle w:val="PL"/>
      </w:pPr>
      <w:r>
        <w:t xml:space="preserve">      mandatory true;</w:t>
      </w:r>
    </w:p>
    <w:p w14:paraId="6F02EE08" w14:textId="77777777" w:rsidR="008A35FC" w:rsidRDefault="008A35FC" w:rsidP="008A35FC">
      <w:pPr>
        <w:pStyle w:val="PL"/>
      </w:pPr>
      <w:r>
        <w:t xml:space="preserve">      type int32 { range "22..32"; }</w:t>
      </w:r>
    </w:p>
    <w:p w14:paraId="5E728AFD" w14:textId="77777777" w:rsidR="008A35FC" w:rsidRDefault="008A35FC" w:rsidP="008A35FC">
      <w:pPr>
        <w:pStyle w:val="PL"/>
      </w:pPr>
      <w:r>
        <w:t xml:space="preserve">    }</w:t>
      </w:r>
    </w:p>
    <w:p w14:paraId="6B4AE872" w14:textId="77777777" w:rsidR="008A35FC" w:rsidRDefault="008A35FC" w:rsidP="008A35FC">
      <w:pPr>
        <w:pStyle w:val="PL"/>
      </w:pPr>
    </w:p>
    <w:p w14:paraId="33C443C4" w14:textId="77777777" w:rsidR="008A35FC" w:rsidRDefault="008A35FC" w:rsidP="008A35FC">
      <w:pPr>
        <w:pStyle w:val="PL"/>
      </w:pPr>
      <w:r>
        <w:t xml:space="preserve">    leaf gNBCUName {</w:t>
      </w:r>
    </w:p>
    <w:p w14:paraId="0B6894D7" w14:textId="77777777" w:rsidR="008A35FC" w:rsidRDefault="008A35FC" w:rsidP="008A35FC">
      <w:pPr>
        <w:pStyle w:val="PL"/>
      </w:pPr>
      <w:r>
        <w:t xml:space="preserve">      description "Identifies the Central Unit of an gNB.";</w:t>
      </w:r>
    </w:p>
    <w:p w14:paraId="4622BF64" w14:textId="77777777" w:rsidR="008A35FC" w:rsidRDefault="008A35FC" w:rsidP="008A35FC">
      <w:pPr>
        <w:pStyle w:val="PL"/>
      </w:pPr>
      <w:r>
        <w:t xml:space="preserve">      reference "3GPP TS 38.473";</w:t>
      </w:r>
    </w:p>
    <w:p w14:paraId="3E153D83" w14:textId="77777777" w:rsidR="008A35FC" w:rsidRDefault="008A35FC" w:rsidP="008A35FC">
      <w:pPr>
        <w:pStyle w:val="PL"/>
      </w:pPr>
      <w:r>
        <w:t xml:space="preserve">      mandatory true;</w:t>
      </w:r>
    </w:p>
    <w:p w14:paraId="4FE5B0CB" w14:textId="77777777" w:rsidR="008A35FC" w:rsidRDefault="008A35FC" w:rsidP="008A35FC">
      <w:pPr>
        <w:pStyle w:val="PL"/>
      </w:pPr>
      <w:r>
        <w:t xml:space="preserve">      type string { length "1..150"; }</w:t>
      </w:r>
    </w:p>
    <w:p w14:paraId="39BC2C4B" w14:textId="77777777" w:rsidR="008A35FC" w:rsidRDefault="008A35FC" w:rsidP="008A35FC">
      <w:pPr>
        <w:pStyle w:val="PL"/>
      </w:pPr>
      <w:r>
        <w:t xml:space="preserve">    }</w:t>
      </w:r>
    </w:p>
    <w:p w14:paraId="02FC1D34" w14:textId="77777777" w:rsidR="008A35FC" w:rsidRDefault="008A35FC" w:rsidP="008A35FC">
      <w:pPr>
        <w:pStyle w:val="PL"/>
      </w:pPr>
    </w:p>
    <w:p w14:paraId="1CF91335" w14:textId="77777777" w:rsidR="008A35FC" w:rsidRDefault="008A35FC" w:rsidP="008A35FC">
      <w:pPr>
        <w:pStyle w:val="PL"/>
      </w:pPr>
      <w:r>
        <w:t xml:space="preserve">    list pLMNId {</w:t>
      </w:r>
    </w:p>
    <w:p w14:paraId="1A629E64" w14:textId="77777777" w:rsidR="008A35FC" w:rsidRDefault="008A35FC" w:rsidP="008A35FC">
      <w:pPr>
        <w:pStyle w:val="PL"/>
      </w:pPr>
      <w:r>
        <w:t xml:space="preserve">      description "The PLMN identifier to be used as part of the global RAN</w:t>
      </w:r>
    </w:p>
    <w:p w14:paraId="54632D68" w14:textId="77777777" w:rsidR="008A35FC" w:rsidRDefault="008A35FC" w:rsidP="008A35FC">
      <w:pPr>
        <w:pStyle w:val="PL"/>
      </w:pPr>
      <w:r>
        <w:t xml:space="preserve">        node identity.";</w:t>
      </w:r>
    </w:p>
    <w:p w14:paraId="7BD1C8C4" w14:textId="77777777" w:rsidR="008A35FC" w:rsidRDefault="008A35FC" w:rsidP="008A35FC">
      <w:pPr>
        <w:pStyle w:val="PL"/>
      </w:pPr>
      <w:r>
        <w:t xml:space="preserve">      key "mcc mnc";</w:t>
      </w:r>
    </w:p>
    <w:p w14:paraId="3A100D2D" w14:textId="77777777" w:rsidR="008A35FC" w:rsidRDefault="008A35FC" w:rsidP="008A35FC">
      <w:pPr>
        <w:pStyle w:val="PL"/>
      </w:pPr>
      <w:r>
        <w:t xml:space="preserve">      min-elements 1;</w:t>
      </w:r>
    </w:p>
    <w:p w14:paraId="14D6487F" w14:textId="77777777" w:rsidR="008A35FC" w:rsidRDefault="008A35FC" w:rsidP="008A35FC">
      <w:pPr>
        <w:pStyle w:val="PL"/>
      </w:pPr>
      <w:r>
        <w:t xml:space="preserve">      max-elements 1;</w:t>
      </w:r>
    </w:p>
    <w:p w14:paraId="7BA7FF1C" w14:textId="77777777" w:rsidR="008A35FC" w:rsidRDefault="008A35FC" w:rsidP="008A35FC">
      <w:pPr>
        <w:pStyle w:val="PL"/>
      </w:pPr>
      <w:r>
        <w:t xml:space="preserve">      uses types3gpp:PLMNId;</w:t>
      </w:r>
    </w:p>
    <w:p w14:paraId="76F2C03E" w14:textId="77777777" w:rsidR="008A35FC" w:rsidRDefault="008A35FC" w:rsidP="008A35FC">
      <w:pPr>
        <w:pStyle w:val="PL"/>
      </w:pPr>
      <w:r>
        <w:t xml:space="preserve">    } </w:t>
      </w:r>
    </w:p>
    <w:p w14:paraId="59C5FA17" w14:textId="77777777" w:rsidR="008A35FC" w:rsidRDefault="008A35FC" w:rsidP="008A35FC">
      <w:pPr>
        <w:pStyle w:val="PL"/>
      </w:pPr>
    </w:p>
    <w:p w14:paraId="1B183008" w14:textId="77777777" w:rsidR="008A35FC" w:rsidRDefault="008A35FC" w:rsidP="008A35FC">
      <w:pPr>
        <w:pStyle w:val="PL"/>
      </w:pPr>
      <w:r>
        <w:t xml:space="preserve">    leaf-list x2BlackList {</w:t>
      </w:r>
    </w:p>
    <w:p w14:paraId="09F7570F" w14:textId="77777777" w:rsidR="008A35FC" w:rsidRDefault="008A35FC" w:rsidP="008A35FC">
      <w:pPr>
        <w:pStyle w:val="PL"/>
      </w:pPr>
      <w:r>
        <w:t xml:space="preserve">      type </w:t>
      </w:r>
      <w:r>
        <w:rPr>
          <w:lang w:eastAsia="zh-CN"/>
        </w:rPr>
        <w:t>string</w:t>
      </w:r>
      <w:r>
        <w:t>;</w:t>
      </w:r>
    </w:p>
    <w:p w14:paraId="70D39E1B" w14:textId="77777777" w:rsidR="008A35FC" w:rsidRDefault="008A35FC" w:rsidP="008A35FC">
      <w:pPr>
        <w:pStyle w:val="PL"/>
      </w:pPr>
      <w:r>
        <w:t xml:space="preserve">      description "List of nodes to which X2 connections are prohibited.";</w:t>
      </w:r>
    </w:p>
    <w:p w14:paraId="016572D7" w14:textId="77777777" w:rsidR="008A35FC" w:rsidRDefault="008A35FC" w:rsidP="008A35FC">
      <w:pPr>
        <w:pStyle w:val="PL"/>
      </w:pPr>
      <w:r>
        <w:t xml:space="preserve">    }</w:t>
      </w:r>
    </w:p>
    <w:p w14:paraId="2BF34D7E" w14:textId="77777777" w:rsidR="008A35FC" w:rsidRDefault="008A35FC" w:rsidP="008A35FC">
      <w:pPr>
        <w:pStyle w:val="PL"/>
      </w:pPr>
    </w:p>
    <w:p w14:paraId="2FF094C5" w14:textId="77777777" w:rsidR="008A35FC" w:rsidRDefault="008A35FC" w:rsidP="008A35FC">
      <w:pPr>
        <w:pStyle w:val="PL"/>
      </w:pPr>
      <w:r>
        <w:t xml:space="preserve">    leaf-list </w:t>
      </w:r>
      <w:r>
        <w:rPr>
          <w:rFonts w:cs="Courier New"/>
        </w:rPr>
        <w:t>x2WhiteList</w:t>
      </w:r>
      <w:r>
        <w:t xml:space="preserve"> {</w:t>
      </w:r>
    </w:p>
    <w:p w14:paraId="3B881F2C" w14:textId="77777777" w:rsidR="008A35FC" w:rsidRDefault="008A35FC" w:rsidP="008A35FC">
      <w:pPr>
        <w:pStyle w:val="PL"/>
      </w:pPr>
      <w:r>
        <w:t xml:space="preserve">      type </w:t>
      </w:r>
      <w:r>
        <w:rPr>
          <w:lang w:eastAsia="zh-CN"/>
        </w:rPr>
        <w:t>string</w:t>
      </w:r>
      <w:r>
        <w:t>;</w:t>
      </w:r>
    </w:p>
    <w:p w14:paraId="7020B5C2" w14:textId="77777777" w:rsidR="008A35FC" w:rsidRDefault="008A35FC" w:rsidP="008A35FC">
      <w:pPr>
        <w:pStyle w:val="PL"/>
      </w:pPr>
      <w:r>
        <w:t xml:space="preserve">      description "List of nodes to which X2 connections are enforced.";</w:t>
      </w:r>
    </w:p>
    <w:p w14:paraId="31E9C2AC" w14:textId="77777777" w:rsidR="008A35FC" w:rsidRDefault="008A35FC" w:rsidP="008A35FC">
      <w:pPr>
        <w:pStyle w:val="PL"/>
      </w:pPr>
      <w:r>
        <w:t xml:space="preserve">    }</w:t>
      </w:r>
    </w:p>
    <w:p w14:paraId="6FDE093D" w14:textId="77777777" w:rsidR="008A35FC" w:rsidRDefault="008A35FC" w:rsidP="008A35FC">
      <w:pPr>
        <w:pStyle w:val="PL"/>
      </w:pPr>
    </w:p>
    <w:p w14:paraId="34155150" w14:textId="77777777" w:rsidR="008A35FC" w:rsidRDefault="008A35FC" w:rsidP="008A35FC">
      <w:pPr>
        <w:pStyle w:val="PL"/>
      </w:pPr>
      <w:r>
        <w:t xml:space="preserve">    leaf-list </w:t>
      </w:r>
      <w:r>
        <w:rPr>
          <w:rFonts w:cs="Courier New"/>
        </w:rPr>
        <w:t>xnBlackList</w:t>
      </w:r>
      <w:r>
        <w:t xml:space="preserve"> {</w:t>
      </w:r>
    </w:p>
    <w:p w14:paraId="30DD301F" w14:textId="77777777" w:rsidR="008A35FC" w:rsidRDefault="008A35FC" w:rsidP="008A35FC">
      <w:pPr>
        <w:pStyle w:val="PL"/>
      </w:pPr>
      <w:r>
        <w:t xml:space="preserve">      type </w:t>
      </w:r>
      <w:r>
        <w:rPr>
          <w:lang w:eastAsia="zh-CN"/>
        </w:rPr>
        <w:t>string</w:t>
      </w:r>
      <w:r>
        <w:t>;</w:t>
      </w:r>
    </w:p>
    <w:p w14:paraId="308BE8BC" w14:textId="77777777" w:rsidR="008A35FC" w:rsidRDefault="008A35FC" w:rsidP="008A35FC">
      <w:pPr>
        <w:pStyle w:val="PL"/>
      </w:pPr>
      <w:r>
        <w:t xml:space="preserve">      description "List of nodes to which Xn connections are prohibited.";</w:t>
      </w:r>
    </w:p>
    <w:p w14:paraId="026C351D" w14:textId="77777777" w:rsidR="008A35FC" w:rsidRDefault="008A35FC" w:rsidP="008A35FC">
      <w:pPr>
        <w:pStyle w:val="PL"/>
      </w:pPr>
      <w:r>
        <w:t xml:space="preserve">    }</w:t>
      </w:r>
    </w:p>
    <w:p w14:paraId="0C3E5196" w14:textId="77777777" w:rsidR="008A35FC" w:rsidRDefault="008A35FC" w:rsidP="008A35FC">
      <w:pPr>
        <w:pStyle w:val="PL"/>
      </w:pPr>
    </w:p>
    <w:p w14:paraId="4DCC95E0" w14:textId="77777777" w:rsidR="008A35FC" w:rsidRDefault="008A35FC" w:rsidP="008A35FC">
      <w:pPr>
        <w:pStyle w:val="PL"/>
      </w:pPr>
      <w:r>
        <w:t xml:space="preserve">    leaf-list </w:t>
      </w:r>
      <w:r>
        <w:rPr>
          <w:rFonts w:cs="Courier New"/>
        </w:rPr>
        <w:t>xnWhiteList</w:t>
      </w:r>
      <w:r>
        <w:t xml:space="preserve"> {</w:t>
      </w:r>
    </w:p>
    <w:p w14:paraId="3C9E8D8E" w14:textId="77777777" w:rsidR="008A35FC" w:rsidRDefault="008A35FC" w:rsidP="008A35FC">
      <w:pPr>
        <w:pStyle w:val="PL"/>
      </w:pPr>
      <w:r>
        <w:t xml:space="preserve">      type </w:t>
      </w:r>
      <w:r>
        <w:rPr>
          <w:lang w:eastAsia="zh-CN"/>
        </w:rPr>
        <w:t>string</w:t>
      </w:r>
      <w:r>
        <w:t>;</w:t>
      </w:r>
    </w:p>
    <w:p w14:paraId="29A94D50" w14:textId="77777777" w:rsidR="008A35FC" w:rsidRDefault="008A35FC" w:rsidP="008A35FC">
      <w:pPr>
        <w:pStyle w:val="PL"/>
      </w:pPr>
      <w:r>
        <w:t xml:space="preserve">      description "List of nodes to which X2 connections are enforced.";</w:t>
      </w:r>
    </w:p>
    <w:p w14:paraId="5F07CFE6" w14:textId="77777777" w:rsidR="008A35FC" w:rsidRDefault="008A35FC" w:rsidP="008A35FC">
      <w:pPr>
        <w:pStyle w:val="PL"/>
      </w:pPr>
      <w:r>
        <w:t xml:space="preserve">    }</w:t>
      </w:r>
    </w:p>
    <w:p w14:paraId="49BFA297" w14:textId="77777777" w:rsidR="008A35FC" w:rsidRDefault="008A35FC" w:rsidP="008A35FC">
      <w:pPr>
        <w:pStyle w:val="PL"/>
      </w:pPr>
    </w:p>
    <w:p w14:paraId="57CD543E" w14:textId="77777777" w:rsidR="008A35FC" w:rsidRDefault="008A35FC" w:rsidP="008A35FC">
      <w:pPr>
        <w:pStyle w:val="PL"/>
      </w:pPr>
      <w:r>
        <w:t xml:space="preserve">    leaf-list </w:t>
      </w:r>
      <w:r>
        <w:rPr>
          <w:rFonts w:cs="Courier New"/>
        </w:rPr>
        <w:t>xnHOBlackList</w:t>
      </w:r>
      <w:r>
        <w:t xml:space="preserve"> {</w:t>
      </w:r>
    </w:p>
    <w:p w14:paraId="7B25C31C" w14:textId="77777777" w:rsidR="008A35FC" w:rsidRDefault="008A35FC" w:rsidP="008A35FC">
      <w:pPr>
        <w:pStyle w:val="PL"/>
      </w:pPr>
      <w:r>
        <w:t xml:space="preserve">      type </w:t>
      </w:r>
      <w:r>
        <w:rPr>
          <w:lang w:eastAsia="zh-CN"/>
        </w:rPr>
        <w:t>string</w:t>
      </w:r>
      <w:r>
        <w:t>;</w:t>
      </w:r>
    </w:p>
    <w:p w14:paraId="72BAFB49" w14:textId="77777777" w:rsidR="008A35FC" w:rsidRDefault="008A35FC" w:rsidP="008A35FC">
      <w:pPr>
        <w:pStyle w:val="PL"/>
      </w:pPr>
      <w:r>
        <w:t xml:space="preserve">      description "List of nodes to which handovers over  Xn are prohibited.";</w:t>
      </w:r>
    </w:p>
    <w:p w14:paraId="0A4711F0" w14:textId="6FF51EAB" w:rsidR="008A35FC" w:rsidRDefault="008A35FC" w:rsidP="00C16188">
      <w:pPr>
        <w:pStyle w:val="PL"/>
      </w:pPr>
      <w:r>
        <w:t xml:space="preserve">    }</w:t>
      </w:r>
    </w:p>
    <w:p w14:paraId="29A672B2" w14:textId="77777777" w:rsidR="00965C84" w:rsidRDefault="00965C84" w:rsidP="00C16188">
      <w:pPr>
        <w:pStyle w:val="PL"/>
      </w:pPr>
    </w:p>
    <w:p w14:paraId="6387E5BF" w14:textId="77777777" w:rsidR="008A35FC" w:rsidRDefault="008A35FC" w:rsidP="008A35FC">
      <w:pPr>
        <w:pStyle w:val="PL"/>
      </w:pPr>
      <w:r>
        <w:t xml:space="preserve">    leaf configurable5QISetRef {</w:t>
      </w:r>
    </w:p>
    <w:p w14:paraId="6F85CE1D" w14:textId="77777777" w:rsidR="008A35FC" w:rsidRDefault="008A35FC" w:rsidP="008A35FC">
      <w:pPr>
        <w:pStyle w:val="PL"/>
      </w:pPr>
      <w:r>
        <w:t xml:space="preserve">      type </w:t>
      </w:r>
      <w:r>
        <w:rPr>
          <w:lang w:eastAsia="zh-CN"/>
        </w:rPr>
        <w:t>types3gpp:DistinguishedName;</w:t>
      </w:r>
    </w:p>
    <w:p w14:paraId="502DA465" w14:textId="77777777" w:rsidR="00AA6193" w:rsidRDefault="008A35FC" w:rsidP="00AA6193">
      <w:pPr>
        <w:pStyle w:val="PL"/>
      </w:pPr>
      <w:r>
        <w:t xml:space="preserve">      description "DN of the Configurable5QISet that the GNBCUCPFunction </w:t>
      </w:r>
    </w:p>
    <w:p w14:paraId="7B4126CB" w14:textId="3E12F50B" w:rsidR="008A35FC" w:rsidRDefault="00AA6193" w:rsidP="003F7107">
      <w:pPr>
        <w:pStyle w:val="PL"/>
      </w:pPr>
      <w:r>
        <w:t xml:space="preserve">        </w:t>
      </w:r>
      <w:r w:rsidR="008A35FC">
        <w:t>supports (is associated to).";</w:t>
      </w:r>
    </w:p>
    <w:p w14:paraId="0D7A281E" w14:textId="77777777" w:rsidR="008A35FC" w:rsidRDefault="008A35FC" w:rsidP="008A35FC">
      <w:pPr>
        <w:pStyle w:val="PL"/>
      </w:pPr>
      <w:r>
        <w:t xml:space="preserve">    }</w:t>
      </w:r>
    </w:p>
    <w:p w14:paraId="2261CFCE" w14:textId="77777777" w:rsidR="008A35FC" w:rsidRDefault="008A35FC" w:rsidP="008A35FC">
      <w:pPr>
        <w:pStyle w:val="PL"/>
      </w:pPr>
    </w:p>
    <w:p w14:paraId="1D6DE190" w14:textId="77777777" w:rsidR="008A35FC" w:rsidRDefault="008A35FC" w:rsidP="008A35FC">
      <w:pPr>
        <w:pStyle w:val="PL"/>
      </w:pPr>
      <w:r>
        <w:t xml:space="preserve">    leaf-list </w:t>
      </w:r>
      <w:r>
        <w:rPr>
          <w:rFonts w:cs="Courier New"/>
        </w:rPr>
        <w:t>x2HOBlackList</w:t>
      </w:r>
      <w:r>
        <w:t xml:space="preserve"> {</w:t>
      </w:r>
    </w:p>
    <w:p w14:paraId="1B730EFB" w14:textId="77777777" w:rsidR="008A35FC" w:rsidRDefault="008A35FC" w:rsidP="008A35FC">
      <w:pPr>
        <w:pStyle w:val="PL"/>
      </w:pPr>
      <w:r>
        <w:t xml:space="preserve">      type </w:t>
      </w:r>
      <w:r>
        <w:rPr>
          <w:lang w:eastAsia="zh-CN"/>
        </w:rPr>
        <w:t>string</w:t>
      </w:r>
      <w:r>
        <w:t>;</w:t>
      </w:r>
    </w:p>
    <w:p w14:paraId="28127978" w14:textId="77777777" w:rsidR="008A35FC" w:rsidRDefault="008A35FC" w:rsidP="008A35FC">
      <w:pPr>
        <w:pStyle w:val="PL"/>
      </w:pPr>
      <w:r>
        <w:t xml:space="preserve">      description "List of nodes to which handovers over X2 are prohibited.";</w:t>
      </w:r>
    </w:p>
    <w:p w14:paraId="67CAB29A" w14:textId="43939BE2" w:rsidR="008A35FC" w:rsidRDefault="008A35FC" w:rsidP="008A35FC">
      <w:pPr>
        <w:pStyle w:val="PL"/>
      </w:pPr>
      <w:r>
        <w:t xml:space="preserve">    }</w:t>
      </w:r>
    </w:p>
    <w:p w14:paraId="10D0175A" w14:textId="77777777" w:rsidR="00965C84" w:rsidRDefault="00965C84" w:rsidP="008A35FC">
      <w:pPr>
        <w:pStyle w:val="PL"/>
      </w:pPr>
    </w:p>
    <w:p w14:paraId="6632BF1F" w14:textId="77777777" w:rsidR="008A35FC" w:rsidRDefault="008A35FC" w:rsidP="008A35FC">
      <w:pPr>
        <w:pStyle w:val="PL"/>
      </w:pPr>
      <w:r>
        <w:t xml:space="preserve">    leaf dynamic5QISetRef {</w:t>
      </w:r>
    </w:p>
    <w:p w14:paraId="43DAE7CC" w14:textId="77777777" w:rsidR="008A35FC" w:rsidRDefault="008A35FC" w:rsidP="008A35FC">
      <w:pPr>
        <w:pStyle w:val="PL"/>
      </w:pPr>
      <w:r>
        <w:t xml:space="preserve">      type </w:t>
      </w:r>
      <w:r>
        <w:rPr>
          <w:lang w:eastAsia="zh-CN"/>
        </w:rPr>
        <w:t>types3gpp:DistinguishedName;</w:t>
      </w:r>
    </w:p>
    <w:p w14:paraId="1B952802" w14:textId="77777777" w:rsidR="00AA6193" w:rsidRDefault="008A35FC" w:rsidP="00AA6193">
      <w:pPr>
        <w:pStyle w:val="PL"/>
      </w:pPr>
      <w:r>
        <w:t xml:space="preserve">      description "DN of the Dynamic5QISet that the GNBCUCPFunction supports </w:t>
      </w:r>
    </w:p>
    <w:p w14:paraId="3FFB474A" w14:textId="442C9025" w:rsidR="008A35FC" w:rsidRDefault="00AA6193" w:rsidP="00AA6193">
      <w:pPr>
        <w:pStyle w:val="PL"/>
      </w:pPr>
      <w:r>
        <w:t xml:space="preserve">        </w:t>
      </w:r>
      <w:r w:rsidR="008A35FC">
        <w:t>(is associated to).";</w:t>
      </w:r>
    </w:p>
    <w:p w14:paraId="25EAB4FB" w14:textId="77777777" w:rsidR="008A35FC" w:rsidRDefault="008A35FC" w:rsidP="008A35FC">
      <w:pPr>
        <w:pStyle w:val="PL"/>
      </w:pPr>
      <w:r>
        <w:t xml:space="preserve">    }</w:t>
      </w:r>
    </w:p>
    <w:p w14:paraId="25FD28E2" w14:textId="77777777" w:rsidR="00F60752" w:rsidRDefault="00F60752" w:rsidP="00F60752">
      <w:pPr>
        <w:pStyle w:val="PL"/>
      </w:pPr>
    </w:p>
    <w:p w14:paraId="7C162BD2" w14:textId="77777777" w:rsidR="00F60752" w:rsidRDefault="00F60752" w:rsidP="00F60752">
      <w:pPr>
        <w:pStyle w:val="PL"/>
      </w:pPr>
      <w:r>
        <w:t xml:space="preserve">    leaf dCHOControl {</w:t>
      </w:r>
    </w:p>
    <w:p w14:paraId="799C04F2" w14:textId="77777777" w:rsidR="00F60752" w:rsidRDefault="00F60752" w:rsidP="00F60752">
      <w:pPr>
        <w:pStyle w:val="PL"/>
      </w:pPr>
      <w:r>
        <w:t xml:space="preserve">      type boolean;</w:t>
      </w:r>
    </w:p>
    <w:p w14:paraId="283A1FDD" w14:textId="77777777" w:rsidR="00AA6193" w:rsidRDefault="00F60752" w:rsidP="00AA6193">
      <w:pPr>
        <w:pStyle w:val="PL"/>
      </w:pPr>
      <w:r>
        <w:t xml:space="preserve">      description "This attribute determines whether the CHO function is </w:t>
      </w:r>
    </w:p>
    <w:p w14:paraId="71769E7D" w14:textId="58E52CE3" w:rsidR="00F60752" w:rsidRDefault="00AA6193" w:rsidP="00AA6193">
      <w:pPr>
        <w:pStyle w:val="PL"/>
      </w:pPr>
      <w:r>
        <w:t xml:space="preserve">        </w:t>
      </w:r>
      <w:r w:rsidR="00F60752">
        <w:t>enabled or disabled.";</w:t>
      </w:r>
    </w:p>
    <w:p w14:paraId="3B35A069" w14:textId="3CE367B0" w:rsidR="0085562B" w:rsidRDefault="00F60752" w:rsidP="00F60752">
      <w:pPr>
        <w:pStyle w:val="PL"/>
      </w:pPr>
      <w:r>
        <w:t xml:space="preserve">    }</w:t>
      </w:r>
    </w:p>
    <w:p w14:paraId="7B0D9E1B" w14:textId="77777777" w:rsidR="003F7107" w:rsidRDefault="003F7107" w:rsidP="00F60752">
      <w:pPr>
        <w:pStyle w:val="PL"/>
      </w:pPr>
    </w:p>
    <w:p w14:paraId="576C945C" w14:textId="0A39979C" w:rsidR="0085562B" w:rsidRDefault="00F60752" w:rsidP="0085562B">
      <w:pPr>
        <w:pStyle w:val="PL"/>
      </w:pPr>
      <w:r w:rsidRPr="00F60752">
        <w:t xml:space="preserve">  </w:t>
      </w:r>
      <w:r w:rsidR="0085562B">
        <w:t xml:space="preserve">  leaf dDAPSHOControl {</w:t>
      </w:r>
    </w:p>
    <w:p w14:paraId="7B847E09" w14:textId="3E0AD901" w:rsidR="0085562B" w:rsidRDefault="0085562B" w:rsidP="0085562B">
      <w:pPr>
        <w:pStyle w:val="PL"/>
      </w:pPr>
      <w:r>
        <w:t xml:space="preserve">  </w:t>
      </w:r>
      <w:r w:rsidR="00F60752" w:rsidRPr="00F60752">
        <w:t xml:space="preserve">  </w:t>
      </w:r>
      <w:r>
        <w:t xml:space="preserve">  type boolean;</w:t>
      </w:r>
    </w:p>
    <w:p w14:paraId="24E41FB3" w14:textId="7EDA1DCC" w:rsidR="0085562B" w:rsidRDefault="0085562B" w:rsidP="0085562B">
      <w:pPr>
        <w:pStyle w:val="PL"/>
      </w:pPr>
      <w:r>
        <w:t xml:space="preserve">    </w:t>
      </w:r>
      <w:r w:rsidR="00F60752" w:rsidRPr="00F60752">
        <w:t xml:space="preserve">  </w:t>
      </w:r>
      <w:r>
        <w:t>description "This attribute determines whether the DAPS handover function</w:t>
      </w:r>
    </w:p>
    <w:p w14:paraId="5EA0D664" w14:textId="07A2A1A9" w:rsidR="0085562B" w:rsidRDefault="0085562B" w:rsidP="0085562B">
      <w:pPr>
        <w:pStyle w:val="PL"/>
      </w:pPr>
      <w:r>
        <w:t xml:space="preserve">                 </w:t>
      </w:r>
      <w:r w:rsidR="00F60752" w:rsidRPr="00F60752">
        <w:t xml:space="preserve">  </w:t>
      </w:r>
      <w:r>
        <w:t>is enabled or disabled.";</w:t>
      </w:r>
    </w:p>
    <w:p w14:paraId="4EFF4BF8" w14:textId="0011F91A" w:rsidR="008A35FC" w:rsidRDefault="0085562B" w:rsidP="008A35FC">
      <w:pPr>
        <w:pStyle w:val="PL"/>
      </w:pPr>
      <w:r>
        <w:t xml:space="preserve">  </w:t>
      </w:r>
      <w:r w:rsidR="00F60752" w:rsidRPr="00F60752">
        <w:t xml:space="preserve">  </w:t>
      </w:r>
      <w:r>
        <w:t>}</w:t>
      </w:r>
    </w:p>
    <w:p w14:paraId="16ED5AA1" w14:textId="5034A41C" w:rsidR="00965C84" w:rsidRDefault="00965C84" w:rsidP="00965C84">
      <w:pPr>
        <w:pStyle w:val="PL"/>
      </w:pPr>
      <w:r>
        <w:t xml:space="preserve">  }</w:t>
      </w:r>
    </w:p>
    <w:p w14:paraId="0E88A99B" w14:textId="77777777" w:rsidR="00F60752" w:rsidRDefault="00F60752" w:rsidP="00965C84">
      <w:pPr>
        <w:pStyle w:val="PL"/>
      </w:pPr>
    </w:p>
    <w:p w14:paraId="33123BF7" w14:textId="642C6A0D" w:rsidR="008A35FC" w:rsidRDefault="008A35FC" w:rsidP="00965C84">
      <w:pPr>
        <w:pStyle w:val="PL"/>
      </w:pPr>
      <w:r>
        <w:t xml:space="preserve">  augment "/me3gpp:ManagedElement" {</w:t>
      </w:r>
    </w:p>
    <w:p w14:paraId="5D934886" w14:textId="77777777" w:rsidR="008A35FC" w:rsidRDefault="008A35FC" w:rsidP="008A35FC">
      <w:pPr>
        <w:pStyle w:val="PL"/>
      </w:pPr>
    </w:p>
    <w:p w14:paraId="765215B1" w14:textId="77777777" w:rsidR="008A35FC" w:rsidRDefault="008A35FC" w:rsidP="008A35FC">
      <w:pPr>
        <w:pStyle w:val="PL"/>
      </w:pPr>
      <w:r>
        <w:t xml:space="preserve">    list GNBCUCPFunction {</w:t>
      </w:r>
    </w:p>
    <w:p w14:paraId="46171F69" w14:textId="77777777" w:rsidR="008A35FC" w:rsidRDefault="008A35FC" w:rsidP="008A35FC">
      <w:pPr>
        <w:pStyle w:val="PL"/>
      </w:pPr>
      <w:r>
        <w:t xml:space="preserve">      description "Represents the logical function CU-CP of gNB and en-gNB.";</w:t>
      </w:r>
    </w:p>
    <w:p w14:paraId="001CDF95" w14:textId="77777777" w:rsidR="008A35FC" w:rsidRDefault="008A35FC" w:rsidP="008A35FC">
      <w:pPr>
        <w:pStyle w:val="PL"/>
      </w:pPr>
      <w:r>
        <w:t xml:space="preserve">      reference "3GPP TS 28.541";</w:t>
      </w:r>
    </w:p>
    <w:p w14:paraId="6EBA01D6" w14:textId="77777777" w:rsidR="008A35FC" w:rsidRDefault="008A35FC" w:rsidP="008A35FC">
      <w:pPr>
        <w:pStyle w:val="PL"/>
      </w:pPr>
      <w:r>
        <w:t xml:space="preserve">      key id;</w:t>
      </w:r>
    </w:p>
    <w:p w14:paraId="70E55D1C" w14:textId="77777777" w:rsidR="008A35FC" w:rsidRDefault="008A35FC" w:rsidP="008A35FC">
      <w:pPr>
        <w:pStyle w:val="PL"/>
      </w:pPr>
      <w:r>
        <w:t xml:space="preserve">      uses top3gpp:Top_Grp;</w:t>
      </w:r>
    </w:p>
    <w:p w14:paraId="2A31F8D4" w14:textId="77777777" w:rsidR="008A35FC" w:rsidRDefault="008A35FC" w:rsidP="008A35FC">
      <w:pPr>
        <w:pStyle w:val="PL"/>
      </w:pPr>
      <w:r>
        <w:t xml:space="preserve">      container attributes {    </w:t>
      </w:r>
    </w:p>
    <w:p w14:paraId="5A23A804" w14:textId="77777777" w:rsidR="008A35FC" w:rsidRDefault="008A35FC" w:rsidP="008A35FC">
      <w:pPr>
        <w:pStyle w:val="PL"/>
      </w:pPr>
      <w:r>
        <w:t xml:space="preserve">        uses GNBCUCPFunctionGrp;</w:t>
      </w:r>
    </w:p>
    <w:p w14:paraId="24F19AD7" w14:textId="77777777" w:rsidR="008A35FC" w:rsidRDefault="008A35FC" w:rsidP="008A35FC">
      <w:pPr>
        <w:pStyle w:val="PL"/>
      </w:pPr>
      <w:r>
        <w:t xml:space="preserve">      }</w:t>
      </w:r>
    </w:p>
    <w:p w14:paraId="63CDE778" w14:textId="77777777" w:rsidR="008A35FC" w:rsidRDefault="008A35FC" w:rsidP="008A35FC">
      <w:pPr>
        <w:pStyle w:val="PL"/>
      </w:pPr>
      <w:r>
        <w:t xml:space="preserve">      uses mf3gpp:ManagedFunctionContainedClasses;</w:t>
      </w:r>
    </w:p>
    <w:p w14:paraId="5BEECFA3" w14:textId="77777777" w:rsidR="00547AB4" w:rsidRDefault="00547AB4" w:rsidP="00547AB4">
      <w:pPr>
        <w:pStyle w:val="PL"/>
      </w:pPr>
    </w:p>
    <w:p w14:paraId="73A08C09" w14:textId="77777777" w:rsidR="00547AB4" w:rsidRDefault="00547AB4" w:rsidP="00547AB4">
      <w:pPr>
        <w:pStyle w:val="PL"/>
      </w:pPr>
      <w:r>
        <w:t xml:space="preserve">      uses fiveqi3gpp:Configurable5QISetSubtree {</w:t>
      </w:r>
    </w:p>
    <w:p w14:paraId="71291DB8" w14:textId="77777777" w:rsidR="00547AB4" w:rsidRDefault="00547AB4" w:rsidP="00547AB4">
      <w:pPr>
        <w:pStyle w:val="PL"/>
      </w:pPr>
      <w:r>
        <w:t xml:space="preserve">        if-feature Configurable5QISetUnderGNBCUCPFunction;</w:t>
      </w:r>
    </w:p>
    <w:p w14:paraId="5AE58249" w14:textId="77777777" w:rsidR="00547AB4" w:rsidRDefault="00547AB4" w:rsidP="00547AB4">
      <w:pPr>
        <w:pStyle w:val="PL"/>
      </w:pPr>
      <w:r>
        <w:t xml:space="preserve">      }</w:t>
      </w:r>
    </w:p>
    <w:p w14:paraId="6D35DDBA" w14:textId="2E179CC2" w:rsidR="008A35FC" w:rsidRDefault="008A35FC" w:rsidP="00547AB4">
      <w:pPr>
        <w:pStyle w:val="PL"/>
      </w:pPr>
      <w:r>
        <w:t xml:space="preserve">    }</w:t>
      </w:r>
    </w:p>
    <w:p w14:paraId="4688216E" w14:textId="77777777" w:rsidR="008A35FC" w:rsidRDefault="008A35FC" w:rsidP="008A35FC">
      <w:pPr>
        <w:pStyle w:val="PL"/>
      </w:pPr>
      <w:r>
        <w:t xml:space="preserve">  }</w:t>
      </w:r>
    </w:p>
    <w:p w14:paraId="6F775259" w14:textId="60F89BF2" w:rsidR="008A35FC" w:rsidRDefault="008A35FC" w:rsidP="008A35FC">
      <w:pPr>
        <w:pStyle w:val="PL"/>
      </w:pPr>
      <w:r>
        <w:t>}</w:t>
      </w:r>
    </w:p>
    <w:p w14:paraId="3C836CC1" w14:textId="18EFF9CA" w:rsidR="00965C84" w:rsidRDefault="00965C84" w:rsidP="008A35FC">
      <w:pPr>
        <w:pStyle w:val="PL"/>
      </w:pPr>
      <w:r>
        <w:t>&lt;CODE ENDS&gt;</w:t>
      </w:r>
    </w:p>
    <w:p w14:paraId="4F9F14EB" w14:textId="11D4F4A3" w:rsidR="008A35FC" w:rsidRDefault="008A35FC" w:rsidP="008A35FC">
      <w:pPr>
        <w:pStyle w:val="Heading2"/>
      </w:pPr>
      <w:bookmarkStart w:id="120" w:name="_Toc59183346"/>
      <w:bookmarkStart w:id="121" w:name="_Toc59184812"/>
      <w:bookmarkStart w:id="122" w:name="_Toc59195747"/>
      <w:bookmarkStart w:id="123" w:name="_Toc59440176"/>
      <w:bookmarkStart w:id="124" w:name="_Toc67990625"/>
      <w:r>
        <w:rPr>
          <w:lang w:eastAsia="zh-CN"/>
        </w:rPr>
        <w:t>E.5.17</w:t>
      </w:r>
      <w:r>
        <w:rPr>
          <w:lang w:eastAsia="zh-CN"/>
        </w:rPr>
        <w:tab/>
        <w:t>module _3gpp-nr-nrm-gnbcuupfunction.yang</w:t>
      </w:r>
      <w:bookmarkEnd w:id="120"/>
      <w:bookmarkEnd w:id="121"/>
      <w:bookmarkEnd w:id="122"/>
      <w:bookmarkEnd w:id="123"/>
      <w:bookmarkEnd w:id="124"/>
    </w:p>
    <w:p w14:paraId="0D256888" w14:textId="77777777" w:rsidR="003F7107" w:rsidRDefault="003F7107" w:rsidP="008A35FC">
      <w:pPr>
        <w:pStyle w:val="PL"/>
      </w:pPr>
      <w:r w:rsidRPr="003F7107">
        <w:t>&lt;CODE BEGINS&gt;</w:t>
      </w:r>
    </w:p>
    <w:p w14:paraId="24F26D7D" w14:textId="16AD305F" w:rsidR="008A35FC" w:rsidRDefault="008A35FC" w:rsidP="008A35FC">
      <w:pPr>
        <w:pStyle w:val="PL"/>
      </w:pPr>
      <w:r>
        <w:t>module _3gpp-nr-nrm-gnbcuupfunction {</w:t>
      </w:r>
    </w:p>
    <w:p w14:paraId="035F2064" w14:textId="77777777" w:rsidR="008A35FC" w:rsidRDefault="008A35FC" w:rsidP="008A35FC">
      <w:pPr>
        <w:pStyle w:val="PL"/>
      </w:pPr>
      <w:r>
        <w:t xml:space="preserve">  yang-version 1.1;</w:t>
      </w:r>
    </w:p>
    <w:p w14:paraId="736A56D8" w14:textId="77777777" w:rsidR="008A35FC" w:rsidRDefault="008A35FC" w:rsidP="008A35FC">
      <w:pPr>
        <w:pStyle w:val="PL"/>
      </w:pPr>
      <w:r>
        <w:t xml:space="preserve">  namespace "urn:3gpp:sa5:_3gpp-nr-nrm-gnbcuupfunction";</w:t>
      </w:r>
    </w:p>
    <w:p w14:paraId="5192975A" w14:textId="77777777" w:rsidR="008A35FC" w:rsidRDefault="008A35FC" w:rsidP="008A35FC">
      <w:pPr>
        <w:pStyle w:val="PL"/>
      </w:pPr>
      <w:r>
        <w:t xml:space="preserve">  prefix "gnbcuup3gpp";</w:t>
      </w:r>
    </w:p>
    <w:p w14:paraId="7FC52D56" w14:textId="77777777" w:rsidR="008A35FC" w:rsidRDefault="008A35FC" w:rsidP="008A35FC">
      <w:pPr>
        <w:pStyle w:val="PL"/>
      </w:pPr>
      <w:r>
        <w:t xml:space="preserve">    </w:t>
      </w:r>
    </w:p>
    <w:p w14:paraId="4A692DAF" w14:textId="77777777" w:rsidR="008A35FC" w:rsidRDefault="008A35FC" w:rsidP="008A35FC">
      <w:pPr>
        <w:pStyle w:val="PL"/>
      </w:pPr>
      <w:r>
        <w:t xml:space="preserve">  import _3gpp-common-yang-types { prefix types3gpp; }</w:t>
      </w:r>
    </w:p>
    <w:p w14:paraId="400A6CB7" w14:textId="77777777" w:rsidR="008A35FC" w:rsidRDefault="008A35FC" w:rsidP="008A35FC">
      <w:pPr>
        <w:pStyle w:val="PL"/>
      </w:pPr>
      <w:r>
        <w:t xml:space="preserve">  import _3gpp-common-managed-function { prefix mf3gpp; }</w:t>
      </w:r>
    </w:p>
    <w:p w14:paraId="6AF96FA9" w14:textId="77777777" w:rsidR="008A35FC" w:rsidRDefault="008A35FC" w:rsidP="008A35FC">
      <w:pPr>
        <w:pStyle w:val="PL"/>
      </w:pPr>
      <w:r>
        <w:t xml:space="preserve">  import _3gpp-common-managed-element { prefix me3gpp; }</w:t>
      </w:r>
    </w:p>
    <w:p w14:paraId="7E3D95A9" w14:textId="77777777" w:rsidR="008A35FC" w:rsidRDefault="008A35FC" w:rsidP="008A35FC">
      <w:pPr>
        <w:pStyle w:val="PL"/>
      </w:pPr>
      <w:r>
        <w:t xml:space="preserve">  import _3gpp-common-top { prefix top3gpp; }</w:t>
      </w:r>
    </w:p>
    <w:p w14:paraId="673BB4A8" w14:textId="77777777" w:rsidR="008A35FC" w:rsidRDefault="008A35FC" w:rsidP="008A35FC">
      <w:pPr>
        <w:pStyle w:val="PL"/>
      </w:pPr>
      <w:r>
        <w:t xml:space="preserve">  import _3gpp-5g-common-yang-types { prefix types5g3gpp; }</w:t>
      </w:r>
    </w:p>
    <w:p w14:paraId="788E8085" w14:textId="4640337A" w:rsidR="008A35FC" w:rsidRDefault="00547AB4" w:rsidP="008A35FC">
      <w:pPr>
        <w:pStyle w:val="PL"/>
      </w:pPr>
      <w:r w:rsidRPr="00547AB4">
        <w:t xml:space="preserve">  import _3gpp-5gc-nrm-configurable5qiset { prefix fiveqi3gpp; }</w:t>
      </w:r>
    </w:p>
    <w:p w14:paraId="2803AC9C" w14:textId="77777777" w:rsidR="00547AB4" w:rsidRDefault="00547AB4" w:rsidP="008A35FC">
      <w:pPr>
        <w:pStyle w:val="PL"/>
      </w:pPr>
    </w:p>
    <w:p w14:paraId="0DE57950" w14:textId="77777777" w:rsidR="008A35FC" w:rsidRDefault="008A35FC" w:rsidP="008A35FC">
      <w:pPr>
        <w:pStyle w:val="PL"/>
      </w:pPr>
      <w:r>
        <w:t xml:space="preserve">  organization "3GPP SA5";</w:t>
      </w:r>
    </w:p>
    <w:p w14:paraId="376BA371" w14:textId="77777777" w:rsidR="008A35FC" w:rsidRDefault="008A35FC" w:rsidP="008A35FC">
      <w:pPr>
        <w:pStyle w:val="PL"/>
      </w:pPr>
      <w:r>
        <w:t xml:space="preserve">  contact "https://www.3gpp.org/DynaReport/TSG-WG--S5--officials.htm?Itemid=464";</w:t>
      </w:r>
    </w:p>
    <w:p w14:paraId="3769F46D" w14:textId="77777777" w:rsidR="008A35FC" w:rsidRDefault="008A35FC" w:rsidP="008A35FC">
      <w:pPr>
        <w:pStyle w:val="PL"/>
      </w:pPr>
      <w:r>
        <w:t xml:space="preserve">  description "Defines the YANG mapping of the GNBCUUPFunction Information</w:t>
      </w:r>
    </w:p>
    <w:p w14:paraId="76D2D349" w14:textId="77777777" w:rsidR="008A35FC" w:rsidRDefault="008A35FC" w:rsidP="008A35FC">
      <w:pPr>
        <w:pStyle w:val="PL"/>
      </w:pPr>
      <w:r>
        <w:t xml:space="preserve">    Object Class (IOC) that is part of the NR Network Resource Model (NRM).";</w:t>
      </w:r>
    </w:p>
    <w:p w14:paraId="1100819F" w14:textId="77777777" w:rsidR="008A35FC" w:rsidRDefault="008A35FC" w:rsidP="008A35FC">
      <w:pPr>
        <w:pStyle w:val="PL"/>
      </w:pPr>
      <w:r>
        <w:t xml:space="preserve">  reference "3GPP TS 28.541 5G Network Resource Model (NRM)";</w:t>
      </w:r>
    </w:p>
    <w:p w14:paraId="5B796C07" w14:textId="77777777" w:rsidR="008A35FC" w:rsidRDefault="008A35FC" w:rsidP="008A35FC">
      <w:pPr>
        <w:pStyle w:val="PL"/>
      </w:pPr>
    </w:p>
    <w:p w14:paraId="21B56CE5" w14:textId="77777777" w:rsidR="00547AB4" w:rsidRDefault="00547AB4" w:rsidP="008A35FC">
      <w:pPr>
        <w:pStyle w:val="PL"/>
        <w:rPr>
          <w:rFonts w:cs="Courier New"/>
          <w:szCs w:val="16"/>
          <w:lang w:eastAsia="zh-CN"/>
        </w:rPr>
      </w:pPr>
      <w:r w:rsidRPr="00547AB4">
        <w:rPr>
          <w:rFonts w:cs="Courier New"/>
          <w:szCs w:val="16"/>
          <w:lang w:eastAsia="zh-CN"/>
        </w:rPr>
        <w:t xml:space="preserve">  revision 2023-04-26 { reference CR-0916; }</w:t>
      </w:r>
    </w:p>
    <w:p w14:paraId="5EB34A5D" w14:textId="4D250ECB" w:rsidR="003F7107" w:rsidRDefault="003F7107" w:rsidP="008A35FC">
      <w:pPr>
        <w:pStyle w:val="PL"/>
        <w:rPr>
          <w:rFonts w:cs="Courier New"/>
          <w:szCs w:val="16"/>
          <w:lang w:eastAsia="zh-CN"/>
        </w:rPr>
      </w:pPr>
      <w:r w:rsidRPr="003F7107">
        <w:rPr>
          <w:rFonts w:cs="Courier New"/>
          <w:szCs w:val="16"/>
          <w:lang w:eastAsia="zh-CN"/>
        </w:rPr>
        <w:t xml:space="preserve">  revision 2022-07-28 { reference "CR-0770"; }</w:t>
      </w:r>
    </w:p>
    <w:p w14:paraId="5C323C61" w14:textId="382E2E4E" w:rsidR="008A35FC" w:rsidRDefault="008A35FC" w:rsidP="008A35FC">
      <w:pPr>
        <w:pStyle w:val="PL"/>
        <w:rPr>
          <w:rFonts w:cs="Courier New"/>
          <w:szCs w:val="16"/>
          <w:lang w:eastAsia="zh-CN"/>
        </w:rPr>
      </w:pPr>
      <w:r>
        <w:rPr>
          <w:rFonts w:cs="Courier New"/>
          <w:szCs w:val="16"/>
          <w:lang w:eastAsia="zh-CN"/>
        </w:rPr>
        <w:t xml:space="preserve">  revision 2020-11-05 { reference CR-0412 ; }</w:t>
      </w:r>
    </w:p>
    <w:p w14:paraId="0E434E67" w14:textId="77777777" w:rsidR="008A35FC" w:rsidRDefault="008A35FC" w:rsidP="008A35FC">
      <w:pPr>
        <w:pStyle w:val="PL"/>
      </w:pPr>
      <w:r>
        <w:rPr>
          <w:rFonts w:cs="Courier New"/>
          <w:szCs w:val="16"/>
          <w:lang w:eastAsia="zh-CN"/>
        </w:rPr>
        <w:t xml:space="preserve">  revision 2020-08-06 { reference </w:t>
      </w:r>
      <w:r>
        <w:t>"CR-0333"</w:t>
      </w:r>
      <w:r>
        <w:rPr>
          <w:rFonts w:cs="Courier New"/>
          <w:szCs w:val="16"/>
          <w:lang w:eastAsia="zh-CN"/>
        </w:rPr>
        <w:t>; }</w:t>
      </w:r>
    </w:p>
    <w:p w14:paraId="47236DE1" w14:textId="77777777" w:rsidR="008A35FC" w:rsidRDefault="008A35FC" w:rsidP="008A35FC">
      <w:pPr>
        <w:pStyle w:val="PL"/>
      </w:pPr>
      <w:r>
        <w:t xml:space="preserve">  revision 2020-08-03 { reference "CR-0321"; }</w:t>
      </w:r>
    </w:p>
    <w:p w14:paraId="353B2DE0" w14:textId="77777777" w:rsidR="008A35FC" w:rsidRDefault="008A35FC" w:rsidP="008A35FC">
      <w:pPr>
        <w:pStyle w:val="PL"/>
      </w:pPr>
      <w:r>
        <w:t xml:space="preserve">  revision 2020-06-03 { reference "CR-0286"; }</w:t>
      </w:r>
    </w:p>
    <w:p w14:paraId="3A5BBBBF" w14:textId="77777777" w:rsidR="008A35FC" w:rsidRDefault="008A35FC" w:rsidP="008A35FC">
      <w:pPr>
        <w:pStyle w:val="PL"/>
      </w:pPr>
      <w:r>
        <w:t xml:space="preserve">  revision 2020-05-28 { reference "CR-0318"; } </w:t>
      </w:r>
    </w:p>
    <w:p w14:paraId="6C3E7244" w14:textId="77777777" w:rsidR="008A35FC" w:rsidRDefault="008A35FC" w:rsidP="008A35FC">
      <w:pPr>
        <w:pStyle w:val="PL"/>
      </w:pPr>
      <w:r>
        <w:t xml:space="preserve">  revision 2020-03-12 { reference "SP-200233 S5-201547"; }</w:t>
      </w:r>
    </w:p>
    <w:p w14:paraId="32B2796A" w14:textId="77777777" w:rsidR="008A35FC" w:rsidRDefault="008A35FC" w:rsidP="008A35FC">
      <w:pPr>
        <w:pStyle w:val="PL"/>
      </w:pPr>
      <w:r>
        <w:t xml:space="preserve">  revision 2020-02-14 { reference S5-20XXXX ; }</w:t>
      </w:r>
    </w:p>
    <w:p w14:paraId="03E8A1C4" w14:textId="77777777" w:rsidR="008A35FC" w:rsidRDefault="008A35FC" w:rsidP="008A35FC">
      <w:pPr>
        <w:pStyle w:val="PL"/>
      </w:pPr>
      <w:r>
        <w:t xml:space="preserve">  revision 2019-10-28 { reference S5-193518 ; }</w:t>
      </w:r>
    </w:p>
    <w:p w14:paraId="0E928FE8" w14:textId="77777777" w:rsidR="008A35FC" w:rsidRDefault="008A35FC" w:rsidP="008A35FC">
      <w:pPr>
        <w:pStyle w:val="PL"/>
      </w:pPr>
      <w:r>
        <w:t xml:space="preserve">  revision 2019-08-21 { reference "Initial revision"; }</w:t>
      </w:r>
    </w:p>
    <w:p w14:paraId="27A7777F" w14:textId="77777777" w:rsidR="008A35FC" w:rsidRDefault="008A35FC" w:rsidP="008A35FC">
      <w:pPr>
        <w:pStyle w:val="PL"/>
      </w:pPr>
    </w:p>
    <w:p w14:paraId="665021E9" w14:textId="77777777" w:rsidR="00547AB4" w:rsidRDefault="00547AB4" w:rsidP="00547AB4">
      <w:pPr>
        <w:pStyle w:val="PL"/>
      </w:pPr>
      <w:r>
        <w:t xml:space="preserve">  feature Configurable5QISetUnderGNBCUUPFunction {</w:t>
      </w:r>
    </w:p>
    <w:p w14:paraId="2B31C6F4" w14:textId="77777777" w:rsidR="00547AB4" w:rsidRDefault="00547AB4" w:rsidP="00547AB4">
      <w:pPr>
        <w:pStyle w:val="PL"/>
      </w:pPr>
      <w:r>
        <w:t xml:space="preserve">    description "The Configurable5QISet shall be contained under</w:t>
      </w:r>
    </w:p>
    <w:p w14:paraId="2FAA5A47" w14:textId="77777777" w:rsidR="00547AB4" w:rsidRDefault="00547AB4" w:rsidP="00547AB4">
      <w:pPr>
        <w:pStyle w:val="PL"/>
      </w:pPr>
      <w:r>
        <w:t xml:space="preserve">    GNBCUUPFunction";</w:t>
      </w:r>
    </w:p>
    <w:p w14:paraId="35563541" w14:textId="77777777" w:rsidR="00547AB4" w:rsidRDefault="00547AB4" w:rsidP="00547AB4">
      <w:pPr>
        <w:pStyle w:val="PL"/>
      </w:pPr>
      <w:r>
        <w:t xml:space="preserve">  }</w:t>
      </w:r>
    </w:p>
    <w:p w14:paraId="1E6EADBF" w14:textId="77777777" w:rsidR="00547AB4" w:rsidRDefault="00547AB4" w:rsidP="008A35FC">
      <w:pPr>
        <w:pStyle w:val="PL"/>
      </w:pPr>
    </w:p>
    <w:p w14:paraId="5EA01029" w14:textId="3E56AE6F" w:rsidR="008A35FC" w:rsidRDefault="008A35FC" w:rsidP="008A35FC">
      <w:pPr>
        <w:pStyle w:val="PL"/>
      </w:pPr>
      <w:r>
        <w:t xml:space="preserve">  grouping TAIGrp {</w:t>
      </w:r>
    </w:p>
    <w:p w14:paraId="3D98EA9B" w14:textId="77777777" w:rsidR="008A35FC" w:rsidRDefault="008A35FC" w:rsidP="008A35FC">
      <w:pPr>
        <w:pStyle w:val="PL"/>
      </w:pPr>
      <w:r>
        <w:t xml:space="preserve">    description "Tracking Area Identity";</w:t>
      </w:r>
    </w:p>
    <w:p w14:paraId="2E6D23DC" w14:textId="77777777" w:rsidR="008A35FC" w:rsidRDefault="008A35FC" w:rsidP="008A35FC">
      <w:pPr>
        <w:pStyle w:val="PL"/>
      </w:pPr>
      <w:r>
        <w:t xml:space="preserve">    </w:t>
      </w:r>
    </w:p>
    <w:p w14:paraId="2C0589D0" w14:textId="77777777" w:rsidR="008A35FC" w:rsidRDefault="008A35FC" w:rsidP="008A35FC">
      <w:pPr>
        <w:pStyle w:val="PL"/>
      </w:pPr>
      <w:r>
        <w:t xml:space="preserve">    list pLMNId {</w:t>
      </w:r>
    </w:p>
    <w:p w14:paraId="6B84B0B3" w14:textId="77777777" w:rsidR="008A35FC" w:rsidRDefault="008A35FC" w:rsidP="008A35FC">
      <w:pPr>
        <w:pStyle w:val="PL"/>
      </w:pPr>
      <w:r>
        <w:t xml:space="preserve">      key "mcc mnc";</w:t>
      </w:r>
    </w:p>
    <w:p w14:paraId="5C7BAF72" w14:textId="77777777" w:rsidR="008A35FC" w:rsidRDefault="008A35FC" w:rsidP="008A35FC">
      <w:pPr>
        <w:pStyle w:val="PL"/>
      </w:pPr>
      <w:r>
        <w:t xml:space="preserve">      description "PLMN IDs for the Tracking area";</w:t>
      </w:r>
    </w:p>
    <w:p w14:paraId="1006A253" w14:textId="77777777" w:rsidR="008A35FC" w:rsidRDefault="008A35FC" w:rsidP="008A35FC">
      <w:pPr>
        <w:pStyle w:val="PL"/>
      </w:pPr>
      <w:r>
        <w:t xml:space="preserve">      uses types3gpp:PLMNId;</w:t>
      </w:r>
    </w:p>
    <w:p w14:paraId="698E11EE" w14:textId="77777777" w:rsidR="008A35FC" w:rsidRDefault="008A35FC" w:rsidP="008A35FC">
      <w:pPr>
        <w:pStyle w:val="PL"/>
      </w:pPr>
      <w:r>
        <w:t xml:space="preserve">    }</w:t>
      </w:r>
    </w:p>
    <w:p w14:paraId="0A52D81E" w14:textId="77777777" w:rsidR="008A35FC" w:rsidRDefault="008A35FC" w:rsidP="008A35FC">
      <w:pPr>
        <w:pStyle w:val="PL"/>
      </w:pPr>
      <w:r>
        <w:t xml:space="preserve">    </w:t>
      </w:r>
    </w:p>
    <w:p w14:paraId="2739A5A8" w14:textId="77777777" w:rsidR="008A35FC" w:rsidRDefault="008A35FC" w:rsidP="008A35FC">
      <w:pPr>
        <w:pStyle w:val="PL"/>
      </w:pPr>
      <w:r>
        <w:t xml:space="preserve">    leaf nRTAC {</w:t>
      </w:r>
    </w:p>
    <w:p w14:paraId="6994DEB1" w14:textId="77777777" w:rsidR="008A35FC" w:rsidRDefault="008A35FC" w:rsidP="008A35FC">
      <w:pPr>
        <w:pStyle w:val="PL"/>
      </w:pPr>
      <w:r>
        <w:t xml:space="preserve">      type int64;</w:t>
      </w:r>
    </w:p>
    <w:p w14:paraId="0F302324" w14:textId="77777777" w:rsidR="008A35FC" w:rsidRDefault="008A35FC" w:rsidP="008A35FC">
      <w:pPr>
        <w:pStyle w:val="PL"/>
      </w:pPr>
      <w:r>
        <w:t xml:space="preserve">      description "Identity of the common Tracking Area Code for the PLMNs</w:t>
      </w:r>
    </w:p>
    <w:p w14:paraId="44C0D2B3" w14:textId="77777777" w:rsidR="008A35FC" w:rsidRDefault="008A35FC" w:rsidP="008A35FC">
      <w:pPr>
        <w:pStyle w:val="PL"/>
      </w:pPr>
      <w:r>
        <w:t xml:space="preserve">        allowedValues:</w:t>
      </w:r>
    </w:p>
    <w:p w14:paraId="346006D4" w14:textId="77777777" w:rsidR="008A35FC" w:rsidRDefault="008A35FC" w:rsidP="008A35FC">
      <w:pPr>
        <w:pStyle w:val="PL"/>
      </w:pPr>
      <w:r>
        <w:t xml:space="preserve">        a) It is the TAC or Extended-TAC. </w:t>
      </w:r>
    </w:p>
    <w:p w14:paraId="62F2B8C6" w14:textId="77777777" w:rsidR="008A35FC" w:rsidRDefault="008A35FC" w:rsidP="008A35FC">
      <w:pPr>
        <w:pStyle w:val="PL"/>
      </w:pPr>
      <w:r>
        <w:t xml:space="preserve">        b) A cell can only broadcast one TAC or Extended-TAC. </w:t>
      </w:r>
    </w:p>
    <w:p w14:paraId="14A761E5" w14:textId="77777777" w:rsidR="008A35FC" w:rsidRDefault="008A35FC" w:rsidP="008A35FC">
      <w:pPr>
        <w:pStyle w:val="PL"/>
      </w:pPr>
      <w:r>
        <w:t xml:space="preserve">          See TS 36.300, subclause 10.1.7 (PLMNID and TAC relation).</w:t>
      </w:r>
    </w:p>
    <w:p w14:paraId="7463391F" w14:textId="77777777" w:rsidR="008A35FC" w:rsidRDefault="008A35FC" w:rsidP="008A35FC">
      <w:pPr>
        <w:pStyle w:val="PL"/>
      </w:pPr>
      <w:r>
        <w:t xml:space="preserve">        c) TAC is defined in subclause 19.4.2.3 of 3GPP TS 23.003 and </w:t>
      </w:r>
    </w:p>
    <w:p w14:paraId="1D935D8A" w14:textId="77777777" w:rsidR="008A35FC" w:rsidRDefault="008A35FC" w:rsidP="008A35FC">
      <w:pPr>
        <w:pStyle w:val="PL"/>
      </w:pPr>
      <w:r>
        <w:t xml:space="preserve">          Extended-TAC is defined in subclause 9.3.1.29 of 3GPP TS 38.473.</w:t>
      </w:r>
    </w:p>
    <w:p w14:paraId="3978339A" w14:textId="77777777" w:rsidR="008A35FC" w:rsidRDefault="008A35FC" w:rsidP="008A35FC">
      <w:pPr>
        <w:pStyle w:val="PL"/>
      </w:pPr>
      <w:r>
        <w:t xml:space="preserve">        d) For a 5G SA (Stand Alone), it has a non-null value.";</w:t>
      </w:r>
    </w:p>
    <w:p w14:paraId="536064D3" w14:textId="77777777" w:rsidR="008A35FC" w:rsidRDefault="008A35FC" w:rsidP="008A35FC">
      <w:pPr>
        <w:pStyle w:val="PL"/>
      </w:pPr>
      <w:r>
        <w:t xml:space="preserve">    }</w:t>
      </w:r>
    </w:p>
    <w:p w14:paraId="3408D03D" w14:textId="77777777" w:rsidR="008A35FC" w:rsidRDefault="008A35FC" w:rsidP="008A35FC">
      <w:pPr>
        <w:pStyle w:val="PL"/>
      </w:pPr>
      <w:r>
        <w:t xml:space="preserve">  }</w:t>
      </w:r>
    </w:p>
    <w:p w14:paraId="512988FA" w14:textId="77777777" w:rsidR="008A35FC" w:rsidRDefault="008A35FC" w:rsidP="008A35FC">
      <w:pPr>
        <w:pStyle w:val="PL"/>
      </w:pPr>
      <w:r>
        <w:t xml:space="preserve">  </w:t>
      </w:r>
    </w:p>
    <w:p w14:paraId="4178D056" w14:textId="77777777" w:rsidR="008A35FC" w:rsidRDefault="008A35FC" w:rsidP="008A35FC">
      <w:pPr>
        <w:pStyle w:val="PL"/>
      </w:pPr>
      <w:r>
        <w:t xml:space="preserve">  grouping BackhaulAddressGrp {</w:t>
      </w:r>
    </w:p>
    <w:p w14:paraId="52DD5433" w14:textId="77777777" w:rsidR="008A35FC" w:rsidRDefault="008A35FC" w:rsidP="008A35FC">
      <w:pPr>
        <w:pStyle w:val="PL"/>
      </w:pPr>
      <w:r>
        <w:t xml:space="preserve">    description "Indicates the backhauladdress of gNB.";</w:t>
      </w:r>
    </w:p>
    <w:p w14:paraId="0FF40405" w14:textId="77777777" w:rsidR="008A35FC" w:rsidRDefault="008A35FC" w:rsidP="008A35FC">
      <w:pPr>
        <w:pStyle w:val="PL"/>
      </w:pPr>
    </w:p>
    <w:p w14:paraId="1F4ADEFA" w14:textId="77777777" w:rsidR="008A35FC" w:rsidRDefault="008A35FC" w:rsidP="008A35FC">
      <w:pPr>
        <w:pStyle w:val="PL"/>
      </w:pPr>
      <w:r>
        <w:t xml:space="preserve">    leaf gNBId {</w:t>
      </w:r>
    </w:p>
    <w:p w14:paraId="1658E847" w14:textId="77777777" w:rsidR="008A35FC" w:rsidRDefault="008A35FC" w:rsidP="008A35FC">
      <w:pPr>
        <w:pStyle w:val="PL"/>
      </w:pPr>
      <w:r>
        <w:t xml:space="preserve">      type uint32 {</w:t>
      </w:r>
    </w:p>
    <w:p w14:paraId="6BD39BE5" w14:textId="77777777" w:rsidR="008A35FC" w:rsidRDefault="008A35FC" w:rsidP="008A35FC">
      <w:pPr>
        <w:pStyle w:val="PL"/>
      </w:pPr>
      <w:r>
        <w:t xml:space="preserve">        range "0..4294967295";</w:t>
      </w:r>
    </w:p>
    <w:p w14:paraId="3010918F" w14:textId="77777777" w:rsidR="008A35FC" w:rsidRDefault="008A35FC" w:rsidP="008A35FC">
      <w:pPr>
        <w:pStyle w:val="PL"/>
      </w:pPr>
      <w:r>
        <w:t xml:space="preserve">      }</w:t>
      </w:r>
    </w:p>
    <w:p w14:paraId="06ACEE0C" w14:textId="77777777" w:rsidR="008A35FC" w:rsidRDefault="008A35FC" w:rsidP="008A35FC">
      <w:pPr>
        <w:pStyle w:val="PL"/>
      </w:pPr>
      <w:r>
        <w:t xml:space="preserve">      description "It identifies a gNB within a PLMN. The gNB ID is part of </w:t>
      </w:r>
    </w:p>
    <w:p w14:paraId="333506B2" w14:textId="77777777" w:rsidR="008A35FC" w:rsidRDefault="008A35FC" w:rsidP="008A35FC">
      <w:pPr>
        <w:pStyle w:val="PL"/>
      </w:pPr>
      <w:r>
        <w:t xml:space="preserve">        the NR Cell Identifier (NCI) of the gNB cells.";</w:t>
      </w:r>
    </w:p>
    <w:p w14:paraId="144EA752" w14:textId="77777777" w:rsidR="008A35FC" w:rsidRDefault="008A35FC" w:rsidP="008A35FC">
      <w:pPr>
        <w:pStyle w:val="PL"/>
      </w:pPr>
      <w:r>
        <w:t xml:space="preserve">      reference "gNB Identifier (gNB ID) of subclause 8.2 of TS 38.300. </w:t>
      </w:r>
    </w:p>
    <w:p w14:paraId="2875A14C" w14:textId="77777777" w:rsidR="008A35FC" w:rsidRDefault="008A35FC" w:rsidP="008A35FC">
      <w:pPr>
        <w:pStyle w:val="PL"/>
      </w:pPr>
      <w:r>
        <w:t xml:space="preserve">                 Global gNB ID in subclause 9.3.1.6 of TS 38.413";</w:t>
      </w:r>
    </w:p>
    <w:p w14:paraId="43B9B667" w14:textId="77777777" w:rsidR="008A35FC" w:rsidRDefault="008A35FC" w:rsidP="008A35FC">
      <w:pPr>
        <w:pStyle w:val="PL"/>
      </w:pPr>
      <w:r>
        <w:t xml:space="preserve">    }</w:t>
      </w:r>
    </w:p>
    <w:p w14:paraId="4697666F" w14:textId="77777777" w:rsidR="008A35FC" w:rsidRDefault="008A35FC" w:rsidP="008A35FC">
      <w:pPr>
        <w:pStyle w:val="PL"/>
      </w:pPr>
      <w:r>
        <w:t xml:space="preserve">    </w:t>
      </w:r>
    </w:p>
    <w:p w14:paraId="39418212" w14:textId="77777777" w:rsidR="008A35FC" w:rsidRDefault="008A35FC" w:rsidP="008A35FC">
      <w:pPr>
        <w:pStyle w:val="PL"/>
      </w:pPr>
      <w:r>
        <w:t xml:space="preserve">    list tAI {</w:t>
      </w:r>
    </w:p>
    <w:p w14:paraId="2127CCE6" w14:textId="77777777" w:rsidR="008A35FC" w:rsidRDefault="008A35FC" w:rsidP="008A35FC">
      <w:pPr>
        <w:pStyle w:val="PL"/>
      </w:pPr>
      <w:r>
        <w:t xml:space="preserve">      key nRTAC;</w:t>
      </w:r>
    </w:p>
    <w:p w14:paraId="0EEC5DA9" w14:textId="77777777" w:rsidR="008A35FC" w:rsidRDefault="008A35FC" w:rsidP="008A35FC">
      <w:pPr>
        <w:pStyle w:val="PL"/>
      </w:pPr>
      <w:r>
        <w:t xml:space="preserve">      min-elements 1;</w:t>
      </w:r>
    </w:p>
    <w:p w14:paraId="1CD1E886" w14:textId="77777777" w:rsidR="008A35FC" w:rsidRDefault="008A35FC" w:rsidP="008A35FC">
      <w:pPr>
        <w:pStyle w:val="PL"/>
      </w:pPr>
      <w:r>
        <w:t xml:space="preserve">      max-elements 1;</w:t>
      </w:r>
    </w:p>
    <w:p w14:paraId="3BD22523" w14:textId="77777777" w:rsidR="008A35FC" w:rsidRDefault="008A35FC" w:rsidP="008A35FC">
      <w:pPr>
        <w:pStyle w:val="PL"/>
      </w:pPr>
      <w:r>
        <w:t xml:space="preserve">      description "Tracking Area Identity";</w:t>
      </w:r>
    </w:p>
    <w:p w14:paraId="07E77BFF" w14:textId="77777777" w:rsidR="008A35FC" w:rsidRDefault="008A35FC" w:rsidP="008A35FC">
      <w:pPr>
        <w:pStyle w:val="PL"/>
      </w:pPr>
      <w:r>
        <w:t xml:space="preserve">      reference "subclause 9.3.3.11 in TS 38.413";</w:t>
      </w:r>
    </w:p>
    <w:p w14:paraId="568C95AA" w14:textId="77777777" w:rsidR="008A35FC" w:rsidRDefault="008A35FC" w:rsidP="008A35FC">
      <w:pPr>
        <w:pStyle w:val="PL"/>
      </w:pPr>
      <w:r>
        <w:t xml:space="preserve">      uses TAIGrp;</w:t>
      </w:r>
    </w:p>
    <w:p w14:paraId="6A568527" w14:textId="77777777" w:rsidR="008A35FC" w:rsidRDefault="008A35FC" w:rsidP="008A35FC">
      <w:pPr>
        <w:pStyle w:val="PL"/>
      </w:pPr>
      <w:r>
        <w:t xml:space="preserve">    }</w:t>
      </w:r>
    </w:p>
    <w:p w14:paraId="143F26AD" w14:textId="77777777" w:rsidR="008A35FC" w:rsidRDefault="008A35FC" w:rsidP="008A35FC">
      <w:pPr>
        <w:pStyle w:val="PL"/>
      </w:pPr>
      <w:r>
        <w:t xml:space="preserve">  }</w:t>
      </w:r>
    </w:p>
    <w:p w14:paraId="55BB77D7" w14:textId="77777777" w:rsidR="008A35FC" w:rsidRDefault="008A35FC" w:rsidP="008A35FC">
      <w:pPr>
        <w:pStyle w:val="PL"/>
      </w:pPr>
      <w:r>
        <w:t xml:space="preserve">  </w:t>
      </w:r>
    </w:p>
    <w:p w14:paraId="13F14767" w14:textId="77777777" w:rsidR="008A35FC" w:rsidRDefault="008A35FC" w:rsidP="008A35FC">
      <w:pPr>
        <w:pStyle w:val="PL"/>
      </w:pPr>
      <w:r>
        <w:t xml:space="preserve">  grouping MappingSetIDBackhaulAddressGrp {</w:t>
      </w:r>
    </w:p>
    <w:p w14:paraId="2A4CFB28" w14:textId="77777777" w:rsidR="008A35FC" w:rsidRDefault="008A35FC" w:rsidP="008A35FC">
      <w:pPr>
        <w:pStyle w:val="PL"/>
      </w:pPr>
      <w:r>
        <w:t xml:space="preserve">    description "Mapping relationship between setID and backhaulAddress of gNB";</w:t>
      </w:r>
    </w:p>
    <w:p w14:paraId="664C04F8" w14:textId="77777777" w:rsidR="008A35FC" w:rsidRDefault="008A35FC" w:rsidP="008A35FC">
      <w:pPr>
        <w:pStyle w:val="PL"/>
      </w:pPr>
      <w:r>
        <w:t xml:space="preserve">    </w:t>
      </w:r>
    </w:p>
    <w:p w14:paraId="0D679D53" w14:textId="77777777" w:rsidR="008A35FC" w:rsidRDefault="008A35FC" w:rsidP="008A35FC">
      <w:pPr>
        <w:pStyle w:val="PL"/>
      </w:pPr>
      <w:r>
        <w:t xml:space="preserve">    leaf idx { </w:t>
      </w:r>
    </w:p>
    <w:p w14:paraId="5B0B3CF6" w14:textId="77777777" w:rsidR="008A35FC" w:rsidRDefault="008A35FC" w:rsidP="008A35FC">
      <w:pPr>
        <w:pStyle w:val="PL"/>
      </w:pPr>
      <w:r>
        <w:t xml:space="preserve">      type uint32 ;</w:t>
      </w:r>
    </w:p>
    <w:p w14:paraId="592E91F7" w14:textId="77777777" w:rsidR="008A35FC" w:rsidRDefault="008A35FC" w:rsidP="008A35FC">
      <w:pPr>
        <w:pStyle w:val="PL"/>
      </w:pPr>
      <w:r>
        <w:t xml:space="preserve">      description "ID value";</w:t>
      </w:r>
    </w:p>
    <w:p w14:paraId="6AA2A072" w14:textId="77777777" w:rsidR="008A35FC" w:rsidRDefault="008A35FC" w:rsidP="008A35FC">
      <w:pPr>
        <w:pStyle w:val="PL"/>
      </w:pPr>
      <w:r>
        <w:t xml:space="preserve">    }</w:t>
      </w:r>
    </w:p>
    <w:p w14:paraId="7BF22EF2" w14:textId="77777777" w:rsidR="008A35FC" w:rsidRDefault="008A35FC" w:rsidP="008A35FC">
      <w:pPr>
        <w:pStyle w:val="PL"/>
      </w:pPr>
      <w:r>
        <w:t xml:space="preserve">    </w:t>
      </w:r>
    </w:p>
    <w:p w14:paraId="14FFEB95" w14:textId="77777777" w:rsidR="008A35FC" w:rsidRDefault="008A35FC" w:rsidP="008A35FC">
      <w:pPr>
        <w:pStyle w:val="PL"/>
      </w:pPr>
      <w:r>
        <w:t xml:space="preserve">    leaf setID {</w:t>
      </w:r>
    </w:p>
    <w:p w14:paraId="38FD7BBC" w14:textId="77777777" w:rsidR="008A35FC" w:rsidRDefault="008A35FC" w:rsidP="008A35FC">
      <w:pPr>
        <w:pStyle w:val="PL"/>
      </w:pPr>
      <w:r>
        <w:t xml:space="preserve">      type uint32;</w:t>
      </w:r>
    </w:p>
    <w:p w14:paraId="6F80B582" w14:textId="77777777" w:rsidR="008A35FC" w:rsidRDefault="008A35FC" w:rsidP="008A35FC">
      <w:pPr>
        <w:pStyle w:val="PL"/>
      </w:pPr>
      <w:r>
        <w:t xml:space="preserve">      mandatory true;</w:t>
      </w:r>
    </w:p>
    <w:p w14:paraId="37C030BE" w14:textId="77777777" w:rsidR="008A35FC" w:rsidRDefault="008A35FC" w:rsidP="008A35FC">
      <w:pPr>
        <w:pStyle w:val="PL"/>
      </w:pPr>
      <w:r>
        <w:t xml:space="preserve">      description "Indicates the setID of gNB.";</w:t>
      </w:r>
    </w:p>
    <w:p w14:paraId="631AADE1" w14:textId="77777777" w:rsidR="008A35FC" w:rsidRDefault="008A35FC" w:rsidP="008A35FC">
      <w:pPr>
        <w:pStyle w:val="PL"/>
      </w:pPr>
      <w:r>
        <w:t xml:space="preserve">      reference "Subclause 7.4.1.6 in TS 38.211";</w:t>
      </w:r>
    </w:p>
    <w:p w14:paraId="118D8E2C" w14:textId="77777777" w:rsidR="008A35FC" w:rsidRDefault="008A35FC" w:rsidP="008A35FC">
      <w:pPr>
        <w:pStyle w:val="PL"/>
      </w:pPr>
      <w:r>
        <w:t xml:space="preserve">    }</w:t>
      </w:r>
    </w:p>
    <w:p w14:paraId="7E93E401" w14:textId="77777777" w:rsidR="008A35FC" w:rsidRDefault="008A35FC" w:rsidP="008A35FC">
      <w:pPr>
        <w:pStyle w:val="PL"/>
      </w:pPr>
    </w:p>
    <w:p w14:paraId="0A9EF925" w14:textId="77777777" w:rsidR="008A35FC" w:rsidRDefault="008A35FC" w:rsidP="008A35FC">
      <w:pPr>
        <w:pStyle w:val="PL"/>
      </w:pPr>
      <w:r>
        <w:t xml:space="preserve">    list backhaulAddress {</w:t>
      </w:r>
    </w:p>
    <w:p w14:paraId="0FC8C0CF" w14:textId="77777777" w:rsidR="008A35FC" w:rsidRDefault="008A35FC" w:rsidP="008A35FC">
      <w:pPr>
        <w:pStyle w:val="PL"/>
      </w:pPr>
      <w:r>
        <w:t xml:space="preserve">      key gNBId;</w:t>
      </w:r>
    </w:p>
    <w:p w14:paraId="239979CD" w14:textId="77777777" w:rsidR="008A35FC" w:rsidRDefault="008A35FC" w:rsidP="008A35FC">
      <w:pPr>
        <w:pStyle w:val="PL"/>
      </w:pPr>
      <w:r>
        <w:t xml:space="preserve">      min-elements 1;</w:t>
      </w:r>
    </w:p>
    <w:p w14:paraId="51E27494" w14:textId="77777777" w:rsidR="008A35FC" w:rsidRDefault="008A35FC" w:rsidP="008A35FC">
      <w:pPr>
        <w:pStyle w:val="PL"/>
      </w:pPr>
      <w:r>
        <w:t xml:space="preserve">      max-elements 1;</w:t>
      </w:r>
    </w:p>
    <w:p w14:paraId="779F3A10" w14:textId="77777777" w:rsidR="008A35FC" w:rsidRDefault="008A35FC" w:rsidP="008A35FC">
      <w:pPr>
        <w:pStyle w:val="PL"/>
      </w:pPr>
      <w:r>
        <w:t xml:space="preserve">      description "Indicates the backhauladdress of gNB.";</w:t>
      </w:r>
    </w:p>
    <w:p w14:paraId="32837206" w14:textId="77777777" w:rsidR="008A35FC" w:rsidRDefault="008A35FC" w:rsidP="008A35FC">
      <w:pPr>
        <w:pStyle w:val="PL"/>
      </w:pPr>
      <w:r>
        <w:t xml:space="preserve">      uses BackhaulAddressGrp;</w:t>
      </w:r>
    </w:p>
    <w:p w14:paraId="77BA0D8B" w14:textId="77777777" w:rsidR="008A35FC" w:rsidRDefault="008A35FC" w:rsidP="008A35FC">
      <w:pPr>
        <w:pStyle w:val="PL"/>
      </w:pPr>
      <w:r>
        <w:t xml:space="preserve">    }</w:t>
      </w:r>
    </w:p>
    <w:p w14:paraId="37A684A2" w14:textId="77777777" w:rsidR="008A35FC" w:rsidRDefault="008A35FC" w:rsidP="008A35FC">
      <w:pPr>
        <w:pStyle w:val="PL"/>
      </w:pPr>
      <w:r>
        <w:t xml:space="preserve">  }</w:t>
      </w:r>
    </w:p>
    <w:p w14:paraId="0A3B0D80" w14:textId="77777777" w:rsidR="008A35FC" w:rsidRDefault="008A35FC" w:rsidP="008A35FC">
      <w:pPr>
        <w:pStyle w:val="PL"/>
      </w:pPr>
      <w:r>
        <w:t xml:space="preserve">  grouping GNBCUUPFunctionGrp {</w:t>
      </w:r>
    </w:p>
    <w:p w14:paraId="1681A864" w14:textId="77777777" w:rsidR="008A35FC" w:rsidRDefault="008A35FC" w:rsidP="008A35FC">
      <w:pPr>
        <w:pStyle w:val="PL"/>
      </w:pPr>
      <w:r>
        <w:t xml:space="preserve">    description "Represents the GNBCUUPFunction IOC.";</w:t>
      </w:r>
    </w:p>
    <w:p w14:paraId="0725C359" w14:textId="77777777" w:rsidR="008A35FC" w:rsidRDefault="008A35FC" w:rsidP="008A35FC">
      <w:pPr>
        <w:pStyle w:val="PL"/>
      </w:pPr>
      <w:r>
        <w:t xml:space="preserve">    reference "3GPP TS 28.541";</w:t>
      </w:r>
    </w:p>
    <w:p w14:paraId="4EC3D797" w14:textId="77777777" w:rsidR="008A35FC" w:rsidRDefault="008A35FC" w:rsidP="008A35FC">
      <w:pPr>
        <w:pStyle w:val="PL"/>
      </w:pPr>
      <w:r>
        <w:t xml:space="preserve">    uses mf3gpp:ManagedFunctionGrp; </w:t>
      </w:r>
    </w:p>
    <w:p w14:paraId="143501DA" w14:textId="77777777" w:rsidR="008A35FC" w:rsidRDefault="008A35FC" w:rsidP="008A35FC">
      <w:pPr>
        <w:pStyle w:val="PL"/>
      </w:pPr>
    </w:p>
    <w:p w14:paraId="5094CEB4" w14:textId="77777777" w:rsidR="008A35FC" w:rsidRDefault="008A35FC" w:rsidP="008A35FC">
      <w:pPr>
        <w:pStyle w:val="PL"/>
      </w:pPr>
      <w:r>
        <w:t xml:space="preserve">    leaf gNBCUUPId {</w:t>
      </w:r>
    </w:p>
    <w:p w14:paraId="77CAA64E" w14:textId="77777777" w:rsidR="008A35FC" w:rsidRDefault="008A35FC" w:rsidP="008A35FC">
      <w:pPr>
        <w:pStyle w:val="PL"/>
      </w:pPr>
      <w:r>
        <w:t xml:space="preserve">      type uint64 {</w:t>
      </w:r>
    </w:p>
    <w:p w14:paraId="345AF326" w14:textId="77777777" w:rsidR="008A35FC" w:rsidRDefault="008A35FC" w:rsidP="008A35FC">
      <w:pPr>
        <w:pStyle w:val="PL"/>
      </w:pPr>
      <w:r>
        <w:t xml:space="preserve">        range "0..68719476735" ;</w:t>
      </w:r>
    </w:p>
    <w:p w14:paraId="202ED98A" w14:textId="77777777" w:rsidR="008A35FC" w:rsidRDefault="008A35FC" w:rsidP="008A35FC">
      <w:pPr>
        <w:pStyle w:val="PL"/>
      </w:pPr>
      <w:r>
        <w:t xml:space="preserve">      }</w:t>
      </w:r>
    </w:p>
    <w:p w14:paraId="405C49B7" w14:textId="77777777" w:rsidR="008A35FC" w:rsidRDefault="008A35FC" w:rsidP="008A35FC">
      <w:pPr>
        <w:pStyle w:val="PL"/>
      </w:pPr>
      <w:r>
        <w:t xml:space="preserve">      config false;</w:t>
      </w:r>
    </w:p>
    <w:p w14:paraId="2F84CF5E" w14:textId="77777777" w:rsidR="008A35FC" w:rsidRDefault="008A35FC" w:rsidP="008A35FC">
      <w:pPr>
        <w:pStyle w:val="PL"/>
      </w:pPr>
      <w:r>
        <w:t xml:space="preserve">      mandatory true;</w:t>
      </w:r>
    </w:p>
    <w:p w14:paraId="1514137B" w14:textId="77777777" w:rsidR="008A35FC" w:rsidRDefault="008A35FC" w:rsidP="008A35FC">
      <w:pPr>
        <w:pStyle w:val="PL"/>
      </w:pPr>
      <w:r>
        <w:t xml:space="preserve">      description "Identifies the gNB-CU-UP at least within a gNB-CU-CP";</w:t>
      </w:r>
    </w:p>
    <w:p w14:paraId="3E3C105A" w14:textId="77777777" w:rsidR="008A35FC" w:rsidRDefault="008A35FC" w:rsidP="008A35FC">
      <w:pPr>
        <w:pStyle w:val="PL"/>
      </w:pPr>
      <w:r>
        <w:t xml:space="preserve">      reference "'gNB-CU-UP ID' in subclause 9.3.1.15 of 3GPP TS 38.463";</w:t>
      </w:r>
    </w:p>
    <w:p w14:paraId="214C2F27" w14:textId="77777777" w:rsidR="008A35FC" w:rsidRDefault="008A35FC" w:rsidP="008A35FC">
      <w:pPr>
        <w:pStyle w:val="PL"/>
      </w:pPr>
      <w:r>
        <w:t xml:space="preserve">    }</w:t>
      </w:r>
    </w:p>
    <w:p w14:paraId="02B9B893" w14:textId="77777777" w:rsidR="008A35FC" w:rsidRDefault="008A35FC" w:rsidP="008A35FC">
      <w:pPr>
        <w:pStyle w:val="PL"/>
      </w:pPr>
    </w:p>
    <w:p w14:paraId="29EA84DE" w14:textId="77777777" w:rsidR="008A35FC" w:rsidRDefault="008A35FC" w:rsidP="008A35FC">
      <w:pPr>
        <w:pStyle w:val="PL"/>
      </w:pPr>
      <w:r>
        <w:t xml:space="preserve">    leaf gNBId {</w:t>
      </w:r>
    </w:p>
    <w:p w14:paraId="24F80B99" w14:textId="77777777" w:rsidR="008A35FC" w:rsidRDefault="008A35FC" w:rsidP="008A35FC">
      <w:pPr>
        <w:pStyle w:val="PL"/>
      </w:pPr>
      <w:r>
        <w:t xml:space="preserve">      type uint32;</w:t>
      </w:r>
    </w:p>
    <w:p w14:paraId="5AE1B9FB" w14:textId="77777777" w:rsidR="008A35FC" w:rsidRDefault="008A35FC" w:rsidP="008A35FC">
      <w:pPr>
        <w:pStyle w:val="PL"/>
      </w:pPr>
      <w:r>
        <w:t xml:space="preserve">      mandatory true;</w:t>
      </w:r>
    </w:p>
    <w:p w14:paraId="20A8C460" w14:textId="77777777" w:rsidR="008A35FC" w:rsidRDefault="008A35FC" w:rsidP="008A35FC">
      <w:pPr>
        <w:pStyle w:val="PL"/>
      </w:pPr>
      <w:r>
        <w:t xml:space="preserve">      description "Identifies a gNB within a PLMN. The gNB ID is part of the </w:t>
      </w:r>
    </w:p>
    <w:p w14:paraId="058269D3" w14:textId="77777777" w:rsidR="008A35FC" w:rsidRDefault="008A35FC" w:rsidP="008A35FC">
      <w:pPr>
        <w:pStyle w:val="PL"/>
      </w:pPr>
      <w:r>
        <w:t xml:space="preserve">        NR Cell Identifier (NCI) of the gNB cells. ";</w:t>
      </w:r>
    </w:p>
    <w:p w14:paraId="77227A0C" w14:textId="77777777" w:rsidR="008A35FC" w:rsidRDefault="008A35FC" w:rsidP="008A35FC">
      <w:pPr>
        <w:pStyle w:val="PL"/>
      </w:pPr>
      <w:r>
        <w:t xml:space="preserve">      reference "gNB Identifier (gNB ID) of subclause 8.2 of TS 38.300.</w:t>
      </w:r>
    </w:p>
    <w:p w14:paraId="00B1199F" w14:textId="77777777" w:rsidR="008A35FC" w:rsidRDefault="008A35FC" w:rsidP="008A35FC">
      <w:pPr>
        <w:pStyle w:val="PL"/>
      </w:pPr>
      <w:r>
        <w:t xml:space="preserve">         Global gNB ID in subclause 9.3.1.6 of TS 38.413";</w:t>
      </w:r>
    </w:p>
    <w:p w14:paraId="25309499" w14:textId="77777777" w:rsidR="008A35FC" w:rsidRDefault="008A35FC" w:rsidP="008A35FC">
      <w:pPr>
        <w:pStyle w:val="PL"/>
      </w:pPr>
      <w:r>
        <w:t xml:space="preserve">    }</w:t>
      </w:r>
    </w:p>
    <w:p w14:paraId="53C16F06" w14:textId="77777777" w:rsidR="008A35FC" w:rsidRDefault="008A35FC" w:rsidP="008A35FC">
      <w:pPr>
        <w:pStyle w:val="PL"/>
      </w:pPr>
      <w:r>
        <w:t xml:space="preserve">    </w:t>
      </w:r>
    </w:p>
    <w:p w14:paraId="3ECD1C6C" w14:textId="77777777" w:rsidR="008A35FC" w:rsidRDefault="008A35FC" w:rsidP="008A35FC">
      <w:pPr>
        <w:pStyle w:val="PL"/>
      </w:pPr>
      <w:r>
        <w:t xml:space="preserve">    leaf gNBIdLength {</w:t>
      </w:r>
    </w:p>
    <w:p w14:paraId="5DC8384B" w14:textId="77777777" w:rsidR="008A35FC" w:rsidRDefault="008A35FC" w:rsidP="008A35FC">
      <w:pPr>
        <w:pStyle w:val="PL"/>
      </w:pPr>
      <w:r>
        <w:t xml:space="preserve">      mandatory true;</w:t>
      </w:r>
    </w:p>
    <w:p w14:paraId="65248603" w14:textId="77777777" w:rsidR="008A35FC" w:rsidRDefault="008A35FC" w:rsidP="008A35FC">
      <w:pPr>
        <w:pStyle w:val="PL"/>
      </w:pPr>
      <w:r>
        <w:t xml:space="preserve">      type int32 { range "22..32"; }</w:t>
      </w:r>
    </w:p>
    <w:p w14:paraId="45360917" w14:textId="77777777" w:rsidR="008A35FC" w:rsidRDefault="008A35FC" w:rsidP="008A35FC">
      <w:pPr>
        <w:pStyle w:val="PL"/>
      </w:pPr>
      <w:r>
        <w:t xml:space="preserve">      description "Indicates the number of bits for encoding the gNB Id.";</w:t>
      </w:r>
    </w:p>
    <w:p w14:paraId="450795B1" w14:textId="77777777" w:rsidR="008A35FC" w:rsidRDefault="008A35FC" w:rsidP="008A35FC">
      <w:pPr>
        <w:pStyle w:val="PL"/>
      </w:pPr>
      <w:r>
        <w:t xml:space="preserve">      reference "gNB Id in 3GPP TS 38.300, Global gNB ID in 3GPP TS 38.413";</w:t>
      </w:r>
    </w:p>
    <w:p w14:paraId="4F067513" w14:textId="77777777" w:rsidR="008A35FC" w:rsidRDefault="008A35FC" w:rsidP="008A35FC">
      <w:pPr>
        <w:pStyle w:val="PL"/>
      </w:pPr>
      <w:r>
        <w:t xml:space="preserve">    }</w:t>
      </w:r>
    </w:p>
    <w:p w14:paraId="45C64892" w14:textId="77777777" w:rsidR="008A35FC" w:rsidRDefault="008A35FC" w:rsidP="008A35FC">
      <w:pPr>
        <w:pStyle w:val="PL"/>
      </w:pPr>
      <w:r>
        <w:t xml:space="preserve">            </w:t>
      </w:r>
    </w:p>
    <w:p w14:paraId="62DAEDBE" w14:textId="77777777" w:rsidR="008A35FC" w:rsidRDefault="008A35FC" w:rsidP="008A35FC">
      <w:pPr>
        <w:pStyle w:val="PL"/>
      </w:pPr>
      <w:r>
        <w:t xml:space="preserve">    list pLMNInfoList {</w:t>
      </w:r>
    </w:p>
    <w:p w14:paraId="03DF70A9" w14:textId="77777777" w:rsidR="008A35FC" w:rsidRDefault="008A35FC" w:rsidP="008A35FC">
      <w:pPr>
        <w:pStyle w:val="PL"/>
      </w:pPr>
      <w:r>
        <w:t xml:space="preserve">      description "The PLMNInfoList is a list of PLMNInfo data type. It </w:t>
      </w:r>
    </w:p>
    <w:p w14:paraId="2DF1C6AE" w14:textId="77777777" w:rsidR="008A35FC" w:rsidRDefault="008A35FC" w:rsidP="008A35FC">
      <w:pPr>
        <w:pStyle w:val="PL"/>
      </w:pPr>
      <w:r>
        <w:t xml:space="preserve">        defines which PLMNs that can be served by the GNBCUUPFunction and </w:t>
      </w:r>
    </w:p>
    <w:p w14:paraId="2F5FDF66" w14:textId="77777777" w:rsidR="008A35FC" w:rsidRDefault="008A35FC" w:rsidP="008A35FC">
      <w:pPr>
        <w:pStyle w:val="PL"/>
      </w:pPr>
      <w:r>
        <w:t xml:space="preserve">        which S-NSSAIs can be supported by the GNBCUUPFunction for </w:t>
      </w:r>
    </w:p>
    <w:p w14:paraId="0C0A0BE6" w14:textId="77777777" w:rsidR="008A35FC" w:rsidRDefault="008A35FC" w:rsidP="008A35FC">
      <w:pPr>
        <w:pStyle w:val="PL"/>
      </w:pPr>
      <w:r>
        <w:t xml:space="preserve">        corresponding PLMN in case of network slicing feature is supported";</w:t>
      </w:r>
    </w:p>
    <w:p w14:paraId="787720BC" w14:textId="77777777" w:rsidR="008A35FC" w:rsidRDefault="008A35FC" w:rsidP="008A35FC">
      <w:pPr>
        <w:pStyle w:val="PL"/>
      </w:pPr>
      <w:r>
        <w:t xml:space="preserve">      key "mcc mnc sd sst";</w:t>
      </w:r>
    </w:p>
    <w:p w14:paraId="0D2FD69E" w14:textId="77777777" w:rsidR="008A35FC" w:rsidRDefault="008A35FC" w:rsidP="008A35FC">
      <w:pPr>
        <w:pStyle w:val="PL"/>
      </w:pPr>
      <w:r>
        <w:t xml:space="preserve">      uses types5g3gpp:PLMNInfo;</w:t>
      </w:r>
    </w:p>
    <w:p w14:paraId="7F492ADC" w14:textId="77777777" w:rsidR="008A35FC" w:rsidRDefault="008A35FC" w:rsidP="008A35FC">
      <w:pPr>
        <w:pStyle w:val="PL"/>
      </w:pPr>
      <w:r>
        <w:t xml:space="preserve">    }</w:t>
      </w:r>
    </w:p>
    <w:p w14:paraId="34FE345B" w14:textId="77777777" w:rsidR="008A35FC" w:rsidRDefault="008A35FC" w:rsidP="008A35FC">
      <w:pPr>
        <w:pStyle w:val="PL"/>
      </w:pPr>
      <w:r>
        <w:t xml:space="preserve">    </w:t>
      </w:r>
    </w:p>
    <w:p w14:paraId="172B5968" w14:textId="77777777" w:rsidR="008A35FC" w:rsidRDefault="008A35FC" w:rsidP="008A35FC">
      <w:pPr>
        <w:pStyle w:val="PL"/>
      </w:pPr>
      <w:r>
        <w:t xml:space="preserve">    list mappingSetIDBackhaulAddressList {</w:t>
      </w:r>
    </w:p>
    <w:p w14:paraId="7511B628" w14:textId="77777777" w:rsidR="008A35FC" w:rsidRDefault="008A35FC" w:rsidP="008A35FC">
      <w:pPr>
        <w:pStyle w:val="PL"/>
      </w:pPr>
      <w:r>
        <w:t xml:space="preserve">      key idx;</w:t>
      </w:r>
    </w:p>
    <w:p w14:paraId="43861265" w14:textId="77777777" w:rsidR="008A35FC" w:rsidRDefault="008A35FC" w:rsidP="008A35FC">
      <w:pPr>
        <w:pStyle w:val="PL"/>
      </w:pPr>
      <w:r>
        <w:t xml:space="preserve">      description "Specifies a list of mappingSetIDBackhaulAddress used to </w:t>
      </w:r>
    </w:p>
    <w:p w14:paraId="097C7BE5" w14:textId="77777777" w:rsidR="008A35FC" w:rsidRDefault="008A35FC" w:rsidP="008A35FC">
      <w:pPr>
        <w:pStyle w:val="PL"/>
      </w:pPr>
      <w:r>
        <w:t xml:space="preserve">        retrieve the backhaul address of the victim set.</w:t>
      </w:r>
    </w:p>
    <w:p w14:paraId="07A9B372" w14:textId="77777777" w:rsidR="008A35FC" w:rsidRDefault="008A35FC" w:rsidP="008A35FC">
      <w:pPr>
        <w:pStyle w:val="PL"/>
      </w:pPr>
      <w:r>
        <w:t xml:space="preserve">        Must be present if Remote Interference Management function is </w:t>
      </w:r>
    </w:p>
    <w:p w14:paraId="1455D92F" w14:textId="77777777" w:rsidR="008A35FC" w:rsidRDefault="008A35FC" w:rsidP="008A35FC">
      <w:pPr>
        <w:pStyle w:val="PL"/>
      </w:pPr>
      <w:r>
        <w:t xml:space="preserve">        supported.";</w:t>
      </w:r>
    </w:p>
    <w:p w14:paraId="3C799F77" w14:textId="77777777" w:rsidR="008A35FC" w:rsidRDefault="008A35FC" w:rsidP="008A35FC">
      <w:pPr>
        <w:pStyle w:val="PL"/>
      </w:pPr>
      <w:r>
        <w:t xml:space="preserve">      uses MappingSetIDBackhaulAddressGrp;</w:t>
      </w:r>
    </w:p>
    <w:p w14:paraId="20E76555" w14:textId="77777777" w:rsidR="008A35FC" w:rsidRDefault="008A35FC" w:rsidP="008A35FC">
      <w:pPr>
        <w:pStyle w:val="PL"/>
      </w:pPr>
      <w:r>
        <w:t xml:space="preserve">    }</w:t>
      </w:r>
    </w:p>
    <w:p w14:paraId="68274432" w14:textId="77777777" w:rsidR="008A35FC" w:rsidRDefault="008A35FC" w:rsidP="008A35FC">
      <w:pPr>
        <w:pStyle w:val="PL"/>
      </w:pPr>
    </w:p>
    <w:p w14:paraId="45701598" w14:textId="77777777" w:rsidR="008A35FC" w:rsidRDefault="008A35FC" w:rsidP="008A35FC">
      <w:pPr>
        <w:pStyle w:val="PL"/>
      </w:pPr>
      <w:r>
        <w:t xml:space="preserve">    leaf configurable5QISetRef {</w:t>
      </w:r>
    </w:p>
    <w:p w14:paraId="77F9437A" w14:textId="77777777" w:rsidR="008A35FC" w:rsidRDefault="008A35FC" w:rsidP="008A35FC">
      <w:pPr>
        <w:pStyle w:val="PL"/>
      </w:pPr>
      <w:r>
        <w:t xml:space="preserve">      type </w:t>
      </w:r>
      <w:r>
        <w:rPr>
          <w:lang w:eastAsia="zh-CN"/>
        </w:rPr>
        <w:t>types3gpp:DistinguishedName;</w:t>
      </w:r>
    </w:p>
    <w:p w14:paraId="309EA8AA" w14:textId="77777777" w:rsidR="008A35FC" w:rsidRDefault="008A35FC" w:rsidP="008A35FC">
      <w:pPr>
        <w:pStyle w:val="PL"/>
      </w:pPr>
      <w:r>
        <w:t xml:space="preserve">      description "DN of the Configurable5QISet that the GNBCUUPFunction </w:t>
      </w:r>
    </w:p>
    <w:p w14:paraId="51B959A6" w14:textId="77777777" w:rsidR="008A35FC" w:rsidRDefault="008A35FC" w:rsidP="008A35FC">
      <w:pPr>
        <w:pStyle w:val="PL"/>
      </w:pPr>
      <w:r>
        <w:t xml:space="preserve">        supports (is associated to).";</w:t>
      </w:r>
    </w:p>
    <w:p w14:paraId="4EB1119E" w14:textId="77777777" w:rsidR="008A35FC" w:rsidRDefault="008A35FC" w:rsidP="008A35FC">
      <w:pPr>
        <w:pStyle w:val="PL"/>
      </w:pPr>
      <w:r>
        <w:t xml:space="preserve">    }</w:t>
      </w:r>
    </w:p>
    <w:p w14:paraId="79FDABD8" w14:textId="77777777" w:rsidR="008A35FC" w:rsidRDefault="008A35FC" w:rsidP="008A35FC">
      <w:pPr>
        <w:pStyle w:val="PL"/>
      </w:pPr>
      <w:r>
        <w:t xml:space="preserve">    leaf dynamic5QISetRef {</w:t>
      </w:r>
    </w:p>
    <w:p w14:paraId="13B66852" w14:textId="77777777" w:rsidR="008A35FC" w:rsidRDefault="008A35FC" w:rsidP="008A35FC">
      <w:pPr>
        <w:pStyle w:val="PL"/>
      </w:pPr>
      <w:r>
        <w:t xml:space="preserve">      type </w:t>
      </w:r>
      <w:r>
        <w:rPr>
          <w:lang w:eastAsia="zh-CN"/>
        </w:rPr>
        <w:t>types3gpp:DistinguishedName;</w:t>
      </w:r>
    </w:p>
    <w:p w14:paraId="57CCC62A" w14:textId="77777777" w:rsidR="008A35FC" w:rsidRDefault="008A35FC" w:rsidP="008A35FC">
      <w:pPr>
        <w:pStyle w:val="PL"/>
      </w:pPr>
      <w:r>
        <w:t xml:space="preserve">      description "DN of the Dynamic5QISet that the GNBCUUPFunction </w:t>
      </w:r>
    </w:p>
    <w:p w14:paraId="65DB11D2" w14:textId="77777777" w:rsidR="008A35FC" w:rsidRDefault="008A35FC" w:rsidP="008A35FC">
      <w:pPr>
        <w:pStyle w:val="PL"/>
      </w:pPr>
      <w:r>
        <w:t xml:space="preserve">        supports (is associated to).";</w:t>
      </w:r>
    </w:p>
    <w:p w14:paraId="204799F4" w14:textId="77777777" w:rsidR="008A35FC" w:rsidRDefault="008A35FC" w:rsidP="008A35FC">
      <w:pPr>
        <w:pStyle w:val="PL"/>
      </w:pPr>
      <w:r>
        <w:t xml:space="preserve">    }</w:t>
      </w:r>
    </w:p>
    <w:p w14:paraId="75E9F85C" w14:textId="77777777" w:rsidR="008A35FC" w:rsidRDefault="008A35FC" w:rsidP="008A35FC">
      <w:pPr>
        <w:pStyle w:val="PL"/>
      </w:pPr>
      <w:r>
        <w:t xml:space="preserve">  }</w:t>
      </w:r>
    </w:p>
    <w:p w14:paraId="2BE9CFA5" w14:textId="77777777" w:rsidR="008A35FC" w:rsidRDefault="008A35FC" w:rsidP="008A35FC">
      <w:pPr>
        <w:pStyle w:val="PL"/>
      </w:pPr>
    </w:p>
    <w:p w14:paraId="43CFA7E9" w14:textId="77777777" w:rsidR="008A35FC" w:rsidRDefault="008A35FC" w:rsidP="008A35FC">
      <w:pPr>
        <w:pStyle w:val="PL"/>
      </w:pPr>
      <w:r>
        <w:t xml:space="preserve">  augment "/me3gpp:ManagedElement" {</w:t>
      </w:r>
    </w:p>
    <w:p w14:paraId="10696D9D" w14:textId="77777777" w:rsidR="008A35FC" w:rsidRDefault="008A35FC" w:rsidP="008A35FC">
      <w:pPr>
        <w:pStyle w:val="PL"/>
      </w:pPr>
    </w:p>
    <w:p w14:paraId="379EDCF4" w14:textId="77777777" w:rsidR="008A35FC" w:rsidRDefault="008A35FC" w:rsidP="008A35FC">
      <w:pPr>
        <w:pStyle w:val="PL"/>
      </w:pPr>
      <w:r>
        <w:t xml:space="preserve">    list GNBCUUPFunction {</w:t>
      </w:r>
    </w:p>
    <w:p w14:paraId="648F49F7" w14:textId="77777777" w:rsidR="008A35FC" w:rsidRDefault="008A35FC" w:rsidP="008A35FC">
      <w:pPr>
        <w:pStyle w:val="PL"/>
      </w:pPr>
      <w:r>
        <w:t xml:space="preserve">      key id;</w:t>
      </w:r>
    </w:p>
    <w:p w14:paraId="681573F3" w14:textId="77777777" w:rsidR="008A35FC" w:rsidRDefault="008A35FC" w:rsidP="008A35FC">
      <w:pPr>
        <w:pStyle w:val="PL"/>
      </w:pPr>
      <w:r>
        <w:t xml:space="preserve">      description "Represents the logical function CU-UP of gNB or en-gNB.";</w:t>
      </w:r>
    </w:p>
    <w:p w14:paraId="1A0E2EB6" w14:textId="77777777" w:rsidR="008A35FC" w:rsidRDefault="008A35FC" w:rsidP="008A35FC">
      <w:pPr>
        <w:pStyle w:val="PL"/>
      </w:pPr>
      <w:r>
        <w:t xml:space="preserve">      reference "3GPP TS 28.541";</w:t>
      </w:r>
    </w:p>
    <w:p w14:paraId="2D22B224" w14:textId="77777777" w:rsidR="008A35FC" w:rsidRDefault="008A35FC" w:rsidP="008A35FC">
      <w:pPr>
        <w:pStyle w:val="PL"/>
      </w:pPr>
      <w:r>
        <w:t xml:space="preserve">      uses top3gpp:Top_Grp;</w:t>
      </w:r>
    </w:p>
    <w:p w14:paraId="2718E77F" w14:textId="77777777" w:rsidR="008A35FC" w:rsidRDefault="008A35FC" w:rsidP="008A35FC">
      <w:pPr>
        <w:pStyle w:val="PL"/>
      </w:pPr>
      <w:r>
        <w:t xml:space="preserve">      container attributes {    </w:t>
      </w:r>
    </w:p>
    <w:p w14:paraId="0175B381" w14:textId="77777777" w:rsidR="008A35FC" w:rsidRDefault="008A35FC" w:rsidP="008A35FC">
      <w:pPr>
        <w:pStyle w:val="PL"/>
      </w:pPr>
      <w:r>
        <w:t xml:space="preserve">        uses GNBCUUPFunctionGrp;</w:t>
      </w:r>
    </w:p>
    <w:p w14:paraId="1B741077" w14:textId="77777777" w:rsidR="008A35FC" w:rsidRDefault="008A35FC" w:rsidP="008A35FC">
      <w:pPr>
        <w:pStyle w:val="PL"/>
      </w:pPr>
      <w:r>
        <w:t xml:space="preserve">      }</w:t>
      </w:r>
    </w:p>
    <w:p w14:paraId="4EA86C57" w14:textId="77777777" w:rsidR="008A35FC" w:rsidRDefault="008A35FC" w:rsidP="008A35FC">
      <w:pPr>
        <w:pStyle w:val="PL"/>
      </w:pPr>
      <w:r>
        <w:t xml:space="preserve">      uses mf3gpp:ManagedFunctionContainedClasses;</w:t>
      </w:r>
    </w:p>
    <w:p w14:paraId="1EADE3E5" w14:textId="77777777" w:rsidR="00547AB4" w:rsidRDefault="00547AB4" w:rsidP="00547AB4">
      <w:pPr>
        <w:pStyle w:val="PL"/>
      </w:pPr>
    </w:p>
    <w:p w14:paraId="100C8556" w14:textId="77777777" w:rsidR="00547AB4" w:rsidRDefault="00547AB4" w:rsidP="00547AB4">
      <w:pPr>
        <w:pStyle w:val="PL"/>
      </w:pPr>
      <w:r>
        <w:t xml:space="preserve">      uses fiveqi3gpp:Configurable5QISetSubtree {</w:t>
      </w:r>
    </w:p>
    <w:p w14:paraId="4B63F01C" w14:textId="77777777" w:rsidR="00547AB4" w:rsidRDefault="00547AB4" w:rsidP="00547AB4">
      <w:pPr>
        <w:pStyle w:val="PL"/>
      </w:pPr>
      <w:r>
        <w:t xml:space="preserve">        if-feature Configurable5QISetUnderGNBCUUPFunction;</w:t>
      </w:r>
    </w:p>
    <w:p w14:paraId="6F66B45F" w14:textId="77777777" w:rsidR="00547AB4" w:rsidRDefault="00547AB4" w:rsidP="00547AB4">
      <w:pPr>
        <w:pStyle w:val="PL"/>
      </w:pPr>
      <w:r>
        <w:t xml:space="preserve">      }</w:t>
      </w:r>
    </w:p>
    <w:p w14:paraId="2E51130C" w14:textId="045C9903" w:rsidR="008A35FC" w:rsidRDefault="008A35FC" w:rsidP="00547AB4">
      <w:pPr>
        <w:pStyle w:val="PL"/>
      </w:pPr>
      <w:r>
        <w:t xml:space="preserve">    }</w:t>
      </w:r>
    </w:p>
    <w:p w14:paraId="77546F73" w14:textId="77777777" w:rsidR="008A35FC" w:rsidRDefault="008A35FC" w:rsidP="008A35FC">
      <w:pPr>
        <w:pStyle w:val="PL"/>
      </w:pPr>
      <w:r>
        <w:t xml:space="preserve">  }</w:t>
      </w:r>
    </w:p>
    <w:p w14:paraId="06341B58" w14:textId="77777777" w:rsidR="003F7107" w:rsidRDefault="008A35FC" w:rsidP="003F7107">
      <w:pPr>
        <w:pStyle w:val="PL"/>
      </w:pPr>
      <w:r>
        <w:t>}</w:t>
      </w:r>
    </w:p>
    <w:p w14:paraId="7D44828A" w14:textId="1809AA0E" w:rsidR="008A35FC" w:rsidRDefault="003F7107" w:rsidP="003F7107">
      <w:pPr>
        <w:pStyle w:val="PL"/>
      </w:pPr>
      <w:r>
        <w:t>&lt;CODE ENDS&gt;</w:t>
      </w:r>
    </w:p>
    <w:p w14:paraId="4850DA66" w14:textId="3627A8DC" w:rsidR="008A35FC" w:rsidRDefault="008A35FC" w:rsidP="008A35FC">
      <w:pPr>
        <w:pStyle w:val="Heading2"/>
        <w:rPr>
          <w:lang w:eastAsia="zh-CN"/>
        </w:rPr>
      </w:pPr>
      <w:bookmarkStart w:id="125" w:name="_Toc59183347"/>
      <w:bookmarkStart w:id="126" w:name="_Toc59184813"/>
      <w:bookmarkStart w:id="127" w:name="_Toc59195748"/>
      <w:bookmarkStart w:id="128" w:name="_Toc59440177"/>
      <w:bookmarkStart w:id="129" w:name="_Toc67990626"/>
      <w:r>
        <w:rPr>
          <w:lang w:eastAsia="zh-CN"/>
        </w:rPr>
        <w:t>E.5.18</w:t>
      </w:r>
      <w:r>
        <w:rPr>
          <w:lang w:eastAsia="zh-CN"/>
        </w:rPr>
        <w:tab/>
        <w:t>module _3gpp-nr-nrm-gnbdufunction.yang</w:t>
      </w:r>
      <w:bookmarkEnd w:id="125"/>
      <w:bookmarkEnd w:id="126"/>
      <w:bookmarkEnd w:id="127"/>
      <w:bookmarkEnd w:id="128"/>
      <w:bookmarkEnd w:id="129"/>
    </w:p>
    <w:p w14:paraId="4119DB75" w14:textId="77777777" w:rsidR="00066F1A" w:rsidRDefault="00066F1A" w:rsidP="008A35FC">
      <w:pPr>
        <w:pStyle w:val="PL"/>
      </w:pPr>
      <w:r w:rsidRPr="00066F1A">
        <w:t>&lt;CODE BEGINS&gt;</w:t>
      </w:r>
    </w:p>
    <w:p w14:paraId="3EC6543F" w14:textId="77777777" w:rsidR="00BE4210" w:rsidRDefault="00BE4210" w:rsidP="00BE4210">
      <w:pPr>
        <w:pStyle w:val="PL"/>
      </w:pPr>
      <w:r>
        <w:t>module _3gpp-nr-nrm-gnbdufunction {</w:t>
      </w:r>
    </w:p>
    <w:p w14:paraId="599AD0E6" w14:textId="77777777" w:rsidR="00BE4210" w:rsidRDefault="00BE4210" w:rsidP="00BE4210">
      <w:pPr>
        <w:pStyle w:val="PL"/>
      </w:pPr>
      <w:r>
        <w:t xml:space="preserve">  yang-version 1.1;</w:t>
      </w:r>
    </w:p>
    <w:p w14:paraId="234CE37E" w14:textId="77777777" w:rsidR="00BE4210" w:rsidRDefault="00BE4210" w:rsidP="00BE4210">
      <w:pPr>
        <w:pStyle w:val="PL"/>
      </w:pPr>
      <w:r>
        <w:t xml:space="preserve">  namespace "urn:3gpp:sa5:_3gpp-nr-nrm-gnbdufunction";</w:t>
      </w:r>
    </w:p>
    <w:p w14:paraId="57C02DBE" w14:textId="77777777" w:rsidR="00BE4210" w:rsidRDefault="00BE4210" w:rsidP="00BE4210">
      <w:pPr>
        <w:pStyle w:val="PL"/>
      </w:pPr>
      <w:r>
        <w:t xml:space="preserve">  prefix "gnbdu3gpp";</w:t>
      </w:r>
    </w:p>
    <w:p w14:paraId="02A7AB1E" w14:textId="77777777" w:rsidR="00BE4210" w:rsidRDefault="00BE4210" w:rsidP="00BE4210">
      <w:pPr>
        <w:pStyle w:val="PL"/>
      </w:pPr>
    </w:p>
    <w:p w14:paraId="755C503F" w14:textId="77777777" w:rsidR="00BE4210" w:rsidRDefault="00BE4210" w:rsidP="00BE4210">
      <w:pPr>
        <w:pStyle w:val="PL"/>
      </w:pPr>
      <w:r>
        <w:t xml:space="preserve">  import _3gpp-common-managed-function { prefix mf3gpp; }</w:t>
      </w:r>
    </w:p>
    <w:p w14:paraId="717F837D" w14:textId="77777777" w:rsidR="00BE4210" w:rsidRDefault="00BE4210" w:rsidP="00BE4210">
      <w:pPr>
        <w:pStyle w:val="PL"/>
      </w:pPr>
      <w:r>
        <w:t xml:space="preserve">  import _3gpp-common-managed-element { prefix me3gpp; }</w:t>
      </w:r>
    </w:p>
    <w:p w14:paraId="43E433E4" w14:textId="77777777" w:rsidR="00BE4210" w:rsidRDefault="00BE4210" w:rsidP="00BE4210">
      <w:pPr>
        <w:pStyle w:val="PL"/>
      </w:pPr>
      <w:r>
        <w:t xml:space="preserve">  import _3gpp-common-top { prefix top3gpp; }</w:t>
      </w:r>
    </w:p>
    <w:p w14:paraId="24A797CF" w14:textId="77777777" w:rsidR="00BE4210" w:rsidRDefault="00BE4210" w:rsidP="00BE4210">
      <w:pPr>
        <w:pStyle w:val="PL"/>
      </w:pPr>
      <w:r>
        <w:t xml:space="preserve">  import _3gpp-common-yang-types { prefix types3gpp; }</w:t>
      </w:r>
    </w:p>
    <w:p w14:paraId="4C779BD7" w14:textId="14BC709E" w:rsidR="00BE4210" w:rsidRDefault="00547AB4" w:rsidP="00BE4210">
      <w:pPr>
        <w:pStyle w:val="PL"/>
      </w:pPr>
      <w:r w:rsidRPr="00547AB4">
        <w:t xml:space="preserve">  import _3gpp-5gc-nrm-configurable5qiset { prefix fiveqi3gpp; }</w:t>
      </w:r>
    </w:p>
    <w:p w14:paraId="1C390BC8" w14:textId="77777777" w:rsidR="00547AB4" w:rsidRDefault="00547AB4" w:rsidP="00BE4210">
      <w:pPr>
        <w:pStyle w:val="PL"/>
      </w:pPr>
    </w:p>
    <w:p w14:paraId="23A2776D" w14:textId="77777777" w:rsidR="00BE4210" w:rsidRDefault="00BE4210" w:rsidP="00BE4210">
      <w:pPr>
        <w:pStyle w:val="PL"/>
      </w:pPr>
      <w:r>
        <w:t xml:space="preserve">  organization "3GPP SA5";</w:t>
      </w:r>
    </w:p>
    <w:p w14:paraId="2ACC4ECA" w14:textId="77777777" w:rsidR="00BE4210" w:rsidRDefault="00BE4210" w:rsidP="00BE4210">
      <w:pPr>
        <w:pStyle w:val="PL"/>
      </w:pPr>
      <w:r>
        <w:t xml:space="preserve">  contact "https://www.3gpp.org/DynaReport/TSG-WG--S5--officials.htm?Itemid=464";</w:t>
      </w:r>
    </w:p>
    <w:p w14:paraId="7AF76C14" w14:textId="77777777" w:rsidR="00BE4210" w:rsidRDefault="00BE4210" w:rsidP="00BE4210">
      <w:pPr>
        <w:pStyle w:val="PL"/>
      </w:pPr>
      <w:r>
        <w:t xml:space="preserve">  description "Defines the YANG mapping of the GNBDUFunction Information</w:t>
      </w:r>
    </w:p>
    <w:p w14:paraId="00FA2D29" w14:textId="77777777" w:rsidR="00BE4210" w:rsidRDefault="00BE4210" w:rsidP="00BE4210">
      <w:pPr>
        <w:pStyle w:val="PL"/>
      </w:pPr>
      <w:r>
        <w:t xml:space="preserve">    Object Class (IOC) that is part of the NR Network Resource Model (NRM).";</w:t>
      </w:r>
    </w:p>
    <w:p w14:paraId="18A334F8" w14:textId="77777777" w:rsidR="00BE4210" w:rsidRDefault="00BE4210" w:rsidP="00BE4210">
      <w:pPr>
        <w:pStyle w:val="PL"/>
      </w:pPr>
      <w:r>
        <w:t xml:space="preserve">  reference "3GPP TS 28.541 5G Network Resource Model (NRM)";</w:t>
      </w:r>
    </w:p>
    <w:p w14:paraId="4833D4FA" w14:textId="77777777" w:rsidR="00BE4210" w:rsidRDefault="00BE4210" w:rsidP="00BE4210">
      <w:pPr>
        <w:pStyle w:val="PL"/>
      </w:pPr>
    </w:p>
    <w:p w14:paraId="0181C981" w14:textId="77777777" w:rsidR="00547AB4" w:rsidRDefault="00547AB4" w:rsidP="00BE4210">
      <w:pPr>
        <w:pStyle w:val="PL"/>
      </w:pPr>
      <w:r w:rsidRPr="00547AB4">
        <w:t xml:space="preserve">  revision 2023-04-26 { reference CR-0916; }</w:t>
      </w:r>
    </w:p>
    <w:p w14:paraId="077E59B9" w14:textId="66EF32EE" w:rsidR="00BE4210" w:rsidRDefault="00BE4210" w:rsidP="00BE4210">
      <w:pPr>
        <w:pStyle w:val="PL"/>
      </w:pPr>
      <w:r>
        <w:t xml:space="preserve">  revision 2022-11-02 { reference "CR-0753"; }</w:t>
      </w:r>
    </w:p>
    <w:p w14:paraId="1544B061" w14:textId="77777777" w:rsidR="00BE4210" w:rsidRDefault="00BE4210" w:rsidP="00BE4210">
      <w:pPr>
        <w:pStyle w:val="PL"/>
      </w:pPr>
      <w:r>
        <w:t xml:space="preserve">  revision 2022-07-28 { reference "CR-0770"; }</w:t>
      </w:r>
    </w:p>
    <w:p w14:paraId="072F2620" w14:textId="77777777" w:rsidR="00BE4210" w:rsidRDefault="00BE4210" w:rsidP="00BE4210">
      <w:pPr>
        <w:pStyle w:val="PL"/>
      </w:pPr>
      <w:r>
        <w:t xml:space="preserve">  revision 2021-10-28 { reference CR-0607 ; }</w:t>
      </w:r>
    </w:p>
    <w:p w14:paraId="36D64589" w14:textId="77777777" w:rsidR="00BE4210" w:rsidRDefault="00BE4210" w:rsidP="00BE4210">
      <w:pPr>
        <w:pStyle w:val="PL"/>
      </w:pPr>
      <w:r>
        <w:t xml:space="preserve">  revision 2021-04-30 { reference CR-0490 ; }</w:t>
      </w:r>
    </w:p>
    <w:p w14:paraId="55365D2E" w14:textId="77777777" w:rsidR="00BE4210" w:rsidRDefault="00BE4210" w:rsidP="00BE4210">
      <w:pPr>
        <w:pStyle w:val="PL"/>
      </w:pPr>
      <w:r>
        <w:t xml:space="preserve">  revision 2020-10-02 { reference CR-0384 ; }</w:t>
      </w:r>
    </w:p>
    <w:p w14:paraId="21A18155" w14:textId="77777777" w:rsidR="00BE4210" w:rsidRDefault="00BE4210" w:rsidP="00BE4210">
      <w:pPr>
        <w:pStyle w:val="PL"/>
      </w:pPr>
      <w:r>
        <w:t xml:space="preserve">  revision 2020-03-12 { reference "SP-200233 S5-201547" ; }</w:t>
      </w:r>
    </w:p>
    <w:p w14:paraId="4BEB68A1" w14:textId="77777777" w:rsidR="00BE4210" w:rsidRDefault="00BE4210" w:rsidP="00BE4210">
      <w:pPr>
        <w:pStyle w:val="PL"/>
      </w:pPr>
      <w:r>
        <w:t xml:space="preserve">  revision 2020-02-14 { reference S5-20XXXX ; }</w:t>
      </w:r>
    </w:p>
    <w:p w14:paraId="2119BEA8" w14:textId="77777777" w:rsidR="00BE4210" w:rsidRDefault="00BE4210" w:rsidP="00BE4210">
      <w:pPr>
        <w:pStyle w:val="PL"/>
      </w:pPr>
      <w:r>
        <w:t xml:space="preserve">  revision 2019-10-28 { reference S5-193518 ; }</w:t>
      </w:r>
    </w:p>
    <w:p w14:paraId="73B40886" w14:textId="77777777" w:rsidR="00BE4210" w:rsidRDefault="00BE4210" w:rsidP="00BE4210">
      <w:pPr>
        <w:pStyle w:val="PL"/>
      </w:pPr>
      <w:r>
        <w:t xml:space="preserve">  revision 2019-08-21 {reference "Initial revision."; }</w:t>
      </w:r>
    </w:p>
    <w:p w14:paraId="5CB7E02F" w14:textId="77777777" w:rsidR="00BE4210" w:rsidRDefault="00BE4210" w:rsidP="00BE4210">
      <w:pPr>
        <w:pStyle w:val="PL"/>
      </w:pPr>
    </w:p>
    <w:p w14:paraId="48C61F5D" w14:textId="77777777" w:rsidR="00547AB4" w:rsidRDefault="00547AB4" w:rsidP="00547AB4">
      <w:pPr>
        <w:pStyle w:val="PL"/>
      </w:pPr>
      <w:r>
        <w:t xml:space="preserve">  feature Configurable5QISetUnderGNBDUFunction {</w:t>
      </w:r>
    </w:p>
    <w:p w14:paraId="73AE195C" w14:textId="77777777" w:rsidR="00547AB4" w:rsidRDefault="00547AB4" w:rsidP="00547AB4">
      <w:pPr>
        <w:pStyle w:val="PL"/>
      </w:pPr>
      <w:r>
        <w:t xml:space="preserve">    description "The Configurable5QISet shall be contained under</w:t>
      </w:r>
    </w:p>
    <w:p w14:paraId="790FD1CF" w14:textId="77777777" w:rsidR="00547AB4" w:rsidRDefault="00547AB4" w:rsidP="00547AB4">
      <w:pPr>
        <w:pStyle w:val="PL"/>
      </w:pPr>
      <w:r>
        <w:t xml:space="preserve">    GNBDUFunction";</w:t>
      </w:r>
    </w:p>
    <w:p w14:paraId="6EF0E7E9" w14:textId="77777777" w:rsidR="00547AB4" w:rsidRDefault="00547AB4" w:rsidP="00547AB4">
      <w:pPr>
        <w:pStyle w:val="PL"/>
      </w:pPr>
      <w:r>
        <w:t xml:space="preserve">  }</w:t>
      </w:r>
    </w:p>
    <w:p w14:paraId="3640C467" w14:textId="77777777" w:rsidR="00547AB4" w:rsidRDefault="00547AB4" w:rsidP="00BE4210">
      <w:pPr>
        <w:pStyle w:val="PL"/>
      </w:pPr>
    </w:p>
    <w:p w14:paraId="15204D4F" w14:textId="5E387080" w:rsidR="00BE4210" w:rsidRDefault="00BE4210" w:rsidP="00BE4210">
      <w:pPr>
        <w:pStyle w:val="PL"/>
      </w:pPr>
      <w:r>
        <w:t xml:space="preserve">  feature DRACHOptimizationFunction {</w:t>
      </w:r>
    </w:p>
    <w:p w14:paraId="13428833" w14:textId="77777777" w:rsidR="00BE4210" w:rsidRDefault="00BE4210" w:rsidP="00BE4210">
      <w:pPr>
        <w:pStyle w:val="PL"/>
      </w:pPr>
      <w:r>
        <w:t xml:space="preserve">    description "Class representing D-SON function of RACH optimization</w:t>
      </w:r>
    </w:p>
    <w:p w14:paraId="7A6FBE5A" w14:textId="77777777" w:rsidR="00BE4210" w:rsidRDefault="00BE4210" w:rsidP="00BE4210">
      <w:pPr>
        <w:pStyle w:val="PL"/>
      </w:pPr>
      <w:r>
        <w:t xml:space="preserve">      feature";</w:t>
      </w:r>
    </w:p>
    <w:p w14:paraId="2BE67AE2" w14:textId="77777777" w:rsidR="00BE4210" w:rsidRDefault="00BE4210" w:rsidP="00BE4210">
      <w:pPr>
        <w:pStyle w:val="PL"/>
      </w:pPr>
      <w:r>
        <w:t xml:space="preserve">  }</w:t>
      </w:r>
    </w:p>
    <w:p w14:paraId="4404F111" w14:textId="77777777" w:rsidR="00BE4210" w:rsidRDefault="00BE4210" w:rsidP="00BE4210">
      <w:pPr>
        <w:pStyle w:val="PL"/>
      </w:pPr>
    </w:p>
    <w:p w14:paraId="0CA0DF2A" w14:textId="77777777" w:rsidR="00BE4210" w:rsidRDefault="00BE4210" w:rsidP="00BE4210">
      <w:pPr>
        <w:pStyle w:val="PL"/>
      </w:pPr>
      <w:r>
        <w:t xml:space="preserve">  grouping RimRSReportInfoGrp {</w:t>
      </w:r>
    </w:p>
    <w:p w14:paraId="129DF466" w14:textId="77777777" w:rsidR="00BE4210" w:rsidRDefault="00BE4210" w:rsidP="00BE4210">
      <w:pPr>
        <w:pStyle w:val="PL"/>
      </w:pPr>
      <w:r>
        <w:t xml:space="preserve">    description "This  data type defines necessary reporting information</w:t>
      </w:r>
    </w:p>
    <w:p w14:paraId="50B5B1FD" w14:textId="77777777" w:rsidR="00BE4210" w:rsidRDefault="00BE4210" w:rsidP="00BE4210">
      <w:pPr>
        <w:pStyle w:val="PL"/>
      </w:pPr>
      <w:r>
        <w:t xml:space="preserve">      derived from the detected RIM-RS, including</w:t>
      </w:r>
    </w:p>
    <w:p w14:paraId="657A14F1" w14:textId="77777777" w:rsidR="00BE4210" w:rsidRDefault="00BE4210" w:rsidP="00BE4210">
      <w:pPr>
        <w:pStyle w:val="PL"/>
      </w:pPr>
      <w:r>
        <w:t xml:space="preserve">      1)  The detected set ID;</w:t>
      </w:r>
    </w:p>
    <w:p w14:paraId="1782602F" w14:textId="77777777" w:rsidR="00BE4210" w:rsidRDefault="00BE4210" w:rsidP="00BE4210">
      <w:pPr>
        <w:pStyle w:val="PL"/>
      </w:pPr>
      <w:r>
        <w:t xml:space="preserve">      2)  Propagation delay in number of OFDM symbols</w:t>
      </w:r>
    </w:p>
    <w:p w14:paraId="7FB09D7F" w14:textId="77777777" w:rsidR="00BE4210" w:rsidRDefault="00BE4210" w:rsidP="00BE4210">
      <w:pPr>
        <w:pStyle w:val="PL"/>
      </w:pPr>
      <w:r>
        <w:t xml:space="preserve">      3)  Functionality of the RS (RS-1 or RS-2, Enough or Not enough</w:t>
      </w:r>
    </w:p>
    <w:p w14:paraId="35971AB5" w14:textId="77777777" w:rsidR="00BE4210" w:rsidRDefault="00BE4210" w:rsidP="00BE4210">
      <w:pPr>
        <w:pStyle w:val="PL"/>
      </w:pPr>
      <w:r>
        <w:t xml:space="preserve">        mitigation for RS-1).</w:t>
      </w:r>
    </w:p>
    <w:p w14:paraId="00E8581E" w14:textId="77777777" w:rsidR="00BE4210" w:rsidRDefault="00BE4210" w:rsidP="00BE4210">
      <w:pPr>
        <w:pStyle w:val="PL"/>
      </w:pPr>
    </w:p>
    <w:p w14:paraId="6C891983" w14:textId="77777777" w:rsidR="00BE4210" w:rsidRDefault="00BE4210" w:rsidP="00BE4210">
      <w:pPr>
        <w:pStyle w:val="PL"/>
      </w:pPr>
      <w:r>
        <w:t xml:space="preserve">      RS-1 is equivalent to RIM-RS type 1 (see 38.211, subclause 7.4.1.6).</w:t>
      </w:r>
    </w:p>
    <w:p w14:paraId="62A4B3A5" w14:textId="77777777" w:rsidR="00BE4210" w:rsidRDefault="00BE4210" w:rsidP="00BE4210">
      <w:pPr>
        <w:pStyle w:val="PL"/>
      </w:pPr>
      <w:r>
        <w:t xml:space="preserve">      RS-2 is equivalent to RIM-RS type 2 (see 38.211, subclause 7.4.1.6).</w:t>
      </w:r>
    </w:p>
    <w:p w14:paraId="638CAC76" w14:textId="77777777" w:rsidR="00BE4210" w:rsidRDefault="00BE4210" w:rsidP="00BE4210">
      <w:pPr>
        <w:pStyle w:val="PL"/>
      </w:pPr>
      <w:r>
        <w:t xml:space="preserve">        Enough mitigation for RS-1 means 'Enough' / 'Not enough' indication</w:t>
      </w:r>
    </w:p>
    <w:p w14:paraId="26C11DCF" w14:textId="77777777" w:rsidR="00BE4210" w:rsidRDefault="00BE4210" w:rsidP="00BE4210">
      <w:pPr>
        <w:pStyle w:val="PL"/>
      </w:pPr>
      <w:r>
        <w:t xml:space="preserve">          functionality is enabled for RIM RS-1 and RIM-RS type 1 is used to</w:t>
      </w:r>
    </w:p>
    <w:p w14:paraId="59A15A1A" w14:textId="77777777" w:rsidR="00BE4210" w:rsidRDefault="00BE4210" w:rsidP="00BE4210">
      <w:pPr>
        <w:pStyle w:val="PL"/>
      </w:pPr>
      <w:r>
        <w:t xml:space="preserve">          indicate 'enough mitigation' functionality.</w:t>
      </w:r>
    </w:p>
    <w:p w14:paraId="1E0A715D" w14:textId="77777777" w:rsidR="00BE4210" w:rsidRDefault="00BE4210" w:rsidP="00BE4210">
      <w:pPr>
        <w:pStyle w:val="PL"/>
      </w:pPr>
      <w:r>
        <w:t xml:space="preserve">        Not enough mitigation for RS-1 means 'Enough' / 'Not enough' indication</w:t>
      </w:r>
    </w:p>
    <w:p w14:paraId="11ABAF11" w14:textId="77777777" w:rsidR="00BE4210" w:rsidRDefault="00BE4210" w:rsidP="00BE4210">
      <w:pPr>
        <w:pStyle w:val="PL"/>
      </w:pPr>
      <w:r>
        <w:t xml:space="preserve">          functionality is enabled for RIM RS-1 and RIM-RS type 1 is used to</w:t>
      </w:r>
    </w:p>
    <w:p w14:paraId="0267CE16" w14:textId="77777777" w:rsidR="00BE4210" w:rsidRDefault="00BE4210" w:rsidP="00BE4210">
      <w:pPr>
        <w:pStyle w:val="PL"/>
      </w:pPr>
      <w:r>
        <w:t xml:space="preserve">          indicate 'Not enough mitigation' functionality.";</w:t>
      </w:r>
    </w:p>
    <w:p w14:paraId="6359CA3A" w14:textId="77777777" w:rsidR="00BE4210" w:rsidRDefault="00BE4210" w:rsidP="00BE4210">
      <w:pPr>
        <w:pStyle w:val="PL"/>
      </w:pPr>
    </w:p>
    <w:p w14:paraId="06B001AC" w14:textId="77777777" w:rsidR="00BE4210" w:rsidRDefault="00BE4210" w:rsidP="00BE4210">
      <w:pPr>
        <w:pStyle w:val="PL"/>
      </w:pPr>
      <w:r>
        <w:t xml:space="preserve">    leaf detectedSetID {</w:t>
      </w:r>
    </w:p>
    <w:p w14:paraId="293CCB7F" w14:textId="77777777" w:rsidR="00BE4210" w:rsidRDefault="00BE4210" w:rsidP="00BE4210">
      <w:pPr>
        <w:pStyle w:val="PL"/>
      </w:pPr>
      <w:r>
        <w:t xml:space="preserve">      type uint32 ;</w:t>
      </w:r>
    </w:p>
    <w:p w14:paraId="1C57A0D4" w14:textId="77777777" w:rsidR="00BE4210" w:rsidRDefault="00BE4210" w:rsidP="00BE4210">
      <w:pPr>
        <w:pStyle w:val="PL"/>
      </w:pPr>
      <w:r>
        <w:t xml:space="preserve">      description "Set ID of the detected RIM-RS</w:t>
      </w:r>
    </w:p>
    <w:p w14:paraId="68C1A8C0" w14:textId="77777777" w:rsidR="00BE4210" w:rsidRDefault="00BE4210" w:rsidP="00BE4210">
      <w:pPr>
        <w:pStyle w:val="PL"/>
      </w:pPr>
      <w:r>
        <w:t xml:space="preserve">        allowedValues: 0,1...max{totalnrofSetIdofRS1, totalnrofSetIdofRS2}";</w:t>
      </w:r>
    </w:p>
    <w:p w14:paraId="6873AF61" w14:textId="77777777" w:rsidR="00BE4210" w:rsidRDefault="00BE4210" w:rsidP="00BE4210">
      <w:pPr>
        <w:pStyle w:val="PL"/>
      </w:pPr>
      <w:r>
        <w:t xml:space="preserve">    }</w:t>
      </w:r>
    </w:p>
    <w:p w14:paraId="391C1014" w14:textId="77777777" w:rsidR="00BE4210" w:rsidRDefault="00BE4210" w:rsidP="00BE4210">
      <w:pPr>
        <w:pStyle w:val="PL"/>
      </w:pPr>
    </w:p>
    <w:p w14:paraId="04A1A211" w14:textId="77777777" w:rsidR="00BE4210" w:rsidRDefault="00BE4210" w:rsidP="00BE4210">
      <w:pPr>
        <w:pStyle w:val="PL"/>
      </w:pPr>
      <w:r>
        <w:t xml:space="preserve">    leaf propagationDelay {</w:t>
      </w:r>
    </w:p>
    <w:p w14:paraId="47D30EA3" w14:textId="77777777" w:rsidR="00BE4210" w:rsidRDefault="00BE4210" w:rsidP="00BE4210">
      <w:pPr>
        <w:pStyle w:val="PL"/>
      </w:pPr>
      <w:r>
        <w:t xml:space="preserve">      type uint32 ;</w:t>
      </w:r>
    </w:p>
    <w:p w14:paraId="06E5605B" w14:textId="77777777" w:rsidR="00BE4210" w:rsidRDefault="00BE4210" w:rsidP="00BE4210">
      <w:pPr>
        <w:pStyle w:val="PL"/>
      </w:pPr>
      <w:r>
        <w:t xml:space="preserve">      must '. &lt;= ../../maxPropagationDelay' {</w:t>
      </w:r>
    </w:p>
    <w:p w14:paraId="28AE2E12" w14:textId="77777777" w:rsidR="00BE4210" w:rsidRDefault="00BE4210" w:rsidP="00BE4210">
      <w:pPr>
        <w:pStyle w:val="PL"/>
      </w:pPr>
      <w:r>
        <w:t xml:space="preserve">        error-message "allowedValues: 0, 1.. maxPropagationDelay";</w:t>
      </w:r>
    </w:p>
    <w:p w14:paraId="3D2A260E" w14:textId="77777777" w:rsidR="00BE4210" w:rsidRDefault="00BE4210" w:rsidP="00BE4210">
      <w:pPr>
        <w:pStyle w:val="PL"/>
      </w:pPr>
      <w:r>
        <w:t xml:space="preserve">      }</w:t>
      </w:r>
    </w:p>
    <w:p w14:paraId="1502C5CC" w14:textId="77777777" w:rsidR="00BE4210" w:rsidRDefault="00BE4210" w:rsidP="00BE4210">
      <w:pPr>
        <w:pStyle w:val="PL"/>
      </w:pPr>
      <w:r>
        <w:t xml:space="preserve">      description "This attribute indicates the propagation delay of the</w:t>
      </w:r>
    </w:p>
    <w:p w14:paraId="266AED5D" w14:textId="77777777" w:rsidR="00BE4210" w:rsidRDefault="00BE4210" w:rsidP="00BE4210">
      <w:pPr>
        <w:pStyle w:val="PL"/>
      </w:pPr>
      <w:r>
        <w:t xml:space="preserve">        detected RIM-RS, in number of OFDM symbol.";</w:t>
      </w:r>
    </w:p>
    <w:p w14:paraId="6F20E2D9" w14:textId="77777777" w:rsidR="00BE4210" w:rsidRDefault="00BE4210" w:rsidP="00BE4210">
      <w:pPr>
        <w:pStyle w:val="PL"/>
      </w:pPr>
      <w:r>
        <w:t xml:space="preserve">    }</w:t>
      </w:r>
    </w:p>
    <w:p w14:paraId="5BAB8568" w14:textId="77777777" w:rsidR="00BE4210" w:rsidRDefault="00BE4210" w:rsidP="00BE4210">
      <w:pPr>
        <w:pStyle w:val="PL"/>
      </w:pPr>
    </w:p>
    <w:p w14:paraId="5E29DA3F" w14:textId="77777777" w:rsidR="00BE4210" w:rsidRDefault="00BE4210" w:rsidP="00BE4210">
      <w:pPr>
        <w:pStyle w:val="PL"/>
      </w:pPr>
      <w:r>
        <w:t xml:space="preserve">    leaf functionalityOfRIMRS {</w:t>
      </w:r>
    </w:p>
    <w:p w14:paraId="06A67935" w14:textId="77777777" w:rsidR="00BE4210" w:rsidRDefault="00BE4210" w:rsidP="00BE4210">
      <w:pPr>
        <w:pStyle w:val="PL"/>
      </w:pPr>
      <w:r>
        <w:t xml:space="preserve">      type enumeration {</w:t>
      </w:r>
    </w:p>
    <w:p w14:paraId="3B84A352" w14:textId="77777777" w:rsidR="00BE4210" w:rsidRDefault="00BE4210" w:rsidP="00BE4210">
      <w:pPr>
        <w:pStyle w:val="PL"/>
      </w:pPr>
      <w:r>
        <w:t xml:space="preserve">        enum RS1;</w:t>
      </w:r>
    </w:p>
    <w:p w14:paraId="6A7A5C0D" w14:textId="77777777" w:rsidR="00BE4210" w:rsidRDefault="00BE4210" w:rsidP="00BE4210">
      <w:pPr>
        <w:pStyle w:val="PL"/>
      </w:pPr>
      <w:r>
        <w:t xml:space="preserve">        enum RS2;</w:t>
      </w:r>
    </w:p>
    <w:p w14:paraId="732A41B3" w14:textId="77777777" w:rsidR="00BE4210" w:rsidRDefault="00BE4210" w:rsidP="00BE4210">
      <w:pPr>
        <w:pStyle w:val="PL"/>
      </w:pPr>
      <w:r>
        <w:t xml:space="preserve">        enum RS1_FOR_ENOUGH_MITIGATION;</w:t>
      </w:r>
    </w:p>
    <w:p w14:paraId="37276E35" w14:textId="77777777" w:rsidR="00BE4210" w:rsidRDefault="00BE4210" w:rsidP="00BE4210">
      <w:pPr>
        <w:pStyle w:val="PL"/>
      </w:pPr>
      <w:r>
        <w:t xml:space="preserve">        enum RS1_FOR_NOT_ENOUGH_MITIGATION;</w:t>
      </w:r>
    </w:p>
    <w:p w14:paraId="7EBBBC98" w14:textId="77777777" w:rsidR="00BE4210" w:rsidRDefault="00BE4210" w:rsidP="00BE4210">
      <w:pPr>
        <w:pStyle w:val="PL"/>
      </w:pPr>
      <w:r>
        <w:t xml:space="preserve">      }</w:t>
      </w:r>
    </w:p>
    <w:p w14:paraId="033F0F27" w14:textId="77777777" w:rsidR="00BE4210" w:rsidRDefault="00BE4210" w:rsidP="00BE4210">
      <w:pPr>
        <w:pStyle w:val="PL"/>
      </w:pPr>
      <w:r>
        <w:t xml:space="preserve">      mandatory true;</w:t>
      </w:r>
    </w:p>
    <w:p w14:paraId="25350F6E" w14:textId="77777777" w:rsidR="00BE4210" w:rsidRDefault="00BE4210" w:rsidP="00BE4210">
      <w:pPr>
        <w:pStyle w:val="PL"/>
      </w:pPr>
      <w:r>
        <w:t xml:space="preserve">      description "Indicates the functionality of the detected RIM-RS.</w:t>
      </w:r>
    </w:p>
    <w:p w14:paraId="7F9DB4A5" w14:textId="77777777" w:rsidR="00BE4210" w:rsidRDefault="00BE4210" w:rsidP="00BE4210">
      <w:pPr>
        <w:pStyle w:val="PL"/>
      </w:pPr>
      <w:r>
        <w:t xml:space="preserve">        If the indication of enableEnoughNotEnoughIndication is 'enabled',</w:t>
      </w:r>
    </w:p>
    <w:p w14:paraId="60280BEF" w14:textId="77777777" w:rsidR="00BE4210" w:rsidRDefault="00BE4210" w:rsidP="00BE4210">
      <w:pPr>
        <w:pStyle w:val="PL"/>
      </w:pPr>
      <w:r>
        <w:t xml:space="preserve">          valid values are {RS2, RS1forEnoughMitigation,</w:t>
      </w:r>
    </w:p>
    <w:p w14:paraId="7B5EC289" w14:textId="77777777" w:rsidR="00BE4210" w:rsidRDefault="00BE4210" w:rsidP="00BE4210">
      <w:pPr>
        <w:pStyle w:val="PL"/>
      </w:pPr>
      <w:r>
        <w:t xml:space="preserve">          RS1forNotEnoughMitigation};</w:t>
      </w:r>
    </w:p>
    <w:p w14:paraId="7D5A057D" w14:textId="77777777" w:rsidR="00BE4210" w:rsidRDefault="00BE4210" w:rsidP="00BE4210">
      <w:pPr>
        <w:pStyle w:val="PL"/>
      </w:pPr>
      <w:r>
        <w:t xml:space="preserve">        If the indication of enableEnoughNotEnoughIndication is 'disabled',</w:t>
      </w:r>
    </w:p>
    <w:p w14:paraId="01919934" w14:textId="77777777" w:rsidR="00BE4210" w:rsidRDefault="00BE4210" w:rsidP="00BE4210">
      <w:pPr>
        <w:pStyle w:val="PL"/>
      </w:pPr>
      <w:r>
        <w:t xml:space="preserve">          valid values are {RS1, RS2}.</w:t>
      </w:r>
    </w:p>
    <w:p w14:paraId="49AF1F0E" w14:textId="77777777" w:rsidR="00BE4210" w:rsidRDefault="00BE4210" w:rsidP="00BE4210">
      <w:pPr>
        <w:pStyle w:val="PL"/>
      </w:pPr>
    </w:p>
    <w:p w14:paraId="5E473AA5" w14:textId="77777777" w:rsidR="00BE4210" w:rsidRDefault="00BE4210" w:rsidP="00BE4210">
      <w:pPr>
        <w:pStyle w:val="PL"/>
      </w:pPr>
      <w:r>
        <w:t xml:space="preserve">        RS1forEnoughMitigation means RIM-RS type 1 is used to indicate</w:t>
      </w:r>
    </w:p>
    <w:p w14:paraId="6DA1BA15" w14:textId="77777777" w:rsidR="00BE4210" w:rsidRDefault="00BE4210" w:rsidP="00BE4210">
      <w:pPr>
        <w:pStyle w:val="PL"/>
      </w:pPr>
      <w:r>
        <w:t xml:space="preserve">         'enough mitigation' functionality.</w:t>
      </w:r>
    </w:p>
    <w:p w14:paraId="706CB847" w14:textId="77777777" w:rsidR="00BE4210" w:rsidRDefault="00BE4210" w:rsidP="00BE4210">
      <w:pPr>
        <w:pStyle w:val="PL"/>
      </w:pPr>
      <w:r>
        <w:t xml:space="preserve">        RS1forNotEnoughMitigation means RIM-RS type 1 is used to indicate</w:t>
      </w:r>
    </w:p>
    <w:p w14:paraId="15E6775A" w14:textId="77777777" w:rsidR="00BE4210" w:rsidRDefault="00BE4210" w:rsidP="00BE4210">
      <w:pPr>
        <w:pStyle w:val="PL"/>
      </w:pPr>
      <w:r>
        <w:t xml:space="preserve">          'Not enough mitigation' functionality.";</w:t>
      </w:r>
    </w:p>
    <w:p w14:paraId="457D7F67" w14:textId="77777777" w:rsidR="00BE4210" w:rsidRDefault="00BE4210" w:rsidP="00BE4210">
      <w:pPr>
        <w:pStyle w:val="PL"/>
      </w:pPr>
      <w:r>
        <w:t xml:space="preserve">    }</w:t>
      </w:r>
    </w:p>
    <w:p w14:paraId="7A8D65BC" w14:textId="77777777" w:rsidR="00BE4210" w:rsidRDefault="00BE4210" w:rsidP="00BE4210">
      <w:pPr>
        <w:pStyle w:val="PL"/>
      </w:pPr>
      <w:r>
        <w:t xml:space="preserve">  }</w:t>
      </w:r>
    </w:p>
    <w:p w14:paraId="1D84DCE7" w14:textId="77777777" w:rsidR="00BE4210" w:rsidRDefault="00BE4210" w:rsidP="00BE4210">
      <w:pPr>
        <w:pStyle w:val="PL"/>
      </w:pPr>
    </w:p>
    <w:p w14:paraId="0D1B4A49" w14:textId="77777777" w:rsidR="00BE4210" w:rsidRDefault="00BE4210" w:rsidP="00BE4210">
      <w:pPr>
        <w:pStyle w:val="PL"/>
      </w:pPr>
      <w:r>
        <w:t xml:space="preserve">  grouping RimRSReportConfGrp {</w:t>
      </w:r>
    </w:p>
    <w:p w14:paraId="6AFD871E" w14:textId="77777777" w:rsidR="00BE4210" w:rsidRDefault="00BE4210" w:rsidP="00BE4210">
      <w:pPr>
        <w:pStyle w:val="PL"/>
      </w:pPr>
      <w:r>
        <w:t xml:space="preserve">    description "Defines RIM-RS reporting configuration";</w:t>
      </w:r>
    </w:p>
    <w:p w14:paraId="1B35775F" w14:textId="77777777" w:rsidR="00BE4210" w:rsidRDefault="00BE4210" w:rsidP="00BE4210">
      <w:pPr>
        <w:pStyle w:val="PL"/>
      </w:pPr>
    </w:p>
    <w:p w14:paraId="6D313985" w14:textId="77777777" w:rsidR="00BE4210" w:rsidRDefault="00BE4210" w:rsidP="00BE4210">
      <w:pPr>
        <w:pStyle w:val="PL"/>
      </w:pPr>
      <w:r>
        <w:t xml:space="preserve">    leaf reportIndicator {</w:t>
      </w:r>
    </w:p>
    <w:p w14:paraId="1478A47F" w14:textId="77777777" w:rsidR="00BE4210" w:rsidRDefault="00BE4210" w:rsidP="00BE4210">
      <w:pPr>
        <w:pStyle w:val="PL"/>
      </w:pPr>
      <w:r>
        <w:t xml:space="preserve">      type types3gpp:EnabledDisabled;</w:t>
      </w:r>
    </w:p>
    <w:p w14:paraId="734B554E" w14:textId="77777777" w:rsidR="00BE4210" w:rsidRDefault="00BE4210" w:rsidP="00BE4210">
      <w:pPr>
        <w:pStyle w:val="PL"/>
      </w:pPr>
      <w:r>
        <w:t xml:space="preserve">      default DISABLED;</w:t>
      </w:r>
    </w:p>
    <w:p w14:paraId="2C1481E1" w14:textId="77777777" w:rsidR="00BE4210" w:rsidRDefault="00BE4210" w:rsidP="00BE4210">
      <w:pPr>
        <w:pStyle w:val="PL"/>
      </w:pPr>
      <w:r>
        <w:t xml:space="preserve">      description "Used to enable or disable the RS report on a gNB.</w:t>
      </w:r>
    </w:p>
    <w:p w14:paraId="29C767FC" w14:textId="77777777" w:rsidR="00BE4210" w:rsidRDefault="00BE4210" w:rsidP="00BE4210">
      <w:pPr>
        <w:pStyle w:val="PL"/>
      </w:pPr>
      <w:r>
        <w:t xml:space="preserve">        If the indication is 'enable', the gNB starts to periodically report</w:t>
      </w:r>
    </w:p>
    <w:p w14:paraId="61ED00D1" w14:textId="77777777" w:rsidR="00BE4210" w:rsidRDefault="00BE4210" w:rsidP="00BE4210">
      <w:pPr>
        <w:pStyle w:val="PL"/>
      </w:pPr>
      <w:r>
        <w:t xml:space="preserve">        necessary information derived from the detected RIM-RS to OAM.</w:t>
      </w:r>
    </w:p>
    <w:p w14:paraId="5C453CB2" w14:textId="77777777" w:rsidR="00BE4210" w:rsidRDefault="00BE4210" w:rsidP="00BE4210">
      <w:pPr>
        <w:pStyle w:val="PL"/>
      </w:pPr>
      <w:r>
        <w:t xml:space="preserve">        If the indication is 'disable', the gNB stops reporting.";</w:t>
      </w:r>
    </w:p>
    <w:p w14:paraId="673672A5" w14:textId="77777777" w:rsidR="00BE4210" w:rsidRDefault="00BE4210" w:rsidP="00BE4210">
      <w:pPr>
        <w:pStyle w:val="PL"/>
      </w:pPr>
      <w:r>
        <w:t xml:space="preserve">    }</w:t>
      </w:r>
    </w:p>
    <w:p w14:paraId="2ED9190E" w14:textId="77777777" w:rsidR="00BE4210" w:rsidRDefault="00BE4210" w:rsidP="00BE4210">
      <w:pPr>
        <w:pStyle w:val="PL"/>
      </w:pPr>
    </w:p>
    <w:p w14:paraId="59A30441" w14:textId="77777777" w:rsidR="00BE4210" w:rsidRDefault="00BE4210" w:rsidP="00BE4210">
      <w:pPr>
        <w:pStyle w:val="PL"/>
      </w:pPr>
      <w:r>
        <w:t xml:space="preserve">    leaf reportInterval {</w:t>
      </w:r>
    </w:p>
    <w:p w14:paraId="5DE7071B" w14:textId="77777777" w:rsidR="00BE4210" w:rsidRDefault="00BE4210" w:rsidP="00BE4210">
      <w:pPr>
        <w:pStyle w:val="PL"/>
      </w:pPr>
      <w:r>
        <w:t xml:space="preserve">      type uint32;</w:t>
      </w:r>
    </w:p>
    <w:p w14:paraId="03087A51" w14:textId="77777777" w:rsidR="00BE4210" w:rsidRDefault="00BE4210" w:rsidP="00BE4210">
      <w:pPr>
        <w:pStyle w:val="PL"/>
      </w:pPr>
      <w:r>
        <w:t xml:space="preserve">      mandatory true;</w:t>
      </w:r>
    </w:p>
    <w:p w14:paraId="7749314A" w14:textId="77777777" w:rsidR="00BE4210" w:rsidRDefault="00BE4210" w:rsidP="00BE4210">
      <w:pPr>
        <w:pStyle w:val="PL"/>
      </w:pPr>
      <w:r>
        <w:t xml:space="preserve">      units ms;</w:t>
      </w:r>
    </w:p>
    <w:p w14:paraId="4DF4E91B" w14:textId="77777777" w:rsidR="00BE4210" w:rsidRDefault="00BE4210" w:rsidP="00BE4210">
      <w:pPr>
        <w:pStyle w:val="PL"/>
      </w:pPr>
      <w:r>
        <w:t xml:space="preserve">      description "Used to define reporting interval of a gNB in ms.";</w:t>
      </w:r>
    </w:p>
    <w:p w14:paraId="479FA014" w14:textId="77777777" w:rsidR="00BE4210" w:rsidRDefault="00BE4210" w:rsidP="00BE4210">
      <w:pPr>
        <w:pStyle w:val="PL"/>
      </w:pPr>
      <w:r>
        <w:t xml:space="preserve">    }</w:t>
      </w:r>
    </w:p>
    <w:p w14:paraId="51CCEEFD" w14:textId="77777777" w:rsidR="00BE4210" w:rsidRDefault="00BE4210" w:rsidP="00BE4210">
      <w:pPr>
        <w:pStyle w:val="PL"/>
      </w:pPr>
    </w:p>
    <w:p w14:paraId="3DF943F1" w14:textId="77777777" w:rsidR="00BE4210" w:rsidRDefault="00BE4210" w:rsidP="00BE4210">
      <w:pPr>
        <w:pStyle w:val="PL"/>
      </w:pPr>
      <w:r>
        <w:t xml:space="preserve">    leaf nrofRIMRSReportInfo {</w:t>
      </w:r>
    </w:p>
    <w:p w14:paraId="1EB03AD6" w14:textId="77777777" w:rsidR="00BE4210" w:rsidRDefault="00BE4210" w:rsidP="00BE4210">
      <w:pPr>
        <w:pStyle w:val="PL"/>
      </w:pPr>
      <w:r>
        <w:t xml:space="preserve">      type uint32;</w:t>
      </w:r>
    </w:p>
    <w:p w14:paraId="69CDE5C0" w14:textId="77777777" w:rsidR="00BE4210" w:rsidRDefault="00BE4210" w:rsidP="00BE4210">
      <w:pPr>
        <w:pStyle w:val="PL"/>
      </w:pPr>
      <w:r>
        <w:t xml:space="preserve">      mandatory true;</w:t>
      </w:r>
    </w:p>
    <w:p w14:paraId="1AF3F7EE" w14:textId="77777777" w:rsidR="00BE4210" w:rsidRDefault="00BE4210" w:rsidP="00BE4210">
      <w:pPr>
        <w:pStyle w:val="PL"/>
      </w:pPr>
      <w:r>
        <w:t xml:space="preserve">      description "Used to define the maximum number of RIMRSReportInfo in</w:t>
      </w:r>
    </w:p>
    <w:p w14:paraId="1C7B1EA2" w14:textId="77777777" w:rsidR="00BE4210" w:rsidRDefault="00BE4210" w:rsidP="00BE4210">
      <w:pPr>
        <w:pStyle w:val="PL"/>
      </w:pPr>
      <w:r>
        <w:t xml:space="preserve">        a single report.";</w:t>
      </w:r>
    </w:p>
    <w:p w14:paraId="3A52F708" w14:textId="77777777" w:rsidR="00BE4210" w:rsidRDefault="00BE4210" w:rsidP="00BE4210">
      <w:pPr>
        <w:pStyle w:val="PL"/>
      </w:pPr>
      <w:r>
        <w:t xml:space="preserve">    }</w:t>
      </w:r>
    </w:p>
    <w:p w14:paraId="1BDBC101" w14:textId="77777777" w:rsidR="00BE4210" w:rsidRDefault="00BE4210" w:rsidP="00BE4210">
      <w:pPr>
        <w:pStyle w:val="PL"/>
      </w:pPr>
    </w:p>
    <w:p w14:paraId="588807B2" w14:textId="77777777" w:rsidR="00BE4210" w:rsidRDefault="00BE4210" w:rsidP="00BE4210">
      <w:pPr>
        <w:pStyle w:val="PL"/>
      </w:pPr>
      <w:r>
        <w:t xml:space="preserve">    leaf maxPropagationDelay {</w:t>
      </w:r>
    </w:p>
    <w:p w14:paraId="759C2AAD" w14:textId="77777777" w:rsidR="00BE4210" w:rsidRDefault="00BE4210" w:rsidP="00BE4210">
      <w:pPr>
        <w:pStyle w:val="PL"/>
      </w:pPr>
      <w:r>
        <w:t xml:space="preserve">      type uint32 {</w:t>
      </w:r>
    </w:p>
    <w:p w14:paraId="031E2816" w14:textId="77777777" w:rsidR="00BE4210" w:rsidRDefault="00BE4210" w:rsidP="00BE4210">
      <w:pPr>
        <w:pStyle w:val="PL"/>
      </w:pPr>
      <w:r>
        <w:t xml:space="preserve">        range "0..327679";</w:t>
      </w:r>
    </w:p>
    <w:p w14:paraId="36F48393" w14:textId="77777777" w:rsidR="00BE4210" w:rsidRDefault="00BE4210" w:rsidP="00BE4210">
      <w:pPr>
        <w:pStyle w:val="PL"/>
      </w:pPr>
      <w:r>
        <w:t xml:space="preserve">      }</w:t>
      </w:r>
    </w:p>
    <w:p w14:paraId="5D685EFE" w14:textId="77777777" w:rsidR="00BE4210" w:rsidRDefault="00BE4210" w:rsidP="00BE4210">
      <w:pPr>
        <w:pStyle w:val="PL"/>
      </w:pPr>
      <w:r>
        <w:t xml:space="preserve">      mandatory true;</w:t>
      </w:r>
    </w:p>
    <w:p w14:paraId="081116C9" w14:textId="77777777" w:rsidR="00BE4210" w:rsidRDefault="00BE4210" w:rsidP="00BE4210">
      <w:pPr>
        <w:pStyle w:val="PL"/>
      </w:pPr>
      <w:r>
        <w:t xml:space="preserve">      description "Used to define the maximum reported OFDM symbol number for</w:t>
      </w:r>
    </w:p>
    <w:p w14:paraId="12A3CEB3" w14:textId="77777777" w:rsidR="00BE4210" w:rsidRDefault="00BE4210" w:rsidP="00BE4210">
      <w:pPr>
        <w:pStyle w:val="PL"/>
      </w:pPr>
      <w:r>
        <w:t xml:space="preserve">        the propagation delay of the detected RIM-RS in each RIMRSReportInfo.</w:t>
      </w:r>
    </w:p>
    <w:p w14:paraId="313D6CEA" w14:textId="77777777" w:rsidR="00BE4210" w:rsidRDefault="00BE4210" w:rsidP="00BE4210">
      <w:pPr>
        <w:pStyle w:val="PL"/>
      </w:pPr>
    </w:p>
    <w:p w14:paraId="1C881637" w14:textId="77777777" w:rsidR="00BE4210" w:rsidRDefault="00BE4210" w:rsidP="00BE4210">
      <w:pPr>
        <w:pStyle w:val="PL"/>
      </w:pPr>
      <w:r>
        <w:t xml:space="preserve">        allowedValues: 0, 1..20**2*maxNrofSymbols-1, where maxNrofSymbols=14.";</w:t>
      </w:r>
    </w:p>
    <w:p w14:paraId="2BC90137" w14:textId="77777777" w:rsidR="00BE4210" w:rsidRDefault="00BE4210" w:rsidP="00BE4210">
      <w:pPr>
        <w:pStyle w:val="PL"/>
      </w:pPr>
      <w:r>
        <w:t xml:space="preserve">    }</w:t>
      </w:r>
    </w:p>
    <w:p w14:paraId="59406E86" w14:textId="77777777" w:rsidR="00BE4210" w:rsidRDefault="00BE4210" w:rsidP="00BE4210">
      <w:pPr>
        <w:pStyle w:val="PL"/>
      </w:pPr>
    </w:p>
    <w:p w14:paraId="17DCF8D4" w14:textId="77777777" w:rsidR="00BE4210" w:rsidRDefault="00BE4210" w:rsidP="00BE4210">
      <w:pPr>
        <w:pStyle w:val="PL"/>
      </w:pPr>
      <w:r>
        <w:t xml:space="preserve">    list RimRSReportInfoList {</w:t>
      </w:r>
    </w:p>
    <w:p w14:paraId="134290F2" w14:textId="77777777" w:rsidR="00BE4210" w:rsidRDefault="00BE4210" w:rsidP="00BE4210">
      <w:pPr>
        <w:pStyle w:val="PL"/>
      </w:pPr>
      <w:r>
        <w:t xml:space="preserve">      key detectedSetID;</w:t>
      </w:r>
    </w:p>
    <w:p w14:paraId="7BBF42AA" w14:textId="77777777" w:rsidR="00BE4210" w:rsidRDefault="00BE4210" w:rsidP="00BE4210">
      <w:pPr>
        <w:pStyle w:val="PL"/>
      </w:pPr>
      <w:r>
        <w:t xml:space="preserve">      description "Represents a list (the length of the list is</w:t>
      </w:r>
    </w:p>
    <w:p w14:paraId="736D8125" w14:textId="77777777" w:rsidR="00BE4210" w:rsidRDefault="00BE4210" w:rsidP="00BE4210">
      <w:pPr>
        <w:pStyle w:val="PL"/>
      </w:pPr>
      <w:r>
        <w:t xml:space="preserve">        nrofRIMRSReportInfo) of necessary information derived from the</w:t>
      </w:r>
    </w:p>
    <w:p w14:paraId="4B005F5A" w14:textId="77777777" w:rsidR="00BE4210" w:rsidRDefault="00BE4210" w:rsidP="00BE4210">
      <w:pPr>
        <w:pStyle w:val="PL"/>
      </w:pPr>
      <w:r>
        <w:t xml:space="preserve">        detected RIM-RS.";</w:t>
      </w:r>
    </w:p>
    <w:p w14:paraId="6856E3B9" w14:textId="77777777" w:rsidR="00BE4210" w:rsidRDefault="00BE4210" w:rsidP="00BE4210">
      <w:pPr>
        <w:pStyle w:val="PL"/>
      </w:pPr>
      <w:r>
        <w:t xml:space="preserve">      uses RimRSReportInfoGrp;</w:t>
      </w:r>
    </w:p>
    <w:p w14:paraId="686B1CDA" w14:textId="77777777" w:rsidR="00BE4210" w:rsidRDefault="00BE4210" w:rsidP="00BE4210">
      <w:pPr>
        <w:pStyle w:val="PL"/>
      </w:pPr>
      <w:r>
        <w:t xml:space="preserve">    }</w:t>
      </w:r>
    </w:p>
    <w:p w14:paraId="703EBF91" w14:textId="77777777" w:rsidR="00BE4210" w:rsidRDefault="00BE4210" w:rsidP="00BE4210">
      <w:pPr>
        <w:pStyle w:val="PL"/>
      </w:pPr>
      <w:r>
        <w:t xml:space="preserve">  }</w:t>
      </w:r>
    </w:p>
    <w:p w14:paraId="32481EDA" w14:textId="77777777" w:rsidR="00BE4210" w:rsidRDefault="00BE4210" w:rsidP="00BE4210">
      <w:pPr>
        <w:pStyle w:val="PL"/>
      </w:pPr>
    </w:p>
    <w:p w14:paraId="13D470BB" w14:textId="77777777" w:rsidR="00BE4210" w:rsidRDefault="00BE4210" w:rsidP="00BE4210">
      <w:pPr>
        <w:pStyle w:val="PL"/>
      </w:pPr>
      <w:r>
        <w:t xml:space="preserve">  grouping GNBDUFunctionGrp {</w:t>
      </w:r>
    </w:p>
    <w:p w14:paraId="57F5801D" w14:textId="77777777" w:rsidR="00BE4210" w:rsidRDefault="00BE4210" w:rsidP="00BE4210">
      <w:pPr>
        <w:pStyle w:val="PL"/>
      </w:pPr>
      <w:r>
        <w:t xml:space="preserve">    description "Represents the GNBDUFunction IOC.";</w:t>
      </w:r>
    </w:p>
    <w:p w14:paraId="0040ABA3" w14:textId="77777777" w:rsidR="00BE4210" w:rsidRDefault="00BE4210" w:rsidP="00BE4210">
      <w:pPr>
        <w:pStyle w:val="PL"/>
      </w:pPr>
      <w:r>
        <w:t xml:space="preserve">    reference "3GPP TS 28.541";</w:t>
      </w:r>
    </w:p>
    <w:p w14:paraId="4C052A30" w14:textId="77777777" w:rsidR="00BE4210" w:rsidRDefault="00BE4210" w:rsidP="00BE4210">
      <w:pPr>
        <w:pStyle w:val="PL"/>
      </w:pPr>
      <w:r>
        <w:t xml:space="preserve">    uses mf3gpp:ManagedFunctionGrp;</w:t>
      </w:r>
    </w:p>
    <w:p w14:paraId="7D304016" w14:textId="77777777" w:rsidR="00BE4210" w:rsidRDefault="00BE4210" w:rsidP="00BE4210">
      <w:pPr>
        <w:pStyle w:val="PL"/>
      </w:pPr>
    </w:p>
    <w:p w14:paraId="3F17939D" w14:textId="77777777" w:rsidR="00BE4210" w:rsidRDefault="00BE4210" w:rsidP="00BE4210">
      <w:pPr>
        <w:pStyle w:val="PL"/>
      </w:pPr>
      <w:r>
        <w:t xml:space="preserve">    leaf gNBId {</w:t>
      </w:r>
    </w:p>
    <w:p w14:paraId="0686BF30" w14:textId="77777777" w:rsidR="00BE4210" w:rsidRDefault="00BE4210" w:rsidP="00BE4210">
      <w:pPr>
        <w:pStyle w:val="PL"/>
      </w:pPr>
      <w:r>
        <w:t xml:space="preserve">      type int64 { range "0..4294967295"; }</w:t>
      </w:r>
    </w:p>
    <w:p w14:paraId="7A613D0C" w14:textId="77777777" w:rsidR="00BE4210" w:rsidRDefault="00BE4210" w:rsidP="00BE4210">
      <w:pPr>
        <w:pStyle w:val="PL"/>
      </w:pPr>
      <w:r>
        <w:t xml:space="preserve">      mandatory true;</w:t>
      </w:r>
    </w:p>
    <w:p w14:paraId="7F6FE06E" w14:textId="77777777" w:rsidR="00BE4210" w:rsidRDefault="00BE4210" w:rsidP="00BE4210">
      <w:pPr>
        <w:pStyle w:val="PL"/>
      </w:pPr>
      <w:r>
        <w:t xml:space="preserve">      description "Identifies a gNB within a PLMN. The gNB Identifier (gNB ID)</w:t>
      </w:r>
    </w:p>
    <w:p w14:paraId="0201CB89" w14:textId="77777777" w:rsidR="00BE4210" w:rsidRDefault="00BE4210" w:rsidP="00BE4210">
      <w:pPr>
        <w:pStyle w:val="PL"/>
      </w:pPr>
      <w:r>
        <w:t xml:space="preserve">        is part of the NR Cell Identifier (NCI) of the gNB cells.";</w:t>
      </w:r>
    </w:p>
    <w:p w14:paraId="19E9E5B8" w14:textId="77777777" w:rsidR="00BE4210" w:rsidRDefault="00BE4210" w:rsidP="00BE4210">
      <w:pPr>
        <w:pStyle w:val="PL"/>
      </w:pPr>
      <w:r>
        <w:t xml:space="preserve">      reference "gNB ID in 3GPP TS 38.300, Global gNB ID in 3GPP TS 38.413";</w:t>
      </w:r>
    </w:p>
    <w:p w14:paraId="3D1E77FF" w14:textId="77777777" w:rsidR="00BE4210" w:rsidRDefault="00BE4210" w:rsidP="00BE4210">
      <w:pPr>
        <w:pStyle w:val="PL"/>
      </w:pPr>
      <w:r>
        <w:t xml:space="preserve">    }</w:t>
      </w:r>
    </w:p>
    <w:p w14:paraId="54EE4C4D" w14:textId="77777777" w:rsidR="00BE4210" w:rsidRDefault="00BE4210" w:rsidP="00BE4210">
      <w:pPr>
        <w:pStyle w:val="PL"/>
      </w:pPr>
    </w:p>
    <w:p w14:paraId="54F1F792" w14:textId="77777777" w:rsidR="00BE4210" w:rsidRDefault="00BE4210" w:rsidP="00BE4210">
      <w:pPr>
        <w:pStyle w:val="PL"/>
      </w:pPr>
      <w:r>
        <w:t xml:space="preserve">    leaf gNBIdLength {</w:t>
      </w:r>
    </w:p>
    <w:p w14:paraId="61B36E75" w14:textId="77777777" w:rsidR="00BE4210" w:rsidRDefault="00BE4210" w:rsidP="00BE4210">
      <w:pPr>
        <w:pStyle w:val="PL"/>
      </w:pPr>
      <w:r>
        <w:t xml:space="preserve">      type int32 { range "22..32"; }</w:t>
      </w:r>
    </w:p>
    <w:p w14:paraId="3BA17737" w14:textId="77777777" w:rsidR="00BE4210" w:rsidRDefault="00BE4210" w:rsidP="00BE4210">
      <w:pPr>
        <w:pStyle w:val="PL"/>
      </w:pPr>
      <w:r>
        <w:t xml:space="preserve">      mandatory true;</w:t>
      </w:r>
    </w:p>
    <w:p w14:paraId="3C67445C" w14:textId="77777777" w:rsidR="00BE4210" w:rsidRDefault="00BE4210" w:rsidP="00BE4210">
      <w:pPr>
        <w:pStyle w:val="PL"/>
      </w:pPr>
      <w:r>
        <w:t xml:space="preserve">      description "Indicates the number of bits for encoding the gNB ID.";</w:t>
      </w:r>
    </w:p>
    <w:p w14:paraId="60B64CEB" w14:textId="77777777" w:rsidR="00BE4210" w:rsidRDefault="00BE4210" w:rsidP="00BE4210">
      <w:pPr>
        <w:pStyle w:val="PL"/>
      </w:pPr>
      <w:r>
        <w:t xml:space="preserve">      reference "gNB ID in 3GPP TS 38.300, Global gNB ID in 3GPP TS 38.413";</w:t>
      </w:r>
    </w:p>
    <w:p w14:paraId="4CB1C8DC" w14:textId="77777777" w:rsidR="00BE4210" w:rsidRDefault="00BE4210" w:rsidP="00BE4210">
      <w:pPr>
        <w:pStyle w:val="PL"/>
      </w:pPr>
      <w:r>
        <w:t xml:space="preserve">    }</w:t>
      </w:r>
    </w:p>
    <w:p w14:paraId="5B737291" w14:textId="77777777" w:rsidR="00BE4210" w:rsidRDefault="00BE4210" w:rsidP="00BE4210">
      <w:pPr>
        <w:pStyle w:val="PL"/>
      </w:pPr>
    </w:p>
    <w:p w14:paraId="76FF0BED" w14:textId="77777777" w:rsidR="00BE4210" w:rsidRDefault="00BE4210" w:rsidP="00BE4210">
      <w:pPr>
        <w:pStyle w:val="PL"/>
      </w:pPr>
      <w:r>
        <w:t xml:space="preserve">    leaf gNBDUId {</w:t>
      </w:r>
    </w:p>
    <w:p w14:paraId="3179687A" w14:textId="77777777" w:rsidR="00BE4210" w:rsidRDefault="00BE4210" w:rsidP="00BE4210">
      <w:pPr>
        <w:pStyle w:val="PL"/>
      </w:pPr>
      <w:r>
        <w:t xml:space="preserve">      type int64 { range "0..68719476735"; }</w:t>
      </w:r>
    </w:p>
    <w:p w14:paraId="19A9E105" w14:textId="77777777" w:rsidR="00BE4210" w:rsidRDefault="00BE4210" w:rsidP="00BE4210">
      <w:pPr>
        <w:pStyle w:val="PL"/>
      </w:pPr>
      <w:r>
        <w:t xml:space="preserve">      mandatory true;</w:t>
      </w:r>
    </w:p>
    <w:p w14:paraId="252A4859" w14:textId="77777777" w:rsidR="00BE4210" w:rsidRDefault="00BE4210" w:rsidP="00BE4210">
      <w:pPr>
        <w:pStyle w:val="PL"/>
      </w:pPr>
      <w:r>
        <w:t xml:space="preserve">      description "Uniquely identifies the DU at least within a gNB.";</w:t>
      </w:r>
    </w:p>
    <w:p w14:paraId="62263567" w14:textId="77777777" w:rsidR="00BE4210" w:rsidRDefault="00BE4210" w:rsidP="00BE4210">
      <w:pPr>
        <w:pStyle w:val="PL"/>
      </w:pPr>
      <w:r>
        <w:t xml:space="preserve">      reference "3GPP TS 38.473";</w:t>
      </w:r>
    </w:p>
    <w:p w14:paraId="6EDB9DA9" w14:textId="77777777" w:rsidR="00BE4210" w:rsidRDefault="00BE4210" w:rsidP="00BE4210">
      <w:pPr>
        <w:pStyle w:val="PL"/>
      </w:pPr>
      <w:r>
        <w:t xml:space="preserve">    }</w:t>
      </w:r>
    </w:p>
    <w:p w14:paraId="7A3C5626" w14:textId="77777777" w:rsidR="00BE4210" w:rsidRDefault="00BE4210" w:rsidP="00BE4210">
      <w:pPr>
        <w:pStyle w:val="PL"/>
      </w:pPr>
    </w:p>
    <w:p w14:paraId="77C1F673" w14:textId="77777777" w:rsidR="00BE4210" w:rsidRDefault="00BE4210" w:rsidP="00BE4210">
      <w:pPr>
        <w:pStyle w:val="PL"/>
      </w:pPr>
      <w:r>
        <w:t xml:space="preserve">    leaf gNBDUName {</w:t>
      </w:r>
    </w:p>
    <w:p w14:paraId="67188359" w14:textId="77777777" w:rsidR="00BE4210" w:rsidRDefault="00BE4210" w:rsidP="00BE4210">
      <w:pPr>
        <w:pStyle w:val="PL"/>
      </w:pPr>
      <w:r>
        <w:t xml:space="preserve">      type string { length "1..150"; }</w:t>
      </w:r>
    </w:p>
    <w:p w14:paraId="3273EAFD" w14:textId="77777777" w:rsidR="00BE4210" w:rsidRDefault="00BE4210" w:rsidP="00BE4210">
      <w:pPr>
        <w:pStyle w:val="PL"/>
      </w:pPr>
      <w:r>
        <w:t xml:space="preserve">      description "Identifies the Distributed Unit of an NR node";</w:t>
      </w:r>
    </w:p>
    <w:p w14:paraId="240AB6D7" w14:textId="77777777" w:rsidR="00BE4210" w:rsidRDefault="00BE4210" w:rsidP="00BE4210">
      <w:pPr>
        <w:pStyle w:val="PL"/>
      </w:pPr>
      <w:r>
        <w:t xml:space="preserve">      reference "3GPP TS 38.473";</w:t>
      </w:r>
    </w:p>
    <w:p w14:paraId="4A152228" w14:textId="77777777" w:rsidR="00BE4210" w:rsidRDefault="00BE4210" w:rsidP="00BE4210">
      <w:pPr>
        <w:pStyle w:val="PL"/>
      </w:pPr>
      <w:r>
        <w:t xml:space="preserve">    }</w:t>
      </w:r>
    </w:p>
    <w:p w14:paraId="27CC4062" w14:textId="77777777" w:rsidR="00BE4210" w:rsidRDefault="00BE4210" w:rsidP="00BE4210">
      <w:pPr>
        <w:pStyle w:val="PL"/>
      </w:pPr>
    </w:p>
    <w:p w14:paraId="61CEBFFF" w14:textId="77777777" w:rsidR="00BE4210" w:rsidRDefault="00BE4210" w:rsidP="00BE4210">
      <w:pPr>
        <w:pStyle w:val="PL"/>
      </w:pPr>
      <w:r>
        <w:t xml:space="preserve">    list rimRSReportConf {</w:t>
      </w:r>
    </w:p>
    <w:p w14:paraId="53A89604" w14:textId="77777777" w:rsidR="00BE4210" w:rsidRDefault="00BE4210" w:rsidP="00BE4210">
      <w:pPr>
        <w:pStyle w:val="PL"/>
      </w:pPr>
      <w:r>
        <w:t xml:space="preserve">      key reportInterval;</w:t>
      </w:r>
    </w:p>
    <w:p w14:paraId="05900560" w14:textId="77777777" w:rsidR="00BE4210" w:rsidRDefault="00BE4210" w:rsidP="00BE4210">
      <w:pPr>
        <w:pStyle w:val="PL"/>
      </w:pPr>
      <w:r>
        <w:t xml:space="preserve">      config false;</w:t>
      </w:r>
    </w:p>
    <w:p w14:paraId="012AF943" w14:textId="77777777" w:rsidR="00BE4210" w:rsidRDefault="00BE4210" w:rsidP="00BE4210">
      <w:pPr>
        <w:pStyle w:val="PL"/>
      </w:pPr>
      <w:r>
        <w:t xml:space="preserve">      min-elements 1;</w:t>
      </w:r>
    </w:p>
    <w:p w14:paraId="68A93A75" w14:textId="77777777" w:rsidR="00BE4210" w:rsidRDefault="00BE4210" w:rsidP="00BE4210">
      <w:pPr>
        <w:pStyle w:val="PL"/>
      </w:pPr>
      <w:r>
        <w:t xml:space="preserve">      max-elements 1;</w:t>
      </w:r>
    </w:p>
    <w:p w14:paraId="3F348068" w14:textId="77777777" w:rsidR="00BE4210" w:rsidRDefault="00BE4210" w:rsidP="00BE4210">
      <w:pPr>
        <w:pStyle w:val="PL"/>
      </w:pPr>
      <w:r>
        <w:t xml:space="preserve">      description "Used to configure gNBs to report the all necessary</w:t>
      </w:r>
    </w:p>
    <w:p w14:paraId="5C2EFC48" w14:textId="77777777" w:rsidR="00BE4210" w:rsidRDefault="00BE4210" w:rsidP="00BE4210">
      <w:pPr>
        <w:pStyle w:val="PL"/>
      </w:pPr>
      <w:r>
        <w:t xml:space="preserve">        information derived from the detected RIM-RS to OAM.";</w:t>
      </w:r>
    </w:p>
    <w:p w14:paraId="11914295" w14:textId="77777777" w:rsidR="00BE4210" w:rsidRDefault="00BE4210" w:rsidP="00BE4210">
      <w:pPr>
        <w:pStyle w:val="PL"/>
      </w:pPr>
      <w:r>
        <w:t xml:space="preserve">      uses RimRSReportConfGrp;</w:t>
      </w:r>
    </w:p>
    <w:p w14:paraId="0CB3FB3D" w14:textId="77777777" w:rsidR="00BE4210" w:rsidRDefault="00BE4210" w:rsidP="00BE4210">
      <w:pPr>
        <w:pStyle w:val="PL"/>
      </w:pPr>
      <w:r>
        <w:t xml:space="preserve">    }</w:t>
      </w:r>
    </w:p>
    <w:p w14:paraId="6FBA13F8" w14:textId="77777777" w:rsidR="00BE4210" w:rsidRDefault="00BE4210" w:rsidP="00BE4210">
      <w:pPr>
        <w:pStyle w:val="PL"/>
      </w:pPr>
      <w:r>
        <w:t xml:space="preserve">  }</w:t>
      </w:r>
    </w:p>
    <w:p w14:paraId="509D15DE" w14:textId="77777777" w:rsidR="00BE4210" w:rsidRDefault="00BE4210" w:rsidP="00BE4210">
      <w:pPr>
        <w:pStyle w:val="PL"/>
      </w:pPr>
    </w:p>
    <w:p w14:paraId="355CBA65" w14:textId="77777777" w:rsidR="00BE4210" w:rsidRDefault="00BE4210" w:rsidP="00BE4210">
      <w:pPr>
        <w:pStyle w:val="PL"/>
      </w:pPr>
      <w:r>
        <w:t xml:space="preserve">    leaf configurable5QISetRef {</w:t>
      </w:r>
    </w:p>
    <w:p w14:paraId="416778E0" w14:textId="77777777" w:rsidR="00BE4210" w:rsidRDefault="00BE4210" w:rsidP="00BE4210">
      <w:pPr>
        <w:pStyle w:val="PL"/>
      </w:pPr>
      <w:r>
        <w:t xml:space="preserve">      type types3gpp:DistinguishedName;</w:t>
      </w:r>
    </w:p>
    <w:p w14:paraId="39950E74" w14:textId="77777777" w:rsidR="00BE4210" w:rsidRDefault="00BE4210" w:rsidP="00BE4210">
      <w:pPr>
        <w:pStyle w:val="PL"/>
      </w:pPr>
      <w:r>
        <w:t xml:space="preserve">      description "DN of the Configurable5QISet that the GNBDUFunction supports (is associated      </w:t>
      </w:r>
    </w:p>
    <w:p w14:paraId="26585341" w14:textId="77777777" w:rsidR="00BE4210" w:rsidRDefault="00BE4210" w:rsidP="00BE4210">
      <w:pPr>
        <w:pStyle w:val="PL"/>
      </w:pPr>
      <w:r>
        <w:t xml:space="preserve">        to).";</w:t>
      </w:r>
    </w:p>
    <w:p w14:paraId="257EB9A9" w14:textId="77777777" w:rsidR="00BE4210" w:rsidRDefault="00BE4210" w:rsidP="00BE4210">
      <w:pPr>
        <w:pStyle w:val="PL"/>
      </w:pPr>
      <w:r>
        <w:t xml:space="preserve">    }</w:t>
      </w:r>
    </w:p>
    <w:p w14:paraId="09A54218" w14:textId="77777777" w:rsidR="00BE4210" w:rsidRDefault="00BE4210" w:rsidP="00BE4210">
      <w:pPr>
        <w:pStyle w:val="PL"/>
      </w:pPr>
    </w:p>
    <w:p w14:paraId="23E540F4" w14:textId="77777777" w:rsidR="00BE4210" w:rsidRDefault="00BE4210" w:rsidP="00BE4210">
      <w:pPr>
        <w:pStyle w:val="PL"/>
      </w:pPr>
      <w:r>
        <w:t xml:space="preserve">    leaf dynamic5QISetRef {</w:t>
      </w:r>
    </w:p>
    <w:p w14:paraId="2CF986E4" w14:textId="77777777" w:rsidR="00BE4210" w:rsidRDefault="00BE4210" w:rsidP="00BE4210">
      <w:pPr>
        <w:pStyle w:val="PL"/>
      </w:pPr>
      <w:r>
        <w:t xml:space="preserve">      type types3gpp:DistinguishedName;</w:t>
      </w:r>
    </w:p>
    <w:p w14:paraId="7BB89FC8" w14:textId="77777777" w:rsidR="00BE4210" w:rsidRDefault="00BE4210" w:rsidP="00BE4210">
      <w:pPr>
        <w:pStyle w:val="PL"/>
      </w:pPr>
      <w:r>
        <w:t xml:space="preserve">      description "DN of the Dynamic5QISet that the GNBDUFunction supports (is associated to).";</w:t>
      </w:r>
    </w:p>
    <w:p w14:paraId="74D6BC61" w14:textId="77777777" w:rsidR="00BE4210" w:rsidRDefault="00BE4210" w:rsidP="00BE4210">
      <w:pPr>
        <w:pStyle w:val="PL"/>
      </w:pPr>
      <w:r>
        <w:t xml:space="preserve">    }</w:t>
      </w:r>
    </w:p>
    <w:p w14:paraId="6D05D7D6" w14:textId="77777777" w:rsidR="00BE4210" w:rsidRDefault="00BE4210" w:rsidP="00BE4210">
      <w:pPr>
        <w:pStyle w:val="PL"/>
      </w:pPr>
    </w:p>
    <w:p w14:paraId="14361DAA" w14:textId="77777777" w:rsidR="00BE4210" w:rsidRDefault="00BE4210" w:rsidP="00BE4210">
      <w:pPr>
        <w:pStyle w:val="PL"/>
      </w:pPr>
      <w:r>
        <w:t xml:space="preserve">  augment "/me3gpp:ManagedElement" {</w:t>
      </w:r>
    </w:p>
    <w:p w14:paraId="7B1CAC0A" w14:textId="77777777" w:rsidR="00BE4210" w:rsidRDefault="00BE4210" w:rsidP="00BE4210">
      <w:pPr>
        <w:pStyle w:val="PL"/>
      </w:pPr>
    </w:p>
    <w:p w14:paraId="1600FF0F" w14:textId="77777777" w:rsidR="00BE4210" w:rsidRDefault="00BE4210" w:rsidP="00BE4210">
      <w:pPr>
        <w:pStyle w:val="PL"/>
      </w:pPr>
      <w:r>
        <w:t xml:space="preserve">    list GNBDUFunction {</w:t>
      </w:r>
    </w:p>
    <w:p w14:paraId="23238A74" w14:textId="396F5EE5" w:rsidR="001950D5" w:rsidRDefault="00547AB4" w:rsidP="00BE4210">
      <w:pPr>
        <w:pStyle w:val="PL"/>
      </w:pPr>
      <w:r w:rsidRPr="00547AB4">
        <w:t xml:space="preserve">      key id;</w:t>
      </w:r>
    </w:p>
    <w:p w14:paraId="6F0ACEEF" w14:textId="77777777" w:rsidR="00BE4210" w:rsidRDefault="00BE4210" w:rsidP="00BE4210">
      <w:pPr>
        <w:pStyle w:val="PL"/>
      </w:pPr>
      <w:r>
        <w:t xml:space="preserve">      description "Represents the logical function DU of gNB or en-gNB.";</w:t>
      </w:r>
    </w:p>
    <w:p w14:paraId="0CB1A349" w14:textId="77777777" w:rsidR="00BE4210" w:rsidRDefault="00BE4210" w:rsidP="00BE4210">
      <w:pPr>
        <w:pStyle w:val="PL"/>
      </w:pPr>
      <w:r>
        <w:t xml:space="preserve">      reference "3GPP TS 28.541";</w:t>
      </w:r>
    </w:p>
    <w:p w14:paraId="15D1CFC2" w14:textId="77777777" w:rsidR="00BE4210" w:rsidRDefault="00BE4210" w:rsidP="00BE4210">
      <w:pPr>
        <w:pStyle w:val="PL"/>
      </w:pPr>
      <w:r>
        <w:t xml:space="preserve">      uses top3gpp:Top_Grp;</w:t>
      </w:r>
    </w:p>
    <w:p w14:paraId="2D1C0DB5" w14:textId="77777777" w:rsidR="00BE4210" w:rsidRDefault="00BE4210" w:rsidP="00BE4210">
      <w:pPr>
        <w:pStyle w:val="PL"/>
      </w:pPr>
      <w:r>
        <w:t xml:space="preserve">      container attributes {</w:t>
      </w:r>
    </w:p>
    <w:p w14:paraId="2846B67E" w14:textId="77777777" w:rsidR="00BE4210" w:rsidRDefault="00BE4210" w:rsidP="00BE4210">
      <w:pPr>
        <w:pStyle w:val="PL"/>
      </w:pPr>
      <w:r>
        <w:t xml:space="preserve">        uses GNBDUFunctionGrp;</w:t>
      </w:r>
    </w:p>
    <w:p w14:paraId="3BD3BC2B" w14:textId="77777777" w:rsidR="00BE4210" w:rsidRDefault="00BE4210" w:rsidP="00BE4210">
      <w:pPr>
        <w:pStyle w:val="PL"/>
      </w:pPr>
      <w:r>
        <w:t xml:space="preserve">      }</w:t>
      </w:r>
    </w:p>
    <w:p w14:paraId="44E68088" w14:textId="77777777" w:rsidR="00BE4210" w:rsidRDefault="00BE4210" w:rsidP="00BE4210">
      <w:pPr>
        <w:pStyle w:val="PL"/>
      </w:pPr>
      <w:r>
        <w:t xml:space="preserve">      uses mf3gpp:ManagedFunctionContainedClasses;</w:t>
      </w:r>
    </w:p>
    <w:p w14:paraId="03E383BB" w14:textId="77777777" w:rsidR="00547AB4" w:rsidRDefault="00547AB4" w:rsidP="00547AB4">
      <w:pPr>
        <w:pStyle w:val="PL"/>
      </w:pPr>
    </w:p>
    <w:p w14:paraId="4A415DF9" w14:textId="77777777" w:rsidR="00547AB4" w:rsidRDefault="00547AB4" w:rsidP="00547AB4">
      <w:pPr>
        <w:pStyle w:val="PL"/>
      </w:pPr>
      <w:r>
        <w:t xml:space="preserve">      uses fiveqi3gpp:Configurable5QISetSubtree {</w:t>
      </w:r>
    </w:p>
    <w:p w14:paraId="48BEE668" w14:textId="77777777" w:rsidR="00547AB4" w:rsidRDefault="00547AB4" w:rsidP="00547AB4">
      <w:pPr>
        <w:pStyle w:val="PL"/>
      </w:pPr>
      <w:r>
        <w:t xml:space="preserve">        if-feature Configurable5QISetUnderGNBDUFunction;</w:t>
      </w:r>
    </w:p>
    <w:p w14:paraId="2A22FAC2" w14:textId="77777777" w:rsidR="00547AB4" w:rsidRDefault="00547AB4" w:rsidP="00547AB4">
      <w:pPr>
        <w:pStyle w:val="PL"/>
      </w:pPr>
      <w:r>
        <w:t xml:space="preserve">      }</w:t>
      </w:r>
    </w:p>
    <w:p w14:paraId="59DDC31D" w14:textId="54891622" w:rsidR="00BE4210" w:rsidRDefault="00BE4210" w:rsidP="00547AB4">
      <w:pPr>
        <w:pStyle w:val="PL"/>
      </w:pPr>
      <w:r>
        <w:t xml:space="preserve">    }</w:t>
      </w:r>
    </w:p>
    <w:p w14:paraId="2B9303FB" w14:textId="77777777" w:rsidR="00BE4210" w:rsidRDefault="00BE4210" w:rsidP="00BE4210">
      <w:pPr>
        <w:pStyle w:val="PL"/>
      </w:pPr>
      <w:r>
        <w:t xml:space="preserve">  }</w:t>
      </w:r>
    </w:p>
    <w:p w14:paraId="0BD5D414" w14:textId="5DFD34F8" w:rsidR="00066F1A" w:rsidRDefault="00BE4210" w:rsidP="008A35FC">
      <w:pPr>
        <w:pStyle w:val="PL"/>
      </w:pPr>
      <w:r>
        <w:t>}</w:t>
      </w:r>
      <w:r w:rsidR="00066F1A">
        <w:t>&lt;CODE ENDS&gt;</w:t>
      </w:r>
    </w:p>
    <w:p w14:paraId="609A8CB1" w14:textId="5464D54A" w:rsidR="008A35FC" w:rsidRDefault="008A35FC" w:rsidP="008A35FC">
      <w:pPr>
        <w:pStyle w:val="Heading2"/>
      </w:pPr>
      <w:bookmarkStart w:id="130" w:name="_Toc59183348"/>
      <w:bookmarkStart w:id="131" w:name="_Toc59184814"/>
      <w:bookmarkStart w:id="132" w:name="_Toc59195749"/>
      <w:bookmarkStart w:id="133" w:name="_Toc59440178"/>
      <w:bookmarkStart w:id="134" w:name="_Toc67990627"/>
      <w:r>
        <w:rPr>
          <w:lang w:eastAsia="zh-CN"/>
        </w:rPr>
        <w:t>E.5.19</w:t>
      </w:r>
      <w:r>
        <w:rPr>
          <w:lang w:eastAsia="zh-CN"/>
        </w:rPr>
        <w:tab/>
        <w:t>module _3gpp-nr-nrm-nrcellcu.yang</w:t>
      </w:r>
      <w:bookmarkEnd w:id="130"/>
      <w:bookmarkEnd w:id="131"/>
      <w:bookmarkEnd w:id="132"/>
      <w:bookmarkEnd w:id="133"/>
      <w:bookmarkEnd w:id="134"/>
    </w:p>
    <w:p w14:paraId="2414511F" w14:textId="77777777" w:rsidR="008A35FC" w:rsidRDefault="008A35FC" w:rsidP="008A35FC">
      <w:pPr>
        <w:pStyle w:val="PL"/>
      </w:pPr>
      <w:r>
        <w:t>&lt;CODE BEGINS&gt;</w:t>
      </w:r>
    </w:p>
    <w:p w14:paraId="3A78DE8A" w14:textId="77777777" w:rsidR="008A35FC" w:rsidRDefault="008A35FC" w:rsidP="008A35FC">
      <w:pPr>
        <w:pStyle w:val="PL"/>
      </w:pPr>
      <w:bookmarkStart w:id="135" w:name="_Hlk66235055"/>
      <w:r>
        <w:t>module _3gpp-nr-nrm-nrcellcu {</w:t>
      </w:r>
    </w:p>
    <w:p w14:paraId="49FE2A86" w14:textId="77777777" w:rsidR="008A35FC" w:rsidRDefault="008A35FC" w:rsidP="008A35FC">
      <w:pPr>
        <w:pStyle w:val="PL"/>
      </w:pPr>
      <w:r>
        <w:t xml:space="preserve">  yang-version 1.1;</w:t>
      </w:r>
    </w:p>
    <w:p w14:paraId="36B24114" w14:textId="77777777" w:rsidR="008A35FC" w:rsidRDefault="008A35FC" w:rsidP="008A35FC">
      <w:pPr>
        <w:pStyle w:val="PL"/>
      </w:pPr>
      <w:r>
        <w:t xml:space="preserve">  namespace "urn:3gpp:sa5:_3gpp-nr-nrm-nrcellcu";</w:t>
      </w:r>
    </w:p>
    <w:p w14:paraId="6F777368" w14:textId="77777777" w:rsidR="008A35FC" w:rsidRDefault="008A35FC" w:rsidP="008A35FC">
      <w:pPr>
        <w:pStyle w:val="PL"/>
      </w:pPr>
      <w:r>
        <w:t xml:space="preserve">  prefix "nrcellcu3gpp";</w:t>
      </w:r>
    </w:p>
    <w:p w14:paraId="54934023" w14:textId="77777777" w:rsidR="008A35FC" w:rsidRDefault="008A35FC" w:rsidP="008A35FC">
      <w:pPr>
        <w:pStyle w:val="PL"/>
      </w:pPr>
    </w:p>
    <w:p w14:paraId="30105329" w14:textId="77777777" w:rsidR="008A35FC" w:rsidRDefault="008A35FC" w:rsidP="008A35FC">
      <w:pPr>
        <w:pStyle w:val="PL"/>
      </w:pPr>
      <w:r>
        <w:t xml:space="preserve">  import _3gpp-common-yang-types { prefix types3gpp; }</w:t>
      </w:r>
    </w:p>
    <w:p w14:paraId="7D531A91" w14:textId="77777777" w:rsidR="008A35FC" w:rsidRDefault="008A35FC" w:rsidP="008A35FC">
      <w:pPr>
        <w:pStyle w:val="PL"/>
      </w:pPr>
      <w:r>
        <w:t xml:space="preserve">  import _3gpp-common-managed-function { prefix mf3gpp; }</w:t>
      </w:r>
    </w:p>
    <w:p w14:paraId="782F223C" w14:textId="77777777" w:rsidR="008A35FC" w:rsidRDefault="008A35FC" w:rsidP="008A35FC">
      <w:pPr>
        <w:pStyle w:val="PL"/>
      </w:pPr>
      <w:r>
        <w:t xml:space="preserve">  import _3gpp-common-managed-element { prefix me3gpp; }</w:t>
      </w:r>
    </w:p>
    <w:p w14:paraId="434157D9" w14:textId="77777777" w:rsidR="008A35FC" w:rsidRDefault="008A35FC" w:rsidP="008A35FC">
      <w:pPr>
        <w:pStyle w:val="PL"/>
      </w:pPr>
      <w:r>
        <w:t xml:space="preserve">  import _3gpp-nr-nrm-gnbcucpfunction { prefix gnbcucp3gpp; }</w:t>
      </w:r>
    </w:p>
    <w:p w14:paraId="3CD40A02" w14:textId="77777777" w:rsidR="008A35FC" w:rsidRDefault="008A35FC" w:rsidP="008A35FC">
      <w:pPr>
        <w:pStyle w:val="PL"/>
      </w:pPr>
      <w:r>
        <w:t xml:space="preserve">  import _3gpp-common-top { prefix top3gpp; }</w:t>
      </w:r>
    </w:p>
    <w:p w14:paraId="2D90B0F7" w14:textId="77777777" w:rsidR="008A35FC" w:rsidRDefault="008A35FC" w:rsidP="008A35FC">
      <w:pPr>
        <w:pStyle w:val="PL"/>
      </w:pPr>
      <w:r>
        <w:t xml:space="preserve">  import _3gpp-5g-common-yang-types { prefix types5g3gpp; }</w:t>
      </w:r>
    </w:p>
    <w:p w14:paraId="22E1BD16" w14:textId="77777777" w:rsidR="008A35FC" w:rsidRDefault="008A35FC" w:rsidP="008A35FC">
      <w:pPr>
        <w:pStyle w:val="PL"/>
      </w:pPr>
    </w:p>
    <w:p w14:paraId="491FC82A" w14:textId="77777777" w:rsidR="008A35FC" w:rsidRDefault="008A35FC" w:rsidP="008A35FC">
      <w:pPr>
        <w:pStyle w:val="PL"/>
      </w:pPr>
      <w:r>
        <w:t xml:space="preserve">  organization "3GPP SA5";</w:t>
      </w:r>
    </w:p>
    <w:p w14:paraId="634EBE8F" w14:textId="77777777" w:rsidR="008A35FC" w:rsidRDefault="008A35FC" w:rsidP="008A35FC">
      <w:pPr>
        <w:pStyle w:val="PL"/>
      </w:pPr>
      <w:r>
        <w:t xml:space="preserve">  contact "https://www.3gpp.org/DynaReport/TSG-WG--S5--officials.htm?Itemid=464";</w:t>
      </w:r>
    </w:p>
    <w:p w14:paraId="5EF162D7" w14:textId="77777777" w:rsidR="008A35FC" w:rsidRDefault="008A35FC" w:rsidP="008A35FC">
      <w:pPr>
        <w:pStyle w:val="PL"/>
      </w:pPr>
      <w:r>
        <w:t xml:space="preserve">  description "Defines the YANG mapping of the NRCellCU Information Object</w:t>
      </w:r>
    </w:p>
    <w:p w14:paraId="6D69CBB6" w14:textId="77777777" w:rsidR="008A35FC" w:rsidRDefault="008A35FC" w:rsidP="008A35FC">
      <w:pPr>
        <w:pStyle w:val="PL"/>
      </w:pPr>
      <w:r>
        <w:t xml:space="preserve">    Class (IOC) that is part of the NR Network Resource Model (NRM).";</w:t>
      </w:r>
    </w:p>
    <w:p w14:paraId="0EB8FDC1" w14:textId="77777777" w:rsidR="008A35FC" w:rsidRDefault="008A35FC" w:rsidP="008A35FC">
      <w:pPr>
        <w:pStyle w:val="PL"/>
      </w:pPr>
      <w:r>
        <w:t xml:space="preserve">  reference "3GPP TS 28.541 5G Network Resource Model (NRM)";</w:t>
      </w:r>
    </w:p>
    <w:p w14:paraId="69EB99AC" w14:textId="77777777" w:rsidR="008A35FC" w:rsidRDefault="008A35FC" w:rsidP="008A35FC">
      <w:pPr>
        <w:pStyle w:val="PL"/>
      </w:pPr>
    </w:p>
    <w:p w14:paraId="0E733D0B" w14:textId="77777777" w:rsidR="008A35FC" w:rsidRDefault="008A35FC" w:rsidP="008A35FC">
      <w:pPr>
        <w:pStyle w:val="PL"/>
        <w:rPr>
          <w:rFonts w:cs="Courier New"/>
          <w:szCs w:val="16"/>
          <w:lang w:eastAsia="zh-CN"/>
        </w:rPr>
      </w:pPr>
      <w:r>
        <w:rPr>
          <w:rFonts w:cs="Courier New"/>
          <w:szCs w:val="16"/>
          <w:lang w:eastAsia="zh-CN"/>
        </w:rPr>
        <w:t xml:space="preserve">  revision 2021-01-25 { reference CR-0454 ; }</w:t>
      </w:r>
    </w:p>
    <w:p w14:paraId="75F99580" w14:textId="77777777" w:rsidR="008A35FC" w:rsidRDefault="008A35FC" w:rsidP="008A35FC">
      <w:pPr>
        <w:pStyle w:val="PL"/>
        <w:rPr>
          <w:rFonts w:cs="Courier New"/>
          <w:szCs w:val="16"/>
          <w:lang w:eastAsia="zh-CN"/>
        </w:rPr>
      </w:pPr>
      <w:r>
        <w:rPr>
          <w:rFonts w:cs="Courier New"/>
          <w:szCs w:val="16"/>
          <w:lang w:eastAsia="zh-CN"/>
        </w:rPr>
        <w:t xml:space="preserve">  revision 2020-11-25 { reference CR-0386 ; }</w:t>
      </w:r>
    </w:p>
    <w:p w14:paraId="02E94CC9" w14:textId="77777777" w:rsidR="008A35FC" w:rsidRDefault="008A35FC" w:rsidP="008A35FC">
      <w:pPr>
        <w:pStyle w:val="PL"/>
        <w:rPr>
          <w:rFonts w:cs="Courier New"/>
          <w:szCs w:val="16"/>
          <w:lang w:eastAsia="zh-CN"/>
        </w:rPr>
      </w:pPr>
      <w:r>
        <w:rPr>
          <w:rFonts w:cs="Courier New"/>
          <w:szCs w:val="16"/>
          <w:lang w:eastAsia="zh-CN"/>
        </w:rPr>
        <w:t xml:space="preserve">  revision 2020-11-05 { reference CR-0412 ; }</w:t>
      </w:r>
    </w:p>
    <w:p w14:paraId="4B33631B" w14:textId="77777777" w:rsidR="008A35FC" w:rsidRDefault="008A35FC" w:rsidP="008A35FC">
      <w:pPr>
        <w:pStyle w:val="PL"/>
      </w:pPr>
      <w:r>
        <w:rPr>
          <w:rFonts w:cs="Courier New"/>
          <w:szCs w:val="16"/>
          <w:lang w:eastAsia="zh-CN"/>
        </w:rPr>
        <w:t xml:space="preserve">  revision 2020-10-02 { reference CR-0384 ; }</w:t>
      </w:r>
    </w:p>
    <w:p w14:paraId="0D6DE379" w14:textId="77777777" w:rsidR="008A35FC" w:rsidRDefault="008A35FC" w:rsidP="008A35FC">
      <w:pPr>
        <w:pStyle w:val="PL"/>
      </w:pPr>
      <w:r>
        <w:rPr>
          <w:rFonts w:cs="Courier New"/>
          <w:szCs w:val="16"/>
          <w:lang w:eastAsia="zh-CN"/>
        </w:rPr>
        <w:t xml:space="preserve">  revision 2020-05-08 { reference S5-203316 ; }</w:t>
      </w:r>
    </w:p>
    <w:p w14:paraId="4BBC4936" w14:textId="77777777" w:rsidR="008A35FC" w:rsidRDefault="008A35FC" w:rsidP="008A35FC">
      <w:pPr>
        <w:pStyle w:val="PL"/>
      </w:pPr>
      <w:r>
        <w:t xml:space="preserve">  revision 2020-02-14 { reference S5-20XXXX ; }</w:t>
      </w:r>
    </w:p>
    <w:p w14:paraId="1151758F" w14:textId="77777777" w:rsidR="008A35FC" w:rsidRDefault="008A35FC" w:rsidP="008A35FC">
      <w:pPr>
        <w:pStyle w:val="PL"/>
      </w:pPr>
      <w:r>
        <w:t xml:space="preserve">  revision 2019-10-28 { reference S5-193518 ; }</w:t>
      </w:r>
    </w:p>
    <w:p w14:paraId="7D17B9B9" w14:textId="77777777" w:rsidR="008A35FC" w:rsidRDefault="008A35FC" w:rsidP="008A35FC">
      <w:pPr>
        <w:pStyle w:val="PL"/>
      </w:pPr>
      <w:r>
        <w:t xml:space="preserve">  revision 2019-06-17 { reference "Initial revision"; }</w:t>
      </w:r>
    </w:p>
    <w:p w14:paraId="123CF90D" w14:textId="77777777" w:rsidR="008A35FC" w:rsidRDefault="008A35FC" w:rsidP="008A35FC">
      <w:pPr>
        <w:pStyle w:val="PL"/>
      </w:pPr>
    </w:p>
    <w:p w14:paraId="482B3187" w14:textId="77777777" w:rsidR="008A35FC" w:rsidRDefault="008A35FC" w:rsidP="008A35FC">
      <w:pPr>
        <w:pStyle w:val="PL"/>
      </w:pPr>
      <w:r>
        <w:t xml:space="preserve">  feature DPCIConfigurationFunction {</w:t>
      </w:r>
    </w:p>
    <w:p w14:paraId="3C17DEA9" w14:textId="66045980" w:rsidR="008A35FC" w:rsidRDefault="008A35FC" w:rsidP="008A35FC">
      <w:pPr>
        <w:pStyle w:val="PL"/>
      </w:pPr>
      <w:r>
        <w:t xml:space="preserve">    description "Class representing Distributed SON </w:t>
      </w:r>
    </w:p>
    <w:p w14:paraId="7AC5D255" w14:textId="77777777" w:rsidR="008A35FC" w:rsidRDefault="008A35FC" w:rsidP="008A35FC">
      <w:pPr>
        <w:pStyle w:val="PL"/>
      </w:pPr>
      <w:r>
        <w:t xml:space="preserve"> function of PCI configuration feature";</w:t>
      </w:r>
    </w:p>
    <w:p w14:paraId="1222F806" w14:textId="77777777" w:rsidR="008A35FC" w:rsidRDefault="008A35FC" w:rsidP="008A35FC">
      <w:pPr>
        <w:pStyle w:val="PL"/>
      </w:pPr>
      <w:r>
        <w:t xml:space="preserve">  }</w:t>
      </w:r>
    </w:p>
    <w:p w14:paraId="6291BC71" w14:textId="77777777" w:rsidR="008A35FC" w:rsidRDefault="008A35FC" w:rsidP="008A35FC">
      <w:pPr>
        <w:pStyle w:val="PL"/>
      </w:pPr>
    </w:p>
    <w:p w14:paraId="0BF73915" w14:textId="77777777" w:rsidR="008A35FC" w:rsidRDefault="008A35FC" w:rsidP="008A35FC">
      <w:pPr>
        <w:pStyle w:val="PL"/>
      </w:pPr>
      <w:r>
        <w:t xml:space="preserve">  feature DESManagementFunction {</w:t>
      </w:r>
    </w:p>
    <w:p w14:paraId="2655A20A" w14:textId="42B5869E" w:rsidR="008A35FC" w:rsidRDefault="008A35FC" w:rsidP="008A35FC">
      <w:pPr>
        <w:pStyle w:val="PL"/>
        <w:rPr>
          <w:lang w:eastAsia="zh-CN"/>
        </w:rPr>
      </w:pPr>
      <w:r>
        <w:t xml:space="preserve">    description "Class representing Distributed SON </w:t>
      </w:r>
    </w:p>
    <w:p w14:paraId="3E361115" w14:textId="77777777" w:rsidR="008A35FC" w:rsidRDefault="008A35FC" w:rsidP="008A35FC">
      <w:pPr>
        <w:pStyle w:val="PL"/>
      </w:pPr>
      <w:r>
        <w:rPr>
          <w:lang w:eastAsia="zh-CN"/>
        </w:rPr>
        <w:t xml:space="preserve">      </w:t>
      </w:r>
      <w:r>
        <w:t>Energy Saving feature";</w:t>
      </w:r>
    </w:p>
    <w:p w14:paraId="3B3A15FD" w14:textId="77777777" w:rsidR="008A35FC" w:rsidRDefault="008A35FC" w:rsidP="008A35FC">
      <w:pPr>
        <w:pStyle w:val="PL"/>
      </w:pPr>
      <w:r>
        <w:t xml:space="preserve">  }</w:t>
      </w:r>
    </w:p>
    <w:p w14:paraId="3E6A7010" w14:textId="77777777" w:rsidR="008A35FC" w:rsidRDefault="008A35FC" w:rsidP="008A35FC">
      <w:pPr>
        <w:pStyle w:val="PL"/>
      </w:pPr>
    </w:p>
    <w:p w14:paraId="1459F7E6" w14:textId="77777777" w:rsidR="008A35FC" w:rsidRDefault="008A35FC" w:rsidP="008A35FC">
      <w:pPr>
        <w:pStyle w:val="PL"/>
      </w:pPr>
      <w:r>
        <w:t xml:space="preserve">  feature DMROFunction {</w:t>
      </w:r>
    </w:p>
    <w:p w14:paraId="5A87DD1D" w14:textId="77777777" w:rsidR="008A35FC" w:rsidRDefault="008A35FC" w:rsidP="008A35FC">
      <w:pPr>
        <w:pStyle w:val="PL"/>
      </w:pPr>
      <w:r>
        <w:t xml:space="preserve">    description "Class representing D-SON function of MRO feature";</w:t>
      </w:r>
    </w:p>
    <w:p w14:paraId="293A81F8" w14:textId="77777777" w:rsidR="008A35FC" w:rsidRDefault="008A35FC" w:rsidP="008A35FC">
      <w:pPr>
        <w:pStyle w:val="PL"/>
      </w:pPr>
      <w:r>
        <w:t xml:space="preserve">  }</w:t>
      </w:r>
    </w:p>
    <w:p w14:paraId="4498D82B" w14:textId="77777777" w:rsidR="008A35FC" w:rsidRDefault="008A35FC" w:rsidP="008A35FC">
      <w:pPr>
        <w:pStyle w:val="PL"/>
      </w:pPr>
    </w:p>
    <w:p w14:paraId="36A9B1A1" w14:textId="77777777" w:rsidR="008A35FC" w:rsidRDefault="008A35FC" w:rsidP="008A35FC">
      <w:pPr>
        <w:pStyle w:val="PL"/>
      </w:pPr>
      <w:r>
        <w:t xml:space="preserve">  feature CESManagementFunction {</w:t>
      </w:r>
    </w:p>
    <w:p w14:paraId="27103652" w14:textId="48FA4187" w:rsidR="008A35FC" w:rsidRDefault="008A35FC" w:rsidP="008A35FC">
      <w:pPr>
        <w:pStyle w:val="PL"/>
      </w:pPr>
      <w:r>
        <w:t xml:space="preserve">    description "Class representing </w:t>
      </w:r>
      <w:r>
        <w:rPr>
          <w:lang w:eastAsia="zh-CN"/>
        </w:rPr>
        <w:t xml:space="preserve">Centralized </w:t>
      </w:r>
      <w:r>
        <w:t xml:space="preserve">SON Energy Saving </w:t>
      </w:r>
    </w:p>
    <w:p w14:paraId="3400B08C" w14:textId="77777777" w:rsidR="008A35FC" w:rsidRDefault="008A35FC" w:rsidP="008A35FC">
      <w:pPr>
        <w:pStyle w:val="PL"/>
      </w:pPr>
      <w:r>
        <w:t xml:space="preserve">      feature";</w:t>
      </w:r>
    </w:p>
    <w:p w14:paraId="1981ACA6" w14:textId="77777777" w:rsidR="008A35FC" w:rsidRDefault="008A35FC" w:rsidP="008A35FC">
      <w:pPr>
        <w:pStyle w:val="PL"/>
      </w:pPr>
      <w:r>
        <w:t xml:space="preserve">  }</w:t>
      </w:r>
    </w:p>
    <w:p w14:paraId="1EC92237" w14:textId="77777777" w:rsidR="008A35FC" w:rsidRDefault="008A35FC" w:rsidP="008A35FC">
      <w:pPr>
        <w:pStyle w:val="PL"/>
      </w:pPr>
    </w:p>
    <w:p w14:paraId="25325D84" w14:textId="77777777" w:rsidR="008A35FC" w:rsidRDefault="008A35FC" w:rsidP="008A35FC">
      <w:pPr>
        <w:pStyle w:val="PL"/>
      </w:pPr>
      <w:r>
        <w:t xml:space="preserve">  grouping NRCellCUGrp {</w:t>
      </w:r>
    </w:p>
    <w:p w14:paraId="183A5A03" w14:textId="77777777" w:rsidR="008A35FC" w:rsidRDefault="008A35FC" w:rsidP="008A35FC">
      <w:pPr>
        <w:pStyle w:val="PL"/>
      </w:pPr>
      <w:r>
        <w:t xml:space="preserve">    description "Represents the NRCellCU IOC.";</w:t>
      </w:r>
    </w:p>
    <w:p w14:paraId="119BDC64" w14:textId="77777777" w:rsidR="008A35FC" w:rsidRDefault="008A35FC" w:rsidP="008A35FC">
      <w:pPr>
        <w:pStyle w:val="PL"/>
      </w:pPr>
      <w:r>
        <w:t xml:space="preserve">    reference "3GPP TS 28.541";</w:t>
      </w:r>
    </w:p>
    <w:p w14:paraId="23629DC1" w14:textId="77777777" w:rsidR="008A35FC" w:rsidRDefault="008A35FC" w:rsidP="008A35FC">
      <w:pPr>
        <w:pStyle w:val="PL"/>
      </w:pPr>
      <w:r>
        <w:t xml:space="preserve">    uses mf3gpp:ManagedFunctionGrp;</w:t>
      </w:r>
    </w:p>
    <w:p w14:paraId="194ABC26" w14:textId="77777777" w:rsidR="008A35FC" w:rsidRDefault="008A35FC" w:rsidP="008A35FC">
      <w:pPr>
        <w:pStyle w:val="PL"/>
      </w:pPr>
    </w:p>
    <w:p w14:paraId="6320B8C5" w14:textId="77777777" w:rsidR="008A35FC" w:rsidRDefault="008A35FC" w:rsidP="008A35FC">
      <w:pPr>
        <w:pStyle w:val="PL"/>
      </w:pPr>
      <w:r>
        <w:t xml:space="preserve">    leaf cellLocalId {</w:t>
      </w:r>
    </w:p>
    <w:p w14:paraId="795D5BE4" w14:textId="77777777" w:rsidR="008A35FC" w:rsidRDefault="008A35FC" w:rsidP="008A35FC">
      <w:pPr>
        <w:pStyle w:val="PL"/>
      </w:pPr>
      <w:r>
        <w:t xml:space="preserve">      description "Identifies an NR cell of a gNB. Together with corresponding</w:t>
      </w:r>
    </w:p>
    <w:p w14:paraId="0D9B437A" w14:textId="77777777" w:rsidR="008A35FC" w:rsidRDefault="008A35FC" w:rsidP="008A35FC">
      <w:pPr>
        <w:pStyle w:val="PL"/>
      </w:pPr>
      <w:r>
        <w:t xml:space="preserve">        gNB ID it forms the NR Cell Identifier (NCI).";</w:t>
      </w:r>
    </w:p>
    <w:p w14:paraId="1878465C" w14:textId="77777777" w:rsidR="008A35FC" w:rsidRDefault="008A35FC" w:rsidP="008A35FC">
      <w:pPr>
        <w:pStyle w:val="PL"/>
      </w:pPr>
      <w:r>
        <w:t xml:space="preserve">      mandatory true;</w:t>
      </w:r>
    </w:p>
    <w:p w14:paraId="59300340" w14:textId="77777777" w:rsidR="008A35FC" w:rsidRDefault="008A35FC" w:rsidP="008A35FC">
      <w:pPr>
        <w:pStyle w:val="PL"/>
      </w:pPr>
      <w:r>
        <w:t xml:space="preserve">      type int32 { range "0..16383"; }</w:t>
      </w:r>
    </w:p>
    <w:p w14:paraId="21F98133" w14:textId="77777777" w:rsidR="008A35FC" w:rsidRDefault="008A35FC" w:rsidP="008A35FC">
      <w:pPr>
        <w:pStyle w:val="PL"/>
      </w:pPr>
      <w:r>
        <w:t xml:space="preserve">    }</w:t>
      </w:r>
    </w:p>
    <w:p w14:paraId="7BDE37EC" w14:textId="77777777" w:rsidR="008A35FC" w:rsidRDefault="008A35FC" w:rsidP="008A35FC">
      <w:pPr>
        <w:pStyle w:val="PL"/>
      </w:pPr>
    </w:p>
    <w:p w14:paraId="171453FF" w14:textId="77777777" w:rsidR="008A35FC" w:rsidRDefault="008A35FC" w:rsidP="008A35FC">
      <w:pPr>
        <w:pStyle w:val="PL"/>
      </w:pPr>
      <w:r>
        <w:t xml:space="preserve">    list pLMNInfoList {</w:t>
      </w:r>
    </w:p>
    <w:p w14:paraId="01E70979" w14:textId="77777777" w:rsidR="008A35FC" w:rsidRDefault="008A35FC" w:rsidP="008A35FC">
      <w:pPr>
        <w:pStyle w:val="PL"/>
      </w:pPr>
      <w:r>
        <w:t xml:space="preserve">      description "The PLMNInfoList is a list of PLMNInfo data type. It defines </w:t>
      </w:r>
    </w:p>
    <w:p w14:paraId="17632467" w14:textId="77777777" w:rsidR="008A35FC" w:rsidRDefault="008A35FC" w:rsidP="008A35FC">
      <w:pPr>
        <w:pStyle w:val="PL"/>
      </w:pPr>
      <w:r>
        <w:t xml:space="preserve">        which PLMNs that can be served by the NR cell, and which S-NSSAIs that </w:t>
      </w:r>
    </w:p>
    <w:p w14:paraId="517834CC" w14:textId="77777777" w:rsidR="008A35FC" w:rsidRDefault="008A35FC" w:rsidP="008A35FC">
      <w:pPr>
        <w:pStyle w:val="PL"/>
      </w:pPr>
      <w:r>
        <w:t xml:space="preserve">        can be supported by the NR cell for corresponding PLMN in case of </w:t>
      </w:r>
    </w:p>
    <w:p w14:paraId="0B8E5B7E" w14:textId="77777777" w:rsidR="008A35FC" w:rsidRDefault="008A35FC" w:rsidP="008A35FC">
      <w:pPr>
        <w:pStyle w:val="PL"/>
      </w:pPr>
      <w:r>
        <w:t xml:space="preserve">        network slicing feature is supported.";</w:t>
      </w:r>
    </w:p>
    <w:p w14:paraId="6F589B08" w14:textId="77777777" w:rsidR="008A35FC" w:rsidRDefault="008A35FC" w:rsidP="008A35FC">
      <w:pPr>
        <w:pStyle w:val="PL"/>
      </w:pPr>
      <w:r>
        <w:t xml:space="preserve">      // Note: Whether the attribute pLMNId in the pLMNInfo can be writable </w:t>
      </w:r>
    </w:p>
    <w:p w14:paraId="35406CD4" w14:textId="77777777" w:rsidR="008A35FC" w:rsidRDefault="008A35FC" w:rsidP="008A35FC">
      <w:pPr>
        <w:pStyle w:val="PL"/>
      </w:pPr>
      <w:r>
        <w:t xml:space="preserve">      // depends on the implementation.</w:t>
      </w:r>
    </w:p>
    <w:p w14:paraId="039BE2A7" w14:textId="77777777" w:rsidR="008A35FC" w:rsidRDefault="008A35FC" w:rsidP="008A35FC">
      <w:pPr>
        <w:pStyle w:val="PL"/>
      </w:pPr>
      <w:r>
        <w:t xml:space="preserve">      key "mcc mnc sd sst";</w:t>
      </w:r>
    </w:p>
    <w:p w14:paraId="0E52C7C9" w14:textId="77777777" w:rsidR="008A35FC" w:rsidRDefault="008A35FC" w:rsidP="008A35FC">
      <w:pPr>
        <w:pStyle w:val="PL"/>
      </w:pPr>
      <w:r>
        <w:t xml:space="preserve">      min-elements 1;</w:t>
      </w:r>
    </w:p>
    <w:p w14:paraId="18C71674" w14:textId="77777777" w:rsidR="008A35FC" w:rsidRDefault="008A35FC" w:rsidP="008A35FC">
      <w:pPr>
        <w:pStyle w:val="PL"/>
      </w:pPr>
      <w:r>
        <w:t xml:space="preserve">      uses types5g3gpp:PLMNInfo;</w:t>
      </w:r>
    </w:p>
    <w:p w14:paraId="28B52EF8" w14:textId="77777777" w:rsidR="008A35FC" w:rsidRDefault="008A35FC" w:rsidP="008A35FC">
      <w:pPr>
        <w:pStyle w:val="PL"/>
      </w:pPr>
      <w:r>
        <w:t xml:space="preserve">    }</w:t>
      </w:r>
    </w:p>
    <w:p w14:paraId="49D796DE" w14:textId="77777777" w:rsidR="008A35FC" w:rsidRDefault="008A35FC" w:rsidP="008A35FC">
      <w:pPr>
        <w:pStyle w:val="PL"/>
      </w:pPr>
    </w:p>
    <w:p w14:paraId="6EC39405" w14:textId="77777777" w:rsidR="008A35FC" w:rsidRDefault="008A35FC" w:rsidP="008A35FC">
      <w:pPr>
        <w:pStyle w:val="PL"/>
      </w:pPr>
      <w:r>
        <w:t xml:space="preserve">    leaf nRFrequencyRef {</w:t>
      </w:r>
    </w:p>
    <w:p w14:paraId="601267B2" w14:textId="77777777" w:rsidR="008A35FC" w:rsidRDefault="008A35FC" w:rsidP="008A35FC">
      <w:pPr>
        <w:pStyle w:val="PL"/>
      </w:pPr>
      <w:r>
        <w:t xml:space="preserve">      description "Reference to corresponding NRFrequency instance.";</w:t>
      </w:r>
    </w:p>
    <w:p w14:paraId="3D20F673" w14:textId="77777777" w:rsidR="008A35FC" w:rsidRDefault="008A35FC" w:rsidP="008A35FC">
      <w:pPr>
        <w:pStyle w:val="PL"/>
      </w:pPr>
      <w:r>
        <w:t xml:space="preserve">      config false;</w:t>
      </w:r>
    </w:p>
    <w:p w14:paraId="349B6B00" w14:textId="77777777" w:rsidR="008A35FC" w:rsidRDefault="008A35FC" w:rsidP="008A35FC">
      <w:pPr>
        <w:pStyle w:val="PL"/>
      </w:pPr>
      <w:r>
        <w:t xml:space="preserve">      type types3gpp:DistinguishedName;</w:t>
      </w:r>
    </w:p>
    <w:p w14:paraId="4964B4F1" w14:textId="77777777" w:rsidR="008A35FC" w:rsidRDefault="008A35FC" w:rsidP="008A35FC">
      <w:pPr>
        <w:pStyle w:val="PL"/>
      </w:pPr>
      <w:r>
        <w:t xml:space="preserve">    }</w:t>
      </w:r>
    </w:p>
    <w:p w14:paraId="377E6881" w14:textId="77777777" w:rsidR="008A35FC" w:rsidRDefault="008A35FC" w:rsidP="008A35FC">
      <w:pPr>
        <w:pStyle w:val="PL"/>
      </w:pPr>
      <w:r>
        <w:t xml:space="preserve">  }</w:t>
      </w:r>
    </w:p>
    <w:p w14:paraId="077BE65F" w14:textId="77777777" w:rsidR="008A35FC" w:rsidRDefault="008A35FC" w:rsidP="008A35FC">
      <w:pPr>
        <w:pStyle w:val="PL"/>
      </w:pPr>
    </w:p>
    <w:p w14:paraId="37418542" w14:textId="77777777" w:rsidR="008A35FC" w:rsidRDefault="008A35FC" w:rsidP="008A35FC">
      <w:pPr>
        <w:pStyle w:val="PL"/>
      </w:pPr>
      <w:r>
        <w:t xml:space="preserve">  augment "/me3gpp:ManagedElement/gnbcucp3gpp:GNBCUCPFunction" {</w:t>
      </w:r>
    </w:p>
    <w:p w14:paraId="67A1F809" w14:textId="77777777" w:rsidR="008A35FC" w:rsidRDefault="008A35FC" w:rsidP="008A35FC">
      <w:pPr>
        <w:pStyle w:val="PL"/>
      </w:pPr>
    </w:p>
    <w:p w14:paraId="4BB560EA" w14:textId="77777777" w:rsidR="008A35FC" w:rsidRDefault="008A35FC" w:rsidP="008A35FC">
      <w:pPr>
        <w:pStyle w:val="PL"/>
      </w:pPr>
      <w:r>
        <w:t xml:space="preserve">    list NRCellCU {</w:t>
      </w:r>
    </w:p>
    <w:p w14:paraId="0853BD37" w14:textId="77777777" w:rsidR="008A35FC" w:rsidRDefault="008A35FC" w:rsidP="008A35FC">
      <w:pPr>
        <w:pStyle w:val="PL"/>
      </w:pPr>
      <w:r>
        <w:t xml:space="preserve">      description "Represents the information required by CU that is</w:t>
      </w:r>
    </w:p>
    <w:p w14:paraId="0F8E900B" w14:textId="77777777" w:rsidR="008A35FC" w:rsidRDefault="008A35FC" w:rsidP="008A35FC">
      <w:pPr>
        <w:pStyle w:val="PL"/>
      </w:pPr>
      <w:r>
        <w:t xml:space="preserve">        responsible for the management of inter-cell mobility and neighbour</w:t>
      </w:r>
    </w:p>
    <w:p w14:paraId="6B38BE26" w14:textId="77777777" w:rsidR="008A35FC" w:rsidRDefault="008A35FC" w:rsidP="008A35FC">
      <w:pPr>
        <w:pStyle w:val="PL"/>
      </w:pPr>
      <w:r>
        <w:t xml:space="preserve">        relations via ANR.";</w:t>
      </w:r>
    </w:p>
    <w:p w14:paraId="7AE3B4EF" w14:textId="77777777" w:rsidR="008A35FC" w:rsidRDefault="008A35FC" w:rsidP="008A35FC">
      <w:pPr>
        <w:pStyle w:val="PL"/>
      </w:pPr>
      <w:r>
        <w:t xml:space="preserve">      reference "3GPP TS 28.541";</w:t>
      </w:r>
    </w:p>
    <w:p w14:paraId="0CA11BDB" w14:textId="77777777" w:rsidR="008A35FC" w:rsidRDefault="008A35FC" w:rsidP="008A35FC">
      <w:pPr>
        <w:pStyle w:val="PL"/>
      </w:pPr>
      <w:r>
        <w:t xml:space="preserve">      key id;</w:t>
      </w:r>
    </w:p>
    <w:p w14:paraId="1BB64ABF" w14:textId="77777777" w:rsidR="008A35FC" w:rsidRDefault="008A35FC" w:rsidP="008A35FC">
      <w:pPr>
        <w:pStyle w:val="PL"/>
      </w:pPr>
      <w:r>
        <w:t xml:space="preserve">      uses top3gpp:Top_Grp;</w:t>
      </w:r>
    </w:p>
    <w:p w14:paraId="3B5E3EFA" w14:textId="77777777" w:rsidR="008A35FC" w:rsidRDefault="008A35FC" w:rsidP="008A35FC">
      <w:pPr>
        <w:pStyle w:val="PL"/>
      </w:pPr>
      <w:r>
        <w:t xml:space="preserve">      container attributes {</w:t>
      </w:r>
    </w:p>
    <w:p w14:paraId="29A2E280" w14:textId="77777777" w:rsidR="008A35FC" w:rsidRDefault="008A35FC" w:rsidP="008A35FC">
      <w:pPr>
        <w:pStyle w:val="PL"/>
      </w:pPr>
      <w:r>
        <w:t xml:space="preserve">        uses NRCellCUGrp;</w:t>
      </w:r>
    </w:p>
    <w:p w14:paraId="68D80EA1" w14:textId="77777777" w:rsidR="008A35FC" w:rsidRDefault="008A35FC" w:rsidP="008A35FC">
      <w:pPr>
        <w:pStyle w:val="PL"/>
      </w:pPr>
      <w:r>
        <w:t xml:space="preserve">      }</w:t>
      </w:r>
    </w:p>
    <w:p w14:paraId="43B6374A" w14:textId="77777777" w:rsidR="008A35FC" w:rsidRDefault="008A35FC" w:rsidP="008A35FC">
      <w:pPr>
        <w:pStyle w:val="PL"/>
      </w:pPr>
      <w:r>
        <w:t xml:space="preserve">      uses mf3gpp:ManagedFunctionContainedClasses;</w:t>
      </w:r>
    </w:p>
    <w:p w14:paraId="4073F4F0" w14:textId="77777777" w:rsidR="008A35FC" w:rsidRDefault="008A35FC" w:rsidP="008A35FC">
      <w:pPr>
        <w:pStyle w:val="PL"/>
      </w:pPr>
      <w:r>
        <w:t xml:space="preserve">    }</w:t>
      </w:r>
    </w:p>
    <w:p w14:paraId="3B8879F9" w14:textId="77777777" w:rsidR="008A35FC" w:rsidRDefault="008A35FC" w:rsidP="008A35FC">
      <w:pPr>
        <w:pStyle w:val="PL"/>
      </w:pPr>
      <w:r>
        <w:t xml:space="preserve">  }</w:t>
      </w:r>
    </w:p>
    <w:p w14:paraId="7DBC16AD" w14:textId="77777777" w:rsidR="008A35FC" w:rsidRDefault="008A35FC" w:rsidP="008A35FC">
      <w:pPr>
        <w:pStyle w:val="PL"/>
      </w:pPr>
      <w:r>
        <w:t>}</w:t>
      </w:r>
    </w:p>
    <w:bookmarkEnd w:id="135"/>
    <w:p w14:paraId="33BEE728" w14:textId="77777777" w:rsidR="008A35FC" w:rsidRDefault="008A35FC" w:rsidP="008A35FC">
      <w:pPr>
        <w:pStyle w:val="PL"/>
      </w:pPr>
      <w:r>
        <w:t>&lt;CODE ENDS&gt;</w:t>
      </w:r>
    </w:p>
    <w:p w14:paraId="3DB6AA32" w14:textId="3ADB626B" w:rsidR="008A35FC" w:rsidRDefault="008A35FC" w:rsidP="008A35FC">
      <w:pPr>
        <w:pStyle w:val="Heading2"/>
      </w:pPr>
      <w:bookmarkStart w:id="136" w:name="_Toc59183349"/>
      <w:bookmarkStart w:id="137" w:name="_Toc59184815"/>
      <w:bookmarkStart w:id="138" w:name="_Toc59195750"/>
      <w:bookmarkStart w:id="139" w:name="_Toc59440179"/>
      <w:bookmarkStart w:id="140" w:name="_Toc67990628"/>
      <w:r>
        <w:rPr>
          <w:lang w:eastAsia="zh-CN"/>
        </w:rPr>
        <w:t>E.5.20</w:t>
      </w:r>
      <w:r>
        <w:rPr>
          <w:lang w:eastAsia="zh-CN"/>
        </w:rPr>
        <w:tab/>
        <w:t>module _3gpp-nr-nrm-nrcelldu.yang</w:t>
      </w:r>
      <w:bookmarkEnd w:id="136"/>
      <w:bookmarkEnd w:id="137"/>
      <w:bookmarkEnd w:id="138"/>
      <w:bookmarkEnd w:id="139"/>
      <w:bookmarkEnd w:id="140"/>
    </w:p>
    <w:p w14:paraId="23AC10A4" w14:textId="77777777" w:rsidR="008A35FC" w:rsidRDefault="008A35FC" w:rsidP="008A35FC">
      <w:pPr>
        <w:pStyle w:val="PL"/>
      </w:pPr>
      <w:r>
        <w:t>&lt;CODE BEGINS&gt;</w:t>
      </w:r>
    </w:p>
    <w:p w14:paraId="1B071A34" w14:textId="77777777" w:rsidR="008A35FC" w:rsidRDefault="008A35FC" w:rsidP="008A35FC">
      <w:pPr>
        <w:pStyle w:val="PL"/>
      </w:pPr>
      <w:bookmarkStart w:id="141" w:name="_Hlk66235087"/>
      <w:r>
        <w:t>module _3gpp-nr-nrm-nrcelldu {</w:t>
      </w:r>
    </w:p>
    <w:p w14:paraId="7A850053" w14:textId="77777777" w:rsidR="008A35FC" w:rsidRDefault="008A35FC" w:rsidP="008A35FC">
      <w:pPr>
        <w:pStyle w:val="PL"/>
      </w:pPr>
      <w:r>
        <w:t xml:space="preserve">  yang-version 1.1;</w:t>
      </w:r>
    </w:p>
    <w:p w14:paraId="5B6A5C46" w14:textId="77777777" w:rsidR="008A35FC" w:rsidRDefault="008A35FC" w:rsidP="008A35FC">
      <w:pPr>
        <w:pStyle w:val="PL"/>
      </w:pPr>
      <w:r>
        <w:t xml:space="preserve">  namespace "urn:3gpp:sa5:_3gpp-nr-nrm-nrcelldu";</w:t>
      </w:r>
    </w:p>
    <w:p w14:paraId="1A62C778" w14:textId="77777777" w:rsidR="008A35FC" w:rsidRDefault="008A35FC" w:rsidP="008A35FC">
      <w:pPr>
        <w:pStyle w:val="PL"/>
      </w:pPr>
      <w:r>
        <w:t xml:space="preserve">  prefix "nrcelldu3gpp";</w:t>
      </w:r>
    </w:p>
    <w:p w14:paraId="5A8AF87F" w14:textId="77777777" w:rsidR="008A35FC" w:rsidRDefault="008A35FC" w:rsidP="008A35FC">
      <w:pPr>
        <w:pStyle w:val="PL"/>
      </w:pPr>
    </w:p>
    <w:p w14:paraId="206BF8EE" w14:textId="77777777" w:rsidR="008A35FC" w:rsidRDefault="008A35FC" w:rsidP="008A35FC">
      <w:pPr>
        <w:pStyle w:val="PL"/>
      </w:pPr>
      <w:r>
        <w:t xml:space="preserve">  import _3gpp-common-yang-types { prefix types3gpp; }</w:t>
      </w:r>
    </w:p>
    <w:p w14:paraId="69397F4D" w14:textId="77777777" w:rsidR="008A35FC" w:rsidRDefault="008A35FC" w:rsidP="008A35FC">
      <w:pPr>
        <w:pStyle w:val="PL"/>
      </w:pPr>
      <w:r>
        <w:t xml:space="preserve">  import _3gpp-common-managed-function { prefix mf3gpp; }</w:t>
      </w:r>
    </w:p>
    <w:p w14:paraId="5DD599B1" w14:textId="77777777" w:rsidR="008A35FC" w:rsidRDefault="008A35FC" w:rsidP="008A35FC">
      <w:pPr>
        <w:pStyle w:val="PL"/>
      </w:pPr>
      <w:r>
        <w:t xml:space="preserve">  import _3gpp-common-managed-element { prefix me3gpp; }</w:t>
      </w:r>
    </w:p>
    <w:p w14:paraId="66760AA4" w14:textId="77777777" w:rsidR="008A35FC" w:rsidRDefault="008A35FC" w:rsidP="008A35FC">
      <w:pPr>
        <w:pStyle w:val="PL"/>
      </w:pPr>
      <w:r>
        <w:t xml:space="preserve">  import _3gpp-common-top { prefix top3gpp; }</w:t>
      </w:r>
    </w:p>
    <w:p w14:paraId="598332A2" w14:textId="77777777" w:rsidR="008A35FC" w:rsidRDefault="008A35FC" w:rsidP="008A35FC">
      <w:pPr>
        <w:pStyle w:val="PL"/>
      </w:pPr>
      <w:r>
        <w:t xml:space="preserve">  import _3gpp-nr-nrm-gnbdufunction { prefix gnbdu3gpp; }</w:t>
      </w:r>
    </w:p>
    <w:p w14:paraId="6D390F7F" w14:textId="77777777" w:rsidR="008A35FC" w:rsidRDefault="008A35FC" w:rsidP="008A35FC">
      <w:pPr>
        <w:pStyle w:val="PL"/>
      </w:pPr>
      <w:r>
        <w:t xml:space="preserve">  import _3gpp-5g-common-yang-types { prefix types5g3gpp; }</w:t>
      </w:r>
    </w:p>
    <w:p w14:paraId="41145FFE" w14:textId="07C0CF92" w:rsidR="008A35FC" w:rsidRDefault="009126EE" w:rsidP="008A35FC">
      <w:pPr>
        <w:pStyle w:val="PL"/>
      </w:pPr>
      <w:r w:rsidRPr="009126EE">
        <w:t xml:space="preserve">  import ietf-yang-types { prefix yang; }</w:t>
      </w:r>
    </w:p>
    <w:p w14:paraId="45B359A2" w14:textId="77777777" w:rsidR="008A35FC" w:rsidRDefault="008A35FC" w:rsidP="008A35FC">
      <w:pPr>
        <w:pStyle w:val="PL"/>
      </w:pPr>
    </w:p>
    <w:p w14:paraId="0C8264D6" w14:textId="77777777" w:rsidR="008A35FC" w:rsidRDefault="008A35FC" w:rsidP="008A35FC">
      <w:pPr>
        <w:pStyle w:val="PL"/>
      </w:pPr>
      <w:r>
        <w:t xml:space="preserve">  organization "3GPP SA5";</w:t>
      </w:r>
    </w:p>
    <w:p w14:paraId="01631613" w14:textId="77777777" w:rsidR="008A35FC" w:rsidRDefault="008A35FC" w:rsidP="008A35FC">
      <w:pPr>
        <w:pStyle w:val="PL"/>
      </w:pPr>
      <w:r>
        <w:t xml:space="preserve">  contact "https://www.3gpp.org/DynaReport/TSG-WG--S5--officials.htm?Itemid=464";</w:t>
      </w:r>
    </w:p>
    <w:p w14:paraId="51529072" w14:textId="77777777" w:rsidR="008A35FC" w:rsidRDefault="008A35FC" w:rsidP="008A35FC">
      <w:pPr>
        <w:pStyle w:val="PL"/>
      </w:pPr>
      <w:r>
        <w:t xml:space="preserve">  description "Defines the YANG mapping of the NRCellDU Information Object</w:t>
      </w:r>
    </w:p>
    <w:p w14:paraId="677C526F" w14:textId="77777777" w:rsidR="008A35FC" w:rsidRDefault="008A35FC" w:rsidP="008A35FC">
      <w:pPr>
        <w:pStyle w:val="PL"/>
      </w:pPr>
      <w:r>
        <w:t xml:space="preserve">    Class (IOC) that is part of the NR Network Resource Model (NRM).";</w:t>
      </w:r>
    </w:p>
    <w:p w14:paraId="27735CA5" w14:textId="77777777" w:rsidR="008A35FC" w:rsidRDefault="008A35FC" w:rsidP="008A35FC">
      <w:pPr>
        <w:pStyle w:val="PL"/>
      </w:pPr>
      <w:r>
        <w:t xml:space="preserve">  reference "3GPP TS 28.541 5G Network Resource Model (NRM)";</w:t>
      </w:r>
    </w:p>
    <w:p w14:paraId="0FB5E423" w14:textId="77777777" w:rsidR="008A35FC" w:rsidRDefault="008A35FC" w:rsidP="008A35FC">
      <w:pPr>
        <w:pStyle w:val="PL"/>
      </w:pPr>
    </w:p>
    <w:p w14:paraId="734B0738" w14:textId="77777777" w:rsidR="003F7107" w:rsidRDefault="003F7107" w:rsidP="00F83894">
      <w:pPr>
        <w:pStyle w:val="PL"/>
        <w:rPr>
          <w:lang w:eastAsia="zh-CN"/>
        </w:rPr>
      </w:pPr>
      <w:r w:rsidRPr="003F7107">
        <w:rPr>
          <w:lang w:eastAsia="zh-CN"/>
        </w:rPr>
        <w:t xml:space="preserve">  revision 2022-07-28 { reference "CR-0770"; }</w:t>
      </w:r>
    </w:p>
    <w:p w14:paraId="498856E8" w14:textId="26ED2902" w:rsidR="00F83894" w:rsidRDefault="009126EE" w:rsidP="00F83894">
      <w:pPr>
        <w:pStyle w:val="PL"/>
        <w:rPr>
          <w:lang w:eastAsia="zh-CN"/>
        </w:rPr>
      </w:pPr>
      <w:r w:rsidRPr="009126EE">
        <w:rPr>
          <w:lang w:eastAsia="zh-CN"/>
        </w:rPr>
        <w:t xml:space="preserve">  </w:t>
      </w:r>
      <w:r w:rsidR="00F83894">
        <w:rPr>
          <w:lang w:eastAsia="zh-CN"/>
        </w:rPr>
        <w:t>revision 2022-06-29 { reference CR-0756 ; }</w:t>
      </w:r>
    </w:p>
    <w:p w14:paraId="5134CFB7" w14:textId="0E7AE5B7" w:rsidR="009126EE" w:rsidRDefault="00F83894" w:rsidP="00F83894">
      <w:pPr>
        <w:pStyle w:val="PL"/>
        <w:rPr>
          <w:lang w:eastAsia="zh-CN"/>
        </w:rPr>
      </w:pPr>
      <w:r>
        <w:rPr>
          <w:lang w:eastAsia="zh-CN"/>
        </w:rPr>
        <w:t xml:space="preserve">  </w:t>
      </w:r>
      <w:r w:rsidR="009126EE" w:rsidRPr="009126EE">
        <w:rPr>
          <w:lang w:eastAsia="zh-CN"/>
        </w:rPr>
        <w:t>revision 2021-10-28 { reference CR-0607 ; }</w:t>
      </w:r>
    </w:p>
    <w:p w14:paraId="4FFDBD0C" w14:textId="6B3451D9" w:rsidR="008A35FC" w:rsidRDefault="008A35FC" w:rsidP="008A35FC">
      <w:pPr>
        <w:pStyle w:val="PL"/>
        <w:rPr>
          <w:lang w:eastAsia="zh-CN"/>
        </w:rPr>
      </w:pPr>
      <w:r>
        <w:rPr>
          <w:lang w:eastAsia="zh-CN"/>
        </w:rPr>
        <w:t xml:space="preserve">  revision 2021-01-25 { reference CR-0454 ; }</w:t>
      </w:r>
    </w:p>
    <w:p w14:paraId="544A6740" w14:textId="77777777" w:rsidR="008A35FC" w:rsidRDefault="008A35FC" w:rsidP="008A35FC">
      <w:pPr>
        <w:pStyle w:val="PL"/>
        <w:rPr>
          <w:lang w:eastAsia="zh-CN"/>
        </w:rPr>
      </w:pPr>
      <w:r>
        <w:rPr>
          <w:lang w:eastAsia="zh-CN"/>
        </w:rPr>
        <w:t xml:space="preserve">  revision 2020-11-25 { reference CR-0386 ; }</w:t>
      </w:r>
    </w:p>
    <w:p w14:paraId="4567DFB0" w14:textId="77777777" w:rsidR="008A35FC" w:rsidRDefault="008A35FC" w:rsidP="008A35FC">
      <w:pPr>
        <w:pStyle w:val="PL"/>
        <w:rPr>
          <w:lang w:eastAsia="zh-CN"/>
        </w:rPr>
      </w:pPr>
      <w:r>
        <w:rPr>
          <w:lang w:eastAsia="zh-CN"/>
        </w:rPr>
        <w:t xml:space="preserve">  revision 2020-11-05 { reference CR-0412 ; }</w:t>
      </w:r>
    </w:p>
    <w:p w14:paraId="3CFD29D2" w14:textId="77777777" w:rsidR="008A35FC" w:rsidRDefault="008A35FC" w:rsidP="008A35FC">
      <w:pPr>
        <w:pStyle w:val="PL"/>
      </w:pPr>
      <w:r>
        <w:rPr>
          <w:rFonts w:cs="Courier New"/>
          <w:szCs w:val="16"/>
          <w:lang w:eastAsia="zh-CN"/>
        </w:rPr>
        <w:t xml:space="preserve">  revision 2020-10-02 { reference CR-0384 ; }</w:t>
      </w:r>
    </w:p>
    <w:p w14:paraId="573A30AF" w14:textId="77777777" w:rsidR="008A35FC" w:rsidRDefault="008A35FC" w:rsidP="008A35FC">
      <w:pPr>
        <w:pStyle w:val="PL"/>
      </w:pPr>
      <w:r>
        <w:rPr>
          <w:lang w:eastAsia="zh-CN"/>
        </w:rPr>
        <w:t xml:space="preserve">  </w:t>
      </w:r>
      <w:r>
        <w:rPr>
          <w:rFonts w:cs="Courier New"/>
          <w:szCs w:val="16"/>
          <w:lang w:eastAsia="zh-CN"/>
        </w:rPr>
        <w:t>revision 2020-05-08 { reference S5-203316 ; }</w:t>
      </w:r>
    </w:p>
    <w:p w14:paraId="6E6A89C8" w14:textId="77777777" w:rsidR="008A35FC" w:rsidRDefault="008A35FC" w:rsidP="008A35FC">
      <w:pPr>
        <w:pStyle w:val="PL"/>
      </w:pPr>
      <w:r>
        <w:t xml:space="preserve">  revision 2020-02-14 { reference S5-20XXXX ; }</w:t>
      </w:r>
    </w:p>
    <w:p w14:paraId="0834A031" w14:textId="77777777" w:rsidR="008A35FC" w:rsidRDefault="008A35FC" w:rsidP="008A35FC">
      <w:pPr>
        <w:pStyle w:val="PL"/>
      </w:pPr>
      <w:r>
        <w:t xml:space="preserve">  revision 2019-10-28 { reference S5-193518 ; }</w:t>
      </w:r>
    </w:p>
    <w:p w14:paraId="65F225E1" w14:textId="77777777" w:rsidR="008A35FC" w:rsidRDefault="008A35FC" w:rsidP="008A35FC">
      <w:pPr>
        <w:pStyle w:val="PL"/>
      </w:pPr>
      <w:r>
        <w:t xml:space="preserve">  revision 2019-09-03 { reference "Initial revision"; }</w:t>
      </w:r>
    </w:p>
    <w:p w14:paraId="15A41DC7" w14:textId="77777777" w:rsidR="008A35FC" w:rsidRDefault="008A35FC" w:rsidP="008A35FC">
      <w:pPr>
        <w:pStyle w:val="PL"/>
      </w:pPr>
    </w:p>
    <w:p w14:paraId="54172A7E" w14:textId="77777777" w:rsidR="008A35FC" w:rsidRDefault="008A35FC" w:rsidP="008A35FC">
      <w:pPr>
        <w:pStyle w:val="PL"/>
      </w:pPr>
      <w:r>
        <w:t xml:space="preserve">  feature DRACHOptimizationFunction {</w:t>
      </w:r>
    </w:p>
    <w:p w14:paraId="17C5FD64" w14:textId="77777777" w:rsidR="008A35FC" w:rsidRDefault="008A35FC" w:rsidP="008A35FC">
      <w:pPr>
        <w:pStyle w:val="PL"/>
      </w:pPr>
      <w:r>
        <w:t xml:space="preserve">    description "Class representing D-SON function of RACH optimization </w:t>
      </w:r>
    </w:p>
    <w:p w14:paraId="2196A219" w14:textId="77777777" w:rsidR="008A35FC" w:rsidRDefault="008A35FC" w:rsidP="008A35FC">
      <w:pPr>
        <w:pStyle w:val="PL"/>
      </w:pPr>
      <w:r>
        <w:t xml:space="preserve">      feature";</w:t>
      </w:r>
    </w:p>
    <w:p w14:paraId="2AD55879" w14:textId="77777777" w:rsidR="008A35FC" w:rsidRDefault="008A35FC" w:rsidP="008A35FC">
      <w:pPr>
        <w:pStyle w:val="PL"/>
      </w:pPr>
      <w:r>
        <w:t xml:space="preserve">  }</w:t>
      </w:r>
    </w:p>
    <w:p w14:paraId="584000C4" w14:textId="1E7B20CE" w:rsidR="008A35FC" w:rsidRDefault="008A35FC" w:rsidP="008A35FC">
      <w:pPr>
        <w:pStyle w:val="PL"/>
      </w:pPr>
    </w:p>
    <w:p w14:paraId="2A6A42A2" w14:textId="77777777" w:rsidR="008A35FC" w:rsidRDefault="008A35FC" w:rsidP="008A35FC">
      <w:pPr>
        <w:pStyle w:val="PL"/>
      </w:pPr>
      <w:r>
        <w:t xml:space="preserve">  feature CPCIConfigurationFunction {</w:t>
      </w:r>
    </w:p>
    <w:p w14:paraId="498B1C1D" w14:textId="1D2F4904" w:rsidR="008A35FC" w:rsidRDefault="008A35FC" w:rsidP="008A35FC">
      <w:pPr>
        <w:pStyle w:val="PL"/>
      </w:pPr>
      <w:r>
        <w:t xml:space="preserve">    description "Class representing </w:t>
      </w:r>
      <w:r>
        <w:rPr>
          <w:lang w:eastAsia="zh-CN"/>
        </w:rPr>
        <w:t>Centralized</w:t>
      </w:r>
      <w:r>
        <w:t xml:space="preserve"> SON function of </w:t>
      </w:r>
    </w:p>
    <w:p w14:paraId="78C26783" w14:textId="77777777" w:rsidR="008A35FC" w:rsidRDefault="008A35FC" w:rsidP="008A35FC">
      <w:pPr>
        <w:pStyle w:val="PL"/>
      </w:pPr>
      <w:r>
        <w:t xml:space="preserve">      PCI configuration feature";</w:t>
      </w:r>
    </w:p>
    <w:p w14:paraId="550A0AC5" w14:textId="77777777" w:rsidR="008A35FC" w:rsidRDefault="008A35FC" w:rsidP="008A35FC">
      <w:pPr>
        <w:pStyle w:val="PL"/>
      </w:pPr>
      <w:r>
        <w:t xml:space="preserve">  }</w:t>
      </w:r>
    </w:p>
    <w:p w14:paraId="1BA5F979" w14:textId="77777777" w:rsidR="009126EE" w:rsidRDefault="009126EE" w:rsidP="009126EE">
      <w:pPr>
        <w:pStyle w:val="PL"/>
      </w:pPr>
    </w:p>
    <w:p w14:paraId="496045DD" w14:textId="77777777" w:rsidR="009126EE" w:rsidRDefault="009126EE" w:rsidP="009126EE">
      <w:pPr>
        <w:pStyle w:val="PL"/>
      </w:pPr>
      <w:r>
        <w:t xml:space="preserve">  grouping NPNIdentityGrp {</w:t>
      </w:r>
    </w:p>
    <w:p w14:paraId="0D64FDE3" w14:textId="77777777" w:rsidR="009126EE" w:rsidRDefault="009126EE" w:rsidP="009126EE">
      <w:pPr>
        <w:pStyle w:val="PL"/>
      </w:pPr>
      <w:r>
        <w:t xml:space="preserve">    description "Represents the NPN supported by the &lt;&lt;IOC&gt;&gt; using this </w:t>
      </w:r>
    </w:p>
    <w:p w14:paraId="766CB5B1" w14:textId="77777777" w:rsidR="009126EE" w:rsidRDefault="009126EE" w:rsidP="009126EE">
      <w:pPr>
        <w:pStyle w:val="PL"/>
      </w:pPr>
      <w:r>
        <w:t xml:space="preserve">      &lt;&lt;dataType&gt;&gt; as one of its attributes in case of the cell is a </w:t>
      </w:r>
    </w:p>
    <w:p w14:paraId="43834B66" w14:textId="77777777" w:rsidR="009126EE" w:rsidRDefault="009126EE" w:rsidP="009126EE">
      <w:pPr>
        <w:pStyle w:val="PL"/>
      </w:pPr>
      <w:r>
        <w:t xml:space="preserve">      NPN-only cell.";</w:t>
      </w:r>
    </w:p>
    <w:p w14:paraId="1EF06AE3" w14:textId="77777777" w:rsidR="009126EE" w:rsidRDefault="009126EE" w:rsidP="009126EE">
      <w:pPr>
        <w:pStyle w:val="PL"/>
      </w:pPr>
      <w:r>
        <w:t xml:space="preserve">      </w:t>
      </w:r>
    </w:p>
    <w:p w14:paraId="08415059" w14:textId="77777777" w:rsidR="009126EE" w:rsidRDefault="009126EE" w:rsidP="009126EE">
      <w:pPr>
        <w:pStyle w:val="PL"/>
      </w:pPr>
      <w:r>
        <w:t xml:space="preserve">    list plmnid {</w:t>
      </w:r>
    </w:p>
    <w:p w14:paraId="4CB41D8E" w14:textId="77777777" w:rsidR="009126EE" w:rsidRDefault="009126EE" w:rsidP="009126EE">
      <w:pPr>
        <w:pStyle w:val="PL"/>
      </w:pPr>
      <w:r>
        <w:t xml:space="preserve">      key "mcc mnc";</w:t>
      </w:r>
    </w:p>
    <w:p w14:paraId="34DEA568" w14:textId="77777777" w:rsidR="009126EE" w:rsidRDefault="009126EE" w:rsidP="009126EE">
      <w:pPr>
        <w:pStyle w:val="PL"/>
      </w:pPr>
      <w:r>
        <w:t xml:space="preserve">      min-elements 1;</w:t>
      </w:r>
    </w:p>
    <w:p w14:paraId="5C7C51EF" w14:textId="77777777" w:rsidR="009126EE" w:rsidRPr="008F287B" w:rsidRDefault="009126EE" w:rsidP="009126EE">
      <w:pPr>
        <w:pStyle w:val="PL"/>
        <w:rPr>
          <w:lang w:val="fr-FR"/>
        </w:rPr>
      </w:pPr>
      <w:r>
        <w:t xml:space="preserve">      </w:t>
      </w:r>
      <w:r w:rsidRPr="008F287B">
        <w:rPr>
          <w:lang w:val="fr-FR"/>
        </w:rPr>
        <w:t>description "PLMNId";</w:t>
      </w:r>
    </w:p>
    <w:p w14:paraId="28601EC8" w14:textId="77777777" w:rsidR="009126EE" w:rsidRPr="008F287B" w:rsidRDefault="009126EE" w:rsidP="009126EE">
      <w:pPr>
        <w:pStyle w:val="PL"/>
        <w:rPr>
          <w:lang w:val="fr-FR"/>
        </w:rPr>
      </w:pPr>
      <w:r w:rsidRPr="008F287B">
        <w:rPr>
          <w:lang w:val="fr-FR"/>
        </w:rPr>
        <w:t xml:space="preserve">      uses types3gpp:PLMNId;</w:t>
      </w:r>
    </w:p>
    <w:p w14:paraId="0A89BA26" w14:textId="77777777" w:rsidR="009126EE" w:rsidRDefault="009126EE" w:rsidP="009126EE">
      <w:pPr>
        <w:pStyle w:val="PL"/>
      </w:pPr>
      <w:r w:rsidRPr="008F287B">
        <w:rPr>
          <w:lang w:val="fr-FR"/>
        </w:rPr>
        <w:t xml:space="preserve">    </w:t>
      </w:r>
      <w:r>
        <w:t>}</w:t>
      </w:r>
    </w:p>
    <w:p w14:paraId="60B6EEF6" w14:textId="77777777" w:rsidR="009126EE" w:rsidRDefault="009126EE" w:rsidP="009126EE">
      <w:pPr>
        <w:pStyle w:val="PL"/>
      </w:pPr>
      <w:r>
        <w:t xml:space="preserve">   </w:t>
      </w:r>
    </w:p>
    <w:p w14:paraId="64FA452E" w14:textId="77777777" w:rsidR="009126EE" w:rsidRDefault="009126EE" w:rsidP="009126EE">
      <w:pPr>
        <w:pStyle w:val="PL"/>
      </w:pPr>
      <w:r>
        <w:t xml:space="preserve">    leaf cAGIdList {</w:t>
      </w:r>
    </w:p>
    <w:p w14:paraId="703CF28A" w14:textId="77777777" w:rsidR="009126EE" w:rsidRDefault="009126EE" w:rsidP="009126EE">
      <w:pPr>
        <w:pStyle w:val="PL"/>
      </w:pPr>
      <w:r>
        <w:t xml:space="preserve">      type string;</w:t>
      </w:r>
    </w:p>
    <w:p w14:paraId="6D31897F" w14:textId="77777777" w:rsidR="009126EE" w:rsidRDefault="009126EE" w:rsidP="009126EE">
      <w:pPr>
        <w:pStyle w:val="PL"/>
      </w:pPr>
      <w:r>
        <w:t xml:space="preserve">      mandatory true;</w:t>
      </w:r>
    </w:p>
    <w:p w14:paraId="2074C699" w14:textId="77777777" w:rsidR="009126EE" w:rsidRDefault="009126EE" w:rsidP="009126EE">
      <w:pPr>
        <w:pStyle w:val="PL"/>
      </w:pPr>
      <w:r>
        <w:t xml:space="preserve">      description "It identifies a CAG list containing up to 12 CAG-identifiers </w:t>
      </w:r>
    </w:p>
    <w:p w14:paraId="3AF39FFE" w14:textId="77777777" w:rsidR="009126EE" w:rsidRDefault="009126EE" w:rsidP="009126EE">
      <w:pPr>
        <w:pStyle w:val="PL"/>
      </w:pPr>
      <w:r>
        <w:t xml:space="preserve">        per PLMN Identity, see TS 38.331.</w:t>
      </w:r>
    </w:p>
    <w:p w14:paraId="2F4DA6E5" w14:textId="77777777" w:rsidR="009126EE" w:rsidRDefault="009126EE" w:rsidP="009126EE">
      <w:pPr>
        <w:pStyle w:val="PL"/>
      </w:pPr>
      <w:r>
        <w:t xml:space="preserve">        </w:t>
      </w:r>
    </w:p>
    <w:p w14:paraId="51086DF1" w14:textId="77777777" w:rsidR="009126EE" w:rsidRDefault="009126EE" w:rsidP="009126EE">
      <w:pPr>
        <w:pStyle w:val="PL"/>
      </w:pPr>
      <w:r>
        <w:t xml:space="preserve">        CAG is used for the PNI-NPNs to prevent UE(s), which are not allowed </w:t>
      </w:r>
    </w:p>
    <w:p w14:paraId="4B6E8CB8" w14:textId="77777777" w:rsidR="009126EE" w:rsidRDefault="009126EE" w:rsidP="009126EE">
      <w:pPr>
        <w:pStyle w:val="PL"/>
      </w:pPr>
      <w:r>
        <w:t xml:space="preserve">        to access the NPN via the associated cell(s), from automatically </w:t>
      </w:r>
    </w:p>
    <w:p w14:paraId="6B194456" w14:textId="77777777" w:rsidR="009126EE" w:rsidRDefault="009126EE" w:rsidP="009126EE">
      <w:pPr>
        <w:pStyle w:val="PL"/>
      </w:pPr>
      <w:r>
        <w:t xml:space="preserve">        selecting and accessing the associated CAG cell(s).</w:t>
      </w:r>
    </w:p>
    <w:p w14:paraId="435F7ABF" w14:textId="77777777" w:rsidR="009126EE" w:rsidRDefault="009126EE" w:rsidP="009126EE">
      <w:pPr>
        <w:pStyle w:val="PL"/>
      </w:pPr>
      <w:r>
        <w:t xml:space="preserve">        </w:t>
      </w:r>
    </w:p>
    <w:p w14:paraId="40F4D39E" w14:textId="77777777" w:rsidR="009126EE" w:rsidRDefault="009126EE" w:rsidP="009126EE">
      <w:pPr>
        <w:pStyle w:val="PL"/>
      </w:pPr>
      <w:r>
        <w:t xml:space="preserve">        CAG ID is used to combine with PLMN ID to identify a PNI-NPN.</w:t>
      </w:r>
    </w:p>
    <w:p w14:paraId="0B673343" w14:textId="77777777" w:rsidR="009126EE" w:rsidRDefault="009126EE" w:rsidP="009126EE">
      <w:pPr>
        <w:pStyle w:val="PL"/>
      </w:pPr>
    </w:p>
    <w:p w14:paraId="1126432C" w14:textId="77777777" w:rsidR="009126EE" w:rsidRDefault="009126EE" w:rsidP="009126EE">
      <w:pPr>
        <w:pStyle w:val="PL"/>
      </w:pPr>
      <w:r>
        <w:t xml:space="preserve">        Exist if the cell is a NPN-only cell see TS 38.331";</w:t>
      </w:r>
    </w:p>
    <w:p w14:paraId="03EB9A72" w14:textId="77777777" w:rsidR="009126EE" w:rsidRDefault="009126EE" w:rsidP="009126EE">
      <w:pPr>
        <w:pStyle w:val="PL"/>
      </w:pPr>
      <w:r>
        <w:t xml:space="preserve">    }</w:t>
      </w:r>
    </w:p>
    <w:p w14:paraId="0090C862" w14:textId="77777777" w:rsidR="009126EE" w:rsidRDefault="009126EE" w:rsidP="009126EE">
      <w:pPr>
        <w:pStyle w:val="PL"/>
      </w:pPr>
      <w:r>
        <w:t xml:space="preserve">   </w:t>
      </w:r>
    </w:p>
    <w:p w14:paraId="4D63F739" w14:textId="77777777" w:rsidR="009126EE" w:rsidRDefault="009126EE" w:rsidP="009126EE">
      <w:pPr>
        <w:pStyle w:val="PL"/>
      </w:pPr>
      <w:r>
        <w:t xml:space="preserve">    leaf nIDList {</w:t>
      </w:r>
    </w:p>
    <w:p w14:paraId="0F101237" w14:textId="77777777" w:rsidR="009126EE" w:rsidRDefault="009126EE" w:rsidP="009126EE">
      <w:pPr>
        <w:pStyle w:val="PL"/>
      </w:pPr>
      <w:r>
        <w:t xml:space="preserve">      type string;</w:t>
      </w:r>
    </w:p>
    <w:p w14:paraId="76977203" w14:textId="77777777" w:rsidR="009126EE" w:rsidRDefault="009126EE" w:rsidP="009126EE">
      <w:pPr>
        <w:pStyle w:val="PL"/>
      </w:pPr>
      <w:r>
        <w:t xml:space="preserve">      mandatory true;</w:t>
      </w:r>
    </w:p>
    <w:p w14:paraId="2AFDD979" w14:textId="77777777" w:rsidR="009126EE" w:rsidRDefault="009126EE" w:rsidP="009126EE">
      <w:pPr>
        <w:pStyle w:val="PL"/>
      </w:pPr>
      <w:r>
        <w:t xml:space="preserve">      description "It identifies a list of NIDs containing up to 12 NIDs per </w:t>
      </w:r>
    </w:p>
    <w:p w14:paraId="678CBE83" w14:textId="77777777" w:rsidR="009126EE" w:rsidRDefault="009126EE" w:rsidP="009126EE">
      <w:pPr>
        <w:pStyle w:val="PL"/>
      </w:pPr>
      <w:r>
        <w:t xml:space="preserve">        PLMN Identity, see TS 38.331.</w:t>
      </w:r>
    </w:p>
    <w:p w14:paraId="1D759357" w14:textId="77777777" w:rsidR="009126EE" w:rsidRDefault="009126EE" w:rsidP="009126EE">
      <w:pPr>
        <w:pStyle w:val="PL"/>
      </w:pPr>
    </w:p>
    <w:p w14:paraId="42A22BB9" w14:textId="77777777" w:rsidR="009126EE" w:rsidRDefault="009126EE" w:rsidP="009126EE">
      <w:pPr>
        <w:pStyle w:val="PL"/>
      </w:pPr>
      <w:r>
        <w:t xml:space="preserve">        NID is used to combine with PLMN ID to identify an SNPN.</w:t>
      </w:r>
    </w:p>
    <w:p w14:paraId="62743E1C" w14:textId="77777777" w:rsidR="009126EE" w:rsidRDefault="009126EE" w:rsidP="009126EE">
      <w:pPr>
        <w:pStyle w:val="PL"/>
      </w:pPr>
      <w:r>
        <w:t xml:space="preserve">        </w:t>
      </w:r>
    </w:p>
    <w:p w14:paraId="207F9336" w14:textId="77777777" w:rsidR="009126EE" w:rsidRDefault="009126EE" w:rsidP="009126EE">
      <w:pPr>
        <w:pStyle w:val="PL"/>
      </w:pPr>
      <w:r>
        <w:t xml:space="preserve">        Exist if the cell is a NPN-only cell see TS 38.331";</w:t>
      </w:r>
    </w:p>
    <w:p w14:paraId="593F4CB1" w14:textId="77777777" w:rsidR="009126EE" w:rsidRDefault="009126EE" w:rsidP="009126EE">
      <w:pPr>
        <w:pStyle w:val="PL"/>
      </w:pPr>
      <w:r>
        <w:t xml:space="preserve">    }</w:t>
      </w:r>
    </w:p>
    <w:p w14:paraId="6C6E067A" w14:textId="77777777" w:rsidR="009126EE" w:rsidRDefault="009126EE" w:rsidP="009126EE">
      <w:pPr>
        <w:pStyle w:val="PL"/>
      </w:pPr>
      <w:r>
        <w:t xml:space="preserve">  }</w:t>
      </w:r>
    </w:p>
    <w:p w14:paraId="7D4BFCE8" w14:textId="53FB70E7" w:rsidR="008A35FC" w:rsidRDefault="009126EE" w:rsidP="009126EE">
      <w:pPr>
        <w:pStyle w:val="PL"/>
      </w:pPr>
      <w:r>
        <w:t xml:space="preserve">  </w:t>
      </w:r>
    </w:p>
    <w:p w14:paraId="67324C36" w14:textId="77777777" w:rsidR="008A35FC" w:rsidRDefault="008A35FC" w:rsidP="008A35FC">
      <w:pPr>
        <w:pStyle w:val="PL"/>
      </w:pPr>
      <w:r>
        <w:t xml:space="preserve">  grouping NRCellDUGrp {</w:t>
      </w:r>
    </w:p>
    <w:p w14:paraId="0FA29E3E" w14:textId="77777777" w:rsidR="008A35FC" w:rsidRDefault="008A35FC" w:rsidP="008A35FC">
      <w:pPr>
        <w:pStyle w:val="PL"/>
      </w:pPr>
      <w:r>
        <w:t xml:space="preserve">    description "Represents the NRCellDU IOC.";</w:t>
      </w:r>
    </w:p>
    <w:p w14:paraId="6C9D7634" w14:textId="77777777" w:rsidR="008A35FC" w:rsidRDefault="008A35FC" w:rsidP="008A35FC">
      <w:pPr>
        <w:pStyle w:val="PL"/>
      </w:pPr>
      <w:r>
        <w:t xml:space="preserve">    reference "3GPP TS 28.541";</w:t>
      </w:r>
    </w:p>
    <w:p w14:paraId="6FCCA63E" w14:textId="77777777" w:rsidR="008A35FC" w:rsidRDefault="008A35FC" w:rsidP="008A35FC">
      <w:pPr>
        <w:pStyle w:val="PL"/>
      </w:pPr>
      <w:r>
        <w:t xml:space="preserve">    uses mf3gpp:ManagedFunctionGrp;</w:t>
      </w:r>
    </w:p>
    <w:p w14:paraId="78D330D1" w14:textId="77777777" w:rsidR="008A35FC" w:rsidRDefault="008A35FC" w:rsidP="008A35FC">
      <w:pPr>
        <w:pStyle w:val="PL"/>
      </w:pPr>
      <w:r>
        <w:t xml:space="preserve">        </w:t>
      </w:r>
    </w:p>
    <w:p w14:paraId="5904AB20" w14:textId="77777777" w:rsidR="008A35FC" w:rsidRDefault="008A35FC" w:rsidP="008A35FC">
      <w:pPr>
        <w:pStyle w:val="PL"/>
      </w:pPr>
      <w:r>
        <w:t xml:space="preserve">    leaf cellLocalId {</w:t>
      </w:r>
    </w:p>
    <w:p w14:paraId="2325C55E" w14:textId="77777777" w:rsidR="008A35FC" w:rsidRDefault="008A35FC" w:rsidP="008A35FC">
      <w:pPr>
        <w:pStyle w:val="PL"/>
      </w:pPr>
      <w:r>
        <w:t xml:space="preserve">      description "Identifies an NR cell of a gNB. Together with the</w:t>
      </w:r>
    </w:p>
    <w:p w14:paraId="7B115959" w14:textId="77777777" w:rsidR="008A35FC" w:rsidRDefault="008A35FC" w:rsidP="008A35FC">
      <w:pPr>
        <w:pStyle w:val="PL"/>
      </w:pPr>
      <w:r>
        <w:t xml:space="preserve">        corresponding gNB identifier in forms the NR Cell Identity (NCI)."; </w:t>
      </w:r>
    </w:p>
    <w:p w14:paraId="639D9FFE" w14:textId="77777777" w:rsidR="008A35FC" w:rsidRDefault="008A35FC" w:rsidP="008A35FC">
      <w:pPr>
        <w:pStyle w:val="PL"/>
      </w:pPr>
      <w:r>
        <w:t xml:space="preserve">      reference "NCI in 3GPP TS 38.300";</w:t>
      </w:r>
    </w:p>
    <w:p w14:paraId="310FCC6F" w14:textId="77777777" w:rsidR="008A35FC" w:rsidRDefault="008A35FC" w:rsidP="008A35FC">
      <w:pPr>
        <w:pStyle w:val="PL"/>
      </w:pPr>
      <w:r>
        <w:t xml:space="preserve">      mandatory true;</w:t>
      </w:r>
    </w:p>
    <w:p w14:paraId="46228D26" w14:textId="77777777" w:rsidR="008A35FC" w:rsidRDefault="008A35FC" w:rsidP="008A35FC">
      <w:pPr>
        <w:pStyle w:val="PL"/>
      </w:pPr>
      <w:r>
        <w:t xml:space="preserve">      type int32 { range "0..16383"; }</w:t>
      </w:r>
    </w:p>
    <w:p w14:paraId="368DC7F1" w14:textId="77777777" w:rsidR="008A35FC" w:rsidRDefault="008A35FC" w:rsidP="008A35FC">
      <w:pPr>
        <w:pStyle w:val="PL"/>
      </w:pPr>
      <w:r>
        <w:t xml:space="preserve">    }</w:t>
      </w:r>
    </w:p>
    <w:p w14:paraId="783C39EB" w14:textId="77777777" w:rsidR="008A35FC" w:rsidRDefault="008A35FC" w:rsidP="008A35FC">
      <w:pPr>
        <w:pStyle w:val="PL"/>
      </w:pPr>
    </w:p>
    <w:p w14:paraId="3986F69D" w14:textId="77777777" w:rsidR="008A35FC" w:rsidRDefault="008A35FC" w:rsidP="008A35FC">
      <w:pPr>
        <w:pStyle w:val="PL"/>
      </w:pPr>
      <w:r>
        <w:t xml:space="preserve">    leaf operationalState  {</w:t>
      </w:r>
    </w:p>
    <w:p w14:paraId="09AFC3D3" w14:textId="77777777" w:rsidR="008A35FC" w:rsidRDefault="008A35FC" w:rsidP="008A35FC">
      <w:pPr>
        <w:pStyle w:val="PL"/>
      </w:pPr>
      <w:r>
        <w:t xml:space="preserve">      description "Operational state of the NRCellDU instance. Indicates</w:t>
      </w:r>
    </w:p>
    <w:p w14:paraId="36F82083" w14:textId="77777777" w:rsidR="008A35FC" w:rsidRDefault="008A35FC" w:rsidP="008A35FC">
      <w:pPr>
        <w:pStyle w:val="PL"/>
      </w:pPr>
      <w:r>
        <w:t xml:space="preserve">        whether the resource is installed and partially or fully operable</w:t>
      </w:r>
    </w:p>
    <w:p w14:paraId="68041788" w14:textId="77777777" w:rsidR="008A35FC" w:rsidRDefault="008A35FC" w:rsidP="008A35FC">
      <w:pPr>
        <w:pStyle w:val="PL"/>
      </w:pPr>
      <w:r>
        <w:t xml:space="preserve">        (ENABLED) or the resource is not installed or not operable</w:t>
      </w:r>
    </w:p>
    <w:p w14:paraId="0007A35D" w14:textId="77777777" w:rsidR="008A35FC" w:rsidRDefault="008A35FC" w:rsidP="008A35FC">
      <w:pPr>
        <w:pStyle w:val="PL"/>
      </w:pPr>
      <w:r>
        <w:t xml:space="preserve">        (DISABLED).";</w:t>
      </w:r>
    </w:p>
    <w:p w14:paraId="4012C9ED" w14:textId="77777777" w:rsidR="008A35FC" w:rsidRDefault="008A35FC" w:rsidP="008A35FC">
      <w:pPr>
        <w:pStyle w:val="PL"/>
      </w:pPr>
      <w:r>
        <w:t xml:space="preserve">      config false;</w:t>
      </w:r>
    </w:p>
    <w:p w14:paraId="2BD96A35" w14:textId="77777777" w:rsidR="008A35FC" w:rsidRDefault="008A35FC" w:rsidP="008A35FC">
      <w:pPr>
        <w:pStyle w:val="PL"/>
      </w:pPr>
      <w:r>
        <w:t xml:space="preserve">      type types3gpp:OperationalState;</w:t>
      </w:r>
    </w:p>
    <w:p w14:paraId="4ECC43F3" w14:textId="77777777" w:rsidR="008A35FC" w:rsidRDefault="008A35FC" w:rsidP="008A35FC">
      <w:pPr>
        <w:pStyle w:val="PL"/>
      </w:pPr>
      <w:r>
        <w:t xml:space="preserve">    }</w:t>
      </w:r>
    </w:p>
    <w:p w14:paraId="0D57B32C" w14:textId="77777777" w:rsidR="008A35FC" w:rsidRDefault="008A35FC" w:rsidP="008A35FC">
      <w:pPr>
        <w:pStyle w:val="PL"/>
      </w:pPr>
    </w:p>
    <w:p w14:paraId="7881560E" w14:textId="77777777" w:rsidR="008A35FC" w:rsidRDefault="008A35FC" w:rsidP="008A35FC">
      <w:pPr>
        <w:pStyle w:val="PL"/>
      </w:pPr>
      <w:r>
        <w:t xml:space="preserve">    leaf administrativeState  {</w:t>
      </w:r>
    </w:p>
    <w:p w14:paraId="14CF4456" w14:textId="77777777" w:rsidR="008A35FC" w:rsidRDefault="008A35FC" w:rsidP="008A35FC">
      <w:pPr>
        <w:pStyle w:val="PL"/>
      </w:pPr>
      <w:r>
        <w:t xml:space="preserve">      description "Administrative state of the NRCellDU. Indicates the</w:t>
      </w:r>
    </w:p>
    <w:p w14:paraId="6E7D446C" w14:textId="77777777" w:rsidR="008A35FC" w:rsidRDefault="008A35FC" w:rsidP="008A35FC">
      <w:pPr>
        <w:pStyle w:val="PL"/>
      </w:pPr>
      <w:r>
        <w:t xml:space="preserve">        permission to use or prohibition against using the cell, imposed</w:t>
      </w:r>
    </w:p>
    <w:p w14:paraId="56B6D161" w14:textId="77777777" w:rsidR="008A35FC" w:rsidRDefault="008A35FC" w:rsidP="008A35FC">
      <w:pPr>
        <w:pStyle w:val="PL"/>
      </w:pPr>
      <w:r>
        <w:t xml:space="preserve">        through the OAM services.";</w:t>
      </w:r>
    </w:p>
    <w:p w14:paraId="3E8B50AD" w14:textId="77777777" w:rsidR="008A35FC" w:rsidRDefault="008A35FC" w:rsidP="008A35FC">
      <w:pPr>
        <w:pStyle w:val="PL"/>
      </w:pPr>
      <w:r>
        <w:t xml:space="preserve">      type types3gpp:AdministrativeState;</w:t>
      </w:r>
    </w:p>
    <w:p w14:paraId="01A2DFE8" w14:textId="77777777" w:rsidR="008A35FC" w:rsidRDefault="008A35FC" w:rsidP="008A35FC">
      <w:pPr>
        <w:pStyle w:val="PL"/>
      </w:pPr>
      <w:r>
        <w:t xml:space="preserve">      default LOCKED;</w:t>
      </w:r>
    </w:p>
    <w:p w14:paraId="60747FB3" w14:textId="77777777" w:rsidR="008A35FC" w:rsidRDefault="008A35FC" w:rsidP="008A35FC">
      <w:pPr>
        <w:pStyle w:val="PL"/>
      </w:pPr>
      <w:r>
        <w:t xml:space="preserve">    }</w:t>
      </w:r>
    </w:p>
    <w:p w14:paraId="7053ED9D" w14:textId="77777777" w:rsidR="008A35FC" w:rsidRDefault="008A35FC" w:rsidP="008A35FC">
      <w:pPr>
        <w:pStyle w:val="PL"/>
      </w:pPr>
    </w:p>
    <w:p w14:paraId="5ECF8171" w14:textId="77777777" w:rsidR="008A35FC" w:rsidRDefault="008A35FC" w:rsidP="008A35FC">
      <w:pPr>
        <w:pStyle w:val="PL"/>
      </w:pPr>
      <w:r>
        <w:t xml:space="preserve">    leaf cellState  {</w:t>
      </w:r>
    </w:p>
    <w:p w14:paraId="59A5AAFC" w14:textId="77777777" w:rsidR="008A35FC" w:rsidRDefault="008A35FC" w:rsidP="008A35FC">
      <w:pPr>
        <w:pStyle w:val="PL"/>
      </w:pPr>
      <w:r>
        <w:t xml:space="preserve">      description "Cell state of the NRCellDU instance. Indicates whether the</w:t>
      </w:r>
    </w:p>
    <w:p w14:paraId="439D64B5" w14:textId="77777777" w:rsidR="008A35FC" w:rsidRDefault="008A35FC" w:rsidP="008A35FC">
      <w:pPr>
        <w:pStyle w:val="PL"/>
      </w:pPr>
      <w:r>
        <w:t xml:space="preserve">        cell is not currently in use (IDLE), or currently in use but not</w:t>
      </w:r>
    </w:p>
    <w:p w14:paraId="082D4175" w14:textId="77777777" w:rsidR="008A35FC" w:rsidRDefault="008A35FC" w:rsidP="008A35FC">
      <w:pPr>
        <w:pStyle w:val="PL"/>
      </w:pPr>
      <w:r>
        <w:t xml:space="preserve">        configured to carry traffic (INACTIVE), or currently in use and is</w:t>
      </w:r>
    </w:p>
    <w:p w14:paraId="4B34E6D7" w14:textId="77777777" w:rsidR="008A35FC" w:rsidRDefault="008A35FC" w:rsidP="008A35FC">
      <w:pPr>
        <w:pStyle w:val="PL"/>
      </w:pPr>
      <w:r>
        <w:t xml:space="preserve">        configured to carry traffic (ACTIVE).";</w:t>
      </w:r>
    </w:p>
    <w:p w14:paraId="4788AEEE" w14:textId="77777777" w:rsidR="008A35FC" w:rsidRDefault="008A35FC" w:rsidP="008A35FC">
      <w:pPr>
        <w:pStyle w:val="PL"/>
      </w:pPr>
      <w:r>
        <w:t xml:space="preserve">      config false;</w:t>
      </w:r>
    </w:p>
    <w:p w14:paraId="61ABBEB8" w14:textId="77777777" w:rsidR="008A35FC" w:rsidRDefault="008A35FC" w:rsidP="008A35FC">
      <w:pPr>
        <w:pStyle w:val="PL"/>
      </w:pPr>
      <w:r>
        <w:t xml:space="preserve">      type types3gpp:CellState;</w:t>
      </w:r>
    </w:p>
    <w:p w14:paraId="14C08604" w14:textId="77777777" w:rsidR="008A35FC" w:rsidRDefault="008A35FC" w:rsidP="008A35FC">
      <w:pPr>
        <w:pStyle w:val="PL"/>
      </w:pPr>
      <w:r>
        <w:t xml:space="preserve">    }</w:t>
      </w:r>
    </w:p>
    <w:p w14:paraId="38E213E1" w14:textId="77777777" w:rsidR="008A35FC" w:rsidRDefault="008A35FC" w:rsidP="008A35FC">
      <w:pPr>
        <w:pStyle w:val="PL"/>
      </w:pPr>
    </w:p>
    <w:p w14:paraId="54218311" w14:textId="77777777" w:rsidR="008A35FC" w:rsidRDefault="008A35FC" w:rsidP="008A35FC">
      <w:pPr>
        <w:pStyle w:val="PL"/>
      </w:pPr>
      <w:r>
        <w:t xml:space="preserve">    list pLMNInfoList {</w:t>
      </w:r>
    </w:p>
    <w:p w14:paraId="24AE0555" w14:textId="77777777" w:rsidR="008A35FC" w:rsidRDefault="008A35FC" w:rsidP="008A35FC">
      <w:pPr>
        <w:pStyle w:val="PL"/>
      </w:pPr>
      <w:r>
        <w:t xml:space="preserve">      description "The PLMNInfoList is a list of PLMNInfo data type. It </w:t>
      </w:r>
    </w:p>
    <w:p w14:paraId="430F65C5" w14:textId="77777777" w:rsidR="008A35FC" w:rsidRDefault="008A35FC" w:rsidP="008A35FC">
      <w:pPr>
        <w:pStyle w:val="PL"/>
      </w:pPr>
      <w:r>
        <w:t xml:space="preserve">        defines which PLMNs that can be served by the NR cell, and which </w:t>
      </w:r>
    </w:p>
    <w:p w14:paraId="40C012E1" w14:textId="77777777" w:rsidR="008A35FC" w:rsidRDefault="008A35FC" w:rsidP="008A35FC">
      <w:pPr>
        <w:pStyle w:val="PL"/>
      </w:pPr>
      <w:r>
        <w:t xml:space="preserve">        S-NSSAIs that can be supported by the NR cell for corresponding PLMN </w:t>
      </w:r>
    </w:p>
    <w:p w14:paraId="23A11330" w14:textId="77777777" w:rsidR="008A35FC" w:rsidRDefault="008A35FC" w:rsidP="008A35FC">
      <w:pPr>
        <w:pStyle w:val="PL"/>
      </w:pPr>
      <w:r>
        <w:t xml:space="preserve">        in case of network slicing feature is supported. The plMNId of the </w:t>
      </w:r>
    </w:p>
    <w:p w14:paraId="7569DCEB" w14:textId="77777777" w:rsidR="008A35FC" w:rsidRDefault="008A35FC" w:rsidP="008A35FC">
      <w:pPr>
        <w:pStyle w:val="PL"/>
      </w:pPr>
      <w:r>
        <w:t xml:space="preserve">        first entry of the list is the PLMNId used to construct the nCGI for </w:t>
      </w:r>
    </w:p>
    <w:p w14:paraId="794D2452" w14:textId="77777777" w:rsidR="008A35FC" w:rsidRDefault="008A35FC" w:rsidP="008A35FC">
      <w:pPr>
        <w:pStyle w:val="PL"/>
      </w:pPr>
      <w:r>
        <w:t xml:space="preserve">        the NR cell.";</w:t>
      </w:r>
    </w:p>
    <w:p w14:paraId="1F774EDC" w14:textId="77777777" w:rsidR="008A35FC" w:rsidRDefault="008A35FC" w:rsidP="008A35FC">
      <w:pPr>
        <w:pStyle w:val="PL"/>
      </w:pPr>
      <w:r>
        <w:t xml:space="preserve">      key "mcc mnc sd sst";</w:t>
      </w:r>
    </w:p>
    <w:p w14:paraId="3F190525" w14:textId="77777777" w:rsidR="008A35FC" w:rsidRDefault="008A35FC" w:rsidP="008A35FC">
      <w:pPr>
        <w:pStyle w:val="PL"/>
      </w:pPr>
      <w:r>
        <w:t xml:space="preserve">      min-elements 1;</w:t>
      </w:r>
    </w:p>
    <w:p w14:paraId="3DE73143" w14:textId="77777777" w:rsidR="008A35FC" w:rsidRDefault="008A35FC" w:rsidP="008A35FC">
      <w:pPr>
        <w:pStyle w:val="PL"/>
      </w:pPr>
      <w:r>
        <w:t xml:space="preserve">      ordered-by user;</w:t>
      </w:r>
    </w:p>
    <w:p w14:paraId="6959A27E" w14:textId="77777777" w:rsidR="008A35FC" w:rsidRDefault="008A35FC" w:rsidP="008A35FC">
      <w:pPr>
        <w:pStyle w:val="PL"/>
      </w:pPr>
      <w:r>
        <w:t xml:space="preserve">      uses types5g3gpp:PLMNInfo;</w:t>
      </w:r>
    </w:p>
    <w:p w14:paraId="2EBB9CBB" w14:textId="77777777" w:rsidR="008A35FC" w:rsidRDefault="008A35FC" w:rsidP="008A35FC">
      <w:pPr>
        <w:pStyle w:val="PL"/>
      </w:pPr>
      <w:r>
        <w:t xml:space="preserve">    }</w:t>
      </w:r>
    </w:p>
    <w:p w14:paraId="37E9F71F" w14:textId="77777777" w:rsidR="009126EE" w:rsidRDefault="009126EE" w:rsidP="009126EE">
      <w:pPr>
        <w:pStyle w:val="PL"/>
      </w:pPr>
    </w:p>
    <w:p w14:paraId="25BA3887" w14:textId="77777777" w:rsidR="009126EE" w:rsidRDefault="009126EE" w:rsidP="009126EE">
      <w:pPr>
        <w:pStyle w:val="PL"/>
      </w:pPr>
      <w:r>
        <w:t xml:space="preserve">    list nPNIdentityList {</w:t>
      </w:r>
    </w:p>
    <w:p w14:paraId="74176BD5" w14:textId="77777777" w:rsidR="009126EE" w:rsidRDefault="009126EE" w:rsidP="009126EE">
      <w:pPr>
        <w:pStyle w:val="PL"/>
      </w:pPr>
      <w:r>
        <w:t xml:space="preserve">      key idx ;</w:t>
      </w:r>
    </w:p>
    <w:p w14:paraId="4190AD96" w14:textId="77777777" w:rsidR="009126EE" w:rsidRDefault="009126EE" w:rsidP="009126EE">
      <w:pPr>
        <w:pStyle w:val="PL"/>
      </w:pPr>
      <w:r>
        <w:t xml:space="preserve">      min-elements 1;</w:t>
      </w:r>
    </w:p>
    <w:p w14:paraId="666019D9" w14:textId="77777777" w:rsidR="009126EE" w:rsidRDefault="009126EE" w:rsidP="009126EE">
      <w:pPr>
        <w:pStyle w:val="PL"/>
      </w:pPr>
      <w:r>
        <w:t xml:space="preserve">      ordered-by user;</w:t>
      </w:r>
    </w:p>
    <w:p w14:paraId="0FCC892E" w14:textId="77777777" w:rsidR="009126EE" w:rsidRDefault="009126EE" w:rsidP="009126EE">
      <w:pPr>
        <w:pStyle w:val="PL"/>
      </w:pPr>
      <w:r>
        <w:t xml:space="preserve">      description "It defines which NPNs that can be served by the NR cell, </w:t>
      </w:r>
    </w:p>
    <w:p w14:paraId="34B75A0A" w14:textId="77777777" w:rsidR="009126EE" w:rsidRDefault="009126EE" w:rsidP="009126EE">
      <w:pPr>
        <w:pStyle w:val="PL"/>
      </w:pPr>
      <w:r>
        <w:t xml:space="preserve">        and which CAG IDs or NIDs can be supported by the NR cell for </w:t>
      </w:r>
    </w:p>
    <w:p w14:paraId="7906118A" w14:textId="77777777" w:rsidR="009126EE" w:rsidRDefault="009126EE" w:rsidP="009126EE">
      <w:pPr>
        <w:pStyle w:val="PL"/>
      </w:pPr>
      <w:r>
        <w:t xml:space="preserve">        corresponding PNI-NPN or SNPN in case of the cell is NPN-only cell.";</w:t>
      </w:r>
    </w:p>
    <w:p w14:paraId="78DBC826" w14:textId="77777777" w:rsidR="009126EE" w:rsidRDefault="009126EE" w:rsidP="009126EE">
      <w:pPr>
        <w:pStyle w:val="PL"/>
      </w:pPr>
      <w:r>
        <w:t xml:space="preserve">      reference "3GPP TS 38.331";</w:t>
      </w:r>
    </w:p>
    <w:p w14:paraId="229A6519" w14:textId="77777777" w:rsidR="009126EE" w:rsidRDefault="009126EE" w:rsidP="009126EE">
      <w:pPr>
        <w:pStyle w:val="PL"/>
      </w:pPr>
      <w:r>
        <w:t xml:space="preserve">      leaf idx { type uint32 ; }</w:t>
      </w:r>
    </w:p>
    <w:p w14:paraId="18253D56" w14:textId="77777777" w:rsidR="009126EE" w:rsidRDefault="009126EE" w:rsidP="009126EE">
      <w:pPr>
        <w:pStyle w:val="PL"/>
      </w:pPr>
      <w:r>
        <w:t xml:space="preserve">      uses NPNIdentityGrp;</w:t>
      </w:r>
    </w:p>
    <w:p w14:paraId="67AECA22" w14:textId="77777777" w:rsidR="009126EE" w:rsidRDefault="009126EE" w:rsidP="009126EE">
      <w:pPr>
        <w:pStyle w:val="PL"/>
      </w:pPr>
      <w:r>
        <w:t xml:space="preserve">    }</w:t>
      </w:r>
    </w:p>
    <w:p w14:paraId="6E788D6B" w14:textId="378D558A" w:rsidR="008A35FC" w:rsidRDefault="009126EE" w:rsidP="009126EE">
      <w:pPr>
        <w:pStyle w:val="PL"/>
      </w:pPr>
      <w:r>
        <w:t xml:space="preserve">    </w:t>
      </w:r>
    </w:p>
    <w:p w14:paraId="21D639C2" w14:textId="77777777" w:rsidR="008A35FC" w:rsidRDefault="008A35FC" w:rsidP="008A35FC">
      <w:pPr>
        <w:pStyle w:val="PL"/>
      </w:pPr>
      <w:r>
        <w:t xml:space="preserve">    leaf nRPCI {</w:t>
      </w:r>
    </w:p>
    <w:p w14:paraId="327292EE" w14:textId="77777777" w:rsidR="008A35FC" w:rsidRDefault="008A35FC" w:rsidP="008A35FC">
      <w:pPr>
        <w:pStyle w:val="PL"/>
      </w:pPr>
      <w:r>
        <w:t xml:space="preserve">      description "The Physical Cell Identity (PCI) of the NR cell.";</w:t>
      </w:r>
    </w:p>
    <w:p w14:paraId="707B8AED" w14:textId="77777777" w:rsidR="008A35FC" w:rsidRDefault="008A35FC" w:rsidP="008A35FC">
      <w:pPr>
        <w:pStyle w:val="PL"/>
      </w:pPr>
      <w:r>
        <w:t xml:space="preserve">      reference "3GPP TS 36.211";</w:t>
      </w:r>
    </w:p>
    <w:p w14:paraId="4E8D9777" w14:textId="77777777" w:rsidR="008A35FC" w:rsidRDefault="008A35FC" w:rsidP="008A35FC">
      <w:pPr>
        <w:pStyle w:val="PL"/>
      </w:pPr>
      <w:r>
        <w:t xml:space="preserve">      mandatory true;</w:t>
      </w:r>
    </w:p>
    <w:p w14:paraId="28F88354" w14:textId="77777777" w:rsidR="008A35FC" w:rsidRDefault="008A35FC" w:rsidP="008A35FC">
      <w:pPr>
        <w:pStyle w:val="PL"/>
      </w:pPr>
      <w:r>
        <w:t xml:space="preserve">      type int32 { range "0..1007"; }</w:t>
      </w:r>
    </w:p>
    <w:p w14:paraId="60D2F1D9" w14:textId="77777777" w:rsidR="008A35FC" w:rsidRDefault="008A35FC" w:rsidP="008A35FC">
      <w:pPr>
        <w:pStyle w:val="PL"/>
      </w:pPr>
      <w:r>
        <w:t xml:space="preserve">    }</w:t>
      </w:r>
    </w:p>
    <w:p w14:paraId="179504DA" w14:textId="77777777" w:rsidR="008A35FC" w:rsidRDefault="008A35FC" w:rsidP="008A35FC">
      <w:pPr>
        <w:pStyle w:val="PL"/>
      </w:pPr>
    </w:p>
    <w:p w14:paraId="4AE7CBB4" w14:textId="77777777" w:rsidR="008A35FC" w:rsidRDefault="008A35FC" w:rsidP="008A35FC">
      <w:pPr>
        <w:pStyle w:val="PL"/>
      </w:pPr>
      <w:r>
        <w:t xml:space="preserve">    leaf nRTAC {</w:t>
      </w:r>
    </w:p>
    <w:p w14:paraId="397E8E2F" w14:textId="77777777" w:rsidR="008A35FC" w:rsidRDefault="008A35FC" w:rsidP="008A35FC">
      <w:pPr>
        <w:pStyle w:val="PL"/>
      </w:pPr>
      <w:r>
        <w:t xml:space="preserve">      description "The common 5GS Tracking Area Code for the PLMNs."; </w:t>
      </w:r>
    </w:p>
    <w:p w14:paraId="47217A17" w14:textId="77777777" w:rsidR="008A35FC" w:rsidRDefault="008A35FC" w:rsidP="008A35FC">
      <w:pPr>
        <w:pStyle w:val="PL"/>
      </w:pPr>
      <w:r>
        <w:t xml:space="preserve">      reference "3GPP TS 23.003, 3GPP TS 38.473";</w:t>
      </w:r>
    </w:p>
    <w:p w14:paraId="6A55961A" w14:textId="77777777" w:rsidR="008A35FC" w:rsidRDefault="008A35FC" w:rsidP="008A35FC">
      <w:pPr>
        <w:pStyle w:val="PL"/>
      </w:pPr>
      <w:r>
        <w:t xml:space="preserve">      type types3gpp:Tac;</w:t>
      </w:r>
    </w:p>
    <w:p w14:paraId="706C43CD" w14:textId="77777777" w:rsidR="008A35FC" w:rsidRDefault="008A35FC" w:rsidP="008A35FC">
      <w:pPr>
        <w:pStyle w:val="PL"/>
      </w:pPr>
      <w:r>
        <w:t xml:space="preserve">    }</w:t>
      </w:r>
    </w:p>
    <w:p w14:paraId="0471FFF2" w14:textId="77777777" w:rsidR="008A35FC" w:rsidRDefault="008A35FC" w:rsidP="008A35FC">
      <w:pPr>
        <w:pStyle w:val="PL"/>
      </w:pPr>
    </w:p>
    <w:p w14:paraId="24748CC1" w14:textId="77777777" w:rsidR="008A35FC" w:rsidRDefault="008A35FC" w:rsidP="008A35FC">
      <w:pPr>
        <w:pStyle w:val="PL"/>
      </w:pPr>
      <w:r>
        <w:t xml:space="preserve">    leaf arfcnDL {</w:t>
      </w:r>
    </w:p>
    <w:p w14:paraId="2648978A" w14:textId="77777777" w:rsidR="008A35FC" w:rsidRDefault="008A35FC" w:rsidP="008A35FC">
      <w:pPr>
        <w:pStyle w:val="PL"/>
      </w:pPr>
      <w:r>
        <w:t xml:space="preserve">      description "NR Absolute Radio Frequency Channel Number (NR-ARFCN) for</w:t>
      </w:r>
    </w:p>
    <w:p w14:paraId="49EA514A" w14:textId="77777777" w:rsidR="008A35FC" w:rsidRDefault="008A35FC" w:rsidP="008A35FC">
      <w:pPr>
        <w:pStyle w:val="PL"/>
      </w:pPr>
      <w:r>
        <w:t xml:space="preserve">        downlink.";</w:t>
      </w:r>
    </w:p>
    <w:p w14:paraId="3D3D5AA6" w14:textId="77777777" w:rsidR="008A35FC" w:rsidRDefault="008A35FC" w:rsidP="008A35FC">
      <w:pPr>
        <w:pStyle w:val="PL"/>
      </w:pPr>
      <w:r>
        <w:t xml:space="preserve">      reference "3GPP TS 38.104";</w:t>
      </w:r>
    </w:p>
    <w:p w14:paraId="75CB792E" w14:textId="77777777" w:rsidR="008A35FC" w:rsidRDefault="008A35FC" w:rsidP="008A35FC">
      <w:pPr>
        <w:pStyle w:val="PL"/>
      </w:pPr>
      <w:r>
        <w:t xml:space="preserve">      mandatory true;</w:t>
      </w:r>
    </w:p>
    <w:p w14:paraId="19F4C29D" w14:textId="77777777" w:rsidR="008A35FC" w:rsidRDefault="008A35FC" w:rsidP="008A35FC">
      <w:pPr>
        <w:pStyle w:val="PL"/>
      </w:pPr>
      <w:r>
        <w:t xml:space="preserve">      type int32;</w:t>
      </w:r>
    </w:p>
    <w:p w14:paraId="5DDABFE6" w14:textId="77777777" w:rsidR="008A35FC" w:rsidRDefault="008A35FC" w:rsidP="008A35FC">
      <w:pPr>
        <w:pStyle w:val="PL"/>
      </w:pPr>
      <w:r>
        <w:t xml:space="preserve">    }</w:t>
      </w:r>
    </w:p>
    <w:p w14:paraId="2C00C39B" w14:textId="77777777" w:rsidR="008A35FC" w:rsidRDefault="008A35FC" w:rsidP="008A35FC">
      <w:pPr>
        <w:pStyle w:val="PL"/>
      </w:pPr>
      <w:r>
        <w:t xml:space="preserve"> </w:t>
      </w:r>
    </w:p>
    <w:p w14:paraId="345CDE1C" w14:textId="77777777" w:rsidR="008A35FC" w:rsidRDefault="008A35FC" w:rsidP="008A35FC">
      <w:pPr>
        <w:pStyle w:val="PL"/>
      </w:pPr>
      <w:r>
        <w:t xml:space="preserve">    leaf arfcnUL {</w:t>
      </w:r>
    </w:p>
    <w:p w14:paraId="69C1B8FA" w14:textId="77777777" w:rsidR="008A35FC" w:rsidRDefault="008A35FC" w:rsidP="008A35FC">
      <w:pPr>
        <w:pStyle w:val="PL"/>
      </w:pPr>
      <w:r>
        <w:t xml:space="preserve">      description "NR Absolute Radio Frequency Channel Number (NR-ARFCN) for</w:t>
      </w:r>
    </w:p>
    <w:p w14:paraId="47E242BC" w14:textId="77777777" w:rsidR="008A35FC" w:rsidRDefault="008A35FC" w:rsidP="008A35FC">
      <w:pPr>
        <w:pStyle w:val="PL"/>
      </w:pPr>
      <w:r>
        <w:t xml:space="preserve">        uplink.";</w:t>
      </w:r>
    </w:p>
    <w:p w14:paraId="4E27000F" w14:textId="77777777" w:rsidR="008A35FC" w:rsidRDefault="008A35FC" w:rsidP="008A35FC">
      <w:pPr>
        <w:pStyle w:val="PL"/>
      </w:pPr>
      <w:r>
        <w:t xml:space="preserve">      reference "3GPP TS 38.104";</w:t>
      </w:r>
    </w:p>
    <w:p w14:paraId="493A3084" w14:textId="77777777" w:rsidR="008A35FC" w:rsidRDefault="008A35FC" w:rsidP="008A35FC">
      <w:pPr>
        <w:pStyle w:val="PL"/>
      </w:pPr>
      <w:r>
        <w:t xml:space="preserve">      type int32;</w:t>
      </w:r>
    </w:p>
    <w:p w14:paraId="58641576" w14:textId="77777777" w:rsidR="008A35FC" w:rsidRDefault="008A35FC" w:rsidP="008A35FC">
      <w:pPr>
        <w:pStyle w:val="PL"/>
      </w:pPr>
      <w:r>
        <w:t xml:space="preserve">    }</w:t>
      </w:r>
    </w:p>
    <w:p w14:paraId="12984416" w14:textId="77777777" w:rsidR="008A35FC" w:rsidRDefault="008A35FC" w:rsidP="008A35FC">
      <w:pPr>
        <w:pStyle w:val="PL"/>
      </w:pPr>
    </w:p>
    <w:p w14:paraId="7678A8E6" w14:textId="77777777" w:rsidR="008A35FC" w:rsidRDefault="008A35FC" w:rsidP="008A35FC">
      <w:pPr>
        <w:pStyle w:val="PL"/>
      </w:pPr>
      <w:r>
        <w:t xml:space="preserve">    leaf arfcnSUL {</w:t>
      </w:r>
    </w:p>
    <w:p w14:paraId="0DF48681" w14:textId="77777777" w:rsidR="008A35FC" w:rsidRDefault="008A35FC" w:rsidP="008A35FC">
      <w:pPr>
        <w:pStyle w:val="PL"/>
      </w:pPr>
      <w:r>
        <w:t xml:space="preserve">      description "NR Absolute Radio Frequency Channel Number (NR-ARFCN) for</w:t>
      </w:r>
    </w:p>
    <w:p w14:paraId="78D8BB95" w14:textId="77777777" w:rsidR="008A35FC" w:rsidRDefault="008A35FC" w:rsidP="008A35FC">
      <w:pPr>
        <w:pStyle w:val="PL"/>
      </w:pPr>
      <w:r>
        <w:t xml:space="preserve">        supplementary uplink.";</w:t>
      </w:r>
    </w:p>
    <w:p w14:paraId="2DA1303A" w14:textId="77777777" w:rsidR="008A35FC" w:rsidRDefault="008A35FC" w:rsidP="008A35FC">
      <w:pPr>
        <w:pStyle w:val="PL"/>
      </w:pPr>
      <w:r>
        <w:t xml:space="preserve">      reference "3GPP TS 38.104";</w:t>
      </w:r>
    </w:p>
    <w:p w14:paraId="1BC3E688" w14:textId="77777777" w:rsidR="008A35FC" w:rsidRDefault="008A35FC" w:rsidP="008A35FC">
      <w:pPr>
        <w:pStyle w:val="PL"/>
      </w:pPr>
      <w:r>
        <w:t xml:space="preserve">      type int32;</w:t>
      </w:r>
    </w:p>
    <w:p w14:paraId="456FB17E" w14:textId="77777777" w:rsidR="008A35FC" w:rsidRDefault="008A35FC" w:rsidP="008A35FC">
      <w:pPr>
        <w:pStyle w:val="PL"/>
      </w:pPr>
      <w:r>
        <w:t xml:space="preserve">    }</w:t>
      </w:r>
    </w:p>
    <w:p w14:paraId="68F9108D" w14:textId="77777777" w:rsidR="008A35FC" w:rsidRDefault="008A35FC" w:rsidP="008A35FC">
      <w:pPr>
        <w:pStyle w:val="PL"/>
      </w:pPr>
    </w:p>
    <w:p w14:paraId="35FCF300" w14:textId="77777777" w:rsidR="008A35FC" w:rsidRDefault="008A35FC" w:rsidP="008A35FC">
      <w:pPr>
        <w:pStyle w:val="PL"/>
      </w:pPr>
      <w:r>
        <w:t xml:space="preserve">    leaf bSChannelBwDL {</w:t>
      </w:r>
    </w:p>
    <w:p w14:paraId="4403118E" w14:textId="77777777" w:rsidR="008A35FC" w:rsidRDefault="008A35FC" w:rsidP="008A35FC">
      <w:pPr>
        <w:pStyle w:val="PL"/>
      </w:pPr>
      <w:r>
        <w:t xml:space="preserve">      description "Base station channel bandwidth for downlink.";</w:t>
      </w:r>
    </w:p>
    <w:p w14:paraId="44C54429" w14:textId="77777777" w:rsidR="008A35FC" w:rsidRDefault="008A35FC" w:rsidP="008A35FC">
      <w:pPr>
        <w:pStyle w:val="PL"/>
      </w:pPr>
      <w:r>
        <w:t xml:space="preserve">      reference "3GPP TS 38.104";</w:t>
      </w:r>
    </w:p>
    <w:p w14:paraId="5ED4AEFC" w14:textId="77777777" w:rsidR="008A35FC" w:rsidRDefault="008A35FC" w:rsidP="008A35FC">
      <w:pPr>
        <w:pStyle w:val="PL"/>
      </w:pPr>
      <w:r>
        <w:t xml:space="preserve">      type int32;</w:t>
      </w:r>
    </w:p>
    <w:p w14:paraId="2049EE70" w14:textId="77777777" w:rsidR="008A35FC" w:rsidRDefault="008A35FC" w:rsidP="008A35FC">
      <w:pPr>
        <w:pStyle w:val="PL"/>
      </w:pPr>
      <w:r>
        <w:t xml:space="preserve">      units MHz;</w:t>
      </w:r>
    </w:p>
    <w:p w14:paraId="5803EF22" w14:textId="05E7E1CE" w:rsidR="008A35FC" w:rsidRDefault="008A35FC" w:rsidP="008A35FC">
      <w:pPr>
        <w:pStyle w:val="PL"/>
      </w:pPr>
      <w:r>
        <w:t xml:space="preserve">    }</w:t>
      </w:r>
    </w:p>
    <w:p w14:paraId="2BCE547C" w14:textId="77777777" w:rsidR="003F7107" w:rsidRDefault="003F7107" w:rsidP="008A35FC">
      <w:pPr>
        <w:pStyle w:val="PL"/>
      </w:pPr>
    </w:p>
    <w:p w14:paraId="42FB51CC" w14:textId="77777777" w:rsidR="009126EE" w:rsidRDefault="009126EE" w:rsidP="009126EE">
      <w:pPr>
        <w:pStyle w:val="PL"/>
      </w:pPr>
      <w:r>
        <w:t xml:space="preserve">    leaf rimRSMonitoringStartTime {</w:t>
      </w:r>
    </w:p>
    <w:p w14:paraId="3E7DD7C0" w14:textId="77777777" w:rsidR="009126EE" w:rsidRDefault="009126EE" w:rsidP="009126EE">
      <w:pPr>
        <w:pStyle w:val="PL"/>
      </w:pPr>
      <w:r>
        <w:t xml:space="preserve">      type yang:date-and-time ;</w:t>
      </w:r>
    </w:p>
    <w:p w14:paraId="7CCAB604" w14:textId="77777777" w:rsidR="009126EE" w:rsidRDefault="009126EE" w:rsidP="009126EE">
      <w:pPr>
        <w:pStyle w:val="PL"/>
      </w:pPr>
      <w:r>
        <w:t xml:space="preserve">      mandatory true;</w:t>
      </w:r>
    </w:p>
    <w:p w14:paraId="07B5AC6C" w14:textId="77777777" w:rsidR="009126EE" w:rsidRDefault="009126EE" w:rsidP="009126EE">
      <w:pPr>
        <w:pStyle w:val="PL"/>
      </w:pPr>
      <w:r>
        <w:t xml:space="preserve">      description "Configures the UTC time when the gNB attempts to start </w:t>
      </w:r>
    </w:p>
    <w:p w14:paraId="5FA44D2D" w14:textId="77777777" w:rsidR="009126EE" w:rsidRDefault="009126EE" w:rsidP="009126EE">
      <w:pPr>
        <w:pStyle w:val="PL"/>
      </w:pPr>
      <w:r>
        <w:t xml:space="preserve">        RIM-RS monitoring.";</w:t>
      </w:r>
    </w:p>
    <w:p w14:paraId="3D319C0D" w14:textId="77777777" w:rsidR="009126EE" w:rsidRDefault="009126EE" w:rsidP="009126EE">
      <w:pPr>
        <w:pStyle w:val="PL"/>
      </w:pPr>
      <w:r>
        <w:t xml:space="preserve">     }</w:t>
      </w:r>
    </w:p>
    <w:p w14:paraId="333C7D5C" w14:textId="77777777" w:rsidR="009126EE" w:rsidRDefault="009126EE" w:rsidP="009126EE">
      <w:pPr>
        <w:pStyle w:val="PL"/>
      </w:pPr>
      <w:r>
        <w:t xml:space="preserve">    </w:t>
      </w:r>
    </w:p>
    <w:p w14:paraId="32A1F5B5" w14:textId="77777777" w:rsidR="009126EE" w:rsidRDefault="009126EE" w:rsidP="009126EE">
      <w:pPr>
        <w:pStyle w:val="PL"/>
      </w:pPr>
      <w:r>
        <w:t xml:space="preserve">    leaf rimRSMonitoringStopTime {</w:t>
      </w:r>
    </w:p>
    <w:p w14:paraId="0A5BFEF1" w14:textId="77777777" w:rsidR="009126EE" w:rsidRDefault="009126EE" w:rsidP="009126EE">
      <w:pPr>
        <w:pStyle w:val="PL"/>
      </w:pPr>
      <w:r>
        <w:t xml:space="preserve">      type yang:date-and-time ;</w:t>
      </w:r>
    </w:p>
    <w:p w14:paraId="06502365" w14:textId="77777777" w:rsidR="009126EE" w:rsidRDefault="009126EE" w:rsidP="009126EE">
      <w:pPr>
        <w:pStyle w:val="PL"/>
      </w:pPr>
      <w:r>
        <w:t xml:space="preserve">      mandatory true;</w:t>
      </w:r>
    </w:p>
    <w:p w14:paraId="4B6A83E0" w14:textId="77777777" w:rsidR="009126EE" w:rsidRDefault="009126EE" w:rsidP="009126EE">
      <w:pPr>
        <w:pStyle w:val="PL"/>
      </w:pPr>
      <w:r>
        <w:t xml:space="preserve">      description "Configures the UTC time when the gNB stops RIM-RS </w:t>
      </w:r>
    </w:p>
    <w:p w14:paraId="50520C54" w14:textId="77777777" w:rsidR="009126EE" w:rsidRDefault="009126EE" w:rsidP="009126EE">
      <w:pPr>
        <w:pStyle w:val="PL"/>
      </w:pPr>
      <w:r>
        <w:t xml:space="preserve">        monitoring.";</w:t>
      </w:r>
    </w:p>
    <w:p w14:paraId="76AFD831" w14:textId="77777777" w:rsidR="009126EE" w:rsidRDefault="009126EE" w:rsidP="009126EE">
      <w:pPr>
        <w:pStyle w:val="PL"/>
      </w:pPr>
      <w:r>
        <w:t xml:space="preserve">     }</w:t>
      </w:r>
    </w:p>
    <w:p w14:paraId="5305BC4C" w14:textId="77777777" w:rsidR="009126EE" w:rsidRDefault="009126EE" w:rsidP="009126EE">
      <w:pPr>
        <w:pStyle w:val="PL"/>
      </w:pPr>
      <w:r>
        <w:t xml:space="preserve">    </w:t>
      </w:r>
    </w:p>
    <w:p w14:paraId="1E158A0D" w14:textId="77777777" w:rsidR="009126EE" w:rsidRDefault="009126EE" w:rsidP="009126EE">
      <w:pPr>
        <w:pStyle w:val="PL"/>
      </w:pPr>
      <w:r>
        <w:t xml:space="preserve">    leaf rimRSMonitoringWindowDuration {</w:t>
      </w:r>
    </w:p>
    <w:p w14:paraId="3B5DD16A" w14:textId="77777777" w:rsidR="009126EE" w:rsidRDefault="009126EE" w:rsidP="009126EE">
      <w:pPr>
        <w:pStyle w:val="PL"/>
      </w:pPr>
      <w:r>
        <w:t xml:space="preserve">      type uint32 {</w:t>
      </w:r>
    </w:p>
    <w:p w14:paraId="1937AE4B" w14:textId="77777777" w:rsidR="009126EE" w:rsidRDefault="009126EE" w:rsidP="009126EE">
      <w:pPr>
        <w:pStyle w:val="PL"/>
      </w:pPr>
      <w:r>
        <w:t xml:space="preserve">        range 1..16384 ;</w:t>
      </w:r>
    </w:p>
    <w:p w14:paraId="08264479" w14:textId="77777777" w:rsidR="009126EE" w:rsidRDefault="009126EE" w:rsidP="009126EE">
      <w:pPr>
        <w:pStyle w:val="PL"/>
      </w:pPr>
      <w:r>
        <w:t xml:space="preserve">      }</w:t>
      </w:r>
    </w:p>
    <w:p w14:paraId="3F1D8589" w14:textId="77777777" w:rsidR="009126EE" w:rsidRDefault="009126EE" w:rsidP="009126EE">
      <w:pPr>
        <w:pStyle w:val="PL"/>
      </w:pPr>
      <w:r>
        <w:t xml:space="preserve">      mandatory true;</w:t>
      </w:r>
    </w:p>
    <w:p w14:paraId="6A98BFB8" w14:textId="77777777" w:rsidR="009126EE" w:rsidRDefault="009126EE" w:rsidP="009126EE">
      <w:pPr>
        <w:pStyle w:val="PL"/>
      </w:pPr>
      <w:r>
        <w:t xml:space="preserve">      description "Configures a duration of the monitoring window  in which </w:t>
      </w:r>
    </w:p>
    <w:p w14:paraId="00FFE5B7" w14:textId="77777777" w:rsidR="009126EE" w:rsidRDefault="009126EE" w:rsidP="009126EE">
      <w:pPr>
        <w:pStyle w:val="PL"/>
      </w:pPr>
      <w:r>
        <w:t xml:space="preserve">        gNB monitors the RIM-RS, in unit of P_t, where P_t is the RIM-RS </w:t>
      </w:r>
    </w:p>
    <w:p w14:paraId="741C5839" w14:textId="77777777" w:rsidR="009126EE" w:rsidRDefault="009126EE" w:rsidP="009126EE">
      <w:pPr>
        <w:pStyle w:val="PL"/>
      </w:pPr>
      <w:r>
        <w:t xml:space="preserve">        transmission periodicity in units of uplink-downlink switching period (</w:t>
      </w:r>
    </w:p>
    <w:p w14:paraId="7E716C21" w14:textId="77777777" w:rsidR="009126EE" w:rsidRDefault="009126EE" w:rsidP="009126EE">
      <w:pPr>
        <w:pStyle w:val="PL"/>
      </w:pPr>
      <w:r>
        <w:t xml:space="preserve">        see 38.211 subclause 7.4.1.6).</w:t>
      </w:r>
    </w:p>
    <w:p w14:paraId="604E293E" w14:textId="77777777" w:rsidR="009126EE" w:rsidRDefault="009126EE" w:rsidP="009126EE">
      <w:pPr>
        <w:pStyle w:val="PL"/>
      </w:pPr>
    </w:p>
    <w:p w14:paraId="31912816" w14:textId="77777777" w:rsidR="009126EE" w:rsidRDefault="009126EE" w:rsidP="009126EE">
      <w:pPr>
        <w:pStyle w:val="PL"/>
      </w:pPr>
      <w:r>
        <w:t xml:space="preserve">          This field is configured together with rimRSMonitoringInterval, </w:t>
      </w:r>
    </w:p>
    <w:p w14:paraId="28BB916F" w14:textId="77777777" w:rsidR="009126EE" w:rsidRDefault="009126EE" w:rsidP="009126EE">
      <w:pPr>
        <w:pStyle w:val="PL"/>
      </w:pPr>
      <w:r>
        <w:t xml:space="preserve">          rimRSMonitoringWindowStartingOffset, rimRSMonitoringOccasionInterval </w:t>
      </w:r>
    </w:p>
    <w:p w14:paraId="3EC72711" w14:textId="77777777" w:rsidR="009126EE" w:rsidRDefault="009126EE" w:rsidP="009126EE">
      <w:pPr>
        <w:pStyle w:val="PL"/>
      </w:pPr>
      <w:r>
        <w:t xml:space="preserve">          and rimRSMonitoringOccasionStartingOffset.</w:t>
      </w:r>
    </w:p>
    <w:p w14:paraId="7932858C" w14:textId="77777777" w:rsidR="009126EE" w:rsidRDefault="009126EE" w:rsidP="009126EE">
      <w:pPr>
        <w:pStyle w:val="PL"/>
      </w:pPr>
      <w:r>
        <w:t xml:space="preserve">          The duration of the monitoring window is expected to be larger than </w:t>
      </w:r>
    </w:p>
    <w:p w14:paraId="223A4BEA" w14:textId="77777777" w:rsidR="009126EE" w:rsidRDefault="009126EE" w:rsidP="009126EE">
      <w:pPr>
        <w:pStyle w:val="PL"/>
      </w:pPr>
      <w:r>
        <w:t xml:space="preserve">          or equal to M*P_t, where M is the interval between adjacent monitoring </w:t>
      </w:r>
    </w:p>
    <w:p w14:paraId="317F13D2" w14:textId="77777777" w:rsidR="009126EE" w:rsidRDefault="009126EE" w:rsidP="009126EE">
      <w:pPr>
        <w:pStyle w:val="PL"/>
      </w:pPr>
      <w:r>
        <w:t xml:space="preserve">          occasions within the monitoring window </w:t>
      </w:r>
    </w:p>
    <w:p w14:paraId="73282186" w14:textId="77777777" w:rsidR="009126EE" w:rsidRDefault="009126EE" w:rsidP="009126EE">
      <w:pPr>
        <w:pStyle w:val="PL"/>
      </w:pPr>
      <w:r>
        <w:t xml:space="preserve">          (configured by rimRSMonitoringInterval).</w:t>
      </w:r>
    </w:p>
    <w:p w14:paraId="659B0165" w14:textId="77777777" w:rsidR="009126EE" w:rsidRDefault="009126EE" w:rsidP="009126EE">
      <w:pPr>
        <w:pStyle w:val="PL"/>
      </w:pPr>
      <w:r>
        <w:t xml:space="preserve">          The absolute duration of the monitoring window is not expected to be </w:t>
      </w:r>
    </w:p>
    <w:p w14:paraId="0691794E" w14:textId="77777777" w:rsidR="009126EE" w:rsidRDefault="009126EE" w:rsidP="009126EE">
      <w:pPr>
        <w:pStyle w:val="PL"/>
      </w:pPr>
      <w:r>
        <w:t xml:space="preserve">          larger than the periodicity of the monitoring window (configured by </w:t>
      </w:r>
    </w:p>
    <w:p w14:paraId="15E7513F" w14:textId="77777777" w:rsidR="009126EE" w:rsidRDefault="009126EE" w:rsidP="009126EE">
      <w:pPr>
        <w:pStyle w:val="PL"/>
      </w:pPr>
      <w:r>
        <w:t xml:space="preserve">          rimRSMonitoringWindowPeriodicity).</w:t>
      </w:r>
    </w:p>
    <w:p w14:paraId="6624A24B" w14:textId="77777777" w:rsidR="009126EE" w:rsidRDefault="009126EE" w:rsidP="009126EE">
      <w:pPr>
        <w:pStyle w:val="PL"/>
      </w:pPr>
      <w:r>
        <w:t xml:space="preserve">          </w:t>
      </w:r>
    </w:p>
    <w:p w14:paraId="2673113B" w14:textId="77777777" w:rsidR="009126EE" w:rsidRDefault="009126EE" w:rsidP="009126EE">
      <w:pPr>
        <w:pStyle w:val="PL"/>
      </w:pPr>
      <w:r>
        <w:t xml:space="preserve">          See 3GPP TS 28.541 attribute descrition rimRSMonitoringWindowDuration</w:t>
      </w:r>
    </w:p>
    <w:p w14:paraId="2768D32F" w14:textId="77777777" w:rsidR="009126EE" w:rsidRDefault="009126EE" w:rsidP="009126EE">
      <w:pPr>
        <w:pStyle w:val="PL"/>
      </w:pPr>
      <w:r>
        <w:t xml:space="preserve">          for the exact math formulas.</w:t>
      </w:r>
    </w:p>
    <w:p w14:paraId="7B7A883D" w14:textId="77777777" w:rsidR="009126EE" w:rsidRDefault="009126EE" w:rsidP="009126EE">
      <w:pPr>
        <w:pStyle w:val="PL"/>
      </w:pPr>
      <w:r>
        <w:t xml:space="preserve">          </w:t>
      </w:r>
    </w:p>
    <w:p w14:paraId="26C98805" w14:textId="77777777" w:rsidR="009126EE" w:rsidRDefault="009126EE" w:rsidP="009126EE">
      <w:pPr>
        <w:pStyle w:val="PL"/>
      </w:pPr>
      <w:r>
        <w:t xml:space="preserve">          Only the earliest N_T consecutive detection durations in each RIM-RS </w:t>
      </w:r>
    </w:p>
    <w:p w14:paraId="1C73E509" w14:textId="77777777" w:rsidR="009126EE" w:rsidRDefault="009126EE" w:rsidP="009126EE">
      <w:pPr>
        <w:pStyle w:val="PL"/>
      </w:pPr>
      <w:r>
        <w:t xml:space="preserve">          transmission periodicity (P_t) in the monitoring window are taken as </w:t>
      </w:r>
    </w:p>
    <w:p w14:paraId="25264D1C" w14:textId="77777777" w:rsidR="009126EE" w:rsidRDefault="009126EE" w:rsidP="009126EE">
      <w:pPr>
        <w:pStyle w:val="PL"/>
      </w:pPr>
      <w:r>
        <w:t xml:space="preserve">          valid time for monitoring potential interference, and they are </w:t>
      </w:r>
    </w:p>
    <w:p w14:paraId="4968DF8C" w14:textId="77777777" w:rsidR="009126EE" w:rsidRDefault="009126EE" w:rsidP="009126EE">
      <w:pPr>
        <w:pStyle w:val="PL"/>
      </w:pPr>
      <w:r>
        <w:t xml:space="preserve">          consecutively monitored in the monitoring window, while the residual </w:t>
      </w:r>
    </w:p>
    <w:p w14:paraId="5754D66C" w14:textId="77777777" w:rsidR="009126EE" w:rsidRDefault="009126EE" w:rsidP="009126EE">
      <w:pPr>
        <w:pStyle w:val="PL"/>
      </w:pPr>
      <w:r>
        <w:t xml:space="preserve">          part of each RIM-RS transmission periodicity is not used for </w:t>
      </w:r>
    </w:p>
    <w:p w14:paraId="6CB2E1E5" w14:textId="77777777" w:rsidR="009126EE" w:rsidRDefault="009126EE" w:rsidP="009126EE">
      <w:pPr>
        <w:pStyle w:val="PL"/>
      </w:pPr>
      <w:r>
        <w:t xml:space="preserve">          discovering potential interference, where, a consecutive detection </w:t>
      </w:r>
    </w:p>
    <w:p w14:paraId="25910747" w14:textId="77777777" w:rsidR="009126EE" w:rsidRDefault="009126EE" w:rsidP="009126EE">
      <w:pPr>
        <w:pStyle w:val="PL"/>
      </w:pPr>
      <w:r>
        <w:t xml:space="preserve">          duration spans P1*R1 (if only P1 is configured) or ((P1+P2))/2*R1 (</w:t>
      </w:r>
    </w:p>
    <w:p w14:paraId="47D0F6A6" w14:textId="77777777" w:rsidR="009126EE" w:rsidRDefault="009126EE" w:rsidP="009126EE">
      <w:pPr>
        <w:pStyle w:val="PL"/>
      </w:pPr>
      <w:r>
        <w:t xml:space="preserve">          if both P1 and P2 are configured), where,</w:t>
      </w:r>
    </w:p>
    <w:p w14:paraId="36931F90" w14:textId="77777777" w:rsidR="009126EE" w:rsidRDefault="009126EE" w:rsidP="009126EE">
      <w:pPr>
        <w:pStyle w:val="PL"/>
      </w:pPr>
      <w:r>
        <w:t xml:space="preserve">            R1 is the number of consecutive uplink-downlinkswitching periods </w:t>
      </w:r>
    </w:p>
    <w:p w14:paraId="452EA84F" w14:textId="77777777" w:rsidR="009126EE" w:rsidRDefault="009126EE" w:rsidP="009126EE">
      <w:pPr>
        <w:pStyle w:val="PL"/>
      </w:pPr>
      <w:r>
        <w:t xml:space="preserve">              for RS-1 (configured by nrofConsecutiveRIMRS1),</w:t>
      </w:r>
    </w:p>
    <w:p w14:paraId="29FBC61A" w14:textId="77777777" w:rsidR="009126EE" w:rsidRDefault="009126EE" w:rsidP="009126EE">
      <w:pPr>
        <w:pStyle w:val="PL"/>
      </w:pPr>
      <w:r>
        <w:t xml:space="preserve">            P1 is the first uplink-downlinkswitching period (configured by </w:t>
      </w:r>
    </w:p>
    <w:p w14:paraId="3AEBA066" w14:textId="77777777" w:rsidR="009126EE" w:rsidRDefault="009126EE" w:rsidP="009126EE">
      <w:pPr>
        <w:pStyle w:val="PL"/>
      </w:pPr>
      <w:r>
        <w:t xml:space="preserve">              dlULSwitchingPeriod1), </w:t>
      </w:r>
    </w:p>
    <w:p w14:paraId="7C75316F" w14:textId="77777777" w:rsidR="009126EE" w:rsidRDefault="009126EE" w:rsidP="009126EE">
      <w:pPr>
        <w:pStyle w:val="PL"/>
      </w:pPr>
      <w:r>
        <w:t xml:space="preserve">            P2 is the second uplink-downlink switching period (configured by </w:t>
      </w:r>
    </w:p>
    <w:p w14:paraId="36F65AFF" w14:textId="77777777" w:rsidR="009126EE" w:rsidRDefault="009126EE" w:rsidP="009126EE">
      <w:pPr>
        <w:pStyle w:val="PL"/>
      </w:pPr>
      <w:r>
        <w:t xml:space="preserve">              dlULSwitchingPeriod2), and</w:t>
      </w:r>
    </w:p>
    <w:p w14:paraId="240DC33A" w14:textId="77777777" w:rsidR="009126EE" w:rsidRDefault="009126EE" w:rsidP="009126EE">
      <w:pPr>
        <w:pStyle w:val="PL"/>
      </w:pPr>
      <w:r>
        <w:t xml:space="preserve">            N_T=</w:t>
      </w:r>
    </w:p>
    <w:p w14:paraId="3F0752B3" w14:textId="77777777" w:rsidR="009126EE" w:rsidRDefault="009126EE" w:rsidP="009126EE">
      <w:pPr>
        <w:pStyle w:val="PL"/>
      </w:pPr>
      <w:r>
        <w:t xml:space="preserve">            ((N_setID # RIM,1)/(N_f # RI N_s # RIM,1)   </w:t>
      </w:r>
    </w:p>
    <w:p w14:paraId="16FC7393" w14:textId="77777777" w:rsidR="009126EE" w:rsidRDefault="009126EE" w:rsidP="009126EE">
      <w:pPr>
        <w:pStyle w:val="PL"/>
      </w:pPr>
      <w:r>
        <w:t xml:space="preserve">                if enableEnoughNotEnoughIndication is 'disable'</w:t>
      </w:r>
    </w:p>
    <w:p w14:paraId="6DEA7A02" w14:textId="77777777" w:rsidR="009126EE" w:rsidRDefault="009126EE" w:rsidP="009126EE">
      <w:pPr>
        <w:pStyle w:val="PL"/>
      </w:pPr>
      <w:r>
        <w:t xml:space="preserve">            </w:t>
      </w:r>
    </w:p>
    <w:p w14:paraId="575793FD" w14:textId="77777777" w:rsidR="009126EE" w:rsidRDefault="009126EE" w:rsidP="009126EE">
      <w:pPr>
        <w:pStyle w:val="PL"/>
      </w:pPr>
      <w:r>
        <w:t xml:space="preserve">            (2N_setID # RIM,1)/(N_f # RIM N_s # RIM,1)</w:t>
      </w:r>
    </w:p>
    <w:p w14:paraId="55D53517" w14:textId="77777777" w:rsidR="009126EE" w:rsidRDefault="009126EE" w:rsidP="009126EE">
      <w:pPr>
        <w:pStyle w:val="PL"/>
      </w:pPr>
      <w:r>
        <w:t xml:space="preserve">                if enableEnoughNotEnoughIndication is 'enable'</w:t>
      </w:r>
    </w:p>
    <w:p w14:paraId="6F628793" w14:textId="77777777" w:rsidR="009126EE" w:rsidRDefault="009126EE" w:rsidP="009126EE">
      <w:pPr>
        <w:pStyle w:val="PL"/>
      </w:pPr>
      <w:r>
        <w:t xml:space="preserve">            </w:t>
      </w:r>
    </w:p>
    <w:p w14:paraId="31F7F289" w14:textId="77777777" w:rsidR="009126EE" w:rsidRDefault="009126EE" w:rsidP="009126EE">
      <w:pPr>
        <w:pStyle w:val="PL"/>
      </w:pPr>
      <w:r>
        <w:t xml:space="preserve">          N_setID # 'RIM,1'  is the total number of set IDs for RIM RS-1</w:t>
      </w:r>
    </w:p>
    <w:p w14:paraId="10204D69" w14:textId="77777777" w:rsidR="009126EE" w:rsidRDefault="009126EE" w:rsidP="009126EE">
      <w:pPr>
        <w:pStyle w:val="PL"/>
      </w:pPr>
      <w:r>
        <w:t xml:space="preserve">            (configured by totalnrofSetIdofRS1),</w:t>
      </w:r>
    </w:p>
    <w:p w14:paraId="42466E3D" w14:textId="77777777" w:rsidR="009126EE" w:rsidRDefault="009126EE" w:rsidP="009126EE">
      <w:pPr>
        <w:pStyle w:val="PL"/>
      </w:pPr>
      <w:r>
        <w:t xml:space="preserve">          N_f # RIM  is the number of candidate frequency resources in the whole </w:t>
      </w:r>
    </w:p>
    <w:p w14:paraId="230003BC" w14:textId="77777777" w:rsidR="009126EE" w:rsidRDefault="009126EE" w:rsidP="009126EE">
      <w:pPr>
        <w:pStyle w:val="PL"/>
      </w:pPr>
      <w:r>
        <w:t xml:space="preserve">            network (configured by nrofGlobalRIMRSFrequencyCandidates), and </w:t>
      </w:r>
    </w:p>
    <w:p w14:paraId="529C1A83" w14:textId="77777777" w:rsidR="009126EE" w:rsidRDefault="009126EE" w:rsidP="009126EE">
      <w:pPr>
        <w:pStyle w:val="PL"/>
      </w:pPr>
      <w:r>
        <w:t xml:space="preserve">          N_s # 'RIM,1'  is the number of candidate sequences assigned for </w:t>
      </w:r>
    </w:p>
    <w:p w14:paraId="49B1FDEA" w14:textId="77777777" w:rsidR="009126EE" w:rsidRDefault="009126EE" w:rsidP="009126EE">
      <w:pPr>
        <w:pStyle w:val="PL"/>
      </w:pPr>
      <w:r>
        <w:t xml:space="preserve">            RIM RS-1 (configured by nrofRIMRSSequenceCandidatesofRS1).";</w:t>
      </w:r>
    </w:p>
    <w:p w14:paraId="4C66CA2E" w14:textId="77777777" w:rsidR="009126EE" w:rsidRDefault="009126EE" w:rsidP="009126EE">
      <w:pPr>
        <w:pStyle w:val="PL"/>
      </w:pPr>
      <w:r>
        <w:t xml:space="preserve">     }</w:t>
      </w:r>
    </w:p>
    <w:p w14:paraId="1E672E30" w14:textId="77777777" w:rsidR="009126EE" w:rsidRDefault="009126EE" w:rsidP="009126EE">
      <w:pPr>
        <w:pStyle w:val="PL"/>
      </w:pPr>
      <w:r>
        <w:t xml:space="preserve">    </w:t>
      </w:r>
    </w:p>
    <w:p w14:paraId="7763BB5B" w14:textId="77777777" w:rsidR="009126EE" w:rsidRDefault="009126EE" w:rsidP="009126EE">
      <w:pPr>
        <w:pStyle w:val="PL"/>
      </w:pPr>
      <w:r>
        <w:t xml:space="preserve">    leaf rimRSMonitoringWindowStartingOffset {</w:t>
      </w:r>
    </w:p>
    <w:p w14:paraId="48177CAE" w14:textId="77777777" w:rsidR="009126EE" w:rsidRDefault="009126EE" w:rsidP="009126EE">
      <w:pPr>
        <w:pStyle w:val="PL"/>
      </w:pPr>
      <w:r>
        <w:t xml:space="preserve">      type uint8 {</w:t>
      </w:r>
    </w:p>
    <w:p w14:paraId="48170B55" w14:textId="77777777" w:rsidR="009126EE" w:rsidRDefault="009126EE" w:rsidP="009126EE">
      <w:pPr>
        <w:pStyle w:val="PL"/>
      </w:pPr>
      <w:r>
        <w:t xml:space="preserve">        range 0..23 ;</w:t>
      </w:r>
    </w:p>
    <w:p w14:paraId="371A99D7" w14:textId="77777777" w:rsidR="009126EE" w:rsidRDefault="009126EE" w:rsidP="009126EE">
      <w:pPr>
        <w:pStyle w:val="PL"/>
      </w:pPr>
      <w:r>
        <w:t xml:space="preserve">      }</w:t>
      </w:r>
    </w:p>
    <w:p w14:paraId="128C9E68" w14:textId="77777777" w:rsidR="009126EE" w:rsidRDefault="009126EE" w:rsidP="009126EE">
      <w:pPr>
        <w:pStyle w:val="PL"/>
      </w:pPr>
      <w:r>
        <w:t xml:space="preserve">      mandatory true;</w:t>
      </w:r>
    </w:p>
    <w:p w14:paraId="37A5B254" w14:textId="77777777" w:rsidR="009126EE" w:rsidRDefault="009126EE" w:rsidP="009126EE">
      <w:pPr>
        <w:pStyle w:val="PL"/>
      </w:pPr>
      <w:r>
        <w:t xml:space="preserve">      units hours;</w:t>
      </w:r>
    </w:p>
    <w:p w14:paraId="6AB72358" w14:textId="77777777" w:rsidR="009126EE" w:rsidRDefault="009126EE" w:rsidP="009126EE">
      <w:pPr>
        <w:pStyle w:val="PL"/>
      </w:pPr>
      <w:r>
        <w:t xml:space="preserve">      description "Configures the start offset of the first monitoring window </w:t>
      </w:r>
    </w:p>
    <w:p w14:paraId="0ED3D737" w14:textId="77777777" w:rsidR="009126EE" w:rsidRDefault="009126EE" w:rsidP="009126EE">
      <w:pPr>
        <w:pStyle w:val="PL"/>
      </w:pPr>
      <w:r>
        <w:t xml:space="preserve">        within one day, in unit of hours.";</w:t>
      </w:r>
    </w:p>
    <w:p w14:paraId="6FF41033" w14:textId="77777777" w:rsidR="009126EE" w:rsidRDefault="009126EE" w:rsidP="009126EE">
      <w:pPr>
        <w:pStyle w:val="PL"/>
      </w:pPr>
      <w:r>
        <w:t xml:space="preserve">     }</w:t>
      </w:r>
    </w:p>
    <w:p w14:paraId="011E6FB7" w14:textId="77777777" w:rsidR="009126EE" w:rsidRDefault="009126EE" w:rsidP="009126EE">
      <w:pPr>
        <w:pStyle w:val="PL"/>
      </w:pPr>
      <w:r>
        <w:t xml:space="preserve">    </w:t>
      </w:r>
    </w:p>
    <w:p w14:paraId="07B06446" w14:textId="77777777" w:rsidR="009126EE" w:rsidRDefault="009126EE" w:rsidP="009126EE">
      <w:pPr>
        <w:pStyle w:val="PL"/>
      </w:pPr>
      <w:r>
        <w:t xml:space="preserve">    leaf rimRSMonitoringWindowPeriodicity {</w:t>
      </w:r>
    </w:p>
    <w:p w14:paraId="15038C07" w14:textId="77777777" w:rsidR="009126EE" w:rsidRDefault="009126EE" w:rsidP="009126EE">
      <w:pPr>
        <w:pStyle w:val="PL"/>
      </w:pPr>
      <w:r>
        <w:t xml:space="preserve">      type uint8 {</w:t>
      </w:r>
    </w:p>
    <w:p w14:paraId="441FA92B" w14:textId="77777777" w:rsidR="009126EE" w:rsidRDefault="009126EE" w:rsidP="009126EE">
      <w:pPr>
        <w:pStyle w:val="PL"/>
      </w:pPr>
      <w:r>
        <w:t xml:space="preserve">        range 1|2|3|4|6|8|12|24 ;</w:t>
      </w:r>
    </w:p>
    <w:p w14:paraId="0DA9B6CC" w14:textId="77777777" w:rsidR="009126EE" w:rsidRDefault="009126EE" w:rsidP="009126EE">
      <w:pPr>
        <w:pStyle w:val="PL"/>
      </w:pPr>
      <w:r>
        <w:t xml:space="preserve">      }</w:t>
      </w:r>
    </w:p>
    <w:p w14:paraId="42D65593" w14:textId="77777777" w:rsidR="009126EE" w:rsidRDefault="009126EE" w:rsidP="009126EE">
      <w:pPr>
        <w:pStyle w:val="PL"/>
      </w:pPr>
      <w:r>
        <w:t xml:space="preserve">      units hours;</w:t>
      </w:r>
    </w:p>
    <w:p w14:paraId="339DBB59" w14:textId="77777777" w:rsidR="009126EE" w:rsidRDefault="009126EE" w:rsidP="009126EE">
      <w:pPr>
        <w:pStyle w:val="PL"/>
      </w:pPr>
      <w:r>
        <w:t xml:space="preserve">      mandatory true;</w:t>
      </w:r>
    </w:p>
    <w:p w14:paraId="45292218" w14:textId="77777777" w:rsidR="009126EE" w:rsidRDefault="009126EE" w:rsidP="009126EE">
      <w:pPr>
        <w:pStyle w:val="PL"/>
      </w:pPr>
      <w:r>
        <w:t xml:space="preserve">      description "Configures the periodicity of the monitoring window, in </w:t>
      </w:r>
    </w:p>
    <w:p w14:paraId="560DC79D" w14:textId="77777777" w:rsidR="009126EE" w:rsidRDefault="009126EE" w:rsidP="009126EE">
      <w:pPr>
        <w:pStyle w:val="PL"/>
      </w:pPr>
      <w:r>
        <w:t xml:space="preserve">        unit of hours";</w:t>
      </w:r>
    </w:p>
    <w:p w14:paraId="69AFA428" w14:textId="77777777" w:rsidR="009126EE" w:rsidRDefault="009126EE" w:rsidP="009126EE">
      <w:pPr>
        <w:pStyle w:val="PL"/>
      </w:pPr>
      <w:r>
        <w:t xml:space="preserve">     }</w:t>
      </w:r>
    </w:p>
    <w:p w14:paraId="12396F5F" w14:textId="77777777" w:rsidR="009126EE" w:rsidRDefault="009126EE" w:rsidP="009126EE">
      <w:pPr>
        <w:pStyle w:val="PL"/>
      </w:pPr>
      <w:r>
        <w:t xml:space="preserve">    </w:t>
      </w:r>
    </w:p>
    <w:p w14:paraId="40724503" w14:textId="77777777" w:rsidR="009126EE" w:rsidRDefault="009126EE" w:rsidP="009126EE">
      <w:pPr>
        <w:pStyle w:val="PL"/>
      </w:pPr>
      <w:r>
        <w:t xml:space="preserve">    leaf rimRSMonitoringOccasionInterval {</w:t>
      </w:r>
    </w:p>
    <w:p w14:paraId="7ACE5216" w14:textId="77777777" w:rsidR="009126EE" w:rsidRDefault="009126EE" w:rsidP="009126EE">
      <w:pPr>
        <w:pStyle w:val="PL"/>
      </w:pPr>
      <w:r>
        <w:t xml:space="preserve">      type uint32 {</w:t>
      </w:r>
    </w:p>
    <w:p w14:paraId="58301991" w14:textId="77777777" w:rsidR="009126EE" w:rsidRDefault="009126EE" w:rsidP="009126EE">
      <w:pPr>
        <w:pStyle w:val="PL"/>
      </w:pPr>
      <w:r>
        <w:t xml:space="preserve">        range 1..max ;</w:t>
      </w:r>
    </w:p>
    <w:p w14:paraId="4851A804" w14:textId="77777777" w:rsidR="009126EE" w:rsidRDefault="009126EE" w:rsidP="009126EE">
      <w:pPr>
        <w:pStyle w:val="PL"/>
      </w:pPr>
      <w:r>
        <w:t xml:space="preserve">      }</w:t>
      </w:r>
    </w:p>
    <w:p w14:paraId="7FA78135" w14:textId="77777777" w:rsidR="009126EE" w:rsidRDefault="009126EE" w:rsidP="009126EE">
      <w:pPr>
        <w:pStyle w:val="PL"/>
      </w:pPr>
      <w:r>
        <w:t xml:space="preserve">      mandatory true;</w:t>
      </w:r>
    </w:p>
    <w:p w14:paraId="5814D3B3" w14:textId="77777777" w:rsidR="009126EE" w:rsidRDefault="009126EE" w:rsidP="009126EE">
      <w:pPr>
        <w:pStyle w:val="PL"/>
      </w:pPr>
      <w:r>
        <w:t xml:space="preserve">      description "Configures the interval between adjacent monitoring </w:t>
      </w:r>
    </w:p>
    <w:p w14:paraId="320A6733" w14:textId="77777777" w:rsidR="009126EE" w:rsidRDefault="009126EE" w:rsidP="009126EE">
      <w:pPr>
        <w:pStyle w:val="PL"/>
      </w:pPr>
      <w:r>
        <w:t xml:space="preserve">        occasions (M) within the monitoring window, in unit of consecutive </w:t>
      </w:r>
    </w:p>
    <w:p w14:paraId="5425DBF4" w14:textId="77777777" w:rsidR="009126EE" w:rsidRDefault="009126EE" w:rsidP="009126EE">
      <w:pPr>
        <w:pStyle w:val="PL"/>
      </w:pPr>
      <w:r>
        <w:t xml:space="preserve">        detection duration.</w:t>
      </w:r>
    </w:p>
    <w:p w14:paraId="4B7403F8" w14:textId="77777777" w:rsidR="009126EE" w:rsidRDefault="009126EE" w:rsidP="009126EE">
      <w:pPr>
        <w:pStyle w:val="PL"/>
      </w:pPr>
      <w:r>
        <w:t xml:space="preserve">        M is expected to be prime to N_T, where N_T is given in above </w:t>
      </w:r>
    </w:p>
    <w:p w14:paraId="3CC92340" w14:textId="77777777" w:rsidR="009126EE" w:rsidRDefault="009126EE" w:rsidP="009126EE">
      <w:pPr>
        <w:pStyle w:val="PL"/>
      </w:pPr>
      <w:r>
        <w:t xml:space="preserve">        attribute rimRSMonitoringWindowDuration.</w:t>
      </w:r>
    </w:p>
    <w:p w14:paraId="0B5A2625" w14:textId="77777777" w:rsidR="009126EE" w:rsidRDefault="009126EE" w:rsidP="009126EE">
      <w:pPr>
        <w:pStyle w:val="PL"/>
      </w:pPr>
      <w:r>
        <w:t xml:space="preserve">        allowedValues: 1,2..N_T-1";</w:t>
      </w:r>
    </w:p>
    <w:p w14:paraId="1C760F64" w14:textId="77777777" w:rsidR="009126EE" w:rsidRDefault="009126EE" w:rsidP="009126EE">
      <w:pPr>
        <w:pStyle w:val="PL"/>
      </w:pPr>
      <w:r>
        <w:t xml:space="preserve">     }</w:t>
      </w:r>
    </w:p>
    <w:p w14:paraId="783940C6" w14:textId="77777777" w:rsidR="009126EE" w:rsidRDefault="009126EE" w:rsidP="009126EE">
      <w:pPr>
        <w:pStyle w:val="PL"/>
      </w:pPr>
      <w:r>
        <w:t xml:space="preserve">    </w:t>
      </w:r>
    </w:p>
    <w:p w14:paraId="4776D6C7" w14:textId="77777777" w:rsidR="009126EE" w:rsidRDefault="009126EE" w:rsidP="009126EE">
      <w:pPr>
        <w:pStyle w:val="PL"/>
      </w:pPr>
      <w:r>
        <w:t xml:space="preserve">    leaf rimRSMonitoringOccasionStartingOffset {</w:t>
      </w:r>
    </w:p>
    <w:p w14:paraId="351A6B08" w14:textId="77777777" w:rsidR="009126EE" w:rsidRDefault="009126EE" w:rsidP="009126EE">
      <w:pPr>
        <w:pStyle w:val="PL"/>
      </w:pPr>
      <w:r>
        <w:t xml:space="preserve">      type  uint32 ;</w:t>
      </w:r>
    </w:p>
    <w:p w14:paraId="5188EA79" w14:textId="77777777" w:rsidR="009126EE" w:rsidRDefault="009126EE" w:rsidP="009126EE">
      <w:pPr>
        <w:pStyle w:val="PL"/>
      </w:pPr>
      <w:r>
        <w:t xml:space="preserve">      mandatory true;</w:t>
      </w:r>
    </w:p>
    <w:p w14:paraId="0C97F243" w14:textId="77777777" w:rsidR="009126EE" w:rsidRDefault="009126EE" w:rsidP="009126EE">
      <w:pPr>
        <w:pStyle w:val="PL"/>
      </w:pPr>
      <w:r>
        <w:t xml:space="preserve">      description "Configures the start offset of the first monitoring occasions </w:t>
      </w:r>
    </w:p>
    <w:p w14:paraId="3C35A0B3" w14:textId="77777777" w:rsidR="009126EE" w:rsidRDefault="009126EE" w:rsidP="009126EE">
      <w:pPr>
        <w:pStyle w:val="PL"/>
      </w:pPr>
      <w:r>
        <w:t xml:space="preserve">        within the monitoring window (S_M), in unit of consecutive detection </w:t>
      </w:r>
    </w:p>
    <w:p w14:paraId="7062BAE2" w14:textId="77777777" w:rsidR="009126EE" w:rsidRDefault="009126EE" w:rsidP="009126EE">
      <w:pPr>
        <w:pStyle w:val="PL"/>
      </w:pPr>
      <w:r>
        <w:t xml:space="preserve">        duration.</w:t>
      </w:r>
    </w:p>
    <w:p w14:paraId="16A8515D" w14:textId="77777777" w:rsidR="009126EE" w:rsidRDefault="009126EE" w:rsidP="009126EE">
      <w:pPr>
        <w:pStyle w:val="PL"/>
      </w:pPr>
      <w:r>
        <w:t xml:space="preserve">        gNB starts monitoring potential interference from the S_M-th consecutive </w:t>
      </w:r>
    </w:p>
    <w:p w14:paraId="52460792" w14:textId="77777777" w:rsidR="009126EE" w:rsidRDefault="009126EE" w:rsidP="009126EE">
      <w:pPr>
        <w:pStyle w:val="PL"/>
      </w:pPr>
      <w:r>
        <w:t xml:space="preserve">        detection duration in the first complete RIM-RS transmission </w:t>
      </w:r>
    </w:p>
    <w:p w14:paraId="639D3B03" w14:textId="77777777" w:rsidR="009126EE" w:rsidRDefault="009126EE" w:rsidP="009126EE">
      <w:pPr>
        <w:pStyle w:val="PL"/>
      </w:pPr>
      <w:r>
        <w:t xml:space="preserve">        periodicity (P_t) within the monitoring window.</w:t>
      </w:r>
    </w:p>
    <w:p w14:paraId="21EDCD2A" w14:textId="77777777" w:rsidR="009126EE" w:rsidRDefault="009126EE" w:rsidP="009126EE">
      <w:pPr>
        <w:pStyle w:val="PL"/>
      </w:pPr>
    </w:p>
    <w:p w14:paraId="3AE48D63" w14:textId="77777777" w:rsidR="009126EE" w:rsidRDefault="009126EE" w:rsidP="009126EE">
      <w:pPr>
        <w:pStyle w:val="PL"/>
      </w:pPr>
      <w:r>
        <w:t xml:space="preserve">        allowedValues: 0,1,2..M-1</w:t>
      </w:r>
    </w:p>
    <w:p w14:paraId="6D10F397" w14:textId="77777777" w:rsidR="009126EE" w:rsidRDefault="009126EE" w:rsidP="009126EE">
      <w:pPr>
        <w:pStyle w:val="PL"/>
      </w:pPr>
    </w:p>
    <w:p w14:paraId="3E5DE5E3" w14:textId="77777777" w:rsidR="009126EE" w:rsidRDefault="009126EE" w:rsidP="009126EE">
      <w:pPr>
        <w:pStyle w:val="PL"/>
      </w:pPr>
      <w:r>
        <w:t xml:space="preserve">        where M is the the interval between adjacent monitoring occasions </w:t>
      </w:r>
    </w:p>
    <w:p w14:paraId="3348FD06" w14:textId="77777777" w:rsidR="009126EE" w:rsidRDefault="009126EE" w:rsidP="009126EE">
      <w:pPr>
        <w:pStyle w:val="PL"/>
      </w:pPr>
      <w:r>
        <w:t xml:space="preserve">        within the monitoring window </w:t>
      </w:r>
    </w:p>
    <w:p w14:paraId="121F9491" w14:textId="77777777" w:rsidR="009126EE" w:rsidRDefault="009126EE" w:rsidP="009126EE">
      <w:pPr>
        <w:pStyle w:val="PL"/>
      </w:pPr>
      <w:r>
        <w:t xml:space="preserve">        (configured by rimRSMonitoringOccasionInterval)";</w:t>
      </w:r>
    </w:p>
    <w:p w14:paraId="609339CB" w14:textId="77777777" w:rsidR="009126EE" w:rsidRDefault="009126EE" w:rsidP="009126EE">
      <w:pPr>
        <w:pStyle w:val="PL"/>
      </w:pPr>
      <w:r>
        <w:t xml:space="preserve">     }</w:t>
      </w:r>
    </w:p>
    <w:p w14:paraId="327E2319" w14:textId="77777777" w:rsidR="008A35FC" w:rsidRDefault="008A35FC" w:rsidP="008A35FC">
      <w:pPr>
        <w:pStyle w:val="PL"/>
      </w:pPr>
    </w:p>
    <w:p w14:paraId="2C1531BA" w14:textId="77777777" w:rsidR="008A35FC" w:rsidRDefault="008A35FC" w:rsidP="008A35FC">
      <w:pPr>
        <w:pStyle w:val="PL"/>
      </w:pPr>
      <w:r>
        <w:t xml:space="preserve">    leaf ssbFrequency {</w:t>
      </w:r>
    </w:p>
    <w:p w14:paraId="44217686" w14:textId="77777777" w:rsidR="008A35FC" w:rsidRDefault="008A35FC" w:rsidP="008A35FC">
      <w:pPr>
        <w:pStyle w:val="PL"/>
      </w:pPr>
      <w:r>
        <w:t xml:space="preserve">      description "Indicates cell defining SSB frequency domain position.</w:t>
      </w:r>
    </w:p>
    <w:p w14:paraId="52CCD73C" w14:textId="77777777" w:rsidR="008A35FC" w:rsidRDefault="008A35FC" w:rsidP="008A35FC">
      <w:pPr>
        <w:pStyle w:val="PL"/>
      </w:pPr>
      <w:r>
        <w:t xml:space="preserve">        Frequency (in terms of NR-ARFCN) of the cell defining SSB transmission.</w:t>
      </w:r>
    </w:p>
    <w:p w14:paraId="1769E97F" w14:textId="77777777" w:rsidR="008A35FC" w:rsidRDefault="008A35FC" w:rsidP="008A35FC">
      <w:pPr>
        <w:pStyle w:val="PL"/>
      </w:pPr>
      <w:r>
        <w:t xml:space="preserve">        The frequency identifies the position of resource element RE=#0</w:t>
      </w:r>
    </w:p>
    <w:p w14:paraId="552F78AA" w14:textId="77777777" w:rsidR="008A35FC" w:rsidRDefault="008A35FC" w:rsidP="008A35FC">
      <w:pPr>
        <w:pStyle w:val="PL"/>
      </w:pPr>
      <w:r>
        <w:t xml:space="preserve">        (subcarrier #0) of resource block RB#10 of the SS block. The frequency</w:t>
      </w:r>
    </w:p>
    <w:p w14:paraId="1934EF32" w14:textId="77777777" w:rsidR="008A35FC" w:rsidRDefault="008A35FC" w:rsidP="008A35FC">
      <w:pPr>
        <w:pStyle w:val="PL"/>
      </w:pPr>
      <w:r>
        <w:t xml:space="preserve">        must be positioned on the NR global frequency raster, as defined in</w:t>
      </w:r>
    </w:p>
    <w:p w14:paraId="1EC9180C" w14:textId="77777777" w:rsidR="008A35FC" w:rsidRDefault="008A35FC" w:rsidP="008A35FC">
      <w:pPr>
        <w:pStyle w:val="PL"/>
      </w:pPr>
      <w:r>
        <w:t xml:space="preserve">        3GPP TS 38.101-1, and within bSChannelBwDL.";</w:t>
      </w:r>
    </w:p>
    <w:p w14:paraId="23AC57C2" w14:textId="77777777" w:rsidR="008A35FC" w:rsidRDefault="008A35FC" w:rsidP="008A35FC">
      <w:pPr>
        <w:pStyle w:val="PL"/>
      </w:pPr>
      <w:r>
        <w:t xml:space="preserve">      mandatory true;</w:t>
      </w:r>
    </w:p>
    <w:p w14:paraId="25AF6753" w14:textId="77777777" w:rsidR="008A35FC" w:rsidRDefault="008A35FC" w:rsidP="008A35FC">
      <w:pPr>
        <w:pStyle w:val="PL"/>
      </w:pPr>
      <w:r>
        <w:t xml:space="preserve">      type int32 { range "0..3279165"; }</w:t>
      </w:r>
    </w:p>
    <w:p w14:paraId="551B9752" w14:textId="77777777" w:rsidR="008A35FC" w:rsidRDefault="008A35FC" w:rsidP="008A35FC">
      <w:pPr>
        <w:pStyle w:val="PL"/>
      </w:pPr>
      <w:r>
        <w:t xml:space="preserve">    }       </w:t>
      </w:r>
    </w:p>
    <w:p w14:paraId="1E88F929" w14:textId="77777777" w:rsidR="008A35FC" w:rsidRDefault="008A35FC" w:rsidP="008A35FC">
      <w:pPr>
        <w:pStyle w:val="PL"/>
      </w:pPr>
    </w:p>
    <w:p w14:paraId="07CB619B" w14:textId="77777777" w:rsidR="008A35FC" w:rsidRDefault="008A35FC" w:rsidP="008A35FC">
      <w:pPr>
        <w:pStyle w:val="PL"/>
      </w:pPr>
      <w:r>
        <w:t xml:space="preserve">    leaf ssbPeriodicity {</w:t>
      </w:r>
    </w:p>
    <w:p w14:paraId="206C2445" w14:textId="77777777" w:rsidR="008A35FC" w:rsidRDefault="008A35FC" w:rsidP="008A35FC">
      <w:pPr>
        <w:pStyle w:val="PL"/>
      </w:pPr>
      <w:r>
        <w:t xml:space="preserve">      description "Indicates cell defined SSB periodicity. The SSB periodicity</w:t>
      </w:r>
    </w:p>
    <w:p w14:paraId="6FB81DF1" w14:textId="77777777" w:rsidR="008A35FC" w:rsidRDefault="008A35FC" w:rsidP="008A35FC">
      <w:pPr>
        <w:pStyle w:val="PL"/>
      </w:pPr>
      <w:r>
        <w:t xml:space="preserve">      is used for the rate matching purpose.";</w:t>
      </w:r>
    </w:p>
    <w:p w14:paraId="05618D35" w14:textId="77777777" w:rsidR="008A35FC" w:rsidRDefault="008A35FC" w:rsidP="008A35FC">
      <w:pPr>
        <w:pStyle w:val="PL"/>
      </w:pPr>
      <w:r>
        <w:t xml:space="preserve">      mandatory true;</w:t>
      </w:r>
    </w:p>
    <w:p w14:paraId="0A72D80A" w14:textId="77777777" w:rsidR="008A35FC" w:rsidRDefault="008A35FC" w:rsidP="008A35FC">
      <w:pPr>
        <w:pStyle w:val="PL"/>
      </w:pPr>
      <w:r>
        <w:t xml:space="preserve">      type int32 { range "5 | 10 | 20 | 40 | 80 | 160"; }</w:t>
      </w:r>
    </w:p>
    <w:p w14:paraId="72D6AA6E" w14:textId="77777777" w:rsidR="008A35FC" w:rsidRDefault="008A35FC" w:rsidP="008A35FC">
      <w:pPr>
        <w:pStyle w:val="PL"/>
      </w:pPr>
      <w:r>
        <w:t xml:space="preserve">      units "subframes (ms)";</w:t>
      </w:r>
    </w:p>
    <w:p w14:paraId="30554402" w14:textId="77777777" w:rsidR="008A35FC" w:rsidRDefault="008A35FC" w:rsidP="008A35FC">
      <w:pPr>
        <w:pStyle w:val="PL"/>
      </w:pPr>
      <w:r>
        <w:t xml:space="preserve">    }</w:t>
      </w:r>
    </w:p>
    <w:p w14:paraId="521ED8EB" w14:textId="77777777" w:rsidR="008A35FC" w:rsidRDefault="008A35FC" w:rsidP="008A35FC">
      <w:pPr>
        <w:pStyle w:val="PL"/>
      </w:pPr>
    </w:p>
    <w:p w14:paraId="04748132" w14:textId="77777777" w:rsidR="008A35FC" w:rsidRDefault="008A35FC" w:rsidP="008A35FC">
      <w:pPr>
        <w:pStyle w:val="PL"/>
      </w:pPr>
      <w:r>
        <w:t xml:space="preserve">    leaf ssbSubCarrierSpacing {</w:t>
      </w:r>
    </w:p>
    <w:p w14:paraId="048D1C21" w14:textId="77777777" w:rsidR="008A35FC" w:rsidRDefault="008A35FC" w:rsidP="008A35FC">
      <w:pPr>
        <w:pStyle w:val="PL"/>
      </w:pPr>
      <w:r>
        <w:t xml:space="preserve">      description "Subcarrier spacing of SSB. Only the values 15 kHz or 30 kHz</w:t>
      </w:r>
    </w:p>
    <w:p w14:paraId="347CE3F9" w14:textId="77777777" w:rsidR="008A35FC" w:rsidRDefault="008A35FC" w:rsidP="008A35FC">
      <w:pPr>
        <w:pStyle w:val="PL"/>
      </w:pPr>
      <w:r>
        <w:t xml:space="preserve">        (&lt; 6 GHz), 120 kHz or 240 kHz (&gt; 6 GHz) are applicable.";</w:t>
      </w:r>
    </w:p>
    <w:p w14:paraId="364293F6" w14:textId="77777777" w:rsidR="008A35FC" w:rsidRDefault="008A35FC" w:rsidP="008A35FC">
      <w:pPr>
        <w:pStyle w:val="PL"/>
      </w:pPr>
      <w:r>
        <w:t xml:space="preserve">      reference "3GPP TS 38.211";</w:t>
      </w:r>
    </w:p>
    <w:p w14:paraId="3333094D" w14:textId="77777777" w:rsidR="008A35FC" w:rsidRDefault="008A35FC" w:rsidP="008A35FC">
      <w:pPr>
        <w:pStyle w:val="PL"/>
      </w:pPr>
      <w:r>
        <w:t xml:space="preserve">      mandatory true;</w:t>
      </w:r>
    </w:p>
    <w:p w14:paraId="47F8AD02" w14:textId="77777777" w:rsidR="008A35FC" w:rsidRDefault="008A35FC" w:rsidP="008A35FC">
      <w:pPr>
        <w:pStyle w:val="PL"/>
      </w:pPr>
      <w:r>
        <w:t xml:space="preserve">      type int32 { range "15 | 30 | 120 | 240"; }</w:t>
      </w:r>
    </w:p>
    <w:p w14:paraId="2A11FDFE" w14:textId="77777777" w:rsidR="008A35FC" w:rsidRDefault="008A35FC" w:rsidP="008A35FC">
      <w:pPr>
        <w:pStyle w:val="PL"/>
      </w:pPr>
      <w:r>
        <w:t xml:space="preserve">      units kHz;</w:t>
      </w:r>
    </w:p>
    <w:p w14:paraId="0F49D211" w14:textId="77777777" w:rsidR="008A35FC" w:rsidRDefault="008A35FC" w:rsidP="008A35FC">
      <w:pPr>
        <w:pStyle w:val="PL"/>
      </w:pPr>
      <w:r>
        <w:t xml:space="preserve">    }</w:t>
      </w:r>
    </w:p>
    <w:p w14:paraId="1E0C9305" w14:textId="77777777" w:rsidR="008A35FC" w:rsidRDefault="008A35FC" w:rsidP="008A35FC">
      <w:pPr>
        <w:pStyle w:val="PL"/>
      </w:pPr>
    </w:p>
    <w:p w14:paraId="6370ED2C" w14:textId="77777777" w:rsidR="008A35FC" w:rsidRDefault="008A35FC" w:rsidP="008A35FC">
      <w:pPr>
        <w:pStyle w:val="PL"/>
      </w:pPr>
      <w:r>
        <w:t xml:space="preserve">    leaf ssbOffset {</w:t>
      </w:r>
    </w:p>
    <w:p w14:paraId="7E47A053" w14:textId="77777777" w:rsidR="008A35FC" w:rsidRDefault="008A35FC" w:rsidP="008A35FC">
      <w:pPr>
        <w:pStyle w:val="PL"/>
      </w:pPr>
      <w:r>
        <w:t xml:space="preserve">      description "Indicates cell defining SSB time domain position. Defined</w:t>
      </w:r>
    </w:p>
    <w:p w14:paraId="1CDE8D36" w14:textId="77777777" w:rsidR="008A35FC" w:rsidRDefault="008A35FC" w:rsidP="008A35FC">
      <w:pPr>
        <w:pStyle w:val="PL"/>
      </w:pPr>
      <w:r>
        <w:t xml:space="preserve">        as the offset of the measurement window, in which to receive SS/PBCH</w:t>
      </w:r>
    </w:p>
    <w:p w14:paraId="20DC0A3D" w14:textId="77777777" w:rsidR="008A35FC" w:rsidRDefault="008A35FC" w:rsidP="008A35FC">
      <w:pPr>
        <w:pStyle w:val="PL"/>
      </w:pPr>
      <w:r>
        <w:t xml:space="preserve">        blocks, where allowed values depend on the ssbPeriodicity</w:t>
      </w:r>
    </w:p>
    <w:p w14:paraId="348193C9" w14:textId="77777777" w:rsidR="008A35FC" w:rsidRDefault="008A35FC" w:rsidP="008A35FC">
      <w:pPr>
        <w:pStyle w:val="PL"/>
      </w:pPr>
      <w:r>
        <w:t xml:space="preserve">        (ssbOffset &lt; ssbPeriodicity).";</w:t>
      </w:r>
    </w:p>
    <w:p w14:paraId="6A0F66C0" w14:textId="77777777" w:rsidR="008A35FC" w:rsidRDefault="008A35FC" w:rsidP="008A35FC">
      <w:pPr>
        <w:pStyle w:val="PL"/>
      </w:pPr>
      <w:r>
        <w:t xml:space="preserve">      mandatory true;</w:t>
      </w:r>
    </w:p>
    <w:p w14:paraId="6BE5C0B2" w14:textId="77777777" w:rsidR="008A35FC" w:rsidRDefault="008A35FC" w:rsidP="008A35FC">
      <w:pPr>
        <w:pStyle w:val="PL"/>
      </w:pPr>
      <w:r>
        <w:t xml:space="preserve">      type int32 { range "0..159"; }</w:t>
      </w:r>
    </w:p>
    <w:p w14:paraId="681E4A8C" w14:textId="77777777" w:rsidR="008A35FC" w:rsidRDefault="008A35FC" w:rsidP="008A35FC">
      <w:pPr>
        <w:pStyle w:val="PL"/>
      </w:pPr>
      <w:r>
        <w:t xml:space="preserve">      units "subframes (ms)";</w:t>
      </w:r>
    </w:p>
    <w:p w14:paraId="6D1ECDA0" w14:textId="77777777" w:rsidR="008A35FC" w:rsidRDefault="008A35FC" w:rsidP="008A35FC">
      <w:pPr>
        <w:pStyle w:val="PL"/>
      </w:pPr>
      <w:r>
        <w:t xml:space="preserve">    }</w:t>
      </w:r>
    </w:p>
    <w:p w14:paraId="51C35B20" w14:textId="77777777" w:rsidR="008A35FC" w:rsidRDefault="008A35FC" w:rsidP="008A35FC">
      <w:pPr>
        <w:pStyle w:val="PL"/>
      </w:pPr>
    </w:p>
    <w:p w14:paraId="4E8BB8F6" w14:textId="77777777" w:rsidR="008A35FC" w:rsidRDefault="008A35FC" w:rsidP="008A35FC">
      <w:pPr>
        <w:pStyle w:val="PL"/>
      </w:pPr>
      <w:r>
        <w:t xml:space="preserve">    leaf ssbDuration {</w:t>
      </w:r>
    </w:p>
    <w:p w14:paraId="61438324" w14:textId="77777777" w:rsidR="008A35FC" w:rsidRDefault="008A35FC" w:rsidP="008A35FC">
      <w:pPr>
        <w:pStyle w:val="PL"/>
      </w:pPr>
      <w:r>
        <w:t xml:space="preserve">      description "Duration of the measurement window in which to receive</w:t>
      </w:r>
    </w:p>
    <w:p w14:paraId="760AEABF" w14:textId="77777777" w:rsidR="008A35FC" w:rsidRDefault="008A35FC" w:rsidP="008A35FC">
      <w:pPr>
        <w:pStyle w:val="PL"/>
      </w:pPr>
      <w:r>
        <w:t xml:space="preserve">        SS/PBCH blocks.";</w:t>
      </w:r>
    </w:p>
    <w:p w14:paraId="1BDC8618" w14:textId="77777777" w:rsidR="008A35FC" w:rsidRDefault="008A35FC" w:rsidP="008A35FC">
      <w:pPr>
        <w:pStyle w:val="PL"/>
      </w:pPr>
      <w:r>
        <w:t xml:space="preserve">      reference "3GPP TS 38.213";</w:t>
      </w:r>
    </w:p>
    <w:p w14:paraId="7610FEFD" w14:textId="77777777" w:rsidR="008A35FC" w:rsidRDefault="008A35FC" w:rsidP="008A35FC">
      <w:pPr>
        <w:pStyle w:val="PL"/>
      </w:pPr>
      <w:r>
        <w:t xml:space="preserve">      mandatory true;</w:t>
      </w:r>
    </w:p>
    <w:p w14:paraId="05131990" w14:textId="77777777" w:rsidR="008A35FC" w:rsidRDefault="008A35FC" w:rsidP="008A35FC">
      <w:pPr>
        <w:pStyle w:val="PL"/>
      </w:pPr>
      <w:r>
        <w:t xml:space="preserve">      type int32 { range "1..5"; }</w:t>
      </w:r>
    </w:p>
    <w:p w14:paraId="48C86149" w14:textId="77777777" w:rsidR="008A35FC" w:rsidRDefault="008A35FC" w:rsidP="008A35FC">
      <w:pPr>
        <w:pStyle w:val="PL"/>
      </w:pPr>
      <w:r>
        <w:t xml:space="preserve">      units "subframes (ms)";</w:t>
      </w:r>
    </w:p>
    <w:p w14:paraId="4A48FB4B" w14:textId="77777777" w:rsidR="008A35FC" w:rsidRDefault="008A35FC" w:rsidP="008A35FC">
      <w:pPr>
        <w:pStyle w:val="PL"/>
      </w:pPr>
      <w:r>
        <w:t xml:space="preserve">    }</w:t>
      </w:r>
    </w:p>
    <w:p w14:paraId="7B4D5C05" w14:textId="77777777" w:rsidR="004825BF" w:rsidRDefault="004825BF" w:rsidP="004825BF">
      <w:pPr>
        <w:pStyle w:val="PL"/>
      </w:pPr>
    </w:p>
    <w:p w14:paraId="61D03070" w14:textId="77777777" w:rsidR="004825BF" w:rsidRDefault="004825BF" w:rsidP="004825BF">
      <w:pPr>
        <w:pStyle w:val="PL"/>
      </w:pPr>
      <w:r>
        <w:t xml:space="preserve">    leaf bSChannelBwUL {</w:t>
      </w:r>
    </w:p>
    <w:p w14:paraId="0ADF2603" w14:textId="77777777" w:rsidR="004825BF" w:rsidRDefault="004825BF" w:rsidP="004825BF">
      <w:pPr>
        <w:pStyle w:val="PL"/>
      </w:pPr>
      <w:r>
        <w:t xml:space="preserve">      description "Base station channel bandwidth for uplink.";</w:t>
      </w:r>
    </w:p>
    <w:p w14:paraId="2DC1F517" w14:textId="77777777" w:rsidR="004825BF" w:rsidRDefault="004825BF" w:rsidP="004825BF">
      <w:pPr>
        <w:pStyle w:val="PL"/>
      </w:pPr>
      <w:r>
        <w:t xml:space="preserve">      reference "3GPP TS 38.104";</w:t>
      </w:r>
    </w:p>
    <w:p w14:paraId="04E44F72" w14:textId="77777777" w:rsidR="004825BF" w:rsidRDefault="004825BF" w:rsidP="004825BF">
      <w:pPr>
        <w:pStyle w:val="PL"/>
      </w:pPr>
      <w:r>
        <w:t xml:space="preserve">      type int32;</w:t>
      </w:r>
    </w:p>
    <w:p w14:paraId="45C884F5" w14:textId="77777777" w:rsidR="004825BF" w:rsidRDefault="004825BF" w:rsidP="004825BF">
      <w:pPr>
        <w:pStyle w:val="PL"/>
      </w:pPr>
      <w:r>
        <w:t xml:space="preserve">      units MHz;</w:t>
      </w:r>
    </w:p>
    <w:p w14:paraId="38A17BDA" w14:textId="77777777" w:rsidR="004825BF" w:rsidRDefault="004825BF" w:rsidP="004825BF">
      <w:pPr>
        <w:pStyle w:val="PL"/>
      </w:pPr>
      <w:r>
        <w:t xml:space="preserve">    }</w:t>
      </w:r>
    </w:p>
    <w:p w14:paraId="261933A9" w14:textId="77777777" w:rsidR="004825BF" w:rsidRDefault="004825BF" w:rsidP="004825BF">
      <w:pPr>
        <w:pStyle w:val="PL"/>
      </w:pPr>
    </w:p>
    <w:p w14:paraId="2FDFAF97" w14:textId="77777777" w:rsidR="004825BF" w:rsidRDefault="004825BF" w:rsidP="004825BF">
      <w:pPr>
        <w:pStyle w:val="PL"/>
      </w:pPr>
      <w:r>
        <w:t xml:space="preserve">    leaf bSChannelBwSUL {</w:t>
      </w:r>
    </w:p>
    <w:p w14:paraId="335FFB7D" w14:textId="77777777" w:rsidR="004825BF" w:rsidRDefault="004825BF" w:rsidP="004825BF">
      <w:pPr>
        <w:pStyle w:val="PL"/>
      </w:pPr>
      <w:r>
        <w:t xml:space="preserve">      description "Base station channel bandwidth for supplementary uplink.";</w:t>
      </w:r>
    </w:p>
    <w:p w14:paraId="043FB6C4" w14:textId="77777777" w:rsidR="004825BF" w:rsidRDefault="004825BF" w:rsidP="004825BF">
      <w:pPr>
        <w:pStyle w:val="PL"/>
      </w:pPr>
      <w:r>
        <w:t xml:space="preserve">      reference "3GPP TS 38.104";</w:t>
      </w:r>
    </w:p>
    <w:p w14:paraId="1B533434" w14:textId="77777777" w:rsidR="004825BF" w:rsidRDefault="004825BF" w:rsidP="004825BF">
      <w:pPr>
        <w:pStyle w:val="PL"/>
      </w:pPr>
      <w:r>
        <w:t xml:space="preserve">      type int32;</w:t>
      </w:r>
    </w:p>
    <w:p w14:paraId="62066ECD" w14:textId="77777777" w:rsidR="004825BF" w:rsidRDefault="004825BF" w:rsidP="004825BF">
      <w:pPr>
        <w:pStyle w:val="PL"/>
      </w:pPr>
      <w:r>
        <w:t xml:space="preserve">      units MHz;</w:t>
      </w:r>
    </w:p>
    <w:p w14:paraId="6CDD5AEA" w14:textId="039065FD" w:rsidR="008A35FC" w:rsidRDefault="004825BF" w:rsidP="004825BF">
      <w:pPr>
        <w:pStyle w:val="PL"/>
      </w:pPr>
      <w:r>
        <w:t xml:space="preserve">    }</w:t>
      </w:r>
    </w:p>
    <w:p w14:paraId="55A55175" w14:textId="77777777" w:rsidR="003F7107" w:rsidRDefault="003F7107" w:rsidP="004825BF">
      <w:pPr>
        <w:pStyle w:val="PL"/>
      </w:pPr>
    </w:p>
    <w:p w14:paraId="02F5A7B7" w14:textId="77777777" w:rsidR="008A35FC" w:rsidRDefault="008A35FC" w:rsidP="008A35FC">
      <w:pPr>
        <w:pStyle w:val="PL"/>
      </w:pPr>
      <w:r>
        <w:t xml:space="preserve">    leaf-list nRSectorCarrierRef {</w:t>
      </w:r>
    </w:p>
    <w:p w14:paraId="252FCFC1" w14:textId="77777777" w:rsidR="008A35FC" w:rsidRDefault="008A35FC" w:rsidP="008A35FC">
      <w:pPr>
        <w:pStyle w:val="PL"/>
      </w:pPr>
      <w:r>
        <w:t xml:space="preserve">      description "Reference to corresponding NRSectorCarrier instance.";</w:t>
      </w:r>
    </w:p>
    <w:p w14:paraId="3641E267" w14:textId="77777777" w:rsidR="008A35FC" w:rsidRDefault="008A35FC" w:rsidP="008A35FC">
      <w:pPr>
        <w:pStyle w:val="PL"/>
      </w:pPr>
      <w:r>
        <w:t xml:space="preserve">      min-elements 1;</w:t>
      </w:r>
    </w:p>
    <w:p w14:paraId="1897583F" w14:textId="77777777" w:rsidR="008A35FC" w:rsidRDefault="008A35FC" w:rsidP="008A35FC">
      <w:pPr>
        <w:pStyle w:val="PL"/>
      </w:pPr>
      <w:r>
        <w:t xml:space="preserve">      type types3gpp:DistinguishedName;</w:t>
      </w:r>
    </w:p>
    <w:p w14:paraId="01211FAA" w14:textId="77777777" w:rsidR="008A35FC" w:rsidRDefault="008A35FC" w:rsidP="008A35FC">
      <w:pPr>
        <w:pStyle w:val="PL"/>
      </w:pPr>
      <w:r>
        <w:t xml:space="preserve">    }</w:t>
      </w:r>
    </w:p>
    <w:p w14:paraId="6EC867C4" w14:textId="77777777" w:rsidR="008A35FC" w:rsidRDefault="008A35FC" w:rsidP="008A35FC">
      <w:pPr>
        <w:pStyle w:val="PL"/>
      </w:pPr>
    </w:p>
    <w:p w14:paraId="1941AE16" w14:textId="77777777" w:rsidR="008A35FC" w:rsidRDefault="008A35FC" w:rsidP="008A35FC">
      <w:pPr>
        <w:pStyle w:val="PL"/>
      </w:pPr>
      <w:r>
        <w:t xml:space="preserve">    leaf-list bWPRef {</w:t>
      </w:r>
    </w:p>
    <w:p w14:paraId="07C045F5" w14:textId="77777777" w:rsidR="008A35FC" w:rsidRDefault="008A35FC" w:rsidP="008A35FC">
      <w:pPr>
        <w:pStyle w:val="PL"/>
      </w:pPr>
      <w:r>
        <w:t xml:space="preserve">      description "Reference to corresponding BWP instance.";</w:t>
      </w:r>
    </w:p>
    <w:p w14:paraId="764871D0" w14:textId="77777777" w:rsidR="008A35FC" w:rsidRDefault="008A35FC" w:rsidP="008A35FC">
      <w:pPr>
        <w:pStyle w:val="PL"/>
      </w:pPr>
      <w:r>
        <w:t xml:space="preserve">      type types3gpp:DistinguishedName;</w:t>
      </w:r>
    </w:p>
    <w:p w14:paraId="5443200A" w14:textId="77777777" w:rsidR="008A35FC" w:rsidRDefault="008A35FC" w:rsidP="008A35FC">
      <w:pPr>
        <w:pStyle w:val="PL"/>
      </w:pPr>
      <w:r>
        <w:t xml:space="preserve">    }</w:t>
      </w:r>
    </w:p>
    <w:p w14:paraId="758C5D27" w14:textId="77777777" w:rsidR="00F83894" w:rsidRDefault="00F83894" w:rsidP="00F83894">
      <w:pPr>
        <w:pStyle w:val="PL"/>
      </w:pPr>
    </w:p>
    <w:p w14:paraId="24DE983B" w14:textId="77777777" w:rsidR="00F83894" w:rsidRDefault="00F83894" w:rsidP="00F83894">
      <w:pPr>
        <w:pStyle w:val="PL"/>
      </w:pPr>
      <w:r>
        <w:t xml:space="preserve">    leaf-list bWPSetRef {</w:t>
      </w:r>
    </w:p>
    <w:p w14:paraId="0A82DB0A" w14:textId="77777777" w:rsidR="00F83894" w:rsidRDefault="00F83894" w:rsidP="00F83894">
      <w:pPr>
        <w:pStyle w:val="PL"/>
      </w:pPr>
      <w:r>
        <w:t xml:space="preserve">      description "Reference to corresponding BWPSet instance.";</w:t>
      </w:r>
    </w:p>
    <w:p w14:paraId="5919CCAC" w14:textId="77777777" w:rsidR="00F83894" w:rsidRDefault="00F83894" w:rsidP="00F83894">
      <w:pPr>
        <w:pStyle w:val="PL"/>
      </w:pPr>
      <w:r>
        <w:t xml:space="preserve">      type types3gpp:DistinguishedName;</w:t>
      </w:r>
    </w:p>
    <w:p w14:paraId="2E30F3A1" w14:textId="4DCDCB9C" w:rsidR="008A35FC" w:rsidRDefault="00F83894" w:rsidP="00F83894">
      <w:pPr>
        <w:pStyle w:val="PL"/>
      </w:pPr>
      <w:r>
        <w:t xml:space="preserve">    }</w:t>
      </w:r>
    </w:p>
    <w:p w14:paraId="26FF32B8" w14:textId="77777777" w:rsidR="008A35FC" w:rsidRDefault="008A35FC" w:rsidP="008A35FC">
      <w:pPr>
        <w:pStyle w:val="PL"/>
      </w:pPr>
      <w:r>
        <w:t xml:space="preserve">    leaf-list nRFrequencyRef {</w:t>
      </w:r>
    </w:p>
    <w:p w14:paraId="27497E68" w14:textId="77777777" w:rsidR="008A35FC" w:rsidRDefault="008A35FC" w:rsidP="008A35FC">
      <w:pPr>
        <w:pStyle w:val="PL"/>
      </w:pPr>
      <w:r>
        <w:t xml:space="preserve">      description "Reference to corresponding NRFrequency instance.";</w:t>
      </w:r>
    </w:p>
    <w:p w14:paraId="49833326" w14:textId="77777777" w:rsidR="008A35FC" w:rsidRDefault="008A35FC" w:rsidP="008A35FC">
      <w:pPr>
        <w:pStyle w:val="PL"/>
      </w:pPr>
      <w:r>
        <w:t xml:space="preserve">      type types3gpp:DistinguishedName;</w:t>
      </w:r>
    </w:p>
    <w:p w14:paraId="494E0AB3" w14:textId="77777777" w:rsidR="008A35FC" w:rsidRDefault="008A35FC" w:rsidP="00C16188">
      <w:pPr>
        <w:pStyle w:val="PL"/>
      </w:pPr>
      <w:r>
        <w:t xml:space="preserve">    }</w:t>
      </w:r>
    </w:p>
    <w:p w14:paraId="13333A5E" w14:textId="77777777" w:rsidR="004825BF" w:rsidRDefault="004825BF" w:rsidP="004825BF">
      <w:pPr>
        <w:pStyle w:val="PL"/>
      </w:pPr>
      <w:r>
        <w:t xml:space="preserve">    </w:t>
      </w:r>
    </w:p>
    <w:p w14:paraId="2F52D5EE" w14:textId="77777777" w:rsidR="004825BF" w:rsidRDefault="004825BF" w:rsidP="004825BF">
      <w:pPr>
        <w:pStyle w:val="PL"/>
      </w:pPr>
      <w:r>
        <w:t xml:space="preserve">    leaf victimSetRef {</w:t>
      </w:r>
    </w:p>
    <w:p w14:paraId="17E5E4A1" w14:textId="77777777" w:rsidR="004825BF" w:rsidRDefault="004825BF" w:rsidP="004825BF">
      <w:pPr>
        <w:pStyle w:val="PL"/>
      </w:pPr>
      <w:r>
        <w:t xml:space="preserve">      type types3gpp:DistinguishedName;</w:t>
      </w:r>
    </w:p>
    <w:p w14:paraId="6980ADCE" w14:textId="77777777" w:rsidR="004825BF" w:rsidRDefault="004825BF" w:rsidP="004825BF">
      <w:pPr>
        <w:pStyle w:val="PL"/>
      </w:pPr>
      <w:r>
        <w:t xml:space="preserve">      mandatory true;</w:t>
      </w:r>
    </w:p>
    <w:p w14:paraId="0898B652" w14:textId="77777777" w:rsidR="004825BF" w:rsidRDefault="004825BF" w:rsidP="004825BF">
      <w:pPr>
        <w:pStyle w:val="PL"/>
      </w:pPr>
      <w:r>
        <w:t xml:space="preserve">      description "DN of a victim Set (RimRSSet) </w:t>
      </w:r>
    </w:p>
    <w:p w14:paraId="65970C47" w14:textId="77777777" w:rsidR="004825BF" w:rsidRDefault="004825BF" w:rsidP="004825BF">
      <w:pPr>
        <w:pStyle w:val="PL"/>
      </w:pPr>
      <w:r>
        <w:t xml:space="preserve">        Implemented if RIM feature is supported";</w:t>
      </w:r>
    </w:p>
    <w:p w14:paraId="6EBEEB3D" w14:textId="77777777" w:rsidR="004825BF" w:rsidRDefault="004825BF" w:rsidP="004825BF">
      <w:pPr>
        <w:pStyle w:val="PL"/>
      </w:pPr>
      <w:r>
        <w:t xml:space="preserve">    }</w:t>
      </w:r>
    </w:p>
    <w:p w14:paraId="2D536F22" w14:textId="77777777" w:rsidR="004825BF" w:rsidRDefault="004825BF" w:rsidP="004825BF">
      <w:pPr>
        <w:pStyle w:val="PL"/>
      </w:pPr>
    </w:p>
    <w:p w14:paraId="74DB3B72" w14:textId="77777777" w:rsidR="004825BF" w:rsidRDefault="004825BF" w:rsidP="004825BF">
      <w:pPr>
        <w:pStyle w:val="PL"/>
      </w:pPr>
      <w:r>
        <w:t xml:space="preserve">    leaf aggressorSetRef {</w:t>
      </w:r>
    </w:p>
    <w:p w14:paraId="19848B4A" w14:textId="77777777" w:rsidR="004825BF" w:rsidRDefault="004825BF" w:rsidP="004825BF">
      <w:pPr>
        <w:pStyle w:val="PL"/>
      </w:pPr>
      <w:r>
        <w:t xml:space="preserve">      type types3gpp:DistinguishedName;</w:t>
      </w:r>
    </w:p>
    <w:p w14:paraId="0CE04790" w14:textId="77777777" w:rsidR="004825BF" w:rsidRDefault="004825BF" w:rsidP="004825BF">
      <w:pPr>
        <w:pStyle w:val="PL"/>
      </w:pPr>
      <w:r>
        <w:t xml:space="preserve">      mandatory true;</w:t>
      </w:r>
    </w:p>
    <w:p w14:paraId="13262333" w14:textId="77777777" w:rsidR="004825BF" w:rsidRDefault="004825BF" w:rsidP="004825BF">
      <w:pPr>
        <w:pStyle w:val="PL"/>
      </w:pPr>
      <w:r>
        <w:t xml:space="preserve">      description "DN of an aggressor Set (RimRSSet)";</w:t>
      </w:r>
    </w:p>
    <w:p w14:paraId="392124BC" w14:textId="77777777" w:rsidR="004825BF" w:rsidRDefault="004825BF" w:rsidP="004825BF">
      <w:pPr>
        <w:pStyle w:val="PL"/>
      </w:pPr>
      <w:r>
        <w:t xml:space="preserve">    }</w:t>
      </w:r>
    </w:p>
    <w:p w14:paraId="51FD6352" w14:textId="77777777" w:rsidR="008A35FC" w:rsidRDefault="008A35FC" w:rsidP="008A35FC">
      <w:pPr>
        <w:pStyle w:val="PL"/>
      </w:pPr>
      <w:r>
        <w:t xml:space="preserve">  }</w:t>
      </w:r>
    </w:p>
    <w:p w14:paraId="00D82905" w14:textId="77777777" w:rsidR="008A35FC" w:rsidRDefault="008A35FC" w:rsidP="008A35FC">
      <w:pPr>
        <w:pStyle w:val="PL"/>
      </w:pPr>
    </w:p>
    <w:p w14:paraId="7FAA4B53" w14:textId="77777777" w:rsidR="008A35FC" w:rsidRDefault="008A35FC" w:rsidP="008A35FC">
      <w:pPr>
        <w:pStyle w:val="PL"/>
      </w:pPr>
      <w:r>
        <w:t xml:space="preserve">  augment "/me3gpp:ManagedElement/gnbdu3gpp:GNBDUFunction" {</w:t>
      </w:r>
    </w:p>
    <w:p w14:paraId="4318BD4B" w14:textId="77777777" w:rsidR="008A35FC" w:rsidRDefault="008A35FC" w:rsidP="008A35FC">
      <w:pPr>
        <w:pStyle w:val="PL"/>
      </w:pPr>
    </w:p>
    <w:p w14:paraId="2722BB4B" w14:textId="77777777" w:rsidR="008A35FC" w:rsidRDefault="008A35FC" w:rsidP="008A35FC">
      <w:pPr>
        <w:pStyle w:val="PL"/>
      </w:pPr>
      <w:r>
        <w:t xml:space="preserve">    list NRCellDU {</w:t>
      </w:r>
    </w:p>
    <w:p w14:paraId="4670D8DA" w14:textId="77777777" w:rsidR="004825BF" w:rsidRDefault="004825BF" w:rsidP="004825BF">
      <w:pPr>
        <w:pStyle w:val="PL"/>
      </w:pPr>
      <w:r>
        <w:t xml:space="preserve">      description "This IOC represents the part of NR cell information that </w:t>
      </w:r>
    </w:p>
    <w:p w14:paraId="723C0A85" w14:textId="77777777" w:rsidR="004825BF" w:rsidRDefault="004825BF" w:rsidP="004825BF">
      <w:pPr>
        <w:pStyle w:val="PL"/>
      </w:pPr>
      <w:r>
        <w:t xml:space="preserve">        describes s the specific resources instances. </w:t>
      </w:r>
    </w:p>
    <w:p w14:paraId="046C7CAB" w14:textId="77777777" w:rsidR="004825BF" w:rsidRDefault="004825BF" w:rsidP="004825BF">
      <w:pPr>
        <w:pStyle w:val="PL"/>
      </w:pPr>
      <w:r>
        <w:t xml:space="preserve">        </w:t>
      </w:r>
    </w:p>
    <w:p w14:paraId="50F75269" w14:textId="77777777" w:rsidR="004825BF" w:rsidRDefault="004825BF" w:rsidP="004825BF">
      <w:pPr>
        <w:pStyle w:val="PL"/>
      </w:pPr>
      <w:r>
        <w:t xml:space="preserve">        An NR cell transmits SS/PBCH block and always requires downlink </w:t>
      </w:r>
    </w:p>
    <w:p w14:paraId="3B215904" w14:textId="77777777" w:rsidR="004825BF" w:rsidRDefault="004825BF" w:rsidP="004825BF">
      <w:pPr>
        <w:pStyle w:val="PL"/>
      </w:pPr>
      <w:r>
        <w:t xml:space="preserve">        transmission at a certain carrier frequency with a certain channel </w:t>
      </w:r>
    </w:p>
    <w:p w14:paraId="0960C440" w14:textId="77777777" w:rsidR="004825BF" w:rsidRDefault="004825BF" w:rsidP="004825BF">
      <w:pPr>
        <w:pStyle w:val="PL"/>
      </w:pPr>
      <w:r>
        <w:t xml:space="preserve">        bandwidth. Transmission may be performed from multiple sector-carriers </w:t>
      </w:r>
    </w:p>
    <w:p w14:paraId="60557DE6" w14:textId="77777777" w:rsidR="004825BF" w:rsidRDefault="004825BF" w:rsidP="004825BF">
      <w:pPr>
        <w:pStyle w:val="PL"/>
      </w:pPr>
      <w:r>
        <w:t xml:space="preserve">        using different transmission points, and these may be configured with </w:t>
      </w:r>
    </w:p>
    <w:p w14:paraId="4ACBD8AA" w14:textId="77777777" w:rsidR="004825BF" w:rsidRDefault="004825BF" w:rsidP="004825BF">
      <w:pPr>
        <w:pStyle w:val="PL"/>
      </w:pPr>
      <w:r>
        <w:t xml:space="preserve">        different carrier frequencies and channel bandwidths, as long as they </w:t>
      </w:r>
    </w:p>
    <w:p w14:paraId="0943D21F" w14:textId="77777777" w:rsidR="004825BF" w:rsidRDefault="004825BF" w:rsidP="004825BF">
      <w:pPr>
        <w:pStyle w:val="PL"/>
      </w:pPr>
      <w:r>
        <w:t xml:space="preserve">        are aligned to the cell's downlink resource grids as defined in </w:t>
      </w:r>
    </w:p>
    <w:p w14:paraId="09E09302" w14:textId="77777777" w:rsidR="004825BF" w:rsidRDefault="004825BF" w:rsidP="004825BF">
      <w:pPr>
        <w:pStyle w:val="PL"/>
      </w:pPr>
      <w:r>
        <w:t xml:space="preserve">        subclause 4.4 in TS 38.211. The values of arfcnDL and bSChannelBwDL </w:t>
      </w:r>
    </w:p>
    <w:p w14:paraId="0774597F" w14:textId="77777777" w:rsidR="004825BF" w:rsidRDefault="004825BF" w:rsidP="004825BF">
      <w:pPr>
        <w:pStyle w:val="PL"/>
      </w:pPr>
      <w:r>
        <w:t xml:space="preserve">        attributes define the resource grids which each sector-carrier needs to </w:t>
      </w:r>
    </w:p>
    <w:p w14:paraId="1599FF3B" w14:textId="77777777" w:rsidR="004825BF" w:rsidRDefault="004825BF" w:rsidP="004825BF">
      <w:pPr>
        <w:pStyle w:val="PL"/>
      </w:pPr>
      <w:r>
        <w:t xml:space="preserve">        be aligned to. See subclauses 5.3 and 5.4.2 of TS 38.104 for definitions </w:t>
      </w:r>
    </w:p>
    <w:p w14:paraId="4FE146B6" w14:textId="77777777" w:rsidR="004825BF" w:rsidRDefault="004825BF" w:rsidP="004825BF">
      <w:pPr>
        <w:pStyle w:val="PL"/>
      </w:pPr>
      <w:r>
        <w:t xml:space="preserve">        of BS channel bandwidth and NR-ARFCN, respectively.</w:t>
      </w:r>
    </w:p>
    <w:p w14:paraId="10628A83" w14:textId="77777777" w:rsidR="004825BF" w:rsidRDefault="004825BF" w:rsidP="004825BF">
      <w:pPr>
        <w:pStyle w:val="PL"/>
      </w:pPr>
      <w:r>
        <w:t xml:space="preserve">        </w:t>
      </w:r>
    </w:p>
    <w:p w14:paraId="2F6887A0" w14:textId="77777777" w:rsidR="004825BF" w:rsidRDefault="004825BF" w:rsidP="004825BF">
      <w:pPr>
        <w:pStyle w:val="PL"/>
      </w:pPr>
      <w:r>
        <w:t xml:space="preserve">        An NR cell requires an uplink in order to provide initial access. In </w:t>
      </w:r>
    </w:p>
    <w:p w14:paraId="5827DC44" w14:textId="77777777" w:rsidR="004825BF" w:rsidRDefault="004825BF" w:rsidP="004825BF">
      <w:pPr>
        <w:pStyle w:val="PL"/>
      </w:pPr>
      <w:r>
        <w:t xml:space="preserve">        case of TDD, the values of arfcnUL and bSChannelBwUL have to always be </w:t>
      </w:r>
    </w:p>
    <w:p w14:paraId="0C3A0010" w14:textId="77777777" w:rsidR="004825BF" w:rsidRDefault="004825BF" w:rsidP="004825BF">
      <w:pPr>
        <w:pStyle w:val="PL"/>
      </w:pPr>
      <w:r>
        <w:t xml:space="preserve">        set to the same values as for the corresponding DL attributes. For both </w:t>
      </w:r>
    </w:p>
    <w:p w14:paraId="282113BF" w14:textId="77777777" w:rsidR="004825BF" w:rsidRDefault="004825BF" w:rsidP="004825BF">
      <w:pPr>
        <w:pStyle w:val="PL"/>
      </w:pPr>
      <w:r>
        <w:t xml:space="preserve">        FDD and TDD, the arfcnUL and bSChannelBwUL define uplink resource grids </w:t>
      </w:r>
    </w:p>
    <w:p w14:paraId="17FF4721" w14:textId="77777777" w:rsidR="004825BF" w:rsidRDefault="004825BF" w:rsidP="004825BF">
      <w:pPr>
        <w:pStyle w:val="PL"/>
      </w:pPr>
      <w:r>
        <w:t xml:space="preserve">        to which each sector-carrier needs to align to.</w:t>
      </w:r>
    </w:p>
    <w:p w14:paraId="37586E11" w14:textId="77777777" w:rsidR="004825BF" w:rsidRDefault="004825BF" w:rsidP="004825BF">
      <w:pPr>
        <w:pStyle w:val="PL"/>
      </w:pPr>
      <w:r>
        <w:t xml:space="preserve">        </w:t>
      </w:r>
    </w:p>
    <w:p w14:paraId="56835B0A" w14:textId="77777777" w:rsidR="004825BF" w:rsidRDefault="004825BF" w:rsidP="004825BF">
      <w:pPr>
        <w:pStyle w:val="PL"/>
      </w:pPr>
      <w:r>
        <w:t xml:space="preserve">        An NR cell can in addition be configured with a supplementary uplink, </w:t>
      </w:r>
    </w:p>
    <w:p w14:paraId="084878CF" w14:textId="77777777" w:rsidR="004825BF" w:rsidRDefault="004825BF" w:rsidP="004825BF">
      <w:pPr>
        <w:pStyle w:val="PL"/>
      </w:pPr>
      <w:r>
        <w:t xml:space="preserve">        which has its own arfcnSUL and bSChannelBwSUL, which define resource </w:t>
      </w:r>
    </w:p>
    <w:p w14:paraId="5F4F5F6F" w14:textId="77777777" w:rsidR="004825BF" w:rsidRDefault="004825BF" w:rsidP="004825BF">
      <w:pPr>
        <w:pStyle w:val="PL"/>
      </w:pPr>
      <w:r>
        <w:t xml:space="preserve">        grids for supplementary uplink sector-carriers.</w:t>
      </w:r>
    </w:p>
    <w:p w14:paraId="030D150C" w14:textId="77777777" w:rsidR="004825BF" w:rsidRDefault="004825BF" w:rsidP="004825BF">
      <w:pPr>
        <w:pStyle w:val="PL"/>
      </w:pPr>
      <w:r>
        <w:t xml:space="preserve">        </w:t>
      </w:r>
    </w:p>
    <w:p w14:paraId="27ED1A2B" w14:textId="77777777" w:rsidR="004825BF" w:rsidRDefault="004825BF" w:rsidP="004825BF">
      <w:pPr>
        <w:pStyle w:val="PL"/>
      </w:pPr>
      <w:r>
        <w:t xml:space="preserve">        Each of downlink, uplink and supplementary uplink (if configured) need </w:t>
      </w:r>
    </w:p>
    <w:p w14:paraId="4E11AEED" w14:textId="77777777" w:rsidR="004825BF" w:rsidRDefault="004825BF" w:rsidP="004825BF">
      <w:pPr>
        <w:pStyle w:val="PL"/>
      </w:pPr>
      <w:r>
        <w:t xml:space="preserve">        an initial bandwidth part (BWP), which defines resources to be used by </w:t>
      </w:r>
    </w:p>
    <w:p w14:paraId="177099A2" w14:textId="77777777" w:rsidR="004825BF" w:rsidRDefault="004825BF" w:rsidP="004825BF">
      <w:pPr>
        <w:pStyle w:val="PL"/>
      </w:pPr>
      <w:r>
        <w:t xml:space="preserve">        UEs during and immediately after initial access. Additional BWPs can be </w:t>
      </w:r>
    </w:p>
    <w:p w14:paraId="55C2A608" w14:textId="77777777" w:rsidR="004825BF" w:rsidRDefault="004825BF" w:rsidP="004825BF">
      <w:pPr>
        <w:pStyle w:val="PL"/>
      </w:pPr>
      <w:r>
        <w:t xml:space="preserve">        either configured or calculated by gNB internally and be applied to UEs </w:t>
      </w:r>
    </w:p>
    <w:p w14:paraId="27685401" w14:textId="77777777" w:rsidR="004825BF" w:rsidRDefault="004825BF" w:rsidP="004825BF">
      <w:pPr>
        <w:pStyle w:val="PL"/>
      </w:pPr>
      <w:r>
        <w:t xml:space="preserve">        dynamically by gNB based on e.g. UE capability and bandwidth need of </w:t>
      </w:r>
    </w:p>
    <w:p w14:paraId="10F97630" w14:textId="77777777" w:rsidR="00F60752" w:rsidRDefault="004825BF" w:rsidP="008A35FC">
      <w:pPr>
        <w:pStyle w:val="PL"/>
      </w:pPr>
      <w:r>
        <w:t xml:space="preserve">        each UE.";</w:t>
      </w:r>
    </w:p>
    <w:p w14:paraId="46FA1F21" w14:textId="53020EAA" w:rsidR="008A35FC" w:rsidRDefault="008A35FC" w:rsidP="008A35FC">
      <w:pPr>
        <w:pStyle w:val="PL"/>
      </w:pPr>
      <w:r>
        <w:t xml:space="preserve">      key id;</w:t>
      </w:r>
    </w:p>
    <w:p w14:paraId="048902EB" w14:textId="77777777" w:rsidR="008A35FC" w:rsidRDefault="008A35FC" w:rsidP="008A35FC">
      <w:pPr>
        <w:pStyle w:val="PL"/>
      </w:pPr>
      <w:r>
        <w:t xml:space="preserve">      uses top3gpp:Top_Grp;</w:t>
      </w:r>
    </w:p>
    <w:p w14:paraId="1741A141" w14:textId="77777777" w:rsidR="008A35FC" w:rsidRDefault="008A35FC" w:rsidP="008A35FC">
      <w:pPr>
        <w:pStyle w:val="PL"/>
      </w:pPr>
      <w:r>
        <w:t xml:space="preserve">      container attributes {</w:t>
      </w:r>
    </w:p>
    <w:p w14:paraId="4BD3F0B6" w14:textId="77777777" w:rsidR="008A35FC" w:rsidRDefault="008A35FC" w:rsidP="008A35FC">
      <w:pPr>
        <w:pStyle w:val="PL"/>
      </w:pPr>
      <w:r>
        <w:t xml:space="preserve">        uses NRCellDUGrp;</w:t>
      </w:r>
    </w:p>
    <w:p w14:paraId="1CC65581" w14:textId="77777777" w:rsidR="008A35FC" w:rsidRDefault="008A35FC" w:rsidP="008A35FC">
      <w:pPr>
        <w:pStyle w:val="PL"/>
      </w:pPr>
      <w:r>
        <w:t xml:space="preserve">      }</w:t>
      </w:r>
    </w:p>
    <w:p w14:paraId="7FCAF21A" w14:textId="77777777" w:rsidR="008A35FC" w:rsidRDefault="008A35FC" w:rsidP="008A35FC">
      <w:pPr>
        <w:pStyle w:val="PL"/>
      </w:pPr>
      <w:r>
        <w:t xml:space="preserve">      uses mf3gpp:ManagedFunctionContainedClasses;</w:t>
      </w:r>
    </w:p>
    <w:p w14:paraId="27B6D126" w14:textId="77777777" w:rsidR="008A35FC" w:rsidRDefault="008A35FC" w:rsidP="008A35FC">
      <w:pPr>
        <w:pStyle w:val="PL"/>
      </w:pPr>
      <w:r>
        <w:t xml:space="preserve">    }</w:t>
      </w:r>
    </w:p>
    <w:p w14:paraId="2B826277" w14:textId="77777777" w:rsidR="008A35FC" w:rsidRDefault="008A35FC" w:rsidP="008A35FC">
      <w:pPr>
        <w:pStyle w:val="PL"/>
      </w:pPr>
      <w:r>
        <w:t xml:space="preserve">  }</w:t>
      </w:r>
    </w:p>
    <w:p w14:paraId="440849E5" w14:textId="77777777" w:rsidR="008A35FC" w:rsidRDefault="008A35FC" w:rsidP="008A35FC">
      <w:pPr>
        <w:pStyle w:val="PL"/>
      </w:pPr>
      <w:r>
        <w:t>}</w:t>
      </w:r>
    </w:p>
    <w:bookmarkEnd w:id="141"/>
    <w:p w14:paraId="0D07A7CB" w14:textId="77777777" w:rsidR="008A35FC" w:rsidRDefault="008A35FC" w:rsidP="008A35FC">
      <w:pPr>
        <w:pStyle w:val="PL"/>
      </w:pPr>
      <w:r>
        <w:t>&lt;CODE ENDS&gt;</w:t>
      </w:r>
    </w:p>
    <w:p w14:paraId="79BCC2CD" w14:textId="3499CAAF" w:rsidR="008A35FC" w:rsidRDefault="008A35FC" w:rsidP="008A35FC">
      <w:pPr>
        <w:pStyle w:val="Heading2"/>
      </w:pPr>
      <w:bookmarkStart w:id="142" w:name="_Toc59183350"/>
      <w:bookmarkStart w:id="143" w:name="_Toc59184816"/>
      <w:bookmarkStart w:id="144" w:name="_Toc59195751"/>
      <w:bookmarkStart w:id="145" w:name="_Toc59440180"/>
      <w:bookmarkStart w:id="146" w:name="_Toc67990629"/>
      <w:r>
        <w:rPr>
          <w:lang w:eastAsia="zh-CN"/>
        </w:rPr>
        <w:t>E.5.21</w:t>
      </w:r>
      <w:r>
        <w:rPr>
          <w:lang w:eastAsia="zh-CN"/>
        </w:rPr>
        <w:tab/>
        <w:t>module _3gpp-nr-nrm-nrcellrelation.yang</w:t>
      </w:r>
      <w:bookmarkEnd w:id="142"/>
      <w:bookmarkEnd w:id="143"/>
      <w:bookmarkEnd w:id="144"/>
      <w:bookmarkEnd w:id="145"/>
      <w:bookmarkEnd w:id="146"/>
    </w:p>
    <w:p w14:paraId="598A2B2E" w14:textId="77777777" w:rsidR="008A35FC" w:rsidRDefault="008A35FC" w:rsidP="008A35FC">
      <w:pPr>
        <w:pStyle w:val="PL"/>
      </w:pPr>
      <w:r>
        <w:t>&lt;CODE BEGINS&gt;</w:t>
      </w:r>
    </w:p>
    <w:p w14:paraId="24A77587" w14:textId="77777777" w:rsidR="008A35FC" w:rsidRDefault="008A35FC" w:rsidP="008A35FC">
      <w:pPr>
        <w:pStyle w:val="PL"/>
      </w:pPr>
      <w:r>
        <w:t>module _3gpp-nr-nrm-nrcellrelation {</w:t>
      </w:r>
    </w:p>
    <w:p w14:paraId="47549283" w14:textId="77777777" w:rsidR="008A35FC" w:rsidRDefault="008A35FC" w:rsidP="008A35FC">
      <w:pPr>
        <w:pStyle w:val="PL"/>
      </w:pPr>
      <w:r>
        <w:t xml:space="preserve">  yang-version 1.1;</w:t>
      </w:r>
    </w:p>
    <w:p w14:paraId="12857699" w14:textId="77777777" w:rsidR="008A35FC" w:rsidRDefault="008A35FC" w:rsidP="008A35FC">
      <w:pPr>
        <w:pStyle w:val="PL"/>
      </w:pPr>
      <w:r>
        <w:t xml:space="preserve">  namespace "urn:3gpp:sa5:_3gpp-nr-nrm-nrcellrelation";</w:t>
      </w:r>
    </w:p>
    <w:p w14:paraId="2523783E" w14:textId="77777777" w:rsidR="008A35FC" w:rsidRDefault="008A35FC" w:rsidP="008A35FC">
      <w:pPr>
        <w:pStyle w:val="PL"/>
      </w:pPr>
      <w:r>
        <w:t xml:space="preserve">  prefix "nrcellrel3gpp";</w:t>
      </w:r>
    </w:p>
    <w:p w14:paraId="5CC89FE3" w14:textId="77777777" w:rsidR="008A35FC" w:rsidRDefault="008A35FC" w:rsidP="008A35FC">
      <w:pPr>
        <w:pStyle w:val="PL"/>
      </w:pPr>
    </w:p>
    <w:p w14:paraId="17AABE9B" w14:textId="77777777" w:rsidR="008A35FC" w:rsidRDefault="008A35FC" w:rsidP="008A35FC">
      <w:pPr>
        <w:pStyle w:val="PL"/>
      </w:pPr>
      <w:r>
        <w:t xml:space="preserve">  import _3gpp-common-yang-types { prefix types3gpp; }</w:t>
      </w:r>
    </w:p>
    <w:p w14:paraId="30A1845E" w14:textId="77777777" w:rsidR="008A35FC" w:rsidRDefault="008A35FC" w:rsidP="008A35FC">
      <w:pPr>
        <w:pStyle w:val="PL"/>
      </w:pPr>
      <w:r>
        <w:t xml:space="preserve">  import _3gpp-common-managed-element { prefix me3gpp; }</w:t>
      </w:r>
    </w:p>
    <w:p w14:paraId="3F5FD168" w14:textId="77777777" w:rsidR="008A35FC" w:rsidRDefault="008A35FC" w:rsidP="008A35FC">
      <w:pPr>
        <w:pStyle w:val="PL"/>
      </w:pPr>
      <w:r>
        <w:t xml:space="preserve">  import _3gpp-common-top { prefix top3gpp; }</w:t>
      </w:r>
    </w:p>
    <w:p w14:paraId="59F152A7" w14:textId="77777777" w:rsidR="008A35FC" w:rsidRDefault="008A35FC" w:rsidP="008A35FC">
      <w:pPr>
        <w:pStyle w:val="PL"/>
      </w:pPr>
      <w:r>
        <w:t xml:space="preserve">  import _3gpp-nr-nrm-gnbcucpfunction { prefix gnbcucp3gpp; }</w:t>
      </w:r>
    </w:p>
    <w:p w14:paraId="19FCC2A3" w14:textId="77777777" w:rsidR="008A35FC" w:rsidRDefault="008A35FC" w:rsidP="008A35FC">
      <w:pPr>
        <w:pStyle w:val="PL"/>
      </w:pPr>
      <w:r>
        <w:t xml:space="preserve">  import _3gpp-nr-nrm-nrcellcu { prefix nrcellcu3gpp; }</w:t>
      </w:r>
    </w:p>
    <w:p w14:paraId="10C3A542" w14:textId="77777777" w:rsidR="008A35FC" w:rsidRDefault="008A35FC" w:rsidP="008A35FC">
      <w:pPr>
        <w:pStyle w:val="PL"/>
      </w:pPr>
    </w:p>
    <w:p w14:paraId="3CA797BD" w14:textId="77777777" w:rsidR="008A35FC" w:rsidRDefault="008A35FC" w:rsidP="008A35FC">
      <w:pPr>
        <w:pStyle w:val="PL"/>
      </w:pPr>
      <w:r>
        <w:t xml:space="preserve">  organization "3GPP SA5";</w:t>
      </w:r>
    </w:p>
    <w:p w14:paraId="0475016F" w14:textId="77777777" w:rsidR="008A35FC" w:rsidRDefault="008A35FC" w:rsidP="008A35FC">
      <w:pPr>
        <w:pStyle w:val="PL"/>
      </w:pPr>
      <w:r>
        <w:t xml:space="preserve">  description "Defines the YANG mapping of the NRCellRelation Information</w:t>
      </w:r>
    </w:p>
    <w:p w14:paraId="17C4B5A6" w14:textId="77777777" w:rsidR="008A35FC" w:rsidRDefault="008A35FC" w:rsidP="008A35FC">
      <w:pPr>
        <w:pStyle w:val="PL"/>
      </w:pPr>
      <w:r>
        <w:t xml:space="preserve">    Object Class (IOC) that is part of the NR Network Resource Model (NRM).";</w:t>
      </w:r>
    </w:p>
    <w:p w14:paraId="70796F3A" w14:textId="77777777" w:rsidR="008A35FC" w:rsidRDefault="008A35FC" w:rsidP="008A35FC">
      <w:pPr>
        <w:pStyle w:val="PL"/>
      </w:pPr>
      <w:r>
        <w:t xml:space="preserve">  reference "3GPP TS 28.541 5G Network Resource Model (NRM)";</w:t>
      </w:r>
    </w:p>
    <w:p w14:paraId="7DAD00AC" w14:textId="77777777" w:rsidR="008A35FC" w:rsidRDefault="008A35FC" w:rsidP="008A35FC">
      <w:pPr>
        <w:pStyle w:val="PL"/>
      </w:pPr>
    </w:p>
    <w:p w14:paraId="045009A7" w14:textId="77777777" w:rsidR="00547AB4" w:rsidRDefault="00547AB4" w:rsidP="00C16188">
      <w:pPr>
        <w:pStyle w:val="PL"/>
        <w:rPr>
          <w:lang w:eastAsia="zh-CN"/>
        </w:rPr>
      </w:pPr>
      <w:r w:rsidRPr="00547AB4">
        <w:rPr>
          <w:lang w:eastAsia="zh-CN"/>
        </w:rPr>
        <w:t xml:space="preserve">  revision 2023-04-26 { reference CR-0916; }</w:t>
      </w:r>
    </w:p>
    <w:p w14:paraId="70FFC962" w14:textId="17BB3795" w:rsidR="008A35FC" w:rsidRDefault="008A35FC" w:rsidP="00C16188">
      <w:pPr>
        <w:pStyle w:val="PL"/>
        <w:rPr>
          <w:lang w:eastAsia="zh-CN"/>
        </w:rPr>
      </w:pPr>
      <w:r>
        <w:rPr>
          <w:lang w:eastAsia="zh-CN"/>
        </w:rPr>
        <w:t xml:space="preserve">  revision 2021-01-25 { reference CR-0454 ; }</w:t>
      </w:r>
    </w:p>
    <w:p w14:paraId="1FDD9B08" w14:textId="77777777" w:rsidR="008A35FC" w:rsidRDefault="008A35FC" w:rsidP="008A35FC">
      <w:pPr>
        <w:pStyle w:val="PL"/>
      </w:pPr>
      <w:r>
        <w:t xml:space="preserve">  revision 2020-06-03 { reference S5-202333 ; }</w:t>
      </w:r>
    </w:p>
    <w:p w14:paraId="13914113" w14:textId="77777777" w:rsidR="008A35FC" w:rsidRDefault="008A35FC" w:rsidP="008A35FC">
      <w:pPr>
        <w:pStyle w:val="PL"/>
      </w:pPr>
      <w:r>
        <w:t xml:space="preserve">  revision 2020-04-23 { reference CR0281 ; }</w:t>
      </w:r>
    </w:p>
    <w:p w14:paraId="467A2E19" w14:textId="77777777" w:rsidR="008A35FC" w:rsidRDefault="008A35FC" w:rsidP="008A35FC">
      <w:pPr>
        <w:pStyle w:val="PL"/>
      </w:pPr>
      <w:r>
        <w:t xml:space="preserve">  revision 2019-10-28 { reference S5-193518 ; }</w:t>
      </w:r>
    </w:p>
    <w:p w14:paraId="584757C3" w14:textId="77777777" w:rsidR="008A35FC" w:rsidRDefault="008A35FC" w:rsidP="008A35FC">
      <w:pPr>
        <w:pStyle w:val="PL"/>
      </w:pPr>
      <w:r>
        <w:t xml:space="preserve">  revision 2019-08-30 {</w:t>
      </w:r>
    </w:p>
    <w:p w14:paraId="43FEB625" w14:textId="77777777" w:rsidR="008A35FC" w:rsidRDefault="008A35FC" w:rsidP="008A35FC">
      <w:pPr>
        <w:pStyle w:val="PL"/>
      </w:pPr>
      <w:r>
        <w:t xml:space="preserve">    description "Initial revision";</w:t>
      </w:r>
    </w:p>
    <w:p w14:paraId="1D9E8F45" w14:textId="77777777" w:rsidR="008A35FC" w:rsidRDefault="008A35FC" w:rsidP="008A35FC">
      <w:pPr>
        <w:pStyle w:val="PL"/>
      </w:pPr>
      <w:r>
        <w:t xml:space="preserve">  }</w:t>
      </w:r>
    </w:p>
    <w:p w14:paraId="66EB1E22" w14:textId="77777777" w:rsidR="008A35FC" w:rsidRDefault="008A35FC" w:rsidP="008A35FC">
      <w:pPr>
        <w:pStyle w:val="PL"/>
      </w:pPr>
    </w:p>
    <w:p w14:paraId="64EFF6E9" w14:textId="77777777" w:rsidR="008A35FC" w:rsidRDefault="008A35FC" w:rsidP="008A35FC">
      <w:pPr>
        <w:pStyle w:val="PL"/>
      </w:pPr>
    </w:p>
    <w:p w14:paraId="64E02C72" w14:textId="77777777" w:rsidR="008A35FC" w:rsidRDefault="008A35FC" w:rsidP="008A35FC">
      <w:pPr>
        <w:pStyle w:val="PL"/>
      </w:pPr>
      <w:r>
        <w:t xml:space="preserve">  typedef EnergySavingCoverage {</w:t>
      </w:r>
    </w:p>
    <w:p w14:paraId="07160F86" w14:textId="77777777" w:rsidR="008A35FC" w:rsidRDefault="008A35FC" w:rsidP="008A35FC">
      <w:pPr>
        <w:pStyle w:val="PL"/>
      </w:pPr>
      <w:r>
        <w:t xml:space="preserve">    type enumeration {</w:t>
      </w:r>
    </w:p>
    <w:p w14:paraId="745E2FB0" w14:textId="77777777" w:rsidR="008A35FC" w:rsidRDefault="008A35FC" w:rsidP="008A35FC">
      <w:pPr>
        <w:pStyle w:val="PL"/>
      </w:pPr>
      <w:r>
        <w:t xml:space="preserve">      enum FULL;</w:t>
      </w:r>
    </w:p>
    <w:p w14:paraId="5C5872FD" w14:textId="77777777" w:rsidR="008A35FC" w:rsidRDefault="008A35FC" w:rsidP="008A35FC">
      <w:pPr>
        <w:pStyle w:val="PL"/>
      </w:pPr>
      <w:r>
        <w:t xml:space="preserve">      enum NO; </w:t>
      </w:r>
    </w:p>
    <w:p w14:paraId="48403E15" w14:textId="77777777" w:rsidR="008A35FC" w:rsidRDefault="008A35FC" w:rsidP="008A35FC">
      <w:pPr>
        <w:pStyle w:val="PL"/>
      </w:pPr>
      <w:r>
        <w:t xml:space="preserve">      enum PARTIAL;                       </w:t>
      </w:r>
    </w:p>
    <w:p w14:paraId="639A943A" w14:textId="77777777" w:rsidR="008A35FC" w:rsidRDefault="008A35FC" w:rsidP="008A35FC">
      <w:pPr>
        <w:pStyle w:val="PL"/>
      </w:pPr>
      <w:r>
        <w:t xml:space="preserve">    }</w:t>
      </w:r>
    </w:p>
    <w:p w14:paraId="3C3564CA" w14:textId="77777777" w:rsidR="008A35FC" w:rsidRDefault="008A35FC" w:rsidP="008A35FC">
      <w:pPr>
        <w:pStyle w:val="PL"/>
      </w:pPr>
      <w:r>
        <w:t xml:space="preserve">  }</w:t>
      </w:r>
    </w:p>
    <w:p w14:paraId="67686C8D" w14:textId="77777777" w:rsidR="008A35FC" w:rsidRDefault="008A35FC" w:rsidP="008A35FC">
      <w:pPr>
        <w:pStyle w:val="PL"/>
      </w:pPr>
    </w:p>
    <w:p w14:paraId="2C194EE4" w14:textId="77777777" w:rsidR="008A35FC" w:rsidRDefault="008A35FC" w:rsidP="008A35FC">
      <w:pPr>
        <w:pStyle w:val="PL"/>
      </w:pPr>
      <w:r>
        <w:t xml:space="preserve">  grouping NRCellRelationGrp {</w:t>
      </w:r>
    </w:p>
    <w:p w14:paraId="61F4495B" w14:textId="77777777" w:rsidR="008A35FC" w:rsidRDefault="008A35FC" w:rsidP="008A35FC">
      <w:pPr>
        <w:pStyle w:val="PL"/>
      </w:pPr>
      <w:r>
        <w:t xml:space="preserve">    description "Represents the NRCellRelation IOC.";</w:t>
      </w:r>
    </w:p>
    <w:p w14:paraId="73AF21AA" w14:textId="77777777" w:rsidR="008A35FC" w:rsidRDefault="008A35FC" w:rsidP="008A35FC">
      <w:pPr>
        <w:pStyle w:val="PL"/>
      </w:pPr>
      <w:r>
        <w:t xml:space="preserve">    reference "3GPP TS 28.541";</w:t>
      </w:r>
    </w:p>
    <w:p w14:paraId="20AB6F65" w14:textId="77777777" w:rsidR="008A35FC" w:rsidRDefault="008A35FC" w:rsidP="008A35FC">
      <w:pPr>
        <w:pStyle w:val="PL"/>
      </w:pPr>
    </w:p>
    <w:p w14:paraId="6BDD3A40" w14:textId="77777777" w:rsidR="008A35FC" w:rsidRDefault="008A35FC" w:rsidP="008A35FC">
      <w:pPr>
        <w:pStyle w:val="PL"/>
      </w:pPr>
      <w:r>
        <w:t xml:space="preserve">    leaf nRTCI {       </w:t>
      </w:r>
      <w:r>
        <w:tab/>
      </w:r>
    </w:p>
    <w:p w14:paraId="21108ACF" w14:textId="77777777" w:rsidR="008A35FC" w:rsidRDefault="008A35FC" w:rsidP="008A35FC">
      <w:pPr>
        <w:pStyle w:val="PL"/>
      </w:pPr>
      <w:r>
        <w:t xml:space="preserve">      description "Target NR Cell Identifier. It consists of NR Cell</w:t>
      </w:r>
    </w:p>
    <w:p w14:paraId="12A9EDDC" w14:textId="77777777" w:rsidR="008A35FC" w:rsidRDefault="008A35FC" w:rsidP="008A35FC">
      <w:pPr>
        <w:pStyle w:val="PL"/>
      </w:pPr>
      <w:r>
        <w:t xml:space="preserve">        Identifier (NCI) and Physical Cell Identifier of the target NR cell</w:t>
      </w:r>
    </w:p>
    <w:p w14:paraId="1C16CF6A" w14:textId="77777777" w:rsidR="008A35FC" w:rsidRDefault="008A35FC" w:rsidP="008A35FC">
      <w:pPr>
        <w:pStyle w:val="PL"/>
      </w:pPr>
      <w:r>
        <w:t xml:space="preserve">        (nRPCI).";</w:t>
      </w:r>
    </w:p>
    <w:p w14:paraId="321FDBB8" w14:textId="77777777" w:rsidR="008A35FC" w:rsidRDefault="008A35FC" w:rsidP="008A35FC">
      <w:pPr>
        <w:pStyle w:val="PL"/>
      </w:pPr>
      <w:r>
        <w:t xml:space="preserve">      type uint64;    </w:t>
      </w:r>
      <w:r>
        <w:tab/>
      </w:r>
    </w:p>
    <w:p w14:paraId="0B3CDCE4" w14:textId="77777777" w:rsidR="008A35FC" w:rsidRDefault="008A35FC" w:rsidP="008A35FC">
      <w:pPr>
        <w:pStyle w:val="PL"/>
      </w:pPr>
      <w:r>
        <w:t xml:space="preserve">    }</w:t>
      </w:r>
    </w:p>
    <w:p w14:paraId="38F2CF66" w14:textId="77777777" w:rsidR="008A35FC" w:rsidRDefault="008A35FC" w:rsidP="008A35FC">
      <w:pPr>
        <w:pStyle w:val="PL"/>
      </w:pPr>
    </w:p>
    <w:p w14:paraId="560B5B36" w14:textId="77777777" w:rsidR="008A35FC" w:rsidRDefault="008A35FC" w:rsidP="008A35FC">
      <w:pPr>
        <w:pStyle w:val="PL"/>
      </w:pPr>
      <w:r>
        <w:t xml:space="preserve">    container cellIndividualOffset {</w:t>
      </w:r>
    </w:p>
    <w:p w14:paraId="0CB71AAF" w14:textId="77777777" w:rsidR="008A35FC" w:rsidRDefault="008A35FC" w:rsidP="008A35FC">
      <w:pPr>
        <w:pStyle w:val="PL"/>
      </w:pPr>
      <w:r>
        <w:t xml:space="preserve">      description "A set of offset values for the neighbour cell. Used when</w:t>
      </w:r>
    </w:p>
    <w:p w14:paraId="67876CE9" w14:textId="77777777" w:rsidR="008A35FC" w:rsidRDefault="008A35FC" w:rsidP="008A35FC">
      <w:pPr>
        <w:pStyle w:val="PL"/>
      </w:pPr>
      <w:r>
        <w:t xml:space="preserve">        UE is in connected mode. Defined for rsrpOffsetSSB, rsrqOffsetSSB, </w:t>
      </w:r>
    </w:p>
    <w:p w14:paraId="516A0F78" w14:textId="77777777" w:rsidR="008A35FC" w:rsidRDefault="008A35FC" w:rsidP="008A35FC">
      <w:pPr>
        <w:pStyle w:val="PL"/>
      </w:pPr>
      <w:r>
        <w:t xml:space="preserve">        sinrOffsetSSB, rsrpOffsetCSI-RS, rsrqOffsetCSI-RS and</w:t>
      </w:r>
    </w:p>
    <w:p w14:paraId="6CE04CDA" w14:textId="77777777" w:rsidR="008A35FC" w:rsidRDefault="008A35FC" w:rsidP="008A35FC">
      <w:pPr>
        <w:pStyle w:val="PL"/>
      </w:pPr>
      <w:r>
        <w:t xml:space="preserve">        sinrOffsetCSI-RS.";</w:t>
      </w:r>
    </w:p>
    <w:p w14:paraId="73F1345D" w14:textId="77777777" w:rsidR="008A35FC" w:rsidRDefault="008A35FC" w:rsidP="008A35FC">
      <w:pPr>
        <w:pStyle w:val="PL"/>
      </w:pPr>
      <w:r>
        <w:t xml:space="preserve">      reference "cellIndividualOffset in MeasObjectNR in 3GPP TS 38.331";</w:t>
      </w:r>
    </w:p>
    <w:p w14:paraId="0772C6A7" w14:textId="77777777" w:rsidR="008A35FC" w:rsidRDefault="008A35FC" w:rsidP="008A35FC">
      <w:pPr>
        <w:pStyle w:val="PL"/>
      </w:pPr>
    </w:p>
    <w:p w14:paraId="593BB9AD" w14:textId="77777777" w:rsidR="008A35FC" w:rsidRDefault="008A35FC" w:rsidP="008A35FC">
      <w:pPr>
        <w:pStyle w:val="PL"/>
      </w:pPr>
      <w:r>
        <w:t xml:space="preserve">      leaf rsrpOffsetSsb {</w:t>
      </w:r>
      <w:r>
        <w:tab/>
      </w:r>
    </w:p>
    <w:p w14:paraId="634F06D9" w14:textId="77777777" w:rsidR="008A35FC" w:rsidRDefault="008A35FC" w:rsidP="008A35FC">
      <w:pPr>
        <w:pStyle w:val="PL"/>
      </w:pPr>
      <w:r>
        <w:t xml:space="preserve">        description "Offset value of rsrpOffsetSSB.";</w:t>
      </w:r>
    </w:p>
    <w:p w14:paraId="69C6AD56" w14:textId="77777777" w:rsidR="008A35FC" w:rsidRDefault="008A35FC" w:rsidP="008A35FC">
      <w:pPr>
        <w:pStyle w:val="PL"/>
      </w:pPr>
      <w:r>
        <w:t xml:space="preserve">        default 0;</w:t>
      </w:r>
    </w:p>
    <w:p w14:paraId="05F4BBC6" w14:textId="77777777" w:rsidR="008A35FC" w:rsidRDefault="008A35FC" w:rsidP="008A35FC">
      <w:pPr>
        <w:pStyle w:val="PL"/>
      </w:pPr>
      <w:r>
        <w:t xml:space="preserve">        type types3gpp:QOffsetRange;</w:t>
      </w:r>
      <w:r>
        <w:tab/>
        <w:t xml:space="preserve">    </w:t>
      </w:r>
    </w:p>
    <w:p w14:paraId="18D45441" w14:textId="77777777" w:rsidR="008A35FC" w:rsidRDefault="008A35FC" w:rsidP="008A35FC">
      <w:pPr>
        <w:pStyle w:val="PL"/>
      </w:pPr>
      <w:r>
        <w:t xml:space="preserve">      }</w:t>
      </w:r>
    </w:p>
    <w:p w14:paraId="24B0F35E" w14:textId="77777777" w:rsidR="008A35FC" w:rsidRDefault="008A35FC" w:rsidP="008A35FC">
      <w:pPr>
        <w:pStyle w:val="PL"/>
      </w:pPr>
    </w:p>
    <w:p w14:paraId="33752801" w14:textId="77777777" w:rsidR="008A35FC" w:rsidRDefault="008A35FC" w:rsidP="008A35FC">
      <w:pPr>
        <w:pStyle w:val="PL"/>
      </w:pPr>
      <w:r>
        <w:t xml:space="preserve">      leaf rsrqOffsetSsb{</w:t>
      </w:r>
      <w:r>
        <w:tab/>
      </w:r>
    </w:p>
    <w:p w14:paraId="308C7373" w14:textId="77777777" w:rsidR="008A35FC" w:rsidRDefault="008A35FC" w:rsidP="008A35FC">
      <w:pPr>
        <w:pStyle w:val="PL"/>
      </w:pPr>
      <w:r>
        <w:t xml:space="preserve">        description "Offset value of rsrqOffsetSSB.";</w:t>
      </w:r>
    </w:p>
    <w:p w14:paraId="1735C863" w14:textId="77777777" w:rsidR="008A35FC" w:rsidRDefault="008A35FC" w:rsidP="008A35FC">
      <w:pPr>
        <w:pStyle w:val="PL"/>
      </w:pPr>
      <w:r>
        <w:t xml:space="preserve">        default 0;</w:t>
      </w:r>
    </w:p>
    <w:p w14:paraId="05554DFE" w14:textId="77777777" w:rsidR="008A35FC" w:rsidRDefault="008A35FC" w:rsidP="008A35FC">
      <w:pPr>
        <w:pStyle w:val="PL"/>
      </w:pPr>
      <w:r>
        <w:t xml:space="preserve">        type types3gpp:QOffsetRange;</w:t>
      </w:r>
      <w:r>
        <w:tab/>
        <w:t xml:space="preserve">    </w:t>
      </w:r>
    </w:p>
    <w:p w14:paraId="349DBC73" w14:textId="77777777" w:rsidR="008A35FC" w:rsidRDefault="008A35FC" w:rsidP="008A35FC">
      <w:pPr>
        <w:pStyle w:val="PL"/>
      </w:pPr>
      <w:r>
        <w:t xml:space="preserve">      }</w:t>
      </w:r>
    </w:p>
    <w:p w14:paraId="225363F1" w14:textId="77777777" w:rsidR="008A35FC" w:rsidRDefault="008A35FC" w:rsidP="008A35FC">
      <w:pPr>
        <w:pStyle w:val="PL"/>
      </w:pPr>
    </w:p>
    <w:p w14:paraId="742DD80F" w14:textId="77777777" w:rsidR="008A35FC" w:rsidRDefault="008A35FC" w:rsidP="008A35FC">
      <w:pPr>
        <w:pStyle w:val="PL"/>
      </w:pPr>
      <w:r>
        <w:t xml:space="preserve">      leaf sinrOffsetSsb {</w:t>
      </w:r>
      <w:r>
        <w:tab/>
      </w:r>
    </w:p>
    <w:p w14:paraId="1DC6AA8B" w14:textId="77777777" w:rsidR="008A35FC" w:rsidRDefault="008A35FC" w:rsidP="008A35FC">
      <w:pPr>
        <w:pStyle w:val="PL"/>
      </w:pPr>
      <w:r>
        <w:t xml:space="preserve">        description "Offset value of sinrOffsetSSB.";</w:t>
      </w:r>
    </w:p>
    <w:p w14:paraId="698949F8" w14:textId="77777777" w:rsidR="008A35FC" w:rsidRDefault="008A35FC" w:rsidP="008A35FC">
      <w:pPr>
        <w:pStyle w:val="PL"/>
      </w:pPr>
      <w:r>
        <w:t xml:space="preserve">        default 0;</w:t>
      </w:r>
    </w:p>
    <w:p w14:paraId="52E7A721" w14:textId="77777777" w:rsidR="008A35FC" w:rsidRDefault="008A35FC" w:rsidP="008A35FC">
      <w:pPr>
        <w:pStyle w:val="PL"/>
      </w:pPr>
      <w:r>
        <w:t xml:space="preserve">        type types3gpp:QOffsetRange;</w:t>
      </w:r>
      <w:r>
        <w:tab/>
        <w:t xml:space="preserve">    </w:t>
      </w:r>
    </w:p>
    <w:p w14:paraId="1C037661" w14:textId="77777777" w:rsidR="008A35FC" w:rsidRDefault="008A35FC" w:rsidP="008A35FC">
      <w:pPr>
        <w:pStyle w:val="PL"/>
      </w:pPr>
      <w:r>
        <w:t xml:space="preserve">      }</w:t>
      </w:r>
    </w:p>
    <w:p w14:paraId="4BE13577" w14:textId="77777777" w:rsidR="008A35FC" w:rsidRDefault="008A35FC" w:rsidP="008A35FC">
      <w:pPr>
        <w:pStyle w:val="PL"/>
      </w:pPr>
    </w:p>
    <w:p w14:paraId="19CCE1FC" w14:textId="77777777" w:rsidR="008A35FC" w:rsidRDefault="008A35FC" w:rsidP="008A35FC">
      <w:pPr>
        <w:pStyle w:val="PL"/>
      </w:pPr>
      <w:r>
        <w:t xml:space="preserve">      leaf rsrpOffsetCsiRs{</w:t>
      </w:r>
      <w:r>
        <w:tab/>
      </w:r>
    </w:p>
    <w:p w14:paraId="64064C86" w14:textId="77777777" w:rsidR="008A35FC" w:rsidRDefault="008A35FC" w:rsidP="008A35FC">
      <w:pPr>
        <w:pStyle w:val="PL"/>
      </w:pPr>
      <w:r>
        <w:t xml:space="preserve">        description "Offset value of rsrpOffsetCSI-RS.";</w:t>
      </w:r>
    </w:p>
    <w:p w14:paraId="60B2918F" w14:textId="77777777" w:rsidR="008A35FC" w:rsidRDefault="008A35FC" w:rsidP="008A35FC">
      <w:pPr>
        <w:pStyle w:val="PL"/>
      </w:pPr>
      <w:r>
        <w:t xml:space="preserve">        default 0;</w:t>
      </w:r>
    </w:p>
    <w:p w14:paraId="3D8715D5" w14:textId="77777777" w:rsidR="008A35FC" w:rsidRDefault="008A35FC" w:rsidP="008A35FC">
      <w:pPr>
        <w:pStyle w:val="PL"/>
      </w:pPr>
      <w:r>
        <w:t xml:space="preserve">        type types3gpp:QOffsetRange;</w:t>
      </w:r>
      <w:r>
        <w:tab/>
        <w:t xml:space="preserve">    </w:t>
      </w:r>
    </w:p>
    <w:p w14:paraId="025D6207" w14:textId="77777777" w:rsidR="008A35FC" w:rsidRDefault="008A35FC" w:rsidP="008A35FC">
      <w:pPr>
        <w:pStyle w:val="PL"/>
      </w:pPr>
      <w:r>
        <w:t xml:space="preserve">      }</w:t>
      </w:r>
    </w:p>
    <w:p w14:paraId="53864B42" w14:textId="77777777" w:rsidR="008A35FC" w:rsidRDefault="008A35FC" w:rsidP="008A35FC">
      <w:pPr>
        <w:pStyle w:val="PL"/>
      </w:pPr>
    </w:p>
    <w:p w14:paraId="6201FCF7" w14:textId="77777777" w:rsidR="008A35FC" w:rsidRDefault="008A35FC" w:rsidP="008A35FC">
      <w:pPr>
        <w:pStyle w:val="PL"/>
      </w:pPr>
      <w:r>
        <w:t xml:space="preserve">      leaf rsrqOffsetCsiRs {</w:t>
      </w:r>
      <w:r>
        <w:tab/>
      </w:r>
    </w:p>
    <w:p w14:paraId="01528659" w14:textId="77777777" w:rsidR="008A35FC" w:rsidRDefault="008A35FC" w:rsidP="008A35FC">
      <w:pPr>
        <w:pStyle w:val="PL"/>
      </w:pPr>
      <w:r>
        <w:t xml:space="preserve">        description "Offset value of rsrqOffsetCSI-RS.";</w:t>
      </w:r>
    </w:p>
    <w:p w14:paraId="55F8A60C" w14:textId="77777777" w:rsidR="008A35FC" w:rsidRDefault="008A35FC" w:rsidP="008A35FC">
      <w:pPr>
        <w:pStyle w:val="PL"/>
      </w:pPr>
      <w:r>
        <w:t xml:space="preserve">        default 0;</w:t>
      </w:r>
    </w:p>
    <w:p w14:paraId="3F071086" w14:textId="77777777" w:rsidR="008A35FC" w:rsidRDefault="008A35FC" w:rsidP="008A35FC">
      <w:pPr>
        <w:pStyle w:val="PL"/>
      </w:pPr>
      <w:r>
        <w:t xml:space="preserve">        type types3gpp:QOffsetRange;</w:t>
      </w:r>
      <w:r>
        <w:tab/>
        <w:t xml:space="preserve">    </w:t>
      </w:r>
    </w:p>
    <w:p w14:paraId="0D11B4C8" w14:textId="77777777" w:rsidR="008A35FC" w:rsidRDefault="008A35FC" w:rsidP="008A35FC">
      <w:pPr>
        <w:pStyle w:val="PL"/>
      </w:pPr>
      <w:r>
        <w:t xml:space="preserve">      }</w:t>
      </w:r>
    </w:p>
    <w:p w14:paraId="7B5116CC" w14:textId="77777777" w:rsidR="008A35FC" w:rsidRDefault="008A35FC" w:rsidP="008A35FC">
      <w:pPr>
        <w:pStyle w:val="PL"/>
      </w:pPr>
    </w:p>
    <w:p w14:paraId="70E48E83" w14:textId="77777777" w:rsidR="008A35FC" w:rsidRDefault="008A35FC" w:rsidP="008A35FC">
      <w:pPr>
        <w:pStyle w:val="PL"/>
      </w:pPr>
      <w:r>
        <w:t xml:space="preserve">      leaf sinrOffsetCsiRs {</w:t>
      </w:r>
      <w:r>
        <w:tab/>
      </w:r>
    </w:p>
    <w:p w14:paraId="0B3C21EB" w14:textId="77777777" w:rsidR="008A35FC" w:rsidRDefault="008A35FC" w:rsidP="008A35FC">
      <w:pPr>
        <w:pStyle w:val="PL"/>
      </w:pPr>
      <w:r>
        <w:t xml:space="preserve">        description "Offset value of sinrOffsetCSI-RS.";</w:t>
      </w:r>
    </w:p>
    <w:p w14:paraId="1CEDDE42" w14:textId="77777777" w:rsidR="008A35FC" w:rsidRDefault="008A35FC" w:rsidP="008A35FC">
      <w:pPr>
        <w:pStyle w:val="PL"/>
      </w:pPr>
      <w:r>
        <w:t xml:space="preserve">        default 0;</w:t>
      </w:r>
    </w:p>
    <w:p w14:paraId="6C74520E" w14:textId="77777777" w:rsidR="008A35FC" w:rsidRDefault="008A35FC" w:rsidP="008A35FC">
      <w:pPr>
        <w:pStyle w:val="PL"/>
      </w:pPr>
      <w:r>
        <w:t xml:space="preserve">        type types3gpp:QOffsetRange;</w:t>
      </w:r>
      <w:r>
        <w:tab/>
        <w:t xml:space="preserve">    </w:t>
      </w:r>
    </w:p>
    <w:p w14:paraId="457CD93F" w14:textId="77777777" w:rsidR="008A35FC" w:rsidRDefault="008A35FC" w:rsidP="008A35FC">
      <w:pPr>
        <w:pStyle w:val="PL"/>
      </w:pPr>
      <w:r>
        <w:t xml:space="preserve">      }</w:t>
      </w:r>
    </w:p>
    <w:p w14:paraId="61A730F5" w14:textId="77777777" w:rsidR="008A35FC" w:rsidRDefault="008A35FC" w:rsidP="008A35FC">
      <w:pPr>
        <w:pStyle w:val="PL"/>
      </w:pPr>
      <w:r>
        <w:t xml:space="preserve">    }</w:t>
      </w:r>
    </w:p>
    <w:p w14:paraId="660E167F" w14:textId="77777777" w:rsidR="008A35FC" w:rsidRDefault="008A35FC" w:rsidP="008A35FC">
      <w:pPr>
        <w:pStyle w:val="PL"/>
      </w:pPr>
    </w:p>
    <w:p w14:paraId="4581EAC4" w14:textId="77777777" w:rsidR="008A35FC" w:rsidRDefault="008A35FC" w:rsidP="008A35FC">
      <w:pPr>
        <w:pStyle w:val="PL"/>
      </w:pPr>
      <w:r>
        <w:t xml:space="preserve">    leaf nRFreqRelationRef {       </w:t>
      </w:r>
      <w:r>
        <w:tab/>
      </w:r>
    </w:p>
    <w:p w14:paraId="241838DF" w14:textId="77777777" w:rsidR="008A35FC" w:rsidRDefault="008A35FC" w:rsidP="008A35FC">
      <w:pPr>
        <w:pStyle w:val="PL"/>
      </w:pPr>
      <w:r>
        <w:t xml:space="preserve">      description "Reference to a corresponding NRFreqRelation instance.";</w:t>
      </w:r>
    </w:p>
    <w:p w14:paraId="504A8A6B" w14:textId="77777777" w:rsidR="008A35FC" w:rsidRDefault="008A35FC" w:rsidP="008A35FC">
      <w:pPr>
        <w:pStyle w:val="PL"/>
      </w:pPr>
      <w:r>
        <w:t xml:space="preserve">      mandatory true;</w:t>
      </w:r>
    </w:p>
    <w:p w14:paraId="56AD08AE" w14:textId="77777777" w:rsidR="008A35FC" w:rsidRDefault="008A35FC" w:rsidP="008A35FC">
      <w:pPr>
        <w:pStyle w:val="PL"/>
      </w:pPr>
      <w:r>
        <w:t xml:space="preserve">      type types3gpp:DistinguishedName;</w:t>
      </w:r>
    </w:p>
    <w:p w14:paraId="4732E4EF" w14:textId="77777777" w:rsidR="008A35FC" w:rsidRDefault="008A35FC" w:rsidP="008A35FC">
      <w:pPr>
        <w:pStyle w:val="PL"/>
      </w:pPr>
      <w:r>
        <w:t xml:space="preserve">    }</w:t>
      </w:r>
    </w:p>
    <w:p w14:paraId="068589FB" w14:textId="77777777" w:rsidR="008A35FC" w:rsidRDefault="008A35FC" w:rsidP="008A35FC">
      <w:pPr>
        <w:pStyle w:val="PL"/>
      </w:pPr>
    </w:p>
    <w:p w14:paraId="4C0B1DE7" w14:textId="77777777" w:rsidR="008A35FC" w:rsidRDefault="008A35FC" w:rsidP="008A35FC">
      <w:pPr>
        <w:pStyle w:val="PL"/>
      </w:pPr>
      <w:r>
        <w:t xml:space="preserve">    leaf adjacentNRCellRef {       </w:t>
      </w:r>
      <w:r>
        <w:tab/>
      </w:r>
    </w:p>
    <w:p w14:paraId="6186F7D7" w14:textId="77777777" w:rsidR="008A35FC" w:rsidRDefault="008A35FC" w:rsidP="008A35FC">
      <w:pPr>
        <w:pStyle w:val="PL"/>
      </w:pPr>
      <w:r>
        <w:t xml:space="preserve">      description "Reference to an adjacent NR cell (NRCellCU or</w:t>
      </w:r>
    </w:p>
    <w:p w14:paraId="11DED38B" w14:textId="77777777" w:rsidR="008A35FC" w:rsidRDefault="008A35FC" w:rsidP="008A35FC">
      <w:pPr>
        <w:pStyle w:val="PL"/>
      </w:pPr>
      <w:r>
        <w:t xml:space="preserve">        ExternalNRCellCU).";</w:t>
      </w:r>
    </w:p>
    <w:p w14:paraId="2C662635" w14:textId="77777777" w:rsidR="008A35FC" w:rsidRDefault="008A35FC" w:rsidP="008A35FC">
      <w:pPr>
        <w:pStyle w:val="PL"/>
      </w:pPr>
      <w:r>
        <w:t xml:space="preserve">      mandatory true;</w:t>
      </w:r>
    </w:p>
    <w:p w14:paraId="65D48742" w14:textId="77777777" w:rsidR="008A35FC" w:rsidRDefault="008A35FC" w:rsidP="008A35FC">
      <w:pPr>
        <w:pStyle w:val="PL"/>
      </w:pPr>
      <w:r>
        <w:t xml:space="preserve">      type types3gpp:DistinguishedName;</w:t>
      </w:r>
    </w:p>
    <w:p w14:paraId="2555DE2C" w14:textId="77777777" w:rsidR="008A35FC" w:rsidRDefault="008A35FC" w:rsidP="008A35FC">
      <w:pPr>
        <w:pStyle w:val="PL"/>
      </w:pPr>
      <w:r>
        <w:t xml:space="preserve">    }</w:t>
      </w:r>
    </w:p>
    <w:p w14:paraId="6A3906BD" w14:textId="77777777" w:rsidR="008A35FC" w:rsidRDefault="008A35FC" w:rsidP="008A35FC">
      <w:pPr>
        <w:pStyle w:val="PL"/>
      </w:pPr>
    </w:p>
    <w:p w14:paraId="28C468D0" w14:textId="77777777" w:rsidR="008A35FC" w:rsidRDefault="008A35FC" w:rsidP="008A35FC">
      <w:pPr>
        <w:pStyle w:val="PL"/>
      </w:pPr>
      <w:r>
        <w:t xml:space="preserve">    leaf </w:t>
      </w:r>
      <w:r w:rsidRPr="00C16188">
        <w:t>isRemoveAllowed</w:t>
      </w:r>
      <w:r>
        <w:t xml:space="preserve"> {</w:t>
      </w:r>
      <w:r>
        <w:tab/>
      </w:r>
    </w:p>
    <w:p w14:paraId="11F5B979" w14:textId="77777777" w:rsidR="008A35FC" w:rsidRDefault="008A35FC" w:rsidP="008A35FC">
      <w:pPr>
        <w:pStyle w:val="PL"/>
      </w:pPr>
      <w:r>
        <w:t xml:space="preserve">      type boolean;</w:t>
      </w:r>
      <w:r>
        <w:tab/>
        <w:t xml:space="preserve">    </w:t>
      </w:r>
    </w:p>
    <w:p w14:paraId="1AD91C7E" w14:textId="77777777" w:rsidR="008A35FC" w:rsidRDefault="008A35FC" w:rsidP="008A35FC">
      <w:pPr>
        <w:pStyle w:val="PL"/>
      </w:pPr>
      <w:r>
        <w:t xml:space="preserve">      default true;</w:t>
      </w:r>
    </w:p>
    <w:p w14:paraId="1626D6D5" w14:textId="77777777" w:rsidR="008A35FC" w:rsidRDefault="008A35FC" w:rsidP="008A35FC">
      <w:pPr>
        <w:pStyle w:val="PL"/>
      </w:pPr>
      <w:r>
        <w:t xml:space="preserve">      description "True if the ANR function in the node is allowed to remove this relation.";</w:t>
      </w:r>
    </w:p>
    <w:p w14:paraId="6B0C60AC" w14:textId="77777777" w:rsidR="008A35FC" w:rsidRDefault="008A35FC" w:rsidP="008A35FC">
      <w:pPr>
        <w:pStyle w:val="PL"/>
      </w:pPr>
      <w:r>
        <w:t xml:space="preserve">    }</w:t>
      </w:r>
    </w:p>
    <w:p w14:paraId="54E5A8A2" w14:textId="77777777" w:rsidR="008A35FC" w:rsidRDefault="008A35FC" w:rsidP="008A35FC">
      <w:pPr>
        <w:pStyle w:val="PL"/>
      </w:pPr>
    </w:p>
    <w:p w14:paraId="09833C53" w14:textId="77777777" w:rsidR="008A35FC" w:rsidRDefault="008A35FC" w:rsidP="008A35FC">
      <w:pPr>
        <w:pStyle w:val="PL"/>
      </w:pPr>
      <w:r>
        <w:t xml:space="preserve">    leaf </w:t>
      </w:r>
      <w:r>
        <w:rPr>
          <w:rFonts w:cs="Courier New"/>
        </w:rPr>
        <w:t>isHOAllowed</w:t>
      </w:r>
      <w:r>
        <w:t xml:space="preserve"> {</w:t>
      </w:r>
      <w:r>
        <w:tab/>
      </w:r>
    </w:p>
    <w:p w14:paraId="0AADFE18" w14:textId="77777777" w:rsidR="008A35FC" w:rsidRDefault="008A35FC" w:rsidP="008A35FC">
      <w:pPr>
        <w:pStyle w:val="PL"/>
      </w:pPr>
      <w:r>
        <w:t xml:space="preserve">      type boolean;</w:t>
      </w:r>
      <w:r>
        <w:tab/>
        <w:t xml:space="preserve">    </w:t>
      </w:r>
    </w:p>
    <w:p w14:paraId="4FF98C33" w14:textId="77777777" w:rsidR="008A35FC" w:rsidRDefault="008A35FC" w:rsidP="008A35FC">
      <w:pPr>
        <w:pStyle w:val="PL"/>
      </w:pPr>
      <w:r>
        <w:t xml:space="preserve">      default true;</w:t>
      </w:r>
    </w:p>
    <w:p w14:paraId="3384642F" w14:textId="77777777" w:rsidR="008A35FC" w:rsidRDefault="008A35FC" w:rsidP="008A35FC">
      <w:pPr>
        <w:pStyle w:val="PL"/>
      </w:pPr>
      <w:r>
        <w:t xml:space="preserve">      description "True if handovers are allowed over this relation.";</w:t>
      </w:r>
    </w:p>
    <w:p w14:paraId="790428E0" w14:textId="77777777" w:rsidR="008A35FC" w:rsidRDefault="008A35FC" w:rsidP="008A35FC">
      <w:pPr>
        <w:pStyle w:val="PL"/>
      </w:pPr>
      <w:r>
        <w:t xml:space="preserve">    }</w:t>
      </w:r>
    </w:p>
    <w:p w14:paraId="2FA1165B" w14:textId="77777777" w:rsidR="008A35FC" w:rsidRDefault="008A35FC" w:rsidP="008A35FC">
      <w:pPr>
        <w:pStyle w:val="PL"/>
      </w:pPr>
    </w:p>
    <w:p w14:paraId="51E379FF" w14:textId="77777777" w:rsidR="008A35FC" w:rsidRDefault="008A35FC" w:rsidP="008A35FC">
      <w:pPr>
        <w:pStyle w:val="PL"/>
      </w:pPr>
      <w:r>
        <w:t xml:space="preserve">    leaf isESCoveredBy {</w:t>
      </w:r>
    </w:p>
    <w:p w14:paraId="1ECC1CC8" w14:textId="77777777" w:rsidR="008A35FC" w:rsidRDefault="008A35FC" w:rsidP="008A35FC">
      <w:pPr>
        <w:pStyle w:val="PL"/>
      </w:pPr>
      <w:r>
        <w:t xml:space="preserve">      description "Indicates whether the adjacent cell</w:t>
      </w:r>
    </w:p>
    <w:p w14:paraId="1778E2C6" w14:textId="77777777" w:rsidR="008A35FC" w:rsidRDefault="008A35FC" w:rsidP="008A35FC">
      <w:pPr>
        <w:pStyle w:val="PL"/>
      </w:pPr>
      <w:r>
        <w:t xml:space="preserve">        provides no, partial or full coverage for the parent cell</w:t>
      </w:r>
    </w:p>
    <w:p w14:paraId="13A08FAA" w14:textId="77777777" w:rsidR="008A35FC" w:rsidRDefault="008A35FC" w:rsidP="008A35FC">
      <w:pPr>
        <w:pStyle w:val="PL"/>
      </w:pPr>
      <w:r>
        <w:t xml:space="preserve">        instance. Adjacent cells with this attribute equal to FULL are</w:t>
      </w:r>
    </w:p>
    <w:p w14:paraId="11B4160C" w14:textId="77777777" w:rsidR="008A35FC" w:rsidRDefault="008A35FC" w:rsidP="008A35FC">
      <w:pPr>
        <w:pStyle w:val="PL"/>
      </w:pPr>
      <w:r>
        <w:t xml:space="preserve">        recommended to be considered as candidate cells to take over the</w:t>
      </w:r>
    </w:p>
    <w:p w14:paraId="44BE810F" w14:textId="77777777" w:rsidR="008A35FC" w:rsidRDefault="008A35FC" w:rsidP="008A35FC">
      <w:pPr>
        <w:pStyle w:val="PL"/>
      </w:pPr>
      <w:r>
        <w:t xml:space="preserve">        coverage when the original cell is about to be changed to energy</w:t>
      </w:r>
    </w:p>
    <w:p w14:paraId="5B69E6DA" w14:textId="77777777" w:rsidR="008A35FC" w:rsidRDefault="008A35FC" w:rsidP="008A35FC">
      <w:pPr>
        <w:pStyle w:val="PL"/>
      </w:pPr>
      <w:r>
        <w:t xml:space="preserve">        saving state. All adjacent cells with this property equal</w:t>
      </w:r>
    </w:p>
    <w:p w14:paraId="08CA2133" w14:textId="77777777" w:rsidR="008A35FC" w:rsidRDefault="008A35FC" w:rsidP="008A35FC">
      <w:pPr>
        <w:pStyle w:val="PL"/>
      </w:pPr>
      <w:r>
        <w:t xml:space="preserve">        to PARTIAL are recommended to be considered as entirety of candidate</w:t>
      </w:r>
    </w:p>
    <w:p w14:paraId="4D685980" w14:textId="77777777" w:rsidR="008A35FC" w:rsidRDefault="008A35FC" w:rsidP="008A35FC">
      <w:pPr>
        <w:pStyle w:val="PL"/>
      </w:pPr>
      <w:r>
        <w:t xml:space="preserve">        cells to take over the coverage when the original cell is about to be</w:t>
      </w:r>
    </w:p>
    <w:p w14:paraId="373E5147" w14:textId="77777777" w:rsidR="008A35FC" w:rsidRDefault="008A35FC" w:rsidP="008A35FC">
      <w:pPr>
        <w:pStyle w:val="PL"/>
      </w:pPr>
      <w:r>
        <w:t xml:space="preserve">        changed to energy saving state.";</w:t>
      </w:r>
    </w:p>
    <w:p w14:paraId="6CC0D919" w14:textId="77777777" w:rsidR="008A35FC" w:rsidRDefault="008A35FC" w:rsidP="008A35FC">
      <w:pPr>
        <w:pStyle w:val="PL"/>
      </w:pPr>
      <w:r>
        <w:t xml:space="preserve">      type EnergySavingCoverage;</w:t>
      </w:r>
    </w:p>
    <w:p w14:paraId="3D5578C9" w14:textId="77777777" w:rsidR="008A35FC" w:rsidRDefault="008A35FC" w:rsidP="008A35FC">
      <w:pPr>
        <w:pStyle w:val="PL"/>
      </w:pPr>
      <w:r>
        <w:t xml:space="preserve">    }</w:t>
      </w:r>
    </w:p>
    <w:p w14:paraId="130795A8" w14:textId="77777777" w:rsidR="008A35FC" w:rsidRDefault="008A35FC" w:rsidP="008A35FC">
      <w:pPr>
        <w:pStyle w:val="PL"/>
      </w:pPr>
      <w:r>
        <w:t xml:space="preserve">  }</w:t>
      </w:r>
    </w:p>
    <w:p w14:paraId="25051152" w14:textId="77777777" w:rsidR="008A35FC" w:rsidRDefault="008A35FC" w:rsidP="008A35FC">
      <w:pPr>
        <w:pStyle w:val="PL"/>
      </w:pPr>
    </w:p>
    <w:p w14:paraId="4E762E9C" w14:textId="77777777" w:rsidR="008A35FC" w:rsidRDefault="008A35FC" w:rsidP="008A35FC">
      <w:pPr>
        <w:pStyle w:val="PL"/>
      </w:pPr>
      <w:r>
        <w:t xml:space="preserve">  augment /me3gpp:ManagedElement/gnbcucp3gpp:GNBCUCPFunction/nrcellcu3gpp:NRCellCU {</w:t>
      </w:r>
    </w:p>
    <w:p w14:paraId="26E6FCE0" w14:textId="77777777" w:rsidR="008A35FC" w:rsidRDefault="008A35FC" w:rsidP="008A35FC">
      <w:pPr>
        <w:pStyle w:val="PL"/>
      </w:pPr>
    </w:p>
    <w:p w14:paraId="067FEDED" w14:textId="77777777" w:rsidR="008A35FC" w:rsidRDefault="008A35FC" w:rsidP="008A35FC">
      <w:pPr>
        <w:pStyle w:val="PL"/>
      </w:pPr>
      <w:r>
        <w:t xml:space="preserve">    list NRCellRelation {</w:t>
      </w:r>
    </w:p>
    <w:p w14:paraId="74D75AB0" w14:textId="77777777" w:rsidR="008A35FC" w:rsidRDefault="008A35FC" w:rsidP="008A35FC">
      <w:pPr>
        <w:pStyle w:val="PL"/>
      </w:pPr>
      <w:r>
        <w:t xml:space="preserve">      description "Represents a neighbour cell relation from a source cell</w:t>
      </w:r>
    </w:p>
    <w:p w14:paraId="04BEF79F" w14:textId="77777777" w:rsidR="008A35FC" w:rsidRDefault="008A35FC" w:rsidP="008A35FC">
      <w:pPr>
        <w:pStyle w:val="PL"/>
      </w:pPr>
      <w:r>
        <w:t xml:space="preserve">        to a target cell, where the target cell is an NRCellCU or</w:t>
      </w:r>
    </w:p>
    <w:p w14:paraId="2D2E2E9C" w14:textId="77777777" w:rsidR="008A35FC" w:rsidRDefault="008A35FC" w:rsidP="008A35FC">
      <w:pPr>
        <w:pStyle w:val="PL"/>
      </w:pPr>
      <w:r>
        <w:t xml:space="preserve">        ExternalNRCellCU instance.";</w:t>
      </w:r>
    </w:p>
    <w:p w14:paraId="5FBED1B7" w14:textId="77777777" w:rsidR="008A35FC" w:rsidRDefault="008A35FC" w:rsidP="008A35FC">
      <w:pPr>
        <w:pStyle w:val="PL"/>
      </w:pPr>
      <w:r>
        <w:t xml:space="preserve">      reference "3GPP TS 28.541";</w:t>
      </w:r>
    </w:p>
    <w:p w14:paraId="3680386A" w14:textId="77777777" w:rsidR="008A35FC" w:rsidRDefault="008A35FC" w:rsidP="008A35FC">
      <w:pPr>
        <w:pStyle w:val="PL"/>
      </w:pPr>
      <w:r>
        <w:t xml:space="preserve">      key id;</w:t>
      </w:r>
    </w:p>
    <w:p w14:paraId="700119AA" w14:textId="77777777" w:rsidR="008A35FC" w:rsidRDefault="008A35FC" w:rsidP="008A35FC">
      <w:pPr>
        <w:pStyle w:val="PL"/>
      </w:pPr>
      <w:r>
        <w:t xml:space="preserve">      uses top3gpp:Top_Grp;</w:t>
      </w:r>
    </w:p>
    <w:p w14:paraId="754282D2" w14:textId="77777777" w:rsidR="008A35FC" w:rsidRDefault="008A35FC" w:rsidP="008A35FC">
      <w:pPr>
        <w:pStyle w:val="PL"/>
      </w:pPr>
      <w:r>
        <w:t xml:space="preserve">      container attributes {</w:t>
      </w:r>
    </w:p>
    <w:p w14:paraId="13A19A11" w14:textId="77777777" w:rsidR="008A35FC" w:rsidRDefault="008A35FC" w:rsidP="008A35FC">
      <w:pPr>
        <w:pStyle w:val="PL"/>
      </w:pPr>
      <w:r>
        <w:t xml:space="preserve">        uses NRCellRelationGrp;</w:t>
      </w:r>
    </w:p>
    <w:p w14:paraId="39A047AE" w14:textId="77777777" w:rsidR="008A35FC" w:rsidRDefault="008A35FC" w:rsidP="008A35FC">
      <w:pPr>
        <w:pStyle w:val="PL"/>
      </w:pPr>
      <w:r>
        <w:t xml:space="preserve">      }</w:t>
      </w:r>
    </w:p>
    <w:p w14:paraId="4CBA6FD9" w14:textId="77777777" w:rsidR="008A35FC" w:rsidRDefault="008A35FC" w:rsidP="008A35FC">
      <w:pPr>
        <w:pStyle w:val="PL"/>
      </w:pPr>
      <w:r>
        <w:t xml:space="preserve">    }</w:t>
      </w:r>
    </w:p>
    <w:p w14:paraId="2761C77A" w14:textId="77777777" w:rsidR="008A35FC" w:rsidRDefault="008A35FC" w:rsidP="008A35FC">
      <w:pPr>
        <w:pStyle w:val="PL"/>
      </w:pPr>
      <w:r>
        <w:t xml:space="preserve">  }</w:t>
      </w:r>
    </w:p>
    <w:p w14:paraId="6D2E5F85" w14:textId="77777777" w:rsidR="008A35FC" w:rsidRDefault="008A35FC" w:rsidP="008A35FC">
      <w:pPr>
        <w:pStyle w:val="PL"/>
      </w:pPr>
      <w:r>
        <w:t>}</w:t>
      </w:r>
    </w:p>
    <w:p w14:paraId="2713671B" w14:textId="77777777" w:rsidR="008A35FC" w:rsidRDefault="008A35FC" w:rsidP="008A35FC">
      <w:pPr>
        <w:pStyle w:val="PL"/>
      </w:pPr>
      <w:r>
        <w:t>&lt;CODE ENDS&gt;</w:t>
      </w:r>
    </w:p>
    <w:p w14:paraId="2E673EF7" w14:textId="55E5FD96" w:rsidR="008A35FC" w:rsidRDefault="008A35FC" w:rsidP="008A35FC">
      <w:pPr>
        <w:pStyle w:val="Heading2"/>
        <w:rPr>
          <w:lang w:eastAsia="zh-CN"/>
        </w:rPr>
      </w:pPr>
      <w:bookmarkStart w:id="147" w:name="_Toc59183351"/>
      <w:bookmarkStart w:id="148" w:name="_Toc59184817"/>
      <w:bookmarkStart w:id="149" w:name="_Toc59195752"/>
      <w:bookmarkStart w:id="150" w:name="_Toc59440181"/>
      <w:bookmarkStart w:id="151" w:name="_Toc67990630"/>
      <w:r>
        <w:rPr>
          <w:lang w:eastAsia="zh-CN"/>
        </w:rPr>
        <w:t>E.5.22</w:t>
      </w:r>
      <w:r>
        <w:rPr>
          <w:lang w:eastAsia="zh-CN"/>
        </w:rPr>
        <w:tab/>
        <w:t xml:space="preserve">module </w:t>
      </w:r>
      <w:r w:rsidRPr="00C16188">
        <w:t>_3gpp-nr-nrm-nrfreqrelation.yang</w:t>
      </w:r>
      <w:bookmarkEnd w:id="147"/>
      <w:bookmarkEnd w:id="148"/>
      <w:bookmarkEnd w:id="149"/>
      <w:bookmarkEnd w:id="150"/>
      <w:bookmarkEnd w:id="151"/>
    </w:p>
    <w:p w14:paraId="2AED3B7B" w14:textId="77777777" w:rsidR="00EB37FA" w:rsidRDefault="00EB37FA" w:rsidP="008A35FC">
      <w:pPr>
        <w:pStyle w:val="PL"/>
      </w:pPr>
      <w:r w:rsidRPr="00EB37FA">
        <w:t>&lt;CODE BEGINS&gt;</w:t>
      </w:r>
    </w:p>
    <w:p w14:paraId="49E7607F" w14:textId="5C1EF6C1" w:rsidR="008A35FC" w:rsidRDefault="008A35FC" w:rsidP="008A35FC">
      <w:pPr>
        <w:pStyle w:val="PL"/>
      </w:pPr>
      <w:r>
        <w:t>module _3gpp-nr-nrm-nrfreqrelation {</w:t>
      </w:r>
    </w:p>
    <w:p w14:paraId="4C6DCF03" w14:textId="77777777" w:rsidR="008A35FC" w:rsidRDefault="008A35FC" w:rsidP="008A35FC">
      <w:pPr>
        <w:pStyle w:val="PL"/>
      </w:pPr>
      <w:r>
        <w:t xml:space="preserve">  yang-version 1.1;</w:t>
      </w:r>
    </w:p>
    <w:p w14:paraId="2BAB8EFE" w14:textId="77777777" w:rsidR="008A35FC" w:rsidRDefault="008A35FC" w:rsidP="008A35FC">
      <w:pPr>
        <w:pStyle w:val="PL"/>
      </w:pPr>
      <w:r>
        <w:t xml:space="preserve">  namespace "urn:3gpp:sa5:_3gpp-nr-nrm-nrfreqrelation";</w:t>
      </w:r>
    </w:p>
    <w:p w14:paraId="6F996523" w14:textId="77777777" w:rsidR="008A35FC" w:rsidRDefault="008A35FC" w:rsidP="008A35FC">
      <w:pPr>
        <w:pStyle w:val="PL"/>
      </w:pPr>
      <w:r>
        <w:t xml:space="preserve">  prefix "nrfreqrel3gpp";</w:t>
      </w:r>
    </w:p>
    <w:p w14:paraId="6AC9D8C3" w14:textId="77777777" w:rsidR="008A35FC" w:rsidRDefault="008A35FC" w:rsidP="008A35FC">
      <w:pPr>
        <w:pStyle w:val="PL"/>
      </w:pPr>
    </w:p>
    <w:p w14:paraId="5C8DA427" w14:textId="77777777" w:rsidR="008A35FC" w:rsidRDefault="008A35FC" w:rsidP="008A35FC">
      <w:pPr>
        <w:pStyle w:val="PL"/>
      </w:pPr>
      <w:r>
        <w:t xml:space="preserve">  import _3gpp-common-yang-types { prefix types3gpp; }</w:t>
      </w:r>
    </w:p>
    <w:p w14:paraId="53B26830" w14:textId="77777777" w:rsidR="008A35FC" w:rsidRDefault="008A35FC" w:rsidP="008A35FC">
      <w:pPr>
        <w:pStyle w:val="PL"/>
      </w:pPr>
      <w:r>
        <w:t xml:space="preserve">  import _3gpp-common-managed-element { prefix me3gpp; }</w:t>
      </w:r>
    </w:p>
    <w:p w14:paraId="7E53CFD4" w14:textId="77777777" w:rsidR="008A35FC" w:rsidRDefault="008A35FC" w:rsidP="008A35FC">
      <w:pPr>
        <w:pStyle w:val="PL"/>
      </w:pPr>
      <w:r>
        <w:t xml:space="preserve">  import _3gpp-common-top { prefix top3gpp; }</w:t>
      </w:r>
    </w:p>
    <w:p w14:paraId="7058E269" w14:textId="77777777" w:rsidR="008A35FC" w:rsidRDefault="008A35FC" w:rsidP="008A35FC">
      <w:pPr>
        <w:pStyle w:val="PL"/>
      </w:pPr>
      <w:r>
        <w:t xml:space="preserve">  import _3gpp-nr-nrm-gnbcucpfunction { prefix gnbcucp3gpp; }</w:t>
      </w:r>
    </w:p>
    <w:p w14:paraId="1CF2D3A7" w14:textId="77777777" w:rsidR="008A35FC" w:rsidRDefault="008A35FC" w:rsidP="008A35FC">
      <w:pPr>
        <w:pStyle w:val="PL"/>
      </w:pPr>
      <w:r>
        <w:t xml:space="preserve">  import _3gpp-nr-nrm-nrcellcu { prefix nrcellcu3gpp; }</w:t>
      </w:r>
    </w:p>
    <w:p w14:paraId="2AAE6ABC" w14:textId="77777777" w:rsidR="008A35FC" w:rsidRDefault="008A35FC" w:rsidP="008A35FC">
      <w:pPr>
        <w:pStyle w:val="PL"/>
      </w:pPr>
    </w:p>
    <w:p w14:paraId="00418990" w14:textId="77777777" w:rsidR="008A35FC" w:rsidRDefault="008A35FC" w:rsidP="008A35FC">
      <w:pPr>
        <w:pStyle w:val="PL"/>
      </w:pPr>
      <w:r>
        <w:t xml:space="preserve">  organization "3GPP SA5";</w:t>
      </w:r>
    </w:p>
    <w:p w14:paraId="6D4715ED" w14:textId="77777777" w:rsidR="008A35FC" w:rsidRDefault="008A35FC" w:rsidP="008A35FC">
      <w:pPr>
        <w:pStyle w:val="PL"/>
      </w:pPr>
      <w:r>
        <w:t xml:space="preserve">  description "Defines the YANG mapping of the NRFreqRelation Information</w:t>
      </w:r>
    </w:p>
    <w:p w14:paraId="5B212347" w14:textId="77777777" w:rsidR="008A35FC" w:rsidRDefault="008A35FC" w:rsidP="008A35FC">
      <w:pPr>
        <w:pStyle w:val="PL"/>
      </w:pPr>
      <w:r>
        <w:t xml:space="preserve">    Object Class (IOC) that is part of the NR Network Resource Model (NRM).";</w:t>
      </w:r>
    </w:p>
    <w:p w14:paraId="21533E86" w14:textId="77777777" w:rsidR="008A35FC" w:rsidRDefault="008A35FC" w:rsidP="008A35FC">
      <w:pPr>
        <w:pStyle w:val="PL"/>
      </w:pPr>
      <w:r>
        <w:t xml:space="preserve">  reference "3GPP TS 28.541 5G Network Resource Model (NRM)";</w:t>
      </w:r>
    </w:p>
    <w:p w14:paraId="11926B75" w14:textId="77777777" w:rsidR="008A35FC" w:rsidRDefault="008A35FC" w:rsidP="008A35FC">
      <w:pPr>
        <w:pStyle w:val="PL"/>
      </w:pPr>
    </w:p>
    <w:p w14:paraId="6A892948" w14:textId="77777777" w:rsidR="00547AB4" w:rsidRDefault="00547AB4" w:rsidP="008A35FC">
      <w:pPr>
        <w:pStyle w:val="PL"/>
      </w:pPr>
      <w:r w:rsidRPr="00547AB4">
        <w:t xml:space="preserve">  revision 2023-04-26 { reference CR-0916; }</w:t>
      </w:r>
    </w:p>
    <w:p w14:paraId="393113A3" w14:textId="13F9A059" w:rsidR="008A35FC" w:rsidRDefault="008A35FC" w:rsidP="008A35FC">
      <w:pPr>
        <w:pStyle w:val="PL"/>
      </w:pPr>
      <w:r>
        <w:t xml:space="preserve">  revision 2020-04-23 { reference CR0281 ; }</w:t>
      </w:r>
    </w:p>
    <w:p w14:paraId="2ACB2D88" w14:textId="77777777" w:rsidR="008A35FC" w:rsidRDefault="008A35FC" w:rsidP="008A35FC">
      <w:pPr>
        <w:pStyle w:val="PL"/>
      </w:pPr>
      <w:r>
        <w:t xml:space="preserve">  revision 2019-10-28 { reference S5-193518 ; }</w:t>
      </w:r>
    </w:p>
    <w:p w14:paraId="4F9E81AA" w14:textId="77777777" w:rsidR="008A35FC" w:rsidRDefault="008A35FC" w:rsidP="008A35FC">
      <w:pPr>
        <w:pStyle w:val="PL"/>
      </w:pPr>
      <w:r>
        <w:t xml:space="preserve">  revision 2019-06-17 {</w:t>
      </w:r>
    </w:p>
    <w:p w14:paraId="0EE126A2" w14:textId="77777777" w:rsidR="008A35FC" w:rsidRDefault="008A35FC" w:rsidP="008A35FC">
      <w:pPr>
        <w:pStyle w:val="PL"/>
      </w:pPr>
      <w:r>
        <w:t xml:space="preserve">    description "Initial revision";</w:t>
      </w:r>
    </w:p>
    <w:p w14:paraId="6E93E074" w14:textId="77777777" w:rsidR="008A35FC" w:rsidRDefault="008A35FC" w:rsidP="008A35FC">
      <w:pPr>
        <w:pStyle w:val="PL"/>
      </w:pPr>
      <w:r>
        <w:t xml:space="preserve">  }</w:t>
      </w:r>
    </w:p>
    <w:p w14:paraId="3A16A68C" w14:textId="77777777" w:rsidR="008A35FC" w:rsidRDefault="008A35FC" w:rsidP="008A35FC">
      <w:pPr>
        <w:pStyle w:val="PL"/>
      </w:pPr>
    </w:p>
    <w:p w14:paraId="12000BA0" w14:textId="77777777" w:rsidR="008A35FC" w:rsidRDefault="008A35FC" w:rsidP="008A35FC">
      <w:pPr>
        <w:pStyle w:val="PL"/>
      </w:pPr>
      <w:r>
        <w:t xml:space="preserve">  grouping NRFreqRelationGrp {</w:t>
      </w:r>
    </w:p>
    <w:p w14:paraId="26CAA689" w14:textId="77777777" w:rsidR="008A35FC" w:rsidRDefault="008A35FC" w:rsidP="008A35FC">
      <w:pPr>
        <w:pStyle w:val="PL"/>
      </w:pPr>
      <w:r>
        <w:t xml:space="preserve">    description "Represents the NRFreqRelation IOC.";</w:t>
      </w:r>
    </w:p>
    <w:p w14:paraId="47638C18" w14:textId="77777777" w:rsidR="008A35FC" w:rsidRDefault="008A35FC" w:rsidP="008A35FC">
      <w:pPr>
        <w:pStyle w:val="PL"/>
      </w:pPr>
      <w:r>
        <w:t xml:space="preserve">    reference "3GPP TS 28.541";</w:t>
      </w:r>
    </w:p>
    <w:p w14:paraId="510242A5" w14:textId="77777777" w:rsidR="008A35FC" w:rsidRDefault="008A35FC" w:rsidP="008A35FC">
      <w:pPr>
        <w:pStyle w:val="PL"/>
      </w:pPr>
    </w:p>
    <w:p w14:paraId="5EC38A2F" w14:textId="77777777" w:rsidR="008A35FC" w:rsidRDefault="008A35FC" w:rsidP="008A35FC">
      <w:pPr>
        <w:pStyle w:val="PL"/>
      </w:pPr>
      <w:r>
        <w:t xml:space="preserve">    container offsetMO {</w:t>
      </w:r>
    </w:p>
    <w:p w14:paraId="0E99098A" w14:textId="77777777" w:rsidR="008A35FC" w:rsidRDefault="008A35FC" w:rsidP="008A35FC">
      <w:pPr>
        <w:pStyle w:val="PL"/>
      </w:pPr>
      <w:r>
        <w:t xml:space="preserve">      description "A set of offset values applicable to all measured cells</w:t>
      </w:r>
    </w:p>
    <w:p w14:paraId="200FAC28" w14:textId="77777777" w:rsidR="008A35FC" w:rsidRDefault="008A35FC" w:rsidP="008A35FC">
      <w:pPr>
        <w:pStyle w:val="PL"/>
      </w:pPr>
      <w:r>
        <w:t xml:space="preserve">        with reference signal(s) indicated in corresponding MeasObjectNR. It</w:t>
      </w:r>
    </w:p>
    <w:p w14:paraId="144C36C7" w14:textId="77777777" w:rsidR="008A35FC" w:rsidRDefault="008A35FC" w:rsidP="008A35FC">
      <w:pPr>
        <w:pStyle w:val="PL"/>
      </w:pPr>
      <w:r>
        <w:t xml:space="preserve">        is used to indicate a cell, beam or measurement object specific offset</w:t>
      </w:r>
    </w:p>
    <w:p w14:paraId="4ADE2544" w14:textId="77777777" w:rsidR="008A35FC" w:rsidRDefault="008A35FC" w:rsidP="008A35FC">
      <w:pPr>
        <w:pStyle w:val="PL"/>
      </w:pPr>
      <w:r>
        <w:t xml:space="preserve">        to be applied when evaluating candidates for cell re-selection or when</w:t>
      </w:r>
    </w:p>
    <w:p w14:paraId="47488BA7" w14:textId="77777777" w:rsidR="008A35FC" w:rsidRDefault="008A35FC" w:rsidP="008A35FC">
      <w:pPr>
        <w:pStyle w:val="PL"/>
      </w:pPr>
      <w:r>
        <w:t xml:space="preserve">        evaluating triggering conditions for measurement reporting. It is</w:t>
      </w:r>
    </w:p>
    <w:p w14:paraId="4522595D" w14:textId="77777777" w:rsidR="008A35FC" w:rsidRDefault="008A35FC" w:rsidP="008A35FC">
      <w:pPr>
        <w:pStyle w:val="PL"/>
      </w:pPr>
      <w:r>
        <w:t xml:space="preserve">        defined for rsrpOffsetSSB, rsrqOffsetSSB, sinrOffsetSSB,</w:t>
      </w:r>
    </w:p>
    <w:p w14:paraId="51CB1A81" w14:textId="77777777" w:rsidR="008A35FC" w:rsidRDefault="008A35FC" w:rsidP="008A35FC">
      <w:pPr>
        <w:pStyle w:val="PL"/>
      </w:pPr>
      <w:r>
        <w:t xml:space="preserve">        rsrpOffsetCSI-RS, rsrqOffsetCSI-RS and sinrOffsetCSI-RS.";</w:t>
      </w:r>
    </w:p>
    <w:p w14:paraId="77C498E8" w14:textId="77777777" w:rsidR="008A35FC" w:rsidRDefault="008A35FC" w:rsidP="008A35FC">
      <w:pPr>
        <w:pStyle w:val="PL"/>
      </w:pPr>
      <w:r>
        <w:t xml:space="preserve">      reference "offsetMO in MeasObjectNR in 3GPP TS 38.331";</w:t>
      </w:r>
    </w:p>
    <w:p w14:paraId="4C2AF883" w14:textId="77777777" w:rsidR="008A35FC" w:rsidRDefault="008A35FC" w:rsidP="008A35FC">
      <w:pPr>
        <w:pStyle w:val="PL"/>
      </w:pPr>
    </w:p>
    <w:p w14:paraId="278C99BA" w14:textId="77777777" w:rsidR="008A35FC" w:rsidRDefault="008A35FC" w:rsidP="008A35FC">
      <w:pPr>
        <w:pStyle w:val="PL"/>
      </w:pPr>
      <w:r>
        <w:t xml:space="preserve">      leaf rsrpOffsetSsb {                     </w:t>
      </w:r>
    </w:p>
    <w:p w14:paraId="57F229C5" w14:textId="77777777" w:rsidR="008A35FC" w:rsidRDefault="008A35FC" w:rsidP="008A35FC">
      <w:pPr>
        <w:pStyle w:val="PL"/>
      </w:pPr>
      <w:r>
        <w:t xml:space="preserve">        description "Offset value of rsrpOffsetSSB.";</w:t>
      </w:r>
    </w:p>
    <w:p w14:paraId="00394310" w14:textId="77777777" w:rsidR="008A35FC" w:rsidRDefault="008A35FC" w:rsidP="008A35FC">
      <w:pPr>
        <w:pStyle w:val="PL"/>
      </w:pPr>
      <w:r>
        <w:t xml:space="preserve">        default 0;</w:t>
      </w:r>
    </w:p>
    <w:p w14:paraId="2FCE5DC8" w14:textId="77777777" w:rsidR="008A35FC" w:rsidRDefault="008A35FC" w:rsidP="008A35FC">
      <w:pPr>
        <w:pStyle w:val="PL"/>
      </w:pPr>
      <w:r>
        <w:t xml:space="preserve">        type types3gpp:QOffsetRange;     </w:t>
      </w:r>
    </w:p>
    <w:p w14:paraId="1AF09881" w14:textId="77777777" w:rsidR="008A35FC" w:rsidRDefault="008A35FC" w:rsidP="008A35FC">
      <w:pPr>
        <w:pStyle w:val="PL"/>
      </w:pPr>
      <w:r>
        <w:t xml:space="preserve">      }</w:t>
      </w:r>
    </w:p>
    <w:p w14:paraId="1B173C5F" w14:textId="77777777" w:rsidR="008A35FC" w:rsidRDefault="008A35FC" w:rsidP="008A35FC">
      <w:pPr>
        <w:pStyle w:val="PL"/>
      </w:pPr>
    </w:p>
    <w:p w14:paraId="6573C221" w14:textId="77777777" w:rsidR="008A35FC" w:rsidRDefault="008A35FC" w:rsidP="008A35FC">
      <w:pPr>
        <w:pStyle w:val="PL"/>
      </w:pPr>
      <w:r>
        <w:t xml:space="preserve">      leaf rsrqOffsetSsb {                     </w:t>
      </w:r>
    </w:p>
    <w:p w14:paraId="24EB5FFB" w14:textId="77777777" w:rsidR="008A35FC" w:rsidRDefault="008A35FC" w:rsidP="008A35FC">
      <w:pPr>
        <w:pStyle w:val="PL"/>
      </w:pPr>
      <w:r>
        <w:t xml:space="preserve">        description "Offset value of rsrqOffsetSSB.";</w:t>
      </w:r>
    </w:p>
    <w:p w14:paraId="74CDDA8D" w14:textId="77777777" w:rsidR="008A35FC" w:rsidRDefault="008A35FC" w:rsidP="008A35FC">
      <w:pPr>
        <w:pStyle w:val="PL"/>
      </w:pPr>
      <w:r>
        <w:t xml:space="preserve">        default 0;</w:t>
      </w:r>
    </w:p>
    <w:p w14:paraId="1846402C" w14:textId="77777777" w:rsidR="008A35FC" w:rsidRDefault="008A35FC" w:rsidP="008A35FC">
      <w:pPr>
        <w:pStyle w:val="PL"/>
      </w:pPr>
      <w:r>
        <w:t xml:space="preserve">        type types3gpp:QOffsetRange;     </w:t>
      </w:r>
    </w:p>
    <w:p w14:paraId="5A188FA8" w14:textId="77777777" w:rsidR="008A35FC" w:rsidRDefault="008A35FC" w:rsidP="008A35FC">
      <w:pPr>
        <w:pStyle w:val="PL"/>
      </w:pPr>
      <w:r>
        <w:t xml:space="preserve">      }</w:t>
      </w:r>
    </w:p>
    <w:p w14:paraId="7B4BF84B" w14:textId="77777777" w:rsidR="008A35FC" w:rsidRDefault="008A35FC" w:rsidP="008A35FC">
      <w:pPr>
        <w:pStyle w:val="PL"/>
      </w:pPr>
    </w:p>
    <w:p w14:paraId="2C815467" w14:textId="77777777" w:rsidR="008A35FC" w:rsidRDefault="008A35FC" w:rsidP="008A35FC">
      <w:pPr>
        <w:pStyle w:val="PL"/>
      </w:pPr>
      <w:r>
        <w:t xml:space="preserve">      leaf sinrOffsetSsb {                     </w:t>
      </w:r>
    </w:p>
    <w:p w14:paraId="788FB055" w14:textId="77777777" w:rsidR="008A35FC" w:rsidRDefault="008A35FC" w:rsidP="008A35FC">
      <w:pPr>
        <w:pStyle w:val="PL"/>
      </w:pPr>
      <w:r>
        <w:t xml:space="preserve">        description "Offset value of sinrOffsetSSB.";</w:t>
      </w:r>
    </w:p>
    <w:p w14:paraId="3B6CA092" w14:textId="77777777" w:rsidR="008A35FC" w:rsidRDefault="008A35FC" w:rsidP="008A35FC">
      <w:pPr>
        <w:pStyle w:val="PL"/>
      </w:pPr>
      <w:r>
        <w:t xml:space="preserve">        default 0;</w:t>
      </w:r>
    </w:p>
    <w:p w14:paraId="5158C5E6" w14:textId="77777777" w:rsidR="008A35FC" w:rsidRDefault="008A35FC" w:rsidP="008A35FC">
      <w:pPr>
        <w:pStyle w:val="PL"/>
      </w:pPr>
      <w:r>
        <w:t xml:space="preserve">        type types3gpp:QOffsetRange;     </w:t>
      </w:r>
    </w:p>
    <w:p w14:paraId="55ACDF9F" w14:textId="77777777" w:rsidR="008A35FC" w:rsidRDefault="008A35FC" w:rsidP="008A35FC">
      <w:pPr>
        <w:pStyle w:val="PL"/>
      </w:pPr>
      <w:r>
        <w:t xml:space="preserve">      }</w:t>
      </w:r>
    </w:p>
    <w:p w14:paraId="640BB325" w14:textId="77777777" w:rsidR="008A35FC" w:rsidRDefault="008A35FC" w:rsidP="008A35FC">
      <w:pPr>
        <w:pStyle w:val="PL"/>
      </w:pPr>
    </w:p>
    <w:p w14:paraId="2FE49139" w14:textId="77777777" w:rsidR="008A35FC" w:rsidRDefault="008A35FC" w:rsidP="008A35FC">
      <w:pPr>
        <w:pStyle w:val="PL"/>
      </w:pPr>
      <w:r>
        <w:t xml:space="preserve">      leaf rsrpOffsetCsiRs {                     </w:t>
      </w:r>
    </w:p>
    <w:p w14:paraId="6EA3F811" w14:textId="77777777" w:rsidR="008A35FC" w:rsidRDefault="008A35FC" w:rsidP="008A35FC">
      <w:pPr>
        <w:pStyle w:val="PL"/>
      </w:pPr>
      <w:r>
        <w:t xml:space="preserve">        description "Offset value of rsrpOffsetCSI-RS.";</w:t>
      </w:r>
    </w:p>
    <w:p w14:paraId="2370A581" w14:textId="77777777" w:rsidR="008A35FC" w:rsidRDefault="008A35FC" w:rsidP="008A35FC">
      <w:pPr>
        <w:pStyle w:val="PL"/>
      </w:pPr>
      <w:r>
        <w:t xml:space="preserve">        default 0;</w:t>
      </w:r>
    </w:p>
    <w:p w14:paraId="338A0D1F" w14:textId="77777777" w:rsidR="008A35FC" w:rsidRDefault="008A35FC" w:rsidP="008A35FC">
      <w:pPr>
        <w:pStyle w:val="PL"/>
      </w:pPr>
      <w:r>
        <w:t xml:space="preserve">        type types3gpp:QOffsetRange;     </w:t>
      </w:r>
    </w:p>
    <w:p w14:paraId="52262E22" w14:textId="77777777" w:rsidR="008A35FC" w:rsidRDefault="008A35FC" w:rsidP="008A35FC">
      <w:pPr>
        <w:pStyle w:val="PL"/>
      </w:pPr>
      <w:r>
        <w:t xml:space="preserve">      }</w:t>
      </w:r>
    </w:p>
    <w:p w14:paraId="1DC4C052" w14:textId="77777777" w:rsidR="008A35FC" w:rsidRDefault="008A35FC" w:rsidP="008A35FC">
      <w:pPr>
        <w:pStyle w:val="PL"/>
      </w:pPr>
    </w:p>
    <w:p w14:paraId="2012C7D5" w14:textId="77777777" w:rsidR="008A35FC" w:rsidRDefault="008A35FC" w:rsidP="008A35FC">
      <w:pPr>
        <w:pStyle w:val="PL"/>
      </w:pPr>
      <w:r>
        <w:t xml:space="preserve">      leaf rsrqOffsetCsiRs {                     </w:t>
      </w:r>
    </w:p>
    <w:p w14:paraId="0B88F925" w14:textId="77777777" w:rsidR="008A35FC" w:rsidRDefault="008A35FC" w:rsidP="008A35FC">
      <w:pPr>
        <w:pStyle w:val="PL"/>
      </w:pPr>
      <w:r>
        <w:t xml:space="preserve">        description "Offset value of rsrqOffsetCSI-RS.";</w:t>
      </w:r>
    </w:p>
    <w:p w14:paraId="20CAADDA" w14:textId="77777777" w:rsidR="008A35FC" w:rsidRDefault="008A35FC" w:rsidP="008A35FC">
      <w:pPr>
        <w:pStyle w:val="PL"/>
      </w:pPr>
      <w:r>
        <w:t xml:space="preserve">        default 0;</w:t>
      </w:r>
    </w:p>
    <w:p w14:paraId="1A7C3A85" w14:textId="77777777" w:rsidR="008A35FC" w:rsidRDefault="008A35FC" w:rsidP="008A35FC">
      <w:pPr>
        <w:pStyle w:val="PL"/>
      </w:pPr>
      <w:r>
        <w:t xml:space="preserve">        type types3gpp:QOffsetRange;     </w:t>
      </w:r>
    </w:p>
    <w:p w14:paraId="2ADDCE3E" w14:textId="77777777" w:rsidR="008A35FC" w:rsidRDefault="008A35FC" w:rsidP="008A35FC">
      <w:pPr>
        <w:pStyle w:val="PL"/>
      </w:pPr>
      <w:r>
        <w:t xml:space="preserve">      }</w:t>
      </w:r>
    </w:p>
    <w:p w14:paraId="1A3DF6C5" w14:textId="77777777" w:rsidR="008A35FC" w:rsidRDefault="008A35FC" w:rsidP="008A35FC">
      <w:pPr>
        <w:pStyle w:val="PL"/>
      </w:pPr>
    </w:p>
    <w:p w14:paraId="563099AA" w14:textId="77777777" w:rsidR="008A35FC" w:rsidRDefault="008A35FC" w:rsidP="008A35FC">
      <w:pPr>
        <w:pStyle w:val="PL"/>
      </w:pPr>
      <w:r>
        <w:t xml:space="preserve">      leaf sinrOffsetCsiRs {                     </w:t>
      </w:r>
    </w:p>
    <w:p w14:paraId="2183EE25" w14:textId="77777777" w:rsidR="008A35FC" w:rsidRDefault="008A35FC" w:rsidP="008A35FC">
      <w:pPr>
        <w:pStyle w:val="PL"/>
      </w:pPr>
      <w:r>
        <w:t xml:space="preserve">        description "Offset value of sinrOffsetCSI-RS.";</w:t>
      </w:r>
    </w:p>
    <w:p w14:paraId="5D53BDAF" w14:textId="77777777" w:rsidR="008A35FC" w:rsidRDefault="008A35FC" w:rsidP="008A35FC">
      <w:pPr>
        <w:pStyle w:val="PL"/>
      </w:pPr>
      <w:r>
        <w:t xml:space="preserve">        default 0;</w:t>
      </w:r>
    </w:p>
    <w:p w14:paraId="70A0BDE9" w14:textId="77777777" w:rsidR="008A35FC" w:rsidRDefault="008A35FC" w:rsidP="008A35FC">
      <w:pPr>
        <w:pStyle w:val="PL"/>
      </w:pPr>
      <w:r>
        <w:t xml:space="preserve">        type types3gpp:QOffsetRange;     </w:t>
      </w:r>
    </w:p>
    <w:p w14:paraId="61A27D97" w14:textId="77777777" w:rsidR="008A35FC" w:rsidRDefault="008A35FC" w:rsidP="008A35FC">
      <w:pPr>
        <w:pStyle w:val="PL"/>
      </w:pPr>
      <w:r>
        <w:t xml:space="preserve">      }</w:t>
      </w:r>
    </w:p>
    <w:p w14:paraId="31B90411" w14:textId="77777777" w:rsidR="008A35FC" w:rsidRDefault="008A35FC" w:rsidP="008A35FC">
      <w:pPr>
        <w:pStyle w:val="PL"/>
      </w:pPr>
      <w:r>
        <w:t xml:space="preserve">    }</w:t>
      </w:r>
    </w:p>
    <w:p w14:paraId="21DDBD78" w14:textId="77777777" w:rsidR="008A35FC" w:rsidRDefault="008A35FC" w:rsidP="008A35FC">
      <w:pPr>
        <w:pStyle w:val="PL"/>
      </w:pPr>
    </w:p>
    <w:p w14:paraId="52BA6E66" w14:textId="77777777" w:rsidR="008A35FC" w:rsidRDefault="008A35FC" w:rsidP="008A35FC">
      <w:pPr>
        <w:pStyle w:val="PL"/>
      </w:pPr>
      <w:r>
        <w:t xml:space="preserve">    leaf-list blackListEntry {</w:t>
      </w:r>
    </w:p>
    <w:p w14:paraId="552A15AC" w14:textId="77777777" w:rsidR="008A35FC" w:rsidRDefault="008A35FC" w:rsidP="008A35FC">
      <w:pPr>
        <w:pStyle w:val="PL"/>
      </w:pPr>
      <w:r>
        <w:t xml:space="preserve">      description "A list of Physical Cell Identities (PCIs) that are</w:t>
      </w:r>
    </w:p>
    <w:p w14:paraId="4A8E406D" w14:textId="77777777" w:rsidR="008A35FC" w:rsidRDefault="008A35FC" w:rsidP="008A35FC">
      <w:pPr>
        <w:pStyle w:val="PL"/>
      </w:pPr>
      <w:r>
        <w:t xml:space="preserve">        blacklisted in NR measurements.";</w:t>
      </w:r>
    </w:p>
    <w:p w14:paraId="4E4A6060" w14:textId="77777777" w:rsidR="008A35FC" w:rsidRDefault="008A35FC" w:rsidP="008A35FC">
      <w:pPr>
        <w:pStyle w:val="PL"/>
      </w:pPr>
      <w:r>
        <w:t xml:space="preserve">      reference "3GPP TS 38.331";</w:t>
      </w:r>
    </w:p>
    <w:p w14:paraId="1660275B" w14:textId="77777777" w:rsidR="008A35FC" w:rsidRDefault="008A35FC" w:rsidP="008A35FC">
      <w:pPr>
        <w:pStyle w:val="PL"/>
      </w:pPr>
      <w:r>
        <w:t xml:space="preserve">      min-elements 0;</w:t>
      </w:r>
    </w:p>
    <w:p w14:paraId="01D297CB" w14:textId="77777777" w:rsidR="008A35FC" w:rsidRDefault="008A35FC" w:rsidP="008A35FC">
      <w:pPr>
        <w:pStyle w:val="PL"/>
      </w:pPr>
      <w:r>
        <w:t xml:space="preserve">      type uint16 { range "0..1007"; }</w:t>
      </w:r>
    </w:p>
    <w:p w14:paraId="0715F009" w14:textId="77777777" w:rsidR="008A35FC" w:rsidRDefault="008A35FC" w:rsidP="008A35FC">
      <w:pPr>
        <w:pStyle w:val="PL"/>
      </w:pPr>
      <w:r>
        <w:t xml:space="preserve">    }</w:t>
      </w:r>
    </w:p>
    <w:p w14:paraId="6FA63FF8" w14:textId="77777777" w:rsidR="008A35FC" w:rsidRDefault="008A35FC" w:rsidP="008A35FC">
      <w:pPr>
        <w:pStyle w:val="PL"/>
      </w:pPr>
    </w:p>
    <w:p w14:paraId="57F0EE7D" w14:textId="77777777" w:rsidR="008A35FC" w:rsidRDefault="008A35FC" w:rsidP="008A35FC">
      <w:pPr>
        <w:pStyle w:val="PL"/>
      </w:pPr>
      <w:r>
        <w:t xml:space="preserve">    leaf-list blackListEntryIdleMode {</w:t>
      </w:r>
    </w:p>
    <w:p w14:paraId="50FA2792" w14:textId="77777777" w:rsidR="008A35FC" w:rsidRDefault="008A35FC" w:rsidP="008A35FC">
      <w:pPr>
        <w:pStyle w:val="PL"/>
      </w:pPr>
      <w:r>
        <w:t xml:space="preserve">      description "A list of Physical Cell Identities (PCIs) that are</w:t>
      </w:r>
    </w:p>
    <w:p w14:paraId="27CCF70A" w14:textId="77777777" w:rsidR="008A35FC" w:rsidRDefault="008A35FC" w:rsidP="008A35FC">
      <w:pPr>
        <w:pStyle w:val="PL"/>
      </w:pPr>
      <w:r>
        <w:t xml:space="preserve">        blacklisted in SIB4 and SIB5.";</w:t>
      </w:r>
    </w:p>
    <w:p w14:paraId="7D2DFCCB" w14:textId="77777777" w:rsidR="008A35FC" w:rsidRDefault="008A35FC" w:rsidP="008A35FC">
      <w:pPr>
        <w:pStyle w:val="PL"/>
      </w:pPr>
      <w:r>
        <w:t xml:space="preserve">      min-elements 0;</w:t>
      </w:r>
    </w:p>
    <w:p w14:paraId="6847E07E" w14:textId="77777777" w:rsidR="008A35FC" w:rsidRDefault="008A35FC" w:rsidP="008A35FC">
      <w:pPr>
        <w:pStyle w:val="PL"/>
      </w:pPr>
      <w:r>
        <w:t xml:space="preserve">      type uint16 { range "0..1007"; }</w:t>
      </w:r>
    </w:p>
    <w:p w14:paraId="287C3F94" w14:textId="77777777" w:rsidR="008A35FC" w:rsidRDefault="008A35FC" w:rsidP="008A35FC">
      <w:pPr>
        <w:pStyle w:val="PL"/>
      </w:pPr>
      <w:r>
        <w:t xml:space="preserve">    }</w:t>
      </w:r>
    </w:p>
    <w:p w14:paraId="419FE9A1" w14:textId="77777777" w:rsidR="008A35FC" w:rsidRDefault="008A35FC" w:rsidP="008A35FC">
      <w:pPr>
        <w:pStyle w:val="PL"/>
      </w:pPr>
    </w:p>
    <w:p w14:paraId="2ED2AFAA" w14:textId="77777777" w:rsidR="008A35FC" w:rsidRDefault="008A35FC" w:rsidP="008A35FC">
      <w:pPr>
        <w:pStyle w:val="PL"/>
      </w:pPr>
      <w:r>
        <w:t xml:space="preserve">    leaf cellReselectionPriority {</w:t>
      </w:r>
    </w:p>
    <w:p w14:paraId="63A9CEFE" w14:textId="77777777" w:rsidR="008A35FC" w:rsidRDefault="008A35FC" w:rsidP="008A35FC">
      <w:pPr>
        <w:pStyle w:val="PL"/>
      </w:pPr>
      <w:r>
        <w:t xml:space="preserve">      description "The absolute priority of the carrier frequency used by the</w:t>
      </w:r>
    </w:p>
    <w:p w14:paraId="0476D5FF" w14:textId="77777777" w:rsidR="008A35FC" w:rsidRDefault="008A35FC" w:rsidP="008A35FC">
      <w:pPr>
        <w:pStyle w:val="PL"/>
      </w:pPr>
      <w:r>
        <w:t xml:space="preserve">        cell reselection procedure. Value 0 means lowest priority. The value</w:t>
      </w:r>
    </w:p>
    <w:p w14:paraId="5DFC4471" w14:textId="77777777" w:rsidR="008A35FC" w:rsidRDefault="008A35FC" w:rsidP="008A35FC">
      <w:pPr>
        <w:pStyle w:val="PL"/>
      </w:pPr>
      <w:r>
        <w:t xml:space="preserve">        must not already used by other RAT, i.e. equal priorities between RATs</w:t>
      </w:r>
    </w:p>
    <w:p w14:paraId="31DA94B8" w14:textId="77777777" w:rsidR="008A35FC" w:rsidRDefault="008A35FC" w:rsidP="008A35FC">
      <w:pPr>
        <w:pStyle w:val="PL"/>
      </w:pPr>
      <w:r>
        <w:t xml:space="preserve">        are not supported. The UE behaviour when no value is entered is</w:t>
      </w:r>
    </w:p>
    <w:p w14:paraId="29881F60" w14:textId="77777777" w:rsidR="008A35FC" w:rsidRDefault="008A35FC" w:rsidP="008A35FC">
      <w:pPr>
        <w:pStyle w:val="PL"/>
      </w:pPr>
      <w:r>
        <w:t xml:space="preserve">        specified in subclause 5.2.4.1 of 3GPP TS 38.304.";</w:t>
      </w:r>
    </w:p>
    <w:p w14:paraId="6628791E" w14:textId="77777777" w:rsidR="008A35FC" w:rsidRDefault="008A35FC" w:rsidP="008A35FC">
      <w:pPr>
        <w:pStyle w:val="PL"/>
      </w:pPr>
      <w:r>
        <w:t xml:space="preserve">      reference "CellReselectionPriority in 3GPP TS 38.331, priority in</w:t>
      </w:r>
    </w:p>
    <w:p w14:paraId="39BB6C89" w14:textId="77777777" w:rsidR="008A35FC" w:rsidRDefault="008A35FC" w:rsidP="008A35FC">
      <w:pPr>
        <w:pStyle w:val="PL"/>
      </w:pPr>
      <w:r>
        <w:t xml:space="preserve">        3GPP TS 38.304";</w:t>
      </w:r>
    </w:p>
    <w:p w14:paraId="663F882D" w14:textId="77777777" w:rsidR="008A35FC" w:rsidRDefault="008A35FC" w:rsidP="008A35FC">
      <w:pPr>
        <w:pStyle w:val="PL"/>
      </w:pPr>
      <w:r>
        <w:t xml:space="preserve">      type uint32;</w:t>
      </w:r>
    </w:p>
    <w:p w14:paraId="2E582055" w14:textId="77777777" w:rsidR="008A35FC" w:rsidRDefault="008A35FC" w:rsidP="008A35FC">
      <w:pPr>
        <w:pStyle w:val="PL"/>
      </w:pPr>
      <w:r>
        <w:t xml:space="preserve">      default 0;</w:t>
      </w:r>
    </w:p>
    <w:p w14:paraId="05DD2BA2" w14:textId="77777777" w:rsidR="008A35FC" w:rsidRDefault="008A35FC" w:rsidP="008A35FC">
      <w:pPr>
        <w:pStyle w:val="PL"/>
      </w:pPr>
      <w:r>
        <w:t xml:space="preserve">    }</w:t>
      </w:r>
    </w:p>
    <w:p w14:paraId="10DF95A9" w14:textId="77777777" w:rsidR="008A35FC" w:rsidRDefault="008A35FC" w:rsidP="008A35FC">
      <w:pPr>
        <w:pStyle w:val="PL"/>
      </w:pPr>
    </w:p>
    <w:p w14:paraId="6C7D2386" w14:textId="77777777" w:rsidR="008A35FC" w:rsidRDefault="008A35FC" w:rsidP="008A35FC">
      <w:pPr>
        <w:pStyle w:val="PL"/>
      </w:pPr>
      <w:r>
        <w:t xml:space="preserve">    leaf cellReselectionSubPriority {</w:t>
      </w:r>
    </w:p>
    <w:p w14:paraId="17C8AF30" w14:textId="77777777" w:rsidR="008A35FC" w:rsidRDefault="008A35FC" w:rsidP="008A35FC">
      <w:pPr>
        <w:pStyle w:val="PL"/>
      </w:pPr>
      <w:r>
        <w:t xml:space="preserve">      description "Indicates a fractional value to be added to the value of</w:t>
      </w:r>
    </w:p>
    <w:p w14:paraId="08F5804F" w14:textId="77777777" w:rsidR="008A35FC" w:rsidRDefault="008A35FC" w:rsidP="008A35FC">
      <w:pPr>
        <w:pStyle w:val="PL"/>
      </w:pPr>
      <w:r>
        <w:t xml:space="preserve">        cellReselectionPriority to obtain the absolute priority of the</w:t>
      </w:r>
    </w:p>
    <w:p w14:paraId="4D480F32" w14:textId="77777777" w:rsidR="008A35FC" w:rsidRDefault="008A35FC" w:rsidP="008A35FC">
      <w:pPr>
        <w:pStyle w:val="PL"/>
      </w:pPr>
      <w:r>
        <w:t xml:space="preserve">        concerned carrier frequency for E-UTRA and NR.";</w:t>
      </w:r>
    </w:p>
    <w:p w14:paraId="607BC95A" w14:textId="77777777" w:rsidR="008A35FC" w:rsidRDefault="008A35FC" w:rsidP="008A35FC">
      <w:pPr>
        <w:pStyle w:val="PL"/>
      </w:pPr>
      <w:r>
        <w:t xml:space="preserve">      reference "3GPP TS 38.331";</w:t>
      </w:r>
    </w:p>
    <w:p w14:paraId="07E879E2" w14:textId="77777777" w:rsidR="008A35FC" w:rsidRDefault="008A35FC" w:rsidP="008A35FC">
      <w:pPr>
        <w:pStyle w:val="PL"/>
      </w:pPr>
      <w:r>
        <w:t xml:space="preserve">      type uint8 { range "2 | 4 | 6 | 8"; }</w:t>
      </w:r>
    </w:p>
    <w:p w14:paraId="7C989410" w14:textId="77777777" w:rsidR="008A35FC" w:rsidRDefault="008A35FC" w:rsidP="008A35FC">
      <w:pPr>
        <w:pStyle w:val="PL"/>
      </w:pPr>
      <w:r>
        <w:t xml:space="preserve">      units "0.1";</w:t>
      </w:r>
    </w:p>
    <w:p w14:paraId="0475162A" w14:textId="77777777" w:rsidR="008A35FC" w:rsidRDefault="008A35FC" w:rsidP="008A35FC">
      <w:pPr>
        <w:pStyle w:val="PL"/>
      </w:pPr>
      <w:r>
        <w:t xml:space="preserve">    }</w:t>
      </w:r>
    </w:p>
    <w:p w14:paraId="1ADFEF8C" w14:textId="77777777" w:rsidR="008A35FC" w:rsidRDefault="008A35FC" w:rsidP="008A35FC">
      <w:pPr>
        <w:pStyle w:val="PL"/>
      </w:pPr>
    </w:p>
    <w:p w14:paraId="1BF5A0BC" w14:textId="77777777" w:rsidR="008A35FC" w:rsidRDefault="008A35FC" w:rsidP="008A35FC">
      <w:pPr>
        <w:pStyle w:val="PL"/>
      </w:pPr>
      <w:r>
        <w:t xml:space="preserve">    leaf pMax {</w:t>
      </w:r>
    </w:p>
    <w:p w14:paraId="3923FBBA" w14:textId="77777777" w:rsidR="008A35FC" w:rsidRDefault="008A35FC" w:rsidP="008A35FC">
      <w:pPr>
        <w:pStyle w:val="PL"/>
      </w:pPr>
      <w:r>
        <w:t xml:space="preserve">      description "Used for calculation of the parameter Pcompensation </w:t>
      </w:r>
    </w:p>
    <w:p w14:paraId="347CE796" w14:textId="77777777" w:rsidR="008A35FC" w:rsidRDefault="008A35FC" w:rsidP="008A35FC">
      <w:pPr>
        <w:pStyle w:val="PL"/>
      </w:pPr>
      <w:r>
        <w:t xml:space="preserve">        (defined in 3GPP TS 38.304), at cell reselection to a cell.";</w:t>
      </w:r>
    </w:p>
    <w:p w14:paraId="36CD373D" w14:textId="77777777" w:rsidR="008A35FC" w:rsidRDefault="008A35FC" w:rsidP="008A35FC">
      <w:pPr>
        <w:pStyle w:val="PL"/>
      </w:pPr>
      <w:r>
        <w:t xml:space="preserve">      reference "PEMAX in 3GPP TS 38.101-1";</w:t>
      </w:r>
    </w:p>
    <w:p w14:paraId="79CCFF84" w14:textId="77777777" w:rsidR="008A35FC" w:rsidRDefault="008A35FC" w:rsidP="008A35FC">
      <w:pPr>
        <w:pStyle w:val="PL"/>
      </w:pPr>
      <w:r>
        <w:t xml:space="preserve">      mandatory false;</w:t>
      </w:r>
    </w:p>
    <w:p w14:paraId="48735B6C" w14:textId="77777777" w:rsidR="008A35FC" w:rsidRDefault="008A35FC" w:rsidP="008A35FC">
      <w:pPr>
        <w:pStyle w:val="PL"/>
      </w:pPr>
      <w:r>
        <w:t xml:space="preserve">      type int32 { range "-30..33"; }</w:t>
      </w:r>
    </w:p>
    <w:p w14:paraId="0C870A71" w14:textId="77777777" w:rsidR="008A35FC" w:rsidRDefault="008A35FC" w:rsidP="008A35FC">
      <w:pPr>
        <w:pStyle w:val="PL"/>
      </w:pPr>
      <w:r>
        <w:t xml:space="preserve">      units dBm;</w:t>
      </w:r>
    </w:p>
    <w:p w14:paraId="33A83A1D" w14:textId="77777777" w:rsidR="008A35FC" w:rsidRDefault="008A35FC" w:rsidP="008A35FC">
      <w:pPr>
        <w:pStyle w:val="PL"/>
      </w:pPr>
      <w:r>
        <w:t xml:space="preserve">    }</w:t>
      </w:r>
    </w:p>
    <w:p w14:paraId="57CA32B1" w14:textId="77777777" w:rsidR="008A35FC" w:rsidRDefault="008A35FC" w:rsidP="008A35FC">
      <w:pPr>
        <w:pStyle w:val="PL"/>
      </w:pPr>
    </w:p>
    <w:p w14:paraId="03078712" w14:textId="77777777" w:rsidR="008A35FC" w:rsidRDefault="008A35FC" w:rsidP="008A35FC">
      <w:pPr>
        <w:pStyle w:val="PL"/>
      </w:pPr>
      <w:r>
        <w:t xml:space="preserve">    leaf qOffsetFreq {</w:t>
      </w:r>
    </w:p>
    <w:p w14:paraId="52D57E0D" w14:textId="77777777" w:rsidR="008A35FC" w:rsidRDefault="008A35FC" w:rsidP="008A35FC">
      <w:pPr>
        <w:pStyle w:val="PL"/>
      </w:pPr>
      <w:r>
        <w:t xml:space="preserve">      description "The frequency specific offset applied when evaluating</w:t>
      </w:r>
    </w:p>
    <w:p w14:paraId="6351A19F" w14:textId="77777777" w:rsidR="008A35FC" w:rsidRDefault="008A35FC" w:rsidP="008A35FC">
      <w:pPr>
        <w:pStyle w:val="PL"/>
      </w:pPr>
      <w:r>
        <w:t xml:space="preserve">        candidates for cell reselection.";</w:t>
      </w:r>
    </w:p>
    <w:p w14:paraId="4DB24CFE" w14:textId="77777777" w:rsidR="008A35FC" w:rsidRDefault="008A35FC" w:rsidP="008A35FC">
      <w:pPr>
        <w:pStyle w:val="PL"/>
      </w:pPr>
      <w:r>
        <w:t xml:space="preserve">      mandatory false;</w:t>
      </w:r>
    </w:p>
    <w:p w14:paraId="4C408C42" w14:textId="77777777" w:rsidR="008A35FC" w:rsidRDefault="008A35FC" w:rsidP="008A35FC">
      <w:pPr>
        <w:pStyle w:val="PL"/>
      </w:pPr>
      <w:r>
        <w:t xml:space="preserve">      type types3gpp:QOffsetRange;</w:t>
      </w:r>
    </w:p>
    <w:p w14:paraId="63518D9A" w14:textId="77777777" w:rsidR="008A35FC" w:rsidRDefault="008A35FC" w:rsidP="008A35FC">
      <w:pPr>
        <w:pStyle w:val="PL"/>
      </w:pPr>
      <w:r>
        <w:t xml:space="preserve">      default 0;</w:t>
      </w:r>
    </w:p>
    <w:p w14:paraId="4AB22DAD" w14:textId="77777777" w:rsidR="008A35FC" w:rsidRDefault="008A35FC" w:rsidP="008A35FC">
      <w:pPr>
        <w:pStyle w:val="PL"/>
      </w:pPr>
      <w:r>
        <w:t xml:space="preserve">    }</w:t>
      </w:r>
    </w:p>
    <w:p w14:paraId="308F32CB" w14:textId="77777777" w:rsidR="008A35FC" w:rsidRDefault="008A35FC" w:rsidP="008A35FC">
      <w:pPr>
        <w:pStyle w:val="PL"/>
      </w:pPr>
    </w:p>
    <w:p w14:paraId="009C73A3" w14:textId="77777777" w:rsidR="008A35FC" w:rsidRDefault="008A35FC" w:rsidP="008A35FC">
      <w:pPr>
        <w:pStyle w:val="PL"/>
      </w:pPr>
      <w:r>
        <w:t xml:space="preserve">    leaf qQualMin {</w:t>
      </w:r>
    </w:p>
    <w:p w14:paraId="0D0CD82F" w14:textId="77777777" w:rsidR="008A35FC" w:rsidRDefault="008A35FC" w:rsidP="008A35FC">
      <w:pPr>
        <w:pStyle w:val="PL"/>
      </w:pPr>
      <w:r>
        <w:t xml:space="preserve">      description "Indicates the minimum required quality level in the cell.</w:t>
      </w:r>
    </w:p>
    <w:p w14:paraId="40CE3DBF" w14:textId="77777777" w:rsidR="008A35FC" w:rsidRDefault="008A35FC" w:rsidP="008A35FC">
      <w:pPr>
        <w:pStyle w:val="PL"/>
      </w:pPr>
      <w:r>
        <w:t xml:space="preserve">        Value 0 means that it is not sent and UE applies in such case the</w:t>
      </w:r>
    </w:p>
    <w:p w14:paraId="43238FFB" w14:textId="77777777" w:rsidR="008A35FC" w:rsidRDefault="008A35FC" w:rsidP="008A35FC">
      <w:pPr>
        <w:pStyle w:val="PL"/>
      </w:pPr>
      <w:r>
        <w:t xml:space="preserve">        (default) value of negative infinity for Qqualmin. Sent in SIB3 or</w:t>
      </w:r>
    </w:p>
    <w:p w14:paraId="46576C32" w14:textId="77777777" w:rsidR="008A35FC" w:rsidRDefault="008A35FC" w:rsidP="008A35FC">
      <w:pPr>
        <w:pStyle w:val="PL"/>
      </w:pPr>
      <w:r>
        <w:t xml:space="preserve">        SIB5.";</w:t>
      </w:r>
    </w:p>
    <w:p w14:paraId="22DE961A" w14:textId="77777777" w:rsidR="008A35FC" w:rsidRDefault="008A35FC" w:rsidP="008A35FC">
      <w:pPr>
        <w:pStyle w:val="PL"/>
      </w:pPr>
      <w:r>
        <w:t xml:space="preserve">      reference "3GPP TS 38.304";</w:t>
      </w:r>
    </w:p>
    <w:p w14:paraId="5031386A" w14:textId="77777777" w:rsidR="008A35FC" w:rsidRDefault="008A35FC" w:rsidP="008A35FC">
      <w:pPr>
        <w:pStyle w:val="PL"/>
      </w:pPr>
      <w:r>
        <w:t xml:space="preserve">      type int32 { range "-34..-3 | 0"; }</w:t>
      </w:r>
    </w:p>
    <w:p w14:paraId="0B4E139A" w14:textId="77777777" w:rsidR="008A35FC" w:rsidRDefault="008A35FC" w:rsidP="008A35FC">
      <w:pPr>
        <w:pStyle w:val="PL"/>
      </w:pPr>
      <w:r>
        <w:t xml:space="preserve">      units dB;</w:t>
      </w:r>
    </w:p>
    <w:p w14:paraId="4D52AD4C" w14:textId="77777777" w:rsidR="008A35FC" w:rsidRDefault="008A35FC" w:rsidP="008A35FC">
      <w:pPr>
        <w:pStyle w:val="PL"/>
      </w:pPr>
      <w:r>
        <w:t xml:space="preserve">      default 0;</w:t>
      </w:r>
    </w:p>
    <w:p w14:paraId="77CF18D8" w14:textId="77777777" w:rsidR="008A35FC" w:rsidRDefault="008A35FC" w:rsidP="008A35FC">
      <w:pPr>
        <w:pStyle w:val="PL"/>
      </w:pPr>
      <w:r>
        <w:t xml:space="preserve">    }</w:t>
      </w:r>
    </w:p>
    <w:p w14:paraId="5EF9074F" w14:textId="77777777" w:rsidR="008A35FC" w:rsidRDefault="008A35FC" w:rsidP="008A35FC">
      <w:pPr>
        <w:pStyle w:val="PL"/>
      </w:pPr>
    </w:p>
    <w:p w14:paraId="129A50D2" w14:textId="77777777" w:rsidR="008A35FC" w:rsidRDefault="008A35FC" w:rsidP="008A35FC">
      <w:pPr>
        <w:pStyle w:val="PL"/>
      </w:pPr>
      <w:r>
        <w:t xml:space="preserve">    leaf qRxLevMin {</w:t>
      </w:r>
    </w:p>
    <w:p w14:paraId="451B4A13" w14:textId="77777777" w:rsidR="008A35FC" w:rsidRDefault="008A35FC" w:rsidP="008A35FC">
      <w:pPr>
        <w:pStyle w:val="PL"/>
      </w:pPr>
      <w:r>
        <w:t xml:space="preserve">      description "Indicates the required minimum received Reference Symbol</w:t>
      </w:r>
    </w:p>
    <w:p w14:paraId="42F5A72D" w14:textId="77777777" w:rsidR="008A35FC" w:rsidRDefault="008A35FC" w:rsidP="008A35FC">
      <w:pPr>
        <w:pStyle w:val="PL"/>
      </w:pPr>
      <w:r>
        <w:t xml:space="preserve">        Received Power (RSRP) level in the NR frequency for cell reselection.</w:t>
      </w:r>
    </w:p>
    <w:p w14:paraId="651B2EE1" w14:textId="77777777" w:rsidR="008A35FC" w:rsidRDefault="008A35FC" w:rsidP="008A35FC">
      <w:pPr>
        <w:pStyle w:val="PL"/>
      </w:pPr>
      <w:r>
        <w:t xml:space="preserve">        Broadcast in SIB3 or SIB5, depending on whether the related frequency</w:t>
      </w:r>
    </w:p>
    <w:p w14:paraId="5EE25D28" w14:textId="77777777" w:rsidR="008A35FC" w:rsidRDefault="008A35FC" w:rsidP="008A35FC">
      <w:pPr>
        <w:pStyle w:val="PL"/>
      </w:pPr>
      <w:r>
        <w:t xml:space="preserve">        is intra- or inter-frequency. Resolution is 2.";</w:t>
      </w:r>
    </w:p>
    <w:p w14:paraId="2D1CA531" w14:textId="77777777" w:rsidR="008A35FC" w:rsidRDefault="008A35FC" w:rsidP="008A35FC">
      <w:pPr>
        <w:pStyle w:val="PL"/>
      </w:pPr>
      <w:r>
        <w:t xml:space="preserve">      reference "3GPP TS 38.304";</w:t>
      </w:r>
    </w:p>
    <w:p w14:paraId="3EFA2497" w14:textId="77777777" w:rsidR="008A35FC" w:rsidRDefault="008A35FC" w:rsidP="008A35FC">
      <w:pPr>
        <w:pStyle w:val="PL"/>
      </w:pPr>
      <w:r>
        <w:t xml:space="preserve">      mandatory true;</w:t>
      </w:r>
    </w:p>
    <w:p w14:paraId="1D5A7BE4" w14:textId="77777777" w:rsidR="008A35FC" w:rsidRDefault="008A35FC" w:rsidP="008A35FC">
      <w:pPr>
        <w:pStyle w:val="PL"/>
      </w:pPr>
      <w:r>
        <w:t xml:space="preserve">      type int32 { range "-140..-44"; }</w:t>
      </w:r>
    </w:p>
    <w:p w14:paraId="334F94CC" w14:textId="77777777" w:rsidR="008A35FC" w:rsidRDefault="008A35FC" w:rsidP="008A35FC">
      <w:pPr>
        <w:pStyle w:val="PL"/>
      </w:pPr>
      <w:r>
        <w:t xml:space="preserve">      units dBm;</w:t>
      </w:r>
    </w:p>
    <w:p w14:paraId="0F0C2E14" w14:textId="77777777" w:rsidR="008A35FC" w:rsidRDefault="008A35FC" w:rsidP="008A35FC">
      <w:pPr>
        <w:pStyle w:val="PL"/>
      </w:pPr>
      <w:r>
        <w:t xml:space="preserve">    }</w:t>
      </w:r>
    </w:p>
    <w:p w14:paraId="6150722E" w14:textId="77777777" w:rsidR="008A35FC" w:rsidRDefault="008A35FC" w:rsidP="008A35FC">
      <w:pPr>
        <w:pStyle w:val="PL"/>
      </w:pPr>
    </w:p>
    <w:p w14:paraId="66394266" w14:textId="77777777" w:rsidR="008A35FC" w:rsidRDefault="008A35FC" w:rsidP="008A35FC">
      <w:pPr>
        <w:pStyle w:val="PL"/>
      </w:pPr>
      <w:r>
        <w:t xml:space="preserve">    leaf threshXHighP {</w:t>
      </w:r>
    </w:p>
    <w:p w14:paraId="3DB52E47" w14:textId="77777777" w:rsidR="008A35FC" w:rsidRDefault="008A35FC" w:rsidP="008A35FC">
      <w:pPr>
        <w:pStyle w:val="PL"/>
      </w:pPr>
      <w:r>
        <w:t xml:space="preserve">      description "Specifies the Srxlev threshold used by the UE when</w:t>
      </w:r>
    </w:p>
    <w:p w14:paraId="6ABD30DB" w14:textId="77777777" w:rsidR="008A35FC" w:rsidRDefault="008A35FC" w:rsidP="008A35FC">
      <w:pPr>
        <w:pStyle w:val="PL"/>
      </w:pPr>
      <w:r>
        <w:t xml:space="preserve">        reselecting towards a higher priority RAT/frequency than the current</w:t>
      </w:r>
    </w:p>
    <w:p w14:paraId="7708444E" w14:textId="77777777" w:rsidR="008A35FC" w:rsidRDefault="008A35FC" w:rsidP="008A35FC">
      <w:pPr>
        <w:pStyle w:val="PL"/>
      </w:pPr>
      <w:r>
        <w:t xml:space="preserve">        serving frequency. Each frequency of NR and E-UTRAN might have a</w:t>
      </w:r>
    </w:p>
    <w:p w14:paraId="1331631E" w14:textId="77777777" w:rsidR="008A35FC" w:rsidRDefault="008A35FC" w:rsidP="008A35FC">
      <w:pPr>
        <w:pStyle w:val="PL"/>
      </w:pPr>
      <w:r>
        <w:t xml:space="preserve">        specific threshold. Resolution is 2.";</w:t>
      </w:r>
    </w:p>
    <w:p w14:paraId="68B43642" w14:textId="77777777" w:rsidR="008A35FC" w:rsidRDefault="008A35FC" w:rsidP="008A35FC">
      <w:pPr>
        <w:pStyle w:val="PL"/>
      </w:pPr>
      <w:r>
        <w:t xml:space="preserve">      reference "ThreshX, HighP in 3GPP TS 38.304";</w:t>
      </w:r>
    </w:p>
    <w:p w14:paraId="6492834D" w14:textId="77777777" w:rsidR="008A35FC" w:rsidRDefault="008A35FC" w:rsidP="008A35FC">
      <w:pPr>
        <w:pStyle w:val="PL"/>
      </w:pPr>
      <w:r>
        <w:t xml:space="preserve">      mandatory true;</w:t>
      </w:r>
    </w:p>
    <w:p w14:paraId="63C40E71" w14:textId="77777777" w:rsidR="008A35FC" w:rsidRDefault="008A35FC" w:rsidP="008A35FC">
      <w:pPr>
        <w:pStyle w:val="PL"/>
      </w:pPr>
      <w:r>
        <w:t xml:space="preserve">      type int32 { range "0..62"; }</w:t>
      </w:r>
    </w:p>
    <w:p w14:paraId="736AED59" w14:textId="77777777" w:rsidR="008A35FC" w:rsidRDefault="008A35FC" w:rsidP="008A35FC">
      <w:pPr>
        <w:pStyle w:val="PL"/>
      </w:pPr>
      <w:r>
        <w:t xml:space="preserve">      units dB;</w:t>
      </w:r>
    </w:p>
    <w:p w14:paraId="6820698A" w14:textId="77777777" w:rsidR="008A35FC" w:rsidRDefault="008A35FC" w:rsidP="008A35FC">
      <w:pPr>
        <w:pStyle w:val="PL"/>
      </w:pPr>
      <w:r>
        <w:t xml:space="preserve">    }</w:t>
      </w:r>
    </w:p>
    <w:p w14:paraId="3E7DB6DD" w14:textId="77777777" w:rsidR="008A35FC" w:rsidRDefault="008A35FC" w:rsidP="008A35FC">
      <w:pPr>
        <w:pStyle w:val="PL"/>
      </w:pPr>
    </w:p>
    <w:p w14:paraId="77DD0D0E" w14:textId="77777777" w:rsidR="008A35FC" w:rsidRDefault="008A35FC" w:rsidP="008A35FC">
      <w:pPr>
        <w:pStyle w:val="PL"/>
      </w:pPr>
      <w:r>
        <w:t xml:space="preserve">    leaf threshXHighQ {</w:t>
      </w:r>
    </w:p>
    <w:p w14:paraId="764ACAF1" w14:textId="77777777" w:rsidR="008A35FC" w:rsidRDefault="008A35FC" w:rsidP="008A35FC">
      <w:pPr>
        <w:pStyle w:val="PL"/>
      </w:pPr>
      <w:r>
        <w:t xml:space="preserve">      description "Specifies the Squal threshold used by the UE when</w:t>
      </w:r>
    </w:p>
    <w:p w14:paraId="2E587F4E" w14:textId="77777777" w:rsidR="008A35FC" w:rsidRDefault="008A35FC" w:rsidP="008A35FC">
      <w:pPr>
        <w:pStyle w:val="PL"/>
      </w:pPr>
      <w:r>
        <w:t xml:space="preserve">        reselecting towards a higher priority RAT/frequency than the current</w:t>
      </w:r>
    </w:p>
    <w:p w14:paraId="1418A1A4" w14:textId="77777777" w:rsidR="008A35FC" w:rsidRDefault="008A35FC" w:rsidP="008A35FC">
      <w:pPr>
        <w:pStyle w:val="PL"/>
      </w:pPr>
      <w:r>
        <w:t xml:space="preserve">        serving frequency. Each frequency of NR and E-UTRAN might have a</w:t>
      </w:r>
    </w:p>
    <w:p w14:paraId="0FFDBCF0" w14:textId="77777777" w:rsidR="008A35FC" w:rsidRDefault="008A35FC" w:rsidP="008A35FC">
      <w:pPr>
        <w:pStyle w:val="PL"/>
      </w:pPr>
      <w:r>
        <w:t xml:space="preserve">        specific threshold.";</w:t>
      </w:r>
    </w:p>
    <w:p w14:paraId="14460B0C" w14:textId="77777777" w:rsidR="008A35FC" w:rsidRDefault="008A35FC" w:rsidP="008A35FC">
      <w:pPr>
        <w:pStyle w:val="PL"/>
      </w:pPr>
      <w:r>
        <w:t xml:space="preserve">      reference "ThreshX, HighQ in 3GPP TS 38.304";</w:t>
      </w:r>
    </w:p>
    <w:p w14:paraId="5E228640" w14:textId="77777777" w:rsidR="008A35FC" w:rsidRDefault="008A35FC" w:rsidP="008A35FC">
      <w:pPr>
        <w:pStyle w:val="PL"/>
      </w:pPr>
      <w:r>
        <w:t xml:space="preserve">      mandatory true;</w:t>
      </w:r>
    </w:p>
    <w:p w14:paraId="6D853C9C" w14:textId="77777777" w:rsidR="008A35FC" w:rsidRDefault="008A35FC" w:rsidP="008A35FC">
      <w:pPr>
        <w:pStyle w:val="PL"/>
      </w:pPr>
      <w:r>
        <w:t xml:space="preserve">      type int32 { range "0..31"; }</w:t>
      </w:r>
    </w:p>
    <w:p w14:paraId="2B731413" w14:textId="77777777" w:rsidR="008A35FC" w:rsidRDefault="008A35FC" w:rsidP="008A35FC">
      <w:pPr>
        <w:pStyle w:val="PL"/>
      </w:pPr>
      <w:r>
        <w:t xml:space="preserve">      units dB;</w:t>
      </w:r>
    </w:p>
    <w:p w14:paraId="78D5E9DA" w14:textId="77777777" w:rsidR="008A35FC" w:rsidRDefault="008A35FC" w:rsidP="008A35FC">
      <w:pPr>
        <w:pStyle w:val="PL"/>
      </w:pPr>
      <w:r>
        <w:t xml:space="preserve">    }</w:t>
      </w:r>
    </w:p>
    <w:p w14:paraId="41793EF1" w14:textId="77777777" w:rsidR="008A35FC" w:rsidRDefault="008A35FC" w:rsidP="008A35FC">
      <w:pPr>
        <w:pStyle w:val="PL"/>
      </w:pPr>
    </w:p>
    <w:p w14:paraId="63706902" w14:textId="77777777" w:rsidR="008A35FC" w:rsidRDefault="008A35FC" w:rsidP="008A35FC">
      <w:pPr>
        <w:pStyle w:val="PL"/>
      </w:pPr>
      <w:r>
        <w:t xml:space="preserve">    leaf threshXLowP {</w:t>
      </w:r>
    </w:p>
    <w:p w14:paraId="6A795A2D" w14:textId="77777777" w:rsidR="008A35FC" w:rsidRDefault="008A35FC" w:rsidP="008A35FC">
      <w:pPr>
        <w:pStyle w:val="PL"/>
      </w:pPr>
      <w:r>
        <w:t xml:space="preserve">      description "Specifies the Srxlev threshold used by the UE when</w:t>
      </w:r>
    </w:p>
    <w:p w14:paraId="4C855221" w14:textId="77777777" w:rsidR="008A35FC" w:rsidRDefault="008A35FC" w:rsidP="008A35FC">
      <w:pPr>
        <w:pStyle w:val="PL"/>
      </w:pPr>
      <w:r>
        <w:t xml:space="preserve">        reselecting towards a lower priority RAT/frequency than the current</w:t>
      </w:r>
    </w:p>
    <w:p w14:paraId="31AC9767" w14:textId="77777777" w:rsidR="008A35FC" w:rsidRDefault="008A35FC" w:rsidP="008A35FC">
      <w:pPr>
        <w:pStyle w:val="PL"/>
      </w:pPr>
      <w:r>
        <w:t xml:space="preserve">        serving frequency. Each frequency of NR and E-UTRAN might have a</w:t>
      </w:r>
    </w:p>
    <w:p w14:paraId="453914F9" w14:textId="77777777" w:rsidR="008A35FC" w:rsidRDefault="008A35FC" w:rsidP="008A35FC">
      <w:pPr>
        <w:pStyle w:val="PL"/>
      </w:pPr>
      <w:r>
        <w:t xml:space="preserve">        specific threshold. Resolution is 2.";</w:t>
      </w:r>
    </w:p>
    <w:p w14:paraId="39E66408" w14:textId="77777777" w:rsidR="008A35FC" w:rsidRDefault="008A35FC" w:rsidP="008A35FC">
      <w:pPr>
        <w:pStyle w:val="PL"/>
      </w:pPr>
      <w:r>
        <w:t xml:space="preserve">      reference "ThreshX, LowP in 3GPP TS 38.304";</w:t>
      </w:r>
    </w:p>
    <w:p w14:paraId="56985CFF" w14:textId="77777777" w:rsidR="008A35FC" w:rsidRDefault="008A35FC" w:rsidP="008A35FC">
      <w:pPr>
        <w:pStyle w:val="PL"/>
      </w:pPr>
      <w:r>
        <w:t xml:space="preserve">      mandatory true;</w:t>
      </w:r>
    </w:p>
    <w:p w14:paraId="2E349787" w14:textId="77777777" w:rsidR="008A35FC" w:rsidRDefault="008A35FC" w:rsidP="008A35FC">
      <w:pPr>
        <w:pStyle w:val="PL"/>
      </w:pPr>
      <w:r>
        <w:t xml:space="preserve">      type int32 { range "0..62"; }</w:t>
      </w:r>
    </w:p>
    <w:p w14:paraId="32A5D74F" w14:textId="77777777" w:rsidR="008A35FC" w:rsidRDefault="008A35FC" w:rsidP="008A35FC">
      <w:pPr>
        <w:pStyle w:val="PL"/>
      </w:pPr>
      <w:r>
        <w:t xml:space="preserve">      units dB;</w:t>
      </w:r>
    </w:p>
    <w:p w14:paraId="1F41AD32" w14:textId="77777777" w:rsidR="008A35FC" w:rsidRDefault="008A35FC" w:rsidP="008A35FC">
      <w:pPr>
        <w:pStyle w:val="PL"/>
      </w:pPr>
      <w:r>
        <w:t xml:space="preserve">    }</w:t>
      </w:r>
    </w:p>
    <w:p w14:paraId="359E132F" w14:textId="77777777" w:rsidR="008A35FC" w:rsidRDefault="008A35FC" w:rsidP="008A35FC">
      <w:pPr>
        <w:pStyle w:val="PL"/>
      </w:pPr>
    </w:p>
    <w:p w14:paraId="0C52B883" w14:textId="77777777" w:rsidR="008A35FC" w:rsidRDefault="008A35FC" w:rsidP="008A35FC">
      <w:pPr>
        <w:pStyle w:val="PL"/>
      </w:pPr>
      <w:r>
        <w:t xml:space="preserve">    leaf threshXLowQ {</w:t>
      </w:r>
    </w:p>
    <w:p w14:paraId="5C7D232C" w14:textId="77777777" w:rsidR="008A35FC" w:rsidRDefault="008A35FC" w:rsidP="008A35FC">
      <w:pPr>
        <w:pStyle w:val="PL"/>
      </w:pPr>
      <w:r>
        <w:t xml:space="preserve">      description "Specifies the Squal threshold used by the UE when</w:t>
      </w:r>
    </w:p>
    <w:p w14:paraId="47BB47EB" w14:textId="77777777" w:rsidR="008A35FC" w:rsidRDefault="008A35FC" w:rsidP="008A35FC">
      <w:pPr>
        <w:pStyle w:val="PL"/>
      </w:pPr>
      <w:r>
        <w:t xml:space="preserve">        reselecting towards a lower priority RAT/frequency than the current</w:t>
      </w:r>
    </w:p>
    <w:p w14:paraId="76C2E2A7" w14:textId="77777777" w:rsidR="008A35FC" w:rsidRDefault="008A35FC" w:rsidP="008A35FC">
      <w:pPr>
        <w:pStyle w:val="PL"/>
      </w:pPr>
      <w:r>
        <w:t xml:space="preserve">        serving frequency. Each frequency of NR and E-UTRAN might have a</w:t>
      </w:r>
    </w:p>
    <w:p w14:paraId="2D7E0A2B" w14:textId="77777777" w:rsidR="008A35FC" w:rsidRDefault="008A35FC" w:rsidP="008A35FC">
      <w:pPr>
        <w:pStyle w:val="PL"/>
      </w:pPr>
      <w:r>
        <w:t xml:space="preserve">        specific threshold.";</w:t>
      </w:r>
    </w:p>
    <w:p w14:paraId="5758E3DE" w14:textId="77777777" w:rsidR="008A35FC" w:rsidRDefault="008A35FC" w:rsidP="008A35FC">
      <w:pPr>
        <w:pStyle w:val="PL"/>
      </w:pPr>
      <w:r>
        <w:t xml:space="preserve">      reference "ThreshX, LowQ in 3GPP TS 38.304";</w:t>
      </w:r>
    </w:p>
    <w:p w14:paraId="082AAA19" w14:textId="77777777" w:rsidR="008A35FC" w:rsidRDefault="008A35FC" w:rsidP="008A35FC">
      <w:pPr>
        <w:pStyle w:val="PL"/>
      </w:pPr>
      <w:r>
        <w:t xml:space="preserve">      mandatory true;</w:t>
      </w:r>
    </w:p>
    <w:p w14:paraId="67CC2A84" w14:textId="77777777" w:rsidR="008A35FC" w:rsidRDefault="008A35FC" w:rsidP="008A35FC">
      <w:pPr>
        <w:pStyle w:val="PL"/>
      </w:pPr>
      <w:r>
        <w:t xml:space="preserve">      type int32 { range "0..31"; }</w:t>
      </w:r>
    </w:p>
    <w:p w14:paraId="1E87F4F4" w14:textId="77777777" w:rsidR="008A35FC" w:rsidRDefault="008A35FC" w:rsidP="008A35FC">
      <w:pPr>
        <w:pStyle w:val="PL"/>
      </w:pPr>
      <w:r>
        <w:t xml:space="preserve">      units dB;</w:t>
      </w:r>
    </w:p>
    <w:p w14:paraId="60CCF6CD" w14:textId="77777777" w:rsidR="008A35FC" w:rsidRDefault="008A35FC" w:rsidP="008A35FC">
      <w:pPr>
        <w:pStyle w:val="PL"/>
      </w:pPr>
      <w:r>
        <w:t xml:space="preserve">    }</w:t>
      </w:r>
    </w:p>
    <w:p w14:paraId="3224FF39" w14:textId="77777777" w:rsidR="008A35FC" w:rsidRDefault="008A35FC" w:rsidP="008A35FC">
      <w:pPr>
        <w:pStyle w:val="PL"/>
      </w:pPr>
    </w:p>
    <w:p w14:paraId="506004FF" w14:textId="77777777" w:rsidR="008A35FC" w:rsidRDefault="008A35FC" w:rsidP="008A35FC">
      <w:pPr>
        <w:pStyle w:val="PL"/>
      </w:pPr>
      <w:r>
        <w:t xml:space="preserve">    leaf tReselectionNR {       </w:t>
      </w:r>
      <w:r>
        <w:tab/>
      </w:r>
    </w:p>
    <w:p w14:paraId="0EAC9BEE" w14:textId="77777777" w:rsidR="008A35FC" w:rsidRDefault="008A35FC" w:rsidP="008A35FC">
      <w:pPr>
        <w:pStyle w:val="PL"/>
      </w:pPr>
      <w:r>
        <w:t xml:space="preserve">      description "Cell reselection timer for NR.";</w:t>
      </w:r>
    </w:p>
    <w:p w14:paraId="0EE6C584" w14:textId="77777777" w:rsidR="008A35FC" w:rsidRDefault="008A35FC" w:rsidP="008A35FC">
      <w:pPr>
        <w:pStyle w:val="PL"/>
      </w:pPr>
      <w:r>
        <w:t xml:space="preserve">      reference "TreselectionRAT for NR in 3GPP TS 38.331";</w:t>
      </w:r>
    </w:p>
    <w:p w14:paraId="46341A71" w14:textId="77777777" w:rsidR="008A35FC" w:rsidRDefault="008A35FC" w:rsidP="008A35FC">
      <w:pPr>
        <w:pStyle w:val="PL"/>
      </w:pPr>
      <w:r>
        <w:t xml:space="preserve">      mandatory true;</w:t>
      </w:r>
    </w:p>
    <w:p w14:paraId="57E73173" w14:textId="77777777" w:rsidR="008A35FC" w:rsidRDefault="008A35FC" w:rsidP="008A35FC">
      <w:pPr>
        <w:pStyle w:val="PL"/>
      </w:pPr>
      <w:r>
        <w:t xml:space="preserve">      type int32 { range "0..7"; }</w:t>
      </w:r>
    </w:p>
    <w:p w14:paraId="5B60DECB" w14:textId="77777777" w:rsidR="008A35FC" w:rsidRDefault="008A35FC" w:rsidP="008A35FC">
      <w:pPr>
        <w:pStyle w:val="PL"/>
      </w:pPr>
      <w:r>
        <w:t xml:space="preserve">      units s;     </w:t>
      </w:r>
      <w:r>
        <w:tab/>
      </w:r>
    </w:p>
    <w:p w14:paraId="2E4FFFAB" w14:textId="77777777" w:rsidR="008A35FC" w:rsidRDefault="008A35FC" w:rsidP="008A35FC">
      <w:pPr>
        <w:pStyle w:val="PL"/>
      </w:pPr>
      <w:r>
        <w:t xml:space="preserve">    }</w:t>
      </w:r>
    </w:p>
    <w:p w14:paraId="4E100881" w14:textId="77777777" w:rsidR="008A35FC" w:rsidRDefault="008A35FC" w:rsidP="008A35FC">
      <w:pPr>
        <w:pStyle w:val="PL"/>
      </w:pPr>
    </w:p>
    <w:p w14:paraId="58231E58" w14:textId="77777777" w:rsidR="008A35FC" w:rsidRDefault="008A35FC" w:rsidP="008A35FC">
      <w:pPr>
        <w:pStyle w:val="PL"/>
      </w:pPr>
      <w:r>
        <w:t xml:space="preserve">    leaf tReselectionNRSfHigh {       </w:t>
      </w:r>
      <w:r>
        <w:tab/>
      </w:r>
    </w:p>
    <w:p w14:paraId="564FFBDF" w14:textId="77777777" w:rsidR="008A35FC" w:rsidRDefault="008A35FC" w:rsidP="008A35FC">
      <w:pPr>
        <w:pStyle w:val="PL"/>
      </w:pPr>
      <w:r>
        <w:t xml:space="preserve">      description "The attribute tReselectionNr (parameter TreselectionNR in</w:t>
      </w:r>
    </w:p>
    <w:p w14:paraId="557E750C" w14:textId="77777777" w:rsidR="008A35FC" w:rsidRDefault="008A35FC" w:rsidP="008A35FC">
      <w:pPr>
        <w:pStyle w:val="PL"/>
      </w:pPr>
      <w:r>
        <w:t xml:space="preserve">        3GPP TS 38.304) is multiplied with this scaling factor if the UE is</w:t>
      </w:r>
    </w:p>
    <w:p w14:paraId="6F5D41CC" w14:textId="77777777" w:rsidR="008A35FC" w:rsidRDefault="008A35FC" w:rsidP="008A35FC">
      <w:pPr>
        <w:pStyle w:val="PL"/>
      </w:pPr>
      <w:r>
        <w:t xml:space="preserve">        in high mobility state.";</w:t>
      </w:r>
    </w:p>
    <w:p w14:paraId="67B21349" w14:textId="77777777" w:rsidR="008A35FC" w:rsidRDefault="008A35FC" w:rsidP="008A35FC">
      <w:pPr>
        <w:pStyle w:val="PL"/>
      </w:pPr>
      <w:r>
        <w:t xml:space="preserve">      reference "Speed dependent ScalingFactor for TreselectionNR for high</w:t>
      </w:r>
    </w:p>
    <w:p w14:paraId="359AD22E" w14:textId="77777777" w:rsidR="008A35FC" w:rsidRDefault="008A35FC" w:rsidP="008A35FC">
      <w:pPr>
        <w:pStyle w:val="PL"/>
      </w:pPr>
      <w:r>
        <w:t xml:space="preserve">        mobility state in 3GPP TS 38.304";</w:t>
      </w:r>
    </w:p>
    <w:p w14:paraId="0F7DEF74" w14:textId="77777777" w:rsidR="008A35FC" w:rsidRDefault="008A35FC" w:rsidP="008A35FC">
      <w:pPr>
        <w:pStyle w:val="PL"/>
      </w:pPr>
      <w:r>
        <w:t xml:space="preserve">      mandatory true;</w:t>
      </w:r>
    </w:p>
    <w:p w14:paraId="6D57E637" w14:textId="77777777" w:rsidR="008A35FC" w:rsidRDefault="008A35FC" w:rsidP="008A35FC">
      <w:pPr>
        <w:pStyle w:val="PL"/>
      </w:pPr>
      <w:r>
        <w:t xml:space="preserve">      type uint8 { range "25 | 50 | 75 | 100"; }</w:t>
      </w:r>
    </w:p>
    <w:p w14:paraId="6027CB35" w14:textId="77777777" w:rsidR="008A35FC" w:rsidRDefault="008A35FC" w:rsidP="008A35FC">
      <w:pPr>
        <w:pStyle w:val="PL"/>
      </w:pPr>
      <w:r>
        <w:t xml:space="preserve">      units %;</w:t>
      </w:r>
    </w:p>
    <w:p w14:paraId="71AB9A93" w14:textId="77777777" w:rsidR="008A35FC" w:rsidRDefault="008A35FC" w:rsidP="008A35FC">
      <w:pPr>
        <w:pStyle w:val="PL"/>
      </w:pPr>
      <w:r>
        <w:t xml:space="preserve">    }</w:t>
      </w:r>
    </w:p>
    <w:p w14:paraId="5F55EFF0" w14:textId="77777777" w:rsidR="008A35FC" w:rsidRDefault="008A35FC" w:rsidP="008A35FC">
      <w:pPr>
        <w:pStyle w:val="PL"/>
      </w:pPr>
    </w:p>
    <w:p w14:paraId="7EE2B1CF" w14:textId="77777777" w:rsidR="008A35FC" w:rsidRDefault="008A35FC" w:rsidP="008A35FC">
      <w:pPr>
        <w:pStyle w:val="PL"/>
      </w:pPr>
      <w:r>
        <w:t xml:space="preserve">    leaf tReselectionNRSfMedium {       </w:t>
      </w:r>
      <w:r>
        <w:tab/>
      </w:r>
    </w:p>
    <w:p w14:paraId="59CC5A6B" w14:textId="77777777" w:rsidR="008A35FC" w:rsidRDefault="008A35FC" w:rsidP="008A35FC">
      <w:pPr>
        <w:pStyle w:val="PL"/>
      </w:pPr>
      <w:r>
        <w:t xml:space="preserve">      description "The attribute tReselectionNr (parameter TreselectionNR in</w:t>
      </w:r>
    </w:p>
    <w:p w14:paraId="0FB59D68" w14:textId="77777777" w:rsidR="008A35FC" w:rsidRDefault="008A35FC" w:rsidP="008A35FC">
      <w:pPr>
        <w:pStyle w:val="PL"/>
      </w:pPr>
      <w:r>
        <w:t xml:space="preserve">        3GPP TS 38.304) multiplied with this scaling factor if the UE is in</w:t>
      </w:r>
    </w:p>
    <w:p w14:paraId="45644CCA" w14:textId="77777777" w:rsidR="008A35FC" w:rsidRDefault="008A35FC" w:rsidP="008A35FC">
      <w:pPr>
        <w:pStyle w:val="PL"/>
      </w:pPr>
      <w:r>
        <w:t xml:space="preserve">        medium mobility state.";</w:t>
      </w:r>
    </w:p>
    <w:p w14:paraId="33E2A917" w14:textId="77777777" w:rsidR="008A35FC" w:rsidRDefault="008A35FC" w:rsidP="008A35FC">
      <w:pPr>
        <w:pStyle w:val="PL"/>
      </w:pPr>
      <w:r>
        <w:t xml:space="preserve">      reference "Speed dependent ScalingFactor for TreselectionNR for medium</w:t>
      </w:r>
    </w:p>
    <w:p w14:paraId="197DAAAE" w14:textId="77777777" w:rsidR="008A35FC" w:rsidRDefault="008A35FC" w:rsidP="008A35FC">
      <w:pPr>
        <w:pStyle w:val="PL"/>
      </w:pPr>
      <w:r>
        <w:t xml:space="preserve">        mobility state in 3GPP TS 38.304";</w:t>
      </w:r>
    </w:p>
    <w:p w14:paraId="05098817" w14:textId="77777777" w:rsidR="008A35FC" w:rsidRDefault="008A35FC" w:rsidP="008A35FC">
      <w:pPr>
        <w:pStyle w:val="PL"/>
      </w:pPr>
      <w:r>
        <w:t xml:space="preserve">      mandatory true;</w:t>
      </w:r>
    </w:p>
    <w:p w14:paraId="59B69AA5" w14:textId="77777777" w:rsidR="008A35FC" w:rsidRDefault="008A35FC" w:rsidP="008A35FC">
      <w:pPr>
        <w:pStyle w:val="PL"/>
      </w:pPr>
      <w:r>
        <w:t xml:space="preserve">      type uint8 { range "25 | 50 | 75 | 100"; }</w:t>
      </w:r>
    </w:p>
    <w:p w14:paraId="4D577FEF" w14:textId="77777777" w:rsidR="008A35FC" w:rsidRDefault="008A35FC" w:rsidP="008A35FC">
      <w:pPr>
        <w:pStyle w:val="PL"/>
      </w:pPr>
      <w:r>
        <w:t xml:space="preserve">      units %;</w:t>
      </w:r>
    </w:p>
    <w:p w14:paraId="30D3E56B" w14:textId="77777777" w:rsidR="008A35FC" w:rsidRDefault="008A35FC" w:rsidP="008A35FC">
      <w:pPr>
        <w:pStyle w:val="PL"/>
      </w:pPr>
      <w:r>
        <w:t xml:space="preserve">    }</w:t>
      </w:r>
    </w:p>
    <w:p w14:paraId="4C14FB6F" w14:textId="77777777" w:rsidR="008A35FC" w:rsidRDefault="008A35FC" w:rsidP="008A35FC">
      <w:pPr>
        <w:pStyle w:val="PL"/>
      </w:pPr>
    </w:p>
    <w:p w14:paraId="5BFEA8B0" w14:textId="77777777" w:rsidR="008A35FC" w:rsidRDefault="008A35FC" w:rsidP="008A35FC">
      <w:pPr>
        <w:pStyle w:val="PL"/>
      </w:pPr>
      <w:r>
        <w:t xml:space="preserve">    leaf nRFrequencyRef {       </w:t>
      </w:r>
      <w:r>
        <w:tab/>
      </w:r>
    </w:p>
    <w:p w14:paraId="539A6032" w14:textId="77777777" w:rsidR="008A35FC" w:rsidRDefault="008A35FC" w:rsidP="008A35FC">
      <w:pPr>
        <w:pStyle w:val="PL"/>
      </w:pPr>
      <w:r>
        <w:t xml:space="preserve">      description "Reference to a corresponding NRFrequency instance.";</w:t>
      </w:r>
    </w:p>
    <w:p w14:paraId="64694C75" w14:textId="77777777" w:rsidR="008A35FC" w:rsidRDefault="008A35FC" w:rsidP="008A35FC">
      <w:pPr>
        <w:pStyle w:val="PL"/>
      </w:pPr>
      <w:r>
        <w:t xml:space="preserve">      mandatory true;</w:t>
      </w:r>
    </w:p>
    <w:p w14:paraId="36A70CBB" w14:textId="77777777" w:rsidR="008A35FC" w:rsidRDefault="008A35FC" w:rsidP="008A35FC">
      <w:pPr>
        <w:pStyle w:val="PL"/>
      </w:pPr>
      <w:r>
        <w:t xml:space="preserve">      type types3gpp:DistinguishedName;</w:t>
      </w:r>
    </w:p>
    <w:p w14:paraId="41A02ECF" w14:textId="77777777" w:rsidR="008A35FC" w:rsidRDefault="008A35FC" w:rsidP="008A35FC">
      <w:pPr>
        <w:pStyle w:val="PL"/>
      </w:pPr>
      <w:r>
        <w:t xml:space="preserve">    }</w:t>
      </w:r>
    </w:p>
    <w:p w14:paraId="3930A2FA" w14:textId="77777777" w:rsidR="008A35FC" w:rsidRDefault="008A35FC" w:rsidP="008A35FC">
      <w:pPr>
        <w:pStyle w:val="PL"/>
      </w:pPr>
      <w:r>
        <w:t xml:space="preserve">  }</w:t>
      </w:r>
    </w:p>
    <w:p w14:paraId="19E91A41" w14:textId="77777777" w:rsidR="008A35FC" w:rsidRDefault="008A35FC" w:rsidP="008A35FC">
      <w:pPr>
        <w:pStyle w:val="PL"/>
      </w:pPr>
    </w:p>
    <w:p w14:paraId="1EA0E364" w14:textId="77777777" w:rsidR="008A35FC" w:rsidRDefault="008A35FC" w:rsidP="008A35FC">
      <w:pPr>
        <w:pStyle w:val="PL"/>
      </w:pPr>
      <w:r>
        <w:t xml:space="preserve">  augment /me3gpp:ManagedElement/gnbcucp3gpp:GNBCUCPFunction/nrcellcu3gpp:NRCellCU {</w:t>
      </w:r>
    </w:p>
    <w:p w14:paraId="1D403A83" w14:textId="77777777" w:rsidR="008A35FC" w:rsidRDefault="008A35FC" w:rsidP="008A35FC">
      <w:pPr>
        <w:pStyle w:val="PL"/>
      </w:pPr>
    </w:p>
    <w:p w14:paraId="44117C7F" w14:textId="77777777" w:rsidR="008A35FC" w:rsidRDefault="008A35FC" w:rsidP="008A35FC">
      <w:pPr>
        <w:pStyle w:val="PL"/>
      </w:pPr>
      <w:r>
        <w:t xml:space="preserve">    list NRFreqRelation {</w:t>
      </w:r>
    </w:p>
    <w:p w14:paraId="6DE1E3DC" w14:textId="77777777" w:rsidR="008A35FC" w:rsidRDefault="008A35FC" w:rsidP="008A35FC">
      <w:pPr>
        <w:pStyle w:val="PL"/>
      </w:pPr>
      <w:r>
        <w:t xml:space="preserve">      description "Together with the target NRFrequency, it represents the</w:t>
      </w:r>
    </w:p>
    <w:p w14:paraId="0DEF52F4" w14:textId="77777777" w:rsidR="008A35FC" w:rsidRDefault="008A35FC" w:rsidP="008A35FC">
      <w:pPr>
        <w:pStyle w:val="PL"/>
      </w:pPr>
      <w:r>
        <w:t xml:space="preserve">        frequency properties applicable to the referencing NRFreqRelation.";</w:t>
      </w:r>
    </w:p>
    <w:p w14:paraId="314E2100" w14:textId="77777777" w:rsidR="008A35FC" w:rsidRDefault="008A35FC" w:rsidP="008A35FC">
      <w:pPr>
        <w:pStyle w:val="PL"/>
      </w:pPr>
      <w:r>
        <w:t xml:space="preserve">      reference "3GPP TS 28.541";</w:t>
      </w:r>
    </w:p>
    <w:p w14:paraId="1D54C5FC" w14:textId="77777777" w:rsidR="008A35FC" w:rsidRDefault="008A35FC" w:rsidP="008A35FC">
      <w:pPr>
        <w:pStyle w:val="PL"/>
      </w:pPr>
      <w:r>
        <w:t xml:space="preserve">      key id;</w:t>
      </w:r>
    </w:p>
    <w:p w14:paraId="583C04E0" w14:textId="77777777" w:rsidR="008A35FC" w:rsidRDefault="008A35FC" w:rsidP="008A35FC">
      <w:pPr>
        <w:pStyle w:val="PL"/>
      </w:pPr>
      <w:r>
        <w:t xml:space="preserve">      uses top3gpp:Top_Grp;</w:t>
      </w:r>
    </w:p>
    <w:p w14:paraId="1193E549" w14:textId="77777777" w:rsidR="008A35FC" w:rsidRDefault="008A35FC" w:rsidP="008A35FC">
      <w:pPr>
        <w:pStyle w:val="PL"/>
      </w:pPr>
      <w:r>
        <w:t xml:space="preserve">      container attributes {</w:t>
      </w:r>
    </w:p>
    <w:p w14:paraId="71CFE82D" w14:textId="77777777" w:rsidR="008A35FC" w:rsidRDefault="008A35FC" w:rsidP="008A35FC">
      <w:pPr>
        <w:pStyle w:val="PL"/>
      </w:pPr>
      <w:r>
        <w:t xml:space="preserve">        uses NRFreqRelationGrp;</w:t>
      </w:r>
    </w:p>
    <w:p w14:paraId="500AEB33" w14:textId="77777777" w:rsidR="008A35FC" w:rsidRDefault="008A35FC" w:rsidP="008A35FC">
      <w:pPr>
        <w:pStyle w:val="PL"/>
      </w:pPr>
      <w:r>
        <w:t xml:space="preserve">      }</w:t>
      </w:r>
    </w:p>
    <w:p w14:paraId="3C26903B" w14:textId="77777777" w:rsidR="008A35FC" w:rsidRDefault="008A35FC" w:rsidP="008A35FC">
      <w:pPr>
        <w:pStyle w:val="PL"/>
      </w:pPr>
      <w:r>
        <w:t xml:space="preserve">    }</w:t>
      </w:r>
    </w:p>
    <w:p w14:paraId="2E77FE21" w14:textId="77777777" w:rsidR="008A35FC" w:rsidRDefault="008A35FC" w:rsidP="008A35FC">
      <w:pPr>
        <w:pStyle w:val="PL"/>
      </w:pPr>
      <w:r>
        <w:t xml:space="preserve">  }</w:t>
      </w:r>
    </w:p>
    <w:p w14:paraId="628E63A3" w14:textId="77777777" w:rsidR="00EB37FA" w:rsidRDefault="008A35FC" w:rsidP="00EB37FA">
      <w:pPr>
        <w:pStyle w:val="PL"/>
      </w:pPr>
      <w:r>
        <w:t>}</w:t>
      </w:r>
    </w:p>
    <w:p w14:paraId="4C5CF188" w14:textId="0B915DD4" w:rsidR="008A35FC" w:rsidRDefault="00EB37FA" w:rsidP="00EB37FA">
      <w:pPr>
        <w:pStyle w:val="PL"/>
      </w:pPr>
      <w:r>
        <w:t>&lt;CODE ENDS&gt;</w:t>
      </w:r>
    </w:p>
    <w:p w14:paraId="24AADB6E" w14:textId="24F78D03" w:rsidR="008A35FC" w:rsidRDefault="008A35FC" w:rsidP="008A35FC">
      <w:pPr>
        <w:pStyle w:val="Heading2"/>
        <w:rPr>
          <w:lang w:eastAsia="zh-CN"/>
        </w:rPr>
      </w:pPr>
      <w:bookmarkStart w:id="152" w:name="_Toc59183352"/>
      <w:bookmarkStart w:id="153" w:name="_Toc59184818"/>
      <w:bookmarkStart w:id="154" w:name="_Toc59195753"/>
      <w:bookmarkStart w:id="155" w:name="_Toc59440182"/>
      <w:bookmarkStart w:id="156" w:name="_Toc67990631"/>
      <w:r>
        <w:rPr>
          <w:lang w:eastAsia="zh-CN"/>
        </w:rPr>
        <w:t>E.5.23</w:t>
      </w:r>
      <w:r>
        <w:rPr>
          <w:lang w:eastAsia="zh-CN"/>
        </w:rPr>
        <w:tab/>
        <w:t>module _3gpp-nr-nrm-nrfrequency.yang</w:t>
      </w:r>
      <w:bookmarkEnd w:id="152"/>
      <w:bookmarkEnd w:id="153"/>
      <w:bookmarkEnd w:id="154"/>
      <w:bookmarkEnd w:id="155"/>
      <w:bookmarkEnd w:id="156"/>
    </w:p>
    <w:p w14:paraId="61D7A1C5" w14:textId="77777777" w:rsidR="00EB37FA" w:rsidRDefault="00EB37FA" w:rsidP="008A35FC">
      <w:pPr>
        <w:pStyle w:val="PL"/>
      </w:pPr>
      <w:r w:rsidRPr="00EB37FA">
        <w:t>&lt;CODE BEGINS&gt;</w:t>
      </w:r>
    </w:p>
    <w:p w14:paraId="49B0C973" w14:textId="26B75228" w:rsidR="008A35FC" w:rsidRDefault="008A35FC" w:rsidP="008A35FC">
      <w:pPr>
        <w:pStyle w:val="PL"/>
      </w:pPr>
      <w:r>
        <w:t>module _3gpp-nr-nrm-nrfrequency {</w:t>
      </w:r>
    </w:p>
    <w:p w14:paraId="1E2D2D5A" w14:textId="77777777" w:rsidR="008A35FC" w:rsidRDefault="008A35FC" w:rsidP="008A35FC">
      <w:pPr>
        <w:pStyle w:val="PL"/>
      </w:pPr>
      <w:r>
        <w:t xml:space="preserve">  yang-version 1.1;</w:t>
      </w:r>
    </w:p>
    <w:p w14:paraId="463190BD" w14:textId="77777777" w:rsidR="008A35FC" w:rsidRDefault="008A35FC" w:rsidP="008A35FC">
      <w:pPr>
        <w:pStyle w:val="PL"/>
      </w:pPr>
      <w:r>
        <w:t xml:space="preserve">  namespace "urn:3gpp:sa5:_3gpp-nr-nrm-nrnetwork-nrfrequency";</w:t>
      </w:r>
    </w:p>
    <w:p w14:paraId="768A8197" w14:textId="77777777" w:rsidR="008A35FC" w:rsidRDefault="008A35FC" w:rsidP="008A35FC">
      <w:pPr>
        <w:pStyle w:val="PL"/>
      </w:pPr>
      <w:r>
        <w:t xml:space="preserve">  prefix "nrfreq3gpp";</w:t>
      </w:r>
    </w:p>
    <w:p w14:paraId="3A9A8361" w14:textId="77777777" w:rsidR="008A35FC" w:rsidRDefault="008A35FC" w:rsidP="008A35FC">
      <w:pPr>
        <w:pStyle w:val="PL"/>
      </w:pPr>
    </w:p>
    <w:p w14:paraId="54AEEE16" w14:textId="77777777" w:rsidR="008A35FC" w:rsidRDefault="008A35FC" w:rsidP="008A35FC">
      <w:pPr>
        <w:pStyle w:val="PL"/>
      </w:pPr>
      <w:r>
        <w:t xml:space="preserve">  import _3gpp-common-managed-function { prefix mf3gpp; }</w:t>
      </w:r>
    </w:p>
    <w:p w14:paraId="55F0B7A1" w14:textId="77777777" w:rsidR="008A35FC" w:rsidRDefault="008A35FC" w:rsidP="008A35FC">
      <w:pPr>
        <w:pStyle w:val="PL"/>
      </w:pPr>
      <w:r>
        <w:t xml:space="preserve">  import _3gpp-nr-nrm-nrnetwork { prefix nrnet3gpp; }</w:t>
      </w:r>
    </w:p>
    <w:p w14:paraId="0EC17C13" w14:textId="77777777" w:rsidR="008A35FC" w:rsidRDefault="008A35FC" w:rsidP="008A35FC">
      <w:pPr>
        <w:pStyle w:val="PL"/>
      </w:pPr>
      <w:r>
        <w:t xml:space="preserve">  import _3gpp-common-subnetwork { prefix subnet3gpp; }</w:t>
      </w:r>
    </w:p>
    <w:p w14:paraId="2FC19D8D" w14:textId="77777777" w:rsidR="008A35FC" w:rsidRDefault="008A35FC" w:rsidP="008A35FC">
      <w:pPr>
        <w:pStyle w:val="PL"/>
      </w:pPr>
      <w:r>
        <w:t xml:space="preserve">  import _3gpp-common-top { prefix top3gpp; }</w:t>
      </w:r>
    </w:p>
    <w:p w14:paraId="31C5E9FD" w14:textId="77777777" w:rsidR="008A35FC" w:rsidRDefault="008A35FC" w:rsidP="008A35FC">
      <w:pPr>
        <w:pStyle w:val="PL"/>
      </w:pPr>
    </w:p>
    <w:p w14:paraId="10AE587E" w14:textId="77777777" w:rsidR="008A35FC" w:rsidRDefault="008A35FC" w:rsidP="008A35FC">
      <w:pPr>
        <w:pStyle w:val="PL"/>
      </w:pPr>
      <w:r>
        <w:t xml:space="preserve">  organization "3GPP SA5";</w:t>
      </w:r>
    </w:p>
    <w:p w14:paraId="0B859B7D" w14:textId="77777777" w:rsidR="008A35FC" w:rsidRDefault="008A35FC" w:rsidP="008A35FC">
      <w:pPr>
        <w:pStyle w:val="PL"/>
      </w:pPr>
      <w:r>
        <w:t xml:space="preserve">  description "Defines the YANG mapping of the NRFrequency Information Object</w:t>
      </w:r>
    </w:p>
    <w:p w14:paraId="1FAAC95A" w14:textId="77777777" w:rsidR="008A35FC" w:rsidRDefault="008A35FC" w:rsidP="008A35FC">
      <w:pPr>
        <w:pStyle w:val="PL"/>
      </w:pPr>
      <w:r>
        <w:t xml:space="preserve">    Class (IOC) that is part of the NR Network Resource Model (NRM).";</w:t>
      </w:r>
    </w:p>
    <w:p w14:paraId="75FB4B59" w14:textId="77777777" w:rsidR="008A35FC" w:rsidRDefault="008A35FC" w:rsidP="008A35FC">
      <w:pPr>
        <w:pStyle w:val="PL"/>
      </w:pPr>
      <w:r>
        <w:t xml:space="preserve">  reference "3GPP TS 28.541 5G Network Resource Model (NRM)";</w:t>
      </w:r>
    </w:p>
    <w:p w14:paraId="44868460" w14:textId="77777777" w:rsidR="008A35FC" w:rsidRDefault="008A35FC" w:rsidP="008A35FC">
      <w:pPr>
        <w:pStyle w:val="PL"/>
      </w:pPr>
    </w:p>
    <w:p w14:paraId="77913834" w14:textId="77777777" w:rsidR="008A35FC" w:rsidRDefault="008A35FC" w:rsidP="008A35FC">
      <w:pPr>
        <w:pStyle w:val="PL"/>
      </w:pPr>
      <w:r>
        <w:t xml:space="preserve">  revision 2019-10-28 { reference S5-193518 ; }</w:t>
      </w:r>
    </w:p>
    <w:p w14:paraId="19262139" w14:textId="77777777" w:rsidR="008A35FC" w:rsidRDefault="008A35FC" w:rsidP="008A35FC">
      <w:pPr>
        <w:pStyle w:val="PL"/>
      </w:pPr>
      <w:r>
        <w:t xml:space="preserve">  revision 2019-06-17 {</w:t>
      </w:r>
    </w:p>
    <w:p w14:paraId="66D544C6" w14:textId="77777777" w:rsidR="008A35FC" w:rsidRDefault="008A35FC" w:rsidP="008A35FC">
      <w:pPr>
        <w:pStyle w:val="PL"/>
      </w:pPr>
      <w:r>
        <w:t xml:space="preserve">    description "Initial revision";</w:t>
      </w:r>
    </w:p>
    <w:p w14:paraId="1EBC3B32" w14:textId="77777777" w:rsidR="008A35FC" w:rsidRDefault="008A35FC" w:rsidP="008A35FC">
      <w:pPr>
        <w:pStyle w:val="PL"/>
      </w:pPr>
      <w:r>
        <w:t xml:space="preserve">  }</w:t>
      </w:r>
    </w:p>
    <w:p w14:paraId="3637A9C8" w14:textId="77777777" w:rsidR="008A35FC" w:rsidRDefault="008A35FC" w:rsidP="008A35FC">
      <w:pPr>
        <w:pStyle w:val="PL"/>
      </w:pPr>
    </w:p>
    <w:p w14:paraId="1079357A" w14:textId="77777777" w:rsidR="008A35FC" w:rsidRDefault="008A35FC" w:rsidP="008A35FC">
      <w:pPr>
        <w:pStyle w:val="PL"/>
      </w:pPr>
      <w:r>
        <w:t xml:space="preserve">  grouping NRFrequencyGrp {</w:t>
      </w:r>
    </w:p>
    <w:p w14:paraId="1505384E" w14:textId="77777777" w:rsidR="008A35FC" w:rsidRDefault="008A35FC" w:rsidP="008A35FC">
      <w:pPr>
        <w:pStyle w:val="PL"/>
      </w:pPr>
      <w:r>
        <w:t xml:space="preserve">    description "Represents the NRFrequency IOC.";</w:t>
      </w:r>
    </w:p>
    <w:p w14:paraId="044DB78B" w14:textId="77777777" w:rsidR="008A35FC" w:rsidRDefault="008A35FC" w:rsidP="008A35FC">
      <w:pPr>
        <w:pStyle w:val="PL"/>
      </w:pPr>
      <w:r>
        <w:t xml:space="preserve">    reference "3GPP TS 28.541";</w:t>
      </w:r>
    </w:p>
    <w:p w14:paraId="3487139B" w14:textId="77777777" w:rsidR="008A35FC" w:rsidRDefault="008A35FC" w:rsidP="008A35FC">
      <w:pPr>
        <w:pStyle w:val="PL"/>
      </w:pPr>
      <w:r>
        <w:t xml:space="preserve">    uses mf3gpp:ManagedFunctionGrp;</w:t>
      </w:r>
    </w:p>
    <w:p w14:paraId="3D07FF6B" w14:textId="77777777" w:rsidR="008A35FC" w:rsidRDefault="008A35FC" w:rsidP="008A35FC">
      <w:pPr>
        <w:pStyle w:val="PL"/>
      </w:pPr>
    </w:p>
    <w:p w14:paraId="76DE8B1A" w14:textId="77777777" w:rsidR="008A35FC" w:rsidRDefault="008A35FC" w:rsidP="008A35FC">
      <w:pPr>
        <w:pStyle w:val="PL"/>
      </w:pPr>
      <w:r>
        <w:t xml:space="preserve">    leaf absoluteFrequencySSB {</w:t>
      </w:r>
    </w:p>
    <w:p w14:paraId="528B5F7A" w14:textId="77777777" w:rsidR="008A35FC" w:rsidRDefault="008A35FC" w:rsidP="008A35FC">
      <w:pPr>
        <w:pStyle w:val="PL"/>
      </w:pPr>
      <w:r>
        <w:t xml:space="preserve">      description "The absolute frequency applicable for a downlink NR carrier</w:t>
      </w:r>
    </w:p>
    <w:p w14:paraId="47DAAF0D" w14:textId="77777777" w:rsidR="008A35FC" w:rsidRDefault="008A35FC" w:rsidP="008A35FC">
      <w:pPr>
        <w:pStyle w:val="PL"/>
      </w:pPr>
      <w:r>
        <w:t xml:space="preserve">        frequency associated with the SSB, in terms of NR-ARFCN.";</w:t>
      </w:r>
    </w:p>
    <w:p w14:paraId="2B7A567F" w14:textId="77777777" w:rsidR="008A35FC" w:rsidRDefault="008A35FC" w:rsidP="008A35FC">
      <w:pPr>
        <w:pStyle w:val="PL"/>
      </w:pPr>
      <w:r>
        <w:t xml:space="preserve">      mandatory true;</w:t>
      </w:r>
    </w:p>
    <w:p w14:paraId="0F5518A3" w14:textId="77777777" w:rsidR="008A35FC" w:rsidRDefault="008A35FC" w:rsidP="008A35FC">
      <w:pPr>
        <w:pStyle w:val="PL"/>
      </w:pPr>
      <w:r>
        <w:t xml:space="preserve">      type uint32 { range "0.. 3279165"; }</w:t>
      </w:r>
    </w:p>
    <w:p w14:paraId="4E9ED82A" w14:textId="77777777" w:rsidR="008A35FC" w:rsidRDefault="008A35FC" w:rsidP="008A35FC">
      <w:pPr>
        <w:pStyle w:val="PL"/>
      </w:pPr>
      <w:r>
        <w:t xml:space="preserve">    }</w:t>
      </w:r>
    </w:p>
    <w:p w14:paraId="3ED7B0E1" w14:textId="77777777" w:rsidR="008A35FC" w:rsidRDefault="008A35FC" w:rsidP="008A35FC">
      <w:pPr>
        <w:pStyle w:val="PL"/>
      </w:pPr>
    </w:p>
    <w:p w14:paraId="73A9779C" w14:textId="77777777" w:rsidR="008A35FC" w:rsidRDefault="008A35FC" w:rsidP="008A35FC">
      <w:pPr>
        <w:pStyle w:val="PL"/>
      </w:pPr>
      <w:r>
        <w:t xml:space="preserve">    leaf sSBSubCarrierSpacing {</w:t>
      </w:r>
    </w:p>
    <w:p w14:paraId="475E8DA3" w14:textId="77777777" w:rsidR="008A35FC" w:rsidRDefault="008A35FC" w:rsidP="008A35FC">
      <w:pPr>
        <w:pStyle w:val="PL"/>
      </w:pPr>
      <w:r>
        <w:t xml:space="preserve">      description "Sub-carrier spacing of the SSB.";</w:t>
      </w:r>
    </w:p>
    <w:p w14:paraId="116C8AB2" w14:textId="77777777" w:rsidR="008A35FC" w:rsidRDefault="008A35FC" w:rsidP="008A35FC">
      <w:pPr>
        <w:pStyle w:val="PL"/>
      </w:pPr>
      <w:r>
        <w:t xml:space="preserve">      mandatory true;</w:t>
      </w:r>
    </w:p>
    <w:p w14:paraId="0C119866" w14:textId="77777777" w:rsidR="008A35FC" w:rsidRDefault="008A35FC" w:rsidP="008A35FC">
      <w:pPr>
        <w:pStyle w:val="PL"/>
      </w:pPr>
      <w:r>
        <w:t xml:space="preserve">      type uint8 { range "15 | 30 | 60 | 120"; }</w:t>
      </w:r>
    </w:p>
    <w:p w14:paraId="1A102A58" w14:textId="77777777" w:rsidR="008A35FC" w:rsidRDefault="008A35FC" w:rsidP="008A35FC">
      <w:pPr>
        <w:pStyle w:val="PL"/>
      </w:pPr>
      <w:r>
        <w:t xml:space="preserve">      units "kHz";</w:t>
      </w:r>
    </w:p>
    <w:p w14:paraId="793528AA" w14:textId="77777777" w:rsidR="008A35FC" w:rsidRDefault="008A35FC" w:rsidP="008A35FC">
      <w:pPr>
        <w:pStyle w:val="PL"/>
      </w:pPr>
      <w:r>
        <w:t xml:space="preserve">    }</w:t>
      </w:r>
    </w:p>
    <w:p w14:paraId="0765F287" w14:textId="77777777" w:rsidR="008A35FC" w:rsidRDefault="008A35FC" w:rsidP="008A35FC">
      <w:pPr>
        <w:pStyle w:val="PL"/>
      </w:pPr>
    </w:p>
    <w:p w14:paraId="6D15E6C1" w14:textId="77777777" w:rsidR="008A35FC" w:rsidRDefault="008A35FC" w:rsidP="008A35FC">
      <w:pPr>
        <w:pStyle w:val="PL"/>
      </w:pPr>
      <w:r>
        <w:t xml:space="preserve">    leaf-list multiFrequencyBandListNR {</w:t>
      </w:r>
    </w:p>
    <w:p w14:paraId="7C425F6A" w14:textId="77777777" w:rsidR="008A35FC" w:rsidRDefault="008A35FC" w:rsidP="008A35FC">
      <w:pPr>
        <w:pStyle w:val="PL"/>
      </w:pPr>
      <w:r>
        <w:t xml:space="preserve">      description "List of additional frequency bands the frequency belongs to.</w:t>
      </w:r>
    </w:p>
    <w:p w14:paraId="19535587" w14:textId="77777777" w:rsidR="008A35FC" w:rsidRDefault="008A35FC" w:rsidP="008A35FC">
      <w:pPr>
        <w:pStyle w:val="PL"/>
      </w:pPr>
      <w:r>
        <w:t xml:space="preserve">        The list is automatically set by the gNB.";</w:t>
      </w:r>
    </w:p>
    <w:p w14:paraId="2D04E4CD" w14:textId="77777777" w:rsidR="008A35FC" w:rsidRDefault="008A35FC" w:rsidP="008A35FC">
      <w:pPr>
        <w:pStyle w:val="PL"/>
      </w:pPr>
      <w:r>
        <w:t xml:space="preserve">      config false;</w:t>
      </w:r>
    </w:p>
    <w:p w14:paraId="2FCA4E43" w14:textId="77777777" w:rsidR="008A35FC" w:rsidRDefault="008A35FC" w:rsidP="008A35FC">
      <w:pPr>
        <w:pStyle w:val="PL"/>
      </w:pPr>
      <w:r>
        <w:t xml:space="preserve">      min-elements 0;</w:t>
      </w:r>
    </w:p>
    <w:p w14:paraId="7F29263F" w14:textId="77777777" w:rsidR="008A35FC" w:rsidRDefault="008A35FC" w:rsidP="008A35FC">
      <w:pPr>
        <w:pStyle w:val="PL"/>
      </w:pPr>
      <w:r>
        <w:t xml:space="preserve">      type uint16 { range "1..256"; }</w:t>
      </w:r>
    </w:p>
    <w:p w14:paraId="68AD2AC8" w14:textId="77777777" w:rsidR="008A35FC" w:rsidRDefault="008A35FC" w:rsidP="008A35FC">
      <w:pPr>
        <w:pStyle w:val="PL"/>
      </w:pPr>
      <w:r>
        <w:t xml:space="preserve">    }</w:t>
      </w:r>
    </w:p>
    <w:p w14:paraId="564F2A13" w14:textId="77777777" w:rsidR="008A35FC" w:rsidRDefault="008A35FC" w:rsidP="008A35FC">
      <w:pPr>
        <w:pStyle w:val="PL"/>
      </w:pPr>
      <w:r>
        <w:t xml:space="preserve">  }</w:t>
      </w:r>
    </w:p>
    <w:p w14:paraId="360DF890" w14:textId="77777777" w:rsidR="008A35FC" w:rsidRDefault="008A35FC" w:rsidP="008A35FC">
      <w:pPr>
        <w:pStyle w:val="PL"/>
      </w:pPr>
    </w:p>
    <w:p w14:paraId="51058819" w14:textId="77777777" w:rsidR="008A35FC" w:rsidRDefault="008A35FC" w:rsidP="008A35FC">
      <w:pPr>
        <w:pStyle w:val="PL"/>
      </w:pPr>
      <w:r>
        <w:t xml:space="preserve">  grouping NRFrequencyWrapper {</w:t>
      </w:r>
    </w:p>
    <w:p w14:paraId="5C43147A" w14:textId="77777777" w:rsidR="008A35FC" w:rsidRDefault="008A35FC" w:rsidP="008A35FC">
      <w:pPr>
        <w:pStyle w:val="PL"/>
      </w:pPr>
      <w:r>
        <w:t xml:space="preserve">    list NRFrequency {</w:t>
      </w:r>
    </w:p>
    <w:p w14:paraId="14756DA8" w14:textId="77777777" w:rsidR="008A35FC" w:rsidRDefault="008A35FC" w:rsidP="008A35FC">
      <w:pPr>
        <w:pStyle w:val="PL"/>
      </w:pPr>
      <w:r>
        <w:t xml:space="preserve">      description "Represents certain NR frequency properties.";</w:t>
      </w:r>
    </w:p>
    <w:p w14:paraId="77FC77A1" w14:textId="77777777" w:rsidR="008A35FC" w:rsidRDefault="008A35FC" w:rsidP="008A35FC">
      <w:pPr>
        <w:pStyle w:val="PL"/>
      </w:pPr>
      <w:r>
        <w:t xml:space="preserve">      reference "3GPP TS 28.541";</w:t>
      </w:r>
    </w:p>
    <w:p w14:paraId="2B866522" w14:textId="77777777" w:rsidR="008A35FC" w:rsidRDefault="008A35FC" w:rsidP="008A35FC">
      <w:pPr>
        <w:pStyle w:val="PL"/>
      </w:pPr>
      <w:r>
        <w:t xml:space="preserve">      key id;</w:t>
      </w:r>
    </w:p>
    <w:p w14:paraId="5DE296C0" w14:textId="77777777" w:rsidR="008A35FC" w:rsidRDefault="008A35FC" w:rsidP="008A35FC">
      <w:pPr>
        <w:pStyle w:val="PL"/>
      </w:pPr>
      <w:r>
        <w:t xml:space="preserve">      uses top3gpp:Top_Grp;</w:t>
      </w:r>
    </w:p>
    <w:p w14:paraId="58BE35F1" w14:textId="77777777" w:rsidR="008A35FC" w:rsidRDefault="008A35FC" w:rsidP="008A35FC">
      <w:pPr>
        <w:pStyle w:val="PL"/>
      </w:pPr>
      <w:r>
        <w:t xml:space="preserve">      container attributes {</w:t>
      </w:r>
    </w:p>
    <w:p w14:paraId="14283180" w14:textId="77777777" w:rsidR="008A35FC" w:rsidRDefault="008A35FC" w:rsidP="008A35FC">
      <w:pPr>
        <w:pStyle w:val="PL"/>
      </w:pPr>
      <w:r>
        <w:t xml:space="preserve">        uses NRFrequencyGrp;</w:t>
      </w:r>
    </w:p>
    <w:p w14:paraId="64FFB1E5" w14:textId="77777777" w:rsidR="008A35FC" w:rsidRDefault="008A35FC" w:rsidP="008A35FC">
      <w:pPr>
        <w:pStyle w:val="PL"/>
      </w:pPr>
      <w:r>
        <w:t xml:space="preserve">      }</w:t>
      </w:r>
    </w:p>
    <w:p w14:paraId="40589973" w14:textId="77777777" w:rsidR="008A35FC" w:rsidRDefault="008A35FC" w:rsidP="008A35FC">
      <w:pPr>
        <w:pStyle w:val="PL"/>
      </w:pPr>
      <w:r>
        <w:t xml:space="preserve">      uses mf3gpp:ManagedFunctionContainedClasses;</w:t>
      </w:r>
    </w:p>
    <w:p w14:paraId="2203A2E7" w14:textId="77777777" w:rsidR="008A35FC" w:rsidRDefault="008A35FC" w:rsidP="008A35FC">
      <w:pPr>
        <w:pStyle w:val="PL"/>
      </w:pPr>
      <w:r>
        <w:t xml:space="preserve">    }</w:t>
      </w:r>
    </w:p>
    <w:p w14:paraId="008D2E65" w14:textId="77777777" w:rsidR="008A35FC" w:rsidRDefault="008A35FC" w:rsidP="008A35FC">
      <w:pPr>
        <w:pStyle w:val="PL"/>
      </w:pPr>
      <w:r>
        <w:t xml:space="preserve">  } </w:t>
      </w:r>
    </w:p>
    <w:p w14:paraId="43398E31" w14:textId="77777777" w:rsidR="008A35FC" w:rsidRDefault="008A35FC" w:rsidP="008A35FC">
      <w:pPr>
        <w:pStyle w:val="PL"/>
      </w:pPr>
      <w:r>
        <w:t xml:space="preserve">  </w:t>
      </w:r>
    </w:p>
    <w:p w14:paraId="1210BBCE" w14:textId="77777777" w:rsidR="008A35FC" w:rsidRDefault="008A35FC" w:rsidP="008A35FC">
      <w:pPr>
        <w:pStyle w:val="PL"/>
      </w:pPr>
      <w:r>
        <w:t xml:space="preserve">  augment "/subnet3gpp:SubNetwork" {</w:t>
      </w:r>
    </w:p>
    <w:p w14:paraId="27019026" w14:textId="77777777" w:rsidR="008A35FC" w:rsidRDefault="008A35FC" w:rsidP="008A35FC">
      <w:pPr>
        <w:pStyle w:val="PL"/>
      </w:pPr>
      <w:r>
        <w:t xml:space="preserve">    if-feature subnet3gpp:ExternalsUnderSubNetwork ;</w:t>
      </w:r>
    </w:p>
    <w:p w14:paraId="0203D222" w14:textId="77777777" w:rsidR="008A35FC" w:rsidRDefault="008A35FC" w:rsidP="008A35FC">
      <w:pPr>
        <w:pStyle w:val="PL"/>
      </w:pPr>
      <w:r>
        <w:t xml:space="preserve">    uses NRFrequencyWrapper;</w:t>
      </w:r>
    </w:p>
    <w:p w14:paraId="67A10B09" w14:textId="77777777" w:rsidR="008A35FC" w:rsidRDefault="008A35FC" w:rsidP="008A35FC">
      <w:pPr>
        <w:pStyle w:val="PL"/>
      </w:pPr>
      <w:r>
        <w:t xml:space="preserve">  }</w:t>
      </w:r>
    </w:p>
    <w:p w14:paraId="28314A51" w14:textId="77777777" w:rsidR="008A35FC" w:rsidRDefault="008A35FC" w:rsidP="008A35FC">
      <w:pPr>
        <w:pStyle w:val="PL"/>
      </w:pPr>
    </w:p>
    <w:p w14:paraId="05FCBB14" w14:textId="77777777" w:rsidR="008A35FC" w:rsidRDefault="008A35FC" w:rsidP="008A35FC">
      <w:pPr>
        <w:pStyle w:val="PL"/>
      </w:pPr>
      <w:r>
        <w:t xml:space="preserve">  augment "/nrnet3gpp:NRNetwork" {</w:t>
      </w:r>
    </w:p>
    <w:p w14:paraId="4BA1A3D7" w14:textId="77777777" w:rsidR="008A35FC" w:rsidRDefault="008A35FC" w:rsidP="008A35FC">
      <w:pPr>
        <w:pStyle w:val="PL"/>
      </w:pPr>
      <w:r>
        <w:t xml:space="preserve">    if-feature nrnet3gpp:ExternalsUnderNRNetwork;</w:t>
      </w:r>
    </w:p>
    <w:p w14:paraId="13174414" w14:textId="77777777" w:rsidR="008A35FC" w:rsidRDefault="008A35FC" w:rsidP="008A35FC">
      <w:pPr>
        <w:pStyle w:val="PL"/>
      </w:pPr>
      <w:r>
        <w:t xml:space="preserve">    uses NRFrequencyWrapper;</w:t>
      </w:r>
    </w:p>
    <w:p w14:paraId="7E9B65FD" w14:textId="77777777" w:rsidR="008A35FC" w:rsidRDefault="008A35FC" w:rsidP="008A35FC">
      <w:pPr>
        <w:pStyle w:val="PL"/>
      </w:pPr>
      <w:r>
        <w:t xml:space="preserve">  }</w:t>
      </w:r>
    </w:p>
    <w:p w14:paraId="2FD506DB" w14:textId="77777777" w:rsidR="00EB37FA" w:rsidRDefault="008A35FC" w:rsidP="00EB37FA">
      <w:pPr>
        <w:pStyle w:val="PL"/>
      </w:pPr>
      <w:r>
        <w:t>}</w:t>
      </w:r>
    </w:p>
    <w:p w14:paraId="2AA499FD" w14:textId="1A74BA9B" w:rsidR="008A35FC" w:rsidRDefault="00EB37FA" w:rsidP="00EB37FA">
      <w:pPr>
        <w:pStyle w:val="PL"/>
      </w:pPr>
      <w:r>
        <w:t>&lt;CODE ENDS&gt;</w:t>
      </w:r>
    </w:p>
    <w:p w14:paraId="07B45B27" w14:textId="39161D7C" w:rsidR="008A35FC" w:rsidRDefault="008A35FC" w:rsidP="008A35FC">
      <w:pPr>
        <w:pStyle w:val="Heading2"/>
      </w:pPr>
      <w:bookmarkStart w:id="157" w:name="_Toc59183353"/>
      <w:bookmarkStart w:id="158" w:name="_Toc59184819"/>
      <w:bookmarkStart w:id="159" w:name="_Toc59195754"/>
      <w:bookmarkStart w:id="160" w:name="_Toc59440183"/>
      <w:bookmarkStart w:id="161" w:name="_Toc67990632"/>
      <w:r>
        <w:rPr>
          <w:lang w:eastAsia="zh-CN"/>
        </w:rPr>
        <w:t>E.5.24</w:t>
      </w:r>
      <w:r>
        <w:rPr>
          <w:lang w:eastAsia="zh-CN"/>
        </w:rPr>
        <w:tab/>
        <w:t>module _3gpp-nr-nrm-nrnetwork.yang</w:t>
      </w:r>
      <w:bookmarkEnd w:id="157"/>
      <w:bookmarkEnd w:id="158"/>
      <w:bookmarkEnd w:id="159"/>
      <w:bookmarkEnd w:id="160"/>
      <w:bookmarkEnd w:id="161"/>
    </w:p>
    <w:p w14:paraId="30070E97" w14:textId="77777777" w:rsidR="00EB37FA" w:rsidRDefault="00EB37FA" w:rsidP="008A35FC">
      <w:pPr>
        <w:pStyle w:val="PL"/>
      </w:pPr>
      <w:r w:rsidRPr="00EB37FA">
        <w:t>&lt;CODE BEGINS&gt;</w:t>
      </w:r>
    </w:p>
    <w:p w14:paraId="2D198B49" w14:textId="0F790024" w:rsidR="008A35FC" w:rsidRDefault="008A35FC" w:rsidP="008A35FC">
      <w:pPr>
        <w:pStyle w:val="PL"/>
      </w:pPr>
      <w:r>
        <w:t>module _3gpp-nr-nrm-nrnetwork {</w:t>
      </w:r>
    </w:p>
    <w:p w14:paraId="48013820" w14:textId="77777777" w:rsidR="008A35FC" w:rsidRDefault="008A35FC" w:rsidP="008A35FC">
      <w:pPr>
        <w:pStyle w:val="PL"/>
      </w:pPr>
      <w:r>
        <w:t xml:space="preserve">  yang-version 1.1;</w:t>
      </w:r>
    </w:p>
    <w:p w14:paraId="71D2FDD6" w14:textId="77777777" w:rsidR="008A35FC" w:rsidRDefault="008A35FC" w:rsidP="008A35FC">
      <w:pPr>
        <w:pStyle w:val="PL"/>
      </w:pPr>
      <w:r>
        <w:t xml:space="preserve">  namespace "urn:3gpp:sa5:_3gpp-nr-nrm-nrnetwork";</w:t>
      </w:r>
    </w:p>
    <w:p w14:paraId="4660EF41" w14:textId="77777777" w:rsidR="008A35FC" w:rsidRDefault="008A35FC" w:rsidP="008A35FC">
      <w:pPr>
        <w:pStyle w:val="PL"/>
      </w:pPr>
      <w:r>
        <w:t xml:space="preserve">  prefix "nrnet3gpp";</w:t>
      </w:r>
    </w:p>
    <w:p w14:paraId="0FC77BD7" w14:textId="77777777" w:rsidR="008A35FC" w:rsidRDefault="008A35FC" w:rsidP="008A35FC">
      <w:pPr>
        <w:pStyle w:val="PL"/>
      </w:pPr>
    </w:p>
    <w:p w14:paraId="72E697CE" w14:textId="77777777" w:rsidR="008A35FC" w:rsidRDefault="008A35FC" w:rsidP="008A35FC">
      <w:pPr>
        <w:pStyle w:val="PL"/>
      </w:pPr>
      <w:r>
        <w:t xml:space="preserve">  import _3gpp-common-subnetwork { prefix subnet3gpp; }</w:t>
      </w:r>
    </w:p>
    <w:p w14:paraId="135ABC97" w14:textId="77777777" w:rsidR="008A35FC" w:rsidRDefault="008A35FC" w:rsidP="008A35FC">
      <w:pPr>
        <w:pStyle w:val="PL"/>
      </w:pPr>
      <w:r>
        <w:t xml:space="preserve">  import _3gpp-common-top { prefix top3gpp; }</w:t>
      </w:r>
    </w:p>
    <w:p w14:paraId="1B019EFC" w14:textId="77777777" w:rsidR="008A35FC" w:rsidRDefault="008A35FC" w:rsidP="008A35FC">
      <w:pPr>
        <w:pStyle w:val="PL"/>
      </w:pPr>
    </w:p>
    <w:p w14:paraId="283CF0E1" w14:textId="77777777" w:rsidR="008A35FC" w:rsidRDefault="008A35FC" w:rsidP="008A35FC">
      <w:pPr>
        <w:pStyle w:val="PL"/>
      </w:pPr>
      <w:r>
        <w:t xml:space="preserve">  organization "3GPP SA5";</w:t>
      </w:r>
    </w:p>
    <w:p w14:paraId="44F1BE95" w14:textId="77777777" w:rsidR="008A35FC" w:rsidRDefault="008A35FC" w:rsidP="008A35FC">
      <w:pPr>
        <w:pStyle w:val="PL"/>
      </w:pPr>
      <w:r>
        <w:t xml:space="preserve">  description "Defines the YANG mapping of the NRNetwork Information Object</w:t>
      </w:r>
    </w:p>
    <w:p w14:paraId="0929219D" w14:textId="77777777" w:rsidR="008A35FC" w:rsidRDefault="008A35FC" w:rsidP="008A35FC">
      <w:pPr>
        <w:pStyle w:val="PL"/>
      </w:pPr>
      <w:r>
        <w:t xml:space="preserve">    Class (IOC) that is part of the NR Network Resource Model (NRM).";</w:t>
      </w:r>
    </w:p>
    <w:p w14:paraId="09FB4274" w14:textId="77777777" w:rsidR="008A35FC" w:rsidRDefault="008A35FC" w:rsidP="008A35FC">
      <w:pPr>
        <w:pStyle w:val="PL"/>
      </w:pPr>
      <w:r>
        <w:t xml:space="preserve">  reference "3GPP TS 28.541 5G Network Resource Model (NRM)";</w:t>
      </w:r>
    </w:p>
    <w:p w14:paraId="07311B62" w14:textId="77777777" w:rsidR="008A35FC" w:rsidRDefault="008A35FC" w:rsidP="008A35FC">
      <w:pPr>
        <w:pStyle w:val="PL"/>
      </w:pPr>
    </w:p>
    <w:p w14:paraId="01F43DC5" w14:textId="77777777" w:rsidR="008A35FC" w:rsidRDefault="008A35FC" w:rsidP="008A35FC">
      <w:pPr>
        <w:pStyle w:val="PL"/>
      </w:pPr>
      <w:r>
        <w:t xml:space="preserve">  revision 2019-06-17 {</w:t>
      </w:r>
    </w:p>
    <w:p w14:paraId="11F266C4" w14:textId="77777777" w:rsidR="008A35FC" w:rsidRDefault="008A35FC" w:rsidP="008A35FC">
      <w:pPr>
        <w:pStyle w:val="PL"/>
      </w:pPr>
      <w:r>
        <w:t xml:space="preserve">    description "Initial revision";</w:t>
      </w:r>
    </w:p>
    <w:p w14:paraId="1B5D2986" w14:textId="77777777" w:rsidR="008A35FC" w:rsidRDefault="008A35FC" w:rsidP="008A35FC">
      <w:pPr>
        <w:pStyle w:val="PL"/>
      </w:pPr>
      <w:r>
        <w:t xml:space="preserve">  }</w:t>
      </w:r>
    </w:p>
    <w:p w14:paraId="600ECCA0" w14:textId="77777777" w:rsidR="008A35FC" w:rsidRDefault="008A35FC" w:rsidP="008A35FC">
      <w:pPr>
        <w:pStyle w:val="PL"/>
      </w:pPr>
    </w:p>
    <w:p w14:paraId="32CCF2E3" w14:textId="77777777" w:rsidR="008A35FC" w:rsidRDefault="008A35FC" w:rsidP="008A35FC">
      <w:pPr>
        <w:pStyle w:val="PL"/>
      </w:pPr>
      <w:r>
        <w:t xml:space="preserve">  feature ExternalsUnderNRNetwork {</w:t>
      </w:r>
    </w:p>
    <w:p w14:paraId="7B8EC35B" w14:textId="77777777" w:rsidR="008A35FC" w:rsidRDefault="008A35FC" w:rsidP="008A35FC">
      <w:pPr>
        <w:pStyle w:val="PL"/>
      </w:pPr>
      <w:r>
        <w:t xml:space="preserve">    description "Classes representing external entities like NRFrequency, </w:t>
      </w:r>
    </w:p>
    <w:p w14:paraId="2EE9728B" w14:textId="77777777" w:rsidR="008A35FC" w:rsidRDefault="008A35FC" w:rsidP="008A35FC">
      <w:pPr>
        <w:pStyle w:val="PL"/>
      </w:pPr>
      <w:r>
        <w:t xml:space="preserve">      ExternalGNBCUCPFunction, ExternalGNBDUFunction </w:t>
      </w:r>
    </w:p>
    <w:p w14:paraId="4CDC1B55" w14:textId="77777777" w:rsidR="008A35FC" w:rsidRDefault="008A35FC" w:rsidP="008A35FC">
      <w:pPr>
        <w:pStyle w:val="PL"/>
      </w:pPr>
      <w:r>
        <w:t xml:space="preserve">      are contained under a NRNetwork list/class.";</w:t>
      </w:r>
    </w:p>
    <w:p w14:paraId="331167BE" w14:textId="77777777" w:rsidR="008A35FC" w:rsidRDefault="008A35FC" w:rsidP="008A35FC">
      <w:pPr>
        <w:pStyle w:val="PL"/>
      </w:pPr>
      <w:r>
        <w:t xml:space="preserve">  }</w:t>
      </w:r>
    </w:p>
    <w:p w14:paraId="3DC5B206" w14:textId="77777777" w:rsidR="008A35FC" w:rsidRDefault="008A35FC" w:rsidP="008A35FC">
      <w:pPr>
        <w:pStyle w:val="PL"/>
      </w:pPr>
    </w:p>
    <w:p w14:paraId="644B6D63" w14:textId="77777777" w:rsidR="008A35FC" w:rsidRDefault="008A35FC" w:rsidP="008A35FC">
      <w:pPr>
        <w:pStyle w:val="PL"/>
      </w:pPr>
      <w:r>
        <w:t xml:space="preserve">  grouping NRNetworkGrp {</w:t>
      </w:r>
    </w:p>
    <w:p w14:paraId="3CB06DAB" w14:textId="77777777" w:rsidR="008A35FC" w:rsidRDefault="008A35FC" w:rsidP="008A35FC">
      <w:pPr>
        <w:pStyle w:val="PL"/>
      </w:pPr>
      <w:r>
        <w:t xml:space="preserve">    description "Represents the NRNetwork IOC.";</w:t>
      </w:r>
    </w:p>
    <w:p w14:paraId="576C18E1" w14:textId="77777777" w:rsidR="008A35FC" w:rsidRDefault="008A35FC" w:rsidP="008A35FC">
      <w:pPr>
        <w:pStyle w:val="PL"/>
      </w:pPr>
      <w:r>
        <w:t xml:space="preserve">    reference "3GPP TS 28.541";</w:t>
      </w:r>
    </w:p>
    <w:p w14:paraId="69034ED2" w14:textId="77777777" w:rsidR="008A35FC" w:rsidRDefault="008A35FC" w:rsidP="008A35FC">
      <w:pPr>
        <w:pStyle w:val="PL"/>
      </w:pPr>
      <w:r>
        <w:t xml:space="preserve">    uses subnet3gpp:SubNetworkGrp;</w:t>
      </w:r>
    </w:p>
    <w:p w14:paraId="3EF3BB63" w14:textId="77777777" w:rsidR="008A35FC" w:rsidRDefault="008A35FC" w:rsidP="008A35FC">
      <w:pPr>
        <w:pStyle w:val="PL"/>
      </w:pPr>
      <w:r>
        <w:t xml:space="preserve">  }</w:t>
      </w:r>
    </w:p>
    <w:p w14:paraId="27688A6D" w14:textId="77777777" w:rsidR="008A35FC" w:rsidRDefault="008A35FC" w:rsidP="008A35FC">
      <w:pPr>
        <w:pStyle w:val="PL"/>
      </w:pPr>
    </w:p>
    <w:p w14:paraId="709339AF" w14:textId="77777777" w:rsidR="008A35FC" w:rsidRDefault="008A35FC" w:rsidP="008A35FC">
      <w:pPr>
        <w:pStyle w:val="PL"/>
      </w:pPr>
      <w:r>
        <w:t xml:space="preserve">  list NRNetwork {</w:t>
      </w:r>
    </w:p>
    <w:p w14:paraId="5B18D05B" w14:textId="77777777" w:rsidR="008A35FC" w:rsidRDefault="008A35FC" w:rsidP="008A35FC">
      <w:pPr>
        <w:pStyle w:val="PL"/>
      </w:pPr>
      <w:r>
        <w:t xml:space="preserve">    description "A subnetwork containing gNB external NR entities.";</w:t>
      </w:r>
    </w:p>
    <w:p w14:paraId="61FE0E8B" w14:textId="77777777" w:rsidR="008A35FC" w:rsidRDefault="008A35FC" w:rsidP="008A35FC">
      <w:pPr>
        <w:pStyle w:val="PL"/>
      </w:pPr>
      <w:r>
        <w:t xml:space="preserve">      reference "3GPP TS 28.541";</w:t>
      </w:r>
    </w:p>
    <w:p w14:paraId="6A80E261" w14:textId="77777777" w:rsidR="008A35FC" w:rsidRDefault="008A35FC" w:rsidP="008A35FC">
      <w:pPr>
        <w:pStyle w:val="PL"/>
      </w:pPr>
      <w:r>
        <w:t xml:space="preserve">    key id;</w:t>
      </w:r>
    </w:p>
    <w:p w14:paraId="6D79950D" w14:textId="77777777" w:rsidR="008A35FC" w:rsidRDefault="008A35FC" w:rsidP="008A35FC">
      <w:pPr>
        <w:pStyle w:val="PL"/>
      </w:pPr>
      <w:r>
        <w:t xml:space="preserve">    uses top3gpp:Top_Grp;</w:t>
      </w:r>
    </w:p>
    <w:p w14:paraId="6C58108D" w14:textId="77777777" w:rsidR="008A35FC" w:rsidRDefault="008A35FC" w:rsidP="008A35FC">
      <w:pPr>
        <w:pStyle w:val="PL"/>
      </w:pPr>
      <w:r>
        <w:t xml:space="preserve">    container attributes {</w:t>
      </w:r>
    </w:p>
    <w:p w14:paraId="097FE2BE" w14:textId="77777777" w:rsidR="008A35FC" w:rsidRDefault="008A35FC" w:rsidP="008A35FC">
      <w:pPr>
        <w:pStyle w:val="PL"/>
      </w:pPr>
      <w:r>
        <w:t xml:space="preserve">      uses NRNetworkGrp;</w:t>
      </w:r>
    </w:p>
    <w:p w14:paraId="0A2A4DB2" w14:textId="77777777" w:rsidR="008A35FC" w:rsidRDefault="008A35FC" w:rsidP="008A35FC">
      <w:pPr>
        <w:pStyle w:val="PL"/>
      </w:pPr>
      <w:r>
        <w:t xml:space="preserve">    }</w:t>
      </w:r>
    </w:p>
    <w:p w14:paraId="13F361C2" w14:textId="77777777" w:rsidR="008A35FC" w:rsidRDefault="008A35FC" w:rsidP="008A35FC">
      <w:pPr>
        <w:pStyle w:val="PL"/>
      </w:pPr>
      <w:r>
        <w:t xml:space="preserve">  }</w:t>
      </w:r>
    </w:p>
    <w:p w14:paraId="11E43644" w14:textId="77777777" w:rsidR="00EB37FA" w:rsidRDefault="008A35FC" w:rsidP="00EB37FA">
      <w:pPr>
        <w:pStyle w:val="PL"/>
      </w:pPr>
      <w:r>
        <w:t>}</w:t>
      </w:r>
    </w:p>
    <w:p w14:paraId="7AFA1CE0" w14:textId="7B029AE7" w:rsidR="008A35FC" w:rsidRDefault="00EB37FA" w:rsidP="00EB37FA">
      <w:pPr>
        <w:pStyle w:val="PL"/>
      </w:pPr>
      <w:r>
        <w:t>&lt;CODE ENDS&gt;</w:t>
      </w:r>
    </w:p>
    <w:p w14:paraId="6832AF90" w14:textId="628137C8" w:rsidR="008A35FC" w:rsidRDefault="008A35FC" w:rsidP="008A35FC">
      <w:pPr>
        <w:pStyle w:val="Heading2"/>
      </w:pPr>
      <w:bookmarkStart w:id="162" w:name="_Toc59183354"/>
      <w:bookmarkStart w:id="163" w:name="_Toc59184820"/>
      <w:bookmarkStart w:id="164" w:name="_Toc59195755"/>
      <w:bookmarkStart w:id="165" w:name="_Toc59440184"/>
      <w:bookmarkStart w:id="166" w:name="_Toc67990633"/>
      <w:r>
        <w:rPr>
          <w:lang w:eastAsia="zh-CN"/>
        </w:rPr>
        <w:t>E.5.25</w:t>
      </w:r>
      <w:r>
        <w:rPr>
          <w:lang w:eastAsia="zh-CN"/>
        </w:rPr>
        <w:tab/>
        <w:t>module _3gpp-nr-nrm-nrsectorcarrier.yang</w:t>
      </w:r>
      <w:bookmarkEnd w:id="162"/>
      <w:bookmarkEnd w:id="163"/>
      <w:bookmarkEnd w:id="164"/>
      <w:bookmarkEnd w:id="165"/>
      <w:bookmarkEnd w:id="166"/>
    </w:p>
    <w:p w14:paraId="5D08B9A4" w14:textId="77777777" w:rsidR="00EB37FA" w:rsidRDefault="00EB37FA" w:rsidP="008A35FC">
      <w:pPr>
        <w:pStyle w:val="PL"/>
      </w:pPr>
      <w:r w:rsidRPr="00EB37FA">
        <w:t>&lt;CODE BEGINS&gt;</w:t>
      </w:r>
    </w:p>
    <w:p w14:paraId="7B86209E" w14:textId="18D5CC3B" w:rsidR="008A35FC" w:rsidRDefault="008A35FC" w:rsidP="008A35FC">
      <w:pPr>
        <w:pStyle w:val="PL"/>
      </w:pPr>
      <w:r>
        <w:t>module _3gpp-nr-nrm-nrsectorcarrier {</w:t>
      </w:r>
    </w:p>
    <w:p w14:paraId="639E5085" w14:textId="77777777" w:rsidR="008A35FC" w:rsidRDefault="008A35FC" w:rsidP="008A35FC">
      <w:pPr>
        <w:pStyle w:val="PL"/>
      </w:pPr>
      <w:r>
        <w:t xml:space="preserve">  yang-version 1.1;</w:t>
      </w:r>
    </w:p>
    <w:p w14:paraId="4B83F9B9" w14:textId="77777777" w:rsidR="008A35FC" w:rsidRDefault="008A35FC" w:rsidP="008A35FC">
      <w:pPr>
        <w:pStyle w:val="PL"/>
      </w:pPr>
      <w:r>
        <w:t xml:space="preserve">  namespace "urn:3gpp:sa5:_3gpp-nr-nrm-nrnetwork-nrsectorcarrier";</w:t>
      </w:r>
    </w:p>
    <w:p w14:paraId="21100E44" w14:textId="77777777" w:rsidR="008A35FC" w:rsidRDefault="008A35FC" w:rsidP="008A35FC">
      <w:pPr>
        <w:pStyle w:val="PL"/>
      </w:pPr>
      <w:r>
        <w:t xml:space="preserve">  prefix "nrsectcarr3gpp";</w:t>
      </w:r>
    </w:p>
    <w:p w14:paraId="00001B4D" w14:textId="77777777" w:rsidR="008A35FC" w:rsidRDefault="008A35FC" w:rsidP="008A35FC">
      <w:pPr>
        <w:pStyle w:val="PL"/>
      </w:pPr>
    </w:p>
    <w:p w14:paraId="1F240F39" w14:textId="77777777" w:rsidR="008A35FC" w:rsidRDefault="008A35FC" w:rsidP="008A35FC">
      <w:pPr>
        <w:pStyle w:val="PL"/>
      </w:pPr>
      <w:r>
        <w:t xml:space="preserve">  import _3gpp-common-yang-types { prefix types3gpp; }</w:t>
      </w:r>
    </w:p>
    <w:p w14:paraId="4568C4AA" w14:textId="77777777" w:rsidR="008A35FC" w:rsidRDefault="008A35FC" w:rsidP="008A35FC">
      <w:pPr>
        <w:pStyle w:val="PL"/>
      </w:pPr>
      <w:r>
        <w:t xml:space="preserve">  import _3gpp-common-managed-function { prefix mf3gpp; }</w:t>
      </w:r>
    </w:p>
    <w:p w14:paraId="5F4D95E8" w14:textId="77777777" w:rsidR="008A35FC" w:rsidRDefault="008A35FC" w:rsidP="008A35FC">
      <w:pPr>
        <w:pStyle w:val="PL"/>
      </w:pPr>
      <w:r>
        <w:t xml:space="preserve">  import _3gpp-common-managed-element { prefix me3gpp; }</w:t>
      </w:r>
    </w:p>
    <w:p w14:paraId="3E7CD18E" w14:textId="77777777" w:rsidR="008A35FC" w:rsidRDefault="008A35FC" w:rsidP="008A35FC">
      <w:pPr>
        <w:pStyle w:val="PL"/>
      </w:pPr>
      <w:r>
        <w:t xml:space="preserve">  import _3gpp-nr-nrm-gnbdufunction { prefix gnbdu3gpp; }</w:t>
      </w:r>
    </w:p>
    <w:p w14:paraId="557FFA1E" w14:textId="77777777" w:rsidR="008A35FC" w:rsidRDefault="008A35FC" w:rsidP="008A35FC">
      <w:pPr>
        <w:pStyle w:val="PL"/>
      </w:pPr>
      <w:r>
        <w:t xml:space="preserve">  import _3gpp-common-top { prefix top3gpp; }</w:t>
      </w:r>
    </w:p>
    <w:p w14:paraId="29AB4052" w14:textId="77777777" w:rsidR="008A35FC" w:rsidRDefault="008A35FC" w:rsidP="008A35FC">
      <w:pPr>
        <w:pStyle w:val="PL"/>
      </w:pPr>
    </w:p>
    <w:p w14:paraId="29CF4116" w14:textId="77777777" w:rsidR="008A35FC" w:rsidRDefault="008A35FC" w:rsidP="008A35FC">
      <w:pPr>
        <w:pStyle w:val="PL"/>
      </w:pPr>
      <w:r>
        <w:t xml:space="preserve">  organization "3GPP SA5";</w:t>
      </w:r>
    </w:p>
    <w:p w14:paraId="0F00C4C8" w14:textId="77777777" w:rsidR="008A35FC" w:rsidRDefault="008A35FC" w:rsidP="008A35FC">
      <w:pPr>
        <w:pStyle w:val="PL"/>
      </w:pPr>
      <w:r>
        <w:t xml:space="preserve">  contact "https://www.3gpp.org/DynaReport/TSG-WG--S5--officials.htm?Itemid=464";</w:t>
      </w:r>
    </w:p>
    <w:p w14:paraId="2B89F3B1" w14:textId="77777777" w:rsidR="008A35FC" w:rsidRDefault="008A35FC" w:rsidP="008A35FC">
      <w:pPr>
        <w:pStyle w:val="PL"/>
      </w:pPr>
      <w:r>
        <w:t xml:space="preserve">  description "Defines the YANG mapping of the NRSectorCarrier Information</w:t>
      </w:r>
    </w:p>
    <w:p w14:paraId="66568844" w14:textId="77777777" w:rsidR="008A35FC" w:rsidRDefault="008A35FC" w:rsidP="008A35FC">
      <w:pPr>
        <w:pStyle w:val="PL"/>
      </w:pPr>
      <w:r>
        <w:t xml:space="preserve">    Object Class (IOC) that is part of the NR Network Resource Model (NRM).";</w:t>
      </w:r>
    </w:p>
    <w:p w14:paraId="20B69709" w14:textId="77777777" w:rsidR="008A35FC" w:rsidRDefault="008A35FC" w:rsidP="008A35FC">
      <w:pPr>
        <w:pStyle w:val="PL"/>
      </w:pPr>
      <w:r>
        <w:t xml:space="preserve">  reference "3GPP TS 28.541 5G Network Resource Model (NRM)";</w:t>
      </w:r>
    </w:p>
    <w:p w14:paraId="17CCF130" w14:textId="77777777" w:rsidR="008A35FC" w:rsidRDefault="008A35FC" w:rsidP="008A35FC">
      <w:pPr>
        <w:pStyle w:val="PL"/>
      </w:pPr>
    </w:p>
    <w:p w14:paraId="2C4D8BC4" w14:textId="77777777" w:rsidR="008A35FC" w:rsidRDefault="008A35FC" w:rsidP="008A35FC">
      <w:pPr>
        <w:pStyle w:val="PL"/>
      </w:pPr>
      <w:r>
        <w:t xml:space="preserve">  revision 2020-05-28 { reference CR-0316 ; }</w:t>
      </w:r>
    </w:p>
    <w:p w14:paraId="35F7A310" w14:textId="77777777" w:rsidR="008A35FC" w:rsidRDefault="008A35FC" w:rsidP="008A35FC">
      <w:pPr>
        <w:pStyle w:val="PL"/>
      </w:pPr>
      <w:r>
        <w:t xml:space="preserve">  revision 2019-10-28 { reference S5-193518 ; }</w:t>
      </w:r>
    </w:p>
    <w:p w14:paraId="783773E0" w14:textId="77777777" w:rsidR="008A35FC" w:rsidRDefault="008A35FC" w:rsidP="008A35FC">
      <w:pPr>
        <w:pStyle w:val="PL"/>
      </w:pPr>
      <w:r>
        <w:t xml:space="preserve">  revision 2019-06-17 {</w:t>
      </w:r>
    </w:p>
    <w:p w14:paraId="02655B21" w14:textId="77777777" w:rsidR="008A35FC" w:rsidRDefault="008A35FC" w:rsidP="008A35FC">
      <w:pPr>
        <w:pStyle w:val="PL"/>
      </w:pPr>
      <w:r>
        <w:t xml:space="preserve">    description "Initial revision";</w:t>
      </w:r>
    </w:p>
    <w:p w14:paraId="0565B31F" w14:textId="77777777" w:rsidR="008A35FC" w:rsidRDefault="008A35FC" w:rsidP="008A35FC">
      <w:pPr>
        <w:pStyle w:val="PL"/>
      </w:pPr>
      <w:r>
        <w:t xml:space="preserve">  }</w:t>
      </w:r>
    </w:p>
    <w:p w14:paraId="29954D3C" w14:textId="77777777" w:rsidR="008A35FC" w:rsidRDefault="008A35FC" w:rsidP="008A35FC">
      <w:pPr>
        <w:pStyle w:val="PL"/>
      </w:pPr>
    </w:p>
    <w:p w14:paraId="5FC0BE44" w14:textId="77777777" w:rsidR="008A35FC" w:rsidRDefault="008A35FC" w:rsidP="008A35FC">
      <w:pPr>
        <w:pStyle w:val="PL"/>
      </w:pPr>
      <w:r>
        <w:t xml:space="preserve">  grouping NRSectorCarrierGrp {</w:t>
      </w:r>
    </w:p>
    <w:p w14:paraId="0050329A" w14:textId="77777777" w:rsidR="008A35FC" w:rsidRDefault="008A35FC" w:rsidP="008A35FC">
      <w:pPr>
        <w:pStyle w:val="PL"/>
      </w:pPr>
      <w:r>
        <w:t xml:space="preserve">    description "Represents the NRSectorCarrier IOC.";</w:t>
      </w:r>
    </w:p>
    <w:p w14:paraId="1FB1EB5B" w14:textId="77777777" w:rsidR="008A35FC" w:rsidRDefault="008A35FC" w:rsidP="008A35FC">
      <w:pPr>
        <w:pStyle w:val="PL"/>
      </w:pPr>
      <w:r>
        <w:t xml:space="preserve">    reference "3GPP TS 28.541";</w:t>
      </w:r>
    </w:p>
    <w:p w14:paraId="079EB863" w14:textId="77777777" w:rsidR="008A35FC" w:rsidRDefault="008A35FC" w:rsidP="008A35FC">
      <w:pPr>
        <w:pStyle w:val="PL"/>
      </w:pPr>
      <w:r>
        <w:t xml:space="preserve">    uses mf3gpp:ManagedFunctionGrp;</w:t>
      </w:r>
    </w:p>
    <w:p w14:paraId="6F1463E9" w14:textId="77777777" w:rsidR="008A35FC" w:rsidRDefault="008A35FC" w:rsidP="008A35FC">
      <w:pPr>
        <w:pStyle w:val="PL"/>
      </w:pPr>
    </w:p>
    <w:p w14:paraId="7C49D974" w14:textId="77777777" w:rsidR="008A35FC" w:rsidRDefault="008A35FC" w:rsidP="008A35FC">
      <w:pPr>
        <w:pStyle w:val="PL"/>
      </w:pPr>
      <w:r>
        <w:t xml:space="preserve">    leaf txDirection {</w:t>
      </w:r>
    </w:p>
    <w:p w14:paraId="38282210" w14:textId="77777777" w:rsidR="008A35FC" w:rsidRDefault="008A35FC" w:rsidP="008A35FC">
      <w:pPr>
        <w:pStyle w:val="PL"/>
      </w:pPr>
      <w:r>
        <w:t xml:space="preserve">      description "Indicates if the transmission direction is downlink,</w:t>
      </w:r>
    </w:p>
    <w:p w14:paraId="76AFA171" w14:textId="77777777" w:rsidR="008A35FC" w:rsidRDefault="008A35FC" w:rsidP="008A35FC">
      <w:pPr>
        <w:pStyle w:val="PL"/>
      </w:pPr>
      <w:r>
        <w:t xml:space="preserve">        uplink, or both downlink and uplink.";</w:t>
      </w:r>
    </w:p>
    <w:p w14:paraId="4AD15FE4" w14:textId="77777777" w:rsidR="008A35FC" w:rsidRDefault="008A35FC" w:rsidP="008A35FC">
      <w:pPr>
        <w:pStyle w:val="PL"/>
      </w:pPr>
      <w:r>
        <w:t xml:space="preserve">      mandatory true;</w:t>
      </w:r>
    </w:p>
    <w:p w14:paraId="5D5880C6" w14:textId="77777777" w:rsidR="008A35FC" w:rsidRDefault="008A35FC" w:rsidP="008A35FC">
      <w:pPr>
        <w:pStyle w:val="PL"/>
      </w:pPr>
      <w:r>
        <w:t xml:space="preserve">      type types3gpp:TxDirection;</w:t>
      </w:r>
    </w:p>
    <w:p w14:paraId="275108B1" w14:textId="77777777" w:rsidR="008A35FC" w:rsidRDefault="008A35FC" w:rsidP="008A35FC">
      <w:pPr>
        <w:pStyle w:val="PL"/>
      </w:pPr>
      <w:r>
        <w:t xml:space="preserve">    }</w:t>
      </w:r>
    </w:p>
    <w:p w14:paraId="6AC74331" w14:textId="77777777" w:rsidR="008A35FC" w:rsidRDefault="008A35FC" w:rsidP="008A35FC">
      <w:pPr>
        <w:pStyle w:val="PL"/>
      </w:pPr>
    </w:p>
    <w:p w14:paraId="7969A748" w14:textId="77777777" w:rsidR="008A35FC" w:rsidRDefault="008A35FC" w:rsidP="008A35FC">
      <w:pPr>
        <w:pStyle w:val="PL"/>
      </w:pPr>
      <w:r>
        <w:t xml:space="preserve">    leaf configuredMaxTxPower {</w:t>
      </w:r>
    </w:p>
    <w:p w14:paraId="6543785B" w14:textId="77777777" w:rsidR="008A35FC" w:rsidRDefault="008A35FC" w:rsidP="008A35FC">
      <w:pPr>
        <w:pStyle w:val="PL"/>
      </w:pPr>
      <w:r>
        <w:t xml:space="preserve">      description "Maximum transmisssion power at the antenna port for all </w:t>
      </w:r>
    </w:p>
    <w:p w14:paraId="686D16FE" w14:textId="77777777" w:rsidR="008A35FC" w:rsidRDefault="008A35FC" w:rsidP="008A35FC">
      <w:pPr>
        <w:pStyle w:val="PL"/>
      </w:pPr>
      <w:r>
        <w:t xml:space="preserve">        downlink channels, used simultaneously in a cell, added together.</w:t>
      </w:r>
    </w:p>
    <w:p w14:paraId="3C18099B" w14:textId="77777777" w:rsidR="008A35FC" w:rsidRDefault="008A35FC" w:rsidP="008A35FC">
      <w:pPr>
        <w:pStyle w:val="PL"/>
      </w:pPr>
      <w:r>
        <w:t xml:space="preserve">        Condition:  The sector-carrier has a downlink and the </w:t>
      </w:r>
    </w:p>
    <w:p w14:paraId="01355867" w14:textId="77777777" w:rsidR="008A35FC" w:rsidRDefault="008A35FC" w:rsidP="008A35FC">
      <w:pPr>
        <w:pStyle w:val="PL"/>
      </w:pPr>
      <w:r>
        <w:t xml:space="preserve">        configuration of Tx power at antenna port reference point is supported.";</w:t>
      </w:r>
    </w:p>
    <w:p w14:paraId="768D19C4" w14:textId="77777777" w:rsidR="008A35FC" w:rsidRDefault="008A35FC" w:rsidP="008A35FC">
      <w:pPr>
        <w:pStyle w:val="PL"/>
      </w:pPr>
      <w:r>
        <w:t xml:space="preserve">      mandatory true;</w:t>
      </w:r>
    </w:p>
    <w:p w14:paraId="1E2276CF" w14:textId="77777777" w:rsidR="008A35FC" w:rsidRDefault="008A35FC" w:rsidP="008A35FC">
      <w:pPr>
        <w:pStyle w:val="PL"/>
      </w:pPr>
      <w:r>
        <w:t xml:space="preserve">      type int32;</w:t>
      </w:r>
    </w:p>
    <w:p w14:paraId="2B3492EE" w14:textId="77777777" w:rsidR="008A35FC" w:rsidRDefault="008A35FC" w:rsidP="008A35FC">
      <w:pPr>
        <w:pStyle w:val="PL"/>
      </w:pPr>
      <w:r>
        <w:t xml:space="preserve">      units mW;</w:t>
      </w:r>
    </w:p>
    <w:p w14:paraId="1AF582FD" w14:textId="77777777" w:rsidR="008A35FC" w:rsidRDefault="008A35FC" w:rsidP="008A35FC">
      <w:pPr>
        <w:pStyle w:val="PL"/>
      </w:pPr>
      <w:r>
        <w:t xml:space="preserve">    }</w:t>
      </w:r>
    </w:p>
    <w:p w14:paraId="57AEE52C" w14:textId="77777777" w:rsidR="008A35FC" w:rsidRDefault="008A35FC" w:rsidP="008A35FC">
      <w:pPr>
        <w:pStyle w:val="PL"/>
      </w:pPr>
    </w:p>
    <w:p w14:paraId="6B9AAAD7" w14:textId="77777777" w:rsidR="008A35FC" w:rsidRDefault="008A35FC" w:rsidP="008A35FC">
      <w:pPr>
        <w:pStyle w:val="PL"/>
      </w:pPr>
      <w:r>
        <w:t xml:space="preserve">    leaf configuredMaxTxEIRP {</w:t>
      </w:r>
    </w:p>
    <w:p w14:paraId="2798DC7D" w14:textId="77777777" w:rsidR="008A35FC" w:rsidRDefault="008A35FC" w:rsidP="008A35FC">
      <w:pPr>
        <w:pStyle w:val="PL"/>
      </w:pPr>
      <w:r>
        <w:t xml:space="preserve">      type int64;</w:t>
      </w:r>
    </w:p>
    <w:p w14:paraId="2E4F6DEB" w14:textId="77777777" w:rsidR="008A35FC" w:rsidRDefault="008A35FC" w:rsidP="008A35FC">
      <w:pPr>
        <w:pStyle w:val="PL"/>
      </w:pPr>
      <w:r>
        <w:t xml:space="preserve">      units dBm;</w:t>
      </w:r>
    </w:p>
    <w:p w14:paraId="3838A74A" w14:textId="77777777" w:rsidR="008A35FC" w:rsidRDefault="008A35FC" w:rsidP="008A35FC">
      <w:pPr>
        <w:pStyle w:val="PL"/>
      </w:pPr>
      <w:r>
        <w:t xml:space="preserve">      mandatory true;</w:t>
      </w:r>
    </w:p>
    <w:p w14:paraId="70769055" w14:textId="77777777" w:rsidR="008A35FC" w:rsidRDefault="008A35FC" w:rsidP="008A35FC">
      <w:pPr>
        <w:pStyle w:val="PL"/>
      </w:pPr>
      <w:r>
        <w:t xml:space="preserve">      description "The maximum emitted isotroptic radiated power (EIRP) in dBm </w:t>
      </w:r>
    </w:p>
    <w:p w14:paraId="0F8BED8A" w14:textId="77777777" w:rsidR="008A35FC" w:rsidRDefault="008A35FC" w:rsidP="008A35FC">
      <w:pPr>
        <w:pStyle w:val="PL"/>
      </w:pPr>
      <w:r>
        <w:t xml:space="preserve">        for all downlink channels, used simultaneously in a cell, added together.</w:t>
      </w:r>
    </w:p>
    <w:p w14:paraId="062486E7" w14:textId="77777777" w:rsidR="008A35FC" w:rsidRDefault="008A35FC" w:rsidP="008A35FC">
      <w:pPr>
        <w:pStyle w:val="PL"/>
      </w:pPr>
      <w:r>
        <w:t xml:space="preserve">        Condition: the sector-carrier has a downlink and the </w:t>
      </w:r>
    </w:p>
    <w:p w14:paraId="4257EF22" w14:textId="77777777" w:rsidR="008A35FC" w:rsidRDefault="008A35FC" w:rsidP="008A35FC">
      <w:pPr>
        <w:pStyle w:val="PL"/>
      </w:pPr>
      <w:r>
        <w:t xml:space="preserve">        configuration of emitted isotropic radiated power is supported";</w:t>
      </w:r>
    </w:p>
    <w:p w14:paraId="427DD36D" w14:textId="77777777" w:rsidR="008A35FC" w:rsidRDefault="008A35FC" w:rsidP="008A35FC">
      <w:pPr>
        <w:pStyle w:val="PL"/>
      </w:pPr>
      <w:r>
        <w:t xml:space="preserve">    }</w:t>
      </w:r>
    </w:p>
    <w:p w14:paraId="7024E1E6" w14:textId="77777777" w:rsidR="008A35FC" w:rsidRDefault="008A35FC" w:rsidP="008A35FC">
      <w:pPr>
        <w:pStyle w:val="PL"/>
      </w:pPr>
    </w:p>
    <w:p w14:paraId="51FB2492" w14:textId="77777777" w:rsidR="008A35FC" w:rsidRDefault="008A35FC" w:rsidP="008A35FC">
      <w:pPr>
        <w:pStyle w:val="PL"/>
      </w:pPr>
      <w:r>
        <w:t xml:space="preserve">    leaf arfcnDL {</w:t>
      </w:r>
    </w:p>
    <w:p w14:paraId="2AB6E429" w14:textId="77777777" w:rsidR="008A35FC" w:rsidRDefault="008A35FC" w:rsidP="008A35FC">
      <w:pPr>
        <w:pStyle w:val="PL"/>
      </w:pPr>
      <w:r>
        <w:t xml:space="preserve">      description "NR Absolute Radio Frequency Channel Number (NR-ARFCN)</w:t>
      </w:r>
    </w:p>
    <w:p w14:paraId="455BBAAE" w14:textId="77777777" w:rsidR="008A35FC" w:rsidRDefault="008A35FC" w:rsidP="008A35FC">
      <w:pPr>
        <w:pStyle w:val="PL"/>
      </w:pPr>
      <w:r>
        <w:t xml:space="preserve">        for downlink. </w:t>
      </w:r>
    </w:p>
    <w:p w14:paraId="6B15917B" w14:textId="77777777" w:rsidR="008A35FC" w:rsidRDefault="008A35FC" w:rsidP="008A35FC">
      <w:pPr>
        <w:pStyle w:val="PL"/>
      </w:pPr>
      <w:r>
        <w:t xml:space="preserve">        Condition:  The sector-carrier has a downlink AND the value </w:t>
      </w:r>
    </w:p>
    <w:p w14:paraId="357B0795" w14:textId="77777777" w:rsidR="008A35FC" w:rsidRDefault="008A35FC" w:rsidP="008A35FC">
      <w:pPr>
        <w:pStyle w:val="PL"/>
      </w:pPr>
      <w:r>
        <w:t xml:space="preserve">        differs from the referring cell's value of arfcnDL.";</w:t>
      </w:r>
    </w:p>
    <w:p w14:paraId="4BDEA82F" w14:textId="77777777" w:rsidR="008A35FC" w:rsidRDefault="008A35FC" w:rsidP="008A35FC">
      <w:pPr>
        <w:pStyle w:val="PL"/>
      </w:pPr>
      <w:r>
        <w:t xml:space="preserve">      reference "3GPP TS 38.104";</w:t>
      </w:r>
    </w:p>
    <w:p w14:paraId="37E6F0BC" w14:textId="77777777" w:rsidR="008A35FC" w:rsidRDefault="008A35FC" w:rsidP="008A35FC">
      <w:pPr>
        <w:pStyle w:val="PL"/>
      </w:pPr>
      <w:r>
        <w:t xml:space="preserve">      mandatory true;</w:t>
      </w:r>
    </w:p>
    <w:p w14:paraId="31AE3816" w14:textId="77777777" w:rsidR="008A35FC" w:rsidRDefault="008A35FC" w:rsidP="008A35FC">
      <w:pPr>
        <w:pStyle w:val="PL"/>
      </w:pPr>
      <w:r>
        <w:t xml:space="preserve">      type int32 { range "0..3279165"; }</w:t>
      </w:r>
    </w:p>
    <w:p w14:paraId="03AA6B07" w14:textId="77777777" w:rsidR="008A35FC" w:rsidRDefault="008A35FC" w:rsidP="008A35FC">
      <w:pPr>
        <w:pStyle w:val="PL"/>
      </w:pPr>
      <w:r>
        <w:t xml:space="preserve">    }</w:t>
      </w:r>
    </w:p>
    <w:p w14:paraId="3BD8A683" w14:textId="77777777" w:rsidR="008A35FC" w:rsidRDefault="008A35FC" w:rsidP="008A35FC">
      <w:pPr>
        <w:pStyle w:val="PL"/>
      </w:pPr>
    </w:p>
    <w:p w14:paraId="0178C78F" w14:textId="77777777" w:rsidR="008A35FC" w:rsidRDefault="008A35FC" w:rsidP="008A35FC">
      <w:pPr>
        <w:pStyle w:val="PL"/>
      </w:pPr>
      <w:r>
        <w:t xml:space="preserve">    leaf arfcnUL {</w:t>
      </w:r>
    </w:p>
    <w:p w14:paraId="118C75DE" w14:textId="77777777" w:rsidR="008A35FC" w:rsidRDefault="008A35FC" w:rsidP="008A35FC">
      <w:pPr>
        <w:pStyle w:val="PL"/>
      </w:pPr>
      <w:r>
        <w:t xml:space="preserve">      description "NR Absolute Radio Frequency Channel Number (NR-ARFCN)</w:t>
      </w:r>
    </w:p>
    <w:p w14:paraId="549292FA" w14:textId="77777777" w:rsidR="008A35FC" w:rsidRDefault="008A35FC" w:rsidP="008A35FC">
      <w:pPr>
        <w:pStyle w:val="PL"/>
      </w:pPr>
      <w:r>
        <w:t xml:space="preserve">        for uplink. </w:t>
      </w:r>
    </w:p>
    <w:p w14:paraId="161D512F" w14:textId="77777777" w:rsidR="008A35FC" w:rsidRDefault="008A35FC" w:rsidP="008A35FC">
      <w:pPr>
        <w:pStyle w:val="PL"/>
      </w:pPr>
      <w:r>
        <w:t xml:space="preserve">        Condition: The sector-carrier has an uplink AND the value </w:t>
      </w:r>
    </w:p>
    <w:p w14:paraId="7DC03776" w14:textId="77777777" w:rsidR="008A35FC" w:rsidRDefault="008A35FC" w:rsidP="008A35FC">
      <w:pPr>
        <w:pStyle w:val="PL"/>
      </w:pPr>
      <w:r>
        <w:t xml:space="preserve">        differs from the referring cell's value of arfcnUL.";</w:t>
      </w:r>
    </w:p>
    <w:p w14:paraId="521C9D55" w14:textId="77777777" w:rsidR="008A35FC" w:rsidRDefault="008A35FC" w:rsidP="008A35FC">
      <w:pPr>
        <w:pStyle w:val="PL"/>
      </w:pPr>
      <w:r>
        <w:t xml:space="preserve">      reference "3GPP TS 38.104";</w:t>
      </w:r>
    </w:p>
    <w:p w14:paraId="2ECC9C46" w14:textId="77777777" w:rsidR="008A35FC" w:rsidRDefault="008A35FC" w:rsidP="008A35FC">
      <w:pPr>
        <w:pStyle w:val="PL"/>
      </w:pPr>
      <w:r>
        <w:t xml:space="preserve">      mandatory true;</w:t>
      </w:r>
    </w:p>
    <w:p w14:paraId="7A93ED76" w14:textId="77777777" w:rsidR="008A35FC" w:rsidRDefault="008A35FC" w:rsidP="008A35FC">
      <w:pPr>
        <w:pStyle w:val="PL"/>
      </w:pPr>
      <w:r>
        <w:t xml:space="preserve">      type int32 { range "0..3279165"; }</w:t>
      </w:r>
    </w:p>
    <w:p w14:paraId="1809C560" w14:textId="77777777" w:rsidR="008A35FC" w:rsidRDefault="008A35FC" w:rsidP="008A35FC">
      <w:pPr>
        <w:pStyle w:val="PL"/>
      </w:pPr>
      <w:r>
        <w:t xml:space="preserve">    }</w:t>
      </w:r>
    </w:p>
    <w:p w14:paraId="49E5B0F1" w14:textId="77777777" w:rsidR="008A35FC" w:rsidRDefault="008A35FC" w:rsidP="008A35FC">
      <w:pPr>
        <w:pStyle w:val="PL"/>
      </w:pPr>
    </w:p>
    <w:p w14:paraId="0BC1E8D1" w14:textId="77777777" w:rsidR="008A35FC" w:rsidRDefault="008A35FC" w:rsidP="008A35FC">
      <w:pPr>
        <w:pStyle w:val="PL"/>
      </w:pPr>
      <w:r>
        <w:t xml:space="preserve">    leaf bSChannelBwDL {</w:t>
      </w:r>
    </w:p>
    <w:p w14:paraId="290D568B" w14:textId="77777777" w:rsidR="008A35FC" w:rsidRDefault="008A35FC" w:rsidP="008A35FC">
      <w:pPr>
        <w:pStyle w:val="PL"/>
      </w:pPr>
      <w:r>
        <w:t xml:space="preserve">      description "Base station channel bandwitdth for downlink. </w:t>
      </w:r>
    </w:p>
    <w:p w14:paraId="7FBDEA4F" w14:textId="77777777" w:rsidR="008A35FC" w:rsidRDefault="008A35FC" w:rsidP="008A35FC">
      <w:pPr>
        <w:pStyle w:val="PL"/>
      </w:pPr>
      <w:r>
        <w:t xml:space="preserve">        Condition: The sector-carrier has a downlink AND the value </w:t>
      </w:r>
    </w:p>
    <w:p w14:paraId="33D2D468" w14:textId="77777777" w:rsidR="008A35FC" w:rsidRDefault="008A35FC" w:rsidP="008A35FC">
      <w:pPr>
        <w:pStyle w:val="PL"/>
      </w:pPr>
      <w:r>
        <w:t xml:space="preserve">        differs from the referring cell's value of bSChannelBwDL.";</w:t>
      </w:r>
    </w:p>
    <w:p w14:paraId="3A2B6F6D" w14:textId="77777777" w:rsidR="008A35FC" w:rsidRDefault="008A35FC" w:rsidP="008A35FC">
      <w:pPr>
        <w:pStyle w:val="PL"/>
      </w:pPr>
      <w:r>
        <w:t xml:space="preserve">      reference "3GPP TS 38.104";</w:t>
      </w:r>
    </w:p>
    <w:p w14:paraId="2F5E73AD" w14:textId="77777777" w:rsidR="008A35FC" w:rsidRDefault="008A35FC" w:rsidP="008A35FC">
      <w:pPr>
        <w:pStyle w:val="PL"/>
      </w:pPr>
      <w:r>
        <w:t xml:space="preserve">      mandatory true;</w:t>
      </w:r>
    </w:p>
    <w:p w14:paraId="55888DD6" w14:textId="77777777" w:rsidR="008A35FC" w:rsidRDefault="008A35FC" w:rsidP="008A35FC">
      <w:pPr>
        <w:pStyle w:val="PL"/>
      </w:pPr>
      <w:r>
        <w:t xml:space="preserve">      type int32 { range "5 | 10 | 15 | 20 | 30 | 40 | 50 | 60 | 70 | 80 |</w:t>
      </w:r>
    </w:p>
    <w:p w14:paraId="72B62A59" w14:textId="77777777" w:rsidR="008A35FC" w:rsidRDefault="008A35FC" w:rsidP="008A35FC">
      <w:pPr>
        <w:pStyle w:val="PL"/>
      </w:pPr>
      <w:r>
        <w:t xml:space="preserve">        90 | 100"; }</w:t>
      </w:r>
    </w:p>
    <w:p w14:paraId="51838FD8" w14:textId="77777777" w:rsidR="008A35FC" w:rsidRDefault="008A35FC" w:rsidP="008A35FC">
      <w:pPr>
        <w:pStyle w:val="PL"/>
      </w:pPr>
      <w:r>
        <w:t xml:space="preserve">      units MHz;</w:t>
      </w:r>
    </w:p>
    <w:p w14:paraId="3F322085" w14:textId="77777777" w:rsidR="008A35FC" w:rsidRDefault="008A35FC" w:rsidP="008A35FC">
      <w:pPr>
        <w:pStyle w:val="PL"/>
      </w:pPr>
      <w:r>
        <w:t xml:space="preserve">    }</w:t>
      </w:r>
    </w:p>
    <w:p w14:paraId="01165A00" w14:textId="77777777" w:rsidR="008A35FC" w:rsidRDefault="008A35FC" w:rsidP="008A35FC">
      <w:pPr>
        <w:pStyle w:val="PL"/>
      </w:pPr>
    </w:p>
    <w:p w14:paraId="518750A5" w14:textId="77777777" w:rsidR="008A35FC" w:rsidRDefault="008A35FC" w:rsidP="008A35FC">
      <w:pPr>
        <w:pStyle w:val="PL"/>
      </w:pPr>
      <w:r>
        <w:t xml:space="preserve">    leaf bSChannelBwUL {</w:t>
      </w:r>
    </w:p>
    <w:p w14:paraId="4F2DAEF2" w14:textId="77777777" w:rsidR="008A35FC" w:rsidRDefault="008A35FC" w:rsidP="008A35FC">
      <w:pPr>
        <w:pStyle w:val="PL"/>
      </w:pPr>
      <w:r>
        <w:t xml:space="preserve">      description "Base station channel bandwitdth for uplink.";</w:t>
      </w:r>
    </w:p>
    <w:p w14:paraId="269D5986" w14:textId="77777777" w:rsidR="008A35FC" w:rsidRDefault="008A35FC" w:rsidP="008A35FC">
      <w:pPr>
        <w:pStyle w:val="PL"/>
      </w:pPr>
      <w:r>
        <w:t xml:space="preserve">      reference "3GPP TS 38.104";</w:t>
      </w:r>
    </w:p>
    <w:p w14:paraId="7D803AD3" w14:textId="77777777" w:rsidR="008A35FC" w:rsidRDefault="008A35FC" w:rsidP="008A35FC">
      <w:pPr>
        <w:pStyle w:val="PL"/>
      </w:pPr>
      <w:r>
        <w:t xml:space="preserve">      mandatory true;</w:t>
      </w:r>
    </w:p>
    <w:p w14:paraId="3B5DA5FE" w14:textId="77777777" w:rsidR="008A35FC" w:rsidRDefault="008A35FC" w:rsidP="008A35FC">
      <w:pPr>
        <w:pStyle w:val="PL"/>
      </w:pPr>
      <w:r>
        <w:t xml:space="preserve">      type int32 { range "5 | 10 | 15 | 20 | 30 | 40 | 50 | 60 | 70 | 80 |</w:t>
      </w:r>
    </w:p>
    <w:p w14:paraId="12B5C623" w14:textId="77777777" w:rsidR="008A35FC" w:rsidRDefault="008A35FC" w:rsidP="008A35FC">
      <w:pPr>
        <w:pStyle w:val="PL"/>
      </w:pPr>
      <w:r>
        <w:t xml:space="preserve">        90 | 100"; }</w:t>
      </w:r>
    </w:p>
    <w:p w14:paraId="627EDD6B" w14:textId="77777777" w:rsidR="008A35FC" w:rsidRDefault="008A35FC" w:rsidP="008A35FC">
      <w:pPr>
        <w:pStyle w:val="PL"/>
      </w:pPr>
      <w:r>
        <w:t xml:space="preserve">      units MHz;</w:t>
      </w:r>
    </w:p>
    <w:p w14:paraId="38012E42" w14:textId="77777777" w:rsidR="008A35FC" w:rsidRDefault="008A35FC" w:rsidP="008A35FC">
      <w:pPr>
        <w:pStyle w:val="PL"/>
      </w:pPr>
      <w:r>
        <w:t xml:space="preserve">    }</w:t>
      </w:r>
    </w:p>
    <w:p w14:paraId="20587265" w14:textId="77777777" w:rsidR="008A35FC" w:rsidRDefault="008A35FC" w:rsidP="008A35FC">
      <w:pPr>
        <w:pStyle w:val="PL"/>
      </w:pPr>
    </w:p>
    <w:p w14:paraId="7C294D0D" w14:textId="77777777" w:rsidR="008A35FC" w:rsidRDefault="008A35FC" w:rsidP="008A35FC">
      <w:pPr>
        <w:pStyle w:val="PL"/>
      </w:pPr>
      <w:r>
        <w:t xml:space="preserve">    leaf sectorEquipmentFunctionRef {</w:t>
      </w:r>
    </w:p>
    <w:p w14:paraId="577DED0C" w14:textId="77777777" w:rsidR="008A35FC" w:rsidRDefault="008A35FC" w:rsidP="008A35FC">
      <w:pPr>
        <w:pStyle w:val="PL"/>
      </w:pPr>
      <w:r>
        <w:t xml:space="preserve">      description "Reference to corresponding SectorEquipmentFunction</w:t>
      </w:r>
    </w:p>
    <w:p w14:paraId="14FBD2FB" w14:textId="77777777" w:rsidR="008A35FC" w:rsidRDefault="008A35FC" w:rsidP="008A35FC">
      <w:pPr>
        <w:pStyle w:val="PL"/>
      </w:pPr>
      <w:r>
        <w:t xml:space="preserve">        instance.";</w:t>
      </w:r>
    </w:p>
    <w:p w14:paraId="1BD9B70F" w14:textId="77777777" w:rsidR="008A35FC" w:rsidRDefault="008A35FC" w:rsidP="008A35FC">
      <w:pPr>
        <w:pStyle w:val="PL"/>
      </w:pPr>
      <w:r>
        <w:t xml:space="preserve">      reference "3GPP TS 23.622";</w:t>
      </w:r>
    </w:p>
    <w:p w14:paraId="0A50860E" w14:textId="77777777" w:rsidR="008A35FC" w:rsidRDefault="008A35FC" w:rsidP="008A35FC">
      <w:pPr>
        <w:pStyle w:val="PL"/>
      </w:pPr>
      <w:r>
        <w:t xml:space="preserve">      mandatory true;</w:t>
      </w:r>
    </w:p>
    <w:p w14:paraId="4E338520" w14:textId="77777777" w:rsidR="008A35FC" w:rsidRDefault="008A35FC" w:rsidP="008A35FC">
      <w:pPr>
        <w:pStyle w:val="PL"/>
      </w:pPr>
      <w:r>
        <w:t xml:space="preserve">      type types3gpp:DistinguishedName;      </w:t>
      </w:r>
      <w:r>
        <w:tab/>
      </w:r>
    </w:p>
    <w:p w14:paraId="298705C0" w14:textId="77777777" w:rsidR="008A35FC" w:rsidRDefault="008A35FC" w:rsidP="008A35FC">
      <w:pPr>
        <w:pStyle w:val="PL"/>
      </w:pPr>
      <w:r>
        <w:t xml:space="preserve">    }</w:t>
      </w:r>
      <w:r>
        <w:tab/>
      </w:r>
      <w:r>
        <w:tab/>
      </w:r>
    </w:p>
    <w:p w14:paraId="3BF46A85" w14:textId="77777777" w:rsidR="008A35FC" w:rsidRDefault="008A35FC" w:rsidP="008A35FC">
      <w:pPr>
        <w:pStyle w:val="PL"/>
      </w:pPr>
      <w:r>
        <w:t xml:space="preserve">  }    </w:t>
      </w:r>
    </w:p>
    <w:p w14:paraId="2AA74D01" w14:textId="77777777" w:rsidR="008A35FC" w:rsidRDefault="008A35FC" w:rsidP="008A35FC">
      <w:pPr>
        <w:pStyle w:val="PL"/>
      </w:pPr>
    </w:p>
    <w:p w14:paraId="6F41ED49" w14:textId="77777777" w:rsidR="008A35FC" w:rsidRDefault="008A35FC" w:rsidP="008A35FC">
      <w:pPr>
        <w:pStyle w:val="PL"/>
      </w:pPr>
      <w:r>
        <w:t xml:space="preserve">  augment "/me3gpp:ManagedElement/gnbdu3gpp:GNBDUFunction" {</w:t>
      </w:r>
    </w:p>
    <w:p w14:paraId="4F390620" w14:textId="77777777" w:rsidR="008A35FC" w:rsidRDefault="008A35FC" w:rsidP="008A35FC">
      <w:pPr>
        <w:pStyle w:val="PL"/>
      </w:pPr>
    </w:p>
    <w:p w14:paraId="59ACD629" w14:textId="77777777" w:rsidR="008A35FC" w:rsidRDefault="008A35FC" w:rsidP="008A35FC">
      <w:pPr>
        <w:pStyle w:val="PL"/>
      </w:pPr>
      <w:r>
        <w:t xml:space="preserve">    list NRSectorCarrier {</w:t>
      </w:r>
    </w:p>
    <w:p w14:paraId="56A0C93F" w14:textId="77777777" w:rsidR="008A35FC" w:rsidRDefault="008A35FC" w:rsidP="008A35FC">
      <w:pPr>
        <w:pStyle w:val="PL"/>
      </w:pPr>
      <w:r>
        <w:t xml:space="preserve">      description "Represents the resources of each transmission point</w:t>
      </w:r>
    </w:p>
    <w:p w14:paraId="7155545E" w14:textId="77777777" w:rsidR="008A35FC" w:rsidRDefault="008A35FC" w:rsidP="008A35FC">
      <w:pPr>
        <w:pStyle w:val="PL"/>
      </w:pPr>
      <w:r>
        <w:t xml:space="preserve">        included in the cell.";</w:t>
      </w:r>
    </w:p>
    <w:p w14:paraId="71929C39" w14:textId="77777777" w:rsidR="008A35FC" w:rsidRDefault="008A35FC" w:rsidP="008A35FC">
      <w:pPr>
        <w:pStyle w:val="PL"/>
      </w:pPr>
      <w:r>
        <w:t xml:space="preserve">      reference "3GPP TS 28.541";</w:t>
      </w:r>
    </w:p>
    <w:p w14:paraId="20801D23" w14:textId="77777777" w:rsidR="008A35FC" w:rsidRDefault="008A35FC" w:rsidP="008A35FC">
      <w:pPr>
        <w:pStyle w:val="PL"/>
      </w:pPr>
      <w:r>
        <w:t xml:space="preserve">      key id;</w:t>
      </w:r>
    </w:p>
    <w:p w14:paraId="6DEA86E0" w14:textId="77777777" w:rsidR="008A35FC" w:rsidRDefault="008A35FC" w:rsidP="008A35FC">
      <w:pPr>
        <w:pStyle w:val="PL"/>
      </w:pPr>
      <w:r>
        <w:t xml:space="preserve">      uses top3gpp:Top_Grp;</w:t>
      </w:r>
    </w:p>
    <w:p w14:paraId="5945444C" w14:textId="77777777" w:rsidR="008A35FC" w:rsidRDefault="008A35FC" w:rsidP="008A35FC">
      <w:pPr>
        <w:pStyle w:val="PL"/>
      </w:pPr>
      <w:r>
        <w:t xml:space="preserve">      container attributes {</w:t>
      </w:r>
    </w:p>
    <w:p w14:paraId="5159FA70" w14:textId="77777777" w:rsidR="008A35FC" w:rsidRDefault="008A35FC" w:rsidP="008A35FC">
      <w:pPr>
        <w:pStyle w:val="PL"/>
      </w:pPr>
      <w:r>
        <w:t xml:space="preserve">        uses NRSectorCarrierGrp;</w:t>
      </w:r>
    </w:p>
    <w:p w14:paraId="03E98AEF" w14:textId="77777777" w:rsidR="008A35FC" w:rsidRDefault="008A35FC" w:rsidP="008A35FC">
      <w:pPr>
        <w:pStyle w:val="PL"/>
      </w:pPr>
      <w:r>
        <w:t xml:space="preserve">      }</w:t>
      </w:r>
    </w:p>
    <w:p w14:paraId="3183AA0C" w14:textId="77777777" w:rsidR="008A35FC" w:rsidRDefault="008A35FC" w:rsidP="008A35FC">
      <w:pPr>
        <w:pStyle w:val="PL"/>
      </w:pPr>
      <w:r>
        <w:t xml:space="preserve">      uses mf3gpp:ManagedFunctionContainedClasses;</w:t>
      </w:r>
    </w:p>
    <w:p w14:paraId="231F632E" w14:textId="77777777" w:rsidR="008A35FC" w:rsidRDefault="008A35FC" w:rsidP="008A35FC">
      <w:pPr>
        <w:pStyle w:val="PL"/>
      </w:pPr>
      <w:r>
        <w:t xml:space="preserve">    }</w:t>
      </w:r>
    </w:p>
    <w:p w14:paraId="062CA6DE" w14:textId="77777777" w:rsidR="008A35FC" w:rsidRDefault="008A35FC" w:rsidP="008A35FC">
      <w:pPr>
        <w:pStyle w:val="PL"/>
      </w:pPr>
      <w:r>
        <w:t xml:space="preserve">  }</w:t>
      </w:r>
    </w:p>
    <w:p w14:paraId="7A0A4D3D" w14:textId="77777777" w:rsidR="008A35FC" w:rsidRDefault="008A35FC" w:rsidP="00EB37FA">
      <w:pPr>
        <w:pStyle w:val="PL"/>
      </w:pPr>
      <w:r>
        <w:t>}</w:t>
      </w:r>
    </w:p>
    <w:p w14:paraId="78421F02" w14:textId="566A9572" w:rsidR="008A35FC" w:rsidRDefault="00EB37FA" w:rsidP="00EB37FA">
      <w:pPr>
        <w:pStyle w:val="PL"/>
      </w:pPr>
      <w:r w:rsidRPr="00EB37FA">
        <w:t>&lt;CODE ENDS&gt;</w:t>
      </w:r>
    </w:p>
    <w:p w14:paraId="1BAC87B0" w14:textId="33657EC0" w:rsidR="008A35FC" w:rsidRDefault="008A35FC" w:rsidP="008A35FC">
      <w:pPr>
        <w:pStyle w:val="Heading2"/>
      </w:pPr>
      <w:bookmarkStart w:id="167" w:name="_Toc59183355"/>
      <w:bookmarkStart w:id="168" w:name="_Toc59184821"/>
      <w:bookmarkStart w:id="169" w:name="_Toc59195756"/>
      <w:bookmarkStart w:id="170" w:name="_Toc59440185"/>
      <w:bookmarkStart w:id="171" w:name="_Toc67990634"/>
      <w:r>
        <w:rPr>
          <w:lang w:eastAsia="zh-CN"/>
        </w:rPr>
        <w:t>E.5.26</w:t>
      </w:r>
      <w:r>
        <w:rPr>
          <w:lang w:eastAsia="zh-CN"/>
        </w:rPr>
        <w:tab/>
        <w:t>module _3gpp-nr-nrm-rrmpolicy.yang</w:t>
      </w:r>
      <w:bookmarkEnd w:id="167"/>
      <w:bookmarkEnd w:id="168"/>
      <w:bookmarkEnd w:id="169"/>
      <w:bookmarkEnd w:id="170"/>
      <w:bookmarkEnd w:id="171"/>
    </w:p>
    <w:p w14:paraId="2399160E" w14:textId="77777777" w:rsidR="003F7107" w:rsidRDefault="003F7107" w:rsidP="008A35FC">
      <w:pPr>
        <w:pStyle w:val="PL"/>
      </w:pPr>
      <w:r w:rsidRPr="003F7107">
        <w:t>&lt;CODE BEGINS&gt;</w:t>
      </w:r>
    </w:p>
    <w:p w14:paraId="44DE3D6F" w14:textId="0DB99516" w:rsidR="008A35FC" w:rsidRDefault="008A35FC" w:rsidP="008A35FC">
      <w:pPr>
        <w:pStyle w:val="PL"/>
      </w:pPr>
      <w:r>
        <w:t>module _3gpp-nr-nrm-rrmpolicy {</w:t>
      </w:r>
    </w:p>
    <w:p w14:paraId="1CE7A4A4" w14:textId="77777777" w:rsidR="008A35FC" w:rsidRDefault="008A35FC" w:rsidP="008A35FC">
      <w:pPr>
        <w:pStyle w:val="PL"/>
      </w:pPr>
      <w:r>
        <w:t xml:space="preserve">  yang-version 1.1;</w:t>
      </w:r>
    </w:p>
    <w:p w14:paraId="7DA3EED5" w14:textId="77777777" w:rsidR="008A35FC" w:rsidRDefault="008A35FC" w:rsidP="008A35FC">
      <w:pPr>
        <w:pStyle w:val="PL"/>
      </w:pPr>
      <w:r>
        <w:t xml:space="preserve">  namespace "urn:3gpp:sa5:_3gpp-nr-nrm-rrmpolicy";</w:t>
      </w:r>
    </w:p>
    <w:p w14:paraId="150E579E" w14:textId="7A06AF04" w:rsidR="008A35FC" w:rsidRDefault="008A35FC" w:rsidP="008A35FC">
      <w:pPr>
        <w:pStyle w:val="PL"/>
      </w:pPr>
      <w:r>
        <w:t xml:space="preserve">  prefix "rrmpolicy3gpp";</w:t>
      </w:r>
    </w:p>
    <w:p w14:paraId="62441426" w14:textId="77777777" w:rsidR="008A35FC" w:rsidRDefault="008A35FC" w:rsidP="008A35FC">
      <w:pPr>
        <w:pStyle w:val="PL"/>
      </w:pPr>
    </w:p>
    <w:p w14:paraId="68C5E825" w14:textId="77777777" w:rsidR="008A35FC" w:rsidRDefault="008A35FC" w:rsidP="008A35FC">
      <w:pPr>
        <w:pStyle w:val="PL"/>
      </w:pPr>
      <w:r>
        <w:t xml:space="preserve">  import _3gpp-5g-common-yang-types { prefix types5g3gpp; }</w:t>
      </w:r>
    </w:p>
    <w:p w14:paraId="23182AE9" w14:textId="77777777" w:rsidR="00DA23D7" w:rsidRDefault="008A35FC" w:rsidP="00DA23D7">
      <w:pPr>
        <w:pStyle w:val="PL"/>
      </w:pPr>
      <w:r>
        <w:t xml:space="preserve">  import _3gpp-common-top { prefix top3gpp; }</w:t>
      </w:r>
    </w:p>
    <w:p w14:paraId="7F2AD638" w14:textId="03B3C84F" w:rsidR="00DA23D7" w:rsidRDefault="00DA23D7" w:rsidP="00DA23D7">
      <w:pPr>
        <w:pStyle w:val="PL"/>
      </w:pPr>
      <w:r>
        <w:t xml:space="preserve">  import _3gpp-common-managed-element { prefix me3gpp; }</w:t>
      </w:r>
    </w:p>
    <w:p w14:paraId="296924DF" w14:textId="77777777" w:rsidR="00DA23D7" w:rsidRDefault="00DA23D7" w:rsidP="00DA23D7">
      <w:pPr>
        <w:pStyle w:val="PL"/>
      </w:pPr>
      <w:r>
        <w:t xml:space="preserve">  import _3gpp-nr-nrm-nrcellcu { prefix nrcellcu3gpp ; }</w:t>
      </w:r>
    </w:p>
    <w:p w14:paraId="41B842AC" w14:textId="77777777" w:rsidR="00DA23D7" w:rsidRDefault="00DA23D7" w:rsidP="00DA23D7">
      <w:pPr>
        <w:pStyle w:val="PL"/>
      </w:pPr>
      <w:r>
        <w:t xml:space="preserve">  import _3gpp-nr-nrm-nrcelldu { prefix nrcelldu3gpp ; }</w:t>
      </w:r>
    </w:p>
    <w:p w14:paraId="54E29B26" w14:textId="77777777" w:rsidR="00DA23D7" w:rsidRDefault="00DA23D7" w:rsidP="00DA23D7">
      <w:pPr>
        <w:pStyle w:val="PL"/>
      </w:pPr>
      <w:r>
        <w:t xml:space="preserve">  import _3gpp-nr-nrm-gnbcucpfunction { prefix gnbcucp3gpp ; }</w:t>
      </w:r>
    </w:p>
    <w:p w14:paraId="1466D268" w14:textId="77777777" w:rsidR="00DA23D7" w:rsidRDefault="00DA23D7" w:rsidP="00DA23D7">
      <w:pPr>
        <w:pStyle w:val="PL"/>
      </w:pPr>
      <w:r>
        <w:t xml:space="preserve">  import _3gpp-nr-nrm-gnbcuupfunction { prefix gnbcuup3gpp ; }</w:t>
      </w:r>
    </w:p>
    <w:p w14:paraId="0B67B454" w14:textId="47A28BD7" w:rsidR="008A35FC" w:rsidRDefault="00DA23D7" w:rsidP="00DA23D7">
      <w:pPr>
        <w:pStyle w:val="PL"/>
      </w:pPr>
      <w:r>
        <w:t xml:space="preserve">  import _3gpp-nr-nrm-gnbdufunction { prefix gnbdu3gpp ; }</w:t>
      </w:r>
    </w:p>
    <w:p w14:paraId="247DA8AC" w14:textId="77777777" w:rsidR="008A35FC" w:rsidRDefault="008A35FC" w:rsidP="008A35FC">
      <w:pPr>
        <w:pStyle w:val="PL"/>
      </w:pPr>
    </w:p>
    <w:p w14:paraId="03BCA422" w14:textId="3AE12554" w:rsidR="008A35FC" w:rsidRDefault="008A35FC" w:rsidP="008A35FC">
      <w:pPr>
        <w:pStyle w:val="PL"/>
      </w:pPr>
      <w:r>
        <w:t xml:space="preserve">  organization "3GPP SA5";</w:t>
      </w:r>
    </w:p>
    <w:p w14:paraId="76F15110" w14:textId="77777777" w:rsidR="008A35FC" w:rsidRPr="001A306E" w:rsidRDefault="008A35FC" w:rsidP="008A35FC">
      <w:pPr>
        <w:pStyle w:val="PL"/>
      </w:pPr>
      <w:r>
        <w:t xml:space="preserve">  </w:t>
      </w:r>
      <w:r w:rsidRPr="001A306E">
        <w:t>contact "https://www.3gpp.org/DynaReport/TSG-WG--S5--officials.htm?Itemid=464";</w:t>
      </w:r>
    </w:p>
    <w:p w14:paraId="22BFD32B" w14:textId="77777777" w:rsidR="008A35FC" w:rsidRDefault="008A35FC" w:rsidP="008A35FC">
      <w:pPr>
        <w:pStyle w:val="PL"/>
      </w:pPr>
      <w:r w:rsidRPr="001A306E">
        <w:t xml:space="preserve">  </w:t>
      </w:r>
      <w:r>
        <w:t xml:space="preserve">description "Defines the YANG mapping of the RRMPolicy abstract class that </w:t>
      </w:r>
    </w:p>
    <w:p w14:paraId="3414D1F1" w14:textId="77777777" w:rsidR="008A35FC" w:rsidRDefault="008A35FC" w:rsidP="008A35FC">
      <w:pPr>
        <w:pStyle w:val="PL"/>
      </w:pPr>
      <w:r>
        <w:t xml:space="preserve">    is part of the NR Network Resource Model (NRM).";</w:t>
      </w:r>
    </w:p>
    <w:p w14:paraId="1DC6E2AB" w14:textId="77777777" w:rsidR="008A35FC" w:rsidRDefault="008A35FC" w:rsidP="008A35FC">
      <w:pPr>
        <w:pStyle w:val="PL"/>
      </w:pPr>
      <w:r>
        <w:t xml:space="preserve">  reference "3GPP TS 28.541 5G Network Resource Model (NRM)";</w:t>
      </w:r>
    </w:p>
    <w:p w14:paraId="71F284F9" w14:textId="77777777" w:rsidR="008A35FC" w:rsidRDefault="008A35FC" w:rsidP="008A35FC">
      <w:pPr>
        <w:pStyle w:val="PL"/>
      </w:pPr>
    </w:p>
    <w:p w14:paraId="12800467" w14:textId="77777777" w:rsidR="008B33DF" w:rsidRDefault="008B33DF" w:rsidP="008A35FC">
      <w:pPr>
        <w:pStyle w:val="PL"/>
      </w:pPr>
      <w:r w:rsidRPr="008B33DF">
        <w:t xml:space="preserve">  revision 2022-07-28 { reference "CR-0770"; }</w:t>
      </w:r>
    </w:p>
    <w:p w14:paraId="7FE42FE7" w14:textId="1AC4FF3A" w:rsidR="008A35FC" w:rsidRDefault="008A35FC" w:rsidP="008A35FC">
      <w:pPr>
        <w:pStyle w:val="PL"/>
      </w:pPr>
      <w:r>
        <w:t xml:space="preserve">  revision 2020-11-05 { reference CR-0412 ; }</w:t>
      </w:r>
    </w:p>
    <w:p w14:paraId="700E9D09" w14:textId="77777777" w:rsidR="008A35FC" w:rsidRDefault="008A35FC" w:rsidP="008A35FC">
      <w:pPr>
        <w:pStyle w:val="PL"/>
      </w:pPr>
      <w:r>
        <w:t xml:space="preserve">  revision 2020-04-28 { reference "CR0285"; }</w:t>
      </w:r>
    </w:p>
    <w:p w14:paraId="7BAB66AA" w14:textId="77777777" w:rsidR="008A35FC" w:rsidRDefault="008A35FC" w:rsidP="008A35FC">
      <w:pPr>
        <w:pStyle w:val="PL"/>
      </w:pPr>
      <w:r>
        <w:t xml:space="preserve">  revision 2020-02-14 { reference "Initial revision"; }</w:t>
      </w:r>
    </w:p>
    <w:p w14:paraId="798E8675" w14:textId="77777777" w:rsidR="008A35FC" w:rsidRDefault="008A35FC" w:rsidP="008A35FC">
      <w:pPr>
        <w:pStyle w:val="PL"/>
      </w:pPr>
    </w:p>
    <w:p w14:paraId="6BC93CB3" w14:textId="77777777" w:rsidR="008A35FC" w:rsidRDefault="008A35FC" w:rsidP="008A35FC">
      <w:pPr>
        <w:pStyle w:val="PL"/>
      </w:pPr>
      <w:r>
        <w:t xml:space="preserve">  grouping rRMPolicyMemberGrp {</w:t>
      </w:r>
    </w:p>
    <w:p w14:paraId="222A8528" w14:textId="77777777" w:rsidR="008A35FC" w:rsidRDefault="008A35FC" w:rsidP="008A35FC">
      <w:pPr>
        <w:pStyle w:val="PL"/>
      </w:pPr>
      <w:r>
        <w:t xml:space="preserve">    description "This data type represents an RRM Policy member that will be </w:t>
      </w:r>
    </w:p>
    <w:p w14:paraId="5443192F" w14:textId="77777777" w:rsidR="008A35FC" w:rsidRDefault="008A35FC" w:rsidP="008A35FC">
      <w:pPr>
        <w:pStyle w:val="PL"/>
      </w:pPr>
      <w:r>
        <w:t xml:space="preserve">      part of a rRMPolicyMemberList. A RRMPolicyMember is defined by its </w:t>
      </w:r>
    </w:p>
    <w:p w14:paraId="2D2A0F1F" w14:textId="77777777" w:rsidR="008A35FC" w:rsidRDefault="008A35FC" w:rsidP="008A35FC">
      <w:pPr>
        <w:pStyle w:val="PL"/>
      </w:pPr>
      <w:r>
        <w:t xml:space="preserve">      pLMNId and sNSSAI (S-NSSAI).</w:t>
      </w:r>
    </w:p>
    <w:p w14:paraId="4192D315" w14:textId="77777777" w:rsidR="008A35FC" w:rsidRDefault="008A35FC" w:rsidP="008A35FC">
      <w:pPr>
        <w:pStyle w:val="PL"/>
      </w:pPr>
      <w:r>
        <w:t xml:space="preserve">      The members in a rRMPolicyMemberList are assigned a specific amount of </w:t>
      </w:r>
    </w:p>
    <w:p w14:paraId="38B896A9" w14:textId="77777777" w:rsidR="008A35FC" w:rsidRDefault="008A35FC" w:rsidP="008A35FC">
      <w:pPr>
        <w:pStyle w:val="PL"/>
      </w:pPr>
      <w:r>
        <w:t xml:space="preserve">      RRM resources based on settings in RRMPolicy.";</w:t>
      </w:r>
    </w:p>
    <w:p w14:paraId="1C78968E" w14:textId="77777777" w:rsidR="008A35FC" w:rsidRDefault="008A35FC" w:rsidP="008A35FC">
      <w:pPr>
        <w:pStyle w:val="PL"/>
      </w:pPr>
    </w:p>
    <w:p w14:paraId="59349229" w14:textId="77777777" w:rsidR="008A35FC" w:rsidRDefault="008A35FC" w:rsidP="008A35FC">
      <w:pPr>
        <w:pStyle w:val="PL"/>
      </w:pPr>
      <w:r>
        <w:t xml:space="preserve">    uses types5g3gpp:PLMNInfo;</w:t>
      </w:r>
    </w:p>
    <w:p w14:paraId="50D82129" w14:textId="77777777" w:rsidR="008A35FC" w:rsidRDefault="008A35FC" w:rsidP="008A35FC">
      <w:pPr>
        <w:pStyle w:val="PL"/>
      </w:pPr>
      <w:r>
        <w:t xml:space="preserve">  }</w:t>
      </w:r>
    </w:p>
    <w:p w14:paraId="6E31337C" w14:textId="77777777" w:rsidR="008A35FC" w:rsidRDefault="008A35FC" w:rsidP="008A35FC">
      <w:pPr>
        <w:pStyle w:val="PL"/>
      </w:pPr>
    </w:p>
    <w:p w14:paraId="70912144" w14:textId="77777777" w:rsidR="008A35FC" w:rsidRDefault="008A35FC" w:rsidP="008A35FC">
      <w:pPr>
        <w:pStyle w:val="PL"/>
      </w:pPr>
      <w:r>
        <w:t xml:space="preserve">  grouping RRMPolicy_Grp {</w:t>
      </w:r>
    </w:p>
    <w:p w14:paraId="0AB62C69" w14:textId="77777777" w:rsidR="008A35FC" w:rsidRDefault="008A35FC" w:rsidP="008A35FC">
      <w:pPr>
        <w:pStyle w:val="PL"/>
      </w:pPr>
      <w:r>
        <w:t xml:space="preserve">    description "This IOC represents the properties of an abstract RRMPolicy</w:t>
      </w:r>
    </w:p>
    <w:p w14:paraId="09D2719E" w14:textId="77777777" w:rsidR="008A35FC" w:rsidRDefault="008A35FC" w:rsidP="008A35FC">
      <w:pPr>
        <w:pStyle w:val="PL"/>
      </w:pPr>
      <w:r>
        <w:t xml:space="preserve">      . The RRMPolicy_ IOC needs to be subclassed to be instantiated. </w:t>
      </w:r>
    </w:p>
    <w:p w14:paraId="695D7A16" w14:textId="77777777" w:rsidR="008A35FC" w:rsidRDefault="008A35FC" w:rsidP="008A35FC">
      <w:pPr>
        <w:pStyle w:val="PL"/>
      </w:pPr>
      <w:r>
        <w:t xml:space="preserve">      It defines two attributes apart from those inherited from Top IOC, the </w:t>
      </w:r>
    </w:p>
    <w:p w14:paraId="422186F8" w14:textId="77777777" w:rsidR="008A35FC" w:rsidRDefault="008A35FC" w:rsidP="008A35FC">
      <w:pPr>
        <w:pStyle w:val="PL"/>
      </w:pPr>
      <w:r>
        <w:t xml:space="preserve">      resourceType attribute defines type of resource (PRB, RRC</w:t>
      </w:r>
    </w:p>
    <w:p w14:paraId="1B439DEE" w14:textId="77777777" w:rsidR="008A35FC" w:rsidRDefault="008A35FC" w:rsidP="008A35FC">
      <w:pPr>
        <w:pStyle w:val="PL"/>
      </w:pPr>
      <w:r>
        <w:t xml:space="preserve">      connected users, DRB usage etc.) and the rRMPolicyMemberList attribute </w:t>
      </w:r>
    </w:p>
    <w:p w14:paraId="0C0E7208" w14:textId="77777777" w:rsidR="008A35FC" w:rsidRDefault="008A35FC" w:rsidP="008A35FC">
      <w:pPr>
        <w:pStyle w:val="PL"/>
      </w:pPr>
      <w:r>
        <w:t xml:space="preserve">      defines the RRMPolicyMember(s)that are subject to this policy. </w:t>
      </w:r>
    </w:p>
    <w:p w14:paraId="213943B9" w14:textId="77777777" w:rsidR="008A35FC" w:rsidRDefault="008A35FC" w:rsidP="008A35FC">
      <w:pPr>
        <w:pStyle w:val="PL"/>
      </w:pPr>
      <w:r>
        <w:t xml:space="preserve">      An RRM resource (defined in resourceType</w:t>
      </w:r>
    </w:p>
    <w:p w14:paraId="2CE7C722" w14:textId="77777777" w:rsidR="008A35FC" w:rsidRDefault="008A35FC" w:rsidP="008A35FC">
      <w:pPr>
        <w:pStyle w:val="PL"/>
      </w:pPr>
      <w:r>
        <w:t xml:space="preserve">      attribute) is located in NRCellDU, NRCellCU, GNBDUFunction, </w:t>
      </w:r>
    </w:p>
    <w:p w14:paraId="52CF1C4C" w14:textId="77777777" w:rsidR="008A35FC" w:rsidRDefault="008A35FC" w:rsidP="008A35FC">
      <w:pPr>
        <w:pStyle w:val="PL"/>
      </w:pPr>
      <w:r>
        <w:t xml:space="preserve">      GNBCUCPFunction or in GNBCUUPFunction. The RRMPolicyRatio IOC is one </w:t>
      </w:r>
    </w:p>
    <w:p w14:paraId="6E7D6B3F" w14:textId="77777777" w:rsidR="008A35FC" w:rsidRDefault="008A35FC" w:rsidP="008A35FC">
      <w:pPr>
        <w:pStyle w:val="PL"/>
      </w:pPr>
      <w:r>
        <w:t xml:space="preserve">      realization of a RRMPolicy_ IOC. This RRM framework allows adding new </w:t>
      </w:r>
    </w:p>
    <w:p w14:paraId="5C882F58" w14:textId="77777777" w:rsidR="008A35FC" w:rsidRDefault="008A35FC" w:rsidP="008A35FC">
      <w:pPr>
        <w:pStyle w:val="PL"/>
      </w:pPr>
      <w:r>
        <w:t xml:space="preserve">      policies, both standardized (like RRMPolicyRatio) or as vendor specific, </w:t>
      </w:r>
    </w:p>
    <w:p w14:paraId="6F8D2CB1" w14:textId="77777777" w:rsidR="008A35FC" w:rsidRDefault="008A35FC" w:rsidP="008A35FC">
      <w:pPr>
        <w:pStyle w:val="PL"/>
      </w:pPr>
      <w:r>
        <w:t xml:space="preserve">      by inheriting from the abstract RRMPolicy_ IOC.";</w:t>
      </w:r>
    </w:p>
    <w:p w14:paraId="15F86775" w14:textId="77777777" w:rsidR="008A35FC" w:rsidRDefault="008A35FC" w:rsidP="008A35FC">
      <w:pPr>
        <w:pStyle w:val="PL"/>
      </w:pPr>
    </w:p>
    <w:p w14:paraId="75A5AF5E" w14:textId="77777777" w:rsidR="008A35FC" w:rsidRDefault="008A35FC" w:rsidP="008A35FC">
      <w:pPr>
        <w:pStyle w:val="PL"/>
      </w:pPr>
      <w:r>
        <w:t xml:space="preserve">    leaf resourceType {</w:t>
      </w:r>
    </w:p>
    <w:p w14:paraId="7045AE5E" w14:textId="77777777" w:rsidR="008A35FC" w:rsidRDefault="008A35FC" w:rsidP="008A35FC">
      <w:pPr>
        <w:pStyle w:val="PL"/>
      </w:pPr>
      <w:r>
        <w:t xml:space="preserve">      description "The resourceType attribute defines type of resource (PRB, </w:t>
      </w:r>
    </w:p>
    <w:p w14:paraId="3C3F4ADA" w14:textId="77777777" w:rsidR="008A35FC" w:rsidRDefault="008A35FC" w:rsidP="008A35FC">
      <w:pPr>
        <w:pStyle w:val="PL"/>
      </w:pPr>
      <w:r>
        <w:t xml:space="preserve">        RRC connected users, DRB usage etc.) that is subject to policy. </w:t>
      </w:r>
    </w:p>
    <w:p w14:paraId="63276D07" w14:textId="56130ED5" w:rsidR="008A35FC" w:rsidRDefault="008A35FC" w:rsidP="008A35FC">
      <w:pPr>
        <w:pStyle w:val="PL"/>
      </w:pPr>
      <w:r>
        <w:t xml:space="preserve">       Valid values are 'PRB', </w:t>
      </w:r>
      <w:r w:rsidR="00E40BC0" w:rsidRPr="00E40BC0">
        <w:t>'PRB_UL' , 'PRB_DL',</w:t>
      </w:r>
      <w:r>
        <w:t>'RRC' or 'DRB'";</w:t>
      </w:r>
    </w:p>
    <w:p w14:paraId="26081925" w14:textId="3CEB91C4" w:rsidR="00E40BC0" w:rsidRDefault="008A35FC" w:rsidP="00E40BC0">
      <w:pPr>
        <w:pStyle w:val="PL"/>
      </w:pPr>
      <w:r>
        <w:t xml:space="preserve">      mandatory true;</w:t>
      </w:r>
    </w:p>
    <w:p w14:paraId="1FB9557E" w14:textId="77777777" w:rsidR="00E40BC0" w:rsidRDefault="00E40BC0" w:rsidP="00E40BC0">
      <w:pPr>
        <w:pStyle w:val="PL"/>
      </w:pPr>
      <w:r>
        <w:t xml:space="preserve">      type enumeration {</w:t>
      </w:r>
    </w:p>
    <w:p w14:paraId="24118D54" w14:textId="77777777" w:rsidR="00E40BC0" w:rsidRDefault="00E40BC0" w:rsidP="00E40BC0">
      <w:pPr>
        <w:pStyle w:val="PL"/>
      </w:pPr>
      <w:r>
        <w:t xml:space="preserve">        enum PRB;</w:t>
      </w:r>
    </w:p>
    <w:p w14:paraId="50679F17" w14:textId="77777777" w:rsidR="00E40BC0" w:rsidRPr="003B4353" w:rsidRDefault="00E40BC0" w:rsidP="00E40BC0">
      <w:pPr>
        <w:pStyle w:val="PL"/>
        <w:rPr>
          <w:lang w:val="fr-FR"/>
        </w:rPr>
      </w:pPr>
      <w:r>
        <w:t xml:space="preserve">        </w:t>
      </w:r>
      <w:r w:rsidRPr="003B4353">
        <w:rPr>
          <w:lang w:val="fr-FR"/>
        </w:rPr>
        <w:t>enum PRB_UL;</w:t>
      </w:r>
    </w:p>
    <w:p w14:paraId="324F0B73" w14:textId="77777777" w:rsidR="00E40BC0" w:rsidRPr="003B4353" w:rsidRDefault="00E40BC0" w:rsidP="00E40BC0">
      <w:pPr>
        <w:pStyle w:val="PL"/>
        <w:rPr>
          <w:lang w:val="fr-FR"/>
        </w:rPr>
      </w:pPr>
      <w:r w:rsidRPr="003B4353">
        <w:rPr>
          <w:lang w:val="fr-FR"/>
        </w:rPr>
        <w:t xml:space="preserve">        enum PRB_DL;</w:t>
      </w:r>
    </w:p>
    <w:p w14:paraId="1D77094E" w14:textId="77777777" w:rsidR="00E40BC0" w:rsidRDefault="00E40BC0" w:rsidP="00E40BC0">
      <w:pPr>
        <w:pStyle w:val="PL"/>
      </w:pPr>
      <w:r w:rsidRPr="003B4353">
        <w:rPr>
          <w:lang w:val="fr-FR"/>
        </w:rPr>
        <w:t xml:space="preserve">        </w:t>
      </w:r>
      <w:r>
        <w:t>enum RRC;</w:t>
      </w:r>
    </w:p>
    <w:p w14:paraId="7AACB698" w14:textId="77777777" w:rsidR="00E40BC0" w:rsidRDefault="00E40BC0" w:rsidP="00E40BC0">
      <w:pPr>
        <w:pStyle w:val="PL"/>
      </w:pPr>
      <w:r>
        <w:t xml:space="preserve">        enum DRB;</w:t>
      </w:r>
    </w:p>
    <w:p w14:paraId="498E2F31" w14:textId="4EE5ED70" w:rsidR="008A35FC" w:rsidRDefault="00E40BC0" w:rsidP="00E40BC0">
      <w:pPr>
        <w:pStyle w:val="PL"/>
      </w:pPr>
      <w:r>
        <w:t xml:space="preserve">      }</w:t>
      </w:r>
    </w:p>
    <w:p w14:paraId="6EB55712" w14:textId="77777777" w:rsidR="008A35FC" w:rsidRDefault="008A35FC" w:rsidP="008A35FC">
      <w:pPr>
        <w:pStyle w:val="PL"/>
      </w:pPr>
      <w:r>
        <w:t xml:space="preserve">    }</w:t>
      </w:r>
    </w:p>
    <w:p w14:paraId="3DDA3970" w14:textId="77777777" w:rsidR="008A35FC" w:rsidRDefault="008A35FC" w:rsidP="008A35FC">
      <w:pPr>
        <w:pStyle w:val="PL"/>
      </w:pPr>
    </w:p>
    <w:p w14:paraId="77DA46BD" w14:textId="77777777" w:rsidR="008A35FC" w:rsidRDefault="008A35FC" w:rsidP="008A35FC">
      <w:pPr>
        <w:pStyle w:val="PL"/>
      </w:pPr>
      <w:r>
        <w:t xml:space="preserve">    list rRMPolicyMemberList{</w:t>
      </w:r>
    </w:p>
    <w:p w14:paraId="0BD8C4B0" w14:textId="77777777" w:rsidR="008A35FC" w:rsidRDefault="008A35FC" w:rsidP="008A35FC">
      <w:pPr>
        <w:pStyle w:val="PL"/>
      </w:pPr>
      <w:r>
        <w:t xml:space="preserve">      description "It represents the list of RRMPolicyMember (s) that the </w:t>
      </w:r>
    </w:p>
    <w:p w14:paraId="15FE4984" w14:textId="77777777" w:rsidR="008A35FC" w:rsidRDefault="008A35FC" w:rsidP="008A35FC">
      <w:pPr>
        <w:pStyle w:val="PL"/>
      </w:pPr>
      <w:r>
        <w:t xml:space="preserve">        managed object is supporting. A RRMPolicyMember &lt;&lt;dataType&gt;&gt; include </w:t>
      </w:r>
    </w:p>
    <w:p w14:paraId="5756FB8F" w14:textId="77777777" w:rsidR="008A35FC" w:rsidRDefault="008A35FC" w:rsidP="008A35FC">
      <w:pPr>
        <w:pStyle w:val="PL"/>
      </w:pPr>
      <w:r>
        <w:t xml:space="preserve">        the PLMNId &lt;&lt;dataType&gt;&gt; and S-NSSAI &lt;&lt;dataType&gt;&gt;." ;</w:t>
      </w:r>
    </w:p>
    <w:p w14:paraId="3EFD760A" w14:textId="77777777" w:rsidR="008A35FC" w:rsidRDefault="008A35FC" w:rsidP="008A35FC">
      <w:pPr>
        <w:pStyle w:val="PL"/>
      </w:pPr>
      <w:r>
        <w:t xml:space="preserve">      min-elements 1;</w:t>
      </w:r>
    </w:p>
    <w:p w14:paraId="1CA6365A" w14:textId="77777777" w:rsidR="008A35FC" w:rsidRDefault="008A35FC" w:rsidP="008A35FC">
      <w:pPr>
        <w:pStyle w:val="PL"/>
      </w:pPr>
      <w:r>
        <w:t>      key "mcc mnc sd sst";</w:t>
      </w:r>
    </w:p>
    <w:p w14:paraId="2F7FD092" w14:textId="77777777" w:rsidR="008A35FC" w:rsidRDefault="008A35FC" w:rsidP="008A35FC">
      <w:pPr>
        <w:pStyle w:val="PL"/>
      </w:pPr>
      <w:r>
        <w:t xml:space="preserve">      uses rRMPolicyMemberGrp;</w:t>
      </w:r>
    </w:p>
    <w:p w14:paraId="55713B84" w14:textId="77777777" w:rsidR="008A35FC" w:rsidRDefault="008A35FC" w:rsidP="008A35FC">
      <w:pPr>
        <w:pStyle w:val="PL"/>
      </w:pPr>
      <w:r>
        <w:t xml:space="preserve">    }</w:t>
      </w:r>
    </w:p>
    <w:p w14:paraId="740525EB" w14:textId="77777777" w:rsidR="008A35FC" w:rsidRDefault="008A35FC" w:rsidP="008A35FC">
      <w:pPr>
        <w:pStyle w:val="PL"/>
      </w:pPr>
      <w:r>
        <w:t xml:space="preserve">  } // grouping</w:t>
      </w:r>
    </w:p>
    <w:p w14:paraId="233A406E" w14:textId="77777777" w:rsidR="008A35FC" w:rsidRDefault="008A35FC" w:rsidP="008A35FC">
      <w:pPr>
        <w:pStyle w:val="PL"/>
      </w:pPr>
    </w:p>
    <w:p w14:paraId="0CC680C0" w14:textId="77777777" w:rsidR="008A35FC" w:rsidRDefault="008A35FC" w:rsidP="008A35FC">
      <w:pPr>
        <w:pStyle w:val="PL"/>
      </w:pPr>
      <w:r>
        <w:t xml:space="preserve">  grouping RRMPolicyRatioGrp {</w:t>
      </w:r>
    </w:p>
    <w:p w14:paraId="3645EF7C" w14:textId="77777777" w:rsidR="008A35FC" w:rsidRDefault="008A35FC" w:rsidP="008A35FC">
      <w:pPr>
        <w:pStyle w:val="PL"/>
      </w:pPr>
      <w:r>
        <w:t xml:space="preserve">    description "Represents the RRMPolicyRatio concrete IOC.";</w:t>
      </w:r>
    </w:p>
    <w:p w14:paraId="3401488E" w14:textId="77777777" w:rsidR="008A35FC" w:rsidRDefault="008A35FC" w:rsidP="008A35FC">
      <w:pPr>
        <w:pStyle w:val="PL"/>
      </w:pPr>
    </w:p>
    <w:p w14:paraId="304947A1" w14:textId="77777777" w:rsidR="008A35FC" w:rsidRDefault="008A35FC" w:rsidP="008A35FC">
      <w:pPr>
        <w:pStyle w:val="PL"/>
      </w:pPr>
      <w:r>
        <w:t xml:space="preserve">    uses RRMPolicy_Grp;    // Inherits RRMPolicy_</w:t>
      </w:r>
    </w:p>
    <w:p w14:paraId="6D4DBF14" w14:textId="77777777" w:rsidR="008A35FC" w:rsidRDefault="008A35FC" w:rsidP="008A35FC">
      <w:pPr>
        <w:pStyle w:val="PL"/>
      </w:pPr>
    </w:p>
    <w:p w14:paraId="5AA84DDD" w14:textId="77777777" w:rsidR="008A35FC" w:rsidRDefault="008A35FC" w:rsidP="008A35FC">
      <w:pPr>
        <w:pStyle w:val="PL"/>
      </w:pPr>
      <w:r>
        <w:t xml:space="preserve">    leaf rRMPolicyMaxRatio {</w:t>
      </w:r>
    </w:p>
    <w:p w14:paraId="05BFEAD6" w14:textId="77777777" w:rsidR="008A35FC" w:rsidRDefault="008A35FC" w:rsidP="008A35FC">
      <w:pPr>
        <w:pStyle w:val="PL"/>
      </w:pPr>
      <w:r>
        <w:t xml:space="preserve">      description " This attribute specifies the maximum percentage of radio </w:t>
      </w:r>
    </w:p>
    <w:p w14:paraId="2EA0B529" w14:textId="77777777" w:rsidR="008A35FC" w:rsidRDefault="008A35FC" w:rsidP="008A35FC">
      <w:pPr>
        <w:pStyle w:val="PL"/>
      </w:pPr>
      <w:r>
        <w:t xml:space="preserve">       resource that can be used by the associated rRMPolicyMemberList. </w:t>
      </w:r>
    </w:p>
    <w:p w14:paraId="6652C02E" w14:textId="77777777" w:rsidR="008A35FC" w:rsidRDefault="008A35FC" w:rsidP="008A35FC">
      <w:pPr>
        <w:pStyle w:val="PL"/>
      </w:pPr>
      <w:r>
        <w:t xml:space="preserve">       The maximum percentage of radio resource include at least one of </w:t>
      </w:r>
    </w:p>
    <w:p w14:paraId="0FA3A032" w14:textId="77777777" w:rsidR="008A35FC" w:rsidRDefault="008A35FC" w:rsidP="008A35FC">
      <w:pPr>
        <w:pStyle w:val="PL"/>
      </w:pPr>
      <w:r>
        <w:t xml:space="preserve">       the shared resources, prioritized resources and dedicated resources.</w:t>
      </w:r>
    </w:p>
    <w:p w14:paraId="13455ED5" w14:textId="77777777" w:rsidR="008A35FC" w:rsidRDefault="008A35FC" w:rsidP="008A35FC">
      <w:pPr>
        <w:pStyle w:val="PL"/>
      </w:pPr>
      <w:r>
        <w:t xml:space="preserve">       The sum of the rRMPolicyMaxRatio values assigned to all RRMPolicyRatio(s) </w:t>
      </w:r>
    </w:p>
    <w:p w14:paraId="6753BB7D" w14:textId="77777777" w:rsidR="008A35FC" w:rsidRDefault="008A35FC" w:rsidP="008A35FC">
      <w:pPr>
        <w:pStyle w:val="PL"/>
      </w:pPr>
      <w:r>
        <w:t xml:space="preserve">       name-contained by same ManagedEntity can be greater that 100.";</w:t>
      </w:r>
    </w:p>
    <w:p w14:paraId="124C8766" w14:textId="77777777" w:rsidR="008A35FC" w:rsidRDefault="008A35FC" w:rsidP="008A35FC">
      <w:pPr>
        <w:pStyle w:val="PL"/>
      </w:pPr>
      <w:r>
        <w:t xml:space="preserve">      default 100;</w:t>
      </w:r>
    </w:p>
    <w:p w14:paraId="1CF3177E" w14:textId="77777777" w:rsidR="008A35FC" w:rsidRDefault="008A35FC" w:rsidP="008A35FC">
      <w:pPr>
        <w:pStyle w:val="PL"/>
      </w:pPr>
      <w:r>
        <w:t xml:space="preserve">      type uint8 { range "0..100"; }</w:t>
      </w:r>
    </w:p>
    <w:p w14:paraId="34D90288" w14:textId="77777777" w:rsidR="008A35FC" w:rsidRDefault="008A35FC" w:rsidP="008A35FC">
      <w:pPr>
        <w:pStyle w:val="PL"/>
      </w:pPr>
      <w:r>
        <w:t xml:space="preserve">      units percent;</w:t>
      </w:r>
    </w:p>
    <w:p w14:paraId="0442F95F" w14:textId="77777777" w:rsidR="008A35FC" w:rsidRDefault="008A35FC" w:rsidP="008A35FC">
      <w:pPr>
        <w:pStyle w:val="PL"/>
      </w:pPr>
      <w:r>
        <w:t xml:space="preserve">    }</w:t>
      </w:r>
    </w:p>
    <w:p w14:paraId="18655C73" w14:textId="77777777" w:rsidR="008A35FC" w:rsidRDefault="008A35FC" w:rsidP="008A35FC">
      <w:pPr>
        <w:pStyle w:val="PL"/>
      </w:pPr>
    </w:p>
    <w:p w14:paraId="03985E54" w14:textId="77777777" w:rsidR="008A35FC" w:rsidRDefault="008A35FC" w:rsidP="008A35FC">
      <w:pPr>
        <w:pStyle w:val="PL"/>
      </w:pPr>
      <w:r>
        <w:t xml:space="preserve">    leaf rRMPolicyMinRatio {</w:t>
      </w:r>
    </w:p>
    <w:p w14:paraId="076778FD" w14:textId="77777777" w:rsidR="008A35FC" w:rsidRDefault="008A35FC" w:rsidP="008A35FC">
      <w:pPr>
        <w:pStyle w:val="PL"/>
      </w:pPr>
      <w:r>
        <w:t xml:space="preserve">      description " This attribute specifies the minimum percentage of radio </w:t>
      </w:r>
    </w:p>
    <w:p w14:paraId="2799256E" w14:textId="77777777" w:rsidR="008A35FC" w:rsidRDefault="008A35FC" w:rsidP="008A35FC">
      <w:pPr>
        <w:pStyle w:val="PL"/>
      </w:pPr>
      <w:r>
        <w:t xml:space="preserve">        resources that can be used by the associated rRMPolicyMemberList. </w:t>
      </w:r>
    </w:p>
    <w:p w14:paraId="393DA42F" w14:textId="77777777" w:rsidR="008A35FC" w:rsidRDefault="008A35FC" w:rsidP="008A35FC">
      <w:pPr>
        <w:pStyle w:val="PL"/>
      </w:pPr>
      <w:r>
        <w:t xml:space="preserve">        The minimum percentage of radio resources including at least one of </w:t>
      </w:r>
    </w:p>
    <w:p w14:paraId="0CD073E6" w14:textId="77777777" w:rsidR="008A35FC" w:rsidRDefault="008A35FC" w:rsidP="008A35FC">
      <w:pPr>
        <w:pStyle w:val="PL"/>
      </w:pPr>
      <w:r>
        <w:t xml:space="preserve">        prioritized resources and dedicated resources. The sum of the </w:t>
      </w:r>
    </w:p>
    <w:p w14:paraId="33FAE358" w14:textId="77777777" w:rsidR="008A35FC" w:rsidRDefault="008A35FC" w:rsidP="008A35FC">
      <w:pPr>
        <w:pStyle w:val="PL"/>
      </w:pPr>
      <w:r>
        <w:t xml:space="preserve">        rRMPolicyMinRatio values assigned to all RRM PolicyRatio(s)</w:t>
      </w:r>
    </w:p>
    <w:p w14:paraId="3AF087ED" w14:textId="77777777" w:rsidR="008A35FC" w:rsidRDefault="008A35FC" w:rsidP="008A35FC">
      <w:pPr>
        <w:pStyle w:val="PL"/>
      </w:pPr>
      <w:r>
        <w:t xml:space="preserve">        name-contained by same ManagedEntity shall be less or equal 100.";</w:t>
      </w:r>
    </w:p>
    <w:p w14:paraId="389B6A96" w14:textId="77777777" w:rsidR="008A35FC" w:rsidRDefault="008A35FC" w:rsidP="008A35FC">
      <w:pPr>
        <w:pStyle w:val="PL"/>
      </w:pPr>
      <w:r>
        <w:t xml:space="preserve">      default 0;</w:t>
      </w:r>
    </w:p>
    <w:p w14:paraId="3D54CE04" w14:textId="77777777" w:rsidR="008A35FC" w:rsidRDefault="008A35FC" w:rsidP="008A35FC">
      <w:pPr>
        <w:pStyle w:val="PL"/>
      </w:pPr>
      <w:r>
        <w:t xml:space="preserve">      type uint8 { range "0..100"; }</w:t>
      </w:r>
    </w:p>
    <w:p w14:paraId="79703AE7" w14:textId="77777777" w:rsidR="008A35FC" w:rsidRDefault="008A35FC" w:rsidP="008A35FC">
      <w:pPr>
        <w:pStyle w:val="PL"/>
      </w:pPr>
      <w:r>
        <w:t xml:space="preserve">      units percent;</w:t>
      </w:r>
    </w:p>
    <w:p w14:paraId="6190ACBF" w14:textId="77777777" w:rsidR="008A35FC" w:rsidRDefault="008A35FC" w:rsidP="008A35FC">
      <w:pPr>
        <w:pStyle w:val="PL"/>
      </w:pPr>
      <w:r>
        <w:t xml:space="preserve">    }</w:t>
      </w:r>
    </w:p>
    <w:p w14:paraId="06400CE8" w14:textId="77777777" w:rsidR="008A35FC" w:rsidRDefault="008A35FC" w:rsidP="008A35FC">
      <w:pPr>
        <w:pStyle w:val="PL"/>
      </w:pPr>
    </w:p>
    <w:p w14:paraId="623BDAE0" w14:textId="77777777" w:rsidR="008A35FC" w:rsidRDefault="008A35FC" w:rsidP="008A35FC">
      <w:pPr>
        <w:pStyle w:val="PL"/>
      </w:pPr>
      <w:r>
        <w:t xml:space="preserve">    leaf rRMPolicyDedicatedRatio {</w:t>
      </w:r>
    </w:p>
    <w:p w14:paraId="2D489EDD" w14:textId="77777777" w:rsidR="008A35FC" w:rsidRDefault="008A35FC" w:rsidP="008A35FC">
      <w:pPr>
        <w:pStyle w:val="PL"/>
      </w:pPr>
      <w:r>
        <w:t xml:space="preserve">      description " This attribute specifies the percentage of radio resource </w:t>
      </w:r>
    </w:p>
    <w:p w14:paraId="560355CE" w14:textId="77777777" w:rsidR="008A35FC" w:rsidRDefault="008A35FC" w:rsidP="008A35FC">
      <w:pPr>
        <w:pStyle w:val="PL"/>
      </w:pPr>
      <w:r>
        <w:t xml:space="preserve">        that dedicatedly used by the associated rRMPolicyMemberList. The sum of</w:t>
      </w:r>
    </w:p>
    <w:p w14:paraId="58FFB1A7" w14:textId="77777777" w:rsidR="008A35FC" w:rsidRDefault="008A35FC" w:rsidP="008A35FC">
      <w:pPr>
        <w:pStyle w:val="PL"/>
      </w:pPr>
      <w:r>
        <w:t xml:space="preserve">        the rRMPolicyDeidctaedRatio values assigned to all RRMPolicyRatio(s)</w:t>
      </w:r>
    </w:p>
    <w:p w14:paraId="644F2A22" w14:textId="77777777" w:rsidR="008A35FC" w:rsidRDefault="008A35FC" w:rsidP="008A35FC">
      <w:pPr>
        <w:pStyle w:val="PL"/>
      </w:pPr>
      <w:r>
        <w:t xml:space="preserve">        name-contained by same ManagedEntity shall be less or equal 100. ";</w:t>
      </w:r>
    </w:p>
    <w:p w14:paraId="4C104BB8" w14:textId="77777777" w:rsidR="008A35FC" w:rsidRDefault="008A35FC" w:rsidP="008A35FC">
      <w:pPr>
        <w:pStyle w:val="PL"/>
      </w:pPr>
      <w:r>
        <w:t xml:space="preserve">      default 0;</w:t>
      </w:r>
    </w:p>
    <w:p w14:paraId="2835A4DE" w14:textId="77777777" w:rsidR="008A35FC" w:rsidRDefault="008A35FC" w:rsidP="008A35FC">
      <w:pPr>
        <w:pStyle w:val="PL"/>
      </w:pPr>
      <w:r>
        <w:t xml:space="preserve">      type uint8 { range "0..100"; }</w:t>
      </w:r>
    </w:p>
    <w:p w14:paraId="2D029604" w14:textId="77777777" w:rsidR="008A35FC" w:rsidRDefault="008A35FC" w:rsidP="008A35FC">
      <w:pPr>
        <w:pStyle w:val="PL"/>
      </w:pPr>
      <w:r>
        <w:t xml:space="preserve">      units percent;</w:t>
      </w:r>
    </w:p>
    <w:p w14:paraId="5741E83A" w14:textId="77777777" w:rsidR="008A35FC" w:rsidRDefault="008A35FC" w:rsidP="008A35FC">
      <w:pPr>
        <w:pStyle w:val="PL"/>
      </w:pPr>
      <w:r>
        <w:t xml:space="preserve">      }</w:t>
      </w:r>
    </w:p>
    <w:p w14:paraId="1676CB92" w14:textId="77777777" w:rsidR="008A35FC" w:rsidRDefault="008A35FC" w:rsidP="008A35FC">
      <w:pPr>
        <w:pStyle w:val="PL"/>
      </w:pPr>
      <w:r>
        <w:t xml:space="preserve">    }</w:t>
      </w:r>
    </w:p>
    <w:p w14:paraId="666C52FD" w14:textId="77777777" w:rsidR="008A35FC" w:rsidRDefault="008A35FC" w:rsidP="008A35FC">
      <w:pPr>
        <w:pStyle w:val="PL"/>
      </w:pPr>
    </w:p>
    <w:p w14:paraId="40D29A19" w14:textId="77777777" w:rsidR="00DA23D7" w:rsidRDefault="00DA23D7" w:rsidP="00DA23D7">
      <w:pPr>
        <w:pStyle w:val="PL"/>
      </w:pPr>
      <w:r>
        <w:t xml:space="preserve">  grouping RrmPolicySubtree {</w:t>
      </w:r>
    </w:p>
    <w:p w14:paraId="6A6E97A8" w14:textId="77777777" w:rsidR="00DA23D7" w:rsidRDefault="00DA23D7" w:rsidP="00DA23D7">
      <w:pPr>
        <w:pStyle w:val="PL"/>
      </w:pPr>
      <w:r>
        <w:t xml:space="preserve">    description "Contains RrmPolicy related classes.</w:t>
      </w:r>
    </w:p>
    <w:p w14:paraId="2FBCFB6C" w14:textId="77777777" w:rsidR="00DA23D7" w:rsidRDefault="00DA23D7" w:rsidP="00DA23D7">
      <w:pPr>
        <w:pStyle w:val="PL"/>
      </w:pPr>
      <w:r>
        <w:t xml:space="preserve">      Should be used in all classes (or classes inheriting from)</w:t>
      </w:r>
    </w:p>
    <w:p w14:paraId="00062D96" w14:textId="77777777" w:rsidR="00DA23D7" w:rsidRDefault="00DA23D7" w:rsidP="00DA23D7">
      <w:pPr>
        <w:pStyle w:val="PL"/>
      </w:pPr>
      <w:r>
        <w:t xml:space="preserve">      - NRCellCU, NRCellDU, GNBCUUPFunction, GNBCUCPFunction, GNBDUFunction</w:t>
      </w:r>
    </w:p>
    <w:p w14:paraId="080F94AF" w14:textId="77777777" w:rsidR="00DA23D7" w:rsidRDefault="00DA23D7" w:rsidP="00DA23D7">
      <w:pPr>
        <w:pStyle w:val="PL"/>
      </w:pPr>
    </w:p>
    <w:p w14:paraId="58C7B219" w14:textId="77777777" w:rsidR="00DA23D7" w:rsidRDefault="00DA23D7" w:rsidP="00DA23D7">
      <w:pPr>
        <w:pStyle w:val="PL"/>
      </w:pPr>
      <w:r>
        <w:t xml:space="preserve">      If some YAM wants to augment these classes/list/groupings they must</w:t>
      </w:r>
    </w:p>
    <w:p w14:paraId="00085D3E" w14:textId="77777777" w:rsidR="00DA23D7" w:rsidRDefault="00DA23D7" w:rsidP="00DA23D7">
      <w:pPr>
        <w:pStyle w:val="PL"/>
      </w:pPr>
      <w:r>
        <w:t xml:space="preserve">      augment all user classes!";</w:t>
      </w:r>
    </w:p>
    <w:p w14:paraId="5BEDD3F6" w14:textId="77777777" w:rsidR="00DA23D7" w:rsidRDefault="00DA23D7" w:rsidP="00DA23D7">
      <w:pPr>
        <w:pStyle w:val="PL"/>
      </w:pPr>
    </w:p>
    <w:p w14:paraId="4DE9664D" w14:textId="77777777" w:rsidR="00DA23D7" w:rsidRDefault="00DA23D7" w:rsidP="00DA23D7">
      <w:pPr>
        <w:pStyle w:val="PL"/>
      </w:pPr>
      <w:r>
        <w:t xml:space="preserve">    list RRMPolicyRatio {</w:t>
      </w:r>
    </w:p>
    <w:p w14:paraId="0E066899" w14:textId="77777777" w:rsidR="00DA23D7" w:rsidRDefault="00DA23D7" w:rsidP="00DA23D7">
      <w:pPr>
        <w:pStyle w:val="PL"/>
      </w:pPr>
      <w:r>
        <w:t xml:space="preserve">      description "This IOC represents the properties of RRMPolicyRatio. </w:t>
      </w:r>
    </w:p>
    <w:p w14:paraId="26E77A25" w14:textId="77777777" w:rsidR="00DA23D7" w:rsidRDefault="00DA23D7" w:rsidP="00DA23D7">
      <w:pPr>
        <w:pStyle w:val="PL"/>
      </w:pPr>
      <w:r>
        <w:t xml:space="preserve">        RRMPolicyRatio is one realization of abstract RRMPolicy_ IOC. </w:t>
      </w:r>
    </w:p>
    <w:p w14:paraId="194598A3" w14:textId="77777777" w:rsidR="00DA23D7" w:rsidRDefault="00DA23D7" w:rsidP="00DA23D7">
      <w:pPr>
        <w:pStyle w:val="PL"/>
      </w:pPr>
      <w:r>
        <w:t xml:space="preserve">        RRMPolicyRatio has three attributes, apart from those inherited </w:t>
      </w:r>
    </w:p>
    <w:p w14:paraId="1DFD6BBA" w14:textId="77777777" w:rsidR="00DA23D7" w:rsidRDefault="00DA23D7" w:rsidP="00DA23D7">
      <w:pPr>
        <w:pStyle w:val="PL"/>
      </w:pPr>
      <w:r>
        <w:t xml:space="preserve">        (DN, resourceType, rRMPolicyMemberList). </w:t>
      </w:r>
    </w:p>
    <w:p w14:paraId="1E1A6F20" w14:textId="77777777" w:rsidR="00DA23D7" w:rsidRDefault="00DA23D7" w:rsidP="00DA23D7">
      <w:pPr>
        <w:pStyle w:val="PL"/>
      </w:pPr>
      <w:r>
        <w:t xml:space="preserve">   </w:t>
      </w:r>
    </w:p>
    <w:p w14:paraId="7725ED12" w14:textId="77777777" w:rsidR="00DA23D7" w:rsidRDefault="00DA23D7" w:rsidP="00DA23D7">
      <w:pPr>
        <w:pStyle w:val="PL"/>
      </w:pPr>
      <w:r>
        <w:t xml:space="preserve">        Structure of RRMPolicyRatio includes in order: Dedicated Resources, </w:t>
      </w:r>
    </w:p>
    <w:p w14:paraId="0504D290" w14:textId="77777777" w:rsidR="00DA23D7" w:rsidRDefault="00DA23D7" w:rsidP="00DA23D7">
      <w:pPr>
        <w:pStyle w:val="PL"/>
      </w:pPr>
      <w:r>
        <w:t xml:space="preserve">        Prioritized Resources, Shared Resources, etc.</w:t>
      </w:r>
    </w:p>
    <w:p w14:paraId="250E9E14" w14:textId="77777777" w:rsidR="00DA23D7" w:rsidRDefault="00DA23D7" w:rsidP="00DA23D7">
      <w:pPr>
        <w:pStyle w:val="PL"/>
      </w:pPr>
      <w:r>
        <w:t xml:space="preserve">        </w:t>
      </w:r>
    </w:p>
    <w:p w14:paraId="3CD32ED9" w14:textId="77777777" w:rsidR="00DA23D7" w:rsidRDefault="00DA23D7" w:rsidP="00DA23D7">
      <w:pPr>
        <w:pStyle w:val="PL"/>
      </w:pPr>
      <w:r>
        <w:t xml:space="preserve">        - The attribute rRMPolicyMaxRatio defines the maximum resource usage </w:t>
      </w:r>
    </w:p>
    <w:p w14:paraId="0CB8FC8C" w14:textId="77777777" w:rsidR="00DA23D7" w:rsidRDefault="00DA23D7" w:rsidP="00DA23D7">
      <w:pPr>
        <w:pStyle w:val="PL"/>
      </w:pPr>
      <w:r>
        <w:t xml:space="preserve">        quota for the associated rRMPolicyMemberList, including at least one of </w:t>
      </w:r>
    </w:p>
    <w:p w14:paraId="2FBD45CD" w14:textId="77777777" w:rsidR="00DA23D7" w:rsidRDefault="00DA23D7" w:rsidP="00DA23D7">
      <w:pPr>
        <w:pStyle w:val="PL"/>
      </w:pPr>
      <w:r>
        <w:t xml:space="preserve">        shared resources, prioritized resources and dedicated resources. The </w:t>
      </w:r>
    </w:p>
    <w:p w14:paraId="0B2B9321" w14:textId="77777777" w:rsidR="00DA23D7" w:rsidRDefault="00DA23D7" w:rsidP="00DA23D7">
      <w:pPr>
        <w:pStyle w:val="PL"/>
      </w:pPr>
      <w:r>
        <w:t xml:space="preserve">        sum of the 'rRMPolicyMaxRatio' values assigned to all RRMPolicyRatio(s) </w:t>
      </w:r>
    </w:p>
    <w:p w14:paraId="21B821AC" w14:textId="77777777" w:rsidR="00DA23D7" w:rsidRDefault="00DA23D7" w:rsidP="00DA23D7">
      <w:pPr>
        <w:pStyle w:val="PL"/>
      </w:pPr>
      <w:r>
        <w:t xml:space="preserve">        name-contained by same MangedEntity can be greater than 100.</w:t>
      </w:r>
    </w:p>
    <w:p w14:paraId="2FF07E4E" w14:textId="77777777" w:rsidR="00DA23D7" w:rsidRDefault="00DA23D7" w:rsidP="00DA23D7">
      <w:pPr>
        <w:pStyle w:val="PL"/>
      </w:pPr>
      <w:r>
        <w:t xml:space="preserve">        - The attribute rRMPolicyMinRatio defines the minimum resource usage </w:t>
      </w:r>
    </w:p>
    <w:p w14:paraId="382A405E" w14:textId="77777777" w:rsidR="00DA23D7" w:rsidRDefault="00DA23D7" w:rsidP="00DA23D7">
      <w:pPr>
        <w:pStyle w:val="PL"/>
      </w:pPr>
      <w:r>
        <w:t xml:space="preserve">        quota for the associated RRMPolicyMemberList, including at least one </w:t>
      </w:r>
    </w:p>
    <w:p w14:paraId="47F41B4F" w14:textId="77777777" w:rsidR="00DA23D7" w:rsidRDefault="00DA23D7" w:rsidP="00DA23D7">
      <w:pPr>
        <w:pStyle w:val="PL"/>
      </w:pPr>
      <w:r>
        <w:t xml:space="preserve">        of prioritized resources and dedicated resources, which means the </w:t>
      </w:r>
    </w:p>
    <w:p w14:paraId="7AC87246" w14:textId="77777777" w:rsidR="00DA23D7" w:rsidRDefault="00DA23D7" w:rsidP="00DA23D7">
      <w:pPr>
        <w:pStyle w:val="PL"/>
      </w:pPr>
      <w:r>
        <w:t xml:space="preserve">        resources quota that need to be guaranteed for use by the associated </w:t>
      </w:r>
    </w:p>
    <w:p w14:paraId="76D4D9B1" w14:textId="77777777" w:rsidR="00DA23D7" w:rsidRDefault="00DA23D7" w:rsidP="00DA23D7">
      <w:pPr>
        <w:pStyle w:val="PL"/>
      </w:pPr>
      <w:r>
        <w:t xml:space="preserve">        rRMPolicyMemberList. The sum of the 'rRMPolicyMinRatio' values assigned </w:t>
      </w:r>
    </w:p>
    <w:p w14:paraId="5EB05BA7" w14:textId="77777777" w:rsidR="00DA23D7" w:rsidRDefault="00DA23D7" w:rsidP="00DA23D7">
      <w:pPr>
        <w:pStyle w:val="PL"/>
      </w:pPr>
      <w:r>
        <w:t xml:space="preserve">        to all RRMPolicyRatio(s) name-contained by same MangedEntity shall be </w:t>
      </w:r>
    </w:p>
    <w:p w14:paraId="2EB8F55A" w14:textId="77777777" w:rsidR="00DA23D7" w:rsidRDefault="00DA23D7" w:rsidP="00DA23D7">
      <w:pPr>
        <w:pStyle w:val="PL"/>
      </w:pPr>
      <w:r>
        <w:t xml:space="preserve">        less or equal 100.</w:t>
      </w:r>
    </w:p>
    <w:p w14:paraId="08A955D1" w14:textId="77777777" w:rsidR="00DA23D7" w:rsidRDefault="00DA23D7" w:rsidP="00DA23D7">
      <w:pPr>
        <w:pStyle w:val="PL"/>
      </w:pPr>
      <w:r>
        <w:t xml:space="preserve">        - The attribute rRMPolicyDedicatedRatio defines the dedicated resource </w:t>
      </w:r>
    </w:p>
    <w:p w14:paraId="634DD76A" w14:textId="77777777" w:rsidR="00DA23D7" w:rsidRDefault="00DA23D7" w:rsidP="00DA23D7">
      <w:pPr>
        <w:pStyle w:val="PL"/>
      </w:pPr>
      <w:r>
        <w:t xml:space="preserve">        usage quota for the RRMPolicyMemberList, including dedicated resources. </w:t>
      </w:r>
    </w:p>
    <w:p w14:paraId="3C4DE8F5" w14:textId="77777777" w:rsidR="00DA23D7" w:rsidRDefault="00DA23D7" w:rsidP="00DA23D7">
      <w:pPr>
        <w:pStyle w:val="PL"/>
      </w:pPr>
      <w:r>
        <w:t xml:space="preserve">        The sum of the 'rRMPolicyDedicatedRatio' values assigned to all </w:t>
      </w:r>
    </w:p>
    <w:p w14:paraId="13EEC49E" w14:textId="77777777" w:rsidR="00DA23D7" w:rsidRDefault="00DA23D7" w:rsidP="00DA23D7">
      <w:pPr>
        <w:pStyle w:val="PL"/>
      </w:pPr>
      <w:r>
        <w:t xml:space="preserve">        RRMPolicyRatio(s) name-contained by same MangedEntity shall be less </w:t>
      </w:r>
    </w:p>
    <w:p w14:paraId="49F98B0F" w14:textId="77777777" w:rsidR="00DA23D7" w:rsidRDefault="00DA23D7" w:rsidP="00DA23D7">
      <w:pPr>
        <w:pStyle w:val="PL"/>
      </w:pPr>
      <w:r>
        <w:t xml:space="preserve">        or equal 100.</w:t>
      </w:r>
    </w:p>
    <w:p w14:paraId="055897FE" w14:textId="77777777" w:rsidR="00DA23D7" w:rsidRDefault="00DA23D7" w:rsidP="00DA23D7">
      <w:pPr>
        <w:pStyle w:val="PL"/>
      </w:pPr>
      <w:r>
        <w:t xml:space="preserve">        </w:t>
      </w:r>
    </w:p>
    <w:p w14:paraId="32CBA113" w14:textId="77777777" w:rsidR="00DA23D7" w:rsidRDefault="00DA23D7" w:rsidP="00DA23D7">
      <w:pPr>
        <w:pStyle w:val="PL"/>
      </w:pPr>
      <w:r>
        <w:t xml:space="preserve">        The following are the definition for above mentioned three resource </w:t>
      </w:r>
    </w:p>
    <w:p w14:paraId="48EF196A" w14:textId="77777777" w:rsidR="00DA23D7" w:rsidRDefault="00DA23D7" w:rsidP="00DA23D7">
      <w:pPr>
        <w:pStyle w:val="PL"/>
      </w:pPr>
      <w:r>
        <w:t xml:space="preserve">        categories:</w:t>
      </w:r>
    </w:p>
    <w:p w14:paraId="17AEC43D" w14:textId="77777777" w:rsidR="00DA23D7" w:rsidRDefault="00DA23D7" w:rsidP="00DA23D7">
      <w:pPr>
        <w:pStyle w:val="PL"/>
      </w:pPr>
      <w:r>
        <w:t xml:space="preserve">        - Shared resources: means the resources that are shared with other </w:t>
      </w:r>
    </w:p>
    <w:p w14:paraId="26AB0BA3" w14:textId="77777777" w:rsidR="00DA23D7" w:rsidRDefault="00DA23D7" w:rsidP="00DA23D7">
      <w:pPr>
        <w:pStyle w:val="PL"/>
      </w:pPr>
      <w:r>
        <w:t xml:space="preserve">        rRMPolicyMemberList(s) (i.e. the rRMPolicyMemberList(s) defined in </w:t>
      </w:r>
    </w:p>
    <w:p w14:paraId="0AEA3DE4" w14:textId="77777777" w:rsidR="00DA23D7" w:rsidRDefault="00DA23D7" w:rsidP="00DA23D7">
      <w:pPr>
        <w:pStyle w:val="PL"/>
      </w:pPr>
      <w:r>
        <w:t xml:space="preserve">        RRMPolicyRatio(s) name-contained by the same ManagedEntity). The shared </w:t>
      </w:r>
    </w:p>
    <w:p w14:paraId="575506DA" w14:textId="77777777" w:rsidR="00DA23D7" w:rsidRDefault="00DA23D7" w:rsidP="00DA23D7">
      <w:pPr>
        <w:pStyle w:val="PL"/>
      </w:pPr>
      <w:r>
        <w:t xml:space="preserve">        resources are not guaranteed for use by the associated </w:t>
      </w:r>
    </w:p>
    <w:p w14:paraId="73F4CDC8" w14:textId="77777777" w:rsidR="00DA23D7" w:rsidRDefault="00DA23D7" w:rsidP="00DA23D7">
      <w:pPr>
        <w:pStyle w:val="PL"/>
      </w:pPr>
      <w:r>
        <w:t xml:space="preserve">        rRMPolicyMemberList. The shared resources quota is represented by </w:t>
      </w:r>
    </w:p>
    <w:p w14:paraId="118763C6" w14:textId="77777777" w:rsidR="00DA23D7" w:rsidRDefault="00DA23D7" w:rsidP="00DA23D7">
      <w:pPr>
        <w:pStyle w:val="PL"/>
      </w:pPr>
      <w:r>
        <w:t xml:space="preserve">        [rRMPolicyMaxRatio-rRMPolicyMinRatio].</w:t>
      </w:r>
    </w:p>
    <w:p w14:paraId="120B6EFC" w14:textId="77777777" w:rsidR="00DA23D7" w:rsidRDefault="00DA23D7" w:rsidP="00DA23D7">
      <w:pPr>
        <w:pStyle w:val="PL"/>
      </w:pPr>
      <w:r>
        <w:t xml:space="preserve">        - Priortized resources: means the resources are preferentially used by </w:t>
      </w:r>
    </w:p>
    <w:p w14:paraId="5BAD7B08" w14:textId="77777777" w:rsidR="00DA23D7" w:rsidRDefault="00DA23D7" w:rsidP="00DA23D7">
      <w:pPr>
        <w:pStyle w:val="PL"/>
      </w:pPr>
      <w:r>
        <w:t xml:space="preserve">        the associated RRMPolicyMemberList. These resources are guaranteed for </w:t>
      </w:r>
    </w:p>
    <w:p w14:paraId="2955D8AB" w14:textId="77777777" w:rsidR="00DA23D7" w:rsidRDefault="00DA23D7" w:rsidP="00DA23D7">
      <w:pPr>
        <w:pStyle w:val="PL"/>
      </w:pPr>
      <w:r>
        <w:t xml:space="preserve">        use by the associated RRMPolicyMemberList when it needs to use them. </w:t>
      </w:r>
    </w:p>
    <w:p w14:paraId="5D65EE23" w14:textId="77777777" w:rsidR="00DA23D7" w:rsidRDefault="00DA23D7" w:rsidP="00DA23D7">
      <w:pPr>
        <w:pStyle w:val="PL"/>
      </w:pPr>
      <w:r>
        <w:t xml:space="preserve">        When not used, these resources may be used by other </w:t>
      </w:r>
    </w:p>
    <w:p w14:paraId="2A6DA2A3" w14:textId="77777777" w:rsidR="00DA23D7" w:rsidRDefault="00DA23D7" w:rsidP="00DA23D7">
      <w:pPr>
        <w:pStyle w:val="PL"/>
      </w:pPr>
      <w:r>
        <w:t xml:space="preserve">        rRMPolicyMemberList(s) (i.e. the rRMPolicyMemberList(s) defined in </w:t>
      </w:r>
    </w:p>
    <w:p w14:paraId="4B050C99" w14:textId="77777777" w:rsidR="00DA23D7" w:rsidRDefault="00DA23D7" w:rsidP="00DA23D7">
      <w:pPr>
        <w:pStyle w:val="PL"/>
      </w:pPr>
      <w:r>
        <w:t xml:space="preserve">        RRMPolicyRatio(s) name-contained by the same ManagedEntity). </w:t>
      </w:r>
    </w:p>
    <w:p w14:paraId="1BC12B11" w14:textId="77777777" w:rsidR="00DA23D7" w:rsidRDefault="00DA23D7" w:rsidP="00DA23D7">
      <w:pPr>
        <w:pStyle w:val="PL"/>
      </w:pPr>
      <w:r>
        <w:t xml:space="preserve">        The prioritized resources quota is represented by </w:t>
      </w:r>
    </w:p>
    <w:p w14:paraId="5C9DEAB7" w14:textId="77777777" w:rsidR="00DA23D7" w:rsidRDefault="00DA23D7" w:rsidP="00DA23D7">
      <w:pPr>
        <w:pStyle w:val="PL"/>
      </w:pPr>
      <w:r>
        <w:t xml:space="preserve">        [rRMPolicyMinRatio-rRMPolicyDedicatedRatio]</w:t>
      </w:r>
    </w:p>
    <w:p w14:paraId="31424985" w14:textId="77777777" w:rsidR="00DA23D7" w:rsidRDefault="00DA23D7" w:rsidP="00DA23D7">
      <w:pPr>
        <w:pStyle w:val="PL"/>
      </w:pPr>
      <w:r>
        <w:t xml:space="preserve">        - Dedicated resources: means the resources are dedicated for use by </w:t>
      </w:r>
    </w:p>
    <w:p w14:paraId="570B4164" w14:textId="77777777" w:rsidR="00DA23D7" w:rsidRDefault="00DA23D7" w:rsidP="00DA23D7">
      <w:pPr>
        <w:pStyle w:val="PL"/>
      </w:pPr>
      <w:r>
        <w:t xml:space="preserve">        the associated RRMPolicyMemberList. These resources can not be shared </w:t>
      </w:r>
    </w:p>
    <w:p w14:paraId="65D87D81" w14:textId="77777777" w:rsidR="00DA23D7" w:rsidRDefault="00DA23D7" w:rsidP="00DA23D7">
      <w:pPr>
        <w:pStyle w:val="PL"/>
      </w:pPr>
      <w:r>
        <w:t xml:space="preserve">        even if the associated RRMPolicyMember does not use them. The Dedicated </w:t>
      </w:r>
    </w:p>
    <w:p w14:paraId="3D53B872" w14:textId="77777777" w:rsidR="00DA23D7" w:rsidRDefault="00DA23D7" w:rsidP="00DA23D7">
      <w:pPr>
        <w:pStyle w:val="PL"/>
      </w:pPr>
      <w:r>
        <w:t xml:space="preserve">        resources quota is represented by [rRMPolicyDedicatedRatio].";</w:t>
      </w:r>
    </w:p>
    <w:p w14:paraId="4FD7CD8C" w14:textId="77777777" w:rsidR="00DA23D7" w:rsidRDefault="00DA23D7" w:rsidP="00DA23D7">
      <w:pPr>
        <w:pStyle w:val="PL"/>
      </w:pPr>
      <w:r>
        <w:t xml:space="preserve">      key id;</w:t>
      </w:r>
    </w:p>
    <w:p w14:paraId="24F54F6C" w14:textId="77777777" w:rsidR="00DA23D7" w:rsidRDefault="00DA23D7" w:rsidP="00DA23D7">
      <w:pPr>
        <w:pStyle w:val="PL"/>
      </w:pPr>
      <w:r>
        <w:t xml:space="preserve">      uses top3gpp:Top_Grp;</w:t>
      </w:r>
    </w:p>
    <w:p w14:paraId="71F4BAB9" w14:textId="77777777" w:rsidR="00DA23D7" w:rsidRDefault="00DA23D7" w:rsidP="00DA23D7">
      <w:pPr>
        <w:pStyle w:val="PL"/>
      </w:pPr>
      <w:r>
        <w:t xml:space="preserve">      container attributes {</w:t>
      </w:r>
    </w:p>
    <w:p w14:paraId="54AC38E7" w14:textId="77777777" w:rsidR="00DA23D7" w:rsidRDefault="00DA23D7" w:rsidP="00DA23D7">
      <w:pPr>
        <w:pStyle w:val="PL"/>
      </w:pPr>
      <w:r>
        <w:t xml:space="preserve">        uses RRMPolicyRatioGrp;</w:t>
      </w:r>
    </w:p>
    <w:p w14:paraId="6E0FCCC2" w14:textId="77777777" w:rsidR="00DA23D7" w:rsidRDefault="00DA23D7" w:rsidP="00DA23D7">
      <w:pPr>
        <w:pStyle w:val="PL"/>
      </w:pPr>
      <w:r>
        <w:t xml:space="preserve">      }</w:t>
      </w:r>
    </w:p>
    <w:p w14:paraId="6F2F1C52" w14:textId="77777777" w:rsidR="00DA23D7" w:rsidRDefault="00DA23D7" w:rsidP="00DA23D7">
      <w:pPr>
        <w:pStyle w:val="PL"/>
      </w:pPr>
      <w:r>
        <w:t xml:space="preserve">    }</w:t>
      </w:r>
    </w:p>
    <w:p w14:paraId="7D5E5AB7" w14:textId="77777777" w:rsidR="00DA23D7" w:rsidRDefault="00DA23D7" w:rsidP="00DA23D7">
      <w:pPr>
        <w:pStyle w:val="PL"/>
      </w:pPr>
      <w:r>
        <w:t xml:space="preserve">  }</w:t>
      </w:r>
    </w:p>
    <w:p w14:paraId="27CB1219" w14:textId="77777777" w:rsidR="00DA23D7" w:rsidRDefault="00DA23D7" w:rsidP="00DA23D7">
      <w:pPr>
        <w:pStyle w:val="PL"/>
      </w:pPr>
      <w:r>
        <w:t xml:space="preserve">  </w:t>
      </w:r>
    </w:p>
    <w:p w14:paraId="3482070C" w14:textId="77777777" w:rsidR="00DA23D7" w:rsidRDefault="00DA23D7" w:rsidP="00DA23D7">
      <w:pPr>
        <w:pStyle w:val="PL"/>
      </w:pPr>
      <w:r>
        <w:t xml:space="preserve">  augment "/me3gpp:ManagedElement/gnbcucp3gpp:GNBCUCPFunction/" +</w:t>
      </w:r>
    </w:p>
    <w:p w14:paraId="7B553983" w14:textId="77777777" w:rsidR="00DA23D7" w:rsidRDefault="00DA23D7" w:rsidP="00DA23D7">
      <w:pPr>
        <w:pStyle w:val="PL"/>
      </w:pPr>
      <w:r>
        <w:t xml:space="preserve">      "nrcellcu3gpp:NRCellCU" {</w:t>
      </w:r>
    </w:p>
    <w:p w14:paraId="0F8C54D9" w14:textId="77777777" w:rsidR="00DA23D7" w:rsidRDefault="00DA23D7" w:rsidP="00DA23D7">
      <w:pPr>
        <w:pStyle w:val="PL"/>
      </w:pPr>
      <w:r>
        <w:t xml:space="preserve">    uses RrmPolicySubtree;</w:t>
      </w:r>
    </w:p>
    <w:p w14:paraId="159FBEDC" w14:textId="77777777" w:rsidR="00DA23D7" w:rsidRDefault="00DA23D7" w:rsidP="00DA23D7">
      <w:pPr>
        <w:pStyle w:val="PL"/>
      </w:pPr>
      <w:r>
        <w:t xml:space="preserve">  }  </w:t>
      </w:r>
    </w:p>
    <w:p w14:paraId="2C69AFFA" w14:textId="77777777" w:rsidR="00DA23D7" w:rsidRDefault="00DA23D7" w:rsidP="00DA23D7">
      <w:pPr>
        <w:pStyle w:val="PL"/>
      </w:pPr>
      <w:r>
        <w:t xml:space="preserve">  </w:t>
      </w:r>
    </w:p>
    <w:p w14:paraId="6D90CA2E" w14:textId="77777777" w:rsidR="00DA23D7" w:rsidRDefault="00DA23D7" w:rsidP="00DA23D7">
      <w:pPr>
        <w:pStyle w:val="PL"/>
      </w:pPr>
      <w:r>
        <w:t xml:space="preserve">  augment "/me3gpp:ManagedElement/gnbdu3gpp:GNBDUFunction/" +</w:t>
      </w:r>
    </w:p>
    <w:p w14:paraId="66A94809" w14:textId="77777777" w:rsidR="00DA23D7" w:rsidRDefault="00DA23D7" w:rsidP="00DA23D7">
      <w:pPr>
        <w:pStyle w:val="PL"/>
      </w:pPr>
      <w:r>
        <w:t xml:space="preserve">      "nrcelldu3gpp:NRCellDU" {</w:t>
      </w:r>
    </w:p>
    <w:p w14:paraId="073D6EE5" w14:textId="77777777" w:rsidR="00DA23D7" w:rsidRDefault="00DA23D7" w:rsidP="00DA23D7">
      <w:pPr>
        <w:pStyle w:val="PL"/>
      </w:pPr>
      <w:r>
        <w:t xml:space="preserve">    uses RrmPolicySubtree;</w:t>
      </w:r>
    </w:p>
    <w:p w14:paraId="5AD3F0B3" w14:textId="77777777" w:rsidR="00DA23D7" w:rsidRDefault="00DA23D7" w:rsidP="00DA23D7">
      <w:pPr>
        <w:pStyle w:val="PL"/>
      </w:pPr>
      <w:r>
        <w:t xml:space="preserve">  }</w:t>
      </w:r>
    </w:p>
    <w:p w14:paraId="0FC5F4FF" w14:textId="77777777" w:rsidR="00DA23D7" w:rsidRDefault="00DA23D7" w:rsidP="00DA23D7">
      <w:pPr>
        <w:pStyle w:val="PL"/>
      </w:pPr>
    </w:p>
    <w:p w14:paraId="385498AE" w14:textId="77777777" w:rsidR="00DA23D7" w:rsidRDefault="00DA23D7" w:rsidP="00DA23D7">
      <w:pPr>
        <w:pStyle w:val="PL"/>
      </w:pPr>
      <w:r>
        <w:t xml:space="preserve">  augment "/me3gpp:ManagedElement/gnbcuup3gpp:GNBCUUPFunction" {</w:t>
      </w:r>
    </w:p>
    <w:p w14:paraId="20720DF9" w14:textId="77777777" w:rsidR="00DA23D7" w:rsidRDefault="00DA23D7" w:rsidP="00DA23D7">
      <w:pPr>
        <w:pStyle w:val="PL"/>
      </w:pPr>
      <w:r>
        <w:t xml:space="preserve">    uses RrmPolicySubtree;</w:t>
      </w:r>
    </w:p>
    <w:p w14:paraId="528EDD3A" w14:textId="77777777" w:rsidR="00DA23D7" w:rsidRDefault="00DA23D7" w:rsidP="00DA23D7">
      <w:pPr>
        <w:pStyle w:val="PL"/>
      </w:pPr>
      <w:r>
        <w:t xml:space="preserve">  }</w:t>
      </w:r>
    </w:p>
    <w:p w14:paraId="4DC9D6C2" w14:textId="77777777" w:rsidR="00DA23D7" w:rsidRDefault="00DA23D7" w:rsidP="00DA23D7">
      <w:pPr>
        <w:pStyle w:val="PL"/>
      </w:pPr>
    </w:p>
    <w:p w14:paraId="53409E67" w14:textId="77777777" w:rsidR="00DA23D7" w:rsidRDefault="00DA23D7" w:rsidP="00DA23D7">
      <w:pPr>
        <w:pStyle w:val="PL"/>
      </w:pPr>
      <w:r>
        <w:t xml:space="preserve">  augment "/me3gpp:ManagedElement/gnbcucp3gpp:GNBCUCPFunction" {</w:t>
      </w:r>
    </w:p>
    <w:p w14:paraId="7109ABA8" w14:textId="77777777" w:rsidR="00DA23D7" w:rsidRDefault="00DA23D7" w:rsidP="00DA23D7">
      <w:pPr>
        <w:pStyle w:val="PL"/>
      </w:pPr>
      <w:r>
        <w:t xml:space="preserve">    uses RrmPolicySubtree;</w:t>
      </w:r>
    </w:p>
    <w:p w14:paraId="1B0B4EDC" w14:textId="77777777" w:rsidR="00DA23D7" w:rsidRDefault="00DA23D7" w:rsidP="00DA23D7">
      <w:pPr>
        <w:pStyle w:val="PL"/>
      </w:pPr>
      <w:r>
        <w:t xml:space="preserve">  }</w:t>
      </w:r>
    </w:p>
    <w:p w14:paraId="1BDD0718" w14:textId="77777777" w:rsidR="00DA23D7" w:rsidRDefault="00DA23D7" w:rsidP="00DA23D7">
      <w:pPr>
        <w:pStyle w:val="PL"/>
      </w:pPr>
    </w:p>
    <w:p w14:paraId="0965EDE7" w14:textId="77777777" w:rsidR="00DA23D7" w:rsidRDefault="00DA23D7" w:rsidP="00DA23D7">
      <w:pPr>
        <w:pStyle w:val="PL"/>
      </w:pPr>
      <w:r>
        <w:t xml:space="preserve">  augment "/me3gpp:ManagedElement/gnbdu3gpp:GNBDUFunction" {</w:t>
      </w:r>
    </w:p>
    <w:p w14:paraId="266463A7" w14:textId="77777777" w:rsidR="00DA23D7" w:rsidRDefault="00DA23D7" w:rsidP="00DA23D7">
      <w:pPr>
        <w:pStyle w:val="PL"/>
      </w:pPr>
      <w:r>
        <w:t xml:space="preserve">    uses RrmPolicySubtree;</w:t>
      </w:r>
    </w:p>
    <w:p w14:paraId="33EBBFDA" w14:textId="1AC13DDC" w:rsidR="008B33DF" w:rsidRDefault="00DA23D7" w:rsidP="008B33DF">
      <w:pPr>
        <w:pStyle w:val="PL"/>
      </w:pPr>
      <w:r>
        <w:t xml:space="preserve">  }</w:t>
      </w:r>
    </w:p>
    <w:p w14:paraId="026EE2DD" w14:textId="77777777" w:rsidR="008B33DF" w:rsidRPr="008B33DF" w:rsidRDefault="008B33DF" w:rsidP="008B33DF">
      <w:pPr>
        <w:pStyle w:val="PL"/>
      </w:pPr>
    </w:p>
    <w:p w14:paraId="090CB243" w14:textId="762BE290" w:rsidR="008A35FC" w:rsidRDefault="008A35FC" w:rsidP="008A35FC">
      <w:pPr>
        <w:pStyle w:val="PL"/>
      </w:pPr>
      <w:r>
        <w:t>}</w:t>
      </w:r>
    </w:p>
    <w:p w14:paraId="652CBDAA" w14:textId="0277127C" w:rsidR="00DA23D7" w:rsidRDefault="00DA23D7" w:rsidP="008A35FC">
      <w:pPr>
        <w:pStyle w:val="PL"/>
      </w:pPr>
      <w:r w:rsidRPr="00EE1825">
        <w:t>&lt;CODE ENDS&gt;</w:t>
      </w:r>
    </w:p>
    <w:p w14:paraId="471F77ED" w14:textId="77777777" w:rsidR="008A35FC" w:rsidRDefault="008A35FC" w:rsidP="008A35FC">
      <w:pPr>
        <w:pStyle w:val="PL"/>
      </w:pPr>
    </w:p>
    <w:p w14:paraId="1D4892CC" w14:textId="77777777" w:rsidR="008A35FC" w:rsidRDefault="008A35FC" w:rsidP="008A35FC">
      <w:pPr>
        <w:pStyle w:val="Heading2"/>
      </w:pPr>
      <w:bookmarkStart w:id="172" w:name="_Toc59183356"/>
      <w:bookmarkStart w:id="173" w:name="_Toc59184822"/>
      <w:bookmarkStart w:id="174" w:name="_Toc59195757"/>
      <w:bookmarkStart w:id="175" w:name="_Toc59440186"/>
      <w:bookmarkStart w:id="176" w:name="_Toc67990635"/>
      <w:r>
        <w:rPr>
          <w:lang w:eastAsia="zh-CN"/>
        </w:rPr>
        <w:t>E.5.27</w:t>
      </w:r>
      <w:r>
        <w:rPr>
          <w:lang w:eastAsia="zh-CN"/>
        </w:rPr>
        <w:tab/>
      </w:r>
      <w:bookmarkEnd w:id="172"/>
      <w:bookmarkEnd w:id="173"/>
      <w:bookmarkEnd w:id="174"/>
      <w:r>
        <w:rPr>
          <w:lang w:eastAsia="zh-CN"/>
        </w:rPr>
        <w:t>Void</w:t>
      </w:r>
      <w:bookmarkEnd w:id="175"/>
      <w:bookmarkEnd w:id="176"/>
    </w:p>
    <w:p w14:paraId="04344B78" w14:textId="77777777" w:rsidR="008A35FC" w:rsidRDefault="008A35FC" w:rsidP="008A35FC"/>
    <w:p w14:paraId="653FE646" w14:textId="018EB49A" w:rsidR="008A35FC" w:rsidRDefault="008A35FC" w:rsidP="008A35FC">
      <w:pPr>
        <w:pStyle w:val="Heading2"/>
        <w:rPr>
          <w:lang w:eastAsia="zh-CN"/>
        </w:rPr>
      </w:pPr>
      <w:bookmarkStart w:id="177" w:name="_Toc59183357"/>
      <w:bookmarkStart w:id="178" w:name="_Toc59184823"/>
      <w:bookmarkStart w:id="179" w:name="_Toc59195758"/>
      <w:bookmarkStart w:id="180" w:name="_Toc59440187"/>
      <w:bookmarkStart w:id="181" w:name="_Toc67990636"/>
      <w:r>
        <w:rPr>
          <w:lang w:eastAsia="zh-CN"/>
        </w:rPr>
        <w:t>E.5.28</w:t>
      </w:r>
      <w:r>
        <w:rPr>
          <w:lang w:eastAsia="zh-CN"/>
        </w:rPr>
        <w:tab/>
        <w:t>module _3gpp-nr-nrm-danrmanagementfunction.yang</w:t>
      </w:r>
      <w:bookmarkEnd w:id="177"/>
      <w:bookmarkEnd w:id="178"/>
      <w:bookmarkEnd w:id="179"/>
      <w:bookmarkEnd w:id="180"/>
      <w:bookmarkEnd w:id="181"/>
    </w:p>
    <w:p w14:paraId="45D26BA3" w14:textId="77777777" w:rsidR="00EB37FA" w:rsidRDefault="00EB37FA" w:rsidP="008A35FC">
      <w:pPr>
        <w:pStyle w:val="PL"/>
        <w:rPr>
          <w:rFonts w:cs="Courier New"/>
          <w:szCs w:val="16"/>
          <w:lang w:eastAsia="zh-CN"/>
        </w:rPr>
      </w:pPr>
      <w:r w:rsidRPr="00EB37FA">
        <w:rPr>
          <w:rFonts w:cs="Courier New"/>
          <w:szCs w:val="16"/>
          <w:lang w:eastAsia="zh-CN"/>
        </w:rPr>
        <w:t>&lt;CODE BEGINS&gt;</w:t>
      </w:r>
    </w:p>
    <w:p w14:paraId="5F7207A9" w14:textId="6F19A4C1" w:rsidR="008A35FC" w:rsidRDefault="008A35FC" w:rsidP="008A35FC">
      <w:pPr>
        <w:pStyle w:val="PL"/>
        <w:rPr>
          <w:rFonts w:cs="Courier New"/>
          <w:szCs w:val="16"/>
          <w:lang w:eastAsia="zh-CN"/>
        </w:rPr>
      </w:pPr>
      <w:r>
        <w:rPr>
          <w:rFonts w:cs="Courier New"/>
          <w:szCs w:val="16"/>
          <w:lang w:eastAsia="zh-CN"/>
        </w:rPr>
        <w:t>module _3gpp-nr-nrm-danrmanagementfunction {</w:t>
      </w:r>
    </w:p>
    <w:p w14:paraId="349CBE61" w14:textId="77777777" w:rsidR="008A35FC" w:rsidRDefault="008A35FC" w:rsidP="008A35FC">
      <w:pPr>
        <w:pStyle w:val="PL"/>
        <w:rPr>
          <w:rFonts w:cs="Courier New"/>
          <w:szCs w:val="16"/>
          <w:lang w:eastAsia="zh-CN"/>
        </w:rPr>
      </w:pPr>
      <w:r>
        <w:rPr>
          <w:rFonts w:cs="Courier New"/>
          <w:szCs w:val="16"/>
          <w:lang w:eastAsia="zh-CN"/>
        </w:rPr>
        <w:t xml:space="preserve">  yang-version 1.1;</w:t>
      </w:r>
    </w:p>
    <w:p w14:paraId="7C405CDC" w14:textId="77777777" w:rsidR="008A35FC" w:rsidRDefault="008A35FC" w:rsidP="008A35FC">
      <w:pPr>
        <w:pStyle w:val="PL"/>
        <w:rPr>
          <w:rFonts w:cs="Courier New"/>
          <w:szCs w:val="16"/>
          <w:lang w:eastAsia="zh-CN"/>
        </w:rPr>
      </w:pPr>
      <w:r>
        <w:rPr>
          <w:rFonts w:cs="Courier New"/>
          <w:szCs w:val="16"/>
          <w:lang w:eastAsia="zh-CN"/>
        </w:rPr>
        <w:t xml:space="preserve">  namespace "urn:3gpp:sa5:_3gpp-nr-nrm-danrmanagementfunction";</w:t>
      </w:r>
    </w:p>
    <w:p w14:paraId="4C376B04" w14:textId="77777777" w:rsidR="008A35FC" w:rsidRDefault="008A35FC" w:rsidP="008A35FC">
      <w:pPr>
        <w:pStyle w:val="PL"/>
        <w:rPr>
          <w:rFonts w:cs="Courier New"/>
          <w:szCs w:val="16"/>
          <w:lang w:eastAsia="zh-CN"/>
        </w:rPr>
      </w:pPr>
      <w:r>
        <w:rPr>
          <w:rFonts w:cs="Courier New"/>
          <w:szCs w:val="16"/>
          <w:lang w:eastAsia="zh-CN"/>
        </w:rPr>
        <w:t xml:space="preserve">  prefix "danrmanagementfunction3gpp";</w:t>
      </w:r>
    </w:p>
    <w:p w14:paraId="0511657A" w14:textId="77777777" w:rsidR="008A35FC" w:rsidRDefault="008A35FC" w:rsidP="008A35FC">
      <w:pPr>
        <w:pStyle w:val="PL"/>
        <w:rPr>
          <w:rFonts w:cs="Courier New"/>
          <w:szCs w:val="16"/>
          <w:lang w:eastAsia="zh-CN"/>
        </w:rPr>
      </w:pPr>
    </w:p>
    <w:p w14:paraId="076EB7D0" w14:textId="77777777" w:rsidR="008A35FC" w:rsidRDefault="008A35FC" w:rsidP="008A35FC">
      <w:pPr>
        <w:pStyle w:val="PL"/>
        <w:rPr>
          <w:rFonts w:cs="Courier New"/>
          <w:szCs w:val="16"/>
          <w:lang w:eastAsia="zh-CN"/>
        </w:rPr>
      </w:pPr>
    </w:p>
    <w:p w14:paraId="3D8E6CC5" w14:textId="77777777" w:rsidR="008A35FC" w:rsidRDefault="008A35FC" w:rsidP="008A35FC">
      <w:pPr>
        <w:pStyle w:val="PL"/>
        <w:rPr>
          <w:rFonts w:cs="Courier New"/>
          <w:szCs w:val="16"/>
          <w:lang w:eastAsia="zh-CN"/>
        </w:rPr>
      </w:pPr>
      <w:r>
        <w:rPr>
          <w:rFonts w:cs="Courier New"/>
          <w:szCs w:val="16"/>
          <w:lang w:eastAsia="zh-CN"/>
        </w:rPr>
        <w:t xml:space="preserve">  import _3gpp-common-top { prefix top3gpp; }</w:t>
      </w:r>
    </w:p>
    <w:p w14:paraId="1BEFA2FA" w14:textId="77777777" w:rsidR="008A35FC" w:rsidRDefault="008A35FC" w:rsidP="008A35FC">
      <w:pPr>
        <w:pStyle w:val="PL"/>
        <w:rPr>
          <w:rFonts w:cs="Courier New"/>
          <w:szCs w:val="16"/>
          <w:lang w:eastAsia="zh-CN"/>
        </w:rPr>
      </w:pPr>
      <w:r>
        <w:rPr>
          <w:rFonts w:cs="Courier New"/>
          <w:szCs w:val="16"/>
          <w:lang w:eastAsia="zh-CN"/>
        </w:rPr>
        <w:t xml:space="preserve">  import _3gpp-nr-nrm-gnbcucpfunction { prefix gnbcucp3gpp; }</w:t>
      </w:r>
    </w:p>
    <w:p w14:paraId="534C0964" w14:textId="77777777" w:rsidR="008A35FC" w:rsidRDefault="008A35FC" w:rsidP="008A35FC">
      <w:pPr>
        <w:pStyle w:val="PL"/>
        <w:rPr>
          <w:rFonts w:cs="Courier New"/>
          <w:szCs w:val="16"/>
          <w:lang w:eastAsia="zh-CN"/>
        </w:rPr>
      </w:pPr>
      <w:r>
        <w:rPr>
          <w:rFonts w:cs="Courier New"/>
          <w:szCs w:val="16"/>
          <w:lang w:eastAsia="zh-CN"/>
        </w:rPr>
        <w:t xml:space="preserve">  import _3gpp-common-managed-element { prefix me3gpp; }</w:t>
      </w:r>
    </w:p>
    <w:p w14:paraId="2711207D" w14:textId="77777777" w:rsidR="008A35FC" w:rsidRDefault="008A35FC" w:rsidP="008A35FC">
      <w:pPr>
        <w:pStyle w:val="PL"/>
        <w:rPr>
          <w:rFonts w:cs="Courier New"/>
          <w:szCs w:val="16"/>
          <w:lang w:eastAsia="zh-CN"/>
        </w:rPr>
      </w:pPr>
    </w:p>
    <w:p w14:paraId="5718291C" w14:textId="77777777" w:rsidR="008A35FC" w:rsidRDefault="008A35FC" w:rsidP="008A35FC">
      <w:pPr>
        <w:pStyle w:val="PL"/>
        <w:rPr>
          <w:rFonts w:cs="Courier New"/>
          <w:szCs w:val="16"/>
          <w:lang w:eastAsia="zh-CN"/>
        </w:rPr>
      </w:pPr>
      <w:r>
        <w:rPr>
          <w:rFonts w:cs="Courier New"/>
          <w:szCs w:val="16"/>
          <w:lang w:eastAsia="zh-CN"/>
        </w:rPr>
        <w:t xml:space="preserve"> </w:t>
      </w:r>
    </w:p>
    <w:p w14:paraId="54EDFEDF" w14:textId="77777777" w:rsidR="008A35FC" w:rsidRDefault="008A35FC" w:rsidP="008A35FC">
      <w:pPr>
        <w:pStyle w:val="PL"/>
        <w:rPr>
          <w:rFonts w:cs="Courier New"/>
          <w:szCs w:val="16"/>
          <w:lang w:eastAsia="zh-CN"/>
        </w:rPr>
      </w:pPr>
    </w:p>
    <w:p w14:paraId="495799D6" w14:textId="77777777" w:rsidR="008A35FC" w:rsidRDefault="008A35FC" w:rsidP="008A35FC">
      <w:pPr>
        <w:pStyle w:val="PL"/>
        <w:rPr>
          <w:rFonts w:cs="Courier New"/>
          <w:szCs w:val="16"/>
          <w:lang w:eastAsia="zh-CN"/>
        </w:rPr>
      </w:pPr>
      <w:r>
        <w:rPr>
          <w:rFonts w:cs="Courier New"/>
          <w:szCs w:val="16"/>
          <w:lang w:eastAsia="zh-CN"/>
        </w:rPr>
        <w:t xml:space="preserve">  organization "3GPP SA5";</w:t>
      </w:r>
    </w:p>
    <w:p w14:paraId="40B58501" w14:textId="77777777" w:rsidR="008A35FC" w:rsidRDefault="008A35FC" w:rsidP="008A35FC">
      <w:pPr>
        <w:pStyle w:val="PL"/>
        <w:rPr>
          <w:rFonts w:cs="Courier New"/>
          <w:szCs w:val="16"/>
          <w:lang w:eastAsia="zh-CN"/>
        </w:rPr>
      </w:pPr>
      <w:r>
        <w:rPr>
          <w:rFonts w:cs="Courier New"/>
          <w:szCs w:val="16"/>
          <w:lang w:eastAsia="zh-CN"/>
        </w:rPr>
        <w:t xml:space="preserve">  contact "https://www.3gpp.org/DynaReport/TSG-WG--S5--officials.htm?Itemid=464";</w:t>
      </w:r>
    </w:p>
    <w:p w14:paraId="0EBC3E2D" w14:textId="77777777" w:rsidR="008A35FC" w:rsidRDefault="008A35FC" w:rsidP="008A35FC">
      <w:pPr>
        <w:pStyle w:val="PL"/>
        <w:rPr>
          <w:rFonts w:cs="Courier New"/>
          <w:szCs w:val="16"/>
          <w:lang w:eastAsia="zh-CN"/>
        </w:rPr>
      </w:pPr>
      <w:r>
        <w:rPr>
          <w:rFonts w:cs="Courier New"/>
          <w:szCs w:val="16"/>
          <w:lang w:eastAsia="zh-CN"/>
        </w:rPr>
        <w:t xml:space="preserve">  description "Defines the YANG mapping of the DANRManagementFunction Information Object Class</w:t>
      </w:r>
    </w:p>
    <w:p w14:paraId="66A9EA69" w14:textId="77777777" w:rsidR="008A35FC" w:rsidRDefault="008A35FC" w:rsidP="008A35FC">
      <w:pPr>
        <w:pStyle w:val="PL"/>
        <w:rPr>
          <w:rFonts w:cs="Courier New"/>
          <w:szCs w:val="16"/>
          <w:lang w:eastAsia="zh-CN"/>
        </w:rPr>
      </w:pPr>
      <w:r>
        <w:rPr>
          <w:rFonts w:cs="Courier New"/>
          <w:szCs w:val="16"/>
          <w:lang w:eastAsia="zh-CN"/>
        </w:rPr>
        <w:t xml:space="preserve">    (IOC) that is part of the NR Network Resource Model (NRM).";</w:t>
      </w:r>
    </w:p>
    <w:p w14:paraId="1F92A27A" w14:textId="77777777" w:rsidR="008A35FC" w:rsidRDefault="008A35FC" w:rsidP="008A35FC">
      <w:pPr>
        <w:pStyle w:val="PL"/>
        <w:rPr>
          <w:rFonts w:cs="Courier New"/>
          <w:szCs w:val="16"/>
          <w:lang w:eastAsia="zh-CN"/>
        </w:rPr>
      </w:pPr>
      <w:r>
        <w:rPr>
          <w:rFonts w:cs="Courier New"/>
          <w:szCs w:val="16"/>
          <w:lang w:eastAsia="zh-CN"/>
        </w:rPr>
        <w:t xml:space="preserve">  reference "3GPP TS 28.541 5G Network Resource Model (NRM)";</w:t>
      </w:r>
    </w:p>
    <w:p w14:paraId="576FDE1D" w14:textId="77777777" w:rsidR="008A35FC" w:rsidRDefault="008A35FC" w:rsidP="008A35FC">
      <w:pPr>
        <w:pStyle w:val="PL"/>
        <w:rPr>
          <w:rFonts w:cs="Courier New"/>
          <w:szCs w:val="16"/>
          <w:lang w:eastAsia="zh-CN"/>
        </w:rPr>
      </w:pPr>
    </w:p>
    <w:p w14:paraId="79A8D66C" w14:textId="77777777" w:rsidR="008A35FC" w:rsidRDefault="008A35FC" w:rsidP="008A35FC">
      <w:pPr>
        <w:pStyle w:val="PL"/>
        <w:rPr>
          <w:rFonts w:cs="Courier New"/>
          <w:szCs w:val="16"/>
          <w:lang w:eastAsia="zh-CN"/>
        </w:rPr>
      </w:pPr>
      <w:r>
        <w:rPr>
          <w:rFonts w:cs="Courier New"/>
          <w:szCs w:val="16"/>
          <w:lang w:eastAsia="zh-CN"/>
        </w:rPr>
        <w:t xml:space="preserve">  revision 2020-05-08 { reference S5-203316; }</w:t>
      </w:r>
    </w:p>
    <w:p w14:paraId="5D36EFE8" w14:textId="77777777" w:rsidR="008A35FC" w:rsidRDefault="008A35FC" w:rsidP="008A35FC">
      <w:pPr>
        <w:pStyle w:val="PL"/>
        <w:rPr>
          <w:rFonts w:cs="Courier New"/>
          <w:szCs w:val="16"/>
          <w:lang w:eastAsia="zh-CN"/>
        </w:rPr>
      </w:pPr>
    </w:p>
    <w:p w14:paraId="1F9E8F18" w14:textId="77777777" w:rsidR="008A35FC" w:rsidRDefault="008A35FC" w:rsidP="008A35FC">
      <w:pPr>
        <w:pStyle w:val="PL"/>
        <w:rPr>
          <w:rFonts w:cs="Courier New"/>
          <w:szCs w:val="16"/>
          <w:lang w:eastAsia="zh-CN"/>
        </w:rPr>
      </w:pPr>
    </w:p>
    <w:p w14:paraId="20E45035" w14:textId="77777777" w:rsidR="008A35FC" w:rsidRDefault="008A35FC" w:rsidP="008A35FC">
      <w:pPr>
        <w:pStyle w:val="PL"/>
        <w:rPr>
          <w:rFonts w:cs="Courier New"/>
          <w:szCs w:val="16"/>
          <w:lang w:eastAsia="zh-CN"/>
        </w:rPr>
      </w:pPr>
      <w:r>
        <w:rPr>
          <w:rFonts w:cs="Courier New"/>
          <w:szCs w:val="16"/>
          <w:lang w:eastAsia="zh-CN"/>
        </w:rPr>
        <w:t xml:space="preserve">  grouping DANRManagementFunctionGrp {</w:t>
      </w:r>
    </w:p>
    <w:p w14:paraId="71E5B57A" w14:textId="77777777" w:rsidR="008A35FC" w:rsidRDefault="008A35FC" w:rsidP="008A35FC">
      <w:pPr>
        <w:pStyle w:val="PL"/>
        <w:rPr>
          <w:rFonts w:cs="Courier New"/>
          <w:szCs w:val="16"/>
          <w:lang w:eastAsia="zh-CN"/>
        </w:rPr>
      </w:pPr>
      <w:r>
        <w:rPr>
          <w:rFonts w:cs="Courier New"/>
          <w:szCs w:val="16"/>
          <w:lang w:eastAsia="zh-CN"/>
        </w:rPr>
        <w:t xml:space="preserve">    description "Represents the DANRManagementFunction IOC.";</w:t>
      </w:r>
    </w:p>
    <w:p w14:paraId="146FFA51" w14:textId="77777777" w:rsidR="008A35FC" w:rsidRDefault="008A35FC" w:rsidP="008A35FC">
      <w:pPr>
        <w:pStyle w:val="PL"/>
        <w:rPr>
          <w:rFonts w:cs="Courier New"/>
          <w:szCs w:val="16"/>
          <w:lang w:eastAsia="zh-CN"/>
        </w:rPr>
      </w:pPr>
      <w:r>
        <w:rPr>
          <w:rFonts w:cs="Courier New"/>
          <w:szCs w:val="16"/>
          <w:lang w:eastAsia="zh-CN"/>
        </w:rPr>
        <w:t xml:space="preserve">    reference "3GPP TS 28.541";</w:t>
      </w:r>
    </w:p>
    <w:p w14:paraId="26E2A59B" w14:textId="77777777" w:rsidR="008A35FC" w:rsidRDefault="008A35FC" w:rsidP="008A35FC">
      <w:pPr>
        <w:pStyle w:val="PL"/>
        <w:rPr>
          <w:rFonts w:cs="Courier New"/>
          <w:szCs w:val="16"/>
          <w:lang w:eastAsia="zh-CN"/>
        </w:rPr>
      </w:pPr>
      <w:r>
        <w:rPr>
          <w:rFonts w:cs="Courier New"/>
          <w:szCs w:val="16"/>
          <w:lang w:eastAsia="zh-CN"/>
        </w:rPr>
        <w:t xml:space="preserve">    uses top3gpp:Top_Grp;</w:t>
      </w:r>
    </w:p>
    <w:p w14:paraId="5FF7FD47" w14:textId="77777777" w:rsidR="008A35FC" w:rsidRDefault="008A35FC" w:rsidP="008A35FC">
      <w:pPr>
        <w:pStyle w:val="PL"/>
        <w:rPr>
          <w:rFonts w:cs="Courier New"/>
          <w:szCs w:val="16"/>
          <w:lang w:eastAsia="zh-CN"/>
        </w:rPr>
      </w:pPr>
    </w:p>
    <w:p w14:paraId="47BC820E" w14:textId="77777777" w:rsidR="008A35FC" w:rsidRDefault="008A35FC" w:rsidP="008A35FC">
      <w:pPr>
        <w:pStyle w:val="PL"/>
        <w:rPr>
          <w:rFonts w:cs="Courier New"/>
          <w:szCs w:val="16"/>
          <w:lang w:eastAsia="zh-CN"/>
        </w:rPr>
      </w:pPr>
      <w:r>
        <w:rPr>
          <w:rFonts w:cs="Courier New"/>
          <w:szCs w:val="16"/>
          <w:lang w:eastAsia="zh-CN"/>
        </w:rPr>
        <w:t xml:space="preserve">    leaf intrasystemANRManagementSwitch {</w:t>
      </w:r>
    </w:p>
    <w:p w14:paraId="25D63731" w14:textId="77777777" w:rsidR="008A35FC" w:rsidRDefault="008A35FC" w:rsidP="008A35FC">
      <w:pPr>
        <w:pStyle w:val="PL"/>
        <w:rPr>
          <w:rFonts w:cs="Courier New"/>
          <w:szCs w:val="16"/>
          <w:lang w:eastAsia="zh-CN"/>
        </w:rPr>
      </w:pPr>
      <w:r>
        <w:rPr>
          <w:rFonts w:cs="Courier New"/>
          <w:szCs w:val="16"/>
          <w:lang w:eastAsia="zh-CN"/>
        </w:rPr>
        <w:t xml:space="preserve">        description "This attribute determines whether the intra-system ANR function is activated or deactivated.";</w:t>
      </w:r>
    </w:p>
    <w:p w14:paraId="2610200E" w14:textId="77777777" w:rsidR="008A35FC" w:rsidRDefault="008A35FC" w:rsidP="008A35FC">
      <w:pPr>
        <w:pStyle w:val="PL"/>
        <w:rPr>
          <w:rFonts w:cs="Courier New"/>
          <w:szCs w:val="16"/>
          <w:lang w:eastAsia="zh-CN"/>
        </w:rPr>
      </w:pPr>
      <w:r>
        <w:rPr>
          <w:rFonts w:cs="Courier New"/>
          <w:szCs w:val="16"/>
          <w:lang w:eastAsia="zh-CN"/>
        </w:rPr>
        <w:t xml:space="preserve">         type boolean;</w:t>
      </w:r>
    </w:p>
    <w:p w14:paraId="53AA76FA" w14:textId="77777777" w:rsidR="008A35FC" w:rsidRDefault="008A35FC" w:rsidP="008A35FC">
      <w:pPr>
        <w:pStyle w:val="PL"/>
        <w:rPr>
          <w:rFonts w:cs="Courier New"/>
          <w:szCs w:val="16"/>
          <w:lang w:eastAsia="zh-CN"/>
        </w:rPr>
      </w:pPr>
      <w:r>
        <w:rPr>
          <w:rFonts w:cs="Courier New"/>
          <w:szCs w:val="16"/>
          <w:lang w:eastAsia="zh-CN"/>
        </w:rPr>
        <w:t xml:space="preserve">    }</w:t>
      </w:r>
    </w:p>
    <w:p w14:paraId="4DA33002" w14:textId="77777777" w:rsidR="008A35FC" w:rsidRDefault="008A35FC" w:rsidP="008A35FC">
      <w:pPr>
        <w:pStyle w:val="PL"/>
        <w:rPr>
          <w:rFonts w:cs="Courier New"/>
          <w:szCs w:val="16"/>
          <w:lang w:eastAsia="zh-CN"/>
        </w:rPr>
      </w:pPr>
    </w:p>
    <w:p w14:paraId="087598BE" w14:textId="77777777" w:rsidR="008A35FC" w:rsidRDefault="008A35FC" w:rsidP="008A35FC">
      <w:pPr>
        <w:pStyle w:val="PL"/>
        <w:rPr>
          <w:rFonts w:cs="Courier New"/>
          <w:szCs w:val="16"/>
          <w:lang w:eastAsia="zh-CN"/>
        </w:rPr>
      </w:pPr>
      <w:r>
        <w:rPr>
          <w:rFonts w:cs="Courier New"/>
          <w:szCs w:val="16"/>
          <w:lang w:eastAsia="zh-CN"/>
        </w:rPr>
        <w:t xml:space="preserve">    leaf intersystemANRManagementSwitch {</w:t>
      </w:r>
    </w:p>
    <w:p w14:paraId="22716699" w14:textId="77777777" w:rsidR="008A35FC" w:rsidRDefault="008A35FC" w:rsidP="008A35FC">
      <w:pPr>
        <w:pStyle w:val="PL"/>
        <w:rPr>
          <w:rFonts w:cs="Courier New"/>
          <w:szCs w:val="16"/>
          <w:lang w:eastAsia="zh-CN"/>
        </w:rPr>
      </w:pPr>
      <w:r>
        <w:rPr>
          <w:rFonts w:cs="Courier New"/>
          <w:szCs w:val="16"/>
          <w:lang w:eastAsia="zh-CN"/>
        </w:rPr>
        <w:t xml:space="preserve">        description "This attribute determines whether the inter-system ANR function is activated or deactivated.";</w:t>
      </w:r>
    </w:p>
    <w:p w14:paraId="7379D08C" w14:textId="77777777" w:rsidR="008A35FC" w:rsidRDefault="008A35FC" w:rsidP="008A35FC">
      <w:pPr>
        <w:pStyle w:val="PL"/>
        <w:rPr>
          <w:rFonts w:cs="Courier New"/>
          <w:szCs w:val="16"/>
          <w:lang w:eastAsia="zh-CN"/>
        </w:rPr>
      </w:pPr>
      <w:r>
        <w:rPr>
          <w:rFonts w:cs="Courier New"/>
          <w:szCs w:val="16"/>
          <w:lang w:eastAsia="zh-CN"/>
        </w:rPr>
        <w:t xml:space="preserve">        type boolean;</w:t>
      </w:r>
    </w:p>
    <w:p w14:paraId="23428A51" w14:textId="77777777" w:rsidR="008A35FC" w:rsidRDefault="008A35FC" w:rsidP="008A35FC">
      <w:pPr>
        <w:pStyle w:val="PL"/>
        <w:rPr>
          <w:rFonts w:cs="Courier New"/>
          <w:szCs w:val="16"/>
          <w:lang w:eastAsia="zh-CN"/>
        </w:rPr>
      </w:pPr>
      <w:r>
        <w:rPr>
          <w:rFonts w:cs="Courier New"/>
          <w:szCs w:val="16"/>
          <w:lang w:eastAsia="zh-CN"/>
        </w:rPr>
        <w:t xml:space="preserve">    }</w:t>
      </w:r>
    </w:p>
    <w:p w14:paraId="4AC0F7DA" w14:textId="77777777" w:rsidR="008A35FC" w:rsidRDefault="008A35FC" w:rsidP="008A35FC">
      <w:pPr>
        <w:pStyle w:val="PL"/>
        <w:rPr>
          <w:rFonts w:cs="Courier New"/>
          <w:szCs w:val="16"/>
          <w:lang w:eastAsia="zh-CN"/>
        </w:rPr>
      </w:pPr>
    </w:p>
    <w:p w14:paraId="67F14966" w14:textId="77777777" w:rsidR="008A35FC" w:rsidRDefault="008A35FC" w:rsidP="008A35FC">
      <w:pPr>
        <w:pStyle w:val="PL"/>
        <w:rPr>
          <w:rFonts w:cs="Courier New"/>
          <w:szCs w:val="16"/>
          <w:lang w:eastAsia="zh-CN"/>
        </w:rPr>
      </w:pPr>
      <w:r>
        <w:rPr>
          <w:rFonts w:cs="Courier New"/>
          <w:szCs w:val="16"/>
          <w:lang w:eastAsia="zh-CN"/>
        </w:rPr>
        <w:t xml:space="preserve">    </w:t>
      </w:r>
    </w:p>
    <w:p w14:paraId="2E99BAC7" w14:textId="77777777" w:rsidR="008A35FC" w:rsidRDefault="008A35FC" w:rsidP="008A35FC">
      <w:pPr>
        <w:pStyle w:val="PL"/>
        <w:rPr>
          <w:rFonts w:cs="Courier New"/>
          <w:szCs w:val="16"/>
          <w:lang w:eastAsia="zh-CN"/>
        </w:rPr>
      </w:pPr>
      <w:r>
        <w:rPr>
          <w:rFonts w:cs="Courier New"/>
          <w:szCs w:val="16"/>
          <w:lang w:eastAsia="zh-CN"/>
        </w:rPr>
        <w:t xml:space="preserve">  }</w:t>
      </w:r>
    </w:p>
    <w:p w14:paraId="5A9F2D46" w14:textId="77777777" w:rsidR="008A35FC" w:rsidRDefault="008A35FC" w:rsidP="008A35FC">
      <w:pPr>
        <w:pStyle w:val="PL"/>
        <w:rPr>
          <w:rFonts w:cs="Courier New"/>
          <w:szCs w:val="16"/>
          <w:lang w:eastAsia="zh-CN"/>
        </w:rPr>
      </w:pPr>
    </w:p>
    <w:p w14:paraId="2798AD20" w14:textId="77777777" w:rsidR="008A35FC" w:rsidRDefault="008A35FC" w:rsidP="008A35FC">
      <w:pPr>
        <w:pStyle w:val="PL"/>
        <w:rPr>
          <w:rFonts w:cs="Courier New"/>
          <w:szCs w:val="16"/>
          <w:lang w:eastAsia="zh-CN"/>
        </w:rPr>
      </w:pPr>
      <w:r>
        <w:rPr>
          <w:rFonts w:cs="Courier New"/>
          <w:szCs w:val="16"/>
          <w:lang w:eastAsia="zh-CN"/>
        </w:rPr>
        <w:t xml:space="preserve">  augment "/me3gpp:ManagedElement/gnbcucp3gpp:GNBCUCPFunction" {</w:t>
      </w:r>
    </w:p>
    <w:p w14:paraId="27365E2C" w14:textId="77777777" w:rsidR="008A35FC" w:rsidRDefault="008A35FC" w:rsidP="008A35FC">
      <w:pPr>
        <w:pStyle w:val="PL"/>
        <w:rPr>
          <w:rFonts w:cs="Courier New"/>
          <w:szCs w:val="16"/>
          <w:lang w:eastAsia="zh-CN"/>
        </w:rPr>
      </w:pPr>
      <w:r>
        <w:rPr>
          <w:rFonts w:cs="Courier New"/>
          <w:szCs w:val="16"/>
          <w:lang w:eastAsia="zh-CN"/>
        </w:rPr>
        <w:t xml:space="preserve">    if-feature gnbcucp3gpp:DANRManagementFunction;</w:t>
      </w:r>
    </w:p>
    <w:p w14:paraId="6BC784A4" w14:textId="77777777" w:rsidR="008A35FC" w:rsidRDefault="008A35FC" w:rsidP="008A35FC">
      <w:pPr>
        <w:pStyle w:val="PL"/>
        <w:rPr>
          <w:rFonts w:cs="Courier New"/>
          <w:szCs w:val="16"/>
          <w:lang w:eastAsia="zh-CN"/>
        </w:rPr>
      </w:pPr>
      <w:r>
        <w:rPr>
          <w:rFonts w:cs="Courier New"/>
          <w:szCs w:val="16"/>
          <w:lang w:eastAsia="zh-CN"/>
        </w:rPr>
        <w:t xml:space="preserve">    uses DANRManagementFunctionGrp;</w:t>
      </w:r>
    </w:p>
    <w:p w14:paraId="60386C6E" w14:textId="77777777" w:rsidR="008A35FC" w:rsidRDefault="008A35FC" w:rsidP="008A35FC">
      <w:pPr>
        <w:pStyle w:val="PL"/>
        <w:rPr>
          <w:lang w:eastAsia="zh-CN"/>
        </w:rPr>
      </w:pPr>
      <w:r>
        <w:rPr>
          <w:lang w:eastAsia="zh-CN"/>
        </w:rPr>
        <w:t xml:space="preserve">  }</w:t>
      </w:r>
    </w:p>
    <w:p w14:paraId="6FA4A4AE" w14:textId="77777777" w:rsidR="008A35FC" w:rsidRDefault="008A35FC" w:rsidP="008A35FC">
      <w:pPr>
        <w:pStyle w:val="PL"/>
        <w:rPr>
          <w:lang w:eastAsia="zh-CN"/>
        </w:rPr>
      </w:pPr>
      <w:r>
        <w:rPr>
          <w:lang w:eastAsia="zh-CN"/>
        </w:rPr>
        <w:t>}</w:t>
      </w:r>
    </w:p>
    <w:p w14:paraId="1A4E968F" w14:textId="3EAE4A02" w:rsidR="008A35FC" w:rsidRDefault="00EB37FA" w:rsidP="008A35FC">
      <w:pPr>
        <w:pStyle w:val="PL"/>
        <w:rPr>
          <w:lang w:eastAsia="zh-CN"/>
        </w:rPr>
      </w:pPr>
      <w:r w:rsidRPr="00EB37FA">
        <w:rPr>
          <w:lang w:eastAsia="zh-CN"/>
        </w:rPr>
        <w:t>&lt;CODE ENDS&gt;</w:t>
      </w:r>
    </w:p>
    <w:p w14:paraId="53F29C6D" w14:textId="65CB52B6" w:rsidR="008A35FC" w:rsidRDefault="008A35FC" w:rsidP="008A35FC">
      <w:pPr>
        <w:pStyle w:val="Heading2"/>
        <w:rPr>
          <w:lang w:eastAsia="zh-CN"/>
        </w:rPr>
      </w:pPr>
      <w:bookmarkStart w:id="182" w:name="_Toc59183358"/>
      <w:bookmarkStart w:id="183" w:name="_Toc59184824"/>
      <w:bookmarkStart w:id="184" w:name="_Toc59195759"/>
      <w:bookmarkStart w:id="185" w:name="_Toc59440188"/>
      <w:bookmarkStart w:id="186" w:name="_Toc67990637"/>
      <w:r>
        <w:rPr>
          <w:lang w:eastAsia="zh-CN"/>
        </w:rPr>
        <w:t>E.5.29</w:t>
      </w:r>
      <w:r>
        <w:rPr>
          <w:lang w:eastAsia="zh-CN"/>
        </w:rPr>
        <w:tab/>
        <w:t>module _3gpp-nr-nrm-desmanagementfunction.yang</w:t>
      </w:r>
      <w:bookmarkEnd w:id="182"/>
      <w:bookmarkEnd w:id="183"/>
      <w:bookmarkEnd w:id="184"/>
      <w:bookmarkEnd w:id="185"/>
      <w:bookmarkEnd w:id="186"/>
    </w:p>
    <w:p w14:paraId="1B1259FF" w14:textId="77777777" w:rsidR="00EB37FA" w:rsidRDefault="00EB37FA" w:rsidP="00D7643F">
      <w:pPr>
        <w:pStyle w:val="PL"/>
      </w:pPr>
      <w:r w:rsidRPr="00EB37FA">
        <w:t>&lt;CODE BEGINS&gt;</w:t>
      </w:r>
    </w:p>
    <w:p w14:paraId="47266075" w14:textId="63CF1981" w:rsidR="00D7643F" w:rsidRDefault="00D7643F" w:rsidP="00D7643F">
      <w:pPr>
        <w:pStyle w:val="PL"/>
      </w:pPr>
      <w:r>
        <w:t>module _3gpp-nr-nrm-desmanagementfunction {</w:t>
      </w:r>
    </w:p>
    <w:p w14:paraId="264F4E8F" w14:textId="77777777" w:rsidR="00D7643F" w:rsidRDefault="00D7643F" w:rsidP="00D7643F">
      <w:pPr>
        <w:pStyle w:val="PL"/>
      </w:pPr>
      <w:r>
        <w:t xml:space="preserve">  yang-version 1.1;</w:t>
      </w:r>
    </w:p>
    <w:p w14:paraId="4B85868F" w14:textId="77777777" w:rsidR="00D7643F" w:rsidRDefault="00D7643F" w:rsidP="00D7643F">
      <w:pPr>
        <w:pStyle w:val="PL"/>
      </w:pPr>
      <w:r>
        <w:t xml:space="preserve">  namespace "urn:3gpp:sa5:_3gpp-nr-nrm-desmanagementfunction";</w:t>
      </w:r>
    </w:p>
    <w:p w14:paraId="5C880825" w14:textId="77777777" w:rsidR="00D7643F" w:rsidRDefault="00D7643F" w:rsidP="00D7643F">
      <w:pPr>
        <w:pStyle w:val="PL"/>
      </w:pPr>
      <w:r>
        <w:t xml:space="preserve">  prefix "desmf3gpp";</w:t>
      </w:r>
    </w:p>
    <w:p w14:paraId="69AD585E" w14:textId="77777777" w:rsidR="00D7643F" w:rsidRDefault="00D7643F" w:rsidP="00D7643F">
      <w:pPr>
        <w:pStyle w:val="PL"/>
      </w:pPr>
    </w:p>
    <w:p w14:paraId="3A2401B0" w14:textId="77777777" w:rsidR="00D7643F" w:rsidRDefault="00D7643F" w:rsidP="00D7643F">
      <w:pPr>
        <w:pStyle w:val="PL"/>
      </w:pPr>
      <w:r>
        <w:t xml:space="preserve">  import _3gpp-common-top { prefix top3gpp; }</w:t>
      </w:r>
    </w:p>
    <w:p w14:paraId="12619A3A" w14:textId="77777777" w:rsidR="00D7643F" w:rsidRDefault="00D7643F" w:rsidP="00D7643F">
      <w:pPr>
        <w:pStyle w:val="PL"/>
      </w:pPr>
      <w:r>
        <w:t xml:space="preserve">  import _3gpp-nr-nrm-gnbcucpfunction { prefix gnbcucp3gpp; }</w:t>
      </w:r>
    </w:p>
    <w:p w14:paraId="45665C04" w14:textId="77777777" w:rsidR="00D7643F" w:rsidRDefault="00D7643F" w:rsidP="00D7643F">
      <w:pPr>
        <w:pStyle w:val="PL"/>
      </w:pPr>
      <w:r>
        <w:t xml:space="preserve">  import _3gpp-common-managed-element { prefix me3gpp; }</w:t>
      </w:r>
    </w:p>
    <w:p w14:paraId="02E4E118" w14:textId="77777777" w:rsidR="00D7643F" w:rsidRDefault="00D7643F" w:rsidP="00D7643F">
      <w:pPr>
        <w:pStyle w:val="PL"/>
      </w:pPr>
      <w:r>
        <w:t xml:space="preserve">  import _3gpp-nr-nrm-nrcellcu { prefix nrcellcu3gpp; }</w:t>
      </w:r>
    </w:p>
    <w:p w14:paraId="219C0ED1" w14:textId="77777777" w:rsidR="00D7643F" w:rsidRDefault="00D7643F" w:rsidP="00D7643F">
      <w:pPr>
        <w:pStyle w:val="PL"/>
      </w:pPr>
      <w:r>
        <w:t xml:space="preserve">  import _3gpp-common-subnetwork { prefix subnet3gpp; }</w:t>
      </w:r>
    </w:p>
    <w:p w14:paraId="7AF12B23" w14:textId="77777777" w:rsidR="00D7643F" w:rsidRDefault="00D7643F" w:rsidP="00D7643F">
      <w:pPr>
        <w:pStyle w:val="PL"/>
      </w:pPr>
      <w:r>
        <w:t xml:space="preserve">  import _3gpp-5g-common-yang-types { prefix type5g3gpp; }</w:t>
      </w:r>
    </w:p>
    <w:p w14:paraId="1110CBF0" w14:textId="77777777" w:rsidR="00D7643F" w:rsidRDefault="00D7643F" w:rsidP="00D7643F">
      <w:pPr>
        <w:pStyle w:val="PL"/>
      </w:pPr>
    </w:p>
    <w:p w14:paraId="4C6C7128" w14:textId="77777777" w:rsidR="00D7643F" w:rsidRDefault="00D7643F" w:rsidP="00D7643F">
      <w:pPr>
        <w:pStyle w:val="PL"/>
      </w:pPr>
      <w:r>
        <w:t xml:space="preserve">  organization "3GPP SA5";</w:t>
      </w:r>
    </w:p>
    <w:p w14:paraId="773DE37E" w14:textId="77777777" w:rsidR="00D7643F" w:rsidRDefault="00D7643F" w:rsidP="00D7643F">
      <w:pPr>
        <w:pStyle w:val="PL"/>
      </w:pPr>
      <w:r>
        <w:t xml:space="preserve">  contact "https://www.3gpp.org/DynaReport/TSG-WG--S5--officials.htm?Itemid=464";</w:t>
      </w:r>
    </w:p>
    <w:p w14:paraId="1C4D626B" w14:textId="77777777" w:rsidR="00D7643F" w:rsidRDefault="00D7643F" w:rsidP="00D7643F">
      <w:pPr>
        <w:pStyle w:val="PL"/>
      </w:pPr>
      <w:r>
        <w:t xml:space="preserve">  description "Defines the YANG mapping of the DESManagementFunction </w:t>
      </w:r>
    </w:p>
    <w:p w14:paraId="5FC57045" w14:textId="77777777" w:rsidR="00D7643F" w:rsidRDefault="00D7643F" w:rsidP="00D7643F">
      <w:pPr>
        <w:pStyle w:val="PL"/>
      </w:pPr>
      <w:r>
        <w:t xml:space="preserve">    Information Object Class (IOC) that is part of the NR Network Resource </w:t>
      </w:r>
    </w:p>
    <w:p w14:paraId="3470F942" w14:textId="77777777" w:rsidR="00D7643F" w:rsidRDefault="00D7643F" w:rsidP="00D7643F">
      <w:pPr>
        <w:pStyle w:val="PL"/>
      </w:pPr>
      <w:r>
        <w:t xml:space="preserve">    Model (NRM).";</w:t>
      </w:r>
    </w:p>
    <w:p w14:paraId="6D172BEB" w14:textId="77777777" w:rsidR="00D7643F" w:rsidRDefault="00D7643F" w:rsidP="00D7643F">
      <w:pPr>
        <w:pStyle w:val="PL"/>
      </w:pPr>
      <w:r>
        <w:t xml:space="preserve">  reference "3GPP TS 28.541 5G Network Resource Model (NRM)";</w:t>
      </w:r>
    </w:p>
    <w:p w14:paraId="2CFCD97F" w14:textId="77777777" w:rsidR="00D7643F" w:rsidRDefault="00D7643F" w:rsidP="00D7643F">
      <w:pPr>
        <w:pStyle w:val="PL"/>
      </w:pPr>
    </w:p>
    <w:p w14:paraId="7B30B22D" w14:textId="77777777" w:rsidR="00D7643F" w:rsidRDefault="00D7643F" w:rsidP="00D7643F">
      <w:pPr>
        <w:pStyle w:val="PL"/>
      </w:pPr>
      <w:r>
        <w:t xml:space="preserve">  revision 2021-08-05 { reference S5-214053/CR-0518; }</w:t>
      </w:r>
    </w:p>
    <w:p w14:paraId="16306EC6" w14:textId="77777777" w:rsidR="00D7643F" w:rsidRDefault="00D7643F" w:rsidP="00D7643F">
      <w:pPr>
        <w:pStyle w:val="PL"/>
      </w:pPr>
      <w:r>
        <w:t xml:space="preserve">  revision 2020-05-08 { reference S5-203316; }</w:t>
      </w:r>
    </w:p>
    <w:p w14:paraId="5B16504F" w14:textId="77777777" w:rsidR="00D7643F" w:rsidRDefault="00D7643F" w:rsidP="00D7643F">
      <w:pPr>
        <w:pStyle w:val="PL"/>
      </w:pPr>
    </w:p>
    <w:p w14:paraId="0213D140" w14:textId="77777777" w:rsidR="00D7643F" w:rsidRDefault="00D7643F" w:rsidP="00D7643F">
      <w:pPr>
        <w:pStyle w:val="PL"/>
      </w:pPr>
      <w:r>
        <w:t xml:space="preserve">  grouping loadTimeThresholdGrp {</w:t>
      </w:r>
    </w:p>
    <w:p w14:paraId="4D4F42F7" w14:textId="77777777" w:rsidR="00D7643F" w:rsidRDefault="00D7643F" w:rsidP="00D7643F">
      <w:pPr>
        <w:pStyle w:val="PL"/>
      </w:pPr>
      <w:r>
        <w:t xml:space="preserve">    description "Represents the the traffic load threshold and the time </w:t>
      </w:r>
    </w:p>
    <w:p w14:paraId="74C8D8D8" w14:textId="77777777" w:rsidR="00D7643F" w:rsidRDefault="00D7643F" w:rsidP="00D7643F">
      <w:pPr>
        <w:pStyle w:val="PL"/>
      </w:pPr>
      <w:r>
        <w:t xml:space="preserve">      duration.";</w:t>
      </w:r>
    </w:p>
    <w:p w14:paraId="5833C284" w14:textId="77777777" w:rsidR="00D7643F" w:rsidRDefault="00D7643F" w:rsidP="00D7643F">
      <w:pPr>
        <w:pStyle w:val="PL"/>
      </w:pPr>
    </w:p>
    <w:p w14:paraId="54BA1918" w14:textId="77777777" w:rsidR="00D7643F" w:rsidRDefault="00D7643F" w:rsidP="00D7643F">
      <w:pPr>
        <w:pStyle w:val="PL"/>
      </w:pPr>
      <w:r>
        <w:t xml:space="preserve">    leaf loadThreshold {</w:t>
      </w:r>
    </w:p>
    <w:p w14:paraId="02619114" w14:textId="77777777" w:rsidR="00D7643F" w:rsidRDefault="00D7643F" w:rsidP="00D7643F">
      <w:pPr>
        <w:pStyle w:val="PL"/>
      </w:pPr>
      <w:r>
        <w:t xml:space="preserve">      description "This attribute is used by distributed ES algorithms to allow</w:t>
      </w:r>
    </w:p>
    <w:p w14:paraId="74075A32" w14:textId="77777777" w:rsidR="00D7643F" w:rsidRDefault="00D7643F" w:rsidP="00D7643F">
      <w:pPr>
        <w:pStyle w:val="PL"/>
      </w:pPr>
      <w:r>
        <w:t xml:space="preserve">        a cell to enter the energySaving state.";</w:t>
      </w:r>
    </w:p>
    <w:p w14:paraId="591C1744" w14:textId="77777777" w:rsidR="00D7643F" w:rsidRDefault="00D7643F" w:rsidP="00D7643F">
      <w:pPr>
        <w:pStyle w:val="PL"/>
      </w:pPr>
      <w:r>
        <w:t xml:space="preserve">      type type5g3gpp:EnergySavingLoadThresholdT;</w:t>
      </w:r>
    </w:p>
    <w:p w14:paraId="25B57A39" w14:textId="77777777" w:rsidR="00D7643F" w:rsidRDefault="00D7643F" w:rsidP="00D7643F">
      <w:pPr>
        <w:pStyle w:val="PL"/>
      </w:pPr>
      <w:r>
        <w:t xml:space="preserve">    }</w:t>
      </w:r>
    </w:p>
    <w:p w14:paraId="3E1EB379" w14:textId="77777777" w:rsidR="00D7643F" w:rsidRDefault="00D7643F" w:rsidP="00D7643F">
      <w:pPr>
        <w:pStyle w:val="PL"/>
      </w:pPr>
      <w:r>
        <w:t xml:space="preserve">    leaf timeDuration {</w:t>
      </w:r>
    </w:p>
    <w:p w14:paraId="3AD80FD6" w14:textId="77777777" w:rsidR="00D7643F" w:rsidRDefault="00D7643F" w:rsidP="00D7643F">
      <w:pPr>
        <w:pStyle w:val="PL"/>
      </w:pPr>
      <w:r>
        <w:t xml:space="preserve">      description "The time duration indicates how long the traffic load </w:t>
      </w:r>
    </w:p>
    <w:p w14:paraId="0DE44748" w14:textId="77777777" w:rsidR="00D7643F" w:rsidRDefault="00D7643F" w:rsidP="00D7643F">
      <w:pPr>
        <w:pStyle w:val="PL"/>
      </w:pPr>
      <w:r>
        <w:t xml:space="preserve">        (either for UL or DL) in the cell needs to have been above the </w:t>
      </w:r>
    </w:p>
    <w:p w14:paraId="098F5406" w14:textId="77777777" w:rsidR="00D7643F" w:rsidRDefault="00D7643F" w:rsidP="00D7643F">
      <w:pPr>
        <w:pStyle w:val="PL"/>
      </w:pPr>
      <w:r>
        <w:t xml:space="preserve">        threshold to wake up one or more original cells which have been </w:t>
      </w:r>
    </w:p>
    <w:p w14:paraId="5A972CDD" w14:textId="77777777" w:rsidR="00D7643F" w:rsidRDefault="00D7643F" w:rsidP="00D7643F">
      <w:pPr>
        <w:pStyle w:val="PL"/>
      </w:pPr>
      <w:r>
        <w:t xml:space="preserve">        provided backup coverage by the candidate cell.";</w:t>
      </w:r>
    </w:p>
    <w:p w14:paraId="74A10D72" w14:textId="77777777" w:rsidR="00D7643F" w:rsidRDefault="00D7643F" w:rsidP="00D7643F">
      <w:pPr>
        <w:pStyle w:val="PL"/>
      </w:pPr>
      <w:r>
        <w:t xml:space="preserve">      type type5g3gpp:EnergySavingTimeDurationT;</w:t>
      </w:r>
    </w:p>
    <w:p w14:paraId="618DD595" w14:textId="77777777" w:rsidR="00D7643F" w:rsidRDefault="00D7643F" w:rsidP="00D7643F">
      <w:pPr>
        <w:pStyle w:val="PL"/>
      </w:pPr>
      <w:r>
        <w:t xml:space="preserve">    }</w:t>
      </w:r>
    </w:p>
    <w:p w14:paraId="1947A90C" w14:textId="77777777" w:rsidR="00D7643F" w:rsidRDefault="00D7643F" w:rsidP="00D7643F">
      <w:pPr>
        <w:pStyle w:val="PL"/>
      </w:pPr>
      <w:r>
        <w:t xml:space="preserve">  }</w:t>
      </w:r>
    </w:p>
    <w:p w14:paraId="6D2CE4C2" w14:textId="77777777" w:rsidR="00D7643F" w:rsidRDefault="00D7643F" w:rsidP="00D7643F">
      <w:pPr>
        <w:pStyle w:val="PL"/>
      </w:pPr>
    </w:p>
    <w:p w14:paraId="6E50D78A" w14:textId="77777777" w:rsidR="00D7643F" w:rsidRDefault="00D7643F" w:rsidP="00D7643F">
      <w:pPr>
        <w:pStyle w:val="PL"/>
      </w:pPr>
      <w:r>
        <w:t xml:space="preserve">  grouping DESManagementFunctionGrp {</w:t>
      </w:r>
    </w:p>
    <w:p w14:paraId="2E69CD15" w14:textId="77777777" w:rsidR="00D7643F" w:rsidRDefault="00D7643F" w:rsidP="00D7643F">
      <w:pPr>
        <w:pStyle w:val="PL"/>
      </w:pPr>
      <w:r>
        <w:t xml:space="preserve">    description "Represents the DESManagementFunction IOC.";</w:t>
      </w:r>
    </w:p>
    <w:p w14:paraId="2BED7386" w14:textId="77777777" w:rsidR="00D7643F" w:rsidRDefault="00D7643F" w:rsidP="00D7643F">
      <w:pPr>
        <w:pStyle w:val="PL"/>
      </w:pPr>
    </w:p>
    <w:p w14:paraId="4F75ADCD" w14:textId="77777777" w:rsidR="00D7643F" w:rsidRDefault="00D7643F" w:rsidP="00D7643F">
      <w:pPr>
        <w:pStyle w:val="PL"/>
      </w:pPr>
      <w:r>
        <w:t xml:space="preserve">    leaf desSwitch {</w:t>
      </w:r>
    </w:p>
    <w:p w14:paraId="70996E4E" w14:textId="77777777" w:rsidR="00D7643F" w:rsidRDefault="00D7643F" w:rsidP="00D7643F">
      <w:pPr>
        <w:pStyle w:val="PL"/>
      </w:pPr>
      <w:r>
        <w:t xml:space="preserve">      description "This attribute determines whether the Distributed SON </w:t>
      </w:r>
    </w:p>
    <w:p w14:paraId="4929A890" w14:textId="77777777" w:rsidR="00D7643F" w:rsidRDefault="00D7643F" w:rsidP="00D7643F">
      <w:pPr>
        <w:pStyle w:val="PL"/>
      </w:pPr>
      <w:r>
        <w:t xml:space="preserve">        energy saving function is enabled or disabled.";</w:t>
      </w:r>
    </w:p>
    <w:p w14:paraId="5E346A76" w14:textId="77777777" w:rsidR="00D7643F" w:rsidRDefault="00D7643F" w:rsidP="00D7643F">
      <w:pPr>
        <w:pStyle w:val="PL"/>
      </w:pPr>
      <w:r>
        <w:t xml:space="preserve">      type boolean;</w:t>
      </w:r>
    </w:p>
    <w:p w14:paraId="1BE51C04" w14:textId="77777777" w:rsidR="00D7643F" w:rsidRDefault="00D7643F" w:rsidP="00D7643F">
      <w:pPr>
        <w:pStyle w:val="PL"/>
      </w:pPr>
      <w:r>
        <w:t xml:space="preserve">    }</w:t>
      </w:r>
    </w:p>
    <w:p w14:paraId="3F70958D" w14:textId="77777777" w:rsidR="00D7643F" w:rsidRDefault="00D7643F" w:rsidP="00D7643F">
      <w:pPr>
        <w:pStyle w:val="PL"/>
      </w:pPr>
    </w:p>
    <w:p w14:paraId="5D2622BB" w14:textId="77777777" w:rsidR="00D7643F" w:rsidRDefault="00D7643F" w:rsidP="00D7643F">
      <w:pPr>
        <w:pStyle w:val="PL"/>
      </w:pPr>
      <w:r>
        <w:t xml:space="preserve">    list intraRatEsActivationOriginalCellLoadParameters {</w:t>
      </w:r>
    </w:p>
    <w:p w14:paraId="1B0F37FA" w14:textId="77777777" w:rsidR="00D7643F" w:rsidRDefault="00D7643F" w:rsidP="00D7643F">
      <w:pPr>
        <w:pStyle w:val="PL"/>
      </w:pPr>
      <w:r>
        <w:t xml:space="preserve">      description "This attributes is relevant, if the cell acts as an original</w:t>
      </w:r>
    </w:p>
    <w:p w14:paraId="31E335B5" w14:textId="77777777" w:rsidR="00D7643F" w:rsidRDefault="00D7643F" w:rsidP="00D7643F">
      <w:pPr>
        <w:pStyle w:val="PL"/>
      </w:pPr>
      <w:r>
        <w:t xml:space="preserve">        cell. This attribute indicates the traffic load threshold and the time </w:t>
      </w:r>
    </w:p>
    <w:p w14:paraId="749029F5" w14:textId="77777777" w:rsidR="00D7643F" w:rsidRDefault="00D7643F" w:rsidP="00D7643F">
      <w:pPr>
        <w:pStyle w:val="PL"/>
      </w:pPr>
      <w:r>
        <w:t xml:space="preserve">        duration, which are used by distributed ES algorithms to allow a cell </w:t>
      </w:r>
    </w:p>
    <w:p w14:paraId="59A6879A" w14:textId="77777777" w:rsidR="00D7643F" w:rsidRDefault="00D7643F" w:rsidP="00D7643F">
      <w:pPr>
        <w:pStyle w:val="PL"/>
      </w:pPr>
      <w:r>
        <w:t xml:space="preserve">        to enter the energySaving state.";</w:t>
      </w:r>
    </w:p>
    <w:p w14:paraId="64ACF27D" w14:textId="77777777" w:rsidR="00D7643F" w:rsidRDefault="00D7643F" w:rsidP="00D7643F">
      <w:pPr>
        <w:pStyle w:val="PL"/>
      </w:pPr>
      <w:r>
        <w:t xml:space="preserve">      key loadThreshold;</w:t>
      </w:r>
    </w:p>
    <w:p w14:paraId="59DF938E" w14:textId="77777777" w:rsidR="00D7643F" w:rsidRDefault="00D7643F" w:rsidP="00D7643F">
      <w:pPr>
        <w:pStyle w:val="PL"/>
      </w:pPr>
      <w:r>
        <w:t xml:space="preserve">      min-elements 1;</w:t>
      </w:r>
    </w:p>
    <w:p w14:paraId="712C88DF" w14:textId="77777777" w:rsidR="00D7643F" w:rsidRDefault="00D7643F" w:rsidP="00D7643F">
      <w:pPr>
        <w:pStyle w:val="PL"/>
      </w:pPr>
      <w:r>
        <w:t xml:space="preserve">      max-elements 1;</w:t>
      </w:r>
    </w:p>
    <w:p w14:paraId="548BCE7E" w14:textId="77777777" w:rsidR="00D7643F" w:rsidRDefault="00D7643F" w:rsidP="00D7643F">
      <w:pPr>
        <w:pStyle w:val="PL"/>
      </w:pPr>
      <w:r>
        <w:t xml:space="preserve">      uses loadTimeThresholdGrp;</w:t>
      </w:r>
    </w:p>
    <w:p w14:paraId="127D9ECE" w14:textId="77777777" w:rsidR="00D7643F" w:rsidRDefault="00D7643F" w:rsidP="00D7643F">
      <w:pPr>
        <w:pStyle w:val="PL"/>
      </w:pPr>
      <w:r>
        <w:t xml:space="preserve">    }</w:t>
      </w:r>
    </w:p>
    <w:p w14:paraId="7841EEF1" w14:textId="77777777" w:rsidR="00D7643F" w:rsidRDefault="00D7643F" w:rsidP="00D7643F">
      <w:pPr>
        <w:pStyle w:val="PL"/>
      </w:pPr>
    </w:p>
    <w:p w14:paraId="147896E7" w14:textId="77777777" w:rsidR="00D7643F" w:rsidRDefault="00D7643F" w:rsidP="00D7643F">
      <w:pPr>
        <w:pStyle w:val="PL"/>
      </w:pPr>
      <w:r>
        <w:t xml:space="preserve">    list intraRatEsActivationCandidateCellsLoadParameters {</w:t>
      </w:r>
    </w:p>
    <w:p w14:paraId="7141DF6D" w14:textId="77777777" w:rsidR="00D7643F" w:rsidRDefault="00D7643F" w:rsidP="00D7643F">
      <w:pPr>
        <w:pStyle w:val="PL"/>
      </w:pPr>
      <w:r>
        <w:t xml:space="preserve">      description "This attribute indicates the traffic load threshold and the</w:t>
      </w:r>
    </w:p>
    <w:p w14:paraId="07254BB1" w14:textId="77777777" w:rsidR="00D7643F" w:rsidRDefault="00D7643F" w:rsidP="00D7643F">
      <w:pPr>
        <w:pStyle w:val="PL"/>
      </w:pPr>
      <w:r>
        <w:t xml:space="preserve">        time duration, which are used by distributed ES algorithms level to </w:t>
      </w:r>
    </w:p>
    <w:p w14:paraId="3CD578C7" w14:textId="77777777" w:rsidR="00D7643F" w:rsidRDefault="00D7643F" w:rsidP="00D7643F">
      <w:pPr>
        <w:pStyle w:val="PL"/>
      </w:pPr>
      <w:r>
        <w:t xml:space="preserve">        allow an 'original' cell to enter the energySaving state.";</w:t>
      </w:r>
    </w:p>
    <w:p w14:paraId="64873BF7" w14:textId="77777777" w:rsidR="00D7643F" w:rsidRDefault="00D7643F" w:rsidP="00D7643F">
      <w:pPr>
        <w:pStyle w:val="PL"/>
      </w:pPr>
      <w:r>
        <w:t xml:space="preserve">      key loadThreshold;</w:t>
      </w:r>
    </w:p>
    <w:p w14:paraId="33144C1F" w14:textId="77777777" w:rsidR="00D7643F" w:rsidRDefault="00D7643F" w:rsidP="00D7643F">
      <w:pPr>
        <w:pStyle w:val="PL"/>
      </w:pPr>
      <w:r>
        <w:t xml:space="preserve">      min-elements 1;</w:t>
      </w:r>
    </w:p>
    <w:p w14:paraId="2CB90F7D" w14:textId="77777777" w:rsidR="00D7643F" w:rsidRDefault="00D7643F" w:rsidP="00D7643F">
      <w:pPr>
        <w:pStyle w:val="PL"/>
      </w:pPr>
      <w:r>
        <w:t xml:space="preserve">      max-elements 1;</w:t>
      </w:r>
    </w:p>
    <w:p w14:paraId="5293FA29" w14:textId="77777777" w:rsidR="00D7643F" w:rsidRDefault="00D7643F" w:rsidP="00D7643F">
      <w:pPr>
        <w:pStyle w:val="PL"/>
      </w:pPr>
      <w:r>
        <w:t xml:space="preserve">      uses loadTimeThresholdGrp;</w:t>
      </w:r>
    </w:p>
    <w:p w14:paraId="11F0E93D" w14:textId="77777777" w:rsidR="00D7643F" w:rsidRDefault="00D7643F" w:rsidP="00D7643F">
      <w:pPr>
        <w:pStyle w:val="PL"/>
      </w:pPr>
      <w:r>
        <w:t xml:space="preserve">    }</w:t>
      </w:r>
    </w:p>
    <w:p w14:paraId="623083AD" w14:textId="77777777" w:rsidR="00D7643F" w:rsidRDefault="00D7643F" w:rsidP="00D7643F">
      <w:pPr>
        <w:pStyle w:val="PL"/>
      </w:pPr>
    </w:p>
    <w:p w14:paraId="7A387EBA" w14:textId="77777777" w:rsidR="00D7643F" w:rsidRDefault="00D7643F" w:rsidP="00D7643F">
      <w:pPr>
        <w:pStyle w:val="PL"/>
      </w:pPr>
      <w:r>
        <w:t xml:space="preserve">    list intraRatEsDeactivationCandidateCellsLoadParameters {</w:t>
      </w:r>
    </w:p>
    <w:p w14:paraId="6462A193" w14:textId="77777777" w:rsidR="00D7643F" w:rsidRDefault="00D7643F" w:rsidP="00D7643F">
      <w:pPr>
        <w:pStyle w:val="PL"/>
      </w:pPr>
      <w:r>
        <w:t xml:space="preserve">      description "This attributes is relevant, if the cell acts as a candidate</w:t>
      </w:r>
    </w:p>
    <w:p w14:paraId="36DD75EB" w14:textId="77777777" w:rsidR="00D7643F" w:rsidRDefault="00D7643F" w:rsidP="00D7643F">
      <w:pPr>
        <w:pStyle w:val="PL"/>
      </w:pPr>
      <w:r>
        <w:t xml:space="preserve">        cell.This attribute indicates the traffic load threshold  and the time </w:t>
      </w:r>
    </w:p>
    <w:p w14:paraId="69019953" w14:textId="77777777" w:rsidR="00D7643F" w:rsidRDefault="00D7643F" w:rsidP="00D7643F">
      <w:pPr>
        <w:pStyle w:val="PL"/>
      </w:pPr>
      <w:r>
        <w:t xml:space="preserve">        duration which is used by distributed ES algorithms to allow a cell to </w:t>
      </w:r>
    </w:p>
    <w:p w14:paraId="7D640700" w14:textId="77777777" w:rsidR="00D7643F" w:rsidRDefault="00D7643F" w:rsidP="00D7643F">
      <w:pPr>
        <w:pStyle w:val="PL"/>
      </w:pPr>
      <w:r>
        <w:t xml:space="preserve">        leave the energySaving state.";</w:t>
      </w:r>
    </w:p>
    <w:p w14:paraId="016D82E4" w14:textId="77777777" w:rsidR="00D7643F" w:rsidRDefault="00D7643F" w:rsidP="00D7643F">
      <w:pPr>
        <w:pStyle w:val="PL"/>
      </w:pPr>
      <w:r>
        <w:t xml:space="preserve">      key loadThreshold;</w:t>
      </w:r>
    </w:p>
    <w:p w14:paraId="614309EA" w14:textId="77777777" w:rsidR="00D7643F" w:rsidRDefault="00D7643F" w:rsidP="00D7643F">
      <w:pPr>
        <w:pStyle w:val="PL"/>
      </w:pPr>
      <w:r>
        <w:t xml:space="preserve">      min-elements 1;</w:t>
      </w:r>
    </w:p>
    <w:p w14:paraId="63E052D6" w14:textId="77777777" w:rsidR="00D7643F" w:rsidRDefault="00D7643F" w:rsidP="00D7643F">
      <w:pPr>
        <w:pStyle w:val="PL"/>
      </w:pPr>
      <w:r>
        <w:t xml:space="preserve">      max-elements 1;</w:t>
      </w:r>
    </w:p>
    <w:p w14:paraId="2FD6D893" w14:textId="77777777" w:rsidR="00D7643F" w:rsidRDefault="00D7643F" w:rsidP="00D7643F">
      <w:pPr>
        <w:pStyle w:val="PL"/>
      </w:pPr>
      <w:r>
        <w:t xml:space="preserve">      uses loadTimeThresholdGrp;</w:t>
      </w:r>
    </w:p>
    <w:p w14:paraId="603F4A67" w14:textId="77777777" w:rsidR="00D7643F" w:rsidRDefault="00D7643F" w:rsidP="00D7643F">
      <w:pPr>
        <w:pStyle w:val="PL"/>
      </w:pPr>
      <w:r>
        <w:t xml:space="preserve">    }</w:t>
      </w:r>
    </w:p>
    <w:p w14:paraId="77164ACC" w14:textId="77777777" w:rsidR="00D7643F" w:rsidRDefault="00D7643F" w:rsidP="00D7643F">
      <w:pPr>
        <w:pStyle w:val="PL"/>
      </w:pPr>
    </w:p>
    <w:p w14:paraId="2D407E34" w14:textId="77777777" w:rsidR="00D7643F" w:rsidRDefault="00D7643F" w:rsidP="00D7643F">
      <w:pPr>
        <w:pStyle w:val="PL"/>
      </w:pPr>
      <w:r>
        <w:t xml:space="preserve">    list esNotAllowedTimePeriod {</w:t>
      </w:r>
    </w:p>
    <w:p w14:paraId="1E3661BE" w14:textId="77777777" w:rsidR="00D7643F" w:rsidRDefault="00D7643F" w:rsidP="00D7643F">
      <w:pPr>
        <w:pStyle w:val="PL"/>
      </w:pPr>
      <w:r>
        <w:t xml:space="preserve">      description "This is a list of time periods during which </w:t>
      </w:r>
    </w:p>
    <w:p w14:paraId="27506920" w14:textId="77777777" w:rsidR="00D7643F" w:rsidRDefault="00D7643F" w:rsidP="00D7643F">
      <w:pPr>
        <w:pStyle w:val="PL"/>
      </w:pPr>
      <w:r>
        <w:t xml:space="preserve">        inter-RAT energy saving is not allowed";</w:t>
      </w:r>
    </w:p>
    <w:p w14:paraId="52DDC5D1" w14:textId="77777777" w:rsidR="00D7643F" w:rsidRDefault="00D7643F" w:rsidP="00D7643F">
      <w:pPr>
        <w:pStyle w:val="PL"/>
      </w:pPr>
      <w:r>
        <w:t xml:space="preserve">      key idx;</w:t>
      </w:r>
    </w:p>
    <w:p w14:paraId="20FAD0EC" w14:textId="77777777" w:rsidR="00D7643F" w:rsidRDefault="00D7643F" w:rsidP="00D7643F">
      <w:pPr>
        <w:pStyle w:val="PL"/>
      </w:pPr>
    </w:p>
    <w:p w14:paraId="512DBA16" w14:textId="77777777" w:rsidR="00D7643F" w:rsidRDefault="00D7643F" w:rsidP="00D7643F">
      <w:pPr>
        <w:pStyle w:val="PL"/>
      </w:pPr>
      <w:r>
        <w:t xml:space="preserve">      leaf idx {</w:t>
      </w:r>
    </w:p>
    <w:p w14:paraId="6248BB5A" w14:textId="77777777" w:rsidR="00D7643F" w:rsidRDefault="00D7643F" w:rsidP="00D7643F">
      <w:pPr>
        <w:pStyle w:val="PL"/>
      </w:pPr>
      <w:r>
        <w:t xml:space="preserve">        type uint32;</w:t>
      </w:r>
    </w:p>
    <w:p w14:paraId="1B4851FA" w14:textId="77777777" w:rsidR="00D7643F" w:rsidRDefault="00D7643F" w:rsidP="00D7643F">
      <w:pPr>
        <w:pStyle w:val="PL"/>
      </w:pPr>
      <w:r>
        <w:t xml:space="preserve">      }</w:t>
      </w:r>
    </w:p>
    <w:p w14:paraId="407D94F9" w14:textId="77777777" w:rsidR="00D7643F" w:rsidRDefault="00D7643F" w:rsidP="00D7643F">
      <w:pPr>
        <w:pStyle w:val="PL"/>
      </w:pPr>
      <w:r>
        <w:t xml:space="preserve">      uses EsNotAllowedTimePeriodGrp;</w:t>
      </w:r>
    </w:p>
    <w:p w14:paraId="2CC8F44B" w14:textId="77777777" w:rsidR="00D7643F" w:rsidRDefault="00D7643F" w:rsidP="00D7643F">
      <w:pPr>
        <w:pStyle w:val="PL"/>
      </w:pPr>
      <w:r>
        <w:t xml:space="preserve">    }</w:t>
      </w:r>
    </w:p>
    <w:p w14:paraId="3450A0F0" w14:textId="77777777" w:rsidR="00D7643F" w:rsidRDefault="00D7643F" w:rsidP="00D7643F">
      <w:pPr>
        <w:pStyle w:val="PL"/>
      </w:pPr>
    </w:p>
    <w:p w14:paraId="143AD9CD" w14:textId="77777777" w:rsidR="00D7643F" w:rsidRDefault="00D7643F" w:rsidP="00D7643F">
      <w:pPr>
        <w:pStyle w:val="PL"/>
      </w:pPr>
      <w:r>
        <w:t xml:space="preserve">    list interRatEsActivationOriginalCellParameters {</w:t>
      </w:r>
    </w:p>
    <w:p w14:paraId="30C2534F" w14:textId="77777777" w:rsidR="00D7643F" w:rsidRDefault="00D7643F" w:rsidP="00D7643F">
      <w:pPr>
        <w:pStyle w:val="PL"/>
      </w:pPr>
      <w:r>
        <w:t xml:space="preserve">      description "This attribute indicates the traffic load threshold and the </w:t>
      </w:r>
    </w:p>
    <w:p w14:paraId="2A02BC44" w14:textId="77777777" w:rsidR="00D7643F" w:rsidRDefault="00D7643F" w:rsidP="00D7643F">
      <w:pPr>
        <w:pStyle w:val="PL"/>
      </w:pPr>
      <w:r>
        <w:t xml:space="preserve">        time duration, which are used by distributed inter-RAT ES algorithms to</w:t>
      </w:r>
    </w:p>
    <w:p w14:paraId="45FD49E1" w14:textId="77777777" w:rsidR="00D7643F" w:rsidRDefault="00D7643F" w:rsidP="00D7643F">
      <w:pPr>
        <w:pStyle w:val="PL"/>
      </w:pPr>
      <w:r>
        <w:t xml:space="preserve">        allow an original cell to enter the energySaving state.";</w:t>
      </w:r>
    </w:p>
    <w:p w14:paraId="21081A07" w14:textId="77777777" w:rsidR="00D7643F" w:rsidRDefault="00D7643F" w:rsidP="00D7643F">
      <w:pPr>
        <w:pStyle w:val="PL"/>
      </w:pPr>
      <w:r>
        <w:t xml:space="preserve">      key loadThreshold;</w:t>
      </w:r>
    </w:p>
    <w:p w14:paraId="4EDB377D" w14:textId="77777777" w:rsidR="00D7643F" w:rsidRDefault="00D7643F" w:rsidP="00D7643F">
      <w:pPr>
        <w:pStyle w:val="PL"/>
      </w:pPr>
      <w:r>
        <w:t xml:space="preserve">      min-elements 1;</w:t>
      </w:r>
    </w:p>
    <w:p w14:paraId="4AEC920C" w14:textId="77777777" w:rsidR="00D7643F" w:rsidRDefault="00D7643F" w:rsidP="00D7643F">
      <w:pPr>
        <w:pStyle w:val="PL"/>
      </w:pPr>
      <w:r>
        <w:t xml:space="preserve">      max-elements 1;</w:t>
      </w:r>
    </w:p>
    <w:p w14:paraId="70ABB5D1" w14:textId="77777777" w:rsidR="00D7643F" w:rsidRDefault="00D7643F" w:rsidP="00D7643F">
      <w:pPr>
        <w:pStyle w:val="PL"/>
      </w:pPr>
      <w:r>
        <w:t xml:space="preserve">      uses loadTimeThresholdGrp;</w:t>
      </w:r>
    </w:p>
    <w:p w14:paraId="066AFC81" w14:textId="77777777" w:rsidR="00D7643F" w:rsidRDefault="00D7643F" w:rsidP="00D7643F">
      <w:pPr>
        <w:pStyle w:val="PL"/>
      </w:pPr>
      <w:r>
        <w:t xml:space="preserve">    }</w:t>
      </w:r>
    </w:p>
    <w:p w14:paraId="516591CA" w14:textId="77777777" w:rsidR="00D7643F" w:rsidRDefault="00D7643F" w:rsidP="00D7643F">
      <w:pPr>
        <w:pStyle w:val="PL"/>
      </w:pPr>
    </w:p>
    <w:p w14:paraId="4096E3AD" w14:textId="77777777" w:rsidR="00D7643F" w:rsidRDefault="00D7643F" w:rsidP="00D7643F">
      <w:pPr>
        <w:pStyle w:val="PL"/>
      </w:pPr>
      <w:r>
        <w:t xml:space="preserve">    list interRatEsActivationCandidateCellParameters {</w:t>
      </w:r>
    </w:p>
    <w:p w14:paraId="77A92FE6" w14:textId="77777777" w:rsidR="00D7643F" w:rsidRDefault="00D7643F" w:rsidP="00D7643F">
      <w:pPr>
        <w:pStyle w:val="PL"/>
      </w:pPr>
      <w:r>
        <w:t xml:space="preserve">      description "This attribute indicates the traffic load threshold and the </w:t>
      </w:r>
    </w:p>
    <w:p w14:paraId="309F7268" w14:textId="77777777" w:rsidR="00D7643F" w:rsidRDefault="00D7643F" w:rsidP="00D7643F">
      <w:pPr>
        <w:pStyle w:val="PL"/>
      </w:pPr>
      <w:r>
        <w:t xml:space="preserve">        time duration, which are used by distributed inter-RAT ES algorithms to</w:t>
      </w:r>
    </w:p>
    <w:p w14:paraId="6FF4D054" w14:textId="77777777" w:rsidR="00D7643F" w:rsidRDefault="00D7643F" w:rsidP="00D7643F">
      <w:pPr>
        <w:pStyle w:val="PL"/>
      </w:pPr>
      <w:r>
        <w:t xml:space="preserve">        allow an original cell to enter the energySaving state.";</w:t>
      </w:r>
    </w:p>
    <w:p w14:paraId="1DE90A79" w14:textId="77777777" w:rsidR="00D7643F" w:rsidRDefault="00D7643F" w:rsidP="00D7643F">
      <w:pPr>
        <w:pStyle w:val="PL"/>
      </w:pPr>
      <w:r>
        <w:t xml:space="preserve">      key loadThreshold;</w:t>
      </w:r>
    </w:p>
    <w:p w14:paraId="1043836D" w14:textId="77777777" w:rsidR="00D7643F" w:rsidRDefault="00D7643F" w:rsidP="00D7643F">
      <w:pPr>
        <w:pStyle w:val="PL"/>
      </w:pPr>
      <w:r>
        <w:t xml:space="preserve">      min-elements 1;</w:t>
      </w:r>
    </w:p>
    <w:p w14:paraId="09159A4F" w14:textId="77777777" w:rsidR="00D7643F" w:rsidRDefault="00D7643F" w:rsidP="00D7643F">
      <w:pPr>
        <w:pStyle w:val="PL"/>
      </w:pPr>
      <w:r>
        <w:t xml:space="preserve">      max-elements 1;</w:t>
      </w:r>
    </w:p>
    <w:p w14:paraId="1CCD7489" w14:textId="77777777" w:rsidR="00D7643F" w:rsidRDefault="00D7643F" w:rsidP="00D7643F">
      <w:pPr>
        <w:pStyle w:val="PL"/>
      </w:pPr>
      <w:r>
        <w:t xml:space="preserve">      uses loadTimeThresholdGrp;</w:t>
      </w:r>
    </w:p>
    <w:p w14:paraId="10FC6937" w14:textId="77777777" w:rsidR="00D7643F" w:rsidRDefault="00D7643F" w:rsidP="00D7643F">
      <w:pPr>
        <w:pStyle w:val="PL"/>
      </w:pPr>
      <w:r>
        <w:t xml:space="preserve">    }</w:t>
      </w:r>
    </w:p>
    <w:p w14:paraId="3E5D145C" w14:textId="77777777" w:rsidR="00D7643F" w:rsidRDefault="00D7643F" w:rsidP="00D7643F">
      <w:pPr>
        <w:pStyle w:val="PL"/>
      </w:pPr>
    </w:p>
    <w:p w14:paraId="13E2DBCD" w14:textId="77777777" w:rsidR="00D7643F" w:rsidRDefault="00D7643F" w:rsidP="00D7643F">
      <w:pPr>
        <w:pStyle w:val="PL"/>
      </w:pPr>
      <w:r>
        <w:t xml:space="preserve">    list interRatEsDeactivationCandidateCellParameters {</w:t>
      </w:r>
    </w:p>
    <w:p w14:paraId="0116FACD" w14:textId="77777777" w:rsidR="00D7643F" w:rsidRDefault="00D7643F" w:rsidP="00D7643F">
      <w:pPr>
        <w:pStyle w:val="PL"/>
      </w:pPr>
      <w:r>
        <w:t xml:space="preserve">      description "This attribute indicates the traffic load threshold and the </w:t>
      </w:r>
    </w:p>
    <w:p w14:paraId="69A04E35" w14:textId="77777777" w:rsidR="00D7643F" w:rsidRDefault="00D7643F" w:rsidP="00D7643F">
      <w:pPr>
        <w:pStyle w:val="PL"/>
      </w:pPr>
      <w:r>
        <w:t xml:space="preserve">        time duration which is used by distributed inter-RAT ES algorithms to </w:t>
      </w:r>
    </w:p>
    <w:p w14:paraId="45E528E3" w14:textId="77777777" w:rsidR="00D7643F" w:rsidRDefault="00D7643F" w:rsidP="00D7643F">
      <w:pPr>
        <w:pStyle w:val="PL"/>
      </w:pPr>
      <w:r>
        <w:t xml:space="preserve">        allow an original cell to leave the energySaving state.";</w:t>
      </w:r>
    </w:p>
    <w:p w14:paraId="035E6569" w14:textId="77777777" w:rsidR="00D7643F" w:rsidRDefault="00D7643F" w:rsidP="00D7643F">
      <w:pPr>
        <w:pStyle w:val="PL"/>
      </w:pPr>
      <w:r>
        <w:t xml:space="preserve">      key loadThreshold;</w:t>
      </w:r>
    </w:p>
    <w:p w14:paraId="5765118F" w14:textId="77777777" w:rsidR="00D7643F" w:rsidRDefault="00D7643F" w:rsidP="00D7643F">
      <w:pPr>
        <w:pStyle w:val="PL"/>
      </w:pPr>
      <w:r>
        <w:t xml:space="preserve">      min-elements 1;</w:t>
      </w:r>
    </w:p>
    <w:p w14:paraId="5B5F7F6D" w14:textId="77777777" w:rsidR="00D7643F" w:rsidRDefault="00D7643F" w:rsidP="00D7643F">
      <w:pPr>
        <w:pStyle w:val="PL"/>
      </w:pPr>
      <w:r>
        <w:t xml:space="preserve">      max-elements 1;</w:t>
      </w:r>
    </w:p>
    <w:p w14:paraId="79A868B0" w14:textId="77777777" w:rsidR="00D7643F" w:rsidRDefault="00D7643F" w:rsidP="00D7643F">
      <w:pPr>
        <w:pStyle w:val="PL"/>
      </w:pPr>
      <w:r>
        <w:t xml:space="preserve">      uses loadTimeThresholdGrp;</w:t>
      </w:r>
    </w:p>
    <w:p w14:paraId="4CC51DF3" w14:textId="77777777" w:rsidR="00D7643F" w:rsidRDefault="00D7643F" w:rsidP="00D7643F">
      <w:pPr>
        <w:pStyle w:val="PL"/>
      </w:pPr>
      <w:r>
        <w:t xml:space="preserve">    }</w:t>
      </w:r>
    </w:p>
    <w:p w14:paraId="411AD06A" w14:textId="77777777" w:rsidR="00D7643F" w:rsidRDefault="00D7643F" w:rsidP="00D7643F">
      <w:pPr>
        <w:pStyle w:val="PL"/>
      </w:pPr>
    </w:p>
    <w:p w14:paraId="3CBA43E1" w14:textId="77777777" w:rsidR="00D7643F" w:rsidRDefault="00D7643F" w:rsidP="00D7643F">
      <w:pPr>
        <w:pStyle w:val="PL"/>
      </w:pPr>
      <w:r>
        <w:t xml:space="preserve">    leaf energySavingState {</w:t>
      </w:r>
    </w:p>
    <w:p w14:paraId="50CAF29E" w14:textId="77777777" w:rsidR="00D7643F" w:rsidRDefault="00D7643F" w:rsidP="00D7643F">
      <w:pPr>
        <w:pStyle w:val="PL"/>
      </w:pPr>
      <w:r>
        <w:t xml:space="preserve">      description "Specifies the status regarding the energy saving in the </w:t>
      </w:r>
    </w:p>
    <w:p w14:paraId="14CA761C" w14:textId="77777777" w:rsidR="00D7643F" w:rsidRDefault="00D7643F" w:rsidP="00D7643F">
      <w:pPr>
        <w:pStyle w:val="PL"/>
      </w:pPr>
      <w:r>
        <w:t xml:space="preserve">        cell.";</w:t>
      </w:r>
    </w:p>
    <w:p w14:paraId="3621DA6D" w14:textId="77777777" w:rsidR="00D7643F" w:rsidRDefault="00D7643F" w:rsidP="00D7643F">
      <w:pPr>
        <w:pStyle w:val="PL"/>
      </w:pPr>
      <w:r>
        <w:t xml:space="preserve">      type enumeration {</w:t>
      </w:r>
    </w:p>
    <w:p w14:paraId="4BC561A9" w14:textId="77777777" w:rsidR="00D7643F" w:rsidRDefault="00D7643F" w:rsidP="00D7643F">
      <w:pPr>
        <w:pStyle w:val="PL"/>
      </w:pPr>
      <w:r>
        <w:t xml:space="preserve">        enum isNotEnergySaving;</w:t>
      </w:r>
    </w:p>
    <w:p w14:paraId="6E4076F8" w14:textId="77777777" w:rsidR="00D7643F" w:rsidRDefault="00D7643F" w:rsidP="00D7643F">
      <w:pPr>
        <w:pStyle w:val="PL"/>
      </w:pPr>
      <w:r>
        <w:t xml:space="preserve">        enum isEnergySaving;</w:t>
      </w:r>
    </w:p>
    <w:p w14:paraId="3A20FB7C" w14:textId="77777777" w:rsidR="00D7643F" w:rsidRDefault="00D7643F" w:rsidP="00D7643F">
      <w:pPr>
        <w:pStyle w:val="PL"/>
      </w:pPr>
      <w:r>
        <w:t xml:space="preserve">      }</w:t>
      </w:r>
    </w:p>
    <w:p w14:paraId="1E5C9366" w14:textId="77777777" w:rsidR="00D7643F" w:rsidRDefault="00D7643F" w:rsidP="00D7643F">
      <w:pPr>
        <w:pStyle w:val="PL"/>
      </w:pPr>
      <w:r>
        <w:t xml:space="preserve">    }</w:t>
      </w:r>
    </w:p>
    <w:p w14:paraId="608F713E" w14:textId="77777777" w:rsidR="00D7643F" w:rsidRDefault="00D7643F" w:rsidP="00D7643F">
      <w:pPr>
        <w:pStyle w:val="PL"/>
      </w:pPr>
    </w:p>
    <w:p w14:paraId="79F83269" w14:textId="77777777" w:rsidR="00D7643F" w:rsidRDefault="00D7643F" w:rsidP="00D7643F">
      <w:pPr>
        <w:pStyle w:val="PL"/>
      </w:pPr>
      <w:r>
        <w:t xml:space="preserve">    leaf isProbingCapable {</w:t>
      </w:r>
    </w:p>
    <w:p w14:paraId="41B2CCA6" w14:textId="77777777" w:rsidR="00D7643F" w:rsidRDefault="00D7643F" w:rsidP="00D7643F">
      <w:pPr>
        <w:pStyle w:val="PL"/>
      </w:pPr>
      <w:r>
        <w:t xml:space="preserve">      description "This attribute indicates whether this cell is capable of </w:t>
      </w:r>
    </w:p>
    <w:p w14:paraId="0361C25E" w14:textId="77777777" w:rsidR="00D7643F" w:rsidRDefault="00D7643F" w:rsidP="00D7643F">
      <w:pPr>
        <w:pStyle w:val="PL"/>
      </w:pPr>
      <w:r>
        <w:t xml:space="preserve">        performing the ES probing procedure.";</w:t>
      </w:r>
    </w:p>
    <w:p w14:paraId="586A3D41" w14:textId="77777777" w:rsidR="00D7643F" w:rsidRDefault="00D7643F" w:rsidP="00D7643F">
      <w:pPr>
        <w:pStyle w:val="PL"/>
      </w:pPr>
      <w:r>
        <w:t xml:space="preserve">      type enumeration{</w:t>
      </w:r>
    </w:p>
    <w:p w14:paraId="7EBCCDC9" w14:textId="77777777" w:rsidR="00D7643F" w:rsidRDefault="00D7643F" w:rsidP="00D7643F">
      <w:pPr>
        <w:pStyle w:val="PL"/>
      </w:pPr>
      <w:r>
        <w:t xml:space="preserve">        enum yes;</w:t>
      </w:r>
    </w:p>
    <w:p w14:paraId="2C2F9CCB" w14:textId="77777777" w:rsidR="00D7643F" w:rsidRDefault="00D7643F" w:rsidP="00D7643F">
      <w:pPr>
        <w:pStyle w:val="PL"/>
      </w:pPr>
      <w:r>
        <w:t xml:space="preserve">        enum no;</w:t>
      </w:r>
    </w:p>
    <w:p w14:paraId="399EEC7E" w14:textId="77777777" w:rsidR="00D7643F" w:rsidRDefault="00D7643F" w:rsidP="00D7643F">
      <w:pPr>
        <w:pStyle w:val="PL"/>
      </w:pPr>
      <w:r>
        <w:t xml:space="preserve">      }  </w:t>
      </w:r>
    </w:p>
    <w:p w14:paraId="20E361F6" w14:textId="77777777" w:rsidR="00D7643F" w:rsidRDefault="00D7643F" w:rsidP="00D7643F">
      <w:pPr>
        <w:pStyle w:val="PL"/>
      </w:pPr>
      <w:r>
        <w:t xml:space="preserve">    }  </w:t>
      </w:r>
    </w:p>
    <w:p w14:paraId="4E31D915" w14:textId="77777777" w:rsidR="00D7643F" w:rsidRDefault="00D7643F" w:rsidP="00D7643F">
      <w:pPr>
        <w:pStyle w:val="PL"/>
      </w:pPr>
      <w:r>
        <w:t xml:space="preserve">  }</w:t>
      </w:r>
    </w:p>
    <w:p w14:paraId="6961D5BD" w14:textId="77777777" w:rsidR="00D7643F" w:rsidRDefault="00D7643F" w:rsidP="00D7643F">
      <w:pPr>
        <w:pStyle w:val="PL"/>
      </w:pPr>
    </w:p>
    <w:p w14:paraId="6951AF11" w14:textId="77777777" w:rsidR="00D7643F" w:rsidRDefault="00D7643F" w:rsidP="00D7643F">
      <w:pPr>
        <w:pStyle w:val="PL"/>
      </w:pPr>
      <w:r>
        <w:t xml:space="preserve">  grouping EsNotAllowedTimePeriodGrp {</w:t>
      </w:r>
    </w:p>
    <w:p w14:paraId="7DB5FF3B" w14:textId="77777777" w:rsidR="00D7643F" w:rsidRDefault="00D7643F" w:rsidP="00D7643F">
      <w:pPr>
        <w:pStyle w:val="PL"/>
      </w:pPr>
      <w:r>
        <w:t xml:space="preserve">    leaf startTime {</w:t>
      </w:r>
    </w:p>
    <w:p w14:paraId="4A0D7564" w14:textId="77777777" w:rsidR="00D7643F" w:rsidRDefault="00D7643F" w:rsidP="00D7643F">
      <w:pPr>
        <w:pStyle w:val="PL"/>
      </w:pPr>
      <w:r>
        <w:t xml:space="preserve">      description "Start of not allowed time period in UTC time zone.</w:t>
      </w:r>
    </w:p>
    <w:p w14:paraId="015D5A05" w14:textId="77777777" w:rsidR="00D7643F" w:rsidRDefault="00D7643F" w:rsidP="00D7643F">
      <w:pPr>
        <w:pStyle w:val="PL"/>
      </w:pPr>
      <w:r>
        <w:t xml:space="preserve">        If set, the endTime must also be set. If not set, this is </w:t>
      </w:r>
    </w:p>
    <w:p w14:paraId="75531960" w14:textId="77777777" w:rsidR="00D7643F" w:rsidRDefault="00D7643F" w:rsidP="00D7643F">
      <w:pPr>
        <w:pStyle w:val="PL"/>
      </w:pPr>
      <w:r>
        <w:t xml:space="preserve">        interpreted as around the clock.";</w:t>
      </w:r>
    </w:p>
    <w:p w14:paraId="1001747C" w14:textId="77777777" w:rsidR="00D7643F" w:rsidRDefault="00D7643F" w:rsidP="00D7643F">
      <w:pPr>
        <w:pStyle w:val="PL"/>
      </w:pPr>
      <w:r>
        <w:t xml:space="preserve">      must ../endTime;</w:t>
      </w:r>
    </w:p>
    <w:p w14:paraId="22DE7AC3" w14:textId="77777777" w:rsidR="00D7643F" w:rsidRDefault="00D7643F" w:rsidP="00D7643F">
      <w:pPr>
        <w:pStyle w:val="PL"/>
      </w:pPr>
      <w:r>
        <w:t xml:space="preserve">      type type5g3gpp:UTC24TimeOfDayT;</w:t>
      </w:r>
    </w:p>
    <w:p w14:paraId="4C1849C7" w14:textId="77777777" w:rsidR="00D7643F" w:rsidRDefault="00D7643F" w:rsidP="00D7643F">
      <w:pPr>
        <w:pStyle w:val="PL"/>
      </w:pPr>
      <w:r>
        <w:t xml:space="preserve">    }</w:t>
      </w:r>
    </w:p>
    <w:p w14:paraId="5AD3474F" w14:textId="77777777" w:rsidR="00D7643F" w:rsidRDefault="00D7643F" w:rsidP="00D7643F">
      <w:pPr>
        <w:pStyle w:val="PL"/>
      </w:pPr>
      <w:r>
        <w:t xml:space="preserve">    leaf endTime {</w:t>
      </w:r>
    </w:p>
    <w:p w14:paraId="766390BD" w14:textId="77777777" w:rsidR="00D7643F" w:rsidRDefault="00D7643F" w:rsidP="00D7643F">
      <w:pPr>
        <w:pStyle w:val="PL"/>
      </w:pPr>
      <w:r>
        <w:t xml:space="preserve">      description "If endTime has a lower value than startTime, it will </w:t>
      </w:r>
    </w:p>
    <w:p w14:paraId="64B4AA34" w14:textId="77777777" w:rsidR="00D7643F" w:rsidRDefault="00D7643F" w:rsidP="00D7643F">
      <w:pPr>
        <w:pStyle w:val="PL"/>
      </w:pPr>
      <w:r>
        <w:t xml:space="preserve">        be interpreted as referring to the following day.";</w:t>
      </w:r>
    </w:p>
    <w:p w14:paraId="01F27D5D" w14:textId="77777777" w:rsidR="00D7643F" w:rsidRDefault="00D7643F" w:rsidP="00D7643F">
      <w:pPr>
        <w:pStyle w:val="PL"/>
      </w:pPr>
      <w:r>
        <w:t xml:space="preserve">      type type5g3gpp:UTC24TimeOfDayT;</w:t>
      </w:r>
    </w:p>
    <w:p w14:paraId="4EBFFE8C" w14:textId="77777777" w:rsidR="00D7643F" w:rsidRDefault="00D7643F" w:rsidP="00D7643F">
      <w:pPr>
        <w:pStyle w:val="PL"/>
      </w:pPr>
      <w:r>
        <w:t xml:space="preserve">      must ../startTime;</w:t>
      </w:r>
    </w:p>
    <w:p w14:paraId="36952FAE" w14:textId="77777777" w:rsidR="00D7643F" w:rsidRDefault="00D7643F" w:rsidP="00D7643F">
      <w:pPr>
        <w:pStyle w:val="PL"/>
      </w:pPr>
      <w:r>
        <w:t xml:space="preserve">    }</w:t>
      </w:r>
    </w:p>
    <w:p w14:paraId="1453097E" w14:textId="77777777" w:rsidR="00D7643F" w:rsidRDefault="00D7643F" w:rsidP="00D7643F">
      <w:pPr>
        <w:pStyle w:val="PL"/>
      </w:pPr>
      <w:r>
        <w:t xml:space="preserve">    leaf-list daysOfWeek {</w:t>
      </w:r>
    </w:p>
    <w:p w14:paraId="509FF419" w14:textId="77777777" w:rsidR="00D7643F" w:rsidRDefault="00D7643F" w:rsidP="00D7643F">
      <w:pPr>
        <w:pStyle w:val="PL"/>
      </w:pPr>
      <w:r>
        <w:t xml:space="preserve">      description "Specifies that the not allowed periods are only </w:t>
      </w:r>
    </w:p>
    <w:p w14:paraId="23644E4E" w14:textId="77777777" w:rsidR="00D7643F" w:rsidRDefault="00D7643F" w:rsidP="00D7643F">
      <w:pPr>
        <w:pStyle w:val="PL"/>
      </w:pPr>
      <w:r>
        <w:t xml:space="preserve">        applicable to the specified days in UTC timezone. Every day if </w:t>
      </w:r>
    </w:p>
    <w:p w14:paraId="5A1CDD67" w14:textId="77777777" w:rsidR="00D7643F" w:rsidRDefault="00D7643F" w:rsidP="00D7643F">
      <w:pPr>
        <w:pStyle w:val="PL"/>
      </w:pPr>
      <w:r>
        <w:t xml:space="preserve">        not set.";</w:t>
      </w:r>
    </w:p>
    <w:p w14:paraId="206694CF" w14:textId="77777777" w:rsidR="00D7643F" w:rsidRDefault="00D7643F" w:rsidP="00D7643F">
      <w:pPr>
        <w:pStyle w:val="PL"/>
      </w:pPr>
      <w:r>
        <w:t xml:space="preserve">      type type5g3gpp:DayOfWeekT;</w:t>
      </w:r>
    </w:p>
    <w:p w14:paraId="1A677B41" w14:textId="77777777" w:rsidR="00D7643F" w:rsidRDefault="00D7643F" w:rsidP="00D7643F">
      <w:pPr>
        <w:pStyle w:val="PL"/>
      </w:pPr>
      <w:r>
        <w:t xml:space="preserve">    }</w:t>
      </w:r>
    </w:p>
    <w:p w14:paraId="0EF02CFB" w14:textId="77777777" w:rsidR="00D7643F" w:rsidRDefault="00D7643F" w:rsidP="00D7643F">
      <w:pPr>
        <w:pStyle w:val="PL"/>
      </w:pPr>
      <w:r>
        <w:t xml:space="preserve">  }</w:t>
      </w:r>
    </w:p>
    <w:p w14:paraId="2EFA4DC9" w14:textId="77777777" w:rsidR="00D7643F" w:rsidRDefault="00D7643F" w:rsidP="00D7643F">
      <w:pPr>
        <w:pStyle w:val="PL"/>
      </w:pPr>
    </w:p>
    <w:p w14:paraId="5386DF20" w14:textId="77777777" w:rsidR="00D7643F" w:rsidRDefault="00D7643F" w:rsidP="00D7643F">
      <w:pPr>
        <w:pStyle w:val="PL"/>
      </w:pPr>
      <w:r>
        <w:t xml:space="preserve">  grouping DESManagementFunctionSubtree {</w:t>
      </w:r>
    </w:p>
    <w:p w14:paraId="782AB6EC" w14:textId="77777777" w:rsidR="00D7643F" w:rsidRDefault="00D7643F" w:rsidP="00D7643F">
      <w:pPr>
        <w:pStyle w:val="PL"/>
      </w:pPr>
      <w:r>
        <w:t xml:space="preserve">    list DESManagementFunction {</w:t>
      </w:r>
    </w:p>
    <w:p w14:paraId="19B875F2" w14:textId="77777777" w:rsidR="00D7643F" w:rsidRDefault="00D7643F" w:rsidP="00D7643F">
      <w:pPr>
        <w:pStyle w:val="PL"/>
      </w:pPr>
      <w:r>
        <w:t xml:space="preserve">      description "This IOC represents the management capabilities of </w:t>
      </w:r>
    </w:p>
    <w:p w14:paraId="54918248" w14:textId="77777777" w:rsidR="00D7643F" w:rsidRDefault="00D7643F" w:rsidP="00D7643F">
      <w:pPr>
        <w:pStyle w:val="PL"/>
      </w:pPr>
      <w:r>
        <w:t xml:space="preserve">        Distributed SON Energy Saving (ES) functions. This is provided for </w:t>
      </w:r>
    </w:p>
    <w:p w14:paraId="6D3FD4ED" w14:textId="77777777" w:rsidR="00D7643F" w:rsidRDefault="00D7643F" w:rsidP="00D7643F">
      <w:pPr>
        <w:pStyle w:val="PL"/>
      </w:pPr>
      <w:r>
        <w:t xml:space="preserve">        Energy Saving purposes.</w:t>
      </w:r>
    </w:p>
    <w:p w14:paraId="44D880F5" w14:textId="77777777" w:rsidR="00D7643F" w:rsidRDefault="00D7643F" w:rsidP="00D7643F">
      <w:pPr>
        <w:pStyle w:val="PL"/>
      </w:pPr>
    </w:p>
    <w:p w14:paraId="40D81065" w14:textId="77777777" w:rsidR="00D7643F" w:rsidRDefault="00D7643F" w:rsidP="00D7643F">
      <w:pPr>
        <w:pStyle w:val="PL"/>
      </w:pPr>
      <w:r>
        <w:t xml:space="preserve">        In the case where multiple DESManagement MOIs exist at different </w:t>
      </w:r>
    </w:p>
    <w:p w14:paraId="3BF9C0EB" w14:textId="77777777" w:rsidR="00D7643F" w:rsidRDefault="00D7643F" w:rsidP="00D7643F">
      <w:pPr>
        <w:pStyle w:val="PL"/>
      </w:pPr>
      <w:r>
        <w:t xml:space="preserve">        levels of the containment tree, the DESManagement MOI at the lower </w:t>
      </w:r>
    </w:p>
    <w:p w14:paraId="776AC31F" w14:textId="77777777" w:rsidR="00D7643F" w:rsidRDefault="00D7643F" w:rsidP="00D7643F">
      <w:pPr>
        <w:pStyle w:val="PL"/>
      </w:pPr>
      <w:r>
        <w:t xml:space="preserve">        level overrides the DESManagement MOIs at higher level(s) of the same </w:t>
      </w:r>
    </w:p>
    <w:p w14:paraId="55CC6E9A" w14:textId="77777777" w:rsidR="00D7643F" w:rsidRDefault="00D7643F" w:rsidP="00D7643F">
      <w:pPr>
        <w:pStyle w:val="PL"/>
      </w:pPr>
      <w:r>
        <w:t xml:space="preserve">        containment tree.";</w:t>
      </w:r>
    </w:p>
    <w:p w14:paraId="1EBBEAFB" w14:textId="77777777" w:rsidR="00D7643F" w:rsidRDefault="00D7643F" w:rsidP="00D7643F">
      <w:pPr>
        <w:pStyle w:val="PL"/>
      </w:pPr>
      <w:r>
        <w:t xml:space="preserve">      reference "clause 6.2.3.0 in TS 28.310";</w:t>
      </w:r>
    </w:p>
    <w:p w14:paraId="2A325B47" w14:textId="77777777" w:rsidR="00D7643F" w:rsidRDefault="00D7643F" w:rsidP="00D7643F">
      <w:pPr>
        <w:pStyle w:val="PL"/>
      </w:pPr>
      <w:r>
        <w:t xml:space="preserve">      key id;   </w:t>
      </w:r>
    </w:p>
    <w:p w14:paraId="68E48031" w14:textId="77777777" w:rsidR="00D7643F" w:rsidRDefault="00D7643F" w:rsidP="00D7643F">
      <w:pPr>
        <w:pStyle w:val="PL"/>
      </w:pPr>
      <w:r>
        <w:t xml:space="preserve">      uses top3gpp:Top_Grp;</w:t>
      </w:r>
    </w:p>
    <w:p w14:paraId="2116C9FE" w14:textId="77777777" w:rsidR="00D7643F" w:rsidRDefault="00D7643F" w:rsidP="00D7643F">
      <w:pPr>
        <w:pStyle w:val="PL"/>
      </w:pPr>
      <w:r>
        <w:t xml:space="preserve">      container attributes {</w:t>
      </w:r>
    </w:p>
    <w:p w14:paraId="024FE839" w14:textId="77777777" w:rsidR="00D7643F" w:rsidRDefault="00D7643F" w:rsidP="00D7643F">
      <w:pPr>
        <w:pStyle w:val="PL"/>
      </w:pPr>
      <w:r>
        <w:t xml:space="preserve">        uses DESManagementFunctionGrp;</w:t>
      </w:r>
    </w:p>
    <w:p w14:paraId="4E8C891B" w14:textId="77777777" w:rsidR="00D7643F" w:rsidRDefault="00D7643F" w:rsidP="00D7643F">
      <w:pPr>
        <w:pStyle w:val="PL"/>
      </w:pPr>
      <w:r>
        <w:t xml:space="preserve">      }      </w:t>
      </w:r>
    </w:p>
    <w:p w14:paraId="0074A5B5" w14:textId="77777777" w:rsidR="00D7643F" w:rsidRDefault="00D7643F" w:rsidP="00D7643F">
      <w:pPr>
        <w:pStyle w:val="PL"/>
      </w:pPr>
      <w:r>
        <w:t xml:space="preserve">    }</w:t>
      </w:r>
    </w:p>
    <w:p w14:paraId="1605D385" w14:textId="77777777" w:rsidR="00D7643F" w:rsidRDefault="00D7643F" w:rsidP="00D7643F">
      <w:pPr>
        <w:pStyle w:val="PL"/>
      </w:pPr>
      <w:r>
        <w:t xml:space="preserve">  }</w:t>
      </w:r>
    </w:p>
    <w:p w14:paraId="789042B9" w14:textId="77777777" w:rsidR="00D7643F" w:rsidRDefault="00D7643F" w:rsidP="00D7643F">
      <w:pPr>
        <w:pStyle w:val="PL"/>
      </w:pPr>
    </w:p>
    <w:p w14:paraId="515C9B65" w14:textId="77777777" w:rsidR="00D7643F" w:rsidRDefault="00D7643F" w:rsidP="00D7643F">
      <w:pPr>
        <w:pStyle w:val="PL"/>
      </w:pPr>
      <w:r>
        <w:t xml:space="preserve">  augment "/me3gpp:ManagedElement/gnbcucp3gpp:GNBCUCPFunction/"+</w:t>
      </w:r>
    </w:p>
    <w:p w14:paraId="68C24E60" w14:textId="77777777" w:rsidR="00D7643F" w:rsidRDefault="00D7643F" w:rsidP="00D7643F">
      <w:pPr>
        <w:pStyle w:val="PL"/>
      </w:pPr>
      <w:r>
        <w:t xml:space="preserve">      "nrcellcu3gpp:NRCellCU" {</w:t>
      </w:r>
    </w:p>
    <w:p w14:paraId="0145AD2B" w14:textId="77777777" w:rsidR="00D7643F" w:rsidRDefault="00D7643F" w:rsidP="00D7643F">
      <w:pPr>
        <w:pStyle w:val="PL"/>
      </w:pPr>
      <w:r>
        <w:t xml:space="preserve">    if-feature nrcellcu3gpp:DESManagementFunction;</w:t>
      </w:r>
    </w:p>
    <w:p w14:paraId="6910FA80" w14:textId="77777777" w:rsidR="00D7643F" w:rsidRDefault="00D7643F" w:rsidP="00D7643F">
      <w:pPr>
        <w:pStyle w:val="PL"/>
      </w:pPr>
      <w:r>
        <w:t xml:space="preserve">    uses DESManagementFunctionSubtree;</w:t>
      </w:r>
    </w:p>
    <w:p w14:paraId="4B66DCF6" w14:textId="77777777" w:rsidR="00D7643F" w:rsidRDefault="00D7643F" w:rsidP="00D7643F">
      <w:pPr>
        <w:pStyle w:val="PL"/>
      </w:pPr>
      <w:r>
        <w:t xml:space="preserve">  }</w:t>
      </w:r>
    </w:p>
    <w:p w14:paraId="4437B437" w14:textId="77777777" w:rsidR="00D7643F" w:rsidRDefault="00D7643F" w:rsidP="00D7643F">
      <w:pPr>
        <w:pStyle w:val="PL"/>
      </w:pPr>
      <w:r>
        <w:t xml:space="preserve">  augment /me3gpp:ManagedElement/gnbcucp3gpp:GNBCUCPFunction {</w:t>
      </w:r>
    </w:p>
    <w:p w14:paraId="28097C92" w14:textId="77777777" w:rsidR="00D7643F" w:rsidRDefault="00D7643F" w:rsidP="00D7643F">
      <w:pPr>
        <w:pStyle w:val="PL"/>
      </w:pPr>
      <w:r>
        <w:t xml:space="preserve">    if-feature gnbcucp3gpp:DESManagementFunction;</w:t>
      </w:r>
    </w:p>
    <w:p w14:paraId="0EFCB7AC" w14:textId="77777777" w:rsidR="00D7643F" w:rsidRDefault="00D7643F" w:rsidP="00D7643F">
      <w:pPr>
        <w:pStyle w:val="PL"/>
      </w:pPr>
      <w:r>
        <w:t xml:space="preserve">    uses DESManagementFunctionSubtree;</w:t>
      </w:r>
    </w:p>
    <w:p w14:paraId="101EF1AB" w14:textId="77777777" w:rsidR="00D7643F" w:rsidRDefault="00D7643F" w:rsidP="00D7643F">
      <w:pPr>
        <w:pStyle w:val="PL"/>
      </w:pPr>
      <w:r>
        <w:t xml:space="preserve">  }</w:t>
      </w:r>
    </w:p>
    <w:p w14:paraId="0E29D8BC" w14:textId="77777777" w:rsidR="00D7643F" w:rsidRDefault="00D7643F" w:rsidP="00D7643F">
      <w:pPr>
        <w:pStyle w:val="PL"/>
      </w:pPr>
      <w:r>
        <w:t xml:space="preserve">  augment /me3gpp:ManagedElement {</w:t>
      </w:r>
    </w:p>
    <w:p w14:paraId="766C4CD5" w14:textId="77777777" w:rsidR="00D7643F" w:rsidRDefault="00D7643F" w:rsidP="00D7643F">
      <w:pPr>
        <w:pStyle w:val="PL"/>
      </w:pPr>
      <w:r>
        <w:t xml:space="preserve">    if-feature me3gpp:DESManagementFunction;</w:t>
      </w:r>
    </w:p>
    <w:p w14:paraId="33CC6B7C" w14:textId="77777777" w:rsidR="00D7643F" w:rsidRDefault="00D7643F" w:rsidP="00D7643F">
      <w:pPr>
        <w:pStyle w:val="PL"/>
      </w:pPr>
      <w:r>
        <w:t xml:space="preserve">    uses DESManagementFunctionSubtree;</w:t>
      </w:r>
    </w:p>
    <w:p w14:paraId="4444414C" w14:textId="77777777" w:rsidR="00D7643F" w:rsidRDefault="00D7643F" w:rsidP="00D7643F">
      <w:pPr>
        <w:pStyle w:val="PL"/>
      </w:pPr>
      <w:r>
        <w:t xml:space="preserve">  }</w:t>
      </w:r>
    </w:p>
    <w:p w14:paraId="0989E4DE" w14:textId="77777777" w:rsidR="00D7643F" w:rsidRDefault="00D7643F" w:rsidP="00D7643F">
      <w:pPr>
        <w:pStyle w:val="PL"/>
      </w:pPr>
      <w:r>
        <w:t xml:space="preserve">  augment /subnet3gpp:SubNetwork {</w:t>
      </w:r>
    </w:p>
    <w:p w14:paraId="0A1DCD7A" w14:textId="77777777" w:rsidR="00D7643F" w:rsidRDefault="00D7643F" w:rsidP="00D7643F">
      <w:pPr>
        <w:pStyle w:val="PL"/>
      </w:pPr>
      <w:r>
        <w:t xml:space="preserve">    if-feature subnet3gpp:DESManagementFunction;</w:t>
      </w:r>
    </w:p>
    <w:p w14:paraId="346076F8" w14:textId="77777777" w:rsidR="00D7643F" w:rsidRDefault="00D7643F" w:rsidP="00D7643F">
      <w:pPr>
        <w:pStyle w:val="PL"/>
      </w:pPr>
      <w:r>
        <w:t xml:space="preserve">    uses DESManagementFunctionSubtree;</w:t>
      </w:r>
    </w:p>
    <w:p w14:paraId="73C0E407" w14:textId="77777777" w:rsidR="00D7643F" w:rsidRDefault="00D7643F" w:rsidP="00D7643F">
      <w:pPr>
        <w:pStyle w:val="PL"/>
      </w:pPr>
      <w:r>
        <w:t xml:space="preserve">  }</w:t>
      </w:r>
    </w:p>
    <w:p w14:paraId="7F79597D" w14:textId="77777777" w:rsidR="00EB37FA" w:rsidRDefault="00D7643F" w:rsidP="00EB37FA">
      <w:pPr>
        <w:pStyle w:val="PL"/>
      </w:pPr>
      <w:r>
        <w:t>}</w:t>
      </w:r>
    </w:p>
    <w:p w14:paraId="49F8DBE0" w14:textId="6D6B00BA" w:rsidR="00D7643F" w:rsidRDefault="00EB37FA" w:rsidP="00EB37FA">
      <w:pPr>
        <w:pStyle w:val="PL"/>
      </w:pPr>
      <w:r>
        <w:t>&lt;CODE ENDS&gt;</w:t>
      </w:r>
    </w:p>
    <w:p w14:paraId="0DBC4E5F" w14:textId="1604B7AB" w:rsidR="008A35FC" w:rsidRDefault="008A35FC" w:rsidP="008A35FC">
      <w:pPr>
        <w:pStyle w:val="Heading2"/>
        <w:rPr>
          <w:lang w:eastAsia="zh-CN"/>
        </w:rPr>
      </w:pPr>
      <w:bookmarkStart w:id="187" w:name="_Toc59183359"/>
      <w:bookmarkStart w:id="188" w:name="_Toc59184825"/>
      <w:bookmarkStart w:id="189" w:name="_Toc59195760"/>
      <w:bookmarkStart w:id="190" w:name="_Toc59440189"/>
      <w:bookmarkStart w:id="191" w:name="_Toc67990638"/>
      <w:r>
        <w:rPr>
          <w:lang w:eastAsia="zh-CN"/>
        </w:rPr>
        <w:t>E.5.30</w:t>
      </w:r>
      <w:r>
        <w:rPr>
          <w:lang w:eastAsia="zh-CN"/>
        </w:rPr>
        <w:tab/>
        <w:t>module _3gpp-nr-nrm-drachoptimizationfunction.yang</w:t>
      </w:r>
      <w:bookmarkEnd w:id="187"/>
      <w:bookmarkEnd w:id="188"/>
      <w:bookmarkEnd w:id="189"/>
      <w:bookmarkEnd w:id="190"/>
      <w:bookmarkEnd w:id="191"/>
    </w:p>
    <w:p w14:paraId="0C17537A" w14:textId="77777777" w:rsidR="008A35FC" w:rsidRDefault="008A35FC" w:rsidP="008A35FC">
      <w:pPr>
        <w:pStyle w:val="PL"/>
      </w:pPr>
      <w:r>
        <w:t>&lt;CODE BEGINS&gt;</w:t>
      </w:r>
    </w:p>
    <w:p w14:paraId="3441BDBD" w14:textId="77777777" w:rsidR="00D7643F" w:rsidRDefault="00D7643F" w:rsidP="00D7643F">
      <w:pPr>
        <w:pStyle w:val="PL"/>
      </w:pPr>
      <w:r>
        <w:t>module _3gpp-nr-nrm-drachoptimizationfunction {</w:t>
      </w:r>
    </w:p>
    <w:p w14:paraId="5918C95C" w14:textId="77777777" w:rsidR="00D7643F" w:rsidRDefault="00D7643F" w:rsidP="00D7643F">
      <w:pPr>
        <w:pStyle w:val="PL"/>
      </w:pPr>
      <w:r>
        <w:t xml:space="preserve">  yang-version 1.1;</w:t>
      </w:r>
    </w:p>
    <w:p w14:paraId="26F1B620" w14:textId="77777777" w:rsidR="00D7643F" w:rsidRDefault="00D7643F" w:rsidP="00D7643F">
      <w:pPr>
        <w:pStyle w:val="PL"/>
      </w:pPr>
      <w:r>
        <w:t xml:space="preserve">  namespace "urn:3gpp:sa5:_3gpp-nr-nrm-drachoptimizationfunction";</w:t>
      </w:r>
    </w:p>
    <w:p w14:paraId="21E4AC17" w14:textId="77777777" w:rsidR="00D7643F" w:rsidRDefault="00D7643F" w:rsidP="00D7643F">
      <w:pPr>
        <w:pStyle w:val="PL"/>
      </w:pPr>
      <w:r>
        <w:t xml:space="preserve">  prefix "dracho3gpp";</w:t>
      </w:r>
    </w:p>
    <w:p w14:paraId="5CAAA640" w14:textId="77777777" w:rsidR="00D7643F" w:rsidRDefault="00D7643F" w:rsidP="00D7643F">
      <w:pPr>
        <w:pStyle w:val="PL"/>
      </w:pPr>
    </w:p>
    <w:p w14:paraId="19B8D26C" w14:textId="77777777" w:rsidR="00D7643F" w:rsidRDefault="00D7643F" w:rsidP="00D7643F">
      <w:pPr>
        <w:pStyle w:val="PL"/>
      </w:pPr>
      <w:r>
        <w:t xml:space="preserve">  import _3gpp-common-subnetwork { prefix subnet3gpp; }</w:t>
      </w:r>
    </w:p>
    <w:p w14:paraId="626D45A9" w14:textId="77777777" w:rsidR="00D7643F" w:rsidRDefault="00D7643F" w:rsidP="00D7643F">
      <w:pPr>
        <w:pStyle w:val="PL"/>
      </w:pPr>
      <w:r>
        <w:t xml:space="preserve">  import _3gpp-common-top { prefix top3gpp; }</w:t>
      </w:r>
    </w:p>
    <w:p w14:paraId="151648BA" w14:textId="77777777" w:rsidR="00D7643F" w:rsidRDefault="00D7643F" w:rsidP="00D7643F">
      <w:pPr>
        <w:pStyle w:val="PL"/>
      </w:pPr>
      <w:r>
        <w:t xml:space="preserve">  import _3gpp-common-managed-element { prefix me3gpp; }</w:t>
      </w:r>
    </w:p>
    <w:p w14:paraId="12F0C35E" w14:textId="77777777" w:rsidR="00D7643F" w:rsidRDefault="00D7643F" w:rsidP="00D7643F">
      <w:pPr>
        <w:pStyle w:val="PL"/>
      </w:pPr>
      <w:r>
        <w:t xml:space="preserve">  import _3gpp-nr-nrm-nrcelldu { prefix nrcelldu3gpp; }</w:t>
      </w:r>
    </w:p>
    <w:p w14:paraId="39839EAD" w14:textId="77777777" w:rsidR="00D7643F" w:rsidRDefault="00D7643F" w:rsidP="00D7643F">
      <w:pPr>
        <w:pStyle w:val="PL"/>
      </w:pPr>
      <w:r>
        <w:t xml:space="preserve">  import _3gpp-nr-nrm-gnbdufunction { prefix gnbdu3gpp; }</w:t>
      </w:r>
    </w:p>
    <w:p w14:paraId="096B2F2A" w14:textId="77777777" w:rsidR="00D7643F" w:rsidRDefault="00D7643F" w:rsidP="00D7643F">
      <w:pPr>
        <w:pStyle w:val="PL"/>
      </w:pPr>
    </w:p>
    <w:p w14:paraId="6FFD0957" w14:textId="77777777" w:rsidR="00D7643F" w:rsidRDefault="00D7643F" w:rsidP="00D7643F">
      <w:pPr>
        <w:pStyle w:val="PL"/>
      </w:pPr>
      <w:r>
        <w:t xml:space="preserve">  organization "3GPP SA5";</w:t>
      </w:r>
    </w:p>
    <w:p w14:paraId="595C3974" w14:textId="77777777" w:rsidR="00D7643F" w:rsidRDefault="00D7643F" w:rsidP="00D7643F">
      <w:pPr>
        <w:pStyle w:val="PL"/>
      </w:pPr>
      <w:r>
        <w:t xml:space="preserve">  contact "https://www.3gpp.org/DynaReport/TSG-WG--S5--officials.htm?Itemid=464";</w:t>
      </w:r>
    </w:p>
    <w:p w14:paraId="4214F1E1" w14:textId="77777777" w:rsidR="00D7643F" w:rsidRDefault="00D7643F" w:rsidP="00D7643F">
      <w:pPr>
        <w:pStyle w:val="PL"/>
      </w:pPr>
      <w:r>
        <w:t xml:space="preserve">  description "Defines the YANG mapping of the DRACHOptimizationFunction </w:t>
      </w:r>
    </w:p>
    <w:p w14:paraId="38901D4E" w14:textId="77777777" w:rsidR="00D7643F" w:rsidRDefault="00D7643F" w:rsidP="00D7643F">
      <w:pPr>
        <w:pStyle w:val="PL"/>
      </w:pPr>
      <w:r>
        <w:t xml:space="preserve">    Information Object Class (IOC) that is part of the NR Network Resource </w:t>
      </w:r>
    </w:p>
    <w:p w14:paraId="0BC107A4" w14:textId="77777777" w:rsidR="00D7643F" w:rsidRDefault="00D7643F" w:rsidP="00D7643F">
      <w:pPr>
        <w:pStyle w:val="PL"/>
      </w:pPr>
      <w:r>
        <w:t xml:space="preserve">    Model (NRM).";</w:t>
      </w:r>
    </w:p>
    <w:p w14:paraId="074ECAF1" w14:textId="77777777" w:rsidR="00D7643F" w:rsidRDefault="00D7643F" w:rsidP="00D7643F">
      <w:pPr>
        <w:pStyle w:val="PL"/>
      </w:pPr>
      <w:r>
        <w:t xml:space="preserve">  reference "3GPP TS 28.541 5G Network Resource Model (NRM)";</w:t>
      </w:r>
    </w:p>
    <w:p w14:paraId="74CC210A" w14:textId="77777777" w:rsidR="00D7643F" w:rsidRDefault="00D7643F" w:rsidP="00D7643F">
      <w:pPr>
        <w:pStyle w:val="PL"/>
      </w:pPr>
    </w:p>
    <w:p w14:paraId="561C8441" w14:textId="77777777" w:rsidR="00D7643F" w:rsidRDefault="00D7643F" w:rsidP="00D7643F">
      <w:pPr>
        <w:pStyle w:val="PL"/>
      </w:pPr>
      <w:r>
        <w:t xml:space="preserve">  revision 2021-08-05 { reference S5-214053/CR-0518; }</w:t>
      </w:r>
    </w:p>
    <w:p w14:paraId="1F0A82C3" w14:textId="77777777" w:rsidR="00D7643F" w:rsidRDefault="00D7643F" w:rsidP="00D7643F">
      <w:pPr>
        <w:pStyle w:val="PL"/>
      </w:pPr>
      <w:r>
        <w:t xml:space="preserve">  revision 2021-01-25 { reference CR-0454 ; }</w:t>
      </w:r>
    </w:p>
    <w:p w14:paraId="714741D0" w14:textId="77777777" w:rsidR="00D7643F" w:rsidRDefault="00D7643F" w:rsidP="00D7643F">
      <w:pPr>
        <w:pStyle w:val="PL"/>
      </w:pPr>
      <w:r>
        <w:t xml:space="preserve">  revision 2020-10-02 { reference "CR-0384, CR-0382" ; }</w:t>
      </w:r>
    </w:p>
    <w:p w14:paraId="55B4B3A2" w14:textId="77777777" w:rsidR="00D7643F" w:rsidRDefault="00D7643F" w:rsidP="00D7643F">
      <w:pPr>
        <w:pStyle w:val="PL"/>
      </w:pPr>
      <w:r>
        <w:t xml:space="preserve">  revision 2020-05-08 { reference S5-203316; }</w:t>
      </w:r>
    </w:p>
    <w:p w14:paraId="105C3D6C" w14:textId="77777777" w:rsidR="00D7643F" w:rsidRDefault="00D7643F" w:rsidP="00D7643F">
      <w:pPr>
        <w:pStyle w:val="PL"/>
      </w:pPr>
    </w:p>
    <w:p w14:paraId="3DAD1D78" w14:textId="77777777" w:rsidR="00D7643F" w:rsidRDefault="00D7643F" w:rsidP="00D7643F">
      <w:pPr>
        <w:pStyle w:val="PL"/>
      </w:pPr>
      <w:r>
        <w:t xml:space="preserve">  typedef TargetProbabilityT { </w:t>
      </w:r>
    </w:p>
    <w:p w14:paraId="35505824" w14:textId="77777777" w:rsidR="00D7643F" w:rsidRDefault="00D7643F" w:rsidP="00D7643F">
      <w:pPr>
        <w:pStyle w:val="PL"/>
      </w:pPr>
      <w:r>
        <w:t xml:space="preserve">    type enumeration {</w:t>
      </w:r>
    </w:p>
    <w:p w14:paraId="665224DB" w14:textId="77777777" w:rsidR="00D7643F" w:rsidRDefault="00D7643F" w:rsidP="00D7643F">
      <w:pPr>
        <w:pStyle w:val="PL"/>
      </w:pPr>
      <w:r>
        <w:t xml:space="preserve">      enum 25;</w:t>
      </w:r>
    </w:p>
    <w:p w14:paraId="785CE635" w14:textId="77777777" w:rsidR="00D7643F" w:rsidRDefault="00D7643F" w:rsidP="00D7643F">
      <w:pPr>
        <w:pStyle w:val="PL"/>
      </w:pPr>
      <w:r>
        <w:t xml:space="preserve">      enum 50;</w:t>
      </w:r>
    </w:p>
    <w:p w14:paraId="1EF87ABD" w14:textId="77777777" w:rsidR="00D7643F" w:rsidRDefault="00D7643F" w:rsidP="00D7643F">
      <w:pPr>
        <w:pStyle w:val="PL"/>
      </w:pPr>
      <w:r>
        <w:t xml:space="preserve">      enum 75;</w:t>
      </w:r>
    </w:p>
    <w:p w14:paraId="3D896553" w14:textId="77777777" w:rsidR="00D7643F" w:rsidRDefault="00D7643F" w:rsidP="00D7643F">
      <w:pPr>
        <w:pStyle w:val="PL"/>
      </w:pPr>
      <w:r>
        <w:t xml:space="preserve">      enum 90;</w:t>
      </w:r>
    </w:p>
    <w:p w14:paraId="5B00F1A0" w14:textId="77777777" w:rsidR="00D7643F" w:rsidRDefault="00D7643F" w:rsidP="00D7643F">
      <w:pPr>
        <w:pStyle w:val="PL"/>
      </w:pPr>
      <w:r>
        <w:t xml:space="preserve">    }</w:t>
      </w:r>
    </w:p>
    <w:p w14:paraId="4E42641C" w14:textId="77777777" w:rsidR="00D7643F" w:rsidRDefault="00D7643F" w:rsidP="00D7643F">
      <w:pPr>
        <w:pStyle w:val="PL"/>
      </w:pPr>
      <w:r>
        <w:t xml:space="preserve">  }</w:t>
      </w:r>
    </w:p>
    <w:p w14:paraId="64076FF8" w14:textId="77777777" w:rsidR="00D7643F" w:rsidRDefault="00D7643F" w:rsidP="00D7643F">
      <w:pPr>
        <w:pStyle w:val="PL"/>
      </w:pPr>
      <w:r>
        <w:t xml:space="preserve">  typedef NumberofpreamblessentT { </w:t>
      </w:r>
    </w:p>
    <w:p w14:paraId="0C5F6938" w14:textId="77777777" w:rsidR="00D7643F" w:rsidRDefault="00D7643F" w:rsidP="00D7643F">
      <w:pPr>
        <w:pStyle w:val="PL"/>
      </w:pPr>
      <w:r>
        <w:t xml:space="preserve">    type uint32 { </w:t>
      </w:r>
    </w:p>
    <w:p w14:paraId="435440F1" w14:textId="77777777" w:rsidR="00D7643F" w:rsidRDefault="00D7643F" w:rsidP="00D7643F">
      <w:pPr>
        <w:pStyle w:val="PL"/>
      </w:pPr>
      <w:r>
        <w:t xml:space="preserve">      range "1..200"; </w:t>
      </w:r>
    </w:p>
    <w:p w14:paraId="124C2EDA" w14:textId="77777777" w:rsidR="00D7643F" w:rsidRDefault="00D7643F" w:rsidP="00D7643F">
      <w:pPr>
        <w:pStyle w:val="PL"/>
      </w:pPr>
      <w:r>
        <w:t xml:space="preserve">    }</w:t>
      </w:r>
    </w:p>
    <w:p w14:paraId="0FAE17BF" w14:textId="77777777" w:rsidR="00D7643F" w:rsidRDefault="00D7643F" w:rsidP="00D7643F">
      <w:pPr>
        <w:pStyle w:val="PL"/>
      </w:pPr>
      <w:r>
        <w:t xml:space="preserve">  }</w:t>
      </w:r>
    </w:p>
    <w:p w14:paraId="24D1B6DB" w14:textId="77777777" w:rsidR="00D7643F" w:rsidRDefault="00D7643F" w:rsidP="00D7643F">
      <w:pPr>
        <w:pStyle w:val="PL"/>
      </w:pPr>
      <w:r>
        <w:t xml:space="preserve">  typedef AccessdelayT { </w:t>
      </w:r>
    </w:p>
    <w:p w14:paraId="1C60B971" w14:textId="77777777" w:rsidR="00D7643F" w:rsidRDefault="00D7643F" w:rsidP="00D7643F">
      <w:pPr>
        <w:pStyle w:val="PL"/>
      </w:pPr>
      <w:r>
        <w:t xml:space="preserve">    type uint32 { </w:t>
      </w:r>
    </w:p>
    <w:p w14:paraId="45B6DB46" w14:textId="77777777" w:rsidR="00D7643F" w:rsidRDefault="00D7643F" w:rsidP="00D7643F">
      <w:pPr>
        <w:pStyle w:val="PL"/>
      </w:pPr>
      <w:r>
        <w:t xml:space="preserve">      range "10..560"; </w:t>
      </w:r>
    </w:p>
    <w:p w14:paraId="1306E140" w14:textId="77777777" w:rsidR="00D7643F" w:rsidRDefault="00D7643F" w:rsidP="00D7643F">
      <w:pPr>
        <w:pStyle w:val="PL"/>
      </w:pPr>
      <w:r>
        <w:t xml:space="preserve">    }</w:t>
      </w:r>
    </w:p>
    <w:p w14:paraId="09FC1F68" w14:textId="77777777" w:rsidR="00D7643F" w:rsidRDefault="00D7643F" w:rsidP="00D7643F">
      <w:pPr>
        <w:pStyle w:val="PL"/>
      </w:pPr>
      <w:r>
        <w:t xml:space="preserve">  }</w:t>
      </w:r>
    </w:p>
    <w:p w14:paraId="284D9360" w14:textId="77777777" w:rsidR="00D7643F" w:rsidRDefault="00D7643F" w:rsidP="00D7643F">
      <w:pPr>
        <w:pStyle w:val="PL"/>
      </w:pPr>
      <w:r>
        <w:t xml:space="preserve">  grouping NumPreableAccessDelayGrp {</w:t>
      </w:r>
    </w:p>
    <w:p w14:paraId="431BA55D" w14:textId="77777777" w:rsidR="00D7643F" w:rsidRDefault="00D7643F" w:rsidP="00D7643F">
      <w:pPr>
        <w:pStyle w:val="PL"/>
      </w:pPr>
      <w:r>
        <w:t xml:space="preserve">    description "Represents the target Access Probability (APn) for the RACH</w:t>
      </w:r>
    </w:p>
    <w:p w14:paraId="16A3B24F" w14:textId="77777777" w:rsidR="00D7643F" w:rsidRDefault="00D7643F" w:rsidP="00D7643F">
      <w:pPr>
        <w:pStyle w:val="PL"/>
      </w:pPr>
      <w:r>
        <w:t xml:space="preserve">      optimization function.";</w:t>
      </w:r>
    </w:p>
    <w:p w14:paraId="20FC4C27" w14:textId="77777777" w:rsidR="00D7643F" w:rsidRDefault="00D7643F" w:rsidP="00D7643F">
      <w:pPr>
        <w:pStyle w:val="PL"/>
      </w:pPr>
    </w:p>
    <w:p w14:paraId="0A024AA4" w14:textId="77777777" w:rsidR="00D7643F" w:rsidRDefault="00D7643F" w:rsidP="00D7643F">
      <w:pPr>
        <w:pStyle w:val="PL"/>
      </w:pPr>
      <w:r>
        <w:t xml:space="preserve">    leaf targetProbability {</w:t>
      </w:r>
    </w:p>
    <w:p w14:paraId="14F61A39" w14:textId="77777777" w:rsidR="00D7643F" w:rsidRDefault="00D7643F" w:rsidP="00D7643F">
      <w:pPr>
        <w:pStyle w:val="PL"/>
      </w:pPr>
      <w:r>
        <w:t xml:space="preserve">      description "This attribute determines the target Probability.";</w:t>
      </w:r>
    </w:p>
    <w:p w14:paraId="4058A95D" w14:textId="77777777" w:rsidR="00D7643F" w:rsidRDefault="00D7643F" w:rsidP="00D7643F">
      <w:pPr>
        <w:pStyle w:val="PL"/>
      </w:pPr>
      <w:r>
        <w:t xml:space="preserve">      mandatory true;</w:t>
      </w:r>
    </w:p>
    <w:p w14:paraId="24663884" w14:textId="77777777" w:rsidR="00D7643F" w:rsidRDefault="00D7643F" w:rsidP="00D7643F">
      <w:pPr>
        <w:pStyle w:val="PL"/>
      </w:pPr>
      <w:r>
        <w:t xml:space="preserve">      type TargetProbabilityT;</w:t>
      </w:r>
    </w:p>
    <w:p w14:paraId="0092F0BB" w14:textId="77777777" w:rsidR="00D7643F" w:rsidRDefault="00D7643F" w:rsidP="00D7643F">
      <w:pPr>
        <w:pStyle w:val="PL"/>
      </w:pPr>
      <w:r>
        <w:t xml:space="preserve">    }</w:t>
      </w:r>
    </w:p>
    <w:p w14:paraId="2029E212" w14:textId="77777777" w:rsidR="00D7643F" w:rsidRDefault="00D7643F" w:rsidP="00D7643F">
      <w:pPr>
        <w:pStyle w:val="PL"/>
      </w:pPr>
      <w:r>
        <w:t xml:space="preserve">    leaf numberofpreamblessent {</w:t>
      </w:r>
    </w:p>
    <w:p w14:paraId="01D27F7F" w14:textId="77777777" w:rsidR="00D7643F" w:rsidRDefault="00D7643F" w:rsidP="00D7643F">
      <w:pPr>
        <w:pStyle w:val="PL"/>
      </w:pPr>
      <w:r>
        <w:t xml:space="preserve">      description "This attribute determines the number of preambles sent.";</w:t>
      </w:r>
    </w:p>
    <w:p w14:paraId="0371D789" w14:textId="77777777" w:rsidR="00D7643F" w:rsidRDefault="00D7643F" w:rsidP="00D7643F">
      <w:pPr>
        <w:pStyle w:val="PL"/>
      </w:pPr>
      <w:r>
        <w:t xml:space="preserve">      mandatory true;</w:t>
      </w:r>
    </w:p>
    <w:p w14:paraId="41665AEE" w14:textId="77777777" w:rsidR="00D7643F" w:rsidRDefault="00D7643F" w:rsidP="00D7643F">
      <w:pPr>
        <w:pStyle w:val="PL"/>
      </w:pPr>
      <w:r>
        <w:t xml:space="preserve">      type NumberofpreamblessentT;</w:t>
      </w:r>
    </w:p>
    <w:p w14:paraId="0EBB3F79" w14:textId="77777777" w:rsidR="00D7643F" w:rsidRDefault="00D7643F" w:rsidP="00D7643F">
      <w:pPr>
        <w:pStyle w:val="PL"/>
      </w:pPr>
      <w:r>
        <w:t xml:space="preserve">    }</w:t>
      </w:r>
    </w:p>
    <w:p w14:paraId="407EBDD4" w14:textId="77777777" w:rsidR="00D7643F" w:rsidRDefault="00D7643F" w:rsidP="00D7643F">
      <w:pPr>
        <w:pStyle w:val="PL"/>
      </w:pPr>
      <w:r>
        <w:t xml:space="preserve">  }</w:t>
      </w:r>
    </w:p>
    <w:p w14:paraId="594542AF" w14:textId="77777777" w:rsidR="00D7643F" w:rsidRDefault="00D7643F" w:rsidP="00D7643F">
      <w:pPr>
        <w:pStyle w:val="PL"/>
      </w:pPr>
    </w:p>
    <w:p w14:paraId="511C1727" w14:textId="77777777" w:rsidR="00D7643F" w:rsidRDefault="00D7643F" w:rsidP="00D7643F">
      <w:pPr>
        <w:pStyle w:val="PL"/>
      </w:pPr>
      <w:r>
        <w:t xml:space="preserve">  grouping DRACHOptimizationFunctionGrp {</w:t>
      </w:r>
    </w:p>
    <w:p w14:paraId="3DB11C5E" w14:textId="77777777" w:rsidR="00D7643F" w:rsidRDefault="00D7643F" w:rsidP="00D7643F">
      <w:pPr>
        <w:pStyle w:val="PL"/>
      </w:pPr>
      <w:r>
        <w:t xml:space="preserve">    description "Represents the DRACHOptimizationFunction IOC.";</w:t>
      </w:r>
    </w:p>
    <w:p w14:paraId="4E9A1CE3" w14:textId="77777777" w:rsidR="00D7643F" w:rsidRDefault="00D7643F" w:rsidP="00D7643F">
      <w:pPr>
        <w:pStyle w:val="PL"/>
      </w:pPr>
    </w:p>
    <w:p w14:paraId="09530909" w14:textId="77777777" w:rsidR="00D7643F" w:rsidRDefault="00D7643F" w:rsidP="00D7643F">
      <w:pPr>
        <w:pStyle w:val="PL"/>
      </w:pPr>
      <w:r>
        <w:t xml:space="preserve">    list ueAccProbilityDist {</w:t>
      </w:r>
    </w:p>
    <w:p w14:paraId="518E4635" w14:textId="77777777" w:rsidR="00D7643F" w:rsidRDefault="00D7643F" w:rsidP="00D7643F">
      <w:pPr>
        <w:pStyle w:val="PL"/>
      </w:pPr>
      <w:r>
        <w:t xml:space="preserve">      description "This is a list of target Access Probability (APn) for the</w:t>
      </w:r>
    </w:p>
    <w:p w14:paraId="5A2831F9" w14:textId="77777777" w:rsidR="00D7643F" w:rsidRDefault="00D7643F" w:rsidP="00D7643F">
      <w:pPr>
        <w:pStyle w:val="PL"/>
      </w:pPr>
      <w:r>
        <w:t xml:space="preserve">        RACH optimization function.";</w:t>
      </w:r>
    </w:p>
    <w:p w14:paraId="53120BAD" w14:textId="77777777" w:rsidR="00D7643F" w:rsidRDefault="00D7643F" w:rsidP="00D7643F">
      <w:pPr>
        <w:pStyle w:val="PL"/>
      </w:pPr>
      <w:r>
        <w:t xml:space="preserve">      key "targetProbability numberofpreamblessent";</w:t>
      </w:r>
    </w:p>
    <w:p w14:paraId="7656CD1A" w14:textId="77777777" w:rsidR="00D7643F" w:rsidRDefault="00D7643F" w:rsidP="00D7643F">
      <w:pPr>
        <w:pStyle w:val="PL"/>
      </w:pPr>
      <w:r>
        <w:t xml:space="preserve">      uses NumPreableAccessDelayGrp;</w:t>
      </w:r>
    </w:p>
    <w:p w14:paraId="7B0755CE" w14:textId="77777777" w:rsidR="00D7643F" w:rsidRDefault="00D7643F" w:rsidP="00D7643F">
      <w:pPr>
        <w:pStyle w:val="PL"/>
      </w:pPr>
      <w:r>
        <w:t xml:space="preserve">    }</w:t>
      </w:r>
    </w:p>
    <w:p w14:paraId="6373A74F" w14:textId="77777777" w:rsidR="00D7643F" w:rsidRDefault="00D7643F" w:rsidP="00D7643F">
      <w:pPr>
        <w:pStyle w:val="PL"/>
      </w:pPr>
      <w:r>
        <w:t xml:space="preserve">    list ueAccDelayProbilityDist {</w:t>
      </w:r>
    </w:p>
    <w:p w14:paraId="66E67C0E" w14:textId="77777777" w:rsidR="00D7643F" w:rsidRDefault="00D7643F" w:rsidP="00D7643F">
      <w:pPr>
        <w:pStyle w:val="PL"/>
      </w:pPr>
      <w:r>
        <w:t xml:space="preserve">      description "This is a list of target Access Delay probability (ADP) </w:t>
      </w:r>
    </w:p>
    <w:p w14:paraId="333216AE" w14:textId="77777777" w:rsidR="00D7643F" w:rsidRDefault="00D7643F" w:rsidP="00D7643F">
      <w:pPr>
        <w:pStyle w:val="PL"/>
      </w:pPr>
      <w:r>
        <w:t xml:space="preserve">        for the RACH optimization function.";</w:t>
      </w:r>
    </w:p>
    <w:p w14:paraId="239CD2C6" w14:textId="77777777" w:rsidR="00D7643F" w:rsidRDefault="00D7643F" w:rsidP="00D7643F">
      <w:pPr>
        <w:pStyle w:val="PL"/>
      </w:pPr>
      <w:r>
        <w:t xml:space="preserve">      key "targetProbability numberofpreamblessent";</w:t>
      </w:r>
    </w:p>
    <w:p w14:paraId="524ECD4C" w14:textId="77777777" w:rsidR="00D7643F" w:rsidRDefault="00D7643F" w:rsidP="00D7643F">
      <w:pPr>
        <w:pStyle w:val="PL"/>
      </w:pPr>
      <w:r>
        <w:t xml:space="preserve">      uses NumPreableAccessDelayGrp;</w:t>
      </w:r>
    </w:p>
    <w:p w14:paraId="3426AE82" w14:textId="77777777" w:rsidR="00D7643F" w:rsidRDefault="00D7643F" w:rsidP="00D7643F">
      <w:pPr>
        <w:pStyle w:val="PL"/>
      </w:pPr>
      <w:r>
        <w:t xml:space="preserve">    }</w:t>
      </w:r>
    </w:p>
    <w:p w14:paraId="4B017928" w14:textId="77777777" w:rsidR="00D7643F" w:rsidRDefault="00D7643F" w:rsidP="00D7643F">
      <w:pPr>
        <w:pStyle w:val="PL"/>
      </w:pPr>
      <w:r>
        <w:t xml:space="preserve">    leaf drachOptimizationControl {</w:t>
      </w:r>
    </w:p>
    <w:p w14:paraId="1291DBC2" w14:textId="77777777" w:rsidR="00D7643F" w:rsidRDefault="00D7643F" w:rsidP="00D7643F">
      <w:pPr>
        <w:pStyle w:val="PL"/>
      </w:pPr>
      <w:r>
        <w:t xml:space="preserve">      description "This attribute determines whether the RACH Optimization </w:t>
      </w:r>
    </w:p>
    <w:p w14:paraId="00A86E5B" w14:textId="77777777" w:rsidR="00D7643F" w:rsidRDefault="00D7643F" w:rsidP="00D7643F">
      <w:pPr>
        <w:pStyle w:val="PL"/>
      </w:pPr>
      <w:r>
        <w:t xml:space="preserve">        function is enabled or disabled.";</w:t>
      </w:r>
    </w:p>
    <w:p w14:paraId="589E5A78" w14:textId="77777777" w:rsidR="00D7643F" w:rsidRDefault="00D7643F" w:rsidP="00D7643F">
      <w:pPr>
        <w:pStyle w:val="PL"/>
      </w:pPr>
      <w:r>
        <w:t xml:space="preserve">      type boolean;</w:t>
      </w:r>
    </w:p>
    <w:p w14:paraId="4E019D63" w14:textId="77777777" w:rsidR="00D7643F" w:rsidRDefault="00D7643F" w:rsidP="00D7643F">
      <w:pPr>
        <w:pStyle w:val="PL"/>
      </w:pPr>
      <w:r>
        <w:t xml:space="preserve">    }</w:t>
      </w:r>
    </w:p>
    <w:p w14:paraId="2EFFC492" w14:textId="77777777" w:rsidR="00D7643F" w:rsidRDefault="00D7643F" w:rsidP="00D7643F">
      <w:pPr>
        <w:pStyle w:val="PL"/>
      </w:pPr>
      <w:r>
        <w:t xml:space="preserve">  }</w:t>
      </w:r>
    </w:p>
    <w:p w14:paraId="2524D435" w14:textId="77777777" w:rsidR="00D7643F" w:rsidRDefault="00D7643F" w:rsidP="00D7643F">
      <w:pPr>
        <w:pStyle w:val="PL"/>
      </w:pPr>
    </w:p>
    <w:p w14:paraId="10EDAD74" w14:textId="77777777" w:rsidR="00D7643F" w:rsidRDefault="00D7643F" w:rsidP="00D7643F">
      <w:pPr>
        <w:pStyle w:val="PL"/>
      </w:pPr>
      <w:r>
        <w:t xml:space="preserve">  grouping DRACHOptimizationFunctionSubtree {</w:t>
      </w:r>
    </w:p>
    <w:p w14:paraId="0923F776" w14:textId="77777777" w:rsidR="00D7643F" w:rsidRDefault="00D7643F" w:rsidP="00D7643F">
      <w:pPr>
        <w:pStyle w:val="PL"/>
      </w:pPr>
      <w:r>
        <w:t xml:space="preserve">    list DRACHOptimizationFunction {</w:t>
      </w:r>
    </w:p>
    <w:p w14:paraId="43D925CF" w14:textId="77777777" w:rsidR="00D7643F" w:rsidRDefault="00D7643F" w:rsidP="00D7643F">
      <w:pPr>
        <w:pStyle w:val="PL"/>
      </w:pPr>
      <w:r>
        <w:t xml:space="preserve">      description "This IOC represents the management capabilities of </w:t>
      </w:r>
    </w:p>
    <w:p w14:paraId="7C8C5C06" w14:textId="77777777" w:rsidR="00D7643F" w:rsidRDefault="00D7643F" w:rsidP="00D7643F">
      <w:pPr>
        <w:pStyle w:val="PL"/>
      </w:pPr>
      <w:r>
        <w:t xml:space="preserve">        Centralized SON Energy Saving (ES) functions. This is provided for </w:t>
      </w:r>
    </w:p>
    <w:p w14:paraId="2FB34C9D" w14:textId="77777777" w:rsidR="00D7643F" w:rsidRDefault="00D7643F" w:rsidP="00D7643F">
      <w:pPr>
        <w:pStyle w:val="PL"/>
      </w:pPr>
      <w:r>
        <w:t xml:space="preserve">        Energy Saving purposes.</w:t>
      </w:r>
    </w:p>
    <w:p w14:paraId="0C8EF563" w14:textId="77777777" w:rsidR="00D7643F" w:rsidRDefault="00D7643F" w:rsidP="00D7643F">
      <w:pPr>
        <w:pStyle w:val="PL"/>
      </w:pPr>
      <w:r>
        <w:t xml:space="preserve">        </w:t>
      </w:r>
    </w:p>
    <w:p w14:paraId="63687BFA" w14:textId="77777777" w:rsidR="00D7643F" w:rsidRDefault="00D7643F" w:rsidP="00D7643F">
      <w:pPr>
        <w:pStyle w:val="PL"/>
      </w:pPr>
      <w:r>
        <w:t xml:space="preserve">        In the case where multiple CESManagement MOIs exist at different </w:t>
      </w:r>
    </w:p>
    <w:p w14:paraId="3A691BAF" w14:textId="77777777" w:rsidR="00D7643F" w:rsidRDefault="00D7643F" w:rsidP="00D7643F">
      <w:pPr>
        <w:pStyle w:val="PL"/>
      </w:pPr>
      <w:r>
        <w:t xml:space="preserve">        levels of the containment tree, the CESManagement MOI at the lower </w:t>
      </w:r>
    </w:p>
    <w:p w14:paraId="6D57D7B2" w14:textId="77777777" w:rsidR="00D7643F" w:rsidRDefault="00D7643F" w:rsidP="00D7643F">
      <w:pPr>
        <w:pStyle w:val="PL"/>
      </w:pPr>
      <w:r>
        <w:t xml:space="preserve">        level overrides the CESManagement MOIs at higher level(s) of the </w:t>
      </w:r>
    </w:p>
    <w:p w14:paraId="5DFAC0AC" w14:textId="77777777" w:rsidR="00D7643F" w:rsidRDefault="00D7643F" w:rsidP="00D7643F">
      <w:pPr>
        <w:pStyle w:val="PL"/>
      </w:pPr>
      <w:r>
        <w:t xml:space="preserve">        same containment tree.";</w:t>
      </w:r>
    </w:p>
    <w:p w14:paraId="77BE6DCF" w14:textId="77777777" w:rsidR="00D7643F" w:rsidRDefault="00D7643F" w:rsidP="00D7643F">
      <w:pPr>
        <w:pStyle w:val="PL"/>
      </w:pPr>
      <w:r>
        <w:t xml:space="preserve">      reference "clause 6.2.2 in TS 28.310";</w:t>
      </w:r>
    </w:p>
    <w:p w14:paraId="5F878A8B" w14:textId="77777777" w:rsidR="00D7643F" w:rsidRDefault="00D7643F" w:rsidP="00D7643F">
      <w:pPr>
        <w:pStyle w:val="PL"/>
      </w:pPr>
      <w:r>
        <w:t xml:space="preserve">      key id;   </w:t>
      </w:r>
    </w:p>
    <w:p w14:paraId="6DDAE982" w14:textId="77777777" w:rsidR="00D7643F" w:rsidRDefault="00D7643F" w:rsidP="00D7643F">
      <w:pPr>
        <w:pStyle w:val="PL"/>
      </w:pPr>
      <w:r>
        <w:t xml:space="preserve">      uses top3gpp:Top_Grp;</w:t>
      </w:r>
    </w:p>
    <w:p w14:paraId="023D1977" w14:textId="77777777" w:rsidR="00D7643F" w:rsidRDefault="00D7643F" w:rsidP="00D7643F">
      <w:pPr>
        <w:pStyle w:val="PL"/>
      </w:pPr>
      <w:r>
        <w:t xml:space="preserve">      container attributes {</w:t>
      </w:r>
    </w:p>
    <w:p w14:paraId="7D0699CE" w14:textId="77777777" w:rsidR="00D7643F" w:rsidRDefault="00D7643F" w:rsidP="00D7643F">
      <w:pPr>
        <w:pStyle w:val="PL"/>
      </w:pPr>
      <w:r>
        <w:t xml:space="preserve">        uses DRACHOptimizationFunctionGrp;</w:t>
      </w:r>
    </w:p>
    <w:p w14:paraId="01478128" w14:textId="77777777" w:rsidR="00D7643F" w:rsidRDefault="00D7643F" w:rsidP="00D7643F">
      <w:pPr>
        <w:pStyle w:val="PL"/>
      </w:pPr>
      <w:r>
        <w:t xml:space="preserve">      }      </w:t>
      </w:r>
    </w:p>
    <w:p w14:paraId="2F3295C0" w14:textId="77777777" w:rsidR="00D7643F" w:rsidRDefault="00D7643F" w:rsidP="00D7643F">
      <w:pPr>
        <w:pStyle w:val="PL"/>
      </w:pPr>
      <w:r>
        <w:t xml:space="preserve">    }</w:t>
      </w:r>
    </w:p>
    <w:p w14:paraId="42A7C5C3" w14:textId="77777777" w:rsidR="00D7643F" w:rsidRDefault="00D7643F" w:rsidP="00D7643F">
      <w:pPr>
        <w:pStyle w:val="PL"/>
      </w:pPr>
      <w:r>
        <w:t xml:space="preserve">  }</w:t>
      </w:r>
    </w:p>
    <w:p w14:paraId="395A951B" w14:textId="77777777" w:rsidR="00D7643F" w:rsidRDefault="00D7643F" w:rsidP="00D7643F">
      <w:pPr>
        <w:pStyle w:val="PL"/>
      </w:pPr>
    </w:p>
    <w:p w14:paraId="63170513" w14:textId="77777777" w:rsidR="00D7643F" w:rsidRDefault="00D7643F" w:rsidP="00D7643F">
      <w:pPr>
        <w:pStyle w:val="PL"/>
      </w:pPr>
      <w:r>
        <w:t xml:space="preserve">  augment "/me3gpp:ManagedElement/gnbdu3gpp:GNBDUFunction/"+</w:t>
      </w:r>
    </w:p>
    <w:p w14:paraId="052A82B2" w14:textId="77777777" w:rsidR="00D7643F" w:rsidRDefault="00D7643F" w:rsidP="00D7643F">
      <w:pPr>
        <w:pStyle w:val="PL"/>
      </w:pPr>
      <w:r>
        <w:t xml:space="preserve">      "nrcelldu3gpp:NRCellDU" {</w:t>
      </w:r>
    </w:p>
    <w:p w14:paraId="4AE4A381" w14:textId="77777777" w:rsidR="00D7643F" w:rsidRDefault="00D7643F" w:rsidP="00D7643F">
      <w:pPr>
        <w:pStyle w:val="PL"/>
      </w:pPr>
      <w:r>
        <w:t xml:space="preserve">    if-feature nrcelldu3gpp:DRACHOptimizationFunction;</w:t>
      </w:r>
    </w:p>
    <w:p w14:paraId="40617896" w14:textId="77777777" w:rsidR="00D7643F" w:rsidRDefault="00D7643F" w:rsidP="00D7643F">
      <w:pPr>
        <w:pStyle w:val="PL"/>
      </w:pPr>
      <w:r>
        <w:t xml:space="preserve">    uses DRACHOptimizationFunctionSubtree;</w:t>
      </w:r>
    </w:p>
    <w:p w14:paraId="765BDB78" w14:textId="77777777" w:rsidR="00D7643F" w:rsidRDefault="00D7643F" w:rsidP="00D7643F">
      <w:pPr>
        <w:pStyle w:val="PL"/>
      </w:pPr>
      <w:r>
        <w:t xml:space="preserve">  }</w:t>
      </w:r>
    </w:p>
    <w:p w14:paraId="3CFF87A6" w14:textId="77777777" w:rsidR="00D7643F" w:rsidRDefault="00D7643F" w:rsidP="00D7643F">
      <w:pPr>
        <w:pStyle w:val="PL"/>
      </w:pPr>
      <w:r>
        <w:t xml:space="preserve">  augment "/me3gpp:ManagedElement/gnbdu3gpp:GNBDUFunction" {</w:t>
      </w:r>
    </w:p>
    <w:p w14:paraId="3203CB4A" w14:textId="77777777" w:rsidR="00D7643F" w:rsidRDefault="00D7643F" w:rsidP="00D7643F">
      <w:pPr>
        <w:pStyle w:val="PL"/>
      </w:pPr>
      <w:r>
        <w:t xml:space="preserve">    if-feature gnbdu3gpp:DRACHOptimizationFunction;</w:t>
      </w:r>
    </w:p>
    <w:p w14:paraId="569AA382" w14:textId="77777777" w:rsidR="00D7643F" w:rsidRDefault="00D7643F" w:rsidP="00D7643F">
      <w:pPr>
        <w:pStyle w:val="PL"/>
      </w:pPr>
      <w:r>
        <w:t xml:space="preserve">    uses DRACHOptimizationFunctionSubtree;</w:t>
      </w:r>
    </w:p>
    <w:p w14:paraId="057F92F6" w14:textId="77777777" w:rsidR="00D7643F" w:rsidRDefault="00D7643F" w:rsidP="00D7643F">
      <w:pPr>
        <w:pStyle w:val="PL"/>
      </w:pPr>
      <w:r>
        <w:t xml:space="preserve">  }</w:t>
      </w:r>
    </w:p>
    <w:p w14:paraId="0A35ADF4" w14:textId="77777777" w:rsidR="00D7643F" w:rsidRDefault="00D7643F" w:rsidP="00D7643F">
      <w:pPr>
        <w:pStyle w:val="PL"/>
      </w:pPr>
      <w:r>
        <w:t xml:space="preserve">  augment "/me3gpp:ManagedElement" {</w:t>
      </w:r>
    </w:p>
    <w:p w14:paraId="485F212A" w14:textId="77777777" w:rsidR="00D7643F" w:rsidRDefault="00D7643F" w:rsidP="00D7643F">
      <w:pPr>
        <w:pStyle w:val="PL"/>
      </w:pPr>
      <w:r>
        <w:t xml:space="preserve">    if-feature me3gpp:DRACHOptimizationFunction;</w:t>
      </w:r>
    </w:p>
    <w:p w14:paraId="04881297" w14:textId="77777777" w:rsidR="00D7643F" w:rsidRDefault="00D7643F" w:rsidP="00D7643F">
      <w:pPr>
        <w:pStyle w:val="PL"/>
      </w:pPr>
      <w:r>
        <w:t xml:space="preserve">    uses DRACHOptimizationFunctionSubtree;</w:t>
      </w:r>
    </w:p>
    <w:p w14:paraId="733DE586" w14:textId="77777777" w:rsidR="00D7643F" w:rsidRDefault="00D7643F" w:rsidP="00D7643F">
      <w:pPr>
        <w:pStyle w:val="PL"/>
      </w:pPr>
      <w:r>
        <w:t xml:space="preserve">  }</w:t>
      </w:r>
    </w:p>
    <w:p w14:paraId="289B2823" w14:textId="77777777" w:rsidR="00D7643F" w:rsidRDefault="00D7643F" w:rsidP="00D7643F">
      <w:pPr>
        <w:pStyle w:val="PL"/>
      </w:pPr>
      <w:r>
        <w:t xml:space="preserve">  augment "/subnet3gpp:SubNetwork" {</w:t>
      </w:r>
    </w:p>
    <w:p w14:paraId="635F9444" w14:textId="77777777" w:rsidR="00D7643F" w:rsidRDefault="00D7643F" w:rsidP="00D7643F">
      <w:pPr>
        <w:pStyle w:val="PL"/>
      </w:pPr>
      <w:r>
        <w:t xml:space="preserve">    if-feature nrcelldu3gpp:DRACHOptimizationFunction;</w:t>
      </w:r>
    </w:p>
    <w:p w14:paraId="64C7CE77" w14:textId="77777777" w:rsidR="00D7643F" w:rsidRDefault="00D7643F" w:rsidP="00D7643F">
      <w:pPr>
        <w:pStyle w:val="PL"/>
      </w:pPr>
      <w:r>
        <w:t xml:space="preserve">    uses DRACHOptimizationFunctionSubtree;</w:t>
      </w:r>
    </w:p>
    <w:p w14:paraId="60489C4C" w14:textId="77777777" w:rsidR="00D7643F" w:rsidRDefault="00D7643F" w:rsidP="00D7643F">
      <w:pPr>
        <w:pStyle w:val="PL"/>
      </w:pPr>
      <w:r>
        <w:t xml:space="preserve">  }</w:t>
      </w:r>
    </w:p>
    <w:p w14:paraId="5CA0ED1E" w14:textId="01798EE3" w:rsidR="00D7643F" w:rsidRDefault="00D7643F" w:rsidP="00D7643F">
      <w:pPr>
        <w:pStyle w:val="PL"/>
      </w:pPr>
      <w:r>
        <w:t>}</w:t>
      </w:r>
    </w:p>
    <w:p w14:paraId="2F6B4C12" w14:textId="42520B75" w:rsidR="00E955E7" w:rsidRDefault="00E955E7" w:rsidP="00D7643F">
      <w:pPr>
        <w:pStyle w:val="PL"/>
      </w:pPr>
      <w:r>
        <w:rPr>
          <w:rFonts w:cs="Courier New"/>
          <w:szCs w:val="16"/>
          <w:lang w:eastAsia="zh-CN"/>
        </w:rPr>
        <w:t>&lt;CODE ENDS&gt;</w:t>
      </w:r>
    </w:p>
    <w:p w14:paraId="57BDFFE3" w14:textId="7FEB6D92" w:rsidR="008A35FC" w:rsidRDefault="008A35FC" w:rsidP="008A35FC">
      <w:pPr>
        <w:pStyle w:val="Heading2"/>
        <w:rPr>
          <w:lang w:eastAsia="zh-CN"/>
        </w:rPr>
      </w:pPr>
      <w:bookmarkStart w:id="192" w:name="_Toc59183360"/>
      <w:bookmarkStart w:id="193" w:name="_Toc59184826"/>
      <w:bookmarkStart w:id="194" w:name="_Toc59195761"/>
      <w:bookmarkStart w:id="195" w:name="_Toc59440190"/>
      <w:bookmarkStart w:id="196" w:name="_Toc67990639"/>
      <w:r>
        <w:rPr>
          <w:lang w:eastAsia="zh-CN"/>
        </w:rPr>
        <w:t>E.5.31</w:t>
      </w:r>
      <w:r>
        <w:rPr>
          <w:lang w:eastAsia="zh-CN"/>
        </w:rPr>
        <w:tab/>
        <w:t>module _3gpp-nr-nrm-dmrofunction.yang</w:t>
      </w:r>
      <w:bookmarkEnd w:id="192"/>
      <w:bookmarkEnd w:id="193"/>
      <w:bookmarkEnd w:id="194"/>
      <w:bookmarkEnd w:id="195"/>
      <w:bookmarkEnd w:id="196"/>
    </w:p>
    <w:p w14:paraId="404A3BEC" w14:textId="77777777" w:rsidR="00EB37FA" w:rsidRDefault="00EB37FA" w:rsidP="00D7643F">
      <w:pPr>
        <w:pStyle w:val="PL"/>
      </w:pPr>
      <w:r w:rsidRPr="00EB37FA">
        <w:t>&lt;CODE BEGINS&gt;</w:t>
      </w:r>
    </w:p>
    <w:p w14:paraId="0778F820" w14:textId="2327934A" w:rsidR="00D7643F" w:rsidRDefault="00D7643F" w:rsidP="00D7643F">
      <w:pPr>
        <w:pStyle w:val="PL"/>
      </w:pPr>
      <w:r>
        <w:t>module _3gpp-nr-nrm-dmrofunction {</w:t>
      </w:r>
    </w:p>
    <w:p w14:paraId="46D39142" w14:textId="77777777" w:rsidR="00D7643F" w:rsidRDefault="00D7643F" w:rsidP="00D7643F">
      <w:pPr>
        <w:pStyle w:val="PL"/>
      </w:pPr>
      <w:r>
        <w:t xml:space="preserve">  yang-version 1.1;</w:t>
      </w:r>
    </w:p>
    <w:p w14:paraId="3D785C34" w14:textId="77777777" w:rsidR="00D7643F" w:rsidRDefault="00D7643F" w:rsidP="00D7643F">
      <w:pPr>
        <w:pStyle w:val="PL"/>
      </w:pPr>
      <w:r>
        <w:t xml:space="preserve">  namespace "urn:3gpp:sa5:_3gpp-nr-nrm-dmrofunction";</w:t>
      </w:r>
    </w:p>
    <w:p w14:paraId="4D761ED1" w14:textId="77777777" w:rsidR="00D7643F" w:rsidRDefault="00D7643F" w:rsidP="00D7643F">
      <w:pPr>
        <w:pStyle w:val="PL"/>
      </w:pPr>
      <w:r>
        <w:t xml:space="preserve">  prefix "dmrof3gpp";</w:t>
      </w:r>
    </w:p>
    <w:p w14:paraId="47890F4B" w14:textId="77777777" w:rsidR="00D7643F" w:rsidRDefault="00D7643F" w:rsidP="00D7643F">
      <w:pPr>
        <w:pStyle w:val="PL"/>
      </w:pPr>
    </w:p>
    <w:p w14:paraId="701C8224" w14:textId="77777777" w:rsidR="00D7643F" w:rsidRDefault="00D7643F" w:rsidP="00D7643F">
      <w:pPr>
        <w:pStyle w:val="PL"/>
      </w:pPr>
      <w:r>
        <w:t xml:space="preserve">  import _3gpp-common-subnetwork { prefix subnet3gpp; }</w:t>
      </w:r>
    </w:p>
    <w:p w14:paraId="10B98D60" w14:textId="77777777" w:rsidR="00D7643F" w:rsidRDefault="00D7643F" w:rsidP="00D7643F">
      <w:pPr>
        <w:pStyle w:val="PL"/>
      </w:pPr>
      <w:r>
        <w:t xml:space="preserve">  import _3gpp-common-top { prefix top3gpp; }</w:t>
      </w:r>
    </w:p>
    <w:p w14:paraId="39715DBD" w14:textId="77777777" w:rsidR="00D7643F" w:rsidRDefault="00D7643F" w:rsidP="00D7643F">
      <w:pPr>
        <w:pStyle w:val="PL"/>
      </w:pPr>
      <w:r>
        <w:t xml:space="preserve">  import _3gpp-nr-nrm-gnbcucpfunction { prefix gnbcucp3gpp; }</w:t>
      </w:r>
    </w:p>
    <w:p w14:paraId="4D25E889" w14:textId="77777777" w:rsidR="00D7643F" w:rsidRDefault="00D7643F" w:rsidP="00D7643F">
      <w:pPr>
        <w:pStyle w:val="PL"/>
      </w:pPr>
      <w:r>
        <w:t xml:space="preserve">  import _3gpp-common-managed-element { prefix me3gpp; }</w:t>
      </w:r>
    </w:p>
    <w:p w14:paraId="4256B78C" w14:textId="77777777" w:rsidR="00D7643F" w:rsidRDefault="00D7643F" w:rsidP="00D7643F">
      <w:pPr>
        <w:pStyle w:val="PL"/>
      </w:pPr>
      <w:r>
        <w:t xml:space="preserve">  import _3gpp-nr-nrm-nrcellcu { prefix nrcellcu3gpp; }</w:t>
      </w:r>
    </w:p>
    <w:p w14:paraId="13CC3F4B" w14:textId="77777777" w:rsidR="00D7643F" w:rsidRDefault="00D7643F" w:rsidP="00D7643F">
      <w:pPr>
        <w:pStyle w:val="PL"/>
      </w:pPr>
    </w:p>
    <w:p w14:paraId="1DA4D406" w14:textId="77777777" w:rsidR="00D7643F" w:rsidRDefault="00D7643F" w:rsidP="00D7643F">
      <w:pPr>
        <w:pStyle w:val="PL"/>
      </w:pPr>
      <w:r>
        <w:t xml:space="preserve">  organization "3GPP SA5";</w:t>
      </w:r>
    </w:p>
    <w:p w14:paraId="5766B15C" w14:textId="77777777" w:rsidR="00D7643F" w:rsidRDefault="00D7643F" w:rsidP="00D7643F">
      <w:pPr>
        <w:pStyle w:val="PL"/>
      </w:pPr>
      <w:r>
        <w:t xml:space="preserve">  contact "https://www.3gpp.org/DynaReport/TSG-WG--S5--officials.htm?Itemid=464";</w:t>
      </w:r>
    </w:p>
    <w:p w14:paraId="19AF05B1" w14:textId="77777777" w:rsidR="00D7643F" w:rsidRDefault="00D7643F" w:rsidP="00D7643F">
      <w:pPr>
        <w:pStyle w:val="PL"/>
      </w:pPr>
      <w:r>
        <w:t xml:space="preserve">  description "Defines the YANG mapping of the DMROFunction </w:t>
      </w:r>
    </w:p>
    <w:p w14:paraId="6A7A2706" w14:textId="77777777" w:rsidR="00D7643F" w:rsidRDefault="00D7643F" w:rsidP="00D7643F">
      <w:pPr>
        <w:pStyle w:val="PL"/>
      </w:pPr>
      <w:r>
        <w:t xml:space="preserve">    Information Object Class (IOC) that is part of the NR Network Resource </w:t>
      </w:r>
    </w:p>
    <w:p w14:paraId="6B37F535" w14:textId="77777777" w:rsidR="00D7643F" w:rsidRDefault="00D7643F" w:rsidP="00D7643F">
      <w:pPr>
        <w:pStyle w:val="PL"/>
      </w:pPr>
      <w:r>
        <w:t xml:space="preserve">    Model (NRM).";</w:t>
      </w:r>
    </w:p>
    <w:p w14:paraId="5CC6DEE6" w14:textId="77777777" w:rsidR="00D7643F" w:rsidRDefault="00D7643F" w:rsidP="00D7643F">
      <w:pPr>
        <w:pStyle w:val="PL"/>
      </w:pPr>
      <w:r>
        <w:t xml:space="preserve">  reference "3GPP TS 28.541 5G Network Resource Model (NRM)";</w:t>
      </w:r>
    </w:p>
    <w:p w14:paraId="54620614" w14:textId="77777777" w:rsidR="00D7643F" w:rsidRDefault="00D7643F" w:rsidP="00D7643F">
      <w:pPr>
        <w:pStyle w:val="PL"/>
      </w:pPr>
    </w:p>
    <w:p w14:paraId="6B4D9164" w14:textId="77777777" w:rsidR="001964C6" w:rsidRDefault="001964C6" w:rsidP="001964C6">
      <w:pPr>
        <w:pStyle w:val="PL"/>
      </w:pPr>
      <w:r>
        <w:t xml:space="preserve">  revision 2022-01-07 { reference CR-0633; }</w:t>
      </w:r>
    </w:p>
    <w:p w14:paraId="4F901604" w14:textId="77777777" w:rsidR="00D7643F" w:rsidRDefault="00D7643F" w:rsidP="00D7643F">
      <w:pPr>
        <w:pStyle w:val="PL"/>
      </w:pPr>
      <w:r>
        <w:t xml:space="preserve">  revision 2021-08-05 { reference S5-214053/CR-0518; }</w:t>
      </w:r>
    </w:p>
    <w:p w14:paraId="65A96EBE" w14:textId="77777777" w:rsidR="00D7643F" w:rsidRDefault="00D7643F" w:rsidP="00D7643F">
      <w:pPr>
        <w:pStyle w:val="PL"/>
      </w:pPr>
      <w:r>
        <w:t xml:space="preserve">  revision 2020-05-08 { reference S5-203316; }</w:t>
      </w:r>
    </w:p>
    <w:p w14:paraId="300A6051" w14:textId="77777777" w:rsidR="00D7643F" w:rsidRDefault="00D7643F" w:rsidP="00D7643F">
      <w:pPr>
        <w:pStyle w:val="PL"/>
      </w:pPr>
    </w:p>
    <w:p w14:paraId="191DCF7B" w14:textId="77777777" w:rsidR="00D7643F" w:rsidRDefault="00D7643F" w:rsidP="00D7643F">
      <w:pPr>
        <w:pStyle w:val="PL"/>
      </w:pPr>
      <w:r>
        <w:t xml:space="preserve">  grouping DMROFunctionGrp {</w:t>
      </w:r>
    </w:p>
    <w:p w14:paraId="27AD632C" w14:textId="77777777" w:rsidR="00D7643F" w:rsidRDefault="00D7643F" w:rsidP="00D7643F">
      <w:pPr>
        <w:pStyle w:val="PL"/>
      </w:pPr>
      <w:r>
        <w:t xml:space="preserve">    description "Represents the DMROFunction IOC.";</w:t>
      </w:r>
    </w:p>
    <w:p w14:paraId="41C25F62" w14:textId="6EDB94C0" w:rsidR="00D7643F" w:rsidRDefault="00D7643F" w:rsidP="00D7643F">
      <w:pPr>
        <w:pStyle w:val="PL"/>
      </w:pPr>
    </w:p>
    <w:p w14:paraId="78E68B73" w14:textId="77777777" w:rsidR="001964C6" w:rsidRDefault="001964C6" w:rsidP="00D7643F">
      <w:pPr>
        <w:pStyle w:val="PL"/>
      </w:pPr>
    </w:p>
    <w:p w14:paraId="5F783794" w14:textId="77777777" w:rsidR="001964C6" w:rsidRDefault="001964C6" w:rsidP="001964C6">
      <w:pPr>
        <w:pStyle w:val="PL"/>
      </w:pPr>
      <w:r>
        <w:t xml:space="preserve">    leaf maximumDeviationHoTriggerLow {</w:t>
      </w:r>
    </w:p>
    <w:p w14:paraId="21F91A49" w14:textId="77777777" w:rsidR="001964C6" w:rsidRDefault="001964C6" w:rsidP="001964C6">
      <w:pPr>
        <w:pStyle w:val="PL"/>
      </w:pPr>
      <w:r>
        <w:t xml:space="preserve">      description "This parameter defines the maximum allowed lower </w:t>
      </w:r>
    </w:p>
    <w:p w14:paraId="6C721D1C" w14:textId="77777777" w:rsidR="001964C6" w:rsidRDefault="001964C6" w:rsidP="001964C6">
      <w:pPr>
        <w:pStyle w:val="PL"/>
      </w:pPr>
      <w:r>
        <w:t xml:space="preserve">        deviation of the Handover Trigger, from the default point of </w:t>
      </w:r>
    </w:p>
    <w:p w14:paraId="70D3BD05" w14:textId="77777777" w:rsidR="001964C6" w:rsidRDefault="001964C6" w:rsidP="001964C6">
      <w:pPr>
        <w:pStyle w:val="PL"/>
      </w:pPr>
      <w:r>
        <w:t xml:space="preserve">        operation.";</w:t>
      </w:r>
    </w:p>
    <w:p w14:paraId="060760C8" w14:textId="77777777" w:rsidR="001964C6" w:rsidRDefault="001964C6" w:rsidP="001964C6">
      <w:pPr>
        <w:pStyle w:val="PL"/>
      </w:pPr>
      <w:r>
        <w:t xml:space="preserve">      type int32 {range "-20..20";}</w:t>
      </w:r>
    </w:p>
    <w:p w14:paraId="641884CA" w14:textId="77777777" w:rsidR="001964C6" w:rsidRDefault="001964C6" w:rsidP="001964C6">
      <w:pPr>
        <w:pStyle w:val="PL"/>
      </w:pPr>
      <w:r>
        <w:t xml:space="preserve">      units "0.5 dB";</w:t>
      </w:r>
    </w:p>
    <w:p w14:paraId="1BAB12B3" w14:textId="77777777" w:rsidR="001964C6" w:rsidRDefault="001964C6" w:rsidP="001964C6">
      <w:pPr>
        <w:pStyle w:val="PL"/>
      </w:pPr>
      <w:r>
        <w:t xml:space="preserve">    }</w:t>
      </w:r>
    </w:p>
    <w:p w14:paraId="0CF9244A" w14:textId="77777777" w:rsidR="001964C6" w:rsidRDefault="001964C6" w:rsidP="001964C6">
      <w:pPr>
        <w:pStyle w:val="PL"/>
      </w:pPr>
    </w:p>
    <w:p w14:paraId="4CF1D465" w14:textId="77777777" w:rsidR="001964C6" w:rsidRDefault="001964C6" w:rsidP="001964C6">
      <w:pPr>
        <w:pStyle w:val="PL"/>
      </w:pPr>
      <w:r>
        <w:t xml:space="preserve">    leaf maximumDeviationHoTriggerHigh {</w:t>
      </w:r>
    </w:p>
    <w:p w14:paraId="746DF24B" w14:textId="77777777" w:rsidR="001964C6" w:rsidRDefault="001964C6" w:rsidP="001964C6">
      <w:pPr>
        <w:pStyle w:val="PL"/>
      </w:pPr>
      <w:r>
        <w:t xml:space="preserve">      description "This parameter defines the maximum allowed upper </w:t>
      </w:r>
    </w:p>
    <w:p w14:paraId="38F50BA7" w14:textId="77777777" w:rsidR="001964C6" w:rsidRDefault="001964C6" w:rsidP="001964C6">
      <w:pPr>
        <w:pStyle w:val="PL"/>
      </w:pPr>
      <w:r>
        <w:t xml:space="preserve">        deviation of the Handover Trigger, from the default point of </w:t>
      </w:r>
    </w:p>
    <w:p w14:paraId="2BCCC86E" w14:textId="77777777" w:rsidR="001964C6" w:rsidRDefault="001964C6" w:rsidP="001964C6">
      <w:pPr>
        <w:pStyle w:val="PL"/>
      </w:pPr>
      <w:r>
        <w:t xml:space="preserve">        operation.";</w:t>
      </w:r>
    </w:p>
    <w:p w14:paraId="6A31F7BB" w14:textId="77777777" w:rsidR="001964C6" w:rsidRDefault="001964C6" w:rsidP="001964C6">
      <w:pPr>
        <w:pStyle w:val="PL"/>
      </w:pPr>
      <w:r>
        <w:t xml:space="preserve">      type int32 {range "-20..20";}</w:t>
      </w:r>
    </w:p>
    <w:p w14:paraId="19F99D9F" w14:textId="77777777" w:rsidR="001964C6" w:rsidRDefault="001964C6" w:rsidP="001964C6">
      <w:pPr>
        <w:pStyle w:val="PL"/>
      </w:pPr>
      <w:r>
        <w:t xml:space="preserve">      units "0.5 dB";</w:t>
      </w:r>
    </w:p>
    <w:p w14:paraId="1820AAB1" w14:textId="77777777" w:rsidR="001964C6" w:rsidRDefault="001964C6" w:rsidP="001964C6">
      <w:pPr>
        <w:pStyle w:val="PL"/>
      </w:pPr>
      <w:r>
        <w:t xml:space="preserve">    }</w:t>
      </w:r>
    </w:p>
    <w:p w14:paraId="25E2D178" w14:textId="26124FEF" w:rsidR="00D7643F" w:rsidRDefault="00D7643F" w:rsidP="00D7643F">
      <w:pPr>
        <w:pStyle w:val="PL"/>
      </w:pPr>
    </w:p>
    <w:p w14:paraId="098AB4F3" w14:textId="77777777" w:rsidR="00D7643F" w:rsidRDefault="00D7643F" w:rsidP="00D7643F">
      <w:pPr>
        <w:pStyle w:val="PL"/>
      </w:pPr>
      <w:r>
        <w:t xml:space="preserve">    leaf minimumTimeBetweenHoTriggerChange {</w:t>
      </w:r>
    </w:p>
    <w:p w14:paraId="294C8547" w14:textId="77777777" w:rsidR="00D7643F" w:rsidRDefault="00D7643F" w:rsidP="00D7643F">
      <w:pPr>
        <w:pStyle w:val="PL"/>
      </w:pPr>
      <w:r>
        <w:t xml:space="preserve">      description "This parameter defines the minimum allowed time interval</w:t>
      </w:r>
    </w:p>
    <w:p w14:paraId="77A1B4B4" w14:textId="77777777" w:rsidR="00D7643F" w:rsidRDefault="00D7643F" w:rsidP="00D7643F">
      <w:pPr>
        <w:pStyle w:val="PL"/>
      </w:pPr>
      <w:r>
        <w:t xml:space="preserve">        between two Handover Trigger change performed by MRO. This is used to </w:t>
      </w:r>
    </w:p>
    <w:p w14:paraId="119E5B46" w14:textId="77777777" w:rsidR="00D7643F" w:rsidRDefault="00D7643F" w:rsidP="00D7643F">
      <w:pPr>
        <w:pStyle w:val="PL"/>
      </w:pPr>
      <w:r>
        <w:t xml:space="preserve">        control the stability and convergence of the algorithm.";</w:t>
      </w:r>
    </w:p>
    <w:p w14:paraId="032045E7" w14:textId="77777777" w:rsidR="00D7643F" w:rsidRDefault="00D7643F" w:rsidP="00D7643F">
      <w:pPr>
        <w:pStyle w:val="PL"/>
      </w:pPr>
      <w:r>
        <w:t xml:space="preserve">      type uint32 { </w:t>
      </w:r>
    </w:p>
    <w:p w14:paraId="08266E9C" w14:textId="77777777" w:rsidR="00D7643F" w:rsidRDefault="00D7643F" w:rsidP="00D7643F">
      <w:pPr>
        <w:pStyle w:val="PL"/>
      </w:pPr>
      <w:r>
        <w:t xml:space="preserve">        range 0..604800; // &lt;= 1 week</w:t>
      </w:r>
    </w:p>
    <w:p w14:paraId="456E1949" w14:textId="77777777" w:rsidR="00D7643F" w:rsidRDefault="00D7643F" w:rsidP="00D7643F">
      <w:pPr>
        <w:pStyle w:val="PL"/>
      </w:pPr>
      <w:r>
        <w:t xml:space="preserve">      }</w:t>
      </w:r>
    </w:p>
    <w:p w14:paraId="2BCCE259" w14:textId="77777777" w:rsidR="00D7643F" w:rsidRDefault="00D7643F" w:rsidP="00D7643F">
      <w:pPr>
        <w:pStyle w:val="PL"/>
      </w:pPr>
      <w:r>
        <w:t xml:space="preserve">      units seconds;</w:t>
      </w:r>
    </w:p>
    <w:p w14:paraId="6E143CE8" w14:textId="77777777" w:rsidR="00D7643F" w:rsidRDefault="00D7643F" w:rsidP="00D7643F">
      <w:pPr>
        <w:pStyle w:val="PL"/>
      </w:pPr>
      <w:r>
        <w:t xml:space="preserve">    }</w:t>
      </w:r>
    </w:p>
    <w:p w14:paraId="1971828D" w14:textId="77777777" w:rsidR="00D7643F" w:rsidRDefault="00D7643F" w:rsidP="00D7643F">
      <w:pPr>
        <w:pStyle w:val="PL"/>
      </w:pPr>
      <w:r>
        <w:t xml:space="preserve">    leaf tstoreUEcntxt {</w:t>
      </w:r>
    </w:p>
    <w:p w14:paraId="32AA0ED9" w14:textId="77777777" w:rsidR="00D7643F" w:rsidRDefault="00D7643F" w:rsidP="00D7643F">
      <w:pPr>
        <w:pStyle w:val="PL"/>
      </w:pPr>
      <w:r>
        <w:t xml:space="preserve">      description "The timer used for detection of too early HO, too late HO </w:t>
      </w:r>
    </w:p>
    <w:p w14:paraId="41087A71" w14:textId="77777777" w:rsidR="00D7643F" w:rsidRDefault="00D7643F" w:rsidP="00D7643F">
      <w:pPr>
        <w:pStyle w:val="PL"/>
      </w:pPr>
      <w:r>
        <w:t xml:space="preserve">        and HO to wrong cell.";</w:t>
      </w:r>
    </w:p>
    <w:p w14:paraId="7D4E1232" w14:textId="77777777" w:rsidR="00D7643F" w:rsidRPr="00561142" w:rsidRDefault="00D7643F" w:rsidP="00D7643F">
      <w:pPr>
        <w:pStyle w:val="PL"/>
        <w:rPr>
          <w:lang w:val="fr-FR"/>
        </w:rPr>
      </w:pPr>
      <w:r>
        <w:t xml:space="preserve">      </w:t>
      </w:r>
      <w:r w:rsidRPr="00561142">
        <w:rPr>
          <w:lang w:val="fr-FR"/>
        </w:rPr>
        <w:t xml:space="preserve">type uint32 { </w:t>
      </w:r>
    </w:p>
    <w:p w14:paraId="371CFD81" w14:textId="77777777" w:rsidR="00D7643F" w:rsidRPr="00561142" w:rsidRDefault="00D7643F" w:rsidP="00D7643F">
      <w:pPr>
        <w:pStyle w:val="PL"/>
        <w:rPr>
          <w:lang w:val="fr-FR"/>
        </w:rPr>
      </w:pPr>
      <w:r w:rsidRPr="00561142">
        <w:rPr>
          <w:lang w:val="fr-FR"/>
        </w:rPr>
        <w:t xml:space="preserve">        range 0..1023;</w:t>
      </w:r>
    </w:p>
    <w:p w14:paraId="6E3602B8" w14:textId="77777777" w:rsidR="00D7643F" w:rsidRPr="00561142" w:rsidRDefault="00D7643F" w:rsidP="00D7643F">
      <w:pPr>
        <w:pStyle w:val="PL"/>
        <w:rPr>
          <w:lang w:val="fr-FR"/>
        </w:rPr>
      </w:pPr>
      <w:r w:rsidRPr="00561142">
        <w:rPr>
          <w:lang w:val="fr-FR"/>
        </w:rPr>
        <w:t xml:space="preserve">      }</w:t>
      </w:r>
    </w:p>
    <w:p w14:paraId="29134A47" w14:textId="77777777" w:rsidR="00D7643F" w:rsidRPr="00561142" w:rsidRDefault="00D7643F" w:rsidP="00D7643F">
      <w:pPr>
        <w:pStyle w:val="PL"/>
        <w:rPr>
          <w:lang w:val="fr-FR"/>
        </w:rPr>
      </w:pPr>
      <w:r w:rsidRPr="00561142">
        <w:rPr>
          <w:lang w:val="fr-FR"/>
        </w:rPr>
        <w:t xml:space="preserve">      units "100 milliseconds";</w:t>
      </w:r>
    </w:p>
    <w:p w14:paraId="64153BF7" w14:textId="77777777" w:rsidR="00D7643F" w:rsidRDefault="00D7643F" w:rsidP="00D7643F">
      <w:pPr>
        <w:pStyle w:val="PL"/>
      </w:pPr>
      <w:r w:rsidRPr="00561142">
        <w:rPr>
          <w:lang w:val="fr-FR"/>
        </w:rPr>
        <w:t xml:space="preserve">    </w:t>
      </w:r>
      <w:r>
        <w:t>}</w:t>
      </w:r>
    </w:p>
    <w:p w14:paraId="1DAA5916" w14:textId="77777777" w:rsidR="00D7643F" w:rsidRDefault="00D7643F" w:rsidP="00D7643F">
      <w:pPr>
        <w:pStyle w:val="PL"/>
      </w:pPr>
      <w:r>
        <w:t xml:space="preserve">    leaf dmroControl {</w:t>
      </w:r>
    </w:p>
    <w:p w14:paraId="2B28591D" w14:textId="77777777" w:rsidR="00D7643F" w:rsidRDefault="00D7643F" w:rsidP="00D7643F">
      <w:pPr>
        <w:pStyle w:val="PL"/>
      </w:pPr>
      <w:r>
        <w:t xml:space="preserve">      description "This attribute determines whether the MRO function is </w:t>
      </w:r>
    </w:p>
    <w:p w14:paraId="45EF893F" w14:textId="77777777" w:rsidR="00D7643F" w:rsidRDefault="00D7643F" w:rsidP="00D7643F">
      <w:pPr>
        <w:pStyle w:val="PL"/>
      </w:pPr>
      <w:r>
        <w:t xml:space="preserve">        enabled or disabled.";</w:t>
      </w:r>
    </w:p>
    <w:p w14:paraId="11711C51" w14:textId="77777777" w:rsidR="00D7643F" w:rsidRDefault="00D7643F" w:rsidP="00D7643F">
      <w:pPr>
        <w:pStyle w:val="PL"/>
      </w:pPr>
      <w:r>
        <w:t xml:space="preserve">      type boolean;</w:t>
      </w:r>
    </w:p>
    <w:p w14:paraId="3B580E84" w14:textId="77777777" w:rsidR="00D7643F" w:rsidRDefault="00D7643F" w:rsidP="00D7643F">
      <w:pPr>
        <w:pStyle w:val="PL"/>
      </w:pPr>
      <w:r>
        <w:t xml:space="preserve">    }</w:t>
      </w:r>
    </w:p>
    <w:p w14:paraId="3C31B58B" w14:textId="77777777" w:rsidR="00D7643F" w:rsidRDefault="00D7643F" w:rsidP="00D7643F">
      <w:pPr>
        <w:pStyle w:val="PL"/>
      </w:pPr>
      <w:r>
        <w:t xml:space="preserve">  }</w:t>
      </w:r>
    </w:p>
    <w:p w14:paraId="5A0E7C4C" w14:textId="77777777" w:rsidR="00D7643F" w:rsidRDefault="00D7643F" w:rsidP="00D7643F">
      <w:pPr>
        <w:pStyle w:val="PL"/>
      </w:pPr>
    </w:p>
    <w:p w14:paraId="78C3518A" w14:textId="77777777" w:rsidR="00D7643F" w:rsidRDefault="00D7643F" w:rsidP="00D7643F">
      <w:pPr>
        <w:pStyle w:val="PL"/>
      </w:pPr>
      <w:r>
        <w:t xml:space="preserve">  grouping DMROFunctionSubtree {</w:t>
      </w:r>
    </w:p>
    <w:p w14:paraId="781C047B" w14:textId="77777777" w:rsidR="00D7643F" w:rsidRDefault="00D7643F" w:rsidP="00D7643F">
      <w:pPr>
        <w:pStyle w:val="PL"/>
      </w:pPr>
      <w:r>
        <w:t xml:space="preserve">    list DMROFunction {</w:t>
      </w:r>
    </w:p>
    <w:p w14:paraId="65E4CB82" w14:textId="77777777" w:rsidR="00D7643F" w:rsidRDefault="00D7643F" w:rsidP="00D7643F">
      <w:pPr>
        <w:pStyle w:val="PL"/>
      </w:pPr>
      <w:r>
        <w:t xml:space="preserve">      description "This IOC contains attributes to support the D-SON function </w:t>
      </w:r>
    </w:p>
    <w:p w14:paraId="15601890" w14:textId="77777777" w:rsidR="00D7643F" w:rsidRDefault="00D7643F" w:rsidP="00D7643F">
      <w:pPr>
        <w:pStyle w:val="PL"/>
      </w:pPr>
      <w:r>
        <w:t xml:space="preserve">        of MRO.</w:t>
      </w:r>
    </w:p>
    <w:p w14:paraId="229B1A17" w14:textId="77777777" w:rsidR="00D7643F" w:rsidRDefault="00D7643F" w:rsidP="00D7643F">
      <w:pPr>
        <w:pStyle w:val="PL"/>
      </w:pPr>
    </w:p>
    <w:p w14:paraId="3344ACAA" w14:textId="77777777" w:rsidR="00D7643F" w:rsidRDefault="00D7643F" w:rsidP="00D7643F">
      <w:pPr>
        <w:pStyle w:val="PL"/>
      </w:pPr>
      <w:r>
        <w:t xml:space="preserve">        In the case where multiple DMRO MOIs exist at different levels of the </w:t>
      </w:r>
    </w:p>
    <w:p w14:paraId="6CA0B419" w14:textId="77777777" w:rsidR="00D7643F" w:rsidRDefault="00D7643F" w:rsidP="00D7643F">
      <w:pPr>
        <w:pStyle w:val="PL"/>
      </w:pPr>
      <w:r>
        <w:t xml:space="preserve">        containment tree, the DMRO MOI at the lower level overrides the DMRO </w:t>
      </w:r>
    </w:p>
    <w:p w14:paraId="6C2A01B7" w14:textId="77777777" w:rsidR="00D7643F" w:rsidRDefault="00D7643F" w:rsidP="00D7643F">
      <w:pPr>
        <w:pStyle w:val="PL"/>
      </w:pPr>
      <w:r>
        <w:t xml:space="preserve">        MOIs at higher level(s) of the same containment tree.";</w:t>
      </w:r>
    </w:p>
    <w:p w14:paraId="2290B335" w14:textId="77777777" w:rsidR="00D7643F" w:rsidRDefault="00D7643F" w:rsidP="00D7643F">
      <w:pPr>
        <w:pStyle w:val="PL"/>
      </w:pPr>
      <w:r>
        <w:t xml:space="preserve">      reference "clause 7.1.2 in TS 28.313";</w:t>
      </w:r>
    </w:p>
    <w:p w14:paraId="2437B71F" w14:textId="77777777" w:rsidR="00D7643F" w:rsidRDefault="00D7643F" w:rsidP="00D7643F">
      <w:pPr>
        <w:pStyle w:val="PL"/>
      </w:pPr>
      <w:r>
        <w:t xml:space="preserve">      key id;   </w:t>
      </w:r>
    </w:p>
    <w:p w14:paraId="0878E2F4" w14:textId="77777777" w:rsidR="00D7643F" w:rsidRDefault="00D7643F" w:rsidP="00D7643F">
      <w:pPr>
        <w:pStyle w:val="PL"/>
      </w:pPr>
      <w:r>
        <w:t xml:space="preserve">      uses top3gpp:Top_Grp;</w:t>
      </w:r>
    </w:p>
    <w:p w14:paraId="20A75115" w14:textId="77777777" w:rsidR="00D7643F" w:rsidRDefault="00D7643F" w:rsidP="00D7643F">
      <w:pPr>
        <w:pStyle w:val="PL"/>
      </w:pPr>
      <w:r>
        <w:t xml:space="preserve">      container attributes {</w:t>
      </w:r>
    </w:p>
    <w:p w14:paraId="4DDE4D13" w14:textId="77777777" w:rsidR="00D7643F" w:rsidRDefault="00D7643F" w:rsidP="00D7643F">
      <w:pPr>
        <w:pStyle w:val="PL"/>
      </w:pPr>
      <w:r>
        <w:t xml:space="preserve">        uses DMROFunctionGrp;</w:t>
      </w:r>
    </w:p>
    <w:p w14:paraId="643F9F74" w14:textId="77777777" w:rsidR="00D7643F" w:rsidRDefault="00D7643F" w:rsidP="00D7643F">
      <w:pPr>
        <w:pStyle w:val="PL"/>
      </w:pPr>
      <w:r>
        <w:t xml:space="preserve">      }      </w:t>
      </w:r>
    </w:p>
    <w:p w14:paraId="77D4FEE7" w14:textId="77777777" w:rsidR="00D7643F" w:rsidRDefault="00D7643F" w:rsidP="00D7643F">
      <w:pPr>
        <w:pStyle w:val="PL"/>
      </w:pPr>
      <w:r>
        <w:t xml:space="preserve">    }</w:t>
      </w:r>
    </w:p>
    <w:p w14:paraId="4143D4FC" w14:textId="77777777" w:rsidR="00D7643F" w:rsidRDefault="00D7643F" w:rsidP="00D7643F">
      <w:pPr>
        <w:pStyle w:val="PL"/>
      </w:pPr>
      <w:r>
        <w:t xml:space="preserve">  }</w:t>
      </w:r>
    </w:p>
    <w:p w14:paraId="624EA521" w14:textId="77777777" w:rsidR="00D7643F" w:rsidRDefault="00D7643F" w:rsidP="00D7643F">
      <w:pPr>
        <w:pStyle w:val="PL"/>
      </w:pPr>
    </w:p>
    <w:p w14:paraId="7E21DE2B" w14:textId="77777777" w:rsidR="00D7643F" w:rsidRDefault="00D7643F" w:rsidP="00D7643F">
      <w:pPr>
        <w:pStyle w:val="PL"/>
      </w:pPr>
      <w:r>
        <w:t xml:space="preserve">  augment "/me3gpp:ManagedElement/gnbcucp3gpp:GNBCUCPFunction/"+</w:t>
      </w:r>
    </w:p>
    <w:p w14:paraId="74550922" w14:textId="77777777" w:rsidR="00D7643F" w:rsidRDefault="00D7643F" w:rsidP="00D7643F">
      <w:pPr>
        <w:pStyle w:val="PL"/>
      </w:pPr>
      <w:r>
        <w:t xml:space="preserve">      "nrcellcu3gpp:NRCellCU" {</w:t>
      </w:r>
    </w:p>
    <w:p w14:paraId="7D4C64BE" w14:textId="77777777" w:rsidR="00D7643F" w:rsidRDefault="00D7643F" w:rsidP="00D7643F">
      <w:pPr>
        <w:pStyle w:val="PL"/>
      </w:pPr>
      <w:r>
        <w:t xml:space="preserve">    if-feature nrcellcu3gpp:DMROFunction;</w:t>
      </w:r>
    </w:p>
    <w:p w14:paraId="76C1D5EA" w14:textId="77777777" w:rsidR="00D7643F" w:rsidRDefault="00D7643F" w:rsidP="00D7643F">
      <w:pPr>
        <w:pStyle w:val="PL"/>
      </w:pPr>
      <w:r>
        <w:t xml:space="preserve">    uses DMROFunctionSubtree;</w:t>
      </w:r>
    </w:p>
    <w:p w14:paraId="05386CD2" w14:textId="77777777" w:rsidR="00D7643F" w:rsidRDefault="00D7643F" w:rsidP="00D7643F">
      <w:pPr>
        <w:pStyle w:val="PL"/>
      </w:pPr>
      <w:r>
        <w:t xml:space="preserve">  }</w:t>
      </w:r>
    </w:p>
    <w:p w14:paraId="60B35CAC" w14:textId="77777777" w:rsidR="00D7643F" w:rsidRDefault="00D7643F" w:rsidP="00D7643F">
      <w:pPr>
        <w:pStyle w:val="PL"/>
      </w:pPr>
      <w:r>
        <w:t xml:space="preserve">  augment /me3gpp:ManagedElement/gnbcucp3gpp:GNBCUCPFunction {</w:t>
      </w:r>
    </w:p>
    <w:p w14:paraId="5BF72F04" w14:textId="77777777" w:rsidR="00D7643F" w:rsidRDefault="00D7643F" w:rsidP="00D7643F">
      <w:pPr>
        <w:pStyle w:val="PL"/>
      </w:pPr>
      <w:r>
        <w:t xml:space="preserve">    if-feature gnbcucp3gpp:DMROFunction;</w:t>
      </w:r>
    </w:p>
    <w:p w14:paraId="34D381F3" w14:textId="77777777" w:rsidR="00D7643F" w:rsidRDefault="00D7643F" w:rsidP="00D7643F">
      <w:pPr>
        <w:pStyle w:val="PL"/>
      </w:pPr>
      <w:r>
        <w:t xml:space="preserve">    uses DMROFunctionSubtree;</w:t>
      </w:r>
    </w:p>
    <w:p w14:paraId="312D046C" w14:textId="77777777" w:rsidR="00D7643F" w:rsidRDefault="00D7643F" w:rsidP="00D7643F">
      <w:pPr>
        <w:pStyle w:val="PL"/>
      </w:pPr>
      <w:r>
        <w:t xml:space="preserve">  }</w:t>
      </w:r>
    </w:p>
    <w:p w14:paraId="270F5F1B" w14:textId="77777777" w:rsidR="00D7643F" w:rsidRDefault="00D7643F" w:rsidP="00D7643F">
      <w:pPr>
        <w:pStyle w:val="PL"/>
      </w:pPr>
      <w:r>
        <w:t xml:space="preserve">  augment /me3gpp:ManagedElement {</w:t>
      </w:r>
    </w:p>
    <w:p w14:paraId="13C0474F" w14:textId="77777777" w:rsidR="00D7643F" w:rsidRDefault="00D7643F" w:rsidP="00D7643F">
      <w:pPr>
        <w:pStyle w:val="PL"/>
      </w:pPr>
      <w:r>
        <w:t xml:space="preserve">    if-feature me3gpp:DMROFunction;</w:t>
      </w:r>
    </w:p>
    <w:p w14:paraId="527C5387" w14:textId="77777777" w:rsidR="00D7643F" w:rsidRDefault="00D7643F" w:rsidP="00D7643F">
      <w:pPr>
        <w:pStyle w:val="PL"/>
      </w:pPr>
      <w:r>
        <w:t xml:space="preserve">    uses DMROFunctionSubtree;</w:t>
      </w:r>
    </w:p>
    <w:p w14:paraId="069D33DE" w14:textId="77777777" w:rsidR="00D7643F" w:rsidRDefault="00D7643F" w:rsidP="00D7643F">
      <w:pPr>
        <w:pStyle w:val="PL"/>
      </w:pPr>
      <w:r>
        <w:t xml:space="preserve">  }</w:t>
      </w:r>
    </w:p>
    <w:p w14:paraId="57DB8C9C" w14:textId="77777777" w:rsidR="00D7643F" w:rsidRDefault="00D7643F" w:rsidP="00D7643F">
      <w:pPr>
        <w:pStyle w:val="PL"/>
      </w:pPr>
      <w:r>
        <w:t xml:space="preserve">  augment /subnet3gpp:SubNetwork {</w:t>
      </w:r>
    </w:p>
    <w:p w14:paraId="1CAE2905" w14:textId="77777777" w:rsidR="00D7643F" w:rsidRDefault="00D7643F" w:rsidP="00D7643F">
      <w:pPr>
        <w:pStyle w:val="PL"/>
      </w:pPr>
      <w:r>
        <w:t xml:space="preserve">    if-feature subnet3gpp:DMROFunction;</w:t>
      </w:r>
    </w:p>
    <w:p w14:paraId="60687151" w14:textId="77777777" w:rsidR="00D7643F" w:rsidRDefault="00D7643F" w:rsidP="00D7643F">
      <w:pPr>
        <w:pStyle w:val="PL"/>
      </w:pPr>
      <w:r>
        <w:t xml:space="preserve">    uses DMROFunctionSubtree;</w:t>
      </w:r>
    </w:p>
    <w:p w14:paraId="21D01BBA" w14:textId="77777777" w:rsidR="00D7643F" w:rsidRDefault="00D7643F" w:rsidP="00D7643F">
      <w:pPr>
        <w:pStyle w:val="PL"/>
      </w:pPr>
      <w:r>
        <w:t xml:space="preserve">  }</w:t>
      </w:r>
    </w:p>
    <w:p w14:paraId="680B1933" w14:textId="77777777" w:rsidR="00EB37FA" w:rsidRDefault="00D7643F" w:rsidP="00EB37FA">
      <w:pPr>
        <w:pStyle w:val="PL"/>
      </w:pPr>
      <w:r>
        <w:t>}</w:t>
      </w:r>
    </w:p>
    <w:p w14:paraId="47C4663E" w14:textId="0CD2A940" w:rsidR="00D7643F" w:rsidRDefault="00EB37FA" w:rsidP="00EB37FA">
      <w:pPr>
        <w:pStyle w:val="PL"/>
      </w:pPr>
      <w:r>
        <w:t>&lt;CODE ENDS&gt;</w:t>
      </w:r>
    </w:p>
    <w:p w14:paraId="7627CF12" w14:textId="487AAA56" w:rsidR="008A35FC" w:rsidRDefault="008A35FC" w:rsidP="008A35FC">
      <w:pPr>
        <w:pStyle w:val="Heading2"/>
        <w:rPr>
          <w:lang w:eastAsia="zh-CN"/>
        </w:rPr>
      </w:pPr>
      <w:bookmarkStart w:id="197" w:name="_Toc59183361"/>
      <w:bookmarkStart w:id="198" w:name="_Toc59184827"/>
      <w:bookmarkStart w:id="199" w:name="_Toc59195762"/>
      <w:bookmarkStart w:id="200" w:name="_Toc59440191"/>
      <w:bookmarkStart w:id="201" w:name="_Toc67990640"/>
      <w:r>
        <w:rPr>
          <w:lang w:eastAsia="zh-CN"/>
        </w:rPr>
        <w:t>E.5.32</w:t>
      </w:r>
      <w:r>
        <w:rPr>
          <w:lang w:eastAsia="zh-CN"/>
        </w:rPr>
        <w:tab/>
        <w:t>module _3gpp-nr-nrm-dpciconfigurationfunction.yang</w:t>
      </w:r>
      <w:bookmarkEnd w:id="197"/>
      <w:bookmarkEnd w:id="198"/>
      <w:bookmarkEnd w:id="199"/>
      <w:bookmarkEnd w:id="200"/>
      <w:bookmarkEnd w:id="201"/>
    </w:p>
    <w:p w14:paraId="703FD4CE" w14:textId="77777777" w:rsidR="008A35FC" w:rsidRDefault="008A35FC" w:rsidP="008A35FC">
      <w:pPr>
        <w:pStyle w:val="PL"/>
      </w:pPr>
      <w:r>
        <w:t>&lt;CODE BEGINS&gt;</w:t>
      </w:r>
    </w:p>
    <w:p w14:paraId="5E7A5676" w14:textId="77777777" w:rsidR="00D7643F" w:rsidRPr="00CF7651" w:rsidRDefault="00D7643F" w:rsidP="00D7643F">
      <w:pPr>
        <w:pStyle w:val="PL"/>
        <w:rPr>
          <w:rFonts w:cs="Courier New"/>
          <w:szCs w:val="16"/>
          <w:lang w:eastAsia="zh-CN"/>
        </w:rPr>
      </w:pPr>
      <w:r w:rsidRPr="00CF7651">
        <w:rPr>
          <w:rFonts w:cs="Courier New"/>
          <w:szCs w:val="16"/>
          <w:lang w:eastAsia="zh-CN"/>
        </w:rPr>
        <w:t>module _3gpp-nr-nrm-dpciconfigurationfunction {</w:t>
      </w:r>
    </w:p>
    <w:p w14:paraId="1653C9EF"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yang-version 1.1;</w:t>
      </w:r>
    </w:p>
    <w:p w14:paraId="277690DF"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namespace "urn:3gpp:sa5:_3gpp-nr-nrm-dpciconfigurationfunction";</w:t>
      </w:r>
    </w:p>
    <w:p w14:paraId="0AA07396"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prefix "dpcicf3gpp";</w:t>
      </w:r>
    </w:p>
    <w:p w14:paraId="487EFA4A" w14:textId="77777777" w:rsidR="00D7643F" w:rsidRPr="00CF7651" w:rsidRDefault="00D7643F" w:rsidP="00D7643F">
      <w:pPr>
        <w:pStyle w:val="PL"/>
        <w:rPr>
          <w:rFonts w:cs="Courier New"/>
          <w:szCs w:val="16"/>
          <w:lang w:eastAsia="zh-CN"/>
        </w:rPr>
      </w:pPr>
    </w:p>
    <w:p w14:paraId="4A54B695"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_3gpp-common-subnetwork { prefix subnet3gpp; }</w:t>
      </w:r>
    </w:p>
    <w:p w14:paraId="2EED59D5"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_3gpp-common-top { prefix top3gpp; }</w:t>
      </w:r>
    </w:p>
    <w:p w14:paraId="629C02D7"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_3gpp-nr-nrm-nrcellcu { prefix nrcellcu3gpp; }</w:t>
      </w:r>
    </w:p>
    <w:p w14:paraId="1625D05E"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_3gpp-nr-nrm-gnbcucpfunction { prefix gnbcucp3gpp; }</w:t>
      </w:r>
    </w:p>
    <w:p w14:paraId="43B76CF5"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_3gpp-common-managed-element { prefix me3gpp; }</w:t>
      </w:r>
    </w:p>
    <w:p w14:paraId="6EDBBF6E"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import _3gpp-5g-common-yang-types { prefix type5g3gpp; }</w:t>
      </w:r>
    </w:p>
    <w:p w14:paraId="7F4BC349" w14:textId="77777777" w:rsidR="00D7643F" w:rsidRPr="00CF7651" w:rsidRDefault="00D7643F" w:rsidP="00D7643F">
      <w:pPr>
        <w:pStyle w:val="PL"/>
        <w:rPr>
          <w:rFonts w:cs="Courier New"/>
          <w:szCs w:val="16"/>
          <w:lang w:eastAsia="zh-CN"/>
        </w:rPr>
      </w:pPr>
    </w:p>
    <w:p w14:paraId="188FD01E"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organization "3GPP SA5";</w:t>
      </w:r>
    </w:p>
    <w:p w14:paraId="602FC778"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contact "https://www.3gpp.org/DynaReport/TSG-WG--S5--officials.htm?Itemid=464";</w:t>
      </w:r>
    </w:p>
    <w:p w14:paraId="240425C1"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description "Defines the YANG mapping of the DPCIConfigurationFunction </w:t>
      </w:r>
    </w:p>
    <w:p w14:paraId="4E292AD0"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Information Object Class (IOC) that is part of the NR Network Resource</w:t>
      </w:r>
    </w:p>
    <w:p w14:paraId="1C5C5544"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Model (NRM).";</w:t>
      </w:r>
    </w:p>
    <w:p w14:paraId="1D3FD42B"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reference "3GPP TS 28.541 5G Network Resource Model (NRM)";</w:t>
      </w:r>
    </w:p>
    <w:p w14:paraId="34BB2D85" w14:textId="77777777" w:rsidR="00D7643F" w:rsidRPr="00CF7651" w:rsidRDefault="00D7643F" w:rsidP="00D7643F">
      <w:pPr>
        <w:pStyle w:val="PL"/>
        <w:rPr>
          <w:rFonts w:cs="Courier New"/>
          <w:szCs w:val="16"/>
          <w:lang w:eastAsia="zh-CN"/>
        </w:rPr>
      </w:pPr>
    </w:p>
    <w:p w14:paraId="0BCE0E21"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revision 2021-08-05 { reference S5-214053/CR-0518; }</w:t>
      </w:r>
    </w:p>
    <w:p w14:paraId="7B00AE0C"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revision 2021-01-25 { reference CR-0454 ; }</w:t>
      </w:r>
    </w:p>
    <w:p w14:paraId="64220D0D"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revision 2020-11-25 { reference CR-0386 ; }</w:t>
      </w:r>
    </w:p>
    <w:p w14:paraId="095B8DF5"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revision 2020-05-08 { reference S5-203316; }</w:t>
      </w:r>
    </w:p>
    <w:p w14:paraId="1861A881" w14:textId="77777777" w:rsidR="00D7643F" w:rsidRPr="00CF7651" w:rsidRDefault="00D7643F" w:rsidP="00D7643F">
      <w:pPr>
        <w:pStyle w:val="PL"/>
        <w:rPr>
          <w:rFonts w:cs="Courier New"/>
          <w:szCs w:val="16"/>
          <w:lang w:eastAsia="zh-CN"/>
        </w:rPr>
      </w:pPr>
    </w:p>
    <w:p w14:paraId="758A0EB0"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grouping DPCIConfigurationFunctionGrp {</w:t>
      </w:r>
    </w:p>
    <w:p w14:paraId="4C626E1F"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description "Represents the DPCICONFIGURATIONFunction IOC.";</w:t>
      </w:r>
    </w:p>
    <w:p w14:paraId="77278296" w14:textId="77777777" w:rsidR="00D7643F" w:rsidRPr="00CF7651" w:rsidRDefault="00D7643F" w:rsidP="00D7643F">
      <w:pPr>
        <w:pStyle w:val="PL"/>
        <w:rPr>
          <w:rFonts w:cs="Courier New"/>
          <w:szCs w:val="16"/>
          <w:lang w:eastAsia="zh-CN"/>
        </w:rPr>
      </w:pPr>
    </w:p>
    <w:p w14:paraId="41C9A0D7"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list nRPciList {</w:t>
      </w:r>
    </w:p>
    <w:p w14:paraId="6F2C24C1"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description "This holds a list of physical cell identities that can be</w:t>
      </w:r>
    </w:p>
    <w:p w14:paraId="0B8AF95A"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assigned to the NR cells. This attribute shall be supported if D-SON </w:t>
      </w:r>
    </w:p>
    <w:p w14:paraId="6D8CA146"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PCI configuration function is supported.";</w:t>
      </w:r>
    </w:p>
    <w:p w14:paraId="4713E16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key NRPci;</w:t>
      </w:r>
    </w:p>
    <w:p w14:paraId="60BA3641"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leaf NRPci { </w:t>
      </w:r>
    </w:p>
    <w:p w14:paraId="62C04AA8"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type type5g3gpp:PhysCellID; </w:t>
      </w:r>
    </w:p>
    <w:p w14:paraId="05FCF038"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5398380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11A99040" w14:textId="77777777" w:rsidR="00D7643F" w:rsidRPr="00CF7651" w:rsidRDefault="00D7643F" w:rsidP="00D7643F">
      <w:pPr>
        <w:pStyle w:val="PL"/>
        <w:rPr>
          <w:rFonts w:cs="Courier New"/>
          <w:szCs w:val="16"/>
          <w:lang w:eastAsia="zh-CN"/>
        </w:rPr>
      </w:pPr>
    </w:p>
    <w:p w14:paraId="310FB3D4"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leaf dPciConfigurationControl {</w:t>
      </w:r>
    </w:p>
    <w:p w14:paraId="427297EB"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description "This attribute determines whether the Distributed SON PCI</w:t>
      </w:r>
    </w:p>
    <w:p w14:paraId="413AEC49"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configuration Function is enabled or disabled.";</w:t>
      </w:r>
    </w:p>
    <w:p w14:paraId="0C87852A"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type boolean;</w:t>
      </w:r>
    </w:p>
    <w:p w14:paraId="460C4B2A"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60AC58DB"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4ED9B827" w14:textId="77777777" w:rsidR="00D7643F" w:rsidRPr="00CF7651" w:rsidRDefault="00D7643F" w:rsidP="00D7643F">
      <w:pPr>
        <w:pStyle w:val="PL"/>
        <w:rPr>
          <w:rFonts w:cs="Courier New"/>
          <w:szCs w:val="16"/>
          <w:lang w:eastAsia="zh-CN"/>
        </w:rPr>
      </w:pPr>
    </w:p>
    <w:p w14:paraId="117A8DE8"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grouping DPCIConfigurationFunctionSubtree {</w:t>
      </w:r>
    </w:p>
    <w:p w14:paraId="25A2B9AD"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list DPCIConfigurationFunction {</w:t>
      </w:r>
    </w:p>
    <w:p w14:paraId="6EB9E4C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description "This IOC contains attributes to support the Distributed SON </w:t>
      </w:r>
    </w:p>
    <w:p w14:paraId="6C89C82E"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function of PCI configuration. </w:t>
      </w:r>
    </w:p>
    <w:p w14:paraId="7CD18784" w14:textId="77777777" w:rsidR="00D7643F" w:rsidRPr="00CF7651" w:rsidRDefault="00D7643F" w:rsidP="00D7643F">
      <w:pPr>
        <w:pStyle w:val="PL"/>
        <w:rPr>
          <w:rFonts w:cs="Courier New"/>
          <w:szCs w:val="16"/>
          <w:lang w:eastAsia="zh-CN"/>
        </w:rPr>
      </w:pPr>
    </w:p>
    <w:p w14:paraId="0D48C81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In the case where multiple DPCIConfiguration MOIs exist at different </w:t>
      </w:r>
    </w:p>
    <w:p w14:paraId="3C300A6B"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levels of the containment tree, the DPCIConfiguration MOI at the lower </w:t>
      </w:r>
    </w:p>
    <w:p w14:paraId="1A0C8756"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level overrides the DPCIConfiguration MOIs at higher level(s) of the </w:t>
      </w:r>
    </w:p>
    <w:p w14:paraId="6DB0A743"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same containment tree.";</w:t>
      </w:r>
    </w:p>
    <w:p w14:paraId="2D0D97F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reference "clause 7.1.3 in TS 28.313";</w:t>
      </w:r>
    </w:p>
    <w:p w14:paraId="7D8AFA40"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key id;   </w:t>
      </w:r>
    </w:p>
    <w:p w14:paraId="57AF5333"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uses top3gpp:Top_Grp;</w:t>
      </w:r>
    </w:p>
    <w:p w14:paraId="7C179F5E"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container attributes {</w:t>
      </w:r>
    </w:p>
    <w:p w14:paraId="3149E32B"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uses DPCIConfigurationFunctionGrp;</w:t>
      </w:r>
    </w:p>
    <w:p w14:paraId="7A9CB29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      </w:t>
      </w:r>
    </w:p>
    <w:p w14:paraId="687B95F4"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6834A8D9"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473E8CA9" w14:textId="77777777" w:rsidR="00D7643F" w:rsidRPr="00CF7651" w:rsidRDefault="00D7643F" w:rsidP="00D7643F">
      <w:pPr>
        <w:pStyle w:val="PL"/>
        <w:rPr>
          <w:rFonts w:cs="Courier New"/>
          <w:szCs w:val="16"/>
          <w:lang w:eastAsia="zh-CN"/>
        </w:rPr>
      </w:pPr>
    </w:p>
    <w:p w14:paraId="45A70497"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augment "/me3gpp:ManagedElement/gnbcucp3gpp:GNBCUCPFunction/"+</w:t>
      </w:r>
    </w:p>
    <w:p w14:paraId="3367DC7D"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"nrcellcu3gpp:NRCellCU" {</w:t>
      </w:r>
    </w:p>
    <w:p w14:paraId="328273C3"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if-feature nrcellcu3gpp:DPCIConfigurationFunction;</w:t>
      </w:r>
    </w:p>
    <w:p w14:paraId="519FDD33"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uses DPCIConfigurationFunctionSubtree;</w:t>
      </w:r>
    </w:p>
    <w:p w14:paraId="7CF5D3CD"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7DCB5D59"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augment /me3gpp:ManagedElement {</w:t>
      </w:r>
    </w:p>
    <w:p w14:paraId="7DC92586"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if-feature me3gpp:DPCIConfigurationFunction;</w:t>
      </w:r>
    </w:p>
    <w:p w14:paraId="28B1922C"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uses DPCIConfigurationFunctionSubtree;</w:t>
      </w:r>
    </w:p>
    <w:p w14:paraId="3F416BA4"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4BCB3B4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augment /subnet3gpp:SubNetwork {</w:t>
      </w:r>
    </w:p>
    <w:p w14:paraId="4EAD3428"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if-feature subnet3gpp:DPCIConfigurationFunction;</w:t>
      </w:r>
    </w:p>
    <w:p w14:paraId="65B6D2EC"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uses DPCIConfigurationFunctionSubtree;</w:t>
      </w:r>
    </w:p>
    <w:p w14:paraId="31C69342" w14:textId="77777777" w:rsidR="00D7643F" w:rsidRPr="00CF7651" w:rsidRDefault="00D7643F" w:rsidP="00D7643F">
      <w:pPr>
        <w:pStyle w:val="PL"/>
        <w:rPr>
          <w:rFonts w:cs="Courier New"/>
          <w:szCs w:val="16"/>
          <w:lang w:eastAsia="zh-CN"/>
        </w:rPr>
      </w:pPr>
      <w:r w:rsidRPr="00CF7651">
        <w:rPr>
          <w:rFonts w:cs="Courier New"/>
          <w:szCs w:val="16"/>
          <w:lang w:eastAsia="zh-CN"/>
        </w:rPr>
        <w:t xml:space="preserve">  }</w:t>
      </w:r>
    </w:p>
    <w:p w14:paraId="2A0C178E" w14:textId="77777777" w:rsidR="00D7643F" w:rsidRDefault="00D7643F" w:rsidP="00D7643F">
      <w:pPr>
        <w:pStyle w:val="PL"/>
        <w:rPr>
          <w:rFonts w:cs="Courier New"/>
          <w:szCs w:val="16"/>
          <w:lang w:eastAsia="zh-CN"/>
        </w:rPr>
      </w:pPr>
      <w:r w:rsidRPr="00CF7651">
        <w:rPr>
          <w:rFonts w:cs="Courier New"/>
          <w:szCs w:val="16"/>
          <w:lang w:eastAsia="zh-CN"/>
        </w:rPr>
        <w:t>}</w:t>
      </w:r>
    </w:p>
    <w:p w14:paraId="124AFD55" w14:textId="77777777" w:rsidR="008A35FC" w:rsidRPr="00970742" w:rsidRDefault="008A35FC" w:rsidP="008A35FC">
      <w:pPr>
        <w:pStyle w:val="PL"/>
      </w:pPr>
      <w:r>
        <w:t>&lt;CODE ENDS&gt;</w:t>
      </w:r>
    </w:p>
    <w:p w14:paraId="61E5530F" w14:textId="1F229DD3" w:rsidR="008A35FC" w:rsidRDefault="008A35FC" w:rsidP="008A35FC">
      <w:pPr>
        <w:pStyle w:val="Heading2"/>
        <w:rPr>
          <w:lang w:eastAsia="zh-CN"/>
        </w:rPr>
      </w:pPr>
      <w:bookmarkStart w:id="202" w:name="_Toc59183362"/>
      <w:bookmarkStart w:id="203" w:name="_Toc59184828"/>
      <w:bookmarkStart w:id="204" w:name="_Toc59195763"/>
      <w:bookmarkStart w:id="205" w:name="_Toc59440192"/>
      <w:bookmarkStart w:id="206" w:name="_Toc67990641"/>
      <w:r>
        <w:rPr>
          <w:lang w:eastAsia="zh-CN"/>
        </w:rPr>
        <w:t>E.5.33</w:t>
      </w:r>
      <w:r>
        <w:rPr>
          <w:lang w:eastAsia="zh-CN"/>
        </w:rPr>
        <w:tab/>
        <w:t>module _3gpp-nr-nrm-cpciconfigurationfunction.yang</w:t>
      </w:r>
      <w:bookmarkEnd w:id="202"/>
      <w:bookmarkEnd w:id="203"/>
      <w:bookmarkEnd w:id="204"/>
      <w:bookmarkEnd w:id="205"/>
      <w:bookmarkEnd w:id="206"/>
    </w:p>
    <w:p w14:paraId="0684F863" w14:textId="77777777" w:rsidR="00EB37FA" w:rsidRDefault="00EB37FA" w:rsidP="00D7643F">
      <w:pPr>
        <w:pStyle w:val="PL"/>
      </w:pPr>
      <w:r w:rsidRPr="00EB37FA">
        <w:t>&lt;CODE BEGINS&gt;</w:t>
      </w:r>
    </w:p>
    <w:p w14:paraId="0B1344E9" w14:textId="0E9F0B66" w:rsidR="00D7643F" w:rsidRDefault="00D7643F" w:rsidP="00D7643F">
      <w:pPr>
        <w:pStyle w:val="PL"/>
      </w:pPr>
      <w:r>
        <w:t>module _3gpp-nr-nrm-cpciconfigurationfunction {</w:t>
      </w:r>
    </w:p>
    <w:p w14:paraId="7D474574" w14:textId="77777777" w:rsidR="00D7643F" w:rsidRDefault="00D7643F" w:rsidP="00D7643F">
      <w:pPr>
        <w:pStyle w:val="PL"/>
      </w:pPr>
      <w:r>
        <w:t xml:space="preserve">  yang-version 1.1;</w:t>
      </w:r>
    </w:p>
    <w:p w14:paraId="324076CA" w14:textId="77777777" w:rsidR="00D7643F" w:rsidRDefault="00D7643F" w:rsidP="00D7643F">
      <w:pPr>
        <w:pStyle w:val="PL"/>
      </w:pPr>
      <w:r>
        <w:t xml:space="preserve">  namespace "urn:3gpp:sa5:_3gpp-nr-nrm-cpciconfigurationfunction";</w:t>
      </w:r>
    </w:p>
    <w:p w14:paraId="6E1A02C4" w14:textId="77777777" w:rsidR="00D7643F" w:rsidRDefault="00D7643F" w:rsidP="00D7643F">
      <w:pPr>
        <w:pStyle w:val="PL"/>
      </w:pPr>
      <w:r>
        <w:t xml:space="preserve">  prefix "cpcicf3gpp";</w:t>
      </w:r>
    </w:p>
    <w:p w14:paraId="76E8FBCE" w14:textId="77777777" w:rsidR="00D7643F" w:rsidRDefault="00D7643F" w:rsidP="00D7643F">
      <w:pPr>
        <w:pStyle w:val="PL"/>
      </w:pPr>
    </w:p>
    <w:p w14:paraId="63110F89" w14:textId="77777777" w:rsidR="00D7643F" w:rsidRDefault="00D7643F" w:rsidP="00D7643F">
      <w:pPr>
        <w:pStyle w:val="PL"/>
      </w:pPr>
      <w:r>
        <w:t xml:space="preserve">  import _3gpp-common-subnetwork { prefix subnet3gpp; }</w:t>
      </w:r>
    </w:p>
    <w:p w14:paraId="208DE4CC" w14:textId="77777777" w:rsidR="00D7643F" w:rsidRDefault="00D7643F" w:rsidP="00D7643F">
      <w:pPr>
        <w:pStyle w:val="PL"/>
      </w:pPr>
      <w:r>
        <w:t xml:space="preserve">  import _3gpp-common-top { prefix top3gpp; }</w:t>
      </w:r>
    </w:p>
    <w:p w14:paraId="7E8F1A68" w14:textId="77777777" w:rsidR="00D7643F" w:rsidRDefault="00D7643F" w:rsidP="00D7643F">
      <w:pPr>
        <w:pStyle w:val="PL"/>
      </w:pPr>
      <w:r>
        <w:t xml:space="preserve">  import _3gpp-nr-nrm-nrcelldu { prefix nrcelldu3gpp; }</w:t>
      </w:r>
    </w:p>
    <w:p w14:paraId="52F4FFBE" w14:textId="77777777" w:rsidR="00D7643F" w:rsidRDefault="00D7643F" w:rsidP="00D7643F">
      <w:pPr>
        <w:pStyle w:val="PL"/>
      </w:pPr>
      <w:r>
        <w:t xml:space="preserve">  import _3gpp-nr-nrm-gnbdufunction { prefix gnbdu3gpp; }</w:t>
      </w:r>
    </w:p>
    <w:p w14:paraId="1C03EE86" w14:textId="77777777" w:rsidR="00D7643F" w:rsidRDefault="00D7643F" w:rsidP="00D7643F">
      <w:pPr>
        <w:pStyle w:val="PL"/>
      </w:pPr>
      <w:r>
        <w:t xml:space="preserve">  import _3gpp-common-managed-element { prefix me3gpp; }</w:t>
      </w:r>
    </w:p>
    <w:p w14:paraId="5DE23DA1" w14:textId="77777777" w:rsidR="00D7643F" w:rsidRDefault="00D7643F" w:rsidP="00D7643F">
      <w:pPr>
        <w:pStyle w:val="PL"/>
      </w:pPr>
    </w:p>
    <w:p w14:paraId="4B63371C" w14:textId="77777777" w:rsidR="00D7643F" w:rsidRDefault="00D7643F" w:rsidP="00D7643F">
      <w:pPr>
        <w:pStyle w:val="PL"/>
      </w:pPr>
      <w:r>
        <w:t xml:space="preserve">  organization "3GPP SA5";</w:t>
      </w:r>
    </w:p>
    <w:p w14:paraId="3845FD0C" w14:textId="77777777" w:rsidR="00D7643F" w:rsidRDefault="00D7643F" w:rsidP="00D7643F">
      <w:pPr>
        <w:pStyle w:val="PL"/>
      </w:pPr>
      <w:r>
        <w:t xml:space="preserve">  contact "https://www.3gpp.org/DynaReport/TSG-WG--S5--officials.htm?Itemid=464";</w:t>
      </w:r>
    </w:p>
    <w:p w14:paraId="700980F6" w14:textId="77777777" w:rsidR="00D7643F" w:rsidRDefault="00D7643F" w:rsidP="00D7643F">
      <w:pPr>
        <w:pStyle w:val="PL"/>
      </w:pPr>
      <w:r>
        <w:t xml:space="preserve">  description "Represents the CPCIConfigurationFunction Information Object </w:t>
      </w:r>
    </w:p>
    <w:p w14:paraId="37A541C6" w14:textId="77777777" w:rsidR="00D7643F" w:rsidRDefault="00D7643F" w:rsidP="00D7643F">
      <w:pPr>
        <w:pStyle w:val="PL"/>
      </w:pPr>
      <w:r>
        <w:t xml:space="preserve">    Class(IOC) that is part of the NR Network Resource Model.";</w:t>
      </w:r>
    </w:p>
    <w:p w14:paraId="59D90BB1" w14:textId="77777777" w:rsidR="00D7643F" w:rsidRDefault="00D7643F" w:rsidP="00D7643F">
      <w:pPr>
        <w:pStyle w:val="PL"/>
      </w:pPr>
      <w:r>
        <w:t xml:space="preserve">  reference "3GPP TS 28.541 5G Network Resource Model (NRM)";</w:t>
      </w:r>
    </w:p>
    <w:p w14:paraId="76A25911" w14:textId="77777777" w:rsidR="00D7643F" w:rsidRDefault="00D7643F" w:rsidP="00D7643F">
      <w:pPr>
        <w:pStyle w:val="PL"/>
      </w:pPr>
    </w:p>
    <w:p w14:paraId="4D3FE43A" w14:textId="77777777" w:rsidR="00D7643F" w:rsidRDefault="00D7643F" w:rsidP="00D7643F">
      <w:pPr>
        <w:pStyle w:val="PL"/>
      </w:pPr>
      <w:r>
        <w:t xml:space="preserve">  revision 2021-08-05 { reference S5-214053/CR-0518; }</w:t>
      </w:r>
    </w:p>
    <w:p w14:paraId="27235313" w14:textId="77777777" w:rsidR="00D7643F" w:rsidRDefault="00D7643F" w:rsidP="00D7643F">
      <w:pPr>
        <w:pStyle w:val="PL"/>
      </w:pPr>
      <w:r>
        <w:t xml:space="preserve">  revision 2020-05-08 { reference S5-203316; }</w:t>
      </w:r>
    </w:p>
    <w:p w14:paraId="1136B6C1" w14:textId="77777777" w:rsidR="00D7643F" w:rsidRDefault="00D7643F" w:rsidP="00D7643F">
      <w:pPr>
        <w:pStyle w:val="PL"/>
      </w:pPr>
    </w:p>
    <w:p w14:paraId="7B0DBC16" w14:textId="77777777" w:rsidR="00D7643F" w:rsidRDefault="00D7643F" w:rsidP="00D7643F">
      <w:pPr>
        <w:pStyle w:val="PL"/>
      </w:pPr>
      <w:r>
        <w:t xml:space="preserve">  grouping CPCIConfigurationFunctionGrp {</w:t>
      </w:r>
    </w:p>
    <w:p w14:paraId="58F59E1D" w14:textId="77777777" w:rsidR="00D7643F" w:rsidRDefault="00D7643F" w:rsidP="00D7643F">
      <w:pPr>
        <w:pStyle w:val="PL"/>
      </w:pPr>
      <w:r>
        <w:t xml:space="preserve">    description "Represents the CPCIConfigurationFunction IOC.";</w:t>
      </w:r>
    </w:p>
    <w:p w14:paraId="61BF9DC4" w14:textId="77777777" w:rsidR="00D7643F" w:rsidRDefault="00D7643F" w:rsidP="00D7643F">
      <w:pPr>
        <w:pStyle w:val="PL"/>
      </w:pPr>
    </w:p>
    <w:p w14:paraId="0F14633D" w14:textId="77777777" w:rsidR="00D7643F" w:rsidRDefault="00D7643F" w:rsidP="00D7643F">
      <w:pPr>
        <w:pStyle w:val="PL"/>
      </w:pPr>
      <w:r>
        <w:t xml:space="preserve">    leaf cPciConfigurationControl {</w:t>
      </w:r>
    </w:p>
    <w:p w14:paraId="1C2FD861" w14:textId="77777777" w:rsidR="00D7643F" w:rsidRDefault="00D7643F" w:rsidP="00D7643F">
      <w:pPr>
        <w:pStyle w:val="PL"/>
      </w:pPr>
      <w:r>
        <w:t xml:space="preserve">        description "This attribute determines whether the Centralized SON </w:t>
      </w:r>
    </w:p>
    <w:p w14:paraId="728CC412" w14:textId="77777777" w:rsidR="00D7643F" w:rsidRDefault="00D7643F" w:rsidP="00D7643F">
      <w:pPr>
        <w:pStyle w:val="PL"/>
      </w:pPr>
      <w:r>
        <w:t xml:space="preserve">          PCI configuration function is enabled or disabled.";</w:t>
      </w:r>
    </w:p>
    <w:p w14:paraId="1D4AE7A5" w14:textId="77777777" w:rsidR="00D7643F" w:rsidRDefault="00D7643F" w:rsidP="00D7643F">
      <w:pPr>
        <w:pStyle w:val="PL"/>
      </w:pPr>
      <w:r>
        <w:t xml:space="preserve">        type boolean;</w:t>
      </w:r>
    </w:p>
    <w:p w14:paraId="5DA55738" w14:textId="77777777" w:rsidR="00D7643F" w:rsidRDefault="00D7643F" w:rsidP="00D7643F">
      <w:pPr>
        <w:pStyle w:val="PL"/>
      </w:pPr>
      <w:r>
        <w:t xml:space="preserve">        mandatory true;</w:t>
      </w:r>
    </w:p>
    <w:p w14:paraId="2B0FD49D" w14:textId="77777777" w:rsidR="00D7643F" w:rsidRDefault="00D7643F" w:rsidP="00D7643F">
      <w:pPr>
        <w:pStyle w:val="PL"/>
      </w:pPr>
      <w:r>
        <w:t xml:space="preserve">    }</w:t>
      </w:r>
    </w:p>
    <w:p w14:paraId="195C59A3" w14:textId="77777777" w:rsidR="00D7643F" w:rsidRDefault="00D7643F" w:rsidP="00D7643F">
      <w:pPr>
        <w:pStyle w:val="PL"/>
      </w:pPr>
    </w:p>
    <w:p w14:paraId="06E78A73" w14:textId="77777777" w:rsidR="00D7643F" w:rsidRDefault="00D7643F" w:rsidP="00D7643F">
      <w:pPr>
        <w:pStyle w:val="PL"/>
      </w:pPr>
      <w:r>
        <w:t xml:space="preserve">    leaf-list cSonPciList {</w:t>
      </w:r>
    </w:p>
    <w:p w14:paraId="7BB71525" w14:textId="77777777" w:rsidR="00D7643F" w:rsidRDefault="00D7643F" w:rsidP="00D7643F">
      <w:pPr>
        <w:pStyle w:val="PL"/>
      </w:pPr>
      <w:r>
        <w:t xml:space="preserve">      type int32 { range "0..1007"; }</w:t>
      </w:r>
    </w:p>
    <w:p w14:paraId="39B33590" w14:textId="77777777" w:rsidR="00D7643F" w:rsidRDefault="00D7643F" w:rsidP="00D7643F">
      <w:pPr>
        <w:pStyle w:val="PL"/>
      </w:pPr>
      <w:r>
        <w:t xml:space="preserve">      min-elements 1;</w:t>
      </w:r>
    </w:p>
    <w:p w14:paraId="2B1A9860" w14:textId="77777777" w:rsidR="00D7643F" w:rsidRDefault="00D7643F" w:rsidP="00D7643F">
      <w:pPr>
        <w:pStyle w:val="PL"/>
      </w:pPr>
      <w:r>
        <w:t xml:space="preserve">      description "Holds a list of physical cell identities that can be </w:t>
      </w:r>
    </w:p>
    <w:p w14:paraId="36546428" w14:textId="77777777" w:rsidR="00D7643F" w:rsidRDefault="00D7643F" w:rsidP="00D7643F">
      <w:pPr>
        <w:pStyle w:val="PL"/>
      </w:pPr>
      <w:r>
        <w:t xml:space="preserve">        assigned to the pci attribute by gNB. The assignment algorithm is not </w:t>
      </w:r>
    </w:p>
    <w:p w14:paraId="5E931EBB" w14:textId="77777777" w:rsidR="00D7643F" w:rsidRDefault="00D7643F" w:rsidP="00D7643F">
      <w:pPr>
        <w:pStyle w:val="PL"/>
      </w:pPr>
      <w:r>
        <w:t xml:space="preserve">        specified. </w:t>
      </w:r>
    </w:p>
    <w:p w14:paraId="4D0EE1B8" w14:textId="77777777" w:rsidR="00D7643F" w:rsidRDefault="00D7643F" w:rsidP="00D7643F">
      <w:pPr>
        <w:pStyle w:val="PL"/>
      </w:pPr>
      <w:r>
        <w:t xml:space="preserve">        See TS 38.211 clause 7.4.2.1 for legal values of pci.</w:t>
      </w:r>
    </w:p>
    <w:p w14:paraId="4EF63E5D" w14:textId="77777777" w:rsidR="00D7643F" w:rsidRDefault="00D7643F" w:rsidP="00D7643F">
      <w:pPr>
        <w:pStyle w:val="PL"/>
      </w:pPr>
      <w:r>
        <w:t xml:space="preserve">        This attribute shall be supported if and only if the C-SON PCI </w:t>
      </w:r>
    </w:p>
    <w:p w14:paraId="57C34C8D" w14:textId="77777777" w:rsidR="00D7643F" w:rsidRDefault="00D7643F" w:rsidP="00D7643F">
      <w:pPr>
        <w:pStyle w:val="PL"/>
      </w:pPr>
      <w:r>
        <w:t xml:space="preserve">        configuration is supported.";</w:t>
      </w:r>
    </w:p>
    <w:p w14:paraId="7A5CA419" w14:textId="77777777" w:rsidR="00D7643F" w:rsidRDefault="00D7643F" w:rsidP="00D7643F">
      <w:pPr>
        <w:pStyle w:val="PL"/>
      </w:pPr>
      <w:r>
        <w:t xml:space="preserve">      reference "See TS 38.211 clause 7.4.2.1";</w:t>
      </w:r>
    </w:p>
    <w:p w14:paraId="4F103BFB" w14:textId="77777777" w:rsidR="00D7643F" w:rsidRDefault="00D7643F" w:rsidP="00D7643F">
      <w:pPr>
        <w:pStyle w:val="PL"/>
      </w:pPr>
      <w:r>
        <w:t xml:space="preserve">    }</w:t>
      </w:r>
    </w:p>
    <w:p w14:paraId="3CD9F16A" w14:textId="77777777" w:rsidR="00D7643F" w:rsidRDefault="00D7643F" w:rsidP="00D7643F">
      <w:pPr>
        <w:pStyle w:val="PL"/>
      </w:pPr>
      <w:r>
        <w:t xml:space="preserve">  }</w:t>
      </w:r>
    </w:p>
    <w:p w14:paraId="100F3232" w14:textId="77777777" w:rsidR="00D7643F" w:rsidRDefault="00D7643F" w:rsidP="00D7643F">
      <w:pPr>
        <w:pStyle w:val="PL"/>
      </w:pPr>
    </w:p>
    <w:p w14:paraId="320574F7" w14:textId="77777777" w:rsidR="00D7643F" w:rsidRDefault="00D7643F" w:rsidP="00D7643F">
      <w:pPr>
        <w:pStyle w:val="PL"/>
      </w:pPr>
      <w:r>
        <w:t xml:space="preserve">  grouping CPCIConfigurationFunctionSubtree {</w:t>
      </w:r>
    </w:p>
    <w:p w14:paraId="1665088A" w14:textId="77777777" w:rsidR="00D7643F" w:rsidRDefault="00D7643F" w:rsidP="00D7643F">
      <w:pPr>
        <w:pStyle w:val="PL"/>
      </w:pPr>
      <w:r>
        <w:t xml:space="preserve">    list CPCIConfigurationFunction {</w:t>
      </w:r>
    </w:p>
    <w:p w14:paraId="3D0563AF" w14:textId="77777777" w:rsidR="00D7643F" w:rsidRDefault="00D7643F" w:rsidP="00D7643F">
      <w:pPr>
        <w:pStyle w:val="PL"/>
      </w:pPr>
      <w:r>
        <w:t xml:space="preserve">      description "This IOC contains attributes to support the Cross </w:t>
      </w:r>
    </w:p>
    <w:p w14:paraId="12CE0A57" w14:textId="77777777" w:rsidR="00D7643F" w:rsidRDefault="00D7643F" w:rsidP="00D7643F">
      <w:pPr>
        <w:pStyle w:val="PL"/>
      </w:pPr>
      <w:r>
        <w:t xml:space="preserve">        Domain-Centralized SON function of PCI configuration</w:t>
      </w:r>
    </w:p>
    <w:p w14:paraId="056F7650" w14:textId="77777777" w:rsidR="00D7643F" w:rsidRDefault="00D7643F" w:rsidP="00D7643F">
      <w:pPr>
        <w:pStyle w:val="PL"/>
      </w:pPr>
      <w:r>
        <w:t xml:space="preserve">        </w:t>
      </w:r>
    </w:p>
    <w:p w14:paraId="201A9236" w14:textId="77777777" w:rsidR="00D7643F" w:rsidRDefault="00D7643F" w:rsidP="00D7643F">
      <w:pPr>
        <w:pStyle w:val="PL"/>
      </w:pPr>
      <w:r>
        <w:t xml:space="preserve">        In the case where multiple CPCIConfiguration MOIs exist at different </w:t>
      </w:r>
    </w:p>
    <w:p w14:paraId="3667EF78" w14:textId="77777777" w:rsidR="00D7643F" w:rsidRDefault="00D7643F" w:rsidP="00D7643F">
      <w:pPr>
        <w:pStyle w:val="PL"/>
      </w:pPr>
      <w:r>
        <w:t xml:space="preserve">        levels of the containment tree, the CPCIConfiguration MOI at the lower </w:t>
      </w:r>
    </w:p>
    <w:p w14:paraId="4C5A9DDE" w14:textId="77777777" w:rsidR="00D7643F" w:rsidRDefault="00D7643F" w:rsidP="00D7643F">
      <w:pPr>
        <w:pStyle w:val="PL"/>
      </w:pPr>
      <w:r>
        <w:t xml:space="preserve">        level overrides the CPCIConfiguration MOIs at higher level(s) of the </w:t>
      </w:r>
    </w:p>
    <w:p w14:paraId="4B672E3B" w14:textId="77777777" w:rsidR="00D7643F" w:rsidRDefault="00D7643F" w:rsidP="00D7643F">
      <w:pPr>
        <w:pStyle w:val="PL"/>
      </w:pPr>
      <w:r>
        <w:t xml:space="preserve">        same containment tree.";</w:t>
      </w:r>
    </w:p>
    <w:p w14:paraId="50656C71" w14:textId="77777777" w:rsidR="00D7643F" w:rsidRDefault="00D7643F" w:rsidP="00D7643F">
      <w:pPr>
        <w:pStyle w:val="PL"/>
      </w:pPr>
      <w:r>
        <w:t xml:space="preserve">      reference "clause 7.2.1 in TS 28.313";</w:t>
      </w:r>
    </w:p>
    <w:p w14:paraId="5DFE112D" w14:textId="77777777" w:rsidR="00D7643F" w:rsidRDefault="00D7643F" w:rsidP="00D7643F">
      <w:pPr>
        <w:pStyle w:val="PL"/>
      </w:pPr>
      <w:r>
        <w:t xml:space="preserve">      key id;   </w:t>
      </w:r>
    </w:p>
    <w:p w14:paraId="76E5DB4A" w14:textId="77777777" w:rsidR="00D7643F" w:rsidRDefault="00D7643F" w:rsidP="00D7643F">
      <w:pPr>
        <w:pStyle w:val="PL"/>
      </w:pPr>
      <w:r>
        <w:t xml:space="preserve">      uses top3gpp:Top_Grp ;      </w:t>
      </w:r>
    </w:p>
    <w:p w14:paraId="6B1A8DF5" w14:textId="77777777" w:rsidR="00D7643F" w:rsidRDefault="00D7643F" w:rsidP="00D7643F">
      <w:pPr>
        <w:pStyle w:val="PL"/>
      </w:pPr>
      <w:r>
        <w:t xml:space="preserve">      container attributes {</w:t>
      </w:r>
    </w:p>
    <w:p w14:paraId="74C4D561" w14:textId="77777777" w:rsidR="00D7643F" w:rsidRDefault="00D7643F" w:rsidP="00D7643F">
      <w:pPr>
        <w:pStyle w:val="PL"/>
      </w:pPr>
      <w:r>
        <w:t xml:space="preserve">        uses CPCIConfigurationFunctionGrp ;</w:t>
      </w:r>
    </w:p>
    <w:p w14:paraId="3E3AE14D" w14:textId="77777777" w:rsidR="00D7643F" w:rsidRDefault="00D7643F" w:rsidP="00D7643F">
      <w:pPr>
        <w:pStyle w:val="PL"/>
      </w:pPr>
      <w:r>
        <w:t xml:space="preserve">      }      </w:t>
      </w:r>
    </w:p>
    <w:p w14:paraId="73E21293" w14:textId="77777777" w:rsidR="00D7643F" w:rsidRDefault="00D7643F" w:rsidP="00D7643F">
      <w:pPr>
        <w:pStyle w:val="PL"/>
      </w:pPr>
      <w:r>
        <w:t xml:space="preserve">    }</w:t>
      </w:r>
    </w:p>
    <w:p w14:paraId="42EF75CE" w14:textId="77777777" w:rsidR="00D7643F" w:rsidRDefault="00D7643F" w:rsidP="00D7643F">
      <w:pPr>
        <w:pStyle w:val="PL"/>
      </w:pPr>
      <w:r>
        <w:t xml:space="preserve">  }</w:t>
      </w:r>
    </w:p>
    <w:p w14:paraId="778748F5" w14:textId="77777777" w:rsidR="00D7643F" w:rsidRDefault="00D7643F" w:rsidP="00D7643F">
      <w:pPr>
        <w:pStyle w:val="PL"/>
      </w:pPr>
    </w:p>
    <w:p w14:paraId="1C06D924" w14:textId="77777777" w:rsidR="00D7643F" w:rsidRDefault="00D7643F" w:rsidP="00D7643F">
      <w:pPr>
        <w:pStyle w:val="PL"/>
      </w:pPr>
      <w:r>
        <w:t xml:space="preserve">  augment /me3gpp:ManagedElement/gnbdu3gpp:GNBDUFunction/nrcelldu3gpp:NRCellDU {</w:t>
      </w:r>
    </w:p>
    <w:p w14:paraId="4DC4F08D" w14:textId="77777777" w:rsidR="00D7643F" w:rsidRDefault="00D7643F" w:rsidP="00D7643F">
      <w:pPr>
        <w:pStyle w:val="PL"/>
      </w:pPr>
      <w:r>
        <w:t xml:space="preserve">    if-feature nrcelldu3gpp:CPCIConfigurationFunction;</w:t>
      </w:r>
    </w:p>
    <w:p w14:paraId="174D2D16" w14:textId="77777777" w:rsidR="00D7643F" w:rsidRDefault="00D7643F" w:rsidP="00D7643F">
      <w:pPr>
        <w:pStyle w:val="PL"/>
      </w:pPr>
      <w:r>
        <w:t xml:space="preserve">    uses CPCIConfigurationFunctionSubtree;</w:t>
      </w:r>
    </w:p>
    <w:p w14:paraId="06C772FF" w14:textId="77777777" w:rsidR="00D7643F" w:rsidRDefault="00D7643F" w:rsidP="00D7643F">
      <w:pPr>
        <w:pStyle w:val="PL"/>
      </w:pPr>
      <w:r>
        <w:t xml:space="preserve">  }</w:t>
      </w:r>
    </w:p>
    <w:p w14:paraId="2C93577C" w14:textId="77777777" w:rsidR="00D7643F" w:rsidRDefault="00D7643F" w:rsidP="00D7643F">
      <w:pPr>
        <w:pStyle w:val="PL"/>
      </w:pPr>
      <w:r>
        <w:t xml:space="preserve">  augment /me3gpp:ManagedElement {</w:t>
      </w:r>
    </w:p>
    <w:p w14:paraId="2B900864" w14:textId="77777777" w:rsidR="00D7643F" w:rsidRDefault="00D7643F" w:rsidP="00D7643F">
      <w:pPr>
        <w:pStyle w:val="PL"/>
      </w:pPr>
      <w:r>
        <w:t xml:space="preserve">    if-feature me3gpp:CPCIConfigurationFunction;</w:t>
      </w:r>
    </w:p>
    <w:p w14:paraId="4F9E9DB9" w14:textId="77777777" w:rsidR="00D7643F" w:rsidRDefault="00D7643F" w:rsidP="00D7643F">
      <w:pPr>
        <w:pStyle w:val="PL"/>
      </w:pPr>
      <w:r>
        <w:t xml:space="preserve">    uses CPCIConfigurationFunctionSubtree;</w:t>
      </w:r>
    </w:p>
    <w:p w14:paraId="1315A14B" w14:textId="77777777" w:rsidR="00D7643F" w:rsidRDefault="00D7643F" w:rsidP="00D7643F">
      <w:pPr>
        <w:pStyle w:val="PL"/>
      </w:pPr>
      <w:r>
        <w:t xml:space="preserve">  }</w:t>
      </w:r>
    </w:p>
    <w:p w14:paraId="3FD980FB" w14:textId="77777777" w:rsidR="00D7643F" w:rsidRDefault="00D7643F" w:rsidP="00D7643F">
      <w:pPr>
        <w:pStyle w:val="PL"/>
      </w:pPr>
      <w:r>
        <w:t xml:space="preserve">  augment /subnet3gpp:SubNetwork {</w:t>
      </w:r>
    </w:p>
    <w:p w14:paraId="1635E2A5" w14:textId="77777777" w:rsidR="00D7643F" w:rsidRDefault="00D7643F" w:rsidP="00D7643F">
      <w:pPr>
        <w:pStyle w:val="PL"/>
      </w:pPr>
      <w:r>
        <w:t xml:space="preserve">    if-feature subnet3gpp:CPCIConfigurationFunction;</w:t>
      </w:r>
    </w:p>
    <w:p w14:paraId="2C449608" w14:textId="77777777" w:rsidR="00D7643F" w:rsidRDefault="00D7643F" w:rsidP="00D7643F">
      <w:pPr>
        <w:pStyle w:val="PL"/>
      </w:pPr>
      <w:r>
        <w:t xml:space="preserve">    uses CPCIConfigurationFunctionSubtree;</w:t>
      </w:r>
    </w:p>
    <w:p w14:paraId="5E3C6C53" w14:textId="77777777" w:rsidR="00D7643F" w:rsidRDefault="00D7643F" w:rsidP="00D7643F">
      <w:pPr>
        <w:pStyle w:val="PL"/>
      </w:pPr>
      <w:r>
        <w:t xml:space="preserve">  }</w:t>
      </w:r>
    </w:p>
    <w:p w14:paraId="42EFE64E" w14:textId="77777777" w:rsidR="00EB37FA" w:rsidRDefault="00D7643F" w:rsidP="00EB37FA">
      <w:pPr>
        <w:pStyle w:val="PL"/>
      </w:pPr>
      <w:r>
        <w:t>}</w:t>
      </w:r>
    </w:p>
    <w:p w14:paraId="4F148790" w14:textId="0863066C" w:rsidR="00D7643F" w:rsidRDefault="00EB37FA" w:rsidP="00EB37FA">
      <w:pPr>
        <w:pStyle w:val="PL"/>
      </w:pPr>
      <w:r>
        <w:t>&lt;CODE ENDS&gt;</w:t>
      </w:r>
    </w:p>
    <w:p w14:paraId="2CE76229" w14:textId="26A71E25" w:rsidR="008A35FC" w:rsidRDefault="008A35FC" w:rsidP="008A35FC">
      <w:pPr>
        <w:pStyle w:val="Heading2"/>
        <w:rPr>
          <w:lang w:eastAsia="zh-CN"/>
        </w:rPr>
      </w:pPr>
      <w:bookmarkStart w:id="207" w:name="_Toc59183363"/>
      <w:bookmarkStart w:id="208" w:name="_Toc59184829"/>
      <w:bookmarkStart w:id="209" w:name="_Toc59195764"/>
      <w:bookmarkStart w:id="210" w:name="_Toc59440193"/>
      <w:bookmarkStart w:id="211" w:name="_Toc67990642"/>
      <w:r>
        <w:rPr>
          <w:lang w:eastAsia="zh-CN"/>
        </w:rPr>
        <w:t>E.5.34</w:t>
      </w:r>
      <w:r>
        <w:rPr>
          <w:lang w:eastAsia="zh-CN"/>
        </w:rPr>
        <w:tab/>
        <w:t>module _3gpp-nr-nrm-cesmanagementfunction.yang</w:t>
      </w:r>
      <w:bookmarkEnd w:id="207"/>
      <w:bookmarkEnd w:id="208"/>
      <w:bookmarkEnd w:id="209"/>
      <w:bookmarkEnd w:id="210"/>
      <w:bookmarkEnd w:id="211"/>
    </w:p>
    <w:p w14:paraId="2F0CD6AB" w14:textId="1A9418F1" w:rsidR="007A16E2" w:rsidRDefault="007A16E2" w:rsidP="00D7643F">
      <w:pPr>
        <w:pStyle w:val="PL"/>
      </w:pPr>
      <w:r w:rsidRPr="000C3558">
        <w:rPr>
          <w:rFonts w:cs="Courier New"/>
          <w:szCs w:val="16"/>
          <w:lang w:eastAsia="zh-CN"/>
        </w:rPr>
        <w:t>&lt;CODE BEGINS&gt;</w:t>
      </w:r>
    </w:p>
    <w:p w14:paraId="7FEC649B" w14:textId="2E9BEE2C" w:rsidR="00D7643F" w:rsidRDefault="00D7643F" w:rsidP="00D7643F">
      <w:pPr>
        <w:pStyle w:val="PL"/>
      </w:pPr>
      <w:r>
        <w:t>module _3gpp-nr-nrm-cesmanagementfunction {</w:t>
      </w:r>
    </w:p>
    <w:p w14:paraId="2ADC85E5" w14:textId="77777777" w:rsidR="00D7643F" w:rsidRDefault="00D7643F" w:rsidP="00D7643F">
      <w:pPr>
        <w:pStyle w:val="PL"/>
      </w:pPr>
      <w:r>
        <w:t xml:space="preserve">  yang-version 1.1;</w:t>
      </w:r>
    </w:p>
    <w:p w14:paraId="69097822" w14:textId="77777777" w:rsidR="00D7643F" w:rsidRDefault="00D7643F" w:rsidP="00D7643F">
      <w:pPr>
        <w:pStyle w:val="PL"/>
      </w:pPr>
      <w:r>
        <w:t xml:space="preserve">  namespace "urn:3gpp:sa5:_3gpp-nr-nrm-cesmanagementfunction";</w:t>
      </w:r>
    </w:p>
    <w:p w14:paraId="2B52974E" w14:textId="77777777" w:rsidR="00D7643F" w:rsidRDefault="00D7643F" w:rsidP="00D7643F">
      <w:pPr>
        <w:pStyle w:val="PL"/>
      </w:pPr>
      <w:r>
        <w:t xml:space="preserve">  prefix "cesmf3gpp";</w:t>
      </w:r>
    </w:p>
    <w:p w14:paraId="1A8354D8" w14:textId="77777777" w:rsidR="00D7643F" w:rsidRDefault="00D7643F" w:rsidP="00D7643F">
      <w:pPr>
        <w:pStyle w:val="PL"/>
      </w:pPr>
    </w:p>
    <w:p w14:paraId="3B5A9D37" w14:textId="77777777" w:rsidR="00D7643F" w:rsidRDefault="00D7643F" w:rsidP="00D7643F">
      <w:pPr>
        <w:pStyle w:val="PL"/>
      </w:pPr>
      <w:r>
        <w:t xml:space="preserve">  import _3gpp-common-subnetwork { prefix subnet3gpp; }</w:t>
      </w:r>
    </w:p>
    <w:p w14:paraId="1E4E0A0B" w14:textId="77777777" w:rsidR="00D7643F" w:rsidRDefault="00D7643F" w:rsidP="00D7643F">
      <w:pPr>
        <w:pStyle w:val="PL"/>
      </w:pPr>
      <w:r>
        <w:t xml:space="preserve">  import _3gpp-common-top { prefix top3gpp; }</w:t>
      </w:r>
    </w:p>
    <w:p w14:paraId="32E41147" w14:textId="77777777" w:rsidR="00D7643F" w:rsidRDefault="00D7643F" w:rsidP="00D7643F">
      <w:pPr>
        <w:pStyle w:val="PL"/>
      </w:pPr>
      <w:r>
        <w:t xml:space="preserve">  import _3gpp-nr-nrm-nrcellcu { prefix nrcellcu3gpp; }</w:t>
      </w:r>
    </w:p>
    <w:p w14:paraId="72779CFE" w14:textId="77777777" w:rsidR="00D7643F" w:rsidRDefault="00D7643F" w:rsidP="00D7643F">
      <w:pPr>
        <w:pStyle w:val="PL"/>
      </w:pPr>
      <w:r>
        <w:t xml:space="preserve">  import _3gpp-nr-nrm-gnbcucpfunction { prefix gnbcucp3gpp; }</w:t>
      </w:r>
    </w:p>
    <w:p w14:paraId="71CEB20F" w14:textId="77777777" w:rsidR="00D7643F" w:rsidRDefault="00D7643F" w:rsidP="00D7643F">
      <w:pPr>
        <w:pStyle w:val="PL"/>
      </w:pPr>
      <w:r>
        <w:t xml:space="preserve">  import _3gpp-common-managed-element { prefix me3gpp; }</w:t>
      </w:r>
    </w:p>
    <w:p w14:paraId="2191D7F8" w14:textId="77777777" w:rsidR="00D7643F" w:rsidRDefault="00D7643F" w:rsidP="00D7643F">
      <w:pPr>
        <w:pStyle w:val="PL"/>
      </w:pPr>
      <w:r>
        <w:t xml:space="preserve">  import _3gpp-5g-common-yang-types { prefix type5g3gpp; }</w:t>
      </w:r>
    </w:p>
    <w:p w14:paraId="73171BEF" w14:textId="77777777" w:rsidR="00D7643F" w:rsidRDefault="00D7643F" w:rsidP="00D7643F">
      <w:pPr>
        <w:pStyle w:val="PL"/>
      </w:pPr>
    </w:p>
    <w:p w14:paraId="58978DAB" w14:textId="77777777" w:rsidR="00D7643F" w:rsidRDefault="00D7643F" w:rsidP="00D7643F">
      <w:pPr>
        <w:pStyle w:val="PL"/>
      </w:pPr>
      <w:r>
        <w:t xml:space="preserve">  organization "3GPP SA5";</w:t>
      </w:r>
    </w:p>
    <w:p w14:paraId="4922BE0D" w14:textId="77777777" w:rsidR="00D7643F" w:rsidRDefault="00D7643F" w:rsidP="00D7643F">
      <w:pPr>
        <w:pStyle w:val="PL"/>
      </w:pPr>
      <w:r>
        <w:t xml:space="preserve">  contact "https://www.3gpp.org/DynaReport/TSG-WG--S5--officials.htm?Itemid=464";</w:t>
      </w:r>
    </w:p>
    <w:p w14:paraId="54E1C5E6" w14:textId="77777777" w:rsidR="00D7643F" w:rsidRDefault="00D7643F" w:rsidP="00D7643F">
      <w:pPr>
        <w:pStyle w:val="PL"/>
      </w:pPr>
      <w:r>
        <w:t xml:space="preserve">  description "Defines the YANG mapping of the CESManagementFunction </w:t>
      </w:r>
    </w:p>
    <w:p w14:paraId="7471E5D6" w14:textId="77777777" w:rsidR="00D7643F" w:rsidRDefault="00D7643F" w:rsidP="00D7643F">
      <w:pPr>
        <w:pStyle w:val="PL"/>
      </w:pPr>
      <w:r>
        <w:t xml:space="preserve">    Information Object Class (IOC) that is part of the NR Network Resource Model</w:t>
      </w:r>
    </w:p>
    <w:p w14:paraId="508B486A" w14:textId="77777777" w:rsidR="00D7643F" w:rsidRDefault="00D7643F" w:rsidP="00D7643F">
      <w:pPr>
        <w:pStyle w:val="PL"/>
      </w:pPr>
      <w:r>
        <w:t xml:space="preserve">    (NRM).";</w:t>
      </w:r>
    </w:p>
    <w:p w14:paraId="0A65E626" w14:textId="77777777" w:rsidR="00D7643F" w:rsidRDefault="00D7643F" w:rsidP="00D7643F">
      <w:pPr>
        <w:pStyle w:val="PL"/>
      </w:pPr>
      <w:r>
        <w:t xml:space="preserve">  reference "3GPP TS 28.541 5G Network Resource Model (NRM)";</w:t>
      </w:r>
    </w:p>
    <w:p w14:paraId="023AF8E7" w14:textId="77777777" w:rsidR="00D7643F" w:rsidRDefault="00D7643F" w:rsidP="00D7643F">
      <w:pPr>
        <w:pStyle w:val="PL"/>
      </w:pPr>
    </w:p>
    <w:p w14:paraId="2B6B7921" w14:textId="77777777" w:rsidR="00D7643F" w:rsidRDefault="00D7643F" w:rsidP="00D7643F">
      <w:pPr>
        <w:pStyle w:val="PL"/>
      </w:pPr>
      <w:r>
        <w:t xml:space="preserve">  revision 2021-08-05 { reference S5-214053/CR-0518; }</w:t>
      </w:r>
    </w:p>
    <w:p w14:paraId="5512BE35" w14:textId="77777777" w:rsidR="00D7643F" w:rsidRDefault="00D7643F" w:rsidP="00D7643F">
      <w:pPr>
        <w:pStyle w:val="PL"/>
      </w:pPr>
      <w:r>
        <w:t xml:space="preserve">  revision 2020-05-08 { reference S5-203316; }</w:t>
      </w:r>
    </w:p>
    <w:p w14:paraId="4B17D237" w14:textId="77777777" w:rsidR="00D7643F" w:rsidRDefault="00D7643F" w:rsidP="00D7643F">
      <w:pPr>
        <w:pStyle w:val="PL"/>
      </w:pPr>
    </w:p>
    <w:p w14:paraId="6BE87573" w14:textId="77777777" w:rsidR="00D7643F" w:rsidRDefault="00D7643F" w:rsidP="00D7643F">
      <w:pPr>
        <w:pStyle w:val="PL"/>
      </w:pPr>
      <w:r>
        <w:t xml:space="preserve">  grouping loadTimeThresholdGrp {</w:t>
      </w:r>
    </w:p>
    <w:p w14:paraId="4FEEA514" w14:textId="77777777" w:rsidR="00D7643F" w:rsidRDefault="00D7643F" w:rsidP="00D7643F">
      <w:pPr>
        <w:pStyle w:val="PL"/>
      </w:pPr>
      <w:r>
        <w:t xml:space="preserve">    description "Represents the the traffic load threshold and the time </w:t>
      </w:r>
    </w:p>
    <w:p w14:paraId="113FC41D" w14:textId="77777777" w:rsidR="00D7643F" w:rsidRDefault="00D7643F" w:rsidP="00D7643F">
      <w:pPr>
        <w:pStyle w:val="PL"/>
      </w:pPr>
      <w:r>
        <w:t xml:space="preserve">      duration.";</w:t>
      </w:r>
    </w:p>
    <w:p w14:paraId="565349D3" w14:textId="77777777" w:rsidR="00D7643F" w:rsidRDefault="00D7643F" w:rsidP="00D7643F">
      <w:pPr>
        <w:pStyle w:val="PL"/>
      </w:pPr>
    </w:p>
    <w:p w14:paraId="544413D2" w14:textId="77777777" w:rsidR="00D7643F" w:rsidRDefault="00D7643F" w:rsidP="00D7643F">
      <w:pPr>
        <w:pStyle w:val="PL"/>
      </w:pPr>
      <w:r>
        <w:t xml:space="preserve">    leaf loadThreshold {</w:t>
      </w:r>
    </w:p>
    <w:p w14:paraId="52B935E8" w14:textId="77777777" w:rsidR="00D7643F" w:rsidRDefault="00D7643F" w:rsidP="00D7643F">
      <w:pPr>
        <w:pStyle w:val="PL"/>
      </w:pPr>
      <w:r>
        <w:t xml:space="preserve">      description "This attribute is used by distributed ES algorithms to allow</w:t>
      </w:r>
    </w:p>
    <w:p w14:paraId="2655DE39" w14:textId="77777777" w:rsidR="00D7643F" w:rsidRDefault="00D7643F" w:rsidP="00D7643F">
      <w:pPr>
        <w:pStyle w:val="PL"/>
      </w:pPr>
      <w:r>
        <w:t xml:space="preserve">        a cell to enter the energySaving state.";</w:t>
      </w:r>
    </w:p>
    <w:p w14:paraId="473AFB7C" w14:textId="77777777" w:rsidR="00D7643F" w:rsidRDefault="00D7643F" w:rsidP="00D7643F">
      <w:pPr>
        <w:pStyle w:val="PL"/>
      </w:pPr>
      <w:r>
        <w:t xml:space="preserve">      type type5g3gpp:EnergySavingLoadThresholdT;</w:t>
      </w:r>
    </w:p>
    <w:p w14:paraId="3CCEA887" w14:textId="77777777" w:rsidR="00D7643F" w:rsidRDefault="00D7643F" w:rsidP="00D7643F">
      <w:pPr>
        <w:pStyle w:val="PL"/>
      </w:pPr>
      <w:r>
        <w:t xml:space="preserve">    }</w:t>
      </w:r>
    </w:p>
    <w:p w14:paraId="5F240CC5" w14:textId="77777777" w:rsidR="00D7643F" w:rsidRDefault="00D7643F" w:rsidP="00D7643F">
      <w:pPr>
        <w:pStyle w:val="PL"/>
      </w:pPr>
      <w:r>
        <w:t xml:space="preserve">    leaf timeDuration {</w:t>
      </w:r>
    </w:p>
    <w:p w14:paraId="050AD795" w14:textId="77777777" w:rsidR="00D7643F" w:rsidRDefault="00D7643F" w:rsidP="00D7643F">
      <w:pPr>
        <w:pStyle w:val="PL"/>
      </w:pPr>
      <w:r>
        <w:t xml:space="preserve">      description "The time duration indicates how long the traffic load </w:t>
      </w:r>
    </w:p>
    <w:p w14:paraId="0BFD25D4" w14:textId="77777777" w:rsidR="00D7643F" w:rsidRDefault="00D7643F" w:rsidP="00D7643F">
      <w:pPr>
        <w:pStyle w:val="PL"/>
      </w:pPr>
      <w:r>
        <w:t xml:space="preserve">        (either for UL or DL) in the cell needs to have been above the </w:t>
      </w:r>
    </w:p>
    <w:p w14:paraId="09A1006C" w14:textId="77777777" w:rsidR="00D7643F" w:rsidRDefault="00D7643F" w:rsidP="00D7643F">
      <w:pPr>
        <w:pStyle w:val="PL"/>
      </w:pPr>
      <w:r>
        <w:t xml:space="preserve">        threshold to wake up one or more original cells which have been </w:t>
      </w:r>
    </w:p>
    <w:p w14:paraId="0099F0E0" w14:textId="77777777" w:rsidR="00D7643F" w:rsidRDefault="00D7643F" w:rsidP="00D7643F">
      <w:pPr>
        <w:pStyle w:val="PL"/>
      </w:pPr>
      <w:r>
        <w:t xml:space="preserve">        provided backup coverage by the candidate cell.";</w:t>
      </w:r>
    </w:p>
    <w:p w14:paraId="2CBA7959" w14:textId="77777777" w:rsidR="00D7643F" w:rsidRDefault="00D7643F" w:rsidP="00D7643F">
      <w:pPr>
        <w:pStyle w:val="PL"/>
      </w:pPr>
      <w:r>
        <w:t xml:space="preserve">      type type5g3gpp:EnergySavingLoadThresholdT;</w:t>
      </w:r>
    </w:p>
    <w:p w14:paraId="08CE191D" w14:textId="77777777" w:rsidR="00D7643F" w:rsidRDefault="00D7643F" w:rsidP="00D7643F">
      <w:pPr>
        <w:pStyle w:val="PL"/>
      </w:pPr>
      <w:r>
        <w:t xml:space="preserve">    }</w:t>
      </w:r>
    </w:p>
    <w:p w14:paraId="65A61AFA" w14:textId="77777777" w:rsidR="00D7643F" w:rsidRDefault="00D7643F" w:rsidP="00D7643F">
      <w:pPr>
        <w:pStyle w:val="PL"/>
      </w:pPr>
      <w:r>
        <w:t xml:space="preserve">  }</w:t>
      </w:r>
    </w:p>
    <w:p w14:paraId="3065DC2C" w14:textId="77777777" w:rsidR="00D7643F" w:rsidRDefault="00D7643F" w:rsidP="00D7643F">
      <w:pPr>
        <w:pStyle w:val="PL"/>
      </w:pPr>
      <w:r>
        <w:t xml:space="preserve">  grouping CESManagementFunctionGrp {</w:t>
      </w:r>
    </w:p>
    <w:p w14:paraId="4EBC62FE" w14:textId="77777777" w:rsidR="00D7643F" w:rsidRDefault="00D7643F" w:rsidP="00D7643F">
      <w:pPr>
        <w:pStyle w:val="PL"/>
      </w:pPr>
      <w:r>
        <w:t xml:space="preserve">    description "Represents the CESManagementFunction IOC.";</w:t>
      </w:r>
    </w:p>
    <w:p w14:paraId="2C2E9067" w14:textId="77777777" w:rsidR="00D7643F" w:rsidRDefault="00D7643F" w:rsidP="00D7643F">
      <w:pPr>
        <w:pStyle w:val="PL"/>
      </w:pPr>
    </w:p>
    <w:p w14:paraId="11668900" w14:textId="77777777" w:rsidR="00D7643F" w:rsidRDefault="00D7643F" w:rsidP="00D7643F">
      <w:pPr>
        <w:pStyle w:val="PL"/>
      </w:pPr>
      <w:r>
        <w:t xml:space="preserve">    leaf cesSwitch {</w:t>
      </w:r>
    </w:p>
    <w:p w14:paraId="25A286B7" w14:textId="77777777" w:rsidR="00D7643F" w:rsidRDefault="00D7643F" w:rsidP="00D7643F">
      <w:pPr>
        <w:pStyle w:val="PL"/>
      </w:pPr>
      <w:r>
        <w:t xml:space="preserve">      description "This attribute determines whether the Centralized SON energy</w:t>
      </w:r>
    </w:p>
    <w:p w14:paraId="6716D96B" w14:textId="77777777" w:rsidR="00D7643F" w:rsidRDefault="00D7643F" w:rsidP="00D7643F">
      <w:pPr>
        <w:pStyle w:val="PL"/>
      </w:pPr>
      <w:r>
        <w:t xml:space="preserve">        saving function is enabled or disabled.";</w:t>
      </w:r>
    </w:p>
    <w:p w14:paraId="729FCDE3" w14:textId="77777777" w:rsidR="00D7643F" w:rsidRDefault="00D7643F" w:rsidP="00D7643F">
      <w:pPr>
        <w:pStyle w:val="PL"/>
      </w:pPr>
      <w:r>
        <w:t xml:space="preserve">      type boolean;</w:t>
      </w:r>
    </w:p>
    <w:p w14:paraId="77AA6C81" w14:textId="77777777" w:rsidR="00D7643F" w:rsidRDefault="00D7643F" w:rsidP="00D7643F">
      <w:pPr>
        <w:pStyle w:val="PL"/>
      </w:pPr>
      <w:r>
        <w:t xml:space="preserve">      default true;</w:t>
      </w:r>
    </w:p>
    <w:p w14:paraId="6011988F" w14:textId="77777777" w:rsidR="00D7643F" w:rsidRDefault="00D7643F" w:rsidP="00D7643F">
      <w:pPr>
        <w:pStyle w:val="PL"/>
      </w:pPr>
      <w:r>
        <w:t xml:space="preserve">    }</w:t>
      </w:r>
    </w:p>
    <w:p w14:paraId="1E167DFE" w14:textId="77777777" w:rsidR="00D7643F" w:rsidRDefault="00D7643F" w:rsidP="00D7643F">
      <w:pPr>
        <w:pStyle w:val="PL"/>
      </w:pPr>
      <w:r>
        <w:t xml:space="preserve">    list intraRatEsActivationOriginalCellLoadParameters {</w:t>
      </w:r>
    </w:p>
    <w:p w14:paraId="5FEC3D28" w14:textId="77777777" w:rsidR="00D7643F" w:rsidRDefault="00D7643F" w:rsidP="00D7643F">
      <w:pPr>
        <w:pStyle w:val="PL"/>
      </w:pPr>
      <w:r>
        <w:t xml:space="preserve">      description "This attributes is relevant, if the cell acts as an original</w:t>
      </w:r>
    </w:p>
    <w:p w14:paraId="04F3171A" w14:textId="77777777" w:rsidR="00D7643F" w:rsidRDefault="00D7643F" w:rsidP="00D7643F">
      <w:pPr>
        <w:pStyle w:val="PL"/>
      </w:pPr>
      <w:r>
        <w:t xml:space="preserve">        cell.This attribute indicates the traffic load threshold and the time </w:t>
      </w:r>
    </w:p>
    <w:p w14:paraId="7CCA05AD" w14:textId="77777777" w:rsidR="00D7643F" w:rsidRDefault="00D7643F" w:rsidP="00D7643F">
      <w:pPr>
        <w:pStyle w:val="PL"/>
      </w:pPr>
      <w:r>
        <w:t xml:space="preserve">        duration, which are used by distributed ES algorithms to allow a cell </w:t>
      </w:r>
    </w:p>
    <w:p w14:paraId="6D48B7C1" w14:textId="77777777" w:rsidR="00D7643F" w:rsidRDefault="00D7643F" w:rsidP="00D7643F">
      <w:pPr>
        <w:pStyle w:val="PL"/>
      </w:pPr>
      <w:r>
        <w:t xml:space="preserve">        to enter the energySaving state. The time duration indicates how long </w:t>
      </w:r>
    </w:p>
    <w:p w14:paraId="19BE5556" w14:textId="77777777" w:rsidR="00D7643F" w:rsidRDefault="00D7643F" w:rsidP="00D7643F">
      <w:pPr>
        <w:pStyle w:val="PL"/>
      </w:pPr>
      <w:r>
        <w:t xml:space="preserve">        the load needs to have been below the threshold.";</w:t>
      </w:r>
    </w:p>
    <w:p w14:paraId="35DC7F36" w14:textId="77777777" w:rsidR="00D7643F" w:rsidRDefault="00D7643F" w:rsidP="00D7643F">
      <w:pPr>
        <w:pStyle w:val="PL"/>
      </w:pPr>
      <w:r>
        <w:t xml:space="preserve">      key loadThreshold;</w:t>
      </w:r>
    </w:p>
    <w:p w14:paraId="67091295" w14:textId="77777777" w:rsidR="00D7643F" w:rsidRDefault="00D7643F" w:rsidP="00D7643F">
      <w:pPr>
        <w:pStyle w:val="PL"/>
      </w:pPr>
      <w:r>
        <w:t xml:space="preserve">      min-elements 1;</w:t>
      </w:r>
    </w:p>
    <w:p w14:paraId="621AC168" w14:textId="77777777" w:rsidR="00D7643F" w:rsidRDefault="00D7643F" w:rsidP="00D7643F">
      <w:pPr>
        <w:pStyle w:val="PL"/>
      </w:pPr>
      <w:r>
        <w:t xml:space="preserve">      max-elements 1;</w:t>
      </w:r>
    </w:p>
    <w:p w14:paraId="377AA679" w14:textId="77777777" w:rsidR="00D7643F" w:rsidRDefault="00D7643F" w:rsidP="00D7643F">
      <w:pPr>
        <w:pStyle w:val="PL"/>
      </w:pPr>
      <w:r>
        <w:t xml:space="preserve">      uses loadTimeThresholdGrp;</w:t>
      </w:r>
    </w:p>
    <w:p w14:paraId="775134D0" w14:textId="77777777" w:rsidR="00D7643F" w:rsidRDefault="00D7643F" w:rsidP="00D7643F">
      <w:pPr>
        <w:pStyle w:val="PL"/>
      </w:pPr>
      <w:r>
        <w:t xml:space="preserve">    }</w:t>
      </w:r>
    </w:p>
    <w:p w14:paraId="01640CFF" w14:textId="77777777" w:rsidR="00D7643F" w:rsidRDefault="00D7643F" w:rsidP="00D7643F">
      <w:pPr>
        <w:pStyle w:val="PL"/>
      </w:pPr>
    </w:p>
    <w:p w14:paraId="765348CF" w14:textId="77777777" w:rsidR="00D7643F" w:rsidRDefault="00D7643F" w:rsidP="00D7643F">
      <w:pPr>
        <w:pStyle w:val="PL"/>
      </w:pPr>
      <w:r>
        <w:t xml:space="preserve">    list intraRatEsActivationCandidateCellsLoadParameters {</w:t>
      </w:r>
    </w:p>
    <w:p w14:paraId="741D138D" w14:textId="77777777" w:rsidR="00D7643F" w:rsidRDefault="00D7643F" w:rsidP="00D7643F">
      <w:pPr>
        <w:pStyle w:val="PL"/>
      </w:pPr>
      <w:r>
        <w:t xml:space="preserve">      description "This attributes is relevant, if the cell acts as a candidate</w:t>
      </w:r>
    </w:p>
    <w:p w14:paraId="1A83F240" w14:textId="77777777" w:rsidR="00D7643F" w:rsidRDefault="00D7643F" w:rsidP="00D7643F">
      <w:pPr>
        <w:pStyle w:val="PL"/>
      </w:pPr>
      <w:r>
        <w:t xml:space="preserve">        cell. This attribute indicates the traffic load threshold and the time </w:t>
      </w:r>
    </w:p>
    <w:p w14:paraId="52F135A0" w14:textId="77777777" w:rsidR="00D7643F" w:rsidRDefault="00D7643F" w:rsidP="00D7643F">
      <w:pPr>
        <w:pStyle w:val="PL"/>
      </w:pPr>
      <w:r>
        <w:t xml:space="preserve">        duration, which are used by distributed ES algorithms level to allow an </w:t>
      </w:r>
    </w:p>
    <w:p w14:paraId="0AA313B2" w14:textId="77777777" w:rsidR="00D7643F" w:rsidRDefault="00D7643F" w:rsidP="00D7643F">
      <w:pPr>
        <w:pStyle w:val="PL"/>
      </w:pPr>
      <w:r>
        <w:t xml:space="preserve">        'original' cell to enter the energySaving state. Threshold and duration</w:t>
      </w:r>
    </w:p>
    <w:p w14:paraId="2D373B9A" w14:textId="77777777" w:rsidR="00D7643F" w:rsidRDefault="00D7643F" w:rsidP="00D7643F">
      <w:pPr>
        <w:pStyle w:val="PL"/>
      </w:pPr>
      <w:r>
        <w:t xml:space="preserve">        are applied to the candidate cell(s) which will provides coverage </w:t>
      </w:r>
    </w:p>
    <w:p w14:paraId="3AF655AB" w14:textId="77777777" w:rsidR="00D7643F" w:rsidRDefault="00D7643F" w:rsidP="00D7643F">
      <w:pPr>
        <w:pStyle w:val="PL"/>
      </w:pPr>
      <w:r>
        <w:t xml:space="preserve">        backup of an original cell when it is in the energySaving state. The </w:t>
      </w:r>
    </w:p>
    <w:p w14:paraId="174148FB" w14:textId="77777777" w:rsidR="00D7643F" w:rsidRDefault="00D7643F" w:rsidP="00D7643F">
      <w:pPr>
        <w:pStyle w:val="PL"/>
      </w:pPr>
      <w:r>
        <w:t xml:space="preserve">        threshold applies in the same way for a candidate cell, no matter for </w:t>
      </w:r>
    </w:p>
    <w:p w14:paraId="3E998014" w14:textId="77777777" w:rsidR="00D7643F" w:rsidRDefault="00D7643F" w:rsidP="00D7643F">
      <w:pPr>
        <w:pStyle w:val="PL"/>
      </w:pPr>
      <w:r>
        <w:t xml:space="preserve">        which original cell it will provide backup coverage.</w:t>
      </w:r>
    </w:p>
    <w:p w14:paraId="21D35044" w14:textId="77777777" w:rsidR="00D7643F" w:rsidRDefault="00D7643F" w:rsidP="00D7643F">
      <w:pPr>
        <w:pStyle w:val="PL"/>
      </w:pPr>
      <w:r>
        <w:t xml:space="preserve">        The time duration indicates how long the traffic in the candidate cell </w:t>
      </w:r>
    </w:p>
    <w:p w14:paraId="42BB01BE" w14:textId="77777777" w:rsidR="00D7643F" w:rsidRDefault="00D7643F" w:rsidP="00D7643F">
      <w:pPr>
        <w:pStyle w:val="PL"/>
      </w:pPr>
      <w:r>
        <w:t xml:space="preserve">        needs to have been below the threshold before any original cells which </w:t>
      </w:r>
    </w:p>
    <w:p w14:paraId="1B3EA2FA" w14:textId="77777777" w:rsidR="00D7643F" w:rsidRDefault="00D7643F" w:rsidP="00D7643F">
      <w:pPr>
        <w:pStyle w:val="PL"/>
      </w:pPr>
      <w:r>
        <w:t xml:space="preserve">        will be provided backup coverage by the candidate cell enters energy </w:t>
      </w:r>
    </w:p>
    <w:p w14:paraId="4CFF1933" w14:textId="77777777" w:rsidR="00D7643F" w:rsidRDefault="00D7643F" w:rsidP="00D7643F">
      <w:pPr>
        <w:pStyle w:val="PL"/>
      </w:pPr>
      <w:r>
        <w:t xml:space="preserve">        saving state.";</w:t>
      </w:r>
    </w:p>
    <w:p w14:paraId="7176A532" w14:textId="77777777" w:rsidR="00D7643F" w:rsidRDefault="00D7643F" w:rsidP="00D7643F">
      <w:pPr>
        <w:pStyle w:val="PL"/>
      </w:pPr>
      <w:r>
        <w:t xml:space="preserve">      key loadThreshold;</w:t>
      </w:r>
    </w:p>
    <w:p w14:paraId="6FAC700A" w14:textId="77777777" w:rsidR="00D7643F" w:rsidRDefault="00D7643F" w:rsidP="00D7643F">
      <w:pPr>
        <w:pStyle w:val="PL"/>
      </w:pPr>
      <w:r>
        <w:t xml:space="preserve">      min-elements 1;</w:t>
      </w:r>
    </w:p>
    <w:p w14:paraId="455319A8" w14:textId="77777777" w:rsidR="00D7643F" w:rsidRDefault="00D7643F" w:rsidP="00D7643F">
      <w:pPr>
        <w:pStyle w:val="PL"/>
      </w:pPr>
      <w:r>
        <w:t xml:space="preserve">      max-elements 1;</w:t>
      </w:r>
    </w:p>
    <w:p w14:paraId="200C1CC6" w14:textId="77777777" w:rsidR="00D7643F" w:rsidRDefault="00D7643F" w:rsidP="00D7643F">
      <w:pPr>
        <w:pStyle w:val="PL"/>
      </w:pPr>
      <w:r>
        <w:t xml:space="preserve">      uses loadTimeThresholdGrp;</w:t>
      </w:r>
    </w:p>
    <w:p w14:paraId="0BB88A23" w14:textId="77777777" w:rsidR="00D7643F" w:rsidRDefault="00D7643F" w:rsidP="00D7643F">
      <w:pPr>
        <w:pStyle w:val="PL"/>
      </w:pPr>
      <w:r>
        <w:t xml:space="preserve">    }</w:t>
      </w:r>
    </w:p>
    <w:p w14:paraId="419808A7" w14:textId="77777777" w:rsidR="00D7643F" w:rsidRDefault="00D7643F" w:rsidP="00D7643F">
      <w:pPr>
        <w:pStyle w:val="PL"/>
      </w:pPr>
    </w:p>
    <w:p w14:paraId="0090C165" w14:textId="77777777" w:rsidR="00D7643F" w:rsidRDefault="00D7643F" w:rsidP="00D7643F">
      <w:pPr>
        <w:pStyle w:val="PL"/>
      </w:pPr>
      <w:r>
        <w:t xml:space="preserve">    list intraRatEsDeactivationCandidateCellsLoadParameters {</w:t>
      </w:r>
    </w:p>
    <w:p w14:paraId="4C57E12F" w14:textId="77777777" w:rsidR="00D7643F" w:rsidRDefault="00D7643F" w:rsidP="00D7643F">
      <w:pPr>
        <w:pStyle w:val="PL"/>
      </w:pPr>
      <w:r>
        <w:t xml:space="preserve">      description "This attributes is relevant, if the cell acts as a candidate</w:t>
      </w:r>
    </w:p>
    <w:p w14:paraId="6266A955" w14:textId="77777777" w:rsidR="00D7643F" w:rsidRDefault="00D7643F" w:rsidP="00D7643F">
      <w:pPr>
        <w:pStyle w:val="PL"/>
      </w:pPr>
      <w:r>
        <w:t xml:space="preserve">        cell. This attribute indicates the traffic load threshold and the time </w:t>
      </w:r>
    </w:p>
    <w:p w14:paraId="177AFE58" w14:textId="77777777" w:rsidR="00D7643F" w:rsidRDefault="00D7643F" w:rsidP="00D7643F">
      <w:pPr>
        <w:pStyle w:val="PL"/>
      </w:pPr>
      <w:r>
        <w:t xml:space="preserve">        duration which is used by distributed ES algorithms to allow a cell to </w:t>
      </w:r>
    </w:p>
    <w:p w14:paraId="647C2EFD" w14:textId="77777777" w:rsidR="00D7643F" w:rsidRDefault="00D7643F" w:rsidP="00D7643F">
      <w:pPr>
        <w:pStyle w:val="PL"/>
      </w:pPr>
      <w:r>
        <w:t xml:space="preserve">        leave the energySaving state. Threshold and time duration are applied </w:t>
      </w:r>
    </w:p>
    <w:p w14:paraId="0B238285" w14:textId="77777777" w:rsidR="00D7643F" w:rsidRDefault="00D7643F" w:rsidP="00D7643F">
      <w:pPr>
        <w:pStyle w:val="PL"/>
      </w:pPr>
      <w:r>
        <w:t xml:space="preserve">        to the candidate cell when it which provides coverage backup for the </w:t>
      </w:r>
    </w:p>
    <w:p w14:paraId="6C52DD4A" w14:textId="77777777" w:rsidR="00D7643F" w:rsidRDefault="00D7643F" w:rsidP="00D7643F">
      <w:pPr>
        <w:pStyle w:val="PL"/>
      </w:pPr>
      <w:r>
        <w:t xml:space="preserve">        cell in energySaving state. The threshold applies in the same way for a</w:t>
      </w:r>
    </w:p>
    <w:p w14:paraId="420049D5" w14:textId="77777777" w:rsidR="00D7643F" w:rsidRDefault="00D7643F" w:rsidP="00D7643F">
      <w:pPr>
        <w:pStyle w:val="PL"/>
      </w:pPr>
      <w:r>
        <w:t xml:space="preserve">        candidate cell, no matter for which original cell it provides backup </w:t>
      </w:r>
    </w:p>
    <w:p w14:paraId="201D443A" w14:textId="77777777" w:rsidR="00D7643F" w:rsidRDefault="00D7643F" w:rsidP="00D7643F">
      <w:pPr>
        <w:pStyle w:val="PL"/>
      </w:pPr>
      <w:r>
        <w:t xml:space="preserve">        coverage.</w:t>
      </w:r>
    </w:p>
    <w:p w14:paraId="1DCF225D" w14:textId="77777777" w:rsidR="00D7643F" w:rsidRDefault="00D7643F" w:rsidP="00D7643F">
      <w:pPr>
        <w:pStyle w:val="PL"/>
      </w:pPr>
      <w:r>
        <w:t xml:space="preserve">        The time duration indicates how long the traffic in the candidate cell </w:t>
      </w:r>
    </w:p>
    <w:p w14:paraId="2E661397" w14:textId="77777777" w:rsidR="00D7643F" w:rsidRDefault="00D7643F" w:rsidP="00D7643F">
      <w:pPr>
        <w:pStyle w:val="PL"/>
      </w:pPr>
      <w:r>
        <w:t xml:space="preserve">        needs to have been above the threshold to wake up one or more original </w:t>
      </w:r>
    </w:p>
    <w:p w14:paraId="1D0A5E7A" w14:textId="77777777" w:rsidR="00D7643F" w:rsidRDefault="00D7643F" w:rsidP="00D7643F">
      <w:pPr>
        <w:pStyle w:val="PL"/>
      </w:pPr>
      <w:r>
        <w:t xml:space="preserve">        cells which have been provided backup coverage by the candidate cell.";</w:t>
      </w:r>
    </w:p>
    <w:p w14:paraId="31D720E6" w14:textId="77777777" w:rsidR="00D7643F" w:rsidRDefault="00D7643F" w:rsidP="00D7643F">
      <w:pPr>
        <w:pStyle w:val="PL"/>
      </w:pPr>
      <w:r>
        <w:t xml:space="preserve">      key loadThreshold;</w:t>
      </w:r>
    </w:p>
    <w:p w14:paraId="2515E256" w14:textId="77777777" w:rsidR="00D7643F" w:rsidRDefault="00D7643F" w:rsidP="00D7643F">
      <w:pPr>
        <w:pStyle w:val="PL"/>
      </w:pPr>
      <w:r>
        <w:t xml:space="preserve">      min-elements 1;</w:t>
      </w:r>
    </w:p>
    <w:p w14:paraId="5398BB5B" w14:textId="77777777" w:rsidR="00D7643F" w:rsidRDefault="00D7643F" w:rsidP="00D7643F">
      <w:pPr>
        <w:pStyle w:val="PL"/>
      </w:pPr>
      <w:r>
        <w:t xml:space="preserve">      max-elements 1;</w:t>
      </w:r>
    </w:p>
    <w:p w14:paraId="25588227" w14:textId="77777777" w:rsidR="00D7643F" w:rsidRDefault="00D7643F" w:rsidP="00D7643F">
      <w:pPr>
        <w:pStyle w:val="PL"/>
      </w:pPr>
      <w:r>
        <w:t xml:space="preserve">      uses loadTimeThresholdGrp;</w:t>
      </w:r>
    </w:p>
    <w:p w14:paraId="4F85E1D1" w14:textId="77777777" w:rsidR="00D7643F" w:rsidRDefault="00D7643F" w:rsidP="00D7643F">
      <w:pPr>
        <w:pStyle w:val="PL"/>
      </w:pPr>
      <w:r>
        <w:t xml:space="preserve">    }</w:t>
      </w:r>
    </w:p>
    <w:p w14:paraId="5E34EBFC" w14:textId="77777777" w:rsidR="00D7643F" w:rsidRDefault="00D7643F" w:rsidP="00D7643F">
      <w:pPr>
        <w:pStyle w:val="PL"/>
      </w:pPr>
    </w:p>
    <w:p w14:paraId="2F4E1351" w14:textId="77777777" w:rsidR="00D7643F" w:rsidRDefault="00D7643F" w:rsidP="00D7643F">
      <w:pPr>
        <w:pStyle w:val="PL"/>
      </w:pPr>
      <w:r>
        <w:t xml:space="preserve">    list esNotAllowedTimePeriod {</w:t>
      </w:r>
    </w:p>
    <w:p w14:paraId="6147CC10" w14:textId="77777777" w:rsidR="00D7643F" w:rsidRDefault="00D7643F" w:rsidP="00D7643F">
      <w:pPr>
        <w:pStyle w:val="PL"/>
      </w:pPr>
      <w:r>
        <w:t xml:space="preserve">      description "This is a list of time periods during which </w:t>
      </w:r>
    </w:p>
    <w:p w14:paraId="1A6C6026" w14:textId="77777777" w:rsidR="00D7643F" w:rsidRDefault="00D7643F" w:rsidP="00D7643F">
      <w:pPr>
        <w:pStyle w:val="PL"/>
      </w:pPr>
      <w:r>
        <w:t xml:space="preserve">        inter-RAT energy saving is not allowed";</w:t>
      </w:r>
    </w:p>
    <w:p w14:paraId="4AB15F94" w14:textId="77777777" w:rsidR="00D7643F" w:rsidRDefault="00D7643F" w:rsidP="00D7643F">
      <w:pPr>
        <w:pStyle w:val="PL"/>
      </w:pPr>
      <w:r>
        <w:t xml:space="preserve">      key idx;</w:t>
      </w:r>
    </w:p>
    <w:p w14:paraId="11AC9F70" w14:textId="77777777" w:rsidR="00D7643F" w:rsidRDefault="00D7643F" w:rsidP="00D7643F">
      <w:pPr>
        <w:pStyle w:val="PL"/>
      </w:pPr>
    </w:p>
    <w:p w14:paraId="266D4A08" w14:textId="77777777" w:rsidR="00D7643F" w:rsidRDefault="00D7643F" w:rsidP="00D7643F">
      <w:pPr>
        <w:pStyle w:val="PL"/>
      </w:pPr>
      <w:r>
        <w:t xml:space="preserve">      leaf idx {</w:t>
      </w:r>
    </w:p>
    <w:p w14:paraId="49BDCD2D" w14:textId="77777777" w:rsidR="00D7643F" w:rsidRDefault="00D7643F" w:rsidP="00D7643F">
      <w:pPr>
        <w:pStyle w:val="PL"/>
      </w:pPr>
      <w:r>
        <w:t xml:space="preserve">        type uint32;</w:t>
      </w:r>
    </w:p>
    <w:p w14:paraId="11752100" w14:textId="77777777" w:rsidR="00D7643F" w:rsidRDefault="00D7643F" w:rsidP="00D7643F">
      <w:pPr>
        <w:pStyle w:val="PL"/>
      </w:pPr>
      <w:r>
        <w:t xml:space="preserve">      }</w:t>
      </w:r>
    </w:p>
    <w:p w14:paraId="557FB4D2" w14:textId="77777777" w:rsidR="00D7643F" w:rsidRDefault="00D7643F" w:rsidP="00D7643F">
      <w:pPr>
        <w:pStyle w:val="PL"/>
      </w:pPr>
      <w:r>
        <w:t xml:space="preserve">      uses EsNotAllowedTimePeriodGrp;</w:t>
      </w:r>
    </w:p>
    <w:p w14:paraId="1F48C27E" w14:textId="77777777" w:rsidR="00D7643F" w:rsidRDefault="00D7643F" w:rsidP="00D7643F">
      <w:pPr>
        <w:pStyle w:val="PL"/>
      </w:pPr>
      <w:r>
        <w:t xml:space="preserve">    }</w:t>
      </w:r>
    </w:p>
    <w:p w14:paraId="455A2C52" w14:textId="77777777" w:rsidR="00D7643F" w:rsidRDefault="00D7643F" w:rsidP="00D7643F">
      <w:pPr>
        <w:pStyle w:val="PL"/>
      </w:pPr>
    </w:p>
    <w:p w14:paraId="2F6329BF" w14:textId="77777777" w:rsidR="00D7643F" w:rsidRDefault="00D7643F" w:rsidP="00D7643F">
      <w:pPr>
        <w:pStyle w:val="PL"/>
      </w:pPr>
      <w:r>
        <w:t xml:space="preserve">    list interRatEsActivationOriginalCellParameters {</w:t>
      </w:r>
    </w:p>
    <w:p w14:paraId="0A4543B4" w14:textId="77777777" w:rsidR="00D7643F" w:rsidRDefault="00D7643F" w:rsidP="00D7643F">
      <w:pPr>
        <w:pStyle w:val="PL"/>
      </w:pPr>
      <w:r>
        <w:t xml:space="preserve">      description "This attribute is relevant, if the cell acts as an original </w:t>
      </w:r>
    </w:p>
    <w:p w14:paraId="1E431687" w14:textId="77777777" w:rsidR="00D7643F" w:rsidRDefault="00D7643F" w:rsidP="00D7643F">
      <w:pPr>
        <w:pStyle w:val="PL"/>
      </w:pPr>
      <w:r>
        <w:t xml:space="preserve">        cell. This attribute indicates the traffic load threshold and the time </w:t>
      </w:r>
    </w:p>
    <w:p w14:paraId="0EC3ED1F" w14:textId="77777777" w:rsidR="00D7643F" w:rsidRDefault="00D7643F" w:rsidP="00D7643F">
      <w:pPr>
        <w:pStyle w:val="PL"/>
      </w:pPr>
      <w:r>
        <w:t xml:space="preserve">        duration, which are used by distributed inter-RAT ES algorithms to </w:t>
      </w:r>
    </w:p>
    <w:p w14:paraId="0D6C7AF5" w14:textId="77777777" w:rsidR="00D7643F" w:rsidRDefault="00D7643F" w:rsidP="00D7643F">
      <w:pPr>
        <w:pStyle w:val="PL"/>
      </w:pPr>
      <w:r>
        <w:t xml:space="preserve">        allow an original cell to enter the energySaving state. The time </w:t>
      </w:r>
    </w:p>
    <w:p w14:paraId="15B5C16E" w14:textId="77777777" w:rsidR="00D7643F" w:rsidRDefault="00D7643F" w:rsidP="00D7643F">
      <w:pPr>
        <w:pStyle w:val="PL"/>
      </w:pPr>
      <w:r>
        <w:t xml:space="preserve">        duration indicates how long the traffic load (both for UL and DL) needs</w:t>
      </w:r>
    </w:p>
    <w:p w14:paraId="78CA43D1" w14:textId="77777777" w:rsidR="00D7643F" w:rsidRDefault="00D7643F" w:rsidP="00D7643F">
      <w:pPr>
        <w:pStyle w:val="PL"/>
      </w:pPr>
      <w:r>
        <w:t xml:space="preserve">        to have been below the threshold.</w:t>
      </w:r>
    </w:p>
    <w:p w14:paraId="0298A53C" w14:textId="77777777" w:rsidR="00D7643F" w:rsidRDefault="00D7643F" w:rsidP="00D7643F">
      <w:pPr>
        <w:pStyle w:val="PL"/>
      </w:pPr>
    </w:p>
    <w:p w14:paraId="3507AF76" w14:textId="77777777" w:rsidR="00D7643F" w:rsidRDefault="00D7643F" w:rsidP="00D7643F">
      <w:pPr>
        <w:pStyle w:val="PL"/>
      </w:pPr>
      <w:r>
        <w:t xml:space="preserve">        In case the original cell is an EUTRAN cell,  the load information </w:t>
      </w:r>
    </w:p>
    <w:p w14:paraId="02E31259" w14:textId="77777777" w:rsidR="00D7643F" w:rsidRDefault="00D7643F" w:rsidP="00D7643F">
      <w:pPr>
        <w:pStyle w:val="PL"/>
      </w:pPr>
      <w:r>
        <w:t xml:space="preserve">        refers to Composite Available Capacity Group IE (see 3GPP TS 36.413 </w:t>
      </w:r>
    </w:p>
    <w:p w14:paraId="5C438798" w14:textId="77777777" w:rsidR="00D7643F" w:rsidRDefault="00D7643F" w:rsidP="00D7643F">
      <w:pPr>
        <w:pStyle w:val="PL"/>
      </w:pPr>
      <w:r>
        <w:t xml:space="preserve">        [12] Annex B.1.5) and the following applies:</w:t>
      </w:r>
    </w:p>
    <w:p w14:paraId="25B5B2F5" w14:textId="77777777" w:rsidR="00D7643F" w:rsidRDefault="00D7643F" w:rsidP="00D7643F">
      <w:pPr>
        <w:pStyle w:val="PL"/>
      </w:pPr>
      <w:r>
        <w:t xml:space="preserve">        Load = (100 - 'Capacity Value' ) * 'Cell Capacity Class Value', </w:t>
      </w:r>
    </w:p>
    <w:p w14:paraId="469F183A" w14:textId="77777777" w:rsidR="00D7643F" w:rsidRDefault="00D7643F" w:rsidP="00D7643F">
      <w:pPr>
        <w:pStyle w:val="PL"/>
      </w:pPr>
      <w:r>
        <w:t xml:space="preserve">        where 'Capacity Value' and 'Cell Capacity Class Value' are defined in </w:t>
      </w:r>
    </w:p>
    <w:p w14:paraId="60713DE3" w14:textId="77777777" w:rsidR="00D7643F" w:rsidRDefault="00D7643F" w:rsidP="00D7643F">
      <w:pPr>
        <w:pStyle w:val="PL"/>
      </w:pPr>
      <w:r>
        <w:t xml:space="preserve">        3GPP TS 36.423 [7].</w:t>
      </w:r>
    </w:p>
    <w:p w14:paraId="73601EFA" w14:textId="77777777" w:rsidR="00D7643F" w:rsidRDefault="00D7643F" w:rsidP="00D7643F">
      <w:pPr>
        <w:pStyle w:val="PL"/>
      </w:pPr>
    </w:p>
    <w:p w14:paraId="49916424" w14:textId="77777777" w:rsidR="00D7643F" w:rsidRDefault="00D7643F" w:rsidP="00D7643F">
      <w:pPr>
        <w:pStyle w:val="PL"/>
      </w:pPr>
      <w:r>
        <w:t xml:space="preserve">        In case the original cell is a UTRAN cell, the load information refers </w:t>
      </w:r>
    </w:p>
    <w:p w14:paraId="69BB94B7" w14:textId="77777777" w:rsidR="00D7643F" w:rsidRDefault="00D7643F" w:rsidP="00D7643F">
      <w:pPr>
        <w:pStyle w:val="PL"/>
      </w:pPr>
      <w:r>
        <w:t xml:space="preserve">        to Cell Load Information Group IE (see 3GPP TS 36.413 [12] Annex B.1.5)</w:t>
      </w:r>
    </w:p>
    <w:p w14:paraId="5C450FF0" w14:textId="77777777" w:rsidR="00D7643F" w:rsidRDefault="00D7643F" w:rsidP="00D7643F">
      <w:pPr>
        <w:pStyle w:val="PL"/>
      </w:pPr>
      <w:r>
        <w:t xml:space="preserve">        and the following applies:</w:t>
      </w:r>
    </w:p>
    <w:p w14:paraId="608153C3" w14:textId="77777777" w:rsidR="00D7643F" w:rsidRDefault="00D7643F" w:rsidP="00D7643F">
      <w:pPr>
        <w:pStyle w:val="PL"/>
      </w:pPr>
      <w:r>
        <w:t xml:space="preserve">        Load= 'Load Value'  * 'Cell Capacity Class Value', where 'Load Value' </w:t>
      </w:r>
    </w:p>
    <w:p w14:paraId="5C77370E" w14:textId="77777777" w:rsidR="00D7643F" w:rsidRDefault="00D7643F" w:rsidP="00D7643F">
      <w:pPr>
        <w:pStyle w:val="PL"/>
      </w:pPr>
      <w:r>
        <w:t xml:space="preserve">        and 'Cell Capacity Class Value' are defined in 3GPP TS 25.413 [19].</w:t>
      </w:r>
    </w:p>
    <w:p w14:paraId="6487FE68" w14:textId="77777777" w:rsidR="00D7643F" w:rsidRDefault="00D7643F" w:rsidP="00D7643F">
      <w:pPr>
        <w:pStyle w:val="PL"/>
      </w:pPr>
    </w:p>
    <w:p w14:paraId="5037D251" w14:textId="77777777" w:rsidR="00D7643F" w:rsidRDefault="00D7643F" w:rsidP="00D7643F">
      <w:pPr>
        <w:pStyle w:val="PL"/>
      </w:pPr>
      <w:r>
        <w:t xml:space="preserve">        If the 'Cell Capacity Class Value' is not known, then 'Cell Capacity </w:t>
      </w:r>
    </w:p>
    <w:p w14:paraId="088C54E8" w14:textId="77777777" w:rsidR="00D7643F" w:rsidRDefault="00D7643F" w:rsidP="00D7643F">
      <w:pPr>
        <w:pStyle w:val="PL"/>
      </w:pPr>
      <w:r>
        <w:t xml:space="preserve">        Class Value' should be set to 1 when calculating the load, and the load</w:t>
      </w:r>
    </w:p>
    <w:p w14:paraId="0AA1F5D7" w14:textId="77777777" w:rsidR="00D7643F" w:rsidRDefault="00D7643F" w:rsidP="00D7643F">
      <w:pPr>
        <w:pStyle w:val="PL"/>
      </w:pPr>
      <w:r>
        <w:t xml:space="preserve">        threshold should be set in range of 0..100.";</w:t>
      </w:r>
    </w:p>
    <w:p w14:paraId="0260FD5F" w14:textId="77777777" w:rsidR="00D7643F" w:rsidRDefault="00D7643F" w:rsidP="00D7643F">
      <w:pPr>
        <w:pStyle w:val="PL"/>
      </w:pPr>
      <w:r>
        <w:t xml:space="preserve">      key loadThreshold;</w:t>
      </w:r>
    </w:p>
    <w:p w14:paraId="5DE4C4D5" w14:textId="77777777" w:rsidR="00D7643F" w:rsidRDefault="00D7643F" w:rsidP="00D7643F">
      <w:pPr>
        <w:pStyle w:val="PL"/>
      </w:pPr>
      <w:r>
        <w:t xml:space="preserve">      min-elements 1;</w:t>
      </w:r>
    </w:p>
    <w:p w14:paraId="2C5FF660" w14:textId="77777777" w:rsidR="00D7643F" w:rsidRDefault="00D7643F" w:rsidP="00D7643F">
      <w:pPr>
        <w:pStyle w:val="PL"/>
      </w:pPr>
      <w:r>
        <w:t xml:space="preserve">      max-elements 1;</w:t>
      </w:r>
    </w:p>
    <w:p w14:paraId="787B86EE" w14:textId="77777777" w:rsidR="00D7643F" w:rsidRDefault="00D7643F" w:rsidP="00D7643F">
      <w:pPr>
        <w:pStyle w:val="PL"/>
      </w:pPr>
      <w:r>
        <w:t xml:space="preserve">      uses loadTimeThresholdGrp;</w:t>
      </w:r>
    </w:p>
    <w:p w14:paraId="35F4524C" w14:textId="77777777" w:rsidR="00D7643F" w:rsidRDefault="00D7643F" w:rsidP="00D7643F">
      <w:pPr>
        <w:pStyle w:val="PL"/>
      </w:pPr>
      <w:r>
        <w:t xml:space="preserve">    }</w:t>
      </w:r>
    </w:p>
    <w:p w14:paraId="7905EE92" w14:textId="77777777" w:rsidR="00D7643F" w:rsidRDefault="00D7643F" w:rsidP="00D7643F">
      <w:pPr>
        <w:pStyle w:val="PL"/>
      </w:pPr>
    </w:p>
    <w:p w14:paraId="739E4362" w14:textId="77777777" w:rsidR="00D7643F" w:rsidRDefault="00D7643F" w:rsidP="00D7643F">
      <w:pPr>
        <w:pStyle w:val="PL"/>
      </w:pPr>
      <w:r>
        <w:t xml:space="preserve">    list interRatEsActivationCandidateCellParameters {</w:t>
      </w:r>
    </w:p>
    <w:p w14:paraId="198BF99F" w14:textId="77777777" w:rsidR="00D7643F" w:rsidRDefault="00D7643F" w:rsidP="00D7643F">
      <w:pPr>
        <w:pStyle w:val="PL"/>
      </w:pPr>
      <w:r>
        <w:t xml:space="preserve">      description "This attribute is relevant, if the cell acts as a candidate </w:t>
      </w:r>
    </w:p>
    <w:p w14:paraId="29F3F559" w14:textId="77777777" w:rsidR="00D7643F" w:rsidRDefault="00D7643F" w:rsidP="00D7643F">
      <w:pPr>
        <w:pStyle w:val="PL"/>
      </w:pPr>
      <w:r>
        <w:t xml:space="preserve">        cell. This attribute indicates the traffic load threshold and the time </w:t>
      </w:r>
    </w:p>
    <w:p w14:paraId="0F180DBC" w14:textId="77777777" w:rsidR="00D7643F" w:rsidRDefault="00D7643F" w:rsidP="00D7643F">
      <w:pPr>
        <w:pStyle w:val="PL"/>
      </w:pPr>
      <w:r>
        <w:t xml:space="preserve">        duration, which are used by distributed inter-RAT ES algorithms to </w:t>
      </w:r>
    </w:p>
    <w:p w14:paraId="28D393D4" w14:textId="77777777" w:rsidR="00D7643F" w:rsidRDefault="00D7643F" w:rsidP="00D7643F">
      <w:pPr>
        <w:pStyle w:val="PL"/>
      </w:pPr>
      <w:r>
        <w:t xml:space="preserve">        allow an original cell to enter the energySaving state. Threshold and </w:t>
      </w:r>
    </w:p>
    <w:p w14:paraId="57DAFE23" w14:textId="77777777" w:rsidR="00D7643F" w:rsidRDefault="00D7643F" w:rsidP="00D7643F">
      <w:pPr>
        <w:pStyle w:val="PL"/>
      </w:pPr>
      <w:r>
        <w:t xml:space="preserve">        time duration are applied to the candidate cell(s) which will provides </w:t>
      </w:r>
    </w:p>
    <w:p w14:paraId="0754618E" w14:textId="77777777" w:rsidR="00D7643F" w:rsidRDefault="00D7643F" w:rsidP="00D7643F">
      <w:pPr>
        <w:pStyle w:val="PL"/>
      </w:pPr>
      <w:r>
        <w:t xml:space="preserve">        coverage backup of an original cell when it is in the energySaving </w:t>
      </w:r>
    </w:p>
    <w:p w14:paraId="4B2F3A16" w14:textId="77777777" w:rsidR="00D7643F" w:rsidRDefault="00D7643F" w:rsidP="00D7643F">
      <w:pPr>
        <w:pStyle w:val="PL"/>
      </w:pPr>
      <w:r>
        <w:t xml:space="preserve">        state. The time duration indicates how long the traffic load (both for </w:t>
      </w:r>
    </w:p>
    <w:p w14:paraId="6DD42BFD" w14:textId="77777777" w:rsidR="00D7643F" w:rsidRDefault="00D7643F" w:rsidP="00D7643F">
      <w:pPr>
        <w:pStyle w:val="PL"/>
      </w:pPr>
      <w:r>
        <w:t xml:space="preserve">        UL and DL) in the candidate cell needs to have been below the threshold</w:t>
      </w:r>
    </w:p>
    <w:p w14:paraId="7FA88C7B" w14:textId="77777777" w:rsidR="00D7643F" w:rsidRDefault="00D7643F" w:rsidP="00D7643F">
      <w:pPr>
        <w:pStyle w:val="PL"/>
      </w:pPr>
      <w:r>
        <w:t xml:space="preserve">        before any original cells which will be provided backup coverage by the</w:t>
      </w:r>
    </w:p>
    <w:p w14:paraId="00224964" w14:textId="77777777" w:rsidR="00D7643F" w:rsidRDefault="00D7643F" w:rsidP="00D7643F">
      <w:pPr>
        <w:pStyle w:val="PL"/>
      </w:pPr>
      <w:r>
        <w:t xml:space="preserve">        candidate cell enters energySaving state.</w:t>
      </w:r>
    </w:p>
    <w:p w14:paraId="3E663ACC" w14:textId="77777777" w:rsidR="00D7643F" w:rsidRDefault="00D7643F" w:rsidP="00D7643F">
      <w:pPr>
        <w:pStyle w:val="PL"/>
      </w:pPr>
    </w:p>
    <w:p w14:paraId="72EA8A29" w14:textId="77777777" w:rsidR="00D7643F" w:rsidRDefault="00D7643F" w:rsidP="00D7643F">
      <w:pPr>
        <w:pStyle w:val="PL"/>
      </w:pPr>
      <w:r>
        <w:t xml:space="preserve">        In case the candidate cell is a UTRAN or GERAN cell, the load </w:t>
      </w:r>
    </w:p>
    <w:p w14:paraId="2AC33E42" w14:textId="77777777" w:rsidR="00D7643F" w:rsidRDefault="00D7643F" w:rsidP="00D7643F">
      <w:pPr>
        <w:pStyle w:val="PL"/>
      </w:pPr>
      <w:r>
        <w:t xml:space="preserve">        information refers to Cell Load Information Group IE (see 3GPP TS </w:t>
      </w:r>
    </w:p>
    <w:p w14:paraId="1F382B17" w14:textId="77777777" w:rsidR="00D7643F" w:rsidRDefault="00D7643F" w:rsidP="00D7643F">
      <w:pPr>
        <w:pStyle w:val="PL"/>
      </w:pPr>
      <w:r>
        <w:t xml:space="preserve">        36.413 [12] Annex B.1.5) and the following applies:</w:t>
      </w:r>
    </w:p>
    <w:p w14:paraId="48D9E546" w14:textId="77777777" w:rsidR="00D7643F" w:rsidRDefault="00D7643F" w:rsidP="00D7643F">
      <w:pPr>
        <w:pStyle w:val="PL"/>
      </w:pPr>
      <w:r>
        <w:t xml:space="preserve">        Load= 'Load Value'  * 'Cell Capacity Class Value', where 'Load Value' </w:t>
      </w:r>
    </w:p>
    <w:p w14:paraId="6A3D990D" w14:textId="77777777" w:rsidR="00D7643F" w:rsidRDefault="00D7643F" w:rsidP="00D7643F">
      <w:pPr>
        <w:pStyle w:val="PL"/>
      </w:pPr>
      <w:r>
        <w:t xml:space="preserve">        and 'Cell Capacity Class Value' are defined in 3GPP TS 25.413 [19] </w:t>
      </w:r>
    </w:p>
    <w:p w14:paraId="582573C5" w14:textId="77777777" w:rsidR="00D7643F" w:rsidRDefault="00D7643F" w:rsidP="00D7643F">
      <w:pPr>
        <w:pStyle w:val="PL"/>
      </w:pPr>
      <w:r>
        <w:t xml:space="preserve">        (for UTRAN) / TS 48.008 [20] (for GERAN).</w:t>
      </w:r>
    </w:p>
    <w:p w14:paraId="2FD7238F" w14:textId="77777777" w:rsidR="00D7643F" w:rsidRDefault="00D7643F" w:rsidP="00D7643F">
      <w:pPr>
        <w:pStyle w:val="PL"/>
      </w:pPr>
    </w:p>
    <w:p w14:paraId="6B7BFA5D" w14:textId="77777777" w:rsidR="00D7643F" w:rsidRDefault="00D7643F" w:rsidP="00D7643F">
      <w:pPr>
        <w:pStyle w:val="PL"/>
      </w:pPr>
      <w:r>
        <w:t xml:space="preserve">        If the 'Cell Capacity Class Value' is not known, then 'Cell Capacity </w:t>
      </w:r>
    </w:p>
    <w:p w14:paraId="0E40C4B0" w14:textId="77777777" w:rsidR="00D7643F" w:rsidRDefault="00D7643F" w:rsidP="00D7643F">
      <w:pPr>
        <w:pStyle w:val="PL"/>
      </w:pPr>
      <w:r>
        <w:t xml:space="preserve">        Class Value' should be set to 1 when calculating the load, and the load </w:t>
      </w:r>
    </w:p>
    <w:p w14:paraId="65C65400" w14:textId="77777777" w:rsidR="00D7643F" w:rsidRDefault="00D7643F" w:rsidP="00D7643F">
      <w:pPr>
        <w:pStyle w:val="PL"/>
      </w:pPr>
      <w:r>
        <w:t xml:space="preserve">        threshold should be set in range of 0..100.";</w:t>
      </w:r>
    </w:p>
    <w:p w14:paraId="04916975" w14:textId="77777777" w:rsidR="00D7643F" w:rsidRDefault="00D7643F" w:rsidP="00D7643F">
      <w:pPr>
        <w:pStyle w:val="PL"/>
      </w:pPr>
      <w:r>
        <w:t xml:space="preserve">      min-elements 1;</w:t>
      </w:r>
    </w:p>
    <w:p w14:paraId="59875EBB" w14:textId="77777777" w:rsidR="00D7643F" w:rsidRDefault="00D7643F" w:rsidP="00D7643F">
      <w:pPr>
        <w:pStyle w:val="PL"/>
      </w:pPr>
      <w:r>
        <w:t xml:space="preserve">      max-elements 1;</w:t>
      </w:r>
    </w:p>
    <w:p w14:paraId="394A12BC" w14:textId="77777777" w:rsidR="00D7643F" w:rsidRDefault="00D7643F" w:rsidP="00D7643F">
      <w:pPr>
        <w:pStyle w:val="PL"/>
      </w:pPr>
      <w:r>
        <w:t xml:space="preserve">      key loadThreshold;</w:t>
      </w:r>
    </w:p>
    <w:p w14:paraId="69BD983A" w14:textId="77777777" w:rsidR="00D7643F" w:rsidRDefault="00D7643F" w:rsidP="00D7643F">
      <w:pPr>
        <w:pStyle w:val="PL"/>
      </w:pPr>
      <w:r>
        <w:t xml:space="preserve">      uses loadTimeThresholdGrp;</w:t>
      </w:r>
    </w:p>
    <w:p w14:paraId="2985D26C" w14:textId="77777777" w:rsidR="00D7643F" w:rsidRDefault="00D7643F" w:rsidP="00D7643F">
      <w:pPr>
        <w:pStyle w:val="PL"/>
      </w:pPr>
      <w:r>
        <w:t xml:space="preserve">    }</w:t>
      </w:r>
    </w:p>
    <w:p w14:paraId="0DE63B8D" w14:textId="77777777" w:rsidR="00D7643F" w:rsidRDefault="00D7643F" w:rsidP="00D7643F">
      <w:pPr>
        <w:pStyle w:val="PL"/>
      </w:pPr>
    </w:p>
    <w:p w14:paraId="54873A2E" w14:textId="77777777" w:rsidR="00D7643F" w:rsidRDefault="00D7643F" w:rsidP="00D7643F">
      <w:pPr>
        <w:pStyle w:val="PL"/>
      </w:pPr>
      <w:r>
        <w:t xml:space="preserve">    list interRatEsDeactivationCandidateCellParameters {</w:t>
      </w:r>
    </w:p>
    <w:p w14:paraId="62CFEC1F" w14:textId="77777777" w:rsidR="00D7643F" w:rsidRDefault="00D7643F" w:rsidP="00D7643F">
      <w:pPr>
        <w:pStyle w:val="PL"/>
      </w:pPr>
      <w:r>
        <w:t xml:space="preserve">      description "This attribute is relevant, if the cell acts as a candidate </w:t>
      </w:r>
    </w:p>
    <w:p w14:paraId="5DA2534D" w14:textId="77777777" w:rsidR="00D7643F" w:rsidRDefault="00D7643F" w:rsidP="00D7643F">
      <w:pPr>
        <w:pStyle w:val="PL"/>
      </w:pPr>
      <w:r>
        <w:t xml:space="preserve">        cell. This attribute indicates the traffic load threshold and the time </w:t>
      </w:r>
    </w:p>
    <w:p w14:paraId="37629C59" w14:textId="77777777" w:rsidR="00D7643F" w:rsidRDefault="00D7643F" w:rsidP="00D7643F">
      <w:pPr>
        <w:pStyle w:val="PL"/>
      </w:pPr>
      <w:r>
        <w:t xml:space="preserve">        duration which is used by distributed inter-RAT ES algorithms to allow </w:t>
      </w:r>
    </w:p>
    <w:p w14:paraId="5D14C0F8" w14:textId="77777777" w:rsidR="00D7643F" w:rsidRDefault="00D7643F" w:rsidP="00D7643F">
      <w:pPr>
        <w:pStyle w:val="PL"/>
      </w:pPr>
      <w:r>
        <w:t xml:space="preserve">        an original cell to leave the energySaving state. Threshold and time </w:t>
      </w:r>
    </w:p>
    <w:p w14:paraId="003BE49B" w14:textId="77777777" w:rsidR="00D7643F" w:rsidRDefault="00D7643F" w:rsidP="00D7643F">
      <w:pPr>
        <w:pStyle w:val="PL"/>
      </w:pPr>
      <w:r>
        <w:t xml:space="preserve">        duration are applied to the candidate cell which provides coverage </w:t>
      </w:r>
    </w:p>
    <w:p w14:paraId="14BDC11D" w14:textId="77777777" w:rsidR="00D7643F" w:rsidRDefault="00D7643F" w:rsidP="00D7643F">
      <w:pPr>
        <w:pStyle w:val="PL"/>
      </w:pPr>
      <w:r>
        <w:t xml:space="preserve">        backup for the cell in energySaving state. </w:t>
      </w:r>
    </w:p>
    <w:p w14:paraId="4EA62EDB" w14:textId="77777777" w:rsidR="00D7643F" w:rsidRDefault="00D7643F" w:rsidP="00D7643F">
      <w:pPr>
        <w:pStyle w:val="PL"/>
      </w:pPr>
      <w:r>
        <w:t xml:space="preserve">        The time duration indicates how long the traffic load (either for UL or</w:t>
      </w:r>
    </w:p>
    <w:p w14:paraId="58606E0A" w14:textId="77777777" w:rsidR="00D7643F" w:rsidRDefault="00D7643F" w:rsidP="00D7643F">
      <w:pPr>
        <w:pStyle w:val="PL"/>
      </w:pPr>
      <w:r>
        <w:t xml:space="preserve">        DL) in the candidate cell needs to have been above the threshold to </w:t>
      </w:r>
    </w:p>
    <w:p w14:paraId="066A69ED" w14:textId="77777777" w:rsidR="00D7643F" w:rsidRDefault="00D7643F" w:rsidP="00D7643F">
      <w:pPr>
        <w:pStyle w:val="PL"/>
      </w:pPr>
      <w:r>
        <w:t xml:space="preserve">        wake up one or more original cells which have been provided backup </w:t>
      </w:r>
    </w:p>
    <w:p w14:paraId="3B6E58FA" w14:textId="77777777" w:rsidR="00D7643F" w:rsidRDefault="00D7643F" w:rsidP="00D7643F">
      <w:pPr>
        <w:pStyle w:val="PL"/>
      </w:pPr>
      <w:r>
        <w:t xml:space="preserve">        coverage by the candidate cell.</w:t>
      </w:r>
    </w:p>
    <w:p w14:paraId="13584B49" w14:textId="77777777" w:rsidR="00D7643F" w:rsidRDefault="00D7643F" w:rsidP="00D7643F">
      <w:pPr>
        <w:pStyle w:val="PL"/>
      </w:pPr>
    </w:p>
    <w:p w14:paraId="3D4CE88A" w14:textId="77777777" w:rsidR="00D7643F" w:rsidRDefault="00D7643F" w:rsidP="00D7643F">
      <w:pPr>
        <w:pStyle w:val="PL"/>
      </w:pPr>
      <w:r>
        <w:t xml:space="preserve">        For the load see the definition of </w:t>
      </w:r>
    </w:p>
    <w:p w14:paraId="4A81D8BD" w14:textId="77777777" w:rsidR="00D7643F" w:rsidRDefault="00D7643F" w:rsidP="00D7643F">
      <w:pPr>
        <w:pStyle w:val="PL"/>
      </w:pPr>
      <w:r>
        <w:t xml:space="preserve">        interRatEsActivationCandidateCellParameters.</w:t>
      </w:r>
    </w:p>
    <w:p w14:paraId="7264A5FF" w14:textId="77777777" w:rsidR="00D7643F" w:rsidRDefault="00D7643F" w:rsidP="00D7643F">
      <w:pPr>
        <w:pStyle w:val="PL"/>
      </w:pPr>
    </w:p>
    <w:p w14:paraId="1A411197" w14:textId="77777777" w:rsidR="00D7643F" w:rsidRDefault="00D7643F" w:rsidP="00D7643F">
      <w:pPr>
        <w:pStyle w:val="PL"/>
      </w:pPr>
      <w:r>
        <w:t xml:space="preserve">        This attribute indicates the traffic load threshold and the time </w:t>
      </w:r>
    </w:p>
    <w:p w14:paraId="4D4C7B56" w14:textId="77777777" w:rsidR="00D7643F" w:rsidRDefault="00D7643F" w:rsidP="00D7643F">
      <w:pPr>
        <w:pStyle w:val="PL"/>
      </w:pPr>
      <w:r>
        <w:t xml:space="preserve">        duration which is used by distributed inter-RAT ES algorithms to allow </w:t>
      </w:r>
    </w:p>
    <w:p w14:paraId="0A2475E7" w14:textId="77777777" w:rsidR="00D7643F" w:rsidRDefault="00D7643F" w:rsidP="00D7643F">
      <w:pPr>
        <w:pStyle w:val="PL"/>
      </w:pPr>
      <w:r>
        <w:t xml:space="preserve">        an original cell to leave the energySaving state.";</w:t>
      </w:r>
    </w:p>
    <w:p w14:paraId="33CBC25C" w14:textId="77777777" w:rsidR="00D7643F" w:rsidRDefault="00D7643F" w:rsidP="00D7643F">
      <w:pPr>
        <w:pStyle w:val="PL"/>
      </w:pPr>
      <w:r>
        <w:t xml:space="preserve">      key loadThreshold;</w:t>
      </w:r>
    </w:p>
    <w:p w14:paraId="2AEC1A0A" w14:textId="77777777" w:rsidR="00D7643F" w:rsidRDefault="00D7643F" w:rsidP="00D7643F">
      <w:pPr>
        <w:pStyle w:val="PL"/>
      </w:pPr>
      <w:r>
        <w:t xml:space="preserve">      min-elements 1;</w:t>
      </w:r>
    </w:p>
    <w:p w14:paraId="3EAFCA93" w14:textId="77777777" w:rsidR="00D7643F" w:rsidRDefault="00D7643F" w:rsidP="00D7643F">
      <w:pPr>
        <w:pStyle w:val="PL"/>
      </w:pPr>
      <w:r>
        <w:t xml:space="preserve">      max-elements 1;</w:t>
      </w:r>
    </w:p>
    <w:p w14:paraId="78FB342D" w14:textId="77777777" w:rsidR="00D7643F" w:rsidRDefault="00D7643F" w:rsidP="00D7643F">
      <w:pPr>
        <w:pStyle w:val="PL"/>
      </w:pPr>
      <w:r>
        <w:t xml:space="preserve">      uses loadTimeThresholdGrp;</w:t>
      </w:r>
    </w:p>
    <w:p w14:paraId="580DAD30" w14:textId="77777777" w:rsidR="00D7643F" w:rsidRDefault="00D7643F" w:rsidP="00D7643F">
      <w:pPr>
        <w:pStyle w:val="PL"/>
      </w:pPr>
      <w:r>
        <w:t xml:space="preserve">    }</w:t>
      </w:r>
    </w:p>
    <w:p w14:paraId="1FB9FA9C" w14:textId="77777777" w:rsidR="00D7643F" w:rsidRDefault="00D7643F" w:rsidP="00D7643F">
      <w:pPr>
        <w:pStyle w:val="PL"/>
      </w:pPr>
    </w:p>
    <w:p w14:paraId="3CCFE2ED" w14:textId="77777777" w:rsidR="00D7643F" w:rsidRDefault="00D7643F" w:rsidP="00D7643F">
      <w:pPr>
        <w:pStyle w:val="PL"/>
      </w:pPr>
      <w:r>
        <w:t xml:space="preserve">    leaf energySavingState {</w:t>
      </w:r>
    </w:p>
    <w:p w14:paraId="0E41770A" w14:textId="77777777" w:rsidR="00D7643F" w:rsidRDefault="00D7643F" w:rsidP="00D7643F">
      <w:pPr>
        <w:pStyle w:val="PL"/>
      </w:pPr>
      <w:r>
        <w:t xml:space="preserve">      description "Specifies the status regarding the energy saving in the </w:t>
      </w:r>
    </w:p>
    <w:p w14:paraId="0080856A" w14:textId="77777777" w:rsidR="00D7643F" w:rsidRDefault="00D7643F" w:rsidP="00D7643F">
      <w:pPr>
        <w:pStyle w:val="PL"/>
      </w:pPr>
      <w:r>
        <w:t xml:space="preserve">        cell. If the value of energySavingControl is toBeEnergySaving, then it</w:t>
      </w:r>
    </w:p>
    <w:p w14:paraId="5D8AF19F" w14:textId="77777777" w:rsidR="00D7643F" w:rsidRDefault="00D7643F" w:rsidP="00D7643F">
      <w:pPr>
        <w:pStyle w:val="PL"/>
      </w:pPr>
      <w:r>
        <w:t xml:space="preserve">        shall be tried to achieve the value isEnergySaving for the </w:t>
      </w:r>
    </w:p>
    <w:p w14:paraId="366450DB" w14:textId="77777777" w:rsidR="00D7643F" w:rsidRDefault="00D7643F" w:rsidP="00D7643F">
      <w:pPr>
        <w:pStyle w:val="PL"/>
      </w:pPr>
      <w:r>
        <w:t xml:space="preserve">        energySavingState. If the value of energySavingControl is </w:t>
      </w:r>
    </w:p>
    <w:p w14:paraId="417EBCAC" w14:textId="77777777" w:rsidR="00D7643F" w:rsidRDefault="00D7643F" w:rsidP="00D7643F">
      <w:pPr>
        <w:pStyle w:val="PL"/>
      </w:pPr>
      <w:r>
        <w:t xml:space="preserve">        toBeNotEnergySaving, then it shall be tried to achieve the value </w:t>
      </w:r>
    </w:p>
    <w:p w14:paraId="3618E787" w14:textId="77777777" w:rsidR="00D7643F" w:rsidRDefault="00D7643F" w:rsidP="00D7643F">
      <w:pPr>
        <w:pStyle w:val="PL"/>
      </w:pPr>
      <w:r>
        <w:t xml:space="preserve">        isNotEnergySaving for the energySavingState. ";</w:t>
      </w:r>
    </w:p>
    <w:p w14:paraId="74770619" w14:textId="77777777" w:rsidR="00D7643F" w:rsidRDefault="00D7643F" w:rsidP="00D7643F">
      <w:pPr>
        <w:pStyle w:val="PL"/>
      </w:pPr>
      <w:r>
        <w:t xml:space="preserve">      type enumeration{</w:t>
      </w:r>
    </w:p>
    <w:p w14:paraId="1531E80B" w14:textId="77777777" w:rsidR="00D7643F" w:rsidRDefault="00D7643F" w:rsidP="00D7643F">
      <w:pPr>
        <w:pStyle w:val="PL"/>
      </w:pPr>
      <w:r>
        <w:t xml:space="preserve">        enum isNotEnergySaving;</w:t>
      </w:r>
    </w:p>
    <w:p w14:paraId="369FA452" w14:textId="77777777" w:rsidR="00D7643F" w:rsidRDefault="00D7643F" w:rsidP="00D7643F">
      <w:pPr>
        <w:pStyle w:val="PL"/>
      </w:pPr>
      <w:r>
        <w:t xml:space="preserve">        enum isEnergySaving;</w:t>
      </w:r>
    </w:p>
    <w:p w14:paraId="256FABB7" w14:textId="77777777" w:rsidR="00D7643F" w:rsidRDefault="00D7643F" w:rsidP="00D7643F">
      <w:pPr>
        <w:pStyle w:val="PL"/>
      </w:pPr>
      <w:r>
        <w:t xml:space="preserve">      }</w:t>
      </w:r>
    </w:p>
    <w:p w14:paraId="481B61B9" w14:textId="77777777" w:rsidR="00D7643F" w:rsidRDefault="00D7643F" w:rsidP="00D7643F">
      <w:pPr>
        <w:pStyle w:val="PL"/>
      </w:pPr>
      <w:r>
        <w:t xml:space="preserve">    }</w:t>
      </w:r>
    </w:p>
    <w:p w14:paraId="5D80D2AB" w14:textId="77777777" w:rsidR="00D7643F" w:rsidRDefault="00D7643F" w:rsidP="00D7643F">
      <w:pPr>
        <w:pStyle w:val="PL"/>
      </w:pPr>
    </w:p>
    <w:p w14:paraId="321EC982" w14:textId="77777777" w:rsidR="00D7643F" w:rsidRDefault="00D7643F" w:rsidP="00D7643F">
      <w:pPr>
        <w:pStyle w:val="PL"/>
      </w:pPr>
      <w:r>
        <w:t xml:space="preserve">    leaf energySavingControl {</w:t>
      </w:r>
    </w:p>
    <w:p w14:paraId="62253C78" w14:textId="77777777" w:rsidR="00D7643F" w:rsidRDefault="00D7643F" w:rsidP="00D7643F">
      <w:pPr>
        <w:pStyle w:val="PL"/>
      </w:pPr>
      <w:r>
        <w:t xml:space="preserve">      description "This attribute allows the Cross Domain-Centralized SON </w:t>
      </w:r>
    </w:p>
    <w:p w14:paraId="498DA2EE" w14:textId="77777777" w:rsidR="00D7643F" w:rsidRDefault="00D7643F" w:rsidP="00D7643F">
      <w:pPr>
        <w:pStyle w:val="PL"/>
      </w:pPr>
      <w:r>
        <w:t xml:space="preserve">        energy saving function to initiate energy saving activation or </w:t>
      </w:r>
    </w:p>
    <w:p w14:paraId="59B06E69" w14:textId="77777777" w:rsidR="00D7643F" w:rsidRDefault="00D7643F" w:rsidP="00D7643F">
      <w:pPr>
        <w:pStyle w:val="PL"/>
      </w:pPr>
      <w:r>
        <w:t xml:space="preserve">        deactivation.";</w:t>
      </w:r>
    </w:p>
    <w:p w14:paraId="608885D6" w14:textId="77777777" w:rsidR="00D7643F" w:rsidRDefault="00D7643F" w:rsidP="00D7643F">
      <w:pPr>
        <w:pStyle w:val="PL"/>
      </w:pPr>
      <w:r>
        <w:t xml:space="preserve">      type enumeration{</w:t>
      </w:r>
    </w:p>
    <w:p w14:paraId="70835ED2" w14:textId="77777777" w:rsidR="00D7643F" w:rsidRDefault="00D7643F" w:rsidP="00D7643F">
      <w:pPr>
        <w:pStyle w:val="PL"/>
      </w:pPr>
      <w:r>
        <w:t xml:space="preserve">        enum toBeEnergySaving;</w:t>
      </w:r>
    </w:p>
    <w:p w14:paraId="7AD996B2" w14:textId="77777777" w:rsidR="00D7643F" w:rsidRDefault="00D7643F" w:rsidP="00D7643F">
      <w:pPr>
        <w:pStyle w:val="PL"/>
      </w:pPr>
      <w:r>
        <w:t xml:space="preserve">        enum toBeNotEnergySaving;</w:t>
      </w:r>
    </w:p>
    <w:p w14:paraId="087726F9" w14:textId="77777777" w:rsidR="00D7643F" w:rsidRDefault="00D7643F" w:rsidP="00D7643F">
      <w:pPr>
        <w:pStyle w:val="PL"/>
      </w:pPr>
      <w:r>
        <w:t xml:space="preserve">      }</w:t>
      </w:r>
    </w:p>
    <w:p w14:paraId="5E1EDF1E" w14:textId="77777777" w:rsidR="00D7643F" w:rsidRDefault="00D7643F" w:rsidP="00D7643F">
      <w:pPr>
        <w:pStyle w:val="PL"/>
      </w:pPr>
      <w:r>
        <w:t xml:space="preserve">    }</w:t>
      </w:r>
    </w:p>
    <w:p w14:paraId="616278BC" w14:textId="77777777" w:rsidR="00D7643F" w:rsidRDefault="00D7643F" w:rsidP="00D7643F">
      <w:pPr>
        <w:pStyle w:val="PL"/>
      </w:pPr>
      <w:r>
        <w:t xml:space="preserve">  }</w:t>
      </w:r>
    </w:p>
    <w:p w14:paraId="19BEA149" w14:textId="77777777" w:rsidR="00D7643F" w:rsidRDefault="00D7643F" w:rsidP="00D7643F">
      <w:pPr>
        <w:pStyle w:val="PL"/>
      </w:pPr>
    </w:p>
    <w:p w14:paraId="413E30F5" w14:textId="77777777" w:rsidR="00D7643F" w:rsidRDefault="00D7643F" w:rsidP="00D7643F">
      <w:pPr>
        <w:pStyle w:val="PL"/>
      </w:pPr>
      <w:r>
        <w:t xml:space="preserve">  grouping EsNotAllowedTimePeriodGrp {</w:t>
      </w:r>
    </w:p>
    <w:p w14:paraId="09E8ECC4" w14:textId="77777777" w:rsidR="00D7643F" w:rsidRDefault="00D7643F" w:rsidP="00D7643F">
      <w:pPr>
        <w:pStyle w:val="PL"/>
      </w:pPr>
      <w:r>
        <w:t xml:space="preserve">    leaf startTime {</w:t>
      </w:r>
    </w:p>
    <w:p w14:paraId="47CFD2CD" w14:textId="77777777" w:rsidR="00D7643F" w:rsidRDefault="00D7643F" w:rsidP="00D7643F">
      <w:pPr>
        <w:pStyle w:val="PL"/>
      </w:pPr>
      <w:r>
        <w:t xml:space="preserve">      description "Start of not allowed time period in UTC time zone.</w:t>
      </w:r>
    </w:p>
    <w:p w14:paraId="0AD6D3C6" w14:textId="77777777" w:rsidR="00D7643F" w:rsidRDefault="00D7643F" w:rsidP="00D7643F">
      <w:pPr>
        <w:pStyle w:val="PL"/>
      </w:pPr>
      <w:r>
        <w:t xml:space="preserve">        If set, the endTime must also be set. If not set, this is </w:t>
      </w:r>
    </w:p>
    <w:p w14:paraId="6E87097A" w14:textId="77777777" w:rsidR="00D7643F" w:rsidRDefault="00D7643F" w:rsidP="00D7643F">
      <w:pPr>
        <w:pStyle w:val="PL"/>
      </w:pPr>
      <w:r>
        <w:t xml:space="preserve">        interpreted as around the clock.";</w:t>
      </w:r>
    </w:p>
    <w:p w14:paraId="4D837026" w14:textId="77777777" w:rsidR="00D7643F" w:rsidRDefault="00D7643F" w:rsidP="00D7643F">
      <w:pPr>
        <w:pStyle w:val="PL"/>
      </w:pPr>
      <w:r>
        <w:t xml:space="preserve">      must ../endTime;</w:t>
      </w:r>
    </w:p>
    <w:p w14:paraId="4672521F" w14:textId="77777777" w:rsidR="00D7643F" w:rsidRDefault="00D7643F" w:rsidP="00D7643F">
      <w:pPr>
        <w:pStyle w:val="PL"/>
      </w:pPr>
      <w:r>
        <w:t xml:space="preserve">      type type5g3gpp:UTC24TimeOfDayT;</w:t>
      </w:r>
    </w:p>
    <w:p w14:paraId="2AC553D1" w14:textId="77777777" w:rsidR="00D7643F" w:rsidRDefault="00D7643F" w:rsidP="00D7643F">
      <w:pPr>
        <w:pStyle w:val="PL"/>
      </w:pPr>
      <w:r>
        <w:t xml:space="preserve">    }</w:t>
      </w:r>
    </w:p>
    <w:p w14:paraId="6F2D499F" w14:textId="77777777" w:rsidR="00D7643F" w:rsidRDefault="00D7643F" w:rsidP="00D7643F">
      <w:pPr>
        <w:pStyle w:val="PL"/>
      </w:pPr>
      <w:r>
        <w:t xml:space="preserve">    leaf endTime {</w:t>
      </w:r>
    </w:p>
    <w:p w14:paraId="376E4AA7" w14:textId="77777777" w:rsidR="00D7643F" w:rsidRDefault="00D7643F" w:rsidP="00D7643F">
      <w:pPr>
        <w:pStyle w:val="PL"/>
      </w:pPr>
      <w:r>
        <w:t xml:space="preserve">      description "If endTime has a lower value than startTime, it will </w:t>
      </w:r>
    </w:p>
    <w:p w14:paraId="1D32C61B" w14:textId="77777777" w:rsidR="00D7643F" w:rsidRDefault="00D7643F" w:rsidP="00D7643F">
      <w:pPr>
        <w:pStyle w:val="PL"/>
      </w:pPr>
      <w:r>
        <w:t xml:space="preserve">        be interpreted as referring to the following day.";</w:t>
      </w:r>
    </w:p>
    <w:p w14:paraId="3FE6C0B1" w14:textId="77777777" w:rsidR="00D7643F" w:rsidRDefault="00D7643F" w:rsidP="00D7643F">
      <w:pPr>
        <w:pStyle w:val="PL"/>
      </w:pPr>
      <w:r>
        <w:t xml:space="preserve">      must ../startTime;</w:t>
      </w:r>
    </w:p>
    <w:p w14:paraId="127B19B3" w14:textId="77777777" w:rsidR="00D7643F" w:rsidRDefault="00D7643F" w:rsidP="00D7643F">
      <w:pPr>
        <w:pStyle w:val="PL"/>
      </w:pPr>
      <w:r>
        <w:t xml:space="preserve">      type type5g3gpp:UTC24TimeOfDayT;</w:t>
      </w:r>
    </w:p>
    <w:p w14:paraId="1795A1E0" w14:textId="77777777" w:rsidR="00D7643F" w:rsidRDefault="00D7643F" w:rsidP="00D7643F">
      <w:pPr>
        <w:pStyle w:val="PL"/>
      </w:pPr>
      <w:r>
        <w:t xml:space="preserve">    }</w:t>
      </w:r>
    </w:p>
    <w:p w14:paraId="626FCA8A" w14:textId="77777777" w:rsidR="00D7643F" w:rsidRDefault="00D7643F" w:rsidP="00D7643F">
      <w:pPr>
        <w:pStyle w:val="PL"/>
      </w:pPr>
      <w:r>
        <w:t xml:space="preserve">    leaf-list daysOfWeek {</w:t>
      </w:r>
    </w:p>
    <w:p w14:paraId="75BA0ADD" w14:textId="77777777" w:rsidR="00D7643F" w:rsidRDefault="00D7643F" w:rsidP="00D7643F">
      <w:pPr>
        <w:pStyle w:val="PL"/>
      </w:pPr>
      <w:r>
        <w:t xml:space="preserve">      description "Specifies that the not allowed periods are only </w:t>
      </w:r>
    </w:p>
    <w:p w14:paraId="7D3FAE5A" w14:textId="77777777" w:rsidR="00D7643F" w:rsidRDefault="00D7643F" w:rsidP="00D7643F">
      <w:pPr>
        <w:pStyle w:val="PL"/>
      </w:pPr>
      <w:r>
        <w:t xml:space="preserve">        applicable to the specified days in UTC timezone. Every day if </w:t>
      </w:r>
    </w:p>
    <w:p w14:paraId="0F10AC75" w14:textId="77777777" w:rsidR="00D7643F" w:rsidRDefault="00D7643F" w:rsidP="00D7643F">
      <w:pPr>
        <w:pStyle w:val="PL"/>
      </w:pPr>
      <w:r>
        <w:t xml:space="preserve">        not set.";</w:t>
      </w:r>
    </w:p>
    <w:p w14:paraId="0DB4BE6D" w14:textId="77777777" w:rsidR="00D7643F" w:rsidRDefault="00D7643F" w:rsidP="00D7643F">
      <w:pPr>
        <w:pStyle w:val="PL"/>
      </w:pPr>
      <w:r>
        <w:t xml:space="preserve">      type type5g3gpp:DayOfWeekT;</w:t>
      </w:r>
    </w:p>
    <w:p w14:paraId="69FA1EBB" w14:textId="77777777" w:rsidR="00D7643F" w:rsidRDefault="00D7643F" w:rsidP="00D7643F">
      <w:pPr>
        <w:pStyle w:val="PL"/>
      </w:pPr>
      <w:r>
        <w:t xml:space="preserve">    }</w:t>
      </w:r>
    </w:p>
    <w:p w14:paraId="3B79E28C" w14:textId="77777777" w:rsidR="00D7643F" w:rsidRDefault="00D7643F" w:rsidP="00D7643F">
      <w:pPr>
        <w:pStyle w:val="PL"/>
      </w:pPr>
      <w:r>
        <w:t xml:space="preserve">  }</w:t>
      </w:r>
    </w:p>
    <w:p w14:paraId="4DF4DCF1" w14:textId="77777777" w:rsidR="00D7643F" w:rsidRDefault="00D7643F" w:rsidP="00D7643F">
      <w:pPr>
        <w:pStyle w:val="PL"/>
      </w:pPr>
    </w:p>
    <w:p w14:paraId="45CCD959" w14:textId="77777777" w:rsidR="00D7643F" w:rsidRDefault="00D7643F" w:rsidP="00D7643F">
      <w:pPr>
        <w:pStyle w:val="PL"/>
      </w:pPr>
      <w:r>
        <w:t xml:space="preserve">  grouping CESManagementFunctionSubtree {</w:t>
      </w:r>
    </w:p>
    <w:p w14:paraId="5EBB1654" w14:textId="77777777" w:rsidR="00D7643F" w:rsidRDefault="00D7643F" w:rsidP="00D7643F">
      <w:pPr>
        <w:pStyle w:val="PL"/>
      </w:pPr>
      <w:r>
        <w:t xml:space="preserve">    list CESManagementFunction {</w:t>
      </w:r>
    </w:p>
    <w:p w14:paraId="4A547D0A" w14:textId="77777777" w:rsidR="00D7643F" w:rsidRDefault="00D7643F" w:rsidP="00D7643F">
      <w:pPr>
        <w:pStyle w:val="PL"/>
      </w:pPr>
      <w:r>
        <w:t xml:space="preserve">      description "This IOC represents the management capabilities of </w:t>
      </w:r>
    </w:p>
    <w:p w14:paraId="264DD162" w14:textId="77777777" w:rsidR="00D7643F" w:rsidRDefault="00D7643F" w:rsidP="00D7643F">
      <w:pPr>
        <w:pStyle w:val="PL"/>
      </w:pPr>
      <w:r>
        <w:t xml:space="preserve">        Centralized SON Energy Saving (ES) functions. This is provided for </w:t>
      </w:r>
    </w:p>
    <w:p w14:paraId="126673E5" w14:textId="77777777" w:rsidR="00D7643F" w:rsidRDefault="00D7643F" w:rsidP="00D7643F">
      <w:pPr>
        <w:pStyle w:val="PL"/>
      </w:pPr>
      <w:r>
        <w:t xml:space="preserve">        Energy Saving purposes.</w:t>
      </w:r>
    </w:p>
    <w:p w14:paraId="7F78E31E" w14:textId="77777777" w:rsidR="00D7643F" w:rsidRDefault="00D7643F" w:rsidP="00D7643F">
      <w:pPr>
        <w:pStyle w:val="PL"/>
      </w:pPr>
      <w:r>
        <w:t xml:space="preserve">        </w:t>
      </w:r>
    </w:p>
    <w:p w14:paraId="5BADE850" w14:textId="77777777" w:rsidR="00D7643F" w:rsidRDefault="00D7643F" w:rsidP="00D7643F">
      <w:pPr>
        <w:pStyle w:val="PL"/>
      </w:pPr>
      <w:r>
        <w:t xml:space="preserve">        In the case where multiple CESManagement MOIs exist at different </w:t>
      </w:r>
    </w:p>
    <w:p w14:paraId="39B62CFD" w14:textId="77777777" w:rsidR="00D7643F" w:rsidRDefault="00D7643F" w:rsidP="00D7643F">
      <w:pPr>
        <w:pStyle w:val="PL"/>
      </w:pPr>
      <w:r>
        <w:t xml:space="preserve">        levels of the containment tree, the CESManagement MOI at the lower </w:t>
      </w:r>
    </w:p>
    <w:p w14:paraId="1CE8BD47" w14:textId="77777777" w:rsidR="00D7643F" w:rsidRDefault="00D7643F" w:rsidP="00D7643F">
      <w:pPr>
        <w:pStyle w:val="PL"/>
      </w:pPr>
      <w:r>
        <w:t xml:space="preserve">        level overrides the CESManagement MOIs at higher level(s) of the </w:t>
      </w:r>
    </w:p>
    <w:p w14:paraId="27B21EB1" w14:textId="77777777" w:rsidR="00D7643F" w:rsidRDefault="00D7643F" w:rsidP="00D7643F">
      <w:pPr>
        <w:pStyle w:val="PL"/>
      </w:pPr>
      <w:r>
        <w:t xml:space="preserve">        same containment tree.";</w:t>
      </w:r>
    </w:p>
    <w:p w14:paraId="7750343B" w14:textId="77777777" w:rsidR="00D7643F" w:rsidRDefault="00D7643F" w:rsidP="00D7643F">
      <w:pPr>
        <w:pStyle w:val="PL"/>
      </w:pPr>
      <w:r>
        <w:t xml:space="preserve">      reference "clause 6.2.2 in TS 28.310";</w:t>
      </w:r>
    </w:p>
    <w:p w14:paraId="5AF0A3A8" w14:textId="77777777" w:rsidR="00D7643F" w:rsidRDefault="00D7643F" w:rsidP="00D7643F">
      <w:pPr>
        <w:pStyle w:val="PL"/>
      </w:pPr>
      <w:r>
        <w:t xml:space="preserve">      key id;   </w:t>
      </w:r>
    </w:p>
    <w:p w14:paraId="5CC35758" w14:textId="77777777" w:rsidR="00D7643F" w:rsidRDefault="00D7643F" w:rsidP="00D7643F">
      <w:pPr>
        <w:pStyle w:val="PL"/>
      </w:pPr>
      <w:r>
        <w:t xml:space="preserve">      uses top3gpp:Top_Grp;</w:t>
      </w:r>
    </w:p>
    <w:p w14:paraId="4CFAB9B6" w14:textId="77777777" w:rsidR="00D7643F" w:rsidRDefault="00D7643F" w:rsidP="00D7643F">
      <w:pPr>
        <w:pStyle w:val="PL"/>
      </w:pPr>
      <w:r>
        <w:t xml:space="preserve">      container attributes {</w:t>
      </w:r>
    </w:p>
    <w:p w14:paraId="49B366CA" w14:textId="77777777" w:rsidR="00D7643F" w:rsidRDefault="00D7643F" w:rsidP="00D7643F">
      <w:pPr>
        <w:pStyle w:val="PL"/>
      </w:pPr>
      <w:r>
        <w:t xml:space="preserve">        uses CESManagementFunctionGrp;</w:t>
      </w:r>
    </w:p>
    <w:p w14:paraId="027B2DE6" w14:textId="77777777" w:rsidR="00D7643F" w:rsidRDefault="00D7643F" w:rsidP="00D7643F">
      <w:pPr>
        <w:pStyle w:val="PL"/>
      </w:pPr>
      <w:r>
        <w:t xml:space="preserve">      }      </w:t>
      </w:r>
    </w:p>
    <w:p w14:paraId="4A9C9437" w14:textId="77777777" w:rsidR="00D7643F" w:rsidRDefault="00D7643F" w:rsidP="00D7643F">
      <w:pPr>
        <w:pStyle w:val="PL"/>
      </w:pPr>
      <w:r>
        <w:t xml:space="preserve">    }</w:t>
      </w:r>
    </w:p>
    <w:p w14:paraId="73EEDCA5" w14:textId="77777777" w:rsidR="00D7643F" w:rsidRDefault="00D7643F" w:rsidP="00D7643F">
      <w:pPr>
        <w:pStyle w:val="PL"/>
      </w:pPr>
      <w:r>
        <w:t xml:space="preserve">  }</w:t>
      </w:r>
    </w:p>
    <w:p w14:paraId="2D938E8B" w14:textId="77777777" w:rsidR="00D7643F" w:rsidRDefault="00D7643F" w:rsidP="00D7643F">
      <w:pPr>
        <w:pStyle w:val="PL"/>
      </w:pPr>
    </w:p>
    <w:p w14:paraId="10D033DB" w14:textId="77777777" w:rsidR="00D7643F" w:rsidRDefault="00D7643F" w:rsidP="00D7643F">
      <w:pPr>
        <w:pStyle w:val="PL"/>
      </w:pPr>
      <w:r>
        <w:t xml:space="preserve">  augment "/me3gpp:ManagedElement/gnbcucp3gpp:GNBCUCPFunction/"+</w:t>
      </w:r>
    </w:p>
    <w:p w14:paraId="1E62055E" w14:textId="77777777" w:rsidR="00D7643F" w:rsidRDefault="00D7643F" w:rsidP="00D7643F">
      <w:pPr>
        <w:pStyle w:val="PL"/>
      </w:pPr>
      <w:r>
        <w:t xml:space="preserve">      "nrcellcu3gpp:NRCellCU" {</w:t>
      </w:r>
    </w:p>
    <w:p w14:paraId="3174B274" w14:textId="77777777" w:rsidR="00D7643F" w:rsidRDefault="00D7643F" w:rsidP="00D7643F">
      <w:pPr>
        <w:pStyle w:val="PL"/>
      </w:pPr>
      <w:r>
        <w:t xml:space="preserve">    if-feature nrcellcu3gpp:CESManagementFunction;</w:t>
      </w:r>
    </w:p>
    <w:p w14:paraId="64EED4AB" w14:textId="77777777" w:rsidR="00D7643F" w:rsidRDefault="00D7643F" w:rsidP="00D7643F">
      <w:pPr>
        <w:pStyle w:val="PL"/>
      </w:pPr>
      <w:r>
        <w:t xml:space="preserve">    uses CESManagementFunctionSubtree;</w:t>
      </w:r>
    </w:p>
    <w:p w14:paraId="39619DBB" w14:textId="77777777" w:rsidR="00D7643F" w:rsidRDefault="00D7643F" w:rsidP="00D7643F">
      <w:pPr>
        <w:pStyle w:val="PL"/>
      </w:pPr>
      <w:r>
        <w:t xml:space="preserve">  }</w:t>
      </w:r>
    </w:p>
    <w:p w14:paraId="70ECE134" w14:textId="77777777" w:rsidR="00D7643F" w:rsidRDefault="00D7643F" w:rsidP="00D7643F">
      <w:pPr>
        <w:pStyle w:val="PL"/>
      </w:pPr>
      <w:r>
        <w:t xml:space="preserve">  augment /me3gpp:ManagedElement {</w:t>
      </w:r>
    </w:p>
    <w:p w14:paraId="4A8872AA" w14:textId="77777777" w:rsidR="00D7643F" w:rsidRDefault="00D7643F" w:rsidP="00D7643F">
      <w:pPr>
        <w:pStyle w:val="PL"/>
      </w:pPr>
      <w:r>
        <w:t xml:space="preserve">    if-feature me3gpp:CESManagementFunction;</w:t>
      </w:r>
    </w:p>
    <w:p w14:paraId="6FA3B773" w14:textId="77777777" w:rsidR="00D7643F" w:rsidRDefault="00D7643F" w:rsidP="00D7643F">
      <w:pPr>
        <w:pStyle w:val="PL"/>
      </w:pPr>
      <w:r>
        <w:t xml:space="preserve">    uses CESManagementFunctionSubtree;</w:t>
      </w:r>
    </w:p>
    <w:p w14:paraId="76C1B2DB" w14:textId="77777777" w:rsidR="00D7643F" w:rsidRDefault="00D7643F" w:rsidP="00D7643F">
      <w:pPr>
        <w:pStyle w:val="PL"/>
      </w:pPr>
      <w:r>
        <w:t xml:space="preserve">  }</w:t>
      </w:r>
    </w:p>
    <w:p w14:paraId="7FF773F7" w14:textId="77777777" w:rsidR="00D7643F" w:rsidRDefault="00D7643F" w:rsidP="00D7643F">
      <w:pPr>
        <w:pStyle w:val="PL"/>
      </w:pPr>
      <w:r>
        <w:t xml:space="preserve">  augment /subnet3gpp:SubNetwork {</w:t>
      </w:r>
    </w:p>
    <w:p w14:paraId="5328C709" w14:textId="77777777" w:rsidR="00D7643F" w:rsidRDefault="00D7643F" w:rsidP="00D7643F">
      <w:pPr>
        <w:pStyle w:val="PL"/>
      </w:pPr>
      <w:r>
        <w:t xml:space="preserve">    if-feature subnet3gpp:CESManagementFunction;</w:t>
      </w:r>
    </w:p>
    <w:p w14:paraId="5E688B4B" w14:textId="77777777" w:rsidR="00D7643F" w:rsidRDefault="00D7643F" w:rsidP="00D7643F">
      <w:pPr>
        <w:pStyle w:val="PL"/>
      </w:pPr>
      <w:r>
        <w:t xml:space="preserve">    uses CESManagementFunctionSubtree;</w:t>
      </w:r>
    </w:p>
    <w:p w14:paraId="6BB4B314" w14:textId="77777777" w:rsidR="00D7643F" w:rsidRDefault="00D7643F" w:rsidP="00D7643F">
      <w:pPr>
        <w:pStyle w:val="PL"/>
      </w:pPr>
      <w:r>
        <w:t xml:space="preserve">  }</w:t>
      </w:r>
    </w:p>
    <w:p w14:paraId="0E47099E" w14:textId="399AABF6" w:rsidR="00D7643F" w:rsidRDefault="00D7643F" w:rsidP="00D7643F">
      <w:pPr>
        <w:pStyle w:val="PL"/>
      </w:pPr>
      <w:r>
        <w:t>}</w:t>
      </w:r>
    </w:p>
    <w:p w14:paraId="1AE527E9" w14:textId="77777777" w:rsidR="00E955E7" w:rsidRDefault="00E955E7" w:rsidP="00E955E7">
      <w:pPr>
        <w:pStyle w:val="PL"/>
        <w:rPr>
          <w:rFonts w:cs="Courier New"/>
          <w:szCs w:val="16"/>
          <w:lang w:eastAsia="zh-CN"/>
        </w:rPr>
      </w:pPr>
      <w:r>
        <w:rPr>
          <w:rFonts w:cs="Courier New"/>
          <w:szCs w:val="16"/>
          <w:lang w:eastAsia="zh-CN"/>
        </w:rPr>
        <w:t>&lt;CODE ENDS&gt;</w:t>
      </w:r>
    </w:p>
    <w:p w14:paraId="7DC3C08C" w14:textId="62EDB2B4" w:rsidR="00E955E7" w:rsidRDefault="00E955E7" w:rsidP="00D7643F">
      <w:pPr>
        <w:pStyle w:val="PL"/>
      </w:pPr>
    </w:p>
    <w:p w14:paraId="71A85CD1" w14:textId="6FA706F4" w:rsidR="00491D87" w:rsidRDefault="00491D87" w:rsidP="00491D87">
      <w:pPr>
        <w:pStyle w:val="Heading2"/>
        <w:rPr>
          <w:rFonts w:eastAsiaTheme="minorEastAsia"/>
          <w:lang w:eastAsia="zh-CN"/>
        </w:rPr>
      </w:pPr>
      <w:r>
        <w:rPr>
          <w:rFonts w:eastAsiaTheme="minorEastAsia"/>
          <w:lang w:eastAsia="zh-CN"/>
        </w:rPr>
        <w:t>E.5.35</w:t>
      </w:r>
      <w:r>
        <w:rPr>
          <w:rFonts w:eastAsiaTheme="minorEastAsia"/>
          <w:lang w:eastAsia="zh-CN"/>
        </w:rPr>
        <w:tab/>
        <w:t xml:space="preserve">module </w:t>
      </w:r>
      <w:r w:rsidRPr="00385BF0">
        <w:rPr>
          <w:rFonts w:eastAsiaTheme="minorEastAsia"/>
          <w:lang w:eastAsia="zh-CN"/>
        </w:rPr>
        <w:t>_3gpp-nr-nrm-operatordu.yang</w:t>
      </w:r>
    </w:p>
    <w:p w14:paraId="62FDBEBA" w14:textId="77777777" w:rsidR="00491D87" w:rsidRDefault="00491D87" w:rsidP="00491D87">
      <w:pPr>
        <w:pStyle w:val="PL"/>
        <w:rPr>
          <w:rFonts w:eastAsiaTheme="minorEastAsia"/>
        </w:rPr>
      </w:pPr>
      <w:r>
        <w:t>&lt;CODE BEGINS&gt;</w:t>
      </w:r>
    </w:p>
    <w:p w14:paraId="3B8AC8B3" w14:textId="77777777" w:rsidR="00491D87" w:rsidRDefault="00491D87" w:rsidP="00491D87">
      <w:pPr>
        <w:pStyle w:val="PL"/>
        <w:rPr>
          <w:lang w:val="en-US"/>
        </w:rPr>
      </w:pPr>
      <w:r>
        <w:rPr>
          <w:lang w:val="en-US"/>
        </w:rPr>
        <w:t>module _3gpp-nr-nrm-operatordu {</w:t>
      </w:r>
    </w:p>
    <w:p w14:paraId="564260C7" w14:textId="77777777" w:rsidR="00491D87" w:rsidRDefault="00491D87" w:rsidP="00491D87">
      <w:pPr>
        <w:pStyle w:val="PL"/>
        <w:rPr>
          <w:lang w:val="en-US"/>
        </w:rPr>
      </w:pPr>
      <w:r>
        <w:rPr>
          <w:lang w:val="en-US"/>
        </w:rPr>
        <w:t xml:space="preserve">  yang-version 1.1;</w:t>
      </w:r>
    </w:p>
    <w:p w14:paraId="4B87A5C2" w14:textId="77777777" w:rsidR="00491D87" w:rsidRDefault="00491D87" w:rsidP="00491D87">
      <w:pPr>
        <w:pStyle w:val="PL"/>
        <w:rPr>
          <w:lang w:val="en-US"/>
        </w:rPr>
      </w:pPr>
      <w:r>
        <w:rPr>
          <w:lang w:val="en-US"/>
        </w:rPr>
        <w:t xml:space="preserve">  namespace "urn:3gpp:sa5:_3gpp-nr-nrm-operatordu";</w:t>
      </w:r>
    </w:p>
    <w:p w14:paraId="2DEED9CC" w14:textId="77777777" w:rsidR="00491D87" w:rsidRDefault="00491D87" w:rsidP="00491D87">
      <w:pPr>
        <w:pStyle w:val="PL"/>
        <w:rPr>
          <w:lang w:val="en-US"/>
        </w:rPr>
      </w:pPr>
      <w:r>
        <w:rPr>
          <w:lang w:val="en-US"/>
        </w:rPr>
        <w:t xml:space="preserve">  prefix "operdu3gpp";</w:t>
      </w:r>
    </w:p>
    <w:p w14:paraId="3F26242D" w14:textId="77777777" w:rsidR="00491D87" w:rsidRDefault="00491D87" w:rsidP="00491D87">
      <w:pPr>
        <w:pStyle w:val="PL"/>
        <w:rPr>
          <w:lang w:val="en-US"/>
        </w:rPr>
      </w:pPr>
    </w:p>
    <w:p w14:paraId="3546AD9C" w14:textId="77777777" w:rsidR="00491D87" w:rsidRDefault="00491D87" w:rsidP="00491D87">
      <w:pPr>
        <w:pStyle w:val="PL"/>
        <w:rPr>
          <w:lang w:val="en-US"/>
        </w:rPr>
      </w:pPr>
      <w:r>
        <w:rPr>
          <w:lang w:val="en-US"/>
        </w:rPr>
        <w:t xml:space="preserve">  import _3gpp-common-top { prefix top3gpp; }</w:t>
      </w:r>
    </w:p>
    <w:p w14:paraId="737F1CA6" w14:textId="77777777" w:rsidR="00491D87" w:rsidRDefault="00491D87" w:rsidP="00491D87">
      <w:pPr>
        <w:pStyle w:val="PL"/>
        <w:rPr>
          <w:lang w:val="en-US"/>
        </w:rPr>
      </w:pPr>
      <w:r>
        <w:rPr>
          <w:lang w:val="en-US"/>
        </w:rPr>
        <w:t xml:space="preserve">  import _3gpp-common-managed-element { prefix me3gpp; }</w:t>
      </w:r>
    </w:p>
    <w:p w14:paraId="6E7B0A7B" w14:textId="77777777" w:rsidR="00491D87" w:rsidRDefault="00491D87" w:rsidP="00491D87">
      <w:pPr>
        <w:pStyle w:val="PL"/>
        <w:rPr>
          <w:lang w:val="en-US"/>
        </w:rPr>
      </w:pPr>
      <w:r>
        <w:rPr>
          <w:lang w:val="en-US"/>
        </w:rPr>
        <w:t xml:space="preserve">  import _3gpp-nr-nrm-gnbdufunction {prefix gnbdu3gpp; }</w:t>
      </w:r>
    </w:p>
    <w:p w14:paraId="014E0C65" w14:textId="77777777" w:rsidR="00491D87" w:rsidRDefault="00491D87" w:rsidP="00491D87">
      <w:pPr>
        <w:pStyle w:val="PL"/>
        <w:rPr>
          <w:lang w:val="en-US"/>
        </w:rPr>
      </w:pPr>
    </w:p>
    <w:p w14:paraId="2A3E2DF9" w14:textId="77777777" w:rsidR="00491D87" w:rsidRDefault="00491D87" w:rsidP="00491D87">
      <w:pPr>
        <w:pStyle w:val="PL"/>
        <w:rPr>
          <w:lang w:val="en-US"/>
        </w:rPr>
      </w:pPr>
      <w:r>
        <w:rPr>
          <w:lang w:val="en-US"/>
        </w:rPr>
        <w:t xml:space="preserve">  organization "3GPP SA5";</w:t>
      </w:r>
    </w:p>
    <w:p w14:paraId="2E76748A" w14:textId="77777777" w:rsidR="00491D87" w:rsidRDefault="00491D87" w:rsidP="00491D87">
      <w:pPr>
        <w:pStyle w:val="PL"/>
        <w:rPr>
          <w:lang w:val="en-US"/>
        </w:rPr>
      </w:pPr>
      <w:r>
        <w:rPr>
          <w:lang w:val="en-US"/>
        </w:rPr>
        <w:t xml:space="preserve">  contact "https://www.3gpp.org/DynaReport/TSG-WG--S5--officials.htm?Itemid=464";</w:t>
      </w:r>
    </w:p>
    <w:p w14:paraId="11619143" w14:textId="77777777" w:rsidR="00491D87" w:rsidRDefault="00491D87" w:rsidP="00491D87">
      <w:pPr>
        <w:pStyle w:val="PL"/>
        <w:rPr>
          <w:lang w:val="en-US"/>
        </w:rPr>
      </w:pPr>
      <w:r>
        <w:rPr>
          <w:lang w:val="en-US"/>
        </w:rPr>
        <w:t xml:space="preserve">  description "Defines the YANG mapping of the OperatorDU Information Object</w:t>
      </w:r>
    </w:p>
    <w:p w14:paraId="670E7F3B" w14:textId="77777777" w:rsidR="00491D87" w:rsidRDefault="00491D87" w:rsidP="00491D87">
      <w:pPr>
        <w:pStyle w:val="PL"/>
        <w:rPr>
          <w:lang w:val="en-US"/>
        </w:rPr>
      </w:pPr>
      <w:r>
        <w:rPr>
          <w:lang w:val="en-US"/>
        </w:rPr>
        <w:t xml:space="preserve">    Class (IOC) that is part of the NR Network Resource Model (NRM).";</w:t>
      </w:r>
    </w:p>
    <w:p w14:paraId="3233F25C" w14:textId="77777777" w:rsidR="00491D87" w:rsidRDefault="00491D87" w:rsidP="00491D87">
      <w:pPr>
        <w:pStyle w:val="PL"/>
        <w:rPr>
          <w:lang w:val="en-US"/>
        </w:rPr>
      </w:pPr>
      <w:r>
        <w:rPr>
          <w:lang w:val="en-US"/>
        </w:rPr>
        <w:t xml:space="preserve">  reference "3GPP TS 28.541 5G Network Resource Model (NRM)";</w:t>
      </w:r>
    </w:p>
    <w:p w14:paraId="0DE56F38" w14:textId="77777777" w:rsidR="00491D87" w:rsidRDefault="00491D87" w:rsidP="00491D87">
      <w:pPr>
        <w:pStyle w:val="PL"/>
        <w:rPr>
          <w:lang w:val="en-US"/>
        </w:rPr>
      </w:pPr>
    </w:p>
    <w:p w14:paraId="35E868DF" w14:textId="77777777" w:rsidR="00491D87" w:rsidRDefault="00491D87" w:rsidP="00491D87">
      <w:pPr>
        <w:pStyle w:val="PL"/>
        <w:rPr>
          <w:lang w:val="en-US"/>
        </w:rPr>
      </w:pPr>
      <w:r>
        <w:rPr>
          <w:lang w:val="en-US"/>
        </w:rPr>
        <w:t xml:space="preserve">  revision 2021-10-01 { reference "Initial revision"; }</w:t>
      </w:r>
    </w:p>
    <w:p w14:paraId="300C0F53" w14:textId="77777777" w:rsidR="00491D87" w:rsidRDefault="00491D87" w:rsidP="00491D87">
      <w:pPr>
        <w:pStyle w:val="PL"/>
        <w:rPr>
          <w:lang w:val="en-US"/>
        </w:rPr>
      </w:pPr>
    </w:p>
    <w:p w14:paraId="59B4B499" w14:textId="77777777" w:rsidR="00491D87" w:rsidRDefault="00491D87" w:rsidP="00491D87">
      <w:pPr>
        <w:pStyle w:val="PL"/>
        <w:rPr>
          <w:lang w:val="en-US"/>
        </w:rPr>
      </w:pPr>
      <w:r>
        <w:rPr>
          <w:lang w:val="en-US"/>
        </w:rPr>
        <w:t xml:space="preserve">  grouping OperatorDUGrp {</w:t>
      </w:r>
    </w:p>
    <w:p w14:paraId="04813C6F" w14:textId="77777777" w:rsidR="00491D87" w:rsidRDefault="00491D87" w:rsidP="00491D87">
      <w:pPr>
        <w:pStyle w:val="PL"/>
        <w:rPr>
          <w:lang w:val="en-US"/>
        </w:rPr>
      </w:pPr>
      <w:r>
        <w:rPr>
          <w:lang w:val="en-US"/>
        </w:rPr>
        <w:t xml:space="preserve">    description "Represents the OperatorDU IOC.";</w:t>
      </w:r>
    </w:p>
    <w:p w14:paraId="6CF8228C" w14:textId="77777777" w:rsidR="00491D87" w:rsidRDefault="00491D87" w:rsidP="00491D87">
      <w:pPr>
        <w:pStyle w:val="PL"/>
        <w:rPr>
          <w:lang w:val="en-US"/>
        </w:rPr>
      </w:pPr>
      <w:r>
        <w:rPr>
          <w:lang w:val="en-US"/>
        </w:rPr>
        <w:t xml:space="preserve">    reference "3GPP TS 28.541";</w:t>
      </w:r>
    </w:p>
    <w:p w14:paraId="065245DB" w14:textId="77777777" w:rsidR="00491D87" w:rsidRDefault="00491D87" w:rsidP="00491D87">
      <w:pPr>
        <w:pStyle w:val="PL"/>
        <w:rPr>
          <w:lang w:val="en-US"/>
        </w:rPr>
      </w:pPr>
      <w:r>
        <w:rPr>
          <w:lang w:val="en-US"/>
        </w:rPr>
        <w:t xml:space="preserve">    uses gnbdu3gpp:GNBDUFunctionGrp {</w:t>
      </w:r>
    </w:p>
    <w:p w14:paraId="1D4E92BD" w14:textId="77777777" w:rsidR="00491D87" w:rsidRDefault="00491D87" w:rsidP="00491D87">
      <w:pPr>
        <w:pStyle w:val="PL"/>
        <w:rPr>
          <w:lang w:val="en-US"/>
        </w:rPr>
      </w:pPr>
      <w:r>
        <w:rPr>
          <w:lang w:val="en-US"/>
        </w:rPr>
        <w:t xml:space="preserve">      refine gNBId {</w:t>
      </w:r>
    </w:p>
    <w:p w14:paraId="6A602EA1" w14:textId="77777777" w:rsidR="00491D87" w:rsidRDefault="00491D87" w:rsidP="00491D87">
      <w:pPr>
        <w:pStyle w:val="PL"/>
        <w:rPr>
          <w:lang w:val="en-US"/>
        </w:rPr>
      </w:pPr>
      <w:r>
        <w:rPr>
          <w:lang w:val="en-US"/>
        </w:rPr>
        <w:t xml:space="preserve">        mandatory true;</w:t>
      </w:r>
    </w:p>
    <w:p w14:paraId="06E9CBC1" w14:textId="77777777" w:rsidR="00491D87" w:rsidRDefault="00491D87" w:rsidP="00491D87">
      <w:pPr>
        <w:pStyle w:val="PL"/>
        <w:rPr>
          <w:lang w:val="en-US"/>
        </w:rPr>
      </w:pPr>
      <w:r>
        <w:rPr>
          <w:lang w:val="en-US"/>
        </w:rPr>
        <w:t xml:space="preserve">      }</w:t>
      </w:r>
    </w:p>
    <w:p w14:paraId="523A68DA" w14:textId="77777777" w:rsidR="00491D87" w:rsidRDefault="00491D87" w:rsidP="00491D87">
      <w:pPr>
        <w:pStyle w:val="PL"/>
        <w:rPr>
          <w:lang w:val="en-US"/>
        </w:rPr>
      </w:pPr>
      <w:r>
        <w:rPr>
          <w:lang w:val="en-US"/>
        </w:rPr>
        <w:t xml:space="preserve">      refine gNBIdLength {</w:t>
      </w:r>
    </w:p>
    <w:p w14:paraId="25D566D0" w14:textId="77777777" w:rsidR="00491D87" w:rsidRDefault="00491D87" w:rsidP="00491D87">
      <w:pPr>
        <w:pStyle w:val="PL"/>
        <w:rPr>
          <w:lang w:val="en-US"/>
        </w:rPr>
      </w:pPr>
      <w:r>
        <w:rPr>
          <w:lang w:val="en-US"/>
        </w:rPr>
        <w:t xml:space="preserve">        mandatory true;</w:t>
      </w:r>
    </w:p>
    <w:p w14:paraId="06D5F775" w14:textId="77777777" w:rsidR="00491D87" w:rsidRDefault="00491D87" w:rsidP="00491D87">
      <w:pPr>
        <w:pStyle w:val="PL"/>
        <w:rPr>
          <w:lang w:val="en-US"/>
        </w:rPr>
      </w:pPr>
      <w:r>
        <w:rPr>
          <w:lang w:val="en-US"/>
        </w:rPr>
        <w:t xml:space="preserve">      }</w:t>
      </w:r>
    </w:p>
    <w:p w14:paraId="5982F854" w14:textId="77777777" w:rsidR="00491D87" w:rsidRDefault="00491D87" w:rsidP="00491D87">
      <w:pPr>
        <w:pStyle w:val="PL"/>
        <w:rPr>
          <w:lang w:val="en-US"/>
        </w:rPr>
      </w:pPr>
      <w:r>
        <w:rPr>
          <w:lang w:val="en-US"/>
        </w:rPr>
        <w:t xml:space="preserve">    }</w:t>
      </w:r>
    </w:p>
    <w:p w14:paraId="107D8A88" w14:textId="77777777" w:rsidR="00491D87" w:rsidRDefault="00491D87" w:rsidP="00491D87">
      <w:pPr>
        <w:pStyle w:val="PL"/>
        <w:rPr>
          <w:lang w:val="en-US"/>
        </w:rPr>
      </w:pPr>
      <w:r>
        <w:rPr>
          <w:lang w:val="en-US"/>
        </w:rPr>
        <w:t xml:space="preserve">  }</w:t>
      </w:r>
    </w:p>
    <w:p w14:paraId="3B3838FB" w14:textId="77777777" w:rsidR="00491D87" w:rsidRDefault="00491D87" w:rsidP="00491D87">
      <w:pPr>
        <w:pStyle w:val="PL"/>
        <w:rPr>
          <w:lang w:val="en-US"/>
        </w:rPr>
      </w:pPr>
    </w:p>
    <w:p w14:paraId="76EECA26" w14:textId="77777777" w:rsidR="00491D87" w:rsidRDefault="00491D87" w:rsidP="00491D87">
      <w:pPr>
        <w:pStyle w:val="PL"/>
        <w:rPr>
          <w:lang w:val="en-US"/>
        </w:rPr>
      </w:pPr>
      <w:r>
        <w:rPr>
          <w:lang w:val="en-US"/>
        </w:rPr>
        <w:t xml:space="preserve">  augment "/me3gpp:ManagedElement/gnbdu3gpp:GNBDUFunction" {</w:t>
      </w:r>
    </w:p>
    <w:p w14:paraId="41CE1342" w14:textId="77777777" w:rsidR="00491D87" w:rsidRDefault="00491D87" w:rsidP="00491D87">
      <w:pPr>
        <w:pStyle w:val="PL"/>
        <w:rPr>
          <w:lang w:val="en-US"/>
        </w:rPr>
      </w:pPr>
    </w:p>
    <w:p w14:paraId="19C5A3C5" w14:textId="77777777" w:rsidR="00491D87" w:rsidRDefault="00491D87" w:rsidP="00491D87">
      <w:pPr>
        <w:pStyle w:val="PL"/>
        <w:rPr>
          <w:lang w:val="en-US"/>
        </w:rPr>
      </w:pPr>
      <w:r>
        <w:rPr>
          <w:lang w:val="en-US"/>
        </w:rPr>
        <w:t xml:space="preserve">    list OperatorDU {</w:t>
      </w:r>
    </w:p>
    <w:p w14:paraId="4E287968" w14:textId="77777777" w:rsidR="00491D87" w:rsidRDefault="00491D87" w:rsidP="00491D87">
      <w:pPr>
        <w:pStyle w:val="PL"/>
        <w:rPr>
          <w:lang w:val="en-US"/>
        </w:rPr>
      </w:pPr>
      <w:r>
        <w:rPr>
          <w:lang w:val="en-US"/>
        </w:rPr>
        <w:t xml:space="preserve">      description "Contains attributes to support the 5G MOCN network sharing.";</w:t>
      </w:r>
    </w:p>
    <w:p w14:paraId="01C67782" w14:textId="77777777" w:rsidR="00491D87" w:rsidRDefault="00491D87" w:rsidP="00491D87">
      <w:pPr>
        <w:pStyle w:val="PL"/>
        <w:rPr>
          <w:lang w:val="en-US"/>
        </w:rPr>
      </w:pPr>
      <w:r>
        <w:rPr>
          <w:lang w:val="en-US"/>
        </w:rPr>
        <w:t xml:space="preserve">      reference "3GPP TS 28.541";</w:t>
      </w:r>
    </w:p>
    <w:p w14:paraId="35E358D8" w14:textId="77777777" w:rsidR="00491D87" w:rsidRDefault="00491D87" w:rsidP="00491D87">
      <w:pPr>
        <w:pStyle w:val="PL"/>
        <w:rPr>
          <w:lang w:val="en-US"/>
        </w:rPr>
      </w:pPr>
      <w:r>
        <w:rPr>
          <w:lang w:val="en-US"/>
        </w:rPr>
        <w:t xml:space="preserve">      key id;</w:t>
      </w:r>
    </w:p>
    <w:p w14:paraId="6DD42D29" w14:textId="77777777" w:rsidR="00491D87" w:rsidRDefault="00491D87" w:rsidP="00491D87">
      <w:pPr>
        <w:pStyle w:val="PL"/>
        <w:rPr>
          <w:lang w:val="en-US"/>
        </w:rPr>
      </w:pPr>
      <w:r>
        <w:rPr>
          <w:lang w:val="en-US"/>
        </w:rPr>
        <w:t xml:space="preserve">      uses top3gpp:Top_Grp;</w:t>
      </w:r>
    </w:p>
    <w:p w14:paraId="7FD574CD" w14:textId="77777777" w:rsidR="00491D87" w:rsidRDefault="00491D87" w:rsidP="00491D87">
      <w:pPr>
        <w:pStyle w:val="PL"/>
        <w:rPr>
          <w:lang w:val="en-US"/>
        </w:rPr>
      </w:pPr>
      <w:r>
        <w:rPr>
          <w:lang w:val="en-US"/>
        </w:rPr>
        <w:t xml:space="preserve">      container attributes {</w:t>
      </w:r>
    </w:p>
    <w:p w14:paraId="3AEEE6DE" w14:textId="77777777" w:rsidR="00491D87" w:rsidRDefault="00491D87" w:rsidP="00491D87">
      <w:pPr>
        <w:pStyle w:val="PL"/>
        <w:rPr>
          <w:lang w:val="en-US"/>
        </w:rPr>
      </w:pPr>
      <w:r>
        <w:rPr>
          <w:lang w:val="en-US"/>
        </w:rPr>
        <w:t xml:space="preserve">        uses OperatorDUGrp;</w:t>
      </w:r>
    </w:p>
    <w:p w14:paraId="7A1B9901" w14:textId="77777777" w:rsidR="00491D87" w:rsidRDefault="00491D87" w:rsidP="00491D87">
      <w:pPr>
        <w:pStyle w:val="PL"/>
        <w:rPr>
          <w:lang w:val="en-US"/>
        </w:rPr>
      </w:pPr>
      <w:r>
        <w:rPr>
          <w:lang w:val="en-US"/>
        </w:rPr>
        <w:t xml:space="preserve">      }</w:t>
      </w:r>
    </w:p>
    <w:p w14:paraId="0FC9AAB6" w14:textId="77777777" w:rsidR="00491D87" w:rsidRDefault="00491D87" w:rsidP="00491D87">
      <w:pPr>
        <w:pStyle w:val="PL"/>
        <w:rPr>
          <w:lang w:val="en-US"/>
        </w:rPr>
      </w:pPr>
      <w:r>
        <w:rPr>
          <w:lang w:val="en-US"/>
        </w:rPr>
        <w:t xml:space="preserve">      uses gnbdu3gpp:GNBDUFunctionGrp;</w:t>
      </w:r>
    </w:p>
    <w:p w14:paraId="46A6B899" w14:textId="77777777" w:rsidR="00491D87" w:rsidRDefault="00491D87" w:rsidP="00491D87">
      <w:pPr>
        <w:pStyle w:val="PL"/>
        <w:rPr>
          <w:lang w:val="en-US"/>
        </w:rPr>
      </w:pPr>
      <w:r>
        <w:rPr>
          <w:lang w:val="en-US"/>
        </w:rPr>
        <w:t xml:space="preserve">    }</w:t>
      </w:r>
    </w:p>
    <w:p w14:paraId="05048D11" w14:textId="77777777" w:rsidR="00491D87" w:rsidRDefault="00491D87" w:rsidP="00491D87">
      <w:pPr>
        <w:pStyle w:val="PL"/>
        <w:rPr>
          <w:lang w:val="en-US"/>
        </w:rPr>
      </w:pPr>
      <w:r>
        <w:rPr>
          <w:lang w:val="en-US"/>
        </w:rPr>
        <w:t xml:space="preserve">  }</w:t>
      </w:r>
    </w:p>
    <w:p w14:paraId="1AA48398" w14:textId="77777777" w:rsidR="00491D87" w:rsidRDefault="00491D87" w:rsidP="00491D87">
      <w:pPr>
        <w:pStyle w:val="PL"/>
        <w:rPr>
          <w:lang w:val="en-US"/>
        </w:rPr>
      </w:pPr>
      <w:r>
        <w:rPr>
          <w:lang w:val="en-US"/>
        </w:rPr>
        <w:t>}</w:t>
      </w:r>
    </w:p>
    <w:p w14:paraId="34591D76" w14:textId="77777777" w:rsidR="00491D87" w:rsidRDefault="00491D87" w:rsidP="00491D87">
      <w:pPr>
        <w:pStyle w:val="PL"/>
        <w:rPr>
          <w:rFonts w:eastAsiaTheme="minorEastAsia"/>
        </w:rPr>
      </w:pPr>
      <w:r>
        <w:t>&lt;CODE ENDS&gt;</w:t>
      </w:r>
    </w:p>
    <w:p w14:paraId="53ED9E89" w14:textId="2DD20718" w:rsidR="00491D87" w:rsidRDefault="00491D87" w:rsidP="00491D87">
      <w:pPr>
        <w:pStyle w:val="PL"/>
      </w:pPr>
    </w:p>
    <w:p w14:paraId="03BDA1F8" w14:textId="742E938F" w:rsidR="00491D87" w:rsidRDefault="00491D87" w:rsidP="00491D87">
      <w:pPr>
        <w:pStyle w:val="Heading2"/>
        <w:rPr>
          <w:rFonts w:eastAsiaTheme="minorEastAsia"/>
          <w:lang w:eastAsia="zh-CN"/>
        </w:rPr>
      </w:pPr>
      <w:r>
        <w:rPr>
          <w:rFonts w:eastAsiaTheme="minorEastAsia"/>
          <w:lang w:eastAsia="zh-CN"/>
        </w:rPr>
        <w:t>E.5.36</w:t>
      </w:r>
      <w:r>
        <w:rPr>
          <w:rFonts w:eastAsiaTheme="minorEastAsia"/>
          <w:lang w:eastAsia="zh-CN"/>
        </w:rPr>
        <w:tab/>
        <w:t xml:space="preserve">module </w:t>
      </w:r>
      <w:r w:rsidRPr="002F16B3">
        <w:rPr>
          <w:rFonts w:eastAsiaTheme="minorEastAsia"/>
          <w:lang w:eastAsia="zh-CN"/>
        </w:rPr>
        <w:t>_3gpp-nr-nrm-nroperatorcelldu.yan</w:t>
      </w:r>
      <w:r w:rsidR="002F16B3" w:rsidRPr="002F16B3">
        <w:rPr>
          <w:rFonts w:eastAsiaTheme="minorEastAsia"/>
          <w:lang w:eastAsia="zh-CN"/>
        </w:rPr>
        <w:t>g</w:t>
      </w:r>
    </w:p>
    <w:p w14:paraId="1CFB6AC2" w14:textId="77777777" w:rsidR="00491D87" w:rsidRDefault="00491D87" w:rsidP="00491D87">
      <w:pPr>
        <w:pStyle w:val="PL"/>
        <w:rPr>
          <w:rFonts w:eastAsiaTheme="minorEastAsia"/>
        </w:rPr>
      </w:pPr>
      <w:r>
        <w:t>&lt;CODE BEGINS&gt;</w:t>
      </w:r>
    </w:p>
    <w:p w14:paraId="743B48C6" w14:textId="77777777" w:rsidR="00491D87" w:rsidRDefault="00491D87" w:rsidP="00491D87">
      <w:pPr>
        <w:pStyle w:val="PL"/>
        <w:rPr>
          <w:lang w:val="en-US"/>
        </w:rPr>
      </w:pPr>
      <w:r>
        <w:rPr>
          <w:lang w:val="en-US"/>
        </w:rPr>
        <w:t>module _3gpp-nr-nrm-nroperatorcelldu {</w:t>
      </w:r>
    </w:p>
    <w:p w14:paraId="2163CBE4" w14:textId="77777777" w:rsidR="00491D87" w:rsidRDefault="00491D87" w:rsidP="00491D87">
      <w:pPr>
        <w:pStyle w:val="PL"/>
        <w:rPr>
          <w:lang w:val="en-US"/>
        </w:rPr>
      </w:pPr>
      <w:r>
        <w:rPr>
          <w:lang w:val="en-US"/>
        </w:rPr>
        <w:t xml:space="preserve">  yang-version 1.1;</w:t>
      </w:r>
    </w:p>
    <w:p w14:paraId="0C91BC54" w14:textId="77777777" w:rsidR="00491D87" w:rsidRDefault="00491D87" w:rsidP="00491D87">
      <w:pPr>
        <w:pStyle w:val="PL"/>
        <w:rPr>
          <w:lang w:val="en-US"/>
        </w:rPr>
      </w:pPr>
      <w:r>
        <w:rPr>
          <w:lang w:val="en-US"/>
        </w:rPr>
        <w:t xml:space="preserve">  namespace "urn:3gpp:sa5:_3gpp-nr-nrm-nroperatorcelldu";</w:t>
      </w:r>
    </w:p>
    <w:p w14:paraId="4DF29577" w14:textId="77777777" w:rsidR="00491D87" w:rsidRDefault="00491D87" w:rsidP="00491D87">
      <w:pPr>
        <w:pStyle w:val="PL"/>
        <w:rPr>
          <w:lang w:val="en-US"/>
        </w:rPr>
      </w:pPr>
      <w:r>
        <w:rPr>
          <w:lang w:val="en-US"/>
        </w:rPr>
        <w:t xml:space="preserve">  prefix "nropcelld3gpp";</w:t>
      </w:r>
    </w:p>
    <w:p w14:paraId="6E5CE3D9" w14:textId="77777777" w:rsidR="00491D87" w:rsidRDefault="00491D87" w:rsidP="00491D87">
      <w:pPr>
        <w:pStyle w:val="PL"/>
        <w:rPr>
          <w:lang w:val="en-US"/>
        </w:rPr>
      </w:pPr>
    </w:p>
    <w:p w14:paraId="7C9DF211" w14:textId="77777777" w:rsidR="00491D87" w:rsidRDefault="00491D87" w:rsidP="00491D87">
      <w:pPr>
        <w:pStyle w:val="PL"/>
        <w:rPr>
          <w:lang w:val="en-US"/>
        </w:rPr>
      </w:pPr>
      <w:r>
        <w:rPr>
          <w:lang w:val="en-US"/>
        </w:rPr>
        <w:t xml:space="preserve">  import _3gpp-common-top { prefix top3gpp; }</w:t>
      </w:r>
    </w:p>
    <w:p w14:paraId="525C684A" w14:textId="77777777" w:rsidR="00491D87" w:rsidRDefault="00491D87" w:rsidP="00491D87">
      <w:pPr>
        <w:pStyle w:val="PL"/>
        <w:rPr>
          <w:lang w:val="en-US"/>
        </w:rPr>
      </w:pPr>
      <w:r>
        <w:rPr>
          <w:lang w:val="en-US"/>
        </w:rPr>
        <w:t xml:space="preserve">  import _3gpp-common-managed-element { prefix me3gpp; }</w:t>
      </w:r>
    </w:p>
    <w:p w14:paraId="3E19D14C" w14:textId="77777777" w:rsidR="00491D87" w:rsidRDefault="00491D87" w:rsidP="00491D87">
      <w:pPr>
        <w:pStyle w:val="PL"/>
        <w:rPr>
          <w:lang w:val="en-US"/>
        </w:rPr>
      </w:pPr>
      <w:r>
        <w:rPr>
          <w:lang w:val="en-US"/>
        </w:rPr>
        <w:t xml:space="preserve">  import _3gpp-nr-nrm-operatordu { prefix operdu3gpp; }</w:t>
      </w:r>
    </w:p>
    <w:p w14:paraId="7F7F3875" w14:textId="77777777" w:rsidR="00491D87" w:rsidRDefault="00491D87" w:rsidP="00491D87">
      <w:pPr>
        <w:pStyle w:val="PL"/>
        <w:rPr>
          <w:lang w:val="en-US"/>
        </w:rPr>
      </w:pPr>
      <w:r>
        <w:rPr>
          <w:lang w:val="en-US"/>
        </w:rPr>
        <w:t xml:space="preserve">  import _3gpp-5g-common-yang-types { prefix types5g3gpp; }</w:t>
      </w:r>
    </w:p>
    <w:p w14:paraId="4EA5D744" w14:textId="77777777" w:rsidR="00491D87" w:rsidRDefault="00491D87" w:rsidP="00491D87">
      <w:pPr>
        <w:pStyle w:val="PL"/>
        <w:rPr>
          <w:lang w:val="en-US"/>
        </w:rPr>
      </w:pPr>
      <w:r>
        <w:rPr>
          <w:lang w:val="en-US"/>
        </w:rPr>
        <w:t xml:space="preserve">  import _3gpp-common-yang-types { prefix types3gpp; }</w:t>
      </w:r>
    </w:p>
    <w:p w14:paraId="4B4021CC" w14:textId="77777777" w:rsidR="00491D87" w:rsidRDefault="00491D87" w:rsidP="00491D87">
      <w:pPr>
        <w:pStyle w:val="PL"/>
        <w:rPr>
          <w:lang w:val="en-US"/>
        </w:rPr>
      </w:pPr>
      <w:r>
        <w:rPr>
          <w:lang w:val="en-US"/>
        </w:rPr>
        <w:t xml:space="preserve">  import _3gpp-nr-nrm-gnbdufunction { prefix gnbdu3gpp; }</w:t>
      </w:r>
    </w:p>
    <w:p w14:paraId="765D5DA2" w14:textId="77777777" w:rsidR="00491D87" w:rsidRDefault="00491D87" w:rsidP="00491D87">
      <w:pPr>
        <w:pStyle w:val="PL"/>
        <w:rPr>
          <w:lang w:val="en-US"/>
        </w:rPr>
      </w:pPr>
      <w:r>
        <w:rPr>
          <w:lang w:val="en-US"/>
        </w:rPr>
        <w:t xml:space="preserve">  </w:t>
      </w:r>
    </w:p>
    <w:p w14:paraId="76DDF779" w14:textId="77777777" w:rsidR="00491D87" w:rsidRDefault="00491D87" w:rsidP="00491D87">
      <w:pPr>
        <w:pStyle w:val="PL"/>
        <w:rPr>
          <w:lang w:val="en-US"/>
        </w:rPr>
      </w:pPr>
      <w:r>
        <w:rPr>
          <w:lang w:val="en-US"/>
        </w:rPr>
        <w:t xml:space="preserve">  organization "3GPP SA5";</w:t>
      </w:r>
    </w:p>
    <w:p w14:paraId="3C6BE541" w14:textId="77777777" w:rsidR="00491D87" w:rsidRDefault="00491D87" w:rsidP="00491D87">
      <w:pPr>
        <w:pStyle w:val="PL"/>
        <w:rPr>
          <w:lang w:val="en-US"/>
        </w:rPr>
      </w:pPr>
      <w:r>
        <w:rPr>
          <w:lang w:val="en-US"/>
        </w:rPr>
        <w:t xml:space="preserve">  contact "https://www.3gpp.org/DynaReport/TSG-WG--S5--officials.htm?Itemid=464";</w:t>
      </w:r>
    </w:p>
    <w:p w14:paraId="1246B1AD" w14:textId="77777777" w:rsidR="00491D87" w:rsidRDefault="00491D87" w:rsidP="00491D87">
      <w:pPr>
        <w:pStyle w:val="PL"/>
        <w:rPr>
          <w:lang w:val="en-US"/>
        </w:rPr>
      </w:pPr>
      <w:r>
        <w:rPr>
          <w:lang w:val="en-US"/>
        </w:rPr>
        <w:t xml:space="preserve">  description "Defines the YANG mapping of the OperatorDU Information Object</w:t>
      </w:r>
    </w:p>
    <w:p w14:paraId="3D1B0321" w14:textId="77777777" w:rsidR="00491D87" w:rsidRDefault="00491D87" w:rsidP="00491D87">
      <w:pPr>
        <w:pStyle w:val="PL"/>
        <w:rPr>
          <w:lang w:val="en-US"/>
        </w:rPr>
      </w:pPr>
      <w:r>
        <w:rPr>
          <w:lang w:val="en-US"/>
        </w:rPr>
        <w:t xml:space="preserve">    Class (IOC) that is part of the NR Network Resource Model (NRM).";</w:t>
      </w:r>
    </w:p>
    <w:p w14:paraId="5053D531" w14:textId="77777777" w:rsidR="00491D87" w:rsidRDefault="00491D87" w:rsidP="00491D87">
      <w:pPr>
        <w:pStyle w:val="PL"/>
        <w:rPr>
          <w:lang w:val="en-US"/>
        </w:rPr>
      </w:pPr>
      <w:r>
        <w:rPr>
          <w:lang w:val="en-US"/>
        </w:rPr>
        <w:t xml:space="preserve">  reference "3GPP TS 28.541 5G Network Resource Model (NRM)";</w:t>
      </w:r>
    </w:p>
    <w:p w14:paraId="3B26883A" w14:textId="77777777" w:rsidR="00491D87" w:rsidRDefault="00491D87" w:rsidP="00491D87">
      <w:pPr>
        <w:pStyle w:val="PL"/>
        <w:rPr>
          <w:lang w:val="en-US"/>
        </w:rPr>
      </w:pPr>
    </w:p>
    <w:p w14:paraId="5044E13A" w14:textId="77777777" w:rsidR="00491D87" w:rsidRDefault="00491D87" w:rsidP="00491D87">
      <w:pPr>
        <w:pStyle w:val="PL"/>
        <w:rPr>
          <w:lang w:val="en-US"/>
        </w:rPr>
      </w:pPr>
      <w:r>
        <w:rPr>
          <w:lang w:val="en-US"/>
        </w:rPr>
        <w:t xml:space="preserve">  revision 2021-10-01 { reference "Initial revision"; }</w:t>
      </w:r>
    </w:p>
    <w:p w14:paraId="7D8144D5" w14:textId="77777777" w:rsidR="00491D87" w:rsidRDefault="00491D87" w:rsidP="00491D87">
      <w:pPr>
        <w:pStyle w:val="PL"/>
        <w:rPr>
          <w:lang w:val="en-US"/>
        </w:rPr>
      </w:pPr>
    </w:p>
    <w:p w14:paraId="633AAC9E" w14:textId="77777777" w:rsidR="00491D87" w:rsidRDefault="00491D87" w:rsidP="00491D87">
      <w:pPr>
        <w:pStyle w:val="PL"/>
        <w:rPr>
          <w:lang w:val="en-US"/>
        </w:rPr>
      </w:pPr>
      <w:r>
        <w:rPr>
          <w:lang w:val="en-US"/>
        </w:rPr>
        <w:t xml:space="preserve">  grouping NROperatorCellDUGrp {</w:t>
      </w:r>
    </w:p>
    <w:p w14:paraId="5CFD125F" w14:textId="77777777" w:rsidR="00491D87" w:rsidRDefault="00491D87" w:rsidP="00491D87">
      <w:pPr>
        <w:pStyle w:val="PL"/>
        <w:rPr>
          <w:lang w:val="en-US"/>
        </w:rPr>
      </w:pPr>
      <w:r>
        <w:rPr>
          <w:lang w:val="en-US"/>
        </w:rPr>
        <w:t xml:space="preserve">    description "Represents the NROperatorCellDU IOC.";</w:t>
      </w:r>
    </w:p>
    <w:p w14:paraId="73B6B2B5" w14:textId="77777777" w:rsidR="00491D87" w:rsidRDefault="00491D87" w:rsidP="00491D87">
      <w:pPr>
        <w:pStyle w:val="PL"/>
        <w:rPr>
          <w:lang w:val="en-US"/>
        </w:rPr>
      </w:pPr>
      <w:r>
        <w:rPr>
          <w:lang w:val="en-US"/>
        </w:rPr>
        <w:t xml:space="preserve">    reference "3GPP TS 28.541";</w:t>
      </w:r>
    </w:p>
    <w:p w14:paraId="42F2AEAF" w14:textId="77777777" w:rsidR="00491D87" w:rsidRDefault="00491D87" w:rsidP="00491D87">
      <w:pPr>
        <w:pStyle w:val="PL"/>
        <w:rPr>
          <w:lang w:val="en-US"/>
        </w:rPr>
      </w:pPr>
      <w:r>
        <w:rPr>
          <w:lang w:val="en-US"/>
        </w:rPr>
        <w:t xml:space="preserve">    uses operdu3gpp:OperatorDUGrp;</w:t>
      </w:r>
    </w:p>
    <w:p w14:paraId="73243CD3" w14:textId="77777777" w:rsidR="00491D87" w:rsidRDefault="00491D87" w:rsidP="00491D87">
      <w:pPr>
        <w:pStyle w:val="PL"/>
        <w:rPr>
          <w:lang w:val="en-US"/>
        </w:rPr>
      </w:pPr>
      <w:r>
        <w:rPr>
          <w:lang w:val="en-US"/>
        </w:rPr>
        <w:t xml:space="preserve">        </w:t>
      </w:r>
    </w:p>
    <w:p w14:paraId="503E4EE8" w14:textId="77777777" w:rsidR="00491D87" w:rsidRDefault="00491D87" w:rsidP="00491D87">
      <w:pPr>
        <w:pStyle w:val="PL"/>
        <w:rPr>
          <w:lang w:val="en-US"/>
        </w:rPr>
      </w:pPr>
      <w:r>
        <w:rPr>
          <w:lang w:val="en-US"/>
        </w:rPr>
        <w:t xml:space="preserve">    leaf cellLocalId {</w:t>
      </w:r>
    </w:p>
    <w:p w14:paraId="0165F59F" w14:textId="77777777" w:rsidR="00491D87" w:rsidRDefault="00491D87" w:rsidP="00491D87">
      <w:pPr>
        <w:pStyle w:val="PL"/>
        <w:rPr>
          <w:lang w:val="en-US"/>
        </w:rPr>
      </w:pPr>
      <w:r>
        <w:rPr>
          <w:lang w:val="en-US"/>
        </w:rPr>
        <w:t xml:space="preserve">      description "Identifies an NR cell of a gNB. Together with the</w:t>
      </w:r>
    </w:p>
    <w:p w14:paraId="3F8C9859" w14:textId="77777777" w:rsidR="00491D87" w:rsidRDefault="00491D87" w:rsidP="00491D87">
      <w:pPr>
        <w:pStyle w:val="PL"/>
        <w:rPr>
          <w:lang w:val="en-US"/>
        </w:rPr>
      </w:pPr>
      <w:r>
        <w:rPr>
          <w:lang w:val="en-US"/>
        </w:rPr>
        <w:t xml:space="preserve">        corresponding gNB identifier in forms the NR Cell Identity (NCI)."; </w:t>
      </w:r>
    </w:p>
    <w:p w14:paraId="0FBD6208" w14:textId="77777777" w:rsidR="00491D87" w:rsidRDefault="00491D87" w:rsidP="00491D87">
      <w:pPr>
        <w:pStyle w:val="PL"/>
        <w:rPr>
          <w:lang w:val="en-US"/>
        </w:rPr>
      </w:pPr>
      <w:r>
        <w:rPr>
          <w:lang w:val="en-US"/>
        </w:rPr>
        <w:t xml:space="preserve">      reference "NCI in 3GPP TS 38.300";</w:t>
      </w:r>
    </w:p>
    <w:p w14:paraId="6F6687B9" w14:textId="77777777" w:rsidR="00491D87" w:rsidRDefault="00491D87" w:rsidP="00491D87">
      <w:pPr>
        <w:pStyle w:val="PL"/>
        <w:rPr>
          <w:lang w:val="en-US"/>
        </w:rPr>
      </w:pPr>
      <w:r>
        <w:rPr>
          <w:lang w:val="en-US"/>
        </w:rPr>
        <w:t xml:space="preserve">      type int32 { range "0..16383"; }</w:t>
      </w:r>
    </w:p>
    <w:p w14:paraId="7BB42B6F" w14:textId="46D4B187" w:rsidR="00753C08" w:rsidRDefault="00491D87" w:rsidP="00AA1457">
      <w:pPr>
        <w:pStyle w:val="PL"/>
        <w:ind w:firstLine="390"/>
        <w:rPr>
          <w:lang w:val="en-US"/>
        </w:rPr>
      </w:pPr>
      <w:r>
        <w:rPr>
          <w:lang w:val="en-US"/>
        </w:rPr>
        <w:t>}</w:t>
      </w:r>
    </w:p>
    <w:p w14:paraId="49F33949" w14:textId="77777777" w:rsidR="00753C08" w:rsidRDefault="00753C08" w:rsidP="00AA1457">
      <w:pPr>
        <w:pStyle w:val="PL"/>
        <w:ind w:firstLine="390"/>
        <w:rPr>
          <w:lang w:val="en-US"/>
        </w:rPr>
      </w:pPr>
    </w:p>
    <w:p w14:paraId="12E97805" w14:textId="77777777" w:rsidR="00753C08" w:rsidRDefault="00753C08" w:rsidP="00753C08">
      <w:pPr>
        <w:pStyle w:val="PL"/>
      </w:pPr>
      <w:r>
        <w:tab/>
        <w:t>leaf administrativeState  {</w:t>
      </w:r>
    </w:p>
    <w:p w14:paraId="21AE0AC5" w14:textId="77777777" w:rsidR="00753C08" w:rsidRDefault="00753C08" w:rsidP="00753C08">
      <w:pPr>
        <w:pStyle w:val="PL"/>
      </w:pPr>
      <w:r>
        <w:t xml:space="preserve">      description "Administrative state of the NROperatorCellDU. Indicates the</w:t>
      </w:r>
    </w:p>
    <w:p w14:paraId="2CDFEED3" w14:textId="77777777" w:rsidR="00753C08" w:rsidRDefault="00753C08" w:rsidP="00753C08">
      <w:pPr>
        <w:pStyle w:val="PL"/>
      </w:pPr>
      <w:r>
        <w:t xml:space="preserve">        permission to use or prohibition against using the cell, imposed</w:t>
      </w:r>
    </w:p>
    <w:p w14:paraId="25D9E487" w14:textId="77777777" w:rsidR="00753C08" w:rsidRDefault="00753C08" w:rsidP="00753C08">
      <w:pPr>
        <w:pStyle w:val="PL"/>
      </w:pPr>
      <w:r>
        <w:t xml:space="preserve">        through the OAM services.";</w:t>
      </w:r>
    </w:p>
    <w:p w14:paraId="3320DAA6" w14:textId="77777777" w:rsidR="00753C08" w:rsidRDefault="00753C08" w:rsidP="00753C08">
      <w:pPr>
        <w:pStyle w:val="PL"/>
      </w:pPr>
      <w:r>
        <w:t xml:space="preserve">      type types3gpp:AdministrativeState;</w:t>
      </w:r>
    </w:p>
    <w:p w14:paraId="0E70D059" w14:textId="77777777" w:rsidR="00753C08" w:rsidRDefault="00753C08" w:rsidP="00753C08">
      <w:pPr>
        <w:pStyle w:val="PL"/>
      </w:pPr>
      <w:r>
        <w:t xml:space="preserve">      default LOCKED;</w:t>
      </w:r>
    </w:p>
    <w:p w14:paraId="4B71B499" w14:textId="18F5A919" w:rsidR="00491D87" w:rsidRDefault="00753C08" w:rsidP="00753C08">
      <w:pPr>
        <w:pStyle w:val="PL"/>
        <w:rPr>
          <w:lang w:val="en-US"/>
        </w:rPr>
      </w:pPr>
      <w:r>
        <w:t xml:space="preserve">    }</w:t>
      </w:r>
    </w:p>
    <w:p w14:paraId="642A3D1A" w14:textId="77777777" w:rsidR="00491D87" w:rsidRDefault="00491D87" w:rsidP="00491D87">
      <w:pPr>
        <w:pStyle w:val="PL"/>
        <w:rPr>
          <w:lang w:val="en-US"/>
        </w:rPr>
      </w:pPr>
    </w:p>
    <w:p w14:paraId="43770163" w14:textId="77777777" w:rsidR="00491D87" w:rsidRDefault="00491D87" w:rsidP="00491D87">
      <w:pPr>
        <w:pStyle w:val="PL"/>
        <w:rPr>
          <w:lang w:val="en-US"/>
        </w:rPr>
      </w:pPr>
      <w:r>
        <w:rPr>
          <w:lang w:val="en-US"/>
        </w:rPr>
        <w:t xml:space="preserve">    list pLMNInfoList {</w:t>
      </w:r>
    </w:p>
    <w:p w14:paraId="477CFEDE" w14:textId="77777777" w:rsidR="00491D87" w:rsidRDefault="00491D87" w:rsidP="00491D87">
      <w:pPr>
        <w:pStyle w:val="PL"/>
        <w:rPr>
          <w:lang w:val="en-US"/>
        </w:rPr>
      </w:pPr>
      <w:r>
        <w:rPr>
          <w:lang w:val="en-US"/>
        </w:rPr>
        <w:t xml:space="preserve">      description "The PLMNInfoList is a list of PLMNInfo data type. It </w:t>
      </w:r>
    </w:p>
    <w:p w14:paraId="214A6491" w14:textId="77777777" w:rsidR="00491D87" w:rsidRDefault="00491D87" w:rsidP="00491D87">
      <w:pPr>
        <w:pStyle w:val="PL"/>
        <w:rPr>
          <w:lang w:val="en-US"/>
        </w:rPr>
      </w:pPr>
      <w:r>
        <w:rPr>
          <w:lang w:val="en-US"/>
        </w:rPr>
        <w:t xml:space="preserve">        defines which PLMNs that can be served by the NR cell, and which </w:t>
      </w:r>
    </w:p>
    <w:p w14:paraId="3E00C0F4" w14:textId="77777777" w:rsidR="00491D87" w:rsidRDefault="00491D87" w:rsidP="00491D87">
      <w:pPr>
        <w:pStyle w:val="PL"/>
        <w:rPr>
          <w:lang w:val="en-US"/>
        </w:rPr>
      </w:pPr>
      <w:r>
        <w:rPr>
          <w:lang w:val="en-US"/>
        </w:rPr>
        <w:t xml:space="preserve">        S-NSSAIs that can be supported by the NR cell for corresponding PLMN </w:t>
      </w:r>
    </w:p>
    <w:p w14:paraId="3DF725E9" w14:textId="77777777" w:rsidR="00491D87" w:rsidRDefault="00491D87" w:rsidP="00491D87">
      <w:pPr>
        <w:pStyle w:val="PL"/>
        <w:rPr>
          <w:lang w:val="en-US"/>
        </w:rPr>
      </w:pPr>
      <w:r>
        <w:rPr>
          <w:lang w:val="en-US"/>
        </w:rPr>
        <w:t xml:space="preserve">        in case of network slicing feature is supported. The plMNId of the </w:t>
      </w:r>
    </w:p>
    <w:p w14:paraId="4D762A3E" w14:textId="77777777" w:rsidR="00491D87" w:rsidRDefault="00491D87" w:rsidP="00491D87">
      <w:pPr>
        <w:pStyle w:val="PL"/>
        <w:rPr>
          <w:lang w:val="en-US"/>
        </w:rPr>
      </w:pPr>
      <w:r>
        <w:rPr>
          <w:lang w:val="en-US"/>
        </w:rPr>
        <w:t xml:space="preserve">        first entry of the list is the PLMNId used to construct the nCGI for </w:t>
      </w:r>
    </w:p>
    <w:p w14:paraId="493F7B1E" w14:textId="77777777" w:rsidR="00491D87" w:rsidRDefault="00491D87" w:rsidP="00491D87">
      <w:pPr>
        <w:pStyle w:val="PL"/>
        <w:rPr>
          <w:lang w:val="en-US"/>
        </w:rPr>
      </w:pPr>
      <w:r>
        <w:rPr>
          <w:lang w:val="en-US"/>
        </w:rPr>
        <w:t xml:space="preserve">        the NR cell.";</w:t>
      </w:r>
    </w:p>
    <w:p w14:paraId="23630BA3" w14:textId="77777777" w:rsidR="00491D87" w:rsidRDefault="00491D87" w:rsidP="00491D87">
      <w:pPr>
        <w:pStyle w:val="PL"/>
        <w:rPr>
          <w:lang w:val="en-US"/>
        </w:rPr>
      </w:pPr>
      <w:r>
        <w:rPr>
          <w:lang w:val="en-US"/>
        </w:rPr>
        <w:t xml:space="preserve">      key "mcc mnc sd sst";</w:t>
      </w:r>
    </w:p>
    <w:p w14:paraId="29C2289C" w14:textId="77777777" w:rsidR="00491D87" w:rsidRDefault="00491D87" w:rsidP="00491D87">
      <w:pPr>
        <w:pStyle w:val="PL"/>
        <w:rPr>
          <w:lang w:val="en-US"/>
        </w:rPr>
      </w:pPr>
      <w:r>
        <w:rPr>
          <w:lang w:val="en-US"/>
        </w:rPr>
        <w:t xml:space="preserve">      min-elements 1;</w:t>
      </w:r>
    </w:p>
    <w:p w14:paraId="189CAB96" w14:textId="77777777" w:rsidR="00491D87" w:rsidRDefault="00491D87" w:rsidP="00491D87">
      <w:pPr>
        <w:pStyle w:val="PL"/>
        <w:rPr>
          <w:lang w:val="en-US"/>
        </w:rPr>
      </w:pPr>
      <w:r>
        <w:rPr>
          <w:lang w:val="en-US"/>
        </w:rPr>
        <w:t xml:space="preserve">      ordered-by user;</w:t>
      </w:r>
    </w:p>
    <w:p w14:paraId="4D6F54D6" w14:textId="77777777" w:rsidR="00491D87" w:rsidRDefault="00491D87" w:rsidP="00491D87">
      <w:pPr>
        <w:pStyle w:val="PL"/>
        <w:rPr>
          <w:lang w:val="en-US"/>
        </w:rPr>
      </w:pPr>
      <w:r>
        <w:rPr>
          <w:lang w:val="en-US"/>
        </w:rPr>
        <w:t xml:space="preserve">      uses types5g3gpp:PLMNInfo;</w:t>
      </w:r>
    </w:p>
    <w:p w14:paraId="43166A30" w14:textId="77777777" w:rsidR="00491D87" w:rsidRDefault="00491D87" w:rsidP="00491D87">
      <w:pPr>
        <w:pStyle w:val="PL"/>
        <w:rPr>
          <w:lang w:val="en-US"/>
        </w:rPr>
      </w:pPr>
      <w:r>
        <w:rPr>
          <w:lang w:val="en-US"/>
        </w:rPr>
        <w:t xml:space="preserve">    }</w:t>
      </w:r>
    </w:p>
    <w:p w14:paraId="4DF4821D" w14:textId="77777777" w:rsidR="00491D87" w:rsidRDefault="00491D87" w:rsidP="00491D87">
      <w:pPr>
        <w:pStyle w:val="PL"/>
        <w:rPr>
          <w:lang w:val="en-US"/>
        </w:rPr>
      </w:pPr>
      <w:r>
        <w:rPr>
          <w:lang w:val="en-US"/>
        </w:rPr>
        <w:t xml:space="preserve">    </w:t>
      </w:r>
    </w:p>
    <w:p w14:paraId="383061BC" w14:textId="77777777" w:rsidR="00491D87" w:rsidRDefault="00491D87" w:rsidP="00491D87">
      <w:pPr>
        <w:pStyle w:val="PL"/>
        <w:rPr>
          <w:lang w:val="en-US"/>
        </w:rPr>
      </w:pPr>
      <w:r>
        <w:rPr>
          <w:lang w:val="en-US"/>
        </w:rPr>
        <w:t xml:space="preserve">    leaf nRTAC {</w:t>
      </w:r>
    </w:p>
    <w:p w14:paraId="332242EA" w14:textId="77777777" w:rsidR="00491D87" w:rsidRDefault="00491D87" w:rsidP="00491D87">
      <w:pPr>
        <w:pStyle w:val="PL"/>
        <w:rPr>
          <w:lang w:val="en-US"/>
        </w:rPr>
      </w:pPr>
      <w:r>
        <w:rPr>
          <w:lang w:val="en-US"/>
        </w:rPr>
        <w:t xml:space="preserve">      description "The common 5GS Tracking Area Code for the PLMNs."; </w:t>
      </w:r>
    </w:p>
    <w:p w14:paraId="446DC7C6" w14:textId="77777777" w:rsidR="00491D87" w:rsidRDefault="00491D87" w:rsidP="00491D87">
      <w:pPr>
        <w:pStyle w:val="PL"/>
        <w:rPr>
          <w:lang w:val="en-US"/>
        </w:rPr>
      </w:pPr>
      <w:r>
        <w:rPr>
          <w:lang w:val="en-US"/>
        </w:rPr>
        <w:t xml:space="preserve">      reference "3GPP TS 23.003, 3GPP TS 38.473";</w:t>
      </w:r>
    </w:p>
    <w:p w14:paraId="4295DCAF" w14:textId="77777777" w:rsidR="00491D87" w:rsidRDefault="00491D87" w:rsidP="00491D87">
      <w:pPr>
        <w:pStyle w:val="PL"/>
        <w:rPr>
          <w:lang w:val="en-US"/>
        </w:rPr>
      </w:pPr>
      <w:r>
        <w:rPr>
          <w:lang w:val="en-US"/>
        </w:rPr>
        <w:t xml:space="preserve">      type types3gpp:Tac;</w:t>
      </w:r>
    </w:p>
    <w:p w14:paraId="0A3FF2AE" w14:textId="77777777" w:rsidR="00491D87" w:rsidRDefault="00491D87" w:rsidP="00491D87">
      <w:pPr>
        <w:pStyle w:val="PL"/>
        <w:rPr>
          <w:lang w:val="en-US"/>
        </w:rPr>
      </w:pPr>
      <w:r>
        <w:rPr>
          <w:lang w:val="en-US"/>
        </w:rPr>
        <w:t xml:space="preserve">    }</w:t>
      </w:r>
    </w:p>
    <w:p w14:paraId="524DAD2A" w14:textId="77777777" w:rsidR="00491D87" w:rsidRDefault="00491D87" w:rsidP="00491D87">
      <w:pPr>
        <w:pStyle w:val="PL"/>
        <w:rPr>
          <w:lang w:val="en-US"/>
        </w:rPr>
      </w:pPr>
      <w:r>
        <w:rPr>
          <w:lang w:val="en-US"/>
        </w:rPr>
        <w:t xml:space="preserve">    </w:t>
      </w:r>
    </w:p>
    <w:p w14:paraId="08F907B1" w14:textId="77777777" w:rsidR="00491D87" w:rsidRDefault="00491D87" w:rsidP="00491D87">
      <w:pPr>
        <w:pStyle w:val="PL"/>
        <w:rPr>
          <w:lang w:val="en-US"/>
        </w:rPr>
      </w:pPr>
      <w:r>
        <w:rPr>
          <w:lang w:val="en-US"/>
        </w:rPr>
        <w:t xml:space="preserve">    leaf-list nRCellDURef {</w:t>
      </w:r>
    </w:p>
    <w:p w14:paraId="54A8C633" w14:textId="77777777" w:rsidR="00491D87" w:rsidRDefault="00491D87" w:rsidP="00491D87">
      <w:pPr>
        <w:pStyle w:val="PL"/>
        <w:rPr>
          <w:lang w:val="en-US"/>
        </w:rPr>
      </w:pPr>
      <w:r>
        <w:rPr>
          <w:lang w:val="en-US"/>
        </w:rPr>
        <w:t xml:space="preserve">      description "Reference to corresponding NRCellDU instance.";</w:t>
      </w:r>
    </w:p>
    <w:p w14:paraId="69C87581" w14:textId="77777777" w:rsidR="00491D87" w:rsidRDefault="00491D87" w:rsidP="00491D87">
      <w:pPr>
        <w:pStyle w:val="PL"/>
        <w:rPr>
          <w:lang w:val="en-US"/>
        </w:rPr>
      </w:pPr>
      <w:r>
        <w:rPr>
          <w:lang w:val="en-US"/>
        </w:rPr>
        <w:t xml:space="preserve">      type types3gpp:DistinguishedName;</w:t>
      </w:r>
    </w:p>
    <w:p w14:paraId="4A50D40B" w14:textId="77777777" w:rsidR="00491D87" w:rsidRDefault="00491D87" w:rsidP="00491D87">
      <w:pPr>
        <w:pStyle w:val="PL"/>
        <w:rPr>
          <w:lang w:val="en-US"/>
        </w:rPr>
      </w:pPr>
      <w:r>
        <w:rPr>
          <w:lang w:val="en-US"/>
        </w:rPr>
        <w:t xml:space="preserve">    }</w:t>
      </w:r>
    </w:p>
    <w:p w14:paraId="19E37F58" w14:textId="77777777" w:rsidR="00491D87" w:rsidRDefault="00491D87" w:rsidP="00491D87">
      <w:pPr>
        <w:pStyle w:val="PL"/>
        <w:rPr>
          <w:lang w:val="en-US"/>
        </w:rPr>
      </w:pPr>
    </w:p>
    <w:p w14:paraId="4799022C" w14:textId="77777777" w:rsidR="00491D87" w:rsidRDefault="00491D87" w:rsidP="00491D87">
      <w:pPr>
        <w:pStyle w:val="PL"/>
        <w:rPr>
          <w:lang w:val="en-US"/>
        </w:rPr>
      </w:pPr>
      <w:r>
        <w:rPr>
          <w:lang w:val="en-US"/>
        </w:rPr>
        <w:t xml:space="preserve">  }</w:t>
      </w:r>
    </w:p>
    <w:p w14:paraId="53F53C75" w14:textId="77777777" w:rsidR="00491D87" w:rsidRDefault="00491D87" w:rsidP="00491D87">
      <w:pPr>
        <w:pStyle w:val="PL"/>
        <w:rPr>
          <w:lang w:val="en-US"/>
        </w:rPr>
      </w:pPr>
    </w:p>
    <w:p w14:paraId="021D329E" w14:textId="77777777" w:rsidR="00491D87" w:rsidRDefault="00491D87" w:rsidP="00491D87">
      <w:pPr>
        <w:pStyle w:val="PL"/>
        <w:rPr>
          <w:lang w:val="en-US"/>
        </w:rPr>
      </w:pPr>
      <w:r>
        <w:rPr>
          <w:lang w:val="en-US"/>
        </w:rPr>
        <w:t xml:space="preserve">  augment "/me3gpp:ManagedElement/gnbdu3gpp:GNBDUFunction/operdu3gpp:OperatorDU" </w:t>
      </w:r>
    </w:p>
    <w:p w14:paraId="352B9045" w14:textId="77777777" w:rsidR="00491D87" w:rsidRDefault="00491D87" w:rsidP="00491D87">
      <w:pPr>
        <w:pStyle w:val="PL"/>
        <w:rPr>
          <w:lang w:val="en-US"/>
        </w:rPr>
      </w:pPr>
      <w:r>
        <w:rPr>
          <w:lang w:val="en-US"/>
        </w:rPr>
        <w:t xml:space="preserve">  {</w:t>
      </w:r>
    </w:p>
    <w:p w14:paraId="634A7BBC" w14:textId="77777777" w:rsidR="00491D87" w:rsidRDefault="00491D87" w:rsidP="00491D87">
      <w:pPr>
        <w:pStyle w:val="PL"/>
        <w:rPr>
          <w:lang w:val="en-US"/>
        </w:rPr>
      </w:pPr>
    </w:p>
    <w:p w14:paraId="3B79D5E1" w14:textId="77777777" w:rsidR="00491D87" w:rsidRDefault="00491D87" w:rsidP="00491D87">
      <w:pPr>
        <w:pStyle w:val="PL"/>
        <w:rPr>
          <w:lang w:val="en-US"/>
        </w:rPr>
      </w:pPr>
      <w:r>
        <w:rPr>
          <w:lang w:val="en-US"/>
        </w:rPr>
        <w:t xml:space="preserve">    list NROperatorCellDU {</w:t>
      </w:r>
    </w:p>
    <w:p w14:paraId="4C0EF8DF" w14:textId="77777777" w:rsidR="00491D87" w:rsidRDefault="00491D87" w:rsidP="00491D87">
      <w:pPr>
        <w:pStyle w:val="PL"/>
        <w:rPr>
          <w:lang w:val="en-US"/>
        </w:rPr>
      </w:pPr>
      <w:r>
        <w:rPr>
          <w:lang w:val="en-US"/>
        </w:rPr>
        <w:t xml:space="preserve">      description "Contains attributes to support 5G MOCN network sharing.";</w:t>
      </w:r>
    </w:p>
    <w:p w14:paraId="756E5E92" w14:textId="77777777" w:rsidR="00491D87" w:rsidRDefault="00491D87" w:rsidP="00491D87">
      <w:pPr>
        <w:pStyle w:val="PL"/>
        <w:rPr>
          <w:lang w:val="en-US"/>
        </w:rPr>
      </w:pPr>
      <w:r>
        <w:rPr>
          <w:lang w:val="en-US"/>
        </w:rPr>
        <w:t xml:space="preserve">      reference "3GPP TS 28.541";</w:t>
      </w:r>
    </w:p>
    <w:p w14:paraId="262F05E5" w14:textId="77777777" w:rsidR="00491D87" w:rsidRDefault="00491D87" w:rsidP="00491D87">
      <w:pPr>
        <w:pStyle w:val="PL"/>
        <w:rPr>
          <w:lang w:val="en-US"/>
        </w:rPr>
      </w:pPr>
      <w:r>
        <w:rPr>
          <w:lang w:val="en-US"/>
        </w:rPr>
        <w:t xml:space="preserve">      key id;</w:t>
      </w:r>
    </w:p>
    <w:p w14:paraId="7501E998" w14:textId="77777777" w:rsidR="00491D87" w:rsidRDefault="00491D87" w:rsidP="00491D87">
      <w:pPr>
        <w:pStyle w:val="PL"/>
        <w:rPr>
          <w:lang w:val="en-US"/>
        </w:rPr>
      </w:pPr>
      <w:r>
        <w:rPr>
          <w:lang w:val="en-US"/>
        </w:rPr>
        <w:t xml:space="preserve">      uses top3gpp:Top_Grp;</w:t>
      </w:r>
    </w:p>
    <w:p w14:paraId="656B7064" w14:textId="77777777" w:rsidR="00491D87" w:rsidRDefault="00491D87" w:rsidP="00491D87">
      <w:pPr>
        <w:pStyle w:val="PL"/>
        <w:rPr>
          <w:lang w:val="en-US"/>
        </w:rPr>
      </w:pPr>
      <w:r>
        <w:rPr>
          <w:lang w:val="en-US"/>
        </w:rPr>
        <w:t xml:space="preserve">      container attributes {</w:t>
      </w:r>
    </w:p>
    <w:p w14:paraId="65C3960D" w14:textId="77777777" w:rsidR="00491D87" w:rsidRDefault="00491D87" w:rsidP="00491D87">
      <w:pPr>
        <w:pStyle w:val="PL"/>
        <w:rPr>
          <w:lang w:val="en-US"/>
        </w:rPr>
      </w:pPr>
      <w:r>
        <w:rPr>
          <w:lang w:val="en-US"/>
        </w:rPr>
        <w:t xml:space="preserve">        uses NROperatorCellDUGrp;</w:t>
      </w:r>
    </w:p>
    <w:p w14:paraId="1B6055E1" w14:textId="77777777" w:rsidR="00491D87" w:rsidRDefault="00491D87" w:rsidP="00491D87">
      <w:pPr>
        <w:pStyle w:val="PL"/>
        <w:rPr>
          <w:lang w:val="en-US"/>
        </w:rPr>
      </w:pPr>
      <w:r>
        <w:rPr>
          <w:lang w:val="en-US"/>
        </w:rPr>
        <w:t xml:space="preserve">      }</w:t>
      </w:r>
    </w:p>
    <w:p w14:paraId="59CB5474" w14:textId="77777777" w:rsidR="00491D87" w:rsidRDefault="00491D87" w:rsidP="00491D87">
      <w:pPr>
        <w:pStyle w:val="PL"/>
        <w:rPr>
          <w:lang w:val="en-US"/>
        </w:rPr>
      </w:pPr>
      <w:r>
        <w:rPr>
          <w:lang w:val="en-US"/>
        </w:rPr>
        <w:t xml:space="preserve">    uses gnbdu3gpp:GNBDUFunctionGrp;</w:t>
      </w:r>
    </w:p>
    <w:p w14:paraId="6873DD6D" w14:textId="77777777" w:rsidR="00491D87" w:rsidRDefault="00491D87" w:rsidP="00491D87">
      <w:pPr>
        <w:pStyle w:val="PL"/>
        <w:rPr>
          <w:lang w:val="en-US"/>
        </w:rPr>
      </w:pPr>
      <w:r>
        <w:rPr>
          <w:lang w:val="en-US"/>
        </w:rPr>
        <w:t xml:space="preserve">    }</w:t>
      </w:r>
    </w:p>
    <w:p w14:paraId="40027F08" w14:textId="77777777" w:rsidR="00491D87" w:rsidRDefault="00491D87" w:rsidP="00491D87">
      <w:pPr>
        <w:pStyle w:val="PL"/>
        <w:rPr>
          <w:lang w:val="en-US"/>
        </w:rPr>
      </w:pPr>
      <w:r>
        <w:rPr>
          <w:lang w:val="en-US"/>
        </w:rPr>
        <w:t xml:space="preserve">  }</w:t>
      </w:r>
    </w:p>
    <w:p w14:paraId="3AD026FB" w14:textId="77777777" w:rsidR="00491D87" w:rsidRDefault="00491D87" w:rsidP="00491D87">
      <w:pPr>
        <w:pStyle w:val="PL"/>
        <w:rPr>
          <w:lang w:val="en-US"/>
        </w:rPr>
      </w:pPr>
      <w:r>
        <w:rPr>
          <w:lang w:val="en-US"/>
        </w:rPr>
        <w:t>}</w:t>
      </w:r>
    </w:p>
    <w:p w14:paraId="5E743330" w14:textId="77777777" w:rsidR="00491D87" w:rsidRDefault="00491D87" w:rsidP="00491D87">
      <w:pPr>
        <w:pStyle w:val="PL"/>
        <w:rPr>
          <w:rFonts w:eastAsiaTheme="minorEastAsia"/>
        </w:rPr>
      </w:pPr>
      <w:r>
        <w:t>&lt;CODE ENDS&gt;</w:t>
      </w:r>
    </w:p>
    <w:p w14:paraId="6D66FC35" w14:textId="0B2145D5" w:rsidR="00491D87" w:rsidRDefault="00491D87" w:rsidP="00491D87">
      <w:pPr>
        <w:pStyle w:val="PL"/>
      </w:pPr>
    </w:p>
    <w:p w14:paraId="635165EF" w14:textId="77BCCC27" w:rsidR="00182820" w:rsidRDefault="00182820" w:rsidP="00182820">
      <w:pPr>
        <w:pStyle w:val="Heading2"/>
        <w:rPr>
          <w:lang w:eastAsia="zh-CN"/>
        </w:rPr>
      </w:pPr>
      <w:r>
        <w:rPr>
          <w:lang w:eastAsia="zh-CN"/>
        </w:rPr>
        <w:t>E.5.37</w:t>
      </w:r>
      <w:r>
        <w:rPr>
          <w:lang w:eastAsia="zh-CN"/>
        </w:rPr>
        <w:tab/>
        <w:t>module _3gpp-nr-nrm-dlbofunction.yang</w:t>
      </w:r>
    </w:p>
    <w:p w14:paraId="44C06D0C" w14:textId="77777777" w:rsidR="00182820" w:rsidRDefault="00182820" w:rsidP="00182820">
      <w:pPr>
        <w:pStyle w:val="PL"/>
      </w:pPr>
      <w:r>
        <w:t>&lt;CODE BEGINS&gt;</w:t>
      </w:r>
    </w:p>
    <w:p w14:paraId="25243C6E" w14:textId="77777777" w:rsidR="00182820" w:rsidRDefault="00182820" w:rsidP="00182820">
      <w:pPr>
        <w:pStyle w:val="PL"/>
      </w:pPr>
      <w:r>
        <w:t>module _3gpp-nr-nrm-dlbofunction {</w:t>
      </w:r>
    </w:p>
    <w:p w14:paraId="7A2EFDFB" w14:textId="77777777" w:rsidR="00182820" w:rsidRDefault="00182820" w:rsidP="00182820">
      <w:pPr>
        <w:pStyle w:val="PL"/>
      </w:pPr>
      <w:r>
        <w:t xml:space="preserve">  yang-version 1.1;</w:t>
      </w:r>
    </w:p>
    <w:p w14:paraId="77D284F6" w14:textId="77777777" w:rsidR="00182820" w:rsidRDefault="00182820" w:rsidP="00182820">
      <w:pPr>
        <w:pStyle w:val="PL"/>
      </w:pPr>
      <w:r>
        <w:t xml:space="preserve">  namespace "urn:3gpp:sa5:_3gpp-nr-nrm-dlbofunction";</w:t>
      </w:r>
    </w:p>
    <w:p w14:paraId="6243B818" w14:textId="77777777" w:rsidR="00182820" w:rsidRDefault="00182820" w:rsidP="00182820">
      <w:pPr>
        <w:pStyle w:val="PL"/>
      </w:pPr>
      <w:r>
        <w:t xml:space="preserve">  prefix "dlbof3gpp";</w:t>
      </w:r>
    </w:p>
    <w:p w14:paraId="5AFA4BC1" w14:textId="77777777" w:rsidR="00182820" w:rsidRDefault="00182820" w:rsidP="00182820">
      <w:pPr>
        <w:pStyle w:val="PL"/>
      </w:pPr>
    </w:p>
    <w:p w14:paraId="4F391F8D" w14:textId="77777777" w:rsidR="00182820" w:rsidRDefault="00182820" w:rsidP="00182820">
      <w:pPr>
        <w:pStyle w:val="PL"/>
      </w:pPr>
      <w:r>
        <w:t xml:space="preserve">  import _3gpp-common-subnetwork { prefix subnet3gpp; }</w:t>
      </w:r>
    </w:p>
    <w:p w14:paraId="5D7C4866" w14:textId="77777777" w:rsidR="00182820" w:rsidRDefault="00182820" w:rsidP="00182820">
      <w:pPr>
        <w:pStyle w:val="PL"/>
      </w:pPr>
      <w:r>
        <w:t xml:space="preserve">  import _3gpp-common-top { prefix top3gpp; }</w:t>
      </w:r>
    </w:p>
    <w:p w14:paraId="03F26BA4" w14:textId="77777777" w:rsidR="00182820" w:rsidRDefault="00182820" w:rsidP="00182820">
      <w:pPr>
        <w:pStyle w:val="PL"/>
      </w:pPr>
      <w:r>
        <w:t xml:space="preserve">  import _3gpp-nr-nrm-gnbcucpfunction { prefix gnbcucp3gpp; }</w:t>
      </w:r>
    </w:p>
    <w:p w14:paraId="06182C5A" w14:textId="77777777" w:rsidR="00182820" w:rsidRDefault="00182820" w:rsidP="00182820">
      <w:pPr>
        <w:pStyle w:val="PL"/>
      </w:pPr>
      <w:r>
        <w:t xml:space="preserve">  import _3gpp-common-managed-element { prefix me3gpp; }</w:t>
      </w:r>
    </w:p>
    <w:p w14:paraId="686A2DE4" w14:textId="77777777" w:rsidR="00182820" w:rsidRDefault="00182820" w:rsidP="00182820">
      <w:pPr>
        <w:pStyle w:val="PL"/>
      </w:pPr>
      <w:r>
        <w:t xml:space="preserve">  import _3gpp-nr-nrm-nrcellcu { prefix nrcellcu3gpp; }</w:t>
      </w:r>
    </w:p>
    <w:p w14:paraId="4C6F82AE" w14:textId="77777777" w:rsidR="00182820" w:rsidRDefault="00182820" w:rsidP="00182820">
      <w:pPr>
        <w:pStyle w:val="PL"/>
      </w:pPr>
    </w:p>
    <w:p w14:paraId="6CF53AE7" w14:textId="77777777" w:rsidR="00182820" w:rsidRDefault="00182820" w:rsidP="00182820">
      <w:pPr>
        <w:pStyle w:val="PL"/>
      </w:pPr>
      <w:r>
        <w:t xml:space="preserve">  organization "3GPP SA5";</w:t>
      </w:r>
    </w:p>
    <w:p w14:paraId="16E1AD20" w14:textId="77777777" w:rsidR="00182820" w:rsidRDefault="00182820" w:rsidP="00182820">
      <w:pPr>
        <w:pStyle w:val="PL"/>
      </w:pPr>
      <w:r>
        <w:t xml:space="preserve">  contact "https://www.3gpp.org/DynaReport/TSG-WG--S5--officials.htm?Itemid=464";</w:t>
      </w:r>
    </w:p>
    <w:p w14:paraId="6ABB6C2E" w14:textId="77777777" w:rsidR="00182820" w:rsidRDefault="00182820" w:rsidP="00182820">
      <w:pPr>
        <w:pStyle w:val="PL"/>
      </w:pPr>
      <w:r>
        <w:t xml:space="preserve">  description "Defines the YANG mapping of the DLBOFunction </w:t>
      </w:r>
    </w:p>
    <w:p w14:paraId="33320C75" w14:textId="77777777" w:rsidR="00182820" w:rsidRDefault="00182820" w:rsidP="00182820">
      <w:pPr>
        <w:pStyle w:val="PL"/>
      </w:pPr>
      <w:r>
        <w:t xml:space="preserve">    Information Object Class (IOC) that is part of the NR Network Resource </w:t>
      </w:r>
    </w:p>
    <w:p w14:paraId="2214C5FD" w14:textId="77777777" w:rsidR="00182820" w:rsidRDefault="00182820" w:rsidP="00182820">
      <w:pPr>
        <w:pStyle w:val="PL"/>
      </w:pPr>
      <w:r>
        <w:t xml:space="preserve">    Model (NRM).";</w:t>
      </w:r>
    </w:p>
    <w:p w14:paraId="11FC3A74" w14:textId="77777777" w:rsidR="00182820" w:rsidRDefault="00182820" w:rsidP="00182820">
      <w:pPr>
        <w:pStyle w:val="PL"/>
      </w:pPr>
      <w:r>
        <w:t xml:space="preserve">  reference "3GPP TS 28.541 5G Network Resource Model (NRM)";</w:t>
      </w:r>
    </w:p>
    <w:p w14:paraId="145B28D1" w14:textId="77777777" w:rsidR="00182820" w:rsidRDefault="00182820" w:rsidP="00182820">
      <w:pPr>
        <w:pStyle w:val="PL"/>
      </w:pPr>
    </w:p>
    <w:p w14:paraId="00F07816" w14:textId="27523BC4" w:rsidR="00CF1325" w:rsidRDefault="00CF1325" w:rsidP="00182820">
      <w:pPr>
        <w:pStyle w:val="PL"/>
      </w:pPr>
      <w:r w:rsidRPr="00CF1325">
        <w:t xml:space="preserve">  revision 2022-03-25 { reference "CR-</w:t>
      </w:r>
      <w:r>
        <w:t>0683</w:t>
      </w:r>
      <w:r w:rsidRPr="00CF1325">
        <w:t xml:space="preserve">"; }  </w:t>
      </w:r>
    </w:p>
    <w:p w14:paraId="0839A801" w14:textId="2430D88E" w:rsidR="00182820" w:rsidRDefault="00182820" w:rsidP="00182820">
      <w:pPr>
        <w:pStyle w:val="PL"/>
      </w:pPr>
      <w:r w:rsidRPr="002D03E7">
        <w:t xml:space="preserve">  revision 2021-</w:t>
      </w:r>
      <w:r>
        <w:t>10-22</w:t>
      </w:r>
      <w:r w:rsidRPr="002D03E7">
        <w:t xml:space="preserve"> { reference "CR-0</w:t>
      </w:r>
      <w:r>
        <w:t>577</w:t>
      </w:r>
      <w:r w:rsidRPr="002D03E7">
        <w:t xml:space="preserve">"; }  </w:t>
      </w:r>
    </w:p>
    <w:p w14:paraId="26EEEC2E" w14:textId="77777777" w:rsidR="00182820" w:rsidRDefault="00182820" w:rsidP="00182820">
      <w:pPr>
        <w:pStyle w:val="PL"/>
      </w:pPr>
    </w:p>
    <w:p w14:paraId="36E774EE" w14:textId="77777777" w:rsidR="00182820" w:rsidRDefault="00182820" w:rsidP="00182820">
      <w:pPr>
        <w:pStyle w:val="PL"/>
      </w:pPr>
      <w:r>
        <w:t xml:space="preserve">  feature </w:t>
      </w:r>
      <w:r w:rsidRPr="00BB7B6F">
        <w:t>DLBO</w:t>
      </w:r>
      <w:r>
        <w:t>Under</w:t>
      </w:r>
      <w:r w:rsidRPr="00BB7B6F">
        <w:t>GNBCUCPFunction</w:t>
      </w:r>
      <w:r>
        <w:t xml:space="preserve"> {</w:t>
      </w:r>
    </w:p>
    <w:p w14:paraId="687DAE97" w14:textId="77777777" w:rsidR="00182820" w:rsidRDefault="00182820" w:rsidP="00182820">
      <w:pPr>
        <w:pStyle w:val="PL"/>
      </w:pPr>
      <w:r>
        <w:t xml:space="preserve">    description "The DLBOFunction shall be available under</w:t>
      </w:r>
    </w:p>
    <w:p w14:paraId="389FD8C8" w14:textId="77777777" w:rsidR="00182820" w:rsidRDefault="00182820" w:rsidP="00182820">
      <w:pPr>
        <w:pStyle w:val="PL"/>
      </w:pPr>
      <w:r>
        <w:t xml:space="preserve">      </w:t>
      </w:r>
      <w:r w:rsidRPr="00BB7B6F">
        <w:t>GNBCUCPFunction</w:t>
      </w:r>
      <w:r>
        <w:t>";</w:t>
      </w:r>
    </w:p>
    <w:p w14:paraId="674C4925" w14:textId="77777777" w:rsidR="00182820" w:rsidRDefault="00182820" w:rsidP="00182820">
      <w:pPr>
        <w:pStyle w:val="PL"/>
      </w:pPr>
      <w:r>
        <w:t xml:space="preserve">  }</w:t>
      </w:r>
    </w:p>
    <w:p w14:paraId="749EFE22" w14:textId="77777777" w:rsidR="00182820" w:rsidRDefault="00182820" w:rsidP="00182820">
      <w:pPr>
        <w:pStyle w:val="PL"/>
      </w:pPr>
    </w:p>
    <w:p w14:paraId="12885B8F" w14:textId="77777777" w:rsidR="00182820" w:rsidRDefault="00182820" w:rsidP="00182820">
      <w:pPr>
        <w:pStyle w:val="PL"/>
      </w:pPr>
      <w:r>
        <w:t xml:space="preserve">  feature </w:t>
      </w:r>
      <w:r w:rsidRPr="00BB7B6F">
        <w:t>DLBO</w:t>
      </w:r>
      <w:r>
        <w:t>Under</w:t>
      </w:r>
      <w:r w:rsidRPr="00BB7B6F">
        <w:t>ManagedElement</w:t>
      </w:r>
      <w:r>
        <w:t xml:space="preserve"> {</w:t>
      </w:r>
    </w:p>
    <w:p w14:paraId="142D4482" w14:textId="77777777" w:rsidR="00182820" w:rsidRDefault="00182820" w:rsidP="00182820">
      <w:pPr>
        <w:pStyle w:val="PL"/>
      </w:pPr>
      <w:r>
        <w:t xml:space="preserve">    description "The DLBOFunction shall be available under</w:t>
      </w:r>
    </w:p>
    <w:p w14:paraId="27A9F49D" w14:textId="77777777" w:rsidR="00182820" w:rsidRDefault="00182820" w:rsidP="00182820">
      <w:pPr>
        <w:pStyle w:val="PL"/>
      </w:pPr>
      <w:r>
        <w:t xml:space="preserve">      </w:t>
      </w:r>
      <w:r w:rsidRPr="00BB7B6F">
        <w:t>ManagedElement</w:t>
      </w:r>
      <w:r>
        <w:t>";</w:t>
      </w:r>
    </w:p>
    <w:p w14:paraId="3E19E627" w14:textId="77777777" w:rsidR="00182820" w:rsidRDefault="00182820" w:rsidP="00182820">
      <w:pPr>
        <w:pStyle w:val="PL"/>
      </w:pPr>
      <w:r>
        <w:t xml:space="preserve">  }</w:t>
      </w:r>
    </w:p>
    <w:p w14:paraId="029F4C13" w14:textId="77777777" w:rsidR="00182820" w:rsidRDefault="00182820" w:rsidP="00182820">
      <w:pPr>
        <w:pStyle w:val="PL"/>
      </w:pPr>
    </w:p>
    <w:p w14:paraId="34362994" w14:textId="77777777" w:rsidR="00182820" w:rsidRDefault="00182820" w:rsidP="00182820">
      <w:pPr>
        <w:pStyle w:val="PL"/>
      </w:pPr>
      <w:r>
        <w:t xml:space="preserve">  feature </w:t>
      </w:r>
      <w:r w:rsidRPr="00BB7B6F">
        <w:t>DLBO</w:t>
      </w:r>
      <w:r>
        <w:t>Under</w:t>
      </w:r>
      <w:r w:rsidRPr="00BB7B6F">
        <w:t>SubNetwork</w:t>
      </w:r>
      <w:r>
        <w:t xml:space="preserve"> {</w:t>
      </w:r>
    </w:p>
    <w:p w14:paraId="1CE5E0D9" w14:textId="77777777" w:rsidR="00182820" w:rsidRDefault="00182820" w:rsidP="00182820">
      <w:pPr>
        <w:pStyle w:val="PL"/>
      </w:pPr>
      <w:r>
        <w:t xml:space="preserve">    description "The DLBOFunction shall be available under</w:t>
      </w:r>
    </w:p>
    <w:p w14:paraId="39EF934A" w14:textId="77777777" w:rsidR="00182820" w:rsidRDefault="00182820" w:rsidP="00182820">
      <w:pPr>
        <w:pStyle w:val="PL"/>
      </w:pPr>
      <w:r>
        <w:t xml:space="preserve">      </w:t>
      </w:r>
      <w:r w:rsidRPr="00BB7B6F">
        <w:t>SubNetwork</w:t>
      </w:r>
      <w:r>
        <w:t>";</w:t>
      </w:r>
    </w:p>
    <w:p w14:paraId="36F24909" w14:textId="77777777" w:rsidR="00182820" w:rsidRDefault="00182820" w:rsidP="00182820">
      <w:pPr>
        <w:pStyle w:val="PL"/>
      </w:pPr>
      <w:r>
        <w:t xml:space="preserve">  }</w:t>
      </w:r>
    </w:p>
    <w:p w14:paraId="07E8BF3B" w14:textId="77777777" w:rsidR="00182820" w:rsidRDefault="00182820" w:rsidP="00182820">
      <w:pPr>
        <w:pStyle w:val="PL"/>
      </w:pPr>
      <w:r>
        <w:t xml:space="preserve">  grouping DLBOFunctionGrp {</w:t>
      </w:r>
    </w:p>
    <w:p w14:paraId="06FCEF90" w14:textId="77777777" w:rsidR="00182820" w:rsidRDefault="00182820" w:rsidP="00182820">
      <w:pPr>
        <w:pStyle w:val="PL"/>
      </w:pPr>
      <w:r>
        <w:t xml:space="preserve">    description "Represents the DLBOFunction IOC.";</w:t>
      </w:r>
    </w:p>
    <w:p w14:paraId="307F1279" w14:textId="77777777" w:rsidR="00182820" w:rsidRDefault="00182820" w:rsidP="00182820">
      <w:pPr>
        <w:pStyle w:val="PL"/>
      </w:pPr>
    </w:p>
    <w:p w14:paraId="15F4776A" w14:textId="77777777" w:rsidR="00182820" w:rsidRDefault="00182820" w:rsidP="00182820">
      <w:pPr>
        <w:pStyle w:val="PL"/>
      </w:pPr>
      <w:r>
        <w:t xml:space="preserve">    leaf dlboControl {</w:t>
      </w:r>
    </w:p>
    <w:p w14:paraId="5E95CD9C" w14:textId="77777777" w:rsidR="00182820" w:rsidRDefault="00182820" w:rsidP="00182820">
      <w:pPr>
        <w:pStyle w:val="PL"/>
      </w:pPr>
      <w:r>
        <w:t xml:space="preserve">      description "This attribute determines whether the LBO function is </w:t>
      </w:r>
    </w:p>
    <w:p w14:paraId="33FDCB0A" w14:textId="77777777" w:rsidR="00182820" w:rsidRDefault="00182820" w:rsidP="00182820">
      <w:pPr>
        <w:pStyle w:val="PL"/>
      </w:pPr>
      <w:r>
        <w:t xml:space="preserve">        enabled or disabled.";</w:t>
      </w:r>
    </w:p>
    <w:p w14:paraId="2A6311A8" w14:textId="77777777" w:rsidR="00182820" w:rsidRDefault="00182820" w:rsidP="00182820">
      <w:pPr>
        <w:pStyle w:val="PL"/>
      </w:pPr>
      <w:r>
        <w:t xml:space="preserve">      type boolean;</w:t>
      </w:r>
    </w:p>
    <w:p w14:paraId="35A91766" w14:textId="77777777" w:rsidR="00182820" w:rsidRDefault="00182820" w:rsidP="00182820">
      <w:pPr>
        <w:pStyle w:val="PL"/>
      </w:pPr>
      <w:r>
        <w:t xml:space="preserve">    }</w:t>
      </w:r>
    </w:p>
    <w:p w14:paraId="32F374D4" w14:textId="77777777" w:rsidR="00182820" w:rsidRDefault="00182820" w:rsidP="00182820">
      <w:pPr>
        <w:pStyle w:val="PL"/>
        <w:rPr>
          <w:rFonts w:cs="Courier New"/>
          <w:szCs w:val="16"/>
          <w:lang w:eastAsia="zh-CN"/>
        </w:rPr>
      </w:pPr>
    </w:p>
    <w:p w14:paraId="14419335" w14:textId="77777777" w:rsidR="00CF1325" w:rsidRDefault="00CF1325" w:rsidP="00CF1325">
      <w:pPr>
        <w:pStyle w:val="PL"/>
        <w:rPr>
          <w:rFonts w:cs="Courier New"/>
          <w:szCs w:val="16"/>
          <w:lang w:eastAsia="zh-CN"/>
        </w:rPr>
      </w:pPr>
      <w:r>
        <w:rPr>
          <w:rFonts w:cs="Courier New"/>
          <w:szCs w:val="16"/>
          <w:lang w:eastAsia="zh-CN"/>
        </w:rPr>
        <w:t xml:space="preserve">    leaf maximumDeviationHoTriggerLow {</w:t>
      </w:r>
    </w:p>
    <w:p w14:paraId="32B90CA1" w14:textId="77777777" w:rsidR="00CF1325" w:rsidRDefault="00CF1325" w:rsidP="00CF1325">
      <w:pPr>
        <w:pStyle w:val="PL"/>
        <w:rPr>
          <w:rFonts w:cs="Courier New"/>
          <w:szCs w:val="16"/>
          <w:lang w:eastAsia="zh-CN"/>
        </w:rPr>
      </w:pPr>
      <w:r>
        <w:rPr>
          <w:rFonts w:cs="Courier New"/>
          <w:szCs w:val="16"/>
          <w:lang w:eastAsia="zh-CN"/>
        </w:rPr>
        <w:t xml:space="preserve">      description "This parameter defines the maximum allowed lower </w:t>
      </w:r>
    </w:p>
    <w:p w14:paraId="0026550F" w14:textId="77777777" w:rsidR="00CF1325" w:rsidRDefault="00CF1325" w:rsidP="00CF1325">
      <w:pPr>
        <w:pStyle w:val="PL"/>
        <w:rPr>
          <w:rFonts w:cs="Courier New"/>
          <w:szCs w:val="16"/>
          <w:lang w:eastAsia="zh-CN"/>
        </w:rPr>
      </w:pPr>
      <w:r>
        <w:rPr>
          <w:rFonts w:cs="Courier New"/>
          <w:szCs w:val="16"/>
          <w:lang w:eastAsia="zh-CN"/>
        </w:rPr>
        <w:t xml:space="preserve">        deviation of the Handover Trigger, from the default point of </w:t>
      </w:r>
    </w:p>
    <w:p w14:paraId="5999C863" w14:textId="77777777" w:rsidR="00CF1325" w:rsidRDefault="00CF1325" w:rsidP="00CF1325">
      <w:pPr>
        <w:pStyle w:val="PL"/>
        <w:rPr>
          <w:rFonts w:cs="Courier New"/>
          <w:szCs w:val="16"/>
          <w:lang w:eastAsia="zh-CN"/>
        </w:rPr>
      </w:pPr>
      <w:r>
        <w:rPr>
          <w:rFonts w:cs="Courier New"/>
          <w:szCs w:val="16"/>
          <w:lang w:eastAsia="zh-CN"/>
        </w:rPr>
        <w:t xml:space="preserve">        operation.";</w:t>
      </w:r>
    </w:p>
    <w:p w14:paraId="7BA950AF" w14:textId="77777777" w:rsidR="00CF1325" w:rsidRDefault="00CF1325" w:rsidP="00CF1325">
      <w:pPr>
        <w:pStyle w:val="PL"/>
        <w:rPr>
          <w:rFonts w:cs="Courier New"/>
          <w:szCs w:val="16"/>
          <w:lang w:eastAsia="zh-CN"/>
        </w:rPr>
      </w:pPr>
      <w:r>
        <w:rPr>
          <w:rFonts w:cs="Courier New"/>
          <w:szCs w:val="16"/>
          <w:lang w:eastAsia="zh-CN"/>
        </w:rPr>
        <w:t xml:space="preserve">        type int32 { range "-20..20"; }</w:t>
      </w:r>
    </w:p>
    <w:p w14:paraId="2989462F" w14:textId="77777777" w:rsidR="00CF1325" w:rsidRDefault="00CF1325" w:rsidP="00CF1325">
      <w:pPr>
        <w:pStyle w:val="PL"/>
        <w:rPr>
          <w:rFonts w:cs="Courier New"/>
          <w:szCs w:val="16"/>
          <w:lang w:eastAsia="zh-CN"/>
        </w:rPr>
      </w:pPr>
      <w:r>
        <w:rPr>
          <w:rFonts w:cs="Courier New"/>
          <w:szCs w:val="16"/>
          <w:lang w:eastAsia="zh-CN"/>
        </w:rPr>
        <w:t xml:space="preserve">        units "0.5 dB";</w:t>
      </w:r>
    </w:p>
    <w:p w14:paraId="12562F40" w14:textId="77777777" w:rsidR="00CF1325" w:rsidRDefault="00CF1325" w:rsidP="00CF1325">
      <w:pPr>
        <w:pStyle w:val="PL"/>
        <w:rPr>
          <w:rFonts w:cs="Courier New"/>
          <w:szCs w:val="16"/>
          <w:lang w:eastAsia="zh-CN"/>
        </w:rPr>
      </w:pPr>
      <w:r>
        <w:rPr>
          <w:rFonts w:cs="Courier New"/>
          <w:szCs w:val="16"/>
          <w:lang w:eastAsia="zh-CN"/>
        </w:rPr>
        <w:t xml:space="preserve">    }</w:t>
      </w:r>
    </w:p>
    <w:p w14:paraId="0F5F6A3E" w14:textId="77777777" w:rsidR="00CF1325" w:rsidRDefault="00CF1325" w:rsidP="00CF1325">
      <w:pPr>
        <w:pStyle w:val="PL"/>
        <w:rPr>
          <w:rFonts w:cs="Courier New"/>
          <w:szCs w:val="16"/>
          <w:lang w:eastAsia="zh-CN"/>
        </w:rPr>
      </w:pPr>
    </w:p>
    <w:p w14:paraId="5A7B84A5" w14:textId="77777777" w:rsidR="00CF1325" w:rsidRDefault="00CF1325" w:rsidP="00CF1325">
      <w:pPr>
        <w:pStyle w:val="PL"/>
        <w:rPr>
          <w:rFonts w:cs="Courier New"/>
          <w:szCs w:val="16"/>
          <w:lang w:eastAsia="zh-CN"/>
        </w:rPr>
      </w:pPr>
      <w:r>
        <w:rPr>
          <w:rFonts w:cs="Courier New"/>
          <w:szCs w:val="16"/>
          <w:lang w:eastAsia="zh-CN"/>
        </w:rPr>
        <w:t xml:space="preserve">    leaf maximumDeviationHoTriggerHigh {</w:t>
      </w:r>
    </w:p>
    <w:p w14:paraId="4F9C89A7" w14:textId="77777777" w:rsidR="00CF1325" w:rsidRDefault="00CF1325" w:rsidP="00CF1325">
      <w:pPr>
        <w:pStyle w:val="PL"/>
        <w:rPr>
          <w:rFonts w:cs="Courier New"/>
          <w:szCs w:val="16"/>
          <w:lang w:eastAsia="zh-CN"/>
        </w:rPr>
      </w:pPr>
      <w:r>
        <w:rPr>
          <w:rFonts w:cs="Courier New"/>
          <w:szCs w:val="16"/>
          <w:lang w:eastAsia="zh-CN"/>
        </w:rPr>
        <w:t xml:space="preserve">      description "This parameter defines the maximum allowed upper </w:t>
      </w:r>
    </w:p>
    <w:p w14:paraId="4359B218" w14:textId="77777777" w:rsidR="00CF1325" w:rsidRDefault="00CF1325" w:rsidP="00CF1325">
      <w:pPr>
        <w:pStyle w:val="PL"/>
        <w:rPr>
          <w:rFonts w:cs="Courier New"/>
          <w:szCs w:val="16"/>
          <w:lang w:eastAsia="zh-CN"/>
        </w:rPr>
      </w:pPr>
      <w:r>
        <w:rPr>
          <w:rFonts w:cs="Courier New"/>
          <w:szCs w:val="16"/>
          <w:lang w:eastAsia="zh-CN"/>
        </w:rPr>
        <w:t xml:space="preserve">        deviation of the Handover Trigger, from the default point of </w:t>
      </w:r>
    </w:p>
    <w:p w14:paraId="6312282B" w14:textId="77777777" w:rsidR="00CF1325" w:rsidRDefault="00CF1325" w:rsidP="00CF1325">
      <w:pPr>
        <w:pStyle w:val="PL"/>
        <w:rPr>
          <w:rFonts w:cs="Courier New"/>
          <w:szCs w:val="16"/>
          <w:lang w:eastAsia="zh-CN"/>
        </w:rPr>
      </w:pPr>
      <w:r>
        <w:rPr>
          <w:rFonts w:cs="Courier New"/>
          <w:szCs w:val="16"/>
          <w:lang w:eastAsia="zh-CN"/>
        </w:rPr>
        <w:t xml:space="preserve">        operation.";</w:t>
      </w:r>
    </w:p>
    <w:p w14:paraId="4A9BF793" w14:textId="77777777" w:rsidR="00CF1325" w:rsidRDefault="00CF1325" w:rsidP="00CF1325">
      <w:pPr>
        <w:pStyle w:val="PL"/>
        <w:rPr>
          <w:rFonts w:cs="Courier New"/>
          <w:szCs w:val="16"/>
          <w:lang w:eastAsia="zh-CN"/>
        </w:rPr>
      </w:pPr>
      <w:r>
        <w:rPr>
          <w:rFonts w:cs="Courier New"/>
          <w:szCs w:val="16"/>
          <w:lang w:eastAsia="zh-CN"/>
        </w:rPr>
        <w:t xml:space="preserve">        type int32 { range "-20..20"; }</w:t>
      </w:r>
    </w:p>
    <w:p w14:paraId="5C75A934" w14:textId="77777777" w:rsidR="00CF1325" w:rsidRDefault="00CF1325" w:rsidP="00CF1325">
      <w:pPr>
        <w:pStyle w:val="PL"/>
        <w:rPr>
          <w:rFonts w:cs="Courier New"/>
          <w:szCs w:val="16"/>
          <w:lang w:eastAsia="zh-CN"/>
        </w:rPr>
      </w:pPr>
      <w:r>
        <w:rPr>
          <w:rFonts w:cs="Courier New"/>
          <w:szCs w:val="16"/>
          <w:lang w:eastAsia="zh-CN"/>
        </w:rPr>
        <w:t xml:space="preserve">        units "0.5 dB";</w:t>
      </w:r>
    </w:p>
    <w:p w14:paraId="28E911D3" w14:textId="77777777" w:rsidR="00CF1325" w:rsidRDefault="00CF1325" w:rsidP="00CF1325">
      <w:pPr>
        <w:pStyle w:val="PL"/>
        <w:rPr>
          <w:rFonts w:cs="Courier New"/>
          <w:szCs w:val="16"/>
          <w:lang w:eastAsia="zh-CN"/>
        </w:rPr>
      </w:pPr>
      <w:r>
        <w:rPr>
          <w:rFonts w:cs="Courier New"/>
          <w:szCs w:val="16"/>
          <w:lang w:eastAsia="zh-CN"/>
        </w:rPr>
        <w:t xml:space="preserve">    }</w:t>
      </w:r>
    </w:p>
    <w:p w14:paraId="6DB32C4F" w14:textId="77777777" w:rsidR="00182820" w:rsidRDefault="00182820" w:rsidP="00182820">
      <w:pPr>
        <w:pStyle w:val="PL"/>
        <w:rPr>
          <w:rFonts w:cs="Courier New"/>
          <w:szCs w:val="16"/>
          <w:lang w:eastAsia="zh-CN"/>
        </w:rPr>
      </w:pPr>
    </w:p>
    <w:p w14:paraId="0DB7CEB5" w14:textId="77777777" w:rsidR="00182820" w:rsidRDefault="00182820" w:rsidP="00182820">
      <w:pPr>
        <w:pStyle w:val="PL"/>
        <w:rPr>
          <w:rFonts w:cs="Courier New"/>
          <w:szCs w:val="16"/>
          <w:lang w:eastAsia="zh-CN"/>
        </w:rPr>
      </w:pPr>
      <w:r>
        <w:rPr>
          <w:rFonts w:cs="Courier New"/>
          <w:szCs w:val="16"/>
          <w:lang w:eastAsia="zh-CN"/>
        </w:rPr>
        <w:t xml:space="preserve">    leaf minimumTimeBetweenHoTriggerChange {</w:t>
      </w:r>
    </w:p>
    <w:p w14:paraId="5F81C0E8" w14:textId="77777777" w:rsidR="00182820" w:rsidRDefault="00182820" w:rsidP="00182820">
      <w:pPr>
        <w:pStyle w:val="PL"/>
        <w:rPr>
          <w:rFonts w:cs="Courier New"/>
          <w:szCs w:val="16"/>
          <w:lang w:eastAsia="zh-CN"/>
        </w:rPr>
      </w:pPr>
      <w:r>
        <w:rPr>
          <w:rFonts w:cs="Courier New"/>
          <w:szCs w:val="16"/>
          <w:lang w:eastAsia="zh-CN"/>
        </w:rPr>
        <w:t xml:space="preserve">      description "This parameter defines the minimum allowed time interval </w:t>
      </w:r>
    </w:p>
    <w:p w14:paraId="0FD2653E" w14:textId="77777777" w:rsidR="00182820" w:rsidRDefault="00182820" w:rsidP="00182820">
      <w:pPr>
        <w:pStyle w:val="PL"/>
        <w:rPr>
          <w:rFonts w:cs="Courier New"/>
          <w:szCs w:val="16"/>
          <w:lang w:eastAsia="zh-CN"/>
        </w:rPr>
      </w:pPr>
      <w:r>
        <w:rPr>
          <w:rFonts w:cs="Courier New"/>
          <w:szCs w:val="16"/>
          <w:lang w:eastAsia="zh-CN"/>
        </w:rPr>
        <w:t xml:space="preserve">        between two Handover Trigger change performed by MRO. This is used </w:t>
      </w:r>
    </w:p>
    <w:p w14:paraId="1582B0A7" w14:textId="77777777" w:rsidR="00182820" w:rsidRDefault="00182820" w:rsidP="00182820">
      <w:pPr>
        <w:pStyle w:val="PL"/>
        <w:rPr>
          <w:rFonts w:cs="Courier New"/>
          <w:szCs w:val="16"/>
          <w:lang w:eastAsia="zh-CN"/>
        </w:rPr>
      </w:pPr>
      <w:r>
        <w:rPr>
          <w:rFonts w:cs="Courier New"/>
          <w:szCs w:val="16"/>
          <w:lang w:eastAsia="zh-CN"/>
        </w:rPr>
        <w:t xml:space="preserve">        to control the stability and convergence of the algorithm.";</w:t>
      </w:r>
    </w:p>
    <w:p w14:paraId="51BFA1D3" w14:textId="77777777" w:rsidR="00182820" w:rsidRDefault="00182820" w:rsidP="00182820">
      <w:pPr>
        <w:pStyle w:val="PL"/>
        <w:rPr>
          <w:rFonts w:cs="Courier New"/>
          <w:szCs w:val="16"/>
          <w:lang w:eastAsia="zh-CN"/>
        </w:rPr>
      </w:pPr>
      <w:r>
        <w:rPr>
          <w:rFonts w:cs="Courier New"/>
          <w:szCs w:val="16"/>
          <w:lang w:eastAsia="zh-CN"/>
        </w:rPr>
        <w:t xml:space="preserve">        type int32 { range "0..604800"; }</w:t>
      </w:r>
    </w:p>
    <w:p w14:paraId="3FB00D78" w14:textId="77777777" w:rsidR="00182820" w:rsidRDefault="00182820" w:rsidP="00182820">
      <w:pPr>
        <w:pStyle w:val="PL"/>
        <w:rPr>
          <w:rFonts w:cs="Courier New"/>
          <w:szCs w:val="16"/>
          <w:lang w:eastAsia="zh-CN"/>
        </w:rPr>
      </w:pPr>
      <w:r>
        <w:rPr>
          <w:rFonts w:cs="Courier New"/>
          <w:szCs w:val="16"/>
          <w:lang w:eastAsia="zh-CN"/>
        </w:rPr>
        <w:t xml:space="preserve">        units "1";</w:t>
      </w:r>
    </w:p>
    <w:p w14:paraId="60018B0F" w14:textId="77777777" w:rsidR="00182820" w:rsidRDefault="00182820" w:rsidP="00182820">
      <w:pPr>
        <w:pStyle w:val="PL"/>
        <w:rPr>
          <w:rFonts w:cs="Courier New"/>
          <w:szCs w:val="16"/>
          <w:lang w:eastAsia="zh-CN"/>
        </w:rPr>
      </w:pPr>
      <w:r>
        <w:rPr>
          <w:rFonts w:cs="Courier New"/>
          <w:szCs w:val="16"/>
          <w:lang w:eastAsia="zh-CN"/>
        </w:rPr>
        <w:t xml:space="preserve">    }</w:t>
      </w:r>
    </w:p>
    <w:p w14:paraId="3640AFD1" w14:textId="77777777" w:rsidR="00182820" w:rsidRDefault="00182820" w:rsidP="00182820">
      <w:pPr>
        <w:pStyle w:val="PL"/>
      </w:pPr>
    </w:p>
    <w:p w14:paraId="6AA5B7F2" w14:textId="77777777" w:rsidR="00182820" w:rsidRDefault="00182820" w:rsidP="00182820">
      <w:pPr>
        <w:pStyle w:val="PL"/>
      </w:pPr>
      <w:r>
        <w:t xml:space="preserve">  }</w:t>
      </w:r>
    </w:p>
    <w:p w14:paraId="728EA2A4" w14:textId="77777777" w:rsidR="00182820" w:rsidRDefault="00182820" w:rsidP="00182820">
      <w:pPr>
        <w:pStyle w:val="PL"/>
      </w:pPr>
    </w:p>
    <w:p w14:paraId="650264B6" w14:textId="77777777" w:rsidR="00182820" w:rsidRDefault="00182820" w:rsidP="00182820">
      <w:pPr>
        <w:pStyle w:val="PL"/>
      </w:pPr>
      <w:r>
        <w:t xml:space="preserve">  grouping DLBOFunctionSubtree {</w:t>
      </w:r>
    </w:p>
    <w:p w14:paraId="27DE9321" w14:textId="77777777" w:rsidR="00182820" w:rsidRDefault="00182820" w:rsidP="00182820">
      <w:pPr>
        <w:pStyle w:val="PL"/>
      </w:pPr>
      <w:r>
        <w:t xml:space="preserve">    list DLBOFunction {</w:t>
      </w:r>
    </w:p>
    <w:p w14:paraId="20BF19E1" w14:textId="77777777" w:rsidR="00182820" w:rsidRDefault="00182820" w:rsidP="00182820">
      <w:pPr>
        <w:pStyle w:val="PL"/>
      </w:pPr>
      <w:r>
        <w:t xml:space="preserve">      description "This IOC contains attributes to support the D-SON function </w:t>
      </w:r>
    </w:p>
    <w:p w14:paraId="5E508BC0" w14:textId="77777777" w:rsidR="00182820" w:rsidRDefault="00182820" w:rsidP="00182820">
      <w:pPr>
        <w:pStyle w:val="PL"/>
      </w:pPr>
      <w:r>
        <w:t xml:space="preserve">        of LBO.</w:t>
      </w:r>
    </w:p>
    <w:p w14:paraId="530E3BBC" w14:textId="77777777" w:rsidR="00182820" w:rsidRDefault="00182820" w:rsidP="00182820">
      <w:pPr>
        <w:pStyle w:val="PL"/>
      </w:pPr>
    </w:p>
    <w:p w14:paraId="64168638" w14:textId="77777777" w:rsidR="00182820" w:rsidRDefault="00182820" w:rsidP="00182820">
      <w:pPr>
        <w:pStyle w:val="PL"/>
      </w:pPr>
      <w:r>
        <w:t xml:space="preserve">        In the case where multiple DLBO MOIs exist at different levels of the </w:t>
      </w:r>
    </w:p>
    <w:p w14:paraId="4F27F3E6" w14:textId="77777777" w:rsidR="00182820" w:rsidRDefault="00182820" w:rsidP="00182820">
      <w:pPr>
        <w:pStyle w:val="PL"/>
      </w:pPr>
      <w:r>
        <w:t xml:space="preserve">        containment tree, the DLBO MOI at the lower level overrides the DLBO</w:t>
      </w:r>
    </w:p>
    <w:p w14:paraId="4AC4AB6D" w14:textId="77777777" w:rsidR="00182820" w:rsidRDefault="00182820" w:rsidP="00182820">
      <w:pPr>
        <w:pStyle w:val="PL"/>
      </w:pPr>
      <w:r>
        <w:t xml:space="preserve">        MOIs at higher level(s) of the same containment tree.";</w:t>
      </w:r>
    </w:p>
    <w:p w14:paraId="75F14B83" w14:textId="77777777" w:rsidR="00182820" w:rsidRDefault="00182820" w:rsidP="00182820">
      <w:pPr>
        <w:pStyle w:val="PL"/>
      </w:pPr>
      <w:r>
        <w:t xml:space="preserve">      reference "clause 7.1.2 in TS 28.313";</w:t>
      </w:r>
    </w:p>
    <w:p w14:paraId="44EAD567" w14:textId="77777777" w:rsidR="00182820" w:rsidRDefault="00182820" w:rsidP="00182820">
      <w:pPr>
        <w:pStyle w:val="PL"/>
      </w:pPr>
      <w:r>
        <w:t xml:space="preserve">      key id;   </w:t>
      </w:r>
    </w:p>
    <w:p w14:paraId="0009B128" w14:textId="77777777" w:rsidR="00182820" w:rsidRDefault="00182820" w:rsidP="00182820">
      <w:pPr>
        <w:pStyle w:val="PL"/>
      </w:pPr>
      <w:r>
        <w:t xml:space="preserve">      uses top3gpp:Top_Grp;</w:t>
      </w:r>
    </w:p>
    <w:p w14:paraId="0EDDEBC1" w14:textId="77777777" w:rsidR="00182820" w:rsidRDefault="00182820" w:rsidP="00182820">
      <w:pPr>
        <w:pStyle w:val="PL"/>
      </w:pPr>
      <w:r>
        <w:t xml:space="preserve">      container attributes {</w:t>
      </w:r>
    </w:p>
    <w:p w14:paraId="72AA02A2" w14:textId="77777777" w:rsidR="00182820" w:rsidRDefault="00182820" w:rsidP="00182820">
      <w:pPr>
        <w:pStyle w:val="PL"/>
      </w:pPr>
      <w:r>
        <w:t xml:space="preserve">        uses DLBOFunctionGrp;</w:t>
      </w:r>
    </w:p>
    <w:p w14:paraId="7F33FF32" w14:textId="77777777" w:rsidR="00182820" w:rsidRDefault="00182820" w:rsidP="00182820">
      <w:pPr>
        <w:pStyle w:val="PL"/>
      </w:pPr>
      <w:r>
        <w:t xml:space="preserve">      }      </w:t>
      </w:r>
    </w:p>
    <w:p w14:paraId="08D22305" w14:textId="77777777" w:rsidR="00182820" w:rsidRDefault="00182820" w:rsidP="00182820">
      <w:pPr>
        <w:pStyle w:val="PL"/>
      </w:pPr>
      <w:r>
        <w:t xml:space="preserve">    }</w:t>
      </w:r>
    </w:p>
    <w:p w14:paraId="0096220E" w14:textId="77777777" w:rsidR="00182820" w:rsidRDefault="00182820" w:rsidP="00182820">
      <w:pPr>
        <w:pStyle w:val="PL"/>
      </w:pPr>
      <w:r>
        <w:t xml:space="preserve">  }</w:t>
      </w:r>
    </w:p>
    <w:p w14:paraId="1AA51F25" w14:textId="77777777" w:rsidR="00182820" w:rsidRDefault="00182820" w:rsidP="00182820">
      <w:pPr>
        <w:pStyle w:val="PL"/>
      </w:pPr>
    </w:p>
    <w:p w14:paraId="4BA8A0CA" w14:textId="77777777" w:rsidR="00182820" w:rsidRDefault="00182820" w:rsidP="00182820">
      <w:pPr>
        <w:pStyle w:val="PL"/>
      </w:pPr>
      <w:r>
        <w:t xml:space="preserve">  augment "/me3gpp:ManagedElement/gnbcucp3gpp:GNBCUCPFunction/"+</w:t>
      </w:r>
    </w:p>
    <w:p w14:paraId="1F2D3C44" w14:textId="77777777" w:rsidR="00182820" w:rsidRDefault="00182820" w:rsidP="00182820">
      <w:pPr>
        <w:pStyle w:val="PL"/>
      </w:pPr>
      <w:r>
        <w:t xml:space="preserve">      "nrcellcu3gpp:NRCellCU" {</w:t>
      </w:r>
    </w:p>
    <w:p w14:paraId="256DB474" w14:textId="77777777" w:rsidR="00182820" w:rsidRDefault="00182820" w:rsidP="00182820">
      <w:pPr>
        <w:pStyle w:val="PL"/>
      </w:pPr>
      <w:r>
        <w:t xml:space="preserve">    if-feature </w:t>
      </w:r>
      <w:r w:rsidRPr="00BB7B6F">
        <w:t>DLBO</w:t>
      </w:r>
      <w:r>
        <w:t>Under</w:t>
      </w:r>
      <w:r w:rsidRPr="00BB7B6F">
        <w:t>GNBCUCPFunction</w:t>
      </w:r>
      <w:r>
        <w:t>;</w:t>
      </w:r>
    </w:p>
    <w:p w14:paraId="7CB07F02" w14:textId="77777777" w:rsidR="00182820" w:rsidRDefault="00182820" w:rsidP="00182820">
      <w:pPr>
        <w:pStyle w:val="PL"/>
      </w:pPr>
      <w:r>
        <w:t xml:space="preserve">    uses DLBOFunctionSubtree;</w:t>
      </w:r>
    </w:p>
    <w:p w14:paraId="1A056AC3" w14:textId="77777777" w:rsidR="00182820" w:rsidRDefault="00182820" w:rsidP="00182820">
      <w:pPr>
        <w:pStyle w:val="PL"/>
      </w:pPr>
      <w:r>
        <w:t xml:space="preserve">  }</w:t>
      </w:r>
    </w:p>
    <w:p w14:paraId="5CDD7834" w14:textId="77777777" w:rsidR="00182820" w:rsidRDefault="00182820" w:rsidP="00182820">
      <w:pPr>
        <w:pStyle w:val="PL"/>
      </w:pPr>
      <w:r>
        <w:t xml:space="preserve">  augment /me3gpp:ManagedElement {</w:t>
      </w:r>
    </w:p>
    <w:p w14:paraId="37595A07" w14:textId="77777777" w:rsidR="00182820" w:rsidRDefault="00182820" w:rsidP="00182820">
      <w:pPr>
        <w:pStyle w:val="PL"/>
      </w:pPr>
      <w:r>
        <w:t xml:space="preserve">    if-feature </w:t>
      </w:r>
      <w:r w:rsidRPr="00BB7B6F">
        <w:t>DLBO</w:t>
      </w:r>
      <w:r>
        <w:t>Under</w:t>
      </w:r>
      <w:r w:rsidRPr="00BB7B6F">
        <w:t>ManagedElement</w:t>
      </w:r>
      <w:r>
        <w:t>;</w:t>
      </w:r>
    </w:p>
    <w:p w14:paraId="79DF9109" w14:textId="77777777" w:rsidR="00182820" w:rsidRDefault="00182820" w:rsidP="00182820">
      <w:pPr>
        <w:pStyle w:val="PL"/>
      </w:pPr>
      <w:r>
        <w:t xml:space="preserve">    uses DLBOFunctionSubtree;</w:t>
      </w:r>
    </w:p>
    <w:p w14:paraId="10CC05F3" w14:textId="77777777" w:rsidR="00182820" w:rsidRDefault="00182820" w:rsidP="00182820">
      <w:pPr>
        <w:pStyle w:val="PL"/>
      </w:pPr>
      <w:r>
        <w:t xml:space="preserve">  }</w:t>
      </w:r>
    </w:p>
    <w:p w14:paraId="7E0D0288" w14:textId="77777777" w:rsidR="00182820" w:rsidRDefault="00182820" w:rsidP="00182820">
      <w:pPr>
        <w:pStyle w:val="PL"/>
      </w:pPr>
      <w:r>
        <w:t xml:space="preserve">  augment /subnet3gpp:SubNetwork {</w:t>
      </w:r>
    </w:p>
    <w:p w14:paraId="542711A4" w14:textId="77777777" w:rsidR="00182820" w:rsidRDefault="00182820" w:rsidP="00182820">
      <w:pPr>
        <w:pStyle w:val="PL"/>
      </w:pPr>
      <w:r>
        <w:t xml:space="preserve">    if-feature </w:t>
      </w:r>
      <w:r w:rsidRPr="00BB7B6F">
        <w:t>DLBO</w:t>
      </w:r>
      <w:r>
        <w:t>Under</w:t>
      </w:r>
      <w:r w:rsidRPr="00BB7B6F">
        <w:t>SubNetwork</w:t>
      </w:r>
      <w:r>
        <w:t>;</w:t>
      </w:r>
    </w:p>
    <w:p w14:paraId="79DCB2B1" w14:textId="77777777" w:rsidR="00182820" w:rsidRDefault="00182820" w:rsidP="00182820">
      <w:pPr>
        <w:pStyle w:val="PL"/>
      </w:pPr>
      <w:r>
        <w:t xml:space="preserve">    uses DLBOFunctionSubtree;</w:t>
      </w:r>
    </w:p>
    <w:p w14:paraId="22C022A5" w14:textId="77777777" w:rsidR="00182820" w:rsidRDefault="00182820" w:rsidP="00182820">
      <w:pPr>
        <w:pStyle w:val="PL"/>
      </w:pPr>
      <w:r>
        <w:t xml:space="preserve">  }</w:t>
      </w:r>
    </w:p>
    <w:p w14:paraId="3FFDCE9C" w14:textId="77777777" w:rsidR="00182820" w:rsidRDefault="00182820" w:rsidP="00182820">
      <w:pPr>
        <w:pStyle w:val="PL"/>
      </w:pPr>
      <w:r>
        <w:t>}</w:t>
      </w:r>
    </w:p>
    <w:p w14:paraId="06EC1922" w14:textId="77777777" w:rsidR="00182820" w:rsidRDefault="00182820" w:rsidP="00182820">
      <w:pPr>
        <w:pStyle w:val="PL"/>
        <w:rPr>
          <w:rStyle w:val="fontstyle01"/>
        </w:rPr>
      </w:pPr>
      <w:r w:rsidRPr="00744267">
        <w:t>&lt;CODE ENDS&gt;</w:t>
      </w:r>
    </w:p>
    <w:p w14:paraId="1680B94C" w14:textId="4CAC3DA9" w:rsidR="00182820" w:rsidRDefault="00182820" w:rsidP="00491D87">
      <w:pPr>
        <w:pStyle w:val="PL"/>
      </w:pPr>
    </w:p>
    <w:p w14:paraId="00E4591D" w14:textId="784C8AD8" w:rsidR="004825BF" w:rsidRDefault="004825BF" w:rsidP="004825BF">
      <w:pPr>
        <w:pStyle w:val="Heading2"/>
        <w:rPr>
          <w:lang w:eastAsia="zh-CN"/>
        </w:rPr>
      </w:pPr>
      <w:r>
        <w:rPr>
          <w:lang w:eastAsia="zh-CN"/>
        </w:rPr>
        <w:t>E.5.38</w:t>
      </w:r>
      <w:r>
        <w:rPr>
          <w:lang w:eastAsia="zh-CN"/>
        </w:rPr>
        <w:tab/>
        <w:t>module _3gpp-nr-nrm-</w:t>
      </w:r>
      <w:r w:rsidRPr="00AF4251">
        <w:rPr>
          <w:lang w:eastAsia="zh-CN"/>
        </w:rPr>
        <w:t>rimrsset</w:t>
      </w:r>
      <w:r>
        <w:rPr>
          <w:lang w:eastAsia="zh-CN"/>
        </w:rPr>
        <w:t>.yang</w:t>
      </w:r>
    </w:p>
    <w:p w14:paraId="533B53D3" w14:textId="77777777" w:rsidR="004825BF" w:rsidRDefault="004825BF" w:rsidP="004825BF">
      <w:pPr>
        <w:pStyle w:val="PL"/>
      </w:pPr>
      <w:r>
        <w:t>&lt;CODE BEGINS&gt;</w:t>
      </w:r>
    </w:p>
    <w:p w14:paraId="260B9887" w14:textId="77777777" w:rsidR="004825BF" w:rsidRPr="00AF4251" w:rsidRDefault="004825BF" w:rsidP="004825BF">
      <w:pPr>
        <w:pStyle w:val="PL"/>
        <w:rPr>
          <w:lang w:eastAsia="zh-CN"/>
        </w:rPr>
      </w:pPr>
      <w:r w:rsidRPr="00AF4251">
        <w:rPr>
          <w:lang w:eastAsia="zh-CN"/>
        </w:rPr>
        <w:t>module _3gpp-nr-nrm-</w:t>
      </w:r>
      <w:bookmarkStart w:id="212" w:name="_Hlk86745003"/>
      <w:r w:rsidRPr="00AF4251">
        <w:rPr>
          <w:lang w:eastAsia="zh-CN"/>
        </w:rPr>
        <w:t xml:space="preserve">rimrsset </w:t>
      </w:r>
      <w:bookmarkEnd w:id="212"/>
      <w:r w:rsidRPr="00AF4251">
        <w:rPr>
          <w:lang w:eastAsia="zh-CN"/>
        </w:rPr>
        <w:t>{</w:t>
      </w:r>
    </w:p>
    <w:p w14:paraId="25E72DF0" w14:textId="77777777" w:rsidR="004825BF" w:rsidRPr="00AF4251" w:rsidRDefault="004825BF" w:rsidP="004825BF">
      <w:pPr>
        <w:pStyle w:val="PL"/>
        <w:rPr>
          <w:lang w:eastAsia="zh-CN"/>
        </w:rPr>
      </w:pPr>
      <w:r w:rsidRPr="00AF4251">
        <w:rPr>
          <w:lang w:eastAsia="zh-CN"/>
        </w:rPr>
        <w:t xml:space="preserve">  yang-version 1.1;</w:t>
      </w:r>
    </w:p>
    <w:p w14:paraId="30DA2130" w14:textId="77777777" w:rsidR="004825BF" w:rsidRPr="00AF4251" w:rsidRDefault="004825BF" w:rsidP="004825BF">
      <w:pPr>
        <w:pStyle w:val="PL"/>
        <w:rPr>
          <w:lang w:eastAsia="zh-CN"/>
        </w:rPr>
      </w:pPr>
      <w:r w:rsidRPr="00AF4251">
        <w:rPr>
          <w:lang w:eastAsia="zh-CN"/>
        </w:rPr>
        <w:t xml:space="preserve">  namespace "urn:3gpp:sa5:_3gpp-nr-nrm-rimrsset";</w:t>
      </w:r>
    </w:p>
    <w:p w14:paraId="3B37EF7A" w14:textId="77777777" w:rsidR="004825BF" w:rsidRPr="00AF4251" w:rsidRDefault="004825BF" w:rsidP="004825BF">
      <w:pPr>
        <w:pStyle w:val="PL"/>
        <w:rPr>
          <w:lang w:eastAsia="zh-CN"/>
        </w:rPr>
      </w:pPr>
      <w:r w:rsidRPr="00AF4251">
        <w:rPr>
          <w:lang w:eastAsia="zh-CN"/>
        </w:rPr>
        <w:t xml:space="preserve">  prefix "rrsset3gpp";</w:t>
      </w:r>
    </w:p>
    <w:p w14:paraId="6BEAE845" w14:textId="77777777" w:rsidR="004825BF" w:rsidRPr="00AF4251" w:rsidRDefault="004825BF" w:rsidP="004825BF">
      <w:pPr>
        <w:pStyle w:val="PL"/>
        <w:rPr>
          <w:lang w:eastAsia="zh-CN"/>
        </w:rPr>
      </w:pPr>
    </w:p>
    <w:p w14:paraId="2DDD8DD0" w14:textId="77777777" w:rsidR="004825BF" w:rsidRPr="00AF4251" w:rsidRDefault="004825BF" w:rsidP="004825BF">
      <w:pPr>
        <w:pStyle w:val="PL"/>
        <w:rPr>
          <w:lang w:eastAsia="zh-CN"/>
        </w:rPr>
      </w:pPr>
      <w:r w:rsidRPr="00AF4251">
        <w:rPr>
          <w:lang w:eastAsia="zh-CN"/>
        </w:rPr>
        <w:t xml:space="preserve">  import _3gpp-common-subnetwork { prefix subnet3gpp; }</w:t>
      </w:r>
    </w:p>
    <w:p w14:paraId="27962A06" w14:textId="77777777" w:rsidR="004825BF" w:rsidRPr="00AF4251" w:rsidRDefault="004825BF" w:rsidP="004825BF">
      <w:pPr>
        <w:pStyle w:val="PL"/>
        <w:rPr>
          <w:lang w:eastAsia="zh-CN"/>
        </w:rPr>
      </w:pPr>
      <w:r w:rsidRPr="00AF4251">
        <w:rPr>
          <w:lang w:eastAsia="zh-CN"/>
        </w:rPr>
        <w:t xml:space="preserve">  import _3gpp-common-top { prefix top3gpp; }</w:t>
      </w:r>
    </w:p>
    <w:p w14:paraId="46D6EA44" w14:textId="77777777" w:rsidR="004825BF" w:rsidRPr="00AF4251" w:rsidRDefault="004825BF" w:rsidP="004825BF">
      <w:pPr>
        <w:pStyle w:val="PL"/>
        <w:rPr>
          <w:lang w:eastAsia="zh-CN"/>
        </w:rPr>
      </w:pPr>
      <w:r w:rsidRPr="00AF4251">
        <w:rPr>
          <w:lang w:eastAsia="zh-CN"/>
        </w:rPr>
        <w:t xml:space="preserve">  import _3gpp-common-yang-types { prefix types3gpp; }</w:t>
      </w:r>
    </w:p>
    <w:p w14:paraId="3DE6147C" w14:textId="77777777" w:rsidR="004825BF" w:rsidRPr="00AF4251" w:rsidRDefault="004825BF" w:rsidP="004825BF">
      <w:pPr>
        <w:pStyle w:val="PL"/>
        <w:rPr>
          <w:lang w:eastAsia="zh-CN"/>
        </w:rPr>
      </w:pPr>
    </w:p>
    <w:p w14:paraId="3EACB476" w14:textId="77777777" w:rsidR="004825BF" w:rsidRPr="00AF4251" w:rsidRDefault="004825BF" w:rsidP="004825BF">
      <w:pPr>
        <w:pStyle w:val="PL"/>
        <w:rPr>
          <w:lang w:eastAsia="zh-CN"/>
        </w:rPr>
      </w:pPr>
      <w:r w:rsidRPr="00AF4251">
        <w:rPr>
          <w:lang w:eastAsia="zh-CN"/>
        </w:rPr>
        <w:t xml:space="preserve">  organization "3GPP SA5";</w:t>
      </w:r>
    </w:p>
    <w:p w14:paraId="0293DD6D" w14:textId="77777777" w:rsidR="004825BF" w:rsidRPr="00AF4251" w:rsidRDefault="004825BF" w:rsidP="004825BF">
      <w:pPr>
        <w:pStyle w:val="PL"/>
        <w:rPr>
          <w:lang w:eastAsia="zh-CN"/>
        </w:rPr>
      </w:pPr>
      <w:r w:rsidRPr="00AF4251">
        <w:rPr>
          <w:lang w:eastAsia="zh-CN"/>
        </w:rPr>
        <w:t xml:space="preserve">  contact "https://www.3gpp.org/DynaReport/TSG-WG--S5--officials.htm?Itemid=464";</w:t>
      </w:r>
    </w:p>
    <w:p w14:paraId="7DA247CE" w14:textId="77777777" w:rsidR="004825BF" w:rsidRPr="00AF4251" w:rsidRDefault="004825BF" w:rsidP="004825BF">
      <w:pPr>
        <w:pStyle w:val="PL"/>
        <w:rPr>
          <w:lang w:eastAsia="zh-CN"/>
        </w:rPr>
      </w:pPr>
      <w:r w:rsidRPr="00AF4251">
        <w:rPr>
          <w:lang w:eastAsia="zh-CN"/>
        </w:rPr>
        <w:t xml:space="preserve">  description "Defines the YANG mapping of the RimRSSet Information Object</w:t>
      </w:r>
    </w:p>
    <w:p w14:paraId="55A9A64B" w14:textId="77777777" w:rsidR="004825BF" w:rsidRPr="00AF4251" w:rsidRDefault="004825BF" w:rsidP="004825BF">
      <w:pPr>
        <w:pStyle w:val="PL"/>
        <w:rPr>
          <w:lang w:eastAsia="zh-CN"/>
        </w:rPr>
      </w:pPr>
      <w:r w:rsidRPr="00AF4251">
        <w:rPr>
          <w:lang w:eastAsia="zh-CN"/>
        </w:rPr>
        <w:t xml:space="preserve">    Class (IOC) that is part of the NR Network Resource Model (NRM).";</w:t>
      </w:r>
    </w:p>
    <w:p w14:paraId="685D70C6" w14:textId="77777777" w:rsidR="004825BF" w:rsidRPr="00AF4251" w:rsidRDefault="004825BF" w:rsidP="004825BF">
      <w:pPr>
        <w:pStyle w:val="PL"/>
        <w:rPr>
          <w:lang w:eastAsia="zh-CN"/>
        </w:rPr>
      </w:pPr>
      <w:r w:rsidRPr="00AF4251">
        <w:rPr>
          <w:lang w:eastAsia="zh-CN"/>
        </w:rPr>
        <w:t xml:space="preserve">  reference "3GPP TS 28.541 5G Network Resource Model (NRM)";</w:t>
      </w:r>
    </w:p>
    <w:p w14:paraId="63BC3A7D" w14:textId="77777777" w:rsidR="004825BF" w:rsidRPr="00AF4251" w:rsidRDefault="004825BF" w:rsidP="004825BF">
      <w:pPr>
        <w:pStyle w:val="PL"/>
        <w:rPr>
          <w:lang w:eastAsia="zh-CN"/>
        </w:rPr>
      </w:pPr>
    </w:p>
    <w:p w14:paraId="471CB017" w14:textId="77777777" w:rsidR="004825BF" w:rsidRPr="00AF4251" w:rsidRDefault="004825BF" w:rsidP="004825BF">
      <w:pPr>
        <w:pStyle w:val="PL"/>
        <w:rPr>
          <w:lang w:eastAsia="zh-CN"/>
        </w:rPr>
      </w:pPr>
      <w:r w:rsidRPr="00AF4251">
        <w:rPr>
          <w:lang w:eastAsia="zh-CN"/>
        </w:rPr>
        <w:t xml:space="preserve">  revision 2021-10-28 { reference CR-</w:t>
      </w:r>
      <w:r>
        <w:rPr>
          <w:lang w:eastAsia="zh-CN"/>
        </w:rPr>
        <w:t>0607</w:t>
      </w:r>
      <w:r w:rsidRPr="00AF4251">
        <w:rPr>
          <w:lang w:eastAsia="zh-CN"/>
        </w:rPr>
        <w:t xml:space="preserve"> ; }</w:t>
      </w:r>
    </w:p>
    <w:p w14:paraId="329C44AA" w14:textId="77777777" w:rsidR="004825BF" w:rsidRPr="00AF4251" w:rsidRDefault="004825BF" w:rsidP="004825BF">
      <w:pPr>
        <w:pStyle w:val="PL"/>
        <w:rPr>
          <w:lang w:eastAsia="zh-CN"/>
        </w:rPr>
      </w:pPr>
      <w:r w:rsidRPr="00AF4251">
        <w:rPr>
          <w:lang w:eastAsia="zh-CN"/>
        </w:rPr>
        <w:t xml:space="preserve">  </w:t>
      </w:r>
    </w:p>
    <w:p w14:paraId="3002ED39" w14:textId="77777777" w:rsidR="004825BF" w:rsidRPr="00AF4251" w:rsidRDefault="004825BF" w:rsidP="004825BF">
      <w:pPr>
        <w:pStyle w:val="PL"/>
        <w:rPr>
          <w:lang w:eastAsia="zh-CN"/>
        </w:rPr>
      </w:pPr>
      <w:r w:rsidRPr="00AF4251">
        <w:rPr>
          <w:lang w:eastAsia="zh-CN"/>
        </w:rPr>
        <w:t xml:space="preserve">  grouping FrequencyDomainParaGrp {</w:t>
      </w:r>
    </w:p>
    <w:p w14:paraId="7B5377C6" w14:textId="77777777" w:rsidR="004825BF" w:rsidRPr="00AF4251" w:rsidRDefault="004825BF" w:rsidP="004825BF">
      <w:pPr>
        <w:pStyle w:val="PL"/>
        <w:rPr>
          <w:lang w:eastAsia="zh-CN"/>
        </w:rPr>
      </w:pPr>
      <w:r w:rsidRPr="00AF4251">
        <w:rPr>
          <w:lang w:eastAsia="zh-CN"/>
        </w:rPr>
        <w:t xml:space="preserve">    description "Configuration parameters of frequency domain resource to </w:t>
      </w:r>
    </w:p>
    <w:p w14:paraId="4C26DF7D" w14:textId="77777777" w:rsidR="004825BF" w:rsidRPr="00AF4251" w:rsidRDefault="004825BF" w:rsidP="004825BF">
      <w:pPr>
        <w:pStyle w:val="PL"/>
        <w:rPr>
          <w:lang w:eastAsia="zh-CN"/>
        </w:rPr>
      </w:pPr>
      <w:r w:rsidRPr="00AF4251">
        <w:rPr>
          <w:lang w:eastAsia="zh-CN"/>
        </w:rPr>
        <w:t xml:space="preserve">      support RIM RS. ";</w:t>
      </w:r>
    </w:p>
    <w:p w14:paraId="0A58A24B" w14:textId="77777777" w:rsidR="004825BF" w:rsidRPr="00AF4251" w:rsidRDefault="004825BF" w:rsidP="004825BF">
      <w:pPr>
        <w:pStyle w:val="PL"/>
        <w:rPr>
          <w:lang w:eastAsia="zh-CN"/>
        </w:rPr>
      </w:pPr>
      <w:r w:rsidRPr="00AF4251">
        <w:rPr>
          <w:lang w:eastAsia="zh-CN"/>
        </w:rPr>
        <w:t xml:space="preserve">      </w:t>
      </w:r>
    </w:p>
    <w:p w14:paraId="0556CF99" w14:textId="77777777" w:rsidR="004825BF" w:rsidRPr="00AF4251" w:rsidRDefault="004825BF" w:rsidP="004825BF">
      <w:pPr>
        <w:pStyle w:val="PL"/>
        <w:rPr>
          <w:lang w:eastAsia="zh-CN"/>
        </w:rPr>
      </w:pPr>
      <w:r w:rsidRPr="00AF4251">
        <w:rPr>
          <w:lang w:eastAsia="zh-CN"/>
        </w:rPr>
        <w:t xml:space="preserve">    leaf rimRSSubcarrierSpacing {</w:t>
      </w:r>
    </w:p>
    <w:p w14:paraId="6E66C478" w14:textId="77777777" w:rsidR="004825BF" w:rsidRPr="00AF4251" w:rsidRDefault="004825BF" w:rsidP="004825BF">
      <w:pPr>
        <w:pStyle w:val="PL"/>
        <w:rPr>
          <w:lang w:eastAsia="zh-CN"/>
        </w:rPr>
      </w:pPr>
      <w:r w:rsidRPr="00AF4251">
        <w:rPr>
          <w:lang w:eastAsia="zh-CN"/>
        </w:rPr>
        <w:t xml:space="preserve">      type  uint8 {</w:t>
      </w:r>
    </w:p>
    <w:p w14:paraId="778C3005" w14:textId="77777777" w:rsidR="004825BF" w:rsidRPr="00AF4251" w:rsidRDefault="004825BF" w:rsidP="004825BF">
      <w:pPr>
        <w:pStyle w:val="PL"/>
        <w:rPr>
          <w:lang w:eastAsia="zh-CN"/>
        </w:rPr>
      </w:pPr>
      <w:r w:rsidRPr="00AF4251">
        <w:rPr>
          <w:lang w:eastAsia="zh-CN"/>
        </w:rPr>
        <w:t xml:space="preserve">        range 0|1 ;</w:t>
      </w:r>
    </w:p>
    <w:p w14:paraId="581B168B" w14:textId="77777777" w:rsidR="004825BF" w:rsidRPr="00AF4251" w:rsidRDefault="004825BF" w:rsidP="004825BF">
      <w:pPr>
        <w:pStyle w:val="PL"/>
        <w:rPr>
          <w:lang w:eastAsia="zh-CN"/>
        </w:rPr>
      </w:pPr>
      <w:r w:rsidRPr="00AF4251">
        <w:rPr>
          <w:lang w:eastAsia="zh-CN"/>
        </w:rPr>
        <w:t xml:space="preserve">      }</w:t>
      </w:r>
    </w:p>
    <w:p w14:paraId="223CAD89" w14:textId="77777777" w:rsidR="004825BF" w:rsidRPr="00AF4251" w:rsidRDefault="004825BF" w:rsidP="004825BF">
      <w:pPr>
        <w:pStyle w:val="PL"/>
        <w:rPr>
          <w:lang w:eastAsia="zh-CN"/>
        </w:rPr>
      </w:pPr>
      <w:r w:rsidRPr="00AF4251">
        <w:rPr>
          <w:lang w:eastAsia="zh-CN"/>
        </w:rPr>
        <w:t xml:space="preserve">      mandatory true;</w:t>
      </w:r>
    </w:p>
    <w:p w14:paraId="0CDA2ED9" w14:textId="77777777" w:rsidR="004825BF" w:rsidRPr="00AF4251" w:rsidRDefault="004825BF" w:rsidP="004825BF">
      <w:pPr>
        <w:pStyle w:val="PL"/>
        <w:rPr>
          <w:lang w:eastAsia="zh-CN"/>
        </w:rPr>
      </w:pPr>
      <w:r w:rsidRPr="00AF4251">
        <w:rPr>
          <w:lang w:eastAsia="zh-CN"/>
        </w:rPr>
        <w:t xml:space="preserve">      description </w:t>
      </w:r>
    </w:p>
    <w:p w14:paraId="2943F8A6" w14:textId="77777777" w:rsidR="004825BF" w:rsidRPr="00AF4251" w:rsidRDefault="004825BF" w:rsidP="004825BF">
      <w:pPr>
        <w:pStyle w:val="PL"/>
        <w:rPr>
          <w:lang w:eastAsia="zh-CN"/>
        </w:rPr>
      </w:pPr>
      <w:r w:rsidRPr="00AF4251">
        <w:rPr>
          <w:lang w:eastAsia="zh-CN"/>
        </w:rPr>
        <w:t xml:space="preserve">        "It is the subcarrier spacing configuration (u) for the RIM-RS. </w:t>
      </w:r>
    </w:p>
    <w:p w14:paraId="2FA6CC87" w14:textId="77777777" w:rsidR="004825BF" w:rsidRPr="00AF4251" w:rsidRDefault="004825BF" w:rsidP="004825BF">
      <w:pPr>
        <w:pStyle w:val="PL"/>
        <w:rPr>
          <w:lang w:eastAsia="zh-CN"/>
        </w:rPr>
      </w:pPr>
      <w:r w:rsidRPr="00AF4251">
        <w:rPr>
          <w:lang w:eastAsia="zh-CN"/>
        </w:rPr>
        <w:t xml:space="preserve">        Subcarrier spacing delta-f=2^u*15 kHz. (see 38.211 subclause 5.3.3).";</w:t>
      </w:r>
    </w:p>
    <w:p w14:paraId="2D0110D0" w14:textId="77777777" w:rsidR="004825BF" w:rsidRPr="00AF4251" w:rsidRDefault="004825BF" w:rsidP="004825BF">
      <w:pPr>
        <w:pStyle w:val="PL"/>
        <w:rPr>
          <w:lang w:eastAsia="zh-CN"/>
        </w:rPr>
      </w:pPr>
      <w:r w:rsidRPr="00AF4251">
        <w:rPr>
          <w:lang w:eastAsia="zh-CN"/>
        </w:rPr>
        <w:t xml:space="preserve">    }</w:t>
      </w:r>
    </w:p>
    <w:p w14:paraId="1CEED721" w14:textId="77777777" w:rsidR="004825BF" w:rsidRPr="00AF4251" w:rsidRDefault="004825BF" w:rsidP="004825BF">
      <w:pPr>
        <w:pStyle w:val="PL"/>
        <w:rPr>
          <w:lang w:eastAsia="zh-CN"/>
        </w:rPr>
      </w:pPr>
      <w:r w:rsidRPr="00AF4251">
        <w:rPr>
          <w:lang w:eastAsia="zh-CN"/>
        </w:rPr>
        <w:t xml:space="preserve">    </w:t>
      </w:r>
    </w:p>
    <w:p w14:paraId="11BFBF1E" w14:textId="77777777" w:rsidR="004825BF" w:rsidRPr="00AF4251" w:rsidRDefault="004825BF" w:rsidP="004825BF">
      <w:pPr>
        <w:pStyle w:val="PL"/>
        <w:rPr>
          <w:lang w:eastAsia="zh-CN"/>
        </w:rPr>
      </w:pPr>
      <w:r w:rsidRPr="00AF4251">
        <w:rPr>
          <w:lang w:eastAsia="zh-CN"/>
        </w:rPr>
        <w:t xml:space="preserve">    leaf rIMRSBandwidth {</w:t>
      </w:r>
    </w:p>
    <w:p w14:paraId="0413A93C" w14:textId="77777777" w:rsidR="004825BF" w:rsidRPr="00AF4251" w:rsidRDefault="004825BF" w:rsidP="004825BF">
      <w:pPr>
        <w:pStyle w:val="PL"/>
        <w:rPr>
          <w:lang w:eastAsia="zh-CN"/>
        </w:rPr>
      </w:pPr>
      <w:r w:rsidRPr="00AF4251">
        <w:rPr>
          <w:lang w:eastAsia="zh-CN"/>
        </w:rPr>
        <w:t xml:space="preserve">      type  uint8 {</w:t>
      </w:r>
    </w:p>
    <w:p w14:paraId="01501348" w14:textId="77777777" w:rsidR="004825BF" w:rsidRPr="00AF4251" w:rsidRDefault="004825BF" w:rsidP="004825BF">
      <w:pPr>
        <w:pStyle w:val="PL"/>
        <w:rPr>
          <w:lang w:eastAsia="zh-CN"/>
        </w:rPr>
      </w:pPr>
      <w:r w:rsidRPr="00AF4251">
        <w:rPr>
          <w:lang w:eastAsia="zh-CN"/>
        </w:rPr>
        <w:t xml:space="preserve">        range 1..96 ;</w:t>
      </w:r>
    </w:p>
    <w:p w14:paraId="78005245" w14:textId="77777777" w:rsidR="004825BF" w:rsidRPr="00AF4251" w:rsidRDefault="004825BF" w:rsidP="004825BF">
      <w:pPr>
        <w:pStyle w:val="PL"/>
        <w:rPr>
          <w:lang w:eastAsia="zh-CN"/>
        </w:rPr>
      </w:pPr>
      <w:r w:rsidRPr="00AF4251">
        <w:rPr>
          <w:lang w:eastAsia="zh-CN"/>
        </w:rPr>
        <w:t xml:space="preserve">      }</w:t>
      </w:r>
    </w:p>
    <w:p w14:paraId="3F612C36" w14:textId="77777777" w:rsidR="004825BF" w:rsidRPr="00AF4251" w:rsidRDefault="004825BF" w:rsidP="004825BF">
      <w:pPr>
        <w:pStyle w:val="PL"/>
        <w:rPr>
          <w:lang w:eastAsia="zh-CN"/>
        </w:rPr>
      </w:pPr>
      <w:r w:rsidRPr="00AF4251">
        <w:rPr>
          <w:lang w:eastAsia="zh-CN"/>
        </w:rPr>
        <w:t xml:space="preserve">      mandatory true;</w:t>
      </w:r>
    </w:p>
    <w:p w14:paraId="0DE9DE79" w14:textId="77777777" w:rsidR="004825BF" w:rsidRPr="00AF4251" w:rsidRDefault="004825BF" w:rsidP="004825BF">
      <w:pPr>
        <w:pStyle w:val="PL"/>
        <w:rPr>
          <w:lang w:eastAsia="zh-CN"/>
        </w:rPr>
      </w:pPr>
      <w:r w:rsidRPr="00AF4251">
        <w:rPr>
          <w:lang w:eastAsia="zh-CN"/>
        </w:rPr>
        <w:t xml:space="preserve">      description "It is the bandwidth of the RIM-RS in resource blocks </w:t>
      </w:r>
    </w:p>
    <w:p w14:paraId="60088D0A" w14:textId="77777777" w:rsidR="004825BF" w:rsidRPr="00AF4251" w:rsidRDefault="004825BF" w:rsidP="004825BF">
      <w:pPr>
        <w:pStyle w:val="PL"/>
        <w:rPr>
          <w:lang w:eastAsia="zh-CN"/>
        </w:rPr>
      </w:pPr>
      <w:r w:rsidRPr="00AF4251">
        <w:rPr>
          <w:lang w:eastAsia="zh-CN"/>
        </w:rPr>
        <w:t xml:space="preserve">        (see 38.211 subclause 5.3.3).</w:t>
      </w:r>
    </w:p>
    <w:p w14:paraId="4317A49B" w14:textId="77777777" w:rsidR="004825BF" w:rsidRPr="00AF4251" w:rsidRDefault="004825BF" w:rsidP="004825BF">
      <w:pPr>
        <w:pStyle w:val="PL"/>
        <w:rPr>
          <w:lang w:eastAsia="zh-CN"/>
        </w:rPr>
      </w:pPr>
      <w:r w:rsidRPr="00AF4251">
        <w:rPr>
          <w:lang w:eastAsia="zh-CN"/>
        </w:rPr>
        <w:t xml:space="preserve">        For carrier bandwidth larger than 20MHz, this attribute should be</w:t>
      </w:r>
    </w:p>
    <w:p w14:paraId="7D129E54" w14:textId="77777777" w:rsidR="004825BF" w:rsidRPr="00AF4251" w:rsidRDefault="004825BF" w:rsidP="004825BF">
      <w:pPr>
        <w:pStyle w:val="PL"/>
        <w:rPr>
          <w:lang w:eastAsia="zh-CN"/>
        </w:rPr>
      </w:pPr>
      <w:r w:rsidRPr="00AF4251">
        <w:rPr>
          <w:lang w:eastAsia="zh-CN"/>
        </w:rPr>
        <w:t xml:space="preserve">          96 if subcarrier spacing is15kHz</w:t>
      </w:r>
    </w:p>
    <w:p w14:paraId="4E50FC6B" w14:textId="77777777" w:rsidR="004825BF" w:rsidRPr="00AF4251" w:rsidRDefault="004825BF" w:rsidP="004825BF">
      <w:pPr>
        <w:pStyle w:val="PL"/>
        <w:rPr>
          <w:lang w:eastAsia="zh-CN"/>
        </w:rPr>
      </w:pPr>
      <w:r w:rsidRPr="00AF4251">
        <w:rPr>
          <w:lang w:eastAsia="zh-CN"/>
        </w:rPr>
        <w:t xml:space="preserve">          48 or 96 if subcarrier spacing is 30kHz</w:t>
      </w:r>
    </w:p>
    <w:p w14:paraId="13F0711C" w14:textId="77777777" w:rsidR="004825BF" w:rsidRPr="00AF4251" w:rsidRDefault="004825BF" w:rsidP="004825BF">
      <w:pPr>
        <w:pStyle w:val="PL"/>
        <w:rPr>
          <w:lang w:eastAsia="zh-CN"/>
        </w:rPr>
      </w:pPr>
      <w:r w:rsidRPr="00AF4251">
        <w:rPr>
          <w:lang w:eastAsia="zh-CN"/>
        </w:rPr>
        <w:t xml:space="preserve">        For carrier bandwidth smaller than or equal to 20MHz, this attribute </w:t>
      </w:r>
    </w:p>
    <w:p w14:paraId="0A3009A7" w14:textId="77777777" w:rsidR="004825BF" w:rsidRPr="00AF4251" w:rsidRDefault="004825BF" w:rsidP="004825BF">
      <w:pPr>
        <w:pStyle w:val="PL"/>
        <w:rPr>
          <w:lang w:eastAsia="zh-CN"/>
        </w:rPr>
      </w:pPr>
      <w:r w:rsidRPr="00AF4251">
        <w:rPr>
          <w:lang w:eastAsia="zh-CN"/>
        </w:rPr>
        <w:t xml:space="preserve">          should be</w:t>
      </w:r>
    </w:p>
    <w:p w14:paraId="6FEF1445" w14:textId="77777777" w:rsidR="004825BF" w:rsidRPr="00AF4251" w:rsidRDefault="004825BF" w:rsidP="004825BF">
      <w:pPr>
        <w:pStyle w:val="PL"/>
        <w:rPr>
          <w:lang w:eastAsia="zh-CN"/>
        </w:rPr>
      </w:pPr>
      <w:r w:rsidRPr="00AF4251">
        <w:rPr>
          <w:lang w:eastAsia="zh-CN"/>
        </w:rPr>
        <w:t xml:space="preserve">          Minimum of {96 , bandwidth of downlink carrier in number of PRBs} if </w:t>
      </w:r>
    </w:p>
    <w:p w14:paraId="41E99BA5" w14:textId="77777777" w:rsidR="004825BF" w:rsidRPr="00AF4251" w:rsidRDefault="004825BF" w:rsidP="004825BF">
      <w:pPr>
        <w:pStyle w:val="PL"/>
        <w:rPr>
          <w:lang w:eastAsia="zh-CN"/>
        </w:rPr>
      </w:pPr>
      <w:r w:rsidRPr="00AF4251">
        <w:rPr>
          <w:lang w:eastAsia="zh-CN"/>
        </w:rPr>
        <w:t xml:space="preserve">            subcarrier spacing is15kHz</w:t>
      </w:r>
    </w:p>
    <w:p w14:paraId="3A04D718" w14:textId="77777777" w:rsidR="004825BF" w:rsidRPr="00AF4251" w:rsidRDefault="004825BF" w:rsidP="004825BF">
      <w:pPr>
        <w:pStyle w:val="PL"/>
        <w:rPr>
          <w:lang w:eastAsia="zh-CN"/>
        </w:rPr>
      </w:pPr>
      <w:r w:rsidRPr="00AF4251">
        <w:rPr>
          <w:lang w:eastAsia="zh-CN"/>
        </w:rPr>
        <w:t xml:space="preserve">          Minimum of {48, bandwidth of downlink carrier in number of PRBs } if </w:t>
      </w:r>
    </w:p>
    <w:p w14:paraId="66BC7880" w14:textId="77777777" w:rsidR="004825BF" w:rsidRPr="00AF4251" w:rsidRDefault="004825BF" w:rsidP="004825BF">
      <w:pPr>
        <w:pStyle w:val="PL"/>
        <w:rPr>
          <w:lang w:eastAsia="zh-CN"/>
        </w:rPr>
      </w:pPr>
      <w:r w:rsidRPr="00AF4251">
        <w:rPr>
          <w:lang w:eastAsia="zh-CN"/>
        </w:rPr>
        <w:t xml:space="preserve">            subcarrier spacing is 30kHz";</w:t>
      </w:r>
    </w:p>
    <w:p w14:paraId="6767BCF6" w14:textId="77777777" w:rsidR="004825BF" w:rsidRPr="00AF4251" w:rsidRDefault="004825BF" w:rsidP="004825BF">
      <w:pPr>
        <w:pStyle w:val="PL"/>
        <w:rPr>
          <w:lang w:eastAsia="zh-CN"/>
        </w:rPr>
      </w:pPr>
      <w:r w:rsidRPr="00AF4251">
        <w:rPr>
          <w:lang w:eastAsia="zh-CN"/>
        </w:rPr>
        <w:t xml:space="preserve">    }</w:t>
      </w:r>
    </w:p>
    <w:p w14:paraId="11C909E1" w14:textId="77777777" w:rsidR="004825BF" w:rsidRPr="00AF4251" w:rsidRDefault="004825BF" w:rsidP="004825BF">
      <w:pPr>
        <w:pStyle w:val="PL"/>
        <w:rPr>
          <w:lang w:eastAsia="zh-CN"/>
        </w:rPr>
      </w:pPr>
      <w:r w:rsidRPr="00AF4251">
        <w:rPr>
          <w:lang w:eastAsia="zh-CN"/>
        </w:rPr>
        <w:t xml:space="preserve">    </w:t>
      </w:r>
    </w:p>
    <w:p w14:paraId="688CAE6A" w14:textId="77777777" w:rsidR="004825BF" w:rsidRPr="00AF4251" w:rsidRDefault="004825BF" w:rsidP="004825BF">
      <w:pPr>
        <w:pStyle w:val="PL"/>
        <w:rPr>
          <w:lang w:eastAsia="zh-CN"/>
        </w:rPr>
      </w:pPr>
      <w:r w:rsidRPr="00AF4251">
        <w:rPr>
          <w:lang w:eastAsia="zh-CN"/>
        </w:rPr>
        <w:t xml:space="preserve">    leaf nrofGlobalRIMRSFrequencyCandidates {</w:t>
      </w:r>
    </w:p>
    <w:p w14:paraId="780C02C1" w14:textId="77777777" w:rsidR="004825BF" w:rsidRPr="00AF4251" w:rsidRDefault="004825BF" w:rsidP="004825BF">
      <w:pPr>
        <w:pStyle w:val="PL"/>
        <w:rPr>
          <w:lang w:eastAsia="zh-CN"/>
        </w:rPr>
      </w:pPr>
      <w:r w:rsidRPr="00AF4251">
        <w:rPr>
          <w:lang w:eastAsia="zh-CN"/>
        </w:rPr>
        <w:t xml:space="preserve">      type  uint8 {</w:t>
      </w:r>
    </w:p>
    <w:p w14:paraId="7FD295AE" w14:textId="77777777" w:rsidR="004825BF" w:rsidRPr="00AF4251" w:rsidRDefault="004825BF" w:rsidP="004825BF">
      <w:pPr>
        <w:pStyle w:val="PL"/>
        <w:rPr>
          <w:lang w:eastAsia="zh-CN"/>
        </w:rPr>
      </w:pPr>
      <w:r w:rsidRPr="00AF4251">
        <w:rPr>
          <w:lang w:eastAsia="zh-CN"/>
        </w:rPr>
        <w:t xml:space="preserve">        range 1|2|4 ;</w:t>
      </w:r>
    </w:p>
    <w:p w14:paraId="4CC51FE2" w14:textId="77777777" w:rsidR="004825BF" w:rsidRPr="00AF4251" w:rsidRDefault="004825BF" w:rsidP="004825BF">
      <w:pPr>
        <w:pStyle w:val="PL"/>
        <w:rPr>
          <w:lang w:eastAsia="zh-CN"/>
        </w:rPr>
      </w:pPr>
      <w:r w:rsidRPr="00AF4251">
        <w:rPr>
          <w:lang w:eastAsia="zh-CN"/>
        </w:rPr>
        <w:t xml:space="preserve">      }</w:t>
      </w:r>
    </w:p>
    <w:p w14:paraId="4164FBB1" w14:textId="77777777" w:rsidR="004825BF" w:rsidRPr="00AF4251" w:rsidRDefault="004825BF" w:rsidP="004825BF">
      <w:pPr>
        <w:pStyle w:val="PL"/>
        <w:rPr>
          <w:lang w:eastAsia="zh-CN"/>
        </w:rPr>
      </w:pPr>
      <w:r w:rsidRPr="00AF4251">
        <w:rPr>
          <w:lang w:eastAsia="zh-CN"/>
        </w:rPr>
        <w:t xml:space="preserve">      mandatory true;</w:t>
      </w:r>
    </w:p>
    <w:p w14:paraId="5A187FEE" w14:textId="77777777" w:rsidR="004825BF" w:rsidRPr="00AF4251" w:rsidRDefault="004825BF" w:rsidP="004825BF">
      <w:pPr>
        <w:pStyle w:val="PL"/>
        <w:rPr>
          <w:lang w:eastAsia="zh-CN"/>
        </w:rPr>
      </w:pPr>
      <w:r w:rsidRPr="00AF4251">
        <w:rPr>
          <w:lang w:eastAsia="zh-CN"/>
        </w:rPr>
        <w:t xml:space="preserve">      description "The number of candidate frequency resources in the whole </w:t>
      </w:r>
    </w:p>
    <w:p w14:paraId="78F0A400" w14:textId="77777777" w:rsidR="004825BF" w:rsidRPr="00AF4251" w:rsidRDefault="004825BF" w:rsidP="004825BF">
      <w:pPr>
        <w:pStyle w:val="PL"/>
        <w:rPr>
          <w:lang w:eastAsia="zh-CN"/>
        </w:rPr>
      </w:pPr>
      <w:r w:rsidRPr="00AF4251">
        <w:rPr>
          <w:lang w:eastAsia="zh-CN"/>
        </w:rPr>
        <w:t xml:space="preserve">        network (N_f^RIM ) (see 38.211 subclause 7.4.1.6).";</w:t>
      </w:r>
    </w:p>
    <w:p w14:paraId="42D08C56" w14:textId="77777777" w:rsidR="004825BF" w:rsidRPr="00AF4251" w:rsidRDefault="004825BF" w:rsidP="004825BF">
      <w:pPr>
        <w:pStyle w:val="PL"/>
        <w:rPr>
          <w:lang w:eastAsia="zh-CN"/>
        </w:rPr>
      </w:pPr>
      <w:r w:rsidRPr="00AF4251">
        <w:rPr>
          <w:lang w:eastAsia="zh-CN"/>
        </w:rPr>
        <w:t xml:space="preserve">    }</w:t>
      </w:r>
    </w:p>
    <w:p w14:paraId="55A48E4A" w14:textId="77777777" w:rsidR="004825BF" w:rsidRPr="00AF4251" w:rsidRDefault="004825BF" w:rsidP="004825BF">
      <w:pPr>
        <w:pStyle w:val="PL"/>
        <w:rPr>
          <w:lang w:eastAsia="zh-CN"/>
        </w:rPr>
      </w:pPr>
    </w:p>
    <w:p w14:paraId="24F39EED" w14:textId="77777777" w:rsidR="004825BF" w:rsidRPr="00AF4251" w:rsidRDefault="004825BF" w:rsidP="004825BF">
      <w:pPr>
        <w:pStyle w:val="PL"/>
        <w:rPr>
          <w:lang w:eastAsia="zh-CN"/>
        </w:rPr>
      </w:pPr>
      <w:r w:rsidRPr="00AF4251">
        <w:rPr>
          <w:lang w:eastAsia="zh-CN"/>
        </w:rPr>
        <w:t xml:space="preserve">    leaf-list rimRSCommonCarrierReferencePoint {</w:t>
      </w:r>
    </w:p>
    <w:p w14:paraId="3124AF1C" w14:textId="77777777" w:rsidR="004825BF" w:rsidRPr="00AF4251" w:rsidRDefault="004825BF" w:rsidP="004825BF">
      <w:pPr>
        <w:pStyle w:val="PL"/>
        <w:rPr>
          <w:lang w:eastAsia="zh-CN"/>
        </w:rPr>
      </w:pPr>
      <w:r w:rsidRPr="00AF4251">
        <w:rPr>
          <w:lang w:eastAsia="zh-CN"/>
        </w:rPr>
        <w:t xml:space="preserve">      type  int32 ;</w:t>
      </w:r>
    </w:p>
    <w:p w14:paraId="675E83CF" w14:textId="77777777" w:rsidR="004825BF" w:rsidRPr="00AF4251" w:rsidRDefault="004825BF" w:rsidP="004825BF">
      <w:pPr>
        <w:pStyle w:val="PL"/>
        <w:rPr>
          <w:lang w:eastAsia="zh-CN"/>
        </w:rPr>
      </w:pPr>
      <w:r w:rsidRPr="00AF4251">
        <w:rPr>
          <w:lang w:eastAsia="zh-CN"/>
        </w:rPr>
        <w:t xml:space="preserve">    }</w:t>
      </w:r>
    </w:p>
    <w:p w14:paraId="2FF396B5" w14:textId="77777777" w:rsidR="004825BF" w:rsidRPr="00AF4251" w:rsidRDefault="004825BF" w:rsidP="004825BF">
      <w:pPr>
        <w:pStyle w:val="PL"/>
        <w:rPr>
          <w:lang w:eastAsia="zh-CN"/>
        </w:rPr>
      </w:pPr>
    </w:p>
    <w:p w14:paraId="2EE976EC" w14:textId="77777777" w:rsidR="004825BF" w:rsidRPr="00AF4251" w:rsidRDefault="004825BF" w:rsidP="004825BF">
      <w:pPr>
        <w:pStyle w:val="PL"/>
        <w:rPr>
          <w:lang w:eastAsia="zh-CN"/>
        </w:rPr>
      </w:pPr>
      <w:r w:rsidRPr="00AF4251">
        <w:rPr>
          <w:lang w:eastAsia="zh-CN"/>
        </w:rPr>
        <w:t xml:space="preserve">    leaf rimRSStartingFrequencyOffsetIdList {</w:t>
      </w:r>
    </w:p>
    <w:p w14:paraId="4D83F50E" w14:textId="77777777" w:rsidR="004825BF" w:rsidRPr="00AF4251" w:rsidRDefault="004825BF" w:rsidP="004825BF">
      <w:pPr>
        <w:pStyle w:val="PL"/>
        <w:rPr>
          <w:lang w:eastAsia="zh-CN"/>
        </w:rPr>
      </w:pPr>
      <w:r w:rsidRPr="00AF4251">
        <w:rPr>
          <w:lang w:eastAsia="zh-CN"/>
        </w:rPr>
        <w:t xml:space="preserve">      type  uint32 {</w:t>
      </w:r>
    </w:p>
    <w:p w14:paraId="5A5CF233" w14:textId="77777777" w:rsidR="004825BF" w:rsidRPr="00AF4251" w:rsidRDefault="004825BF" w:rsidP="004825BF">
      <w:pPr>
        <w:pStyle w:val="PL"/>
        <w:rPr>
          <w:lang w:eastAsia="zh-CN"/>
        </w:rPr>
      </w:pPr>
      <w:r w:rsidRPr="00AF4251">
        <w:rPr>
          <w:lang w:eastAsia="zh-CN"/>
        </w:rPr>
        <w:t xml:space="preserve">        range 0..550;</w:t>
      </w:r>
    </w:p>
    <w:p w14:paraId="3AC47FBF" w14:textId="77777777" w:rsidR="004825BF" w:rsidRPr="00AF4251" w:rsidRDefault="004825BF" w:rsidP="004825BF">
      <w:pPr>
        <w:pStyle w:val="PL"/>
        <w:rPr>
          <w:lang w:eastAsia="zh-CN"/>
        </w:rPr>
      </w:pPr>
      <w:r w:rsidRPr="00AF4251">
        <w:rPr>
          <w:lang w:eastAsia="zh-CN"/>
        </w:rPr>
        <w:t xml:space="preserve">      }</w:t>
      </w:r>
    </w:p>
    <w:p w14:paraId="1F658779" w14:textId="77777777" w:rsidR="004825BF" w:rsidRPr="00AF4251" w:rsidRDefault="004825BF" w:rsidP="004825BF">
      <w:pPr>
        <w:pStyle w:val="PL"/>
        <w:rPr>
          <w:lang w:eastAsia="zh-CN"/>
        </w:rPr>
      </w:pPr>
      <w:r w:rsidRPr="00AF4251">
        <w:rPr>
          <w:lang w:eastAsia="zh-CN"/>
        </w:rPr>
        <w:t xml:space="preserve">      must 'count(.) = ../nrofGlobalRIMRSFrequencyCandidates' {</w:t>
      </w:r>
    </w:p>
    <w:p w14:paraId="150AF292" w14:textId="77777777" w:rsidR="004825BF" w:rsidRPr="00AF4251" w:rsidRDefault="004825BF" w:rsidP="004825BF">
      <w:pPr>
        <w:pStyle w:val="PL"/>
        <w:rPr>
          <w:lang w:eastAsia="zh-CN"/>
        </w:rPr>
      </w:pPr>
      <w:r w:rsidRPr="00AF4251">
        <w:rPr>
          <w:lang w:eastAsia="zh-CN"/>
        </w:rPr>
        <w:t xml:space="preserve">        error-message </w:t>
      </w:r>
    </w:p>
    <w:p w14:paraId="600874B3" w14:textId="77777777" w:rsidR="004825BF" w:rsidRPr="00AF4251" w:rsidRDefault="004825BF" w:rsidP="004825BF">
      <w:pPr>
        <w:pStyle w:val="PL"/>
        <w:rPr>
          <w:lang w:eastAsia="zh-CN"/>
        </w:rPr>
      </w:pPr>
      <w:r w:rsidRPr="00AF4251">
        <w:rPr>
          <w:lang w:eastAsia="zh-CN"/>
        </w:rPr>
        <w:t xml:space="preserve">          "The multiplicity must be equal to nrofGlobalRIMRSFrequencyCandidates";</w:t>
      </w:r>
    </w:p>
    <w:p w14:paraId="3F71D091" w14:textId="77777777" w:rsidR="004825BF" w:rsidRPr="00AF4251" w:rsidRDefault="004825BF" w:rsidP="004825BF">
      <w:pPr>
        <w:pStyle w:val="PL"/>
        <w:rPr>
          <w:lang w:eastAsia="zh-CN"/>
        </w:rPr>
      </w:pPr>
      <w:r w:rsidRPr="00AF4251">
        <w:rPr>
          <w:lang w:eastAsia="zh-CN"/>
        </w:rPr>
        <w:t xml:space="preserve">      }</w:t>
      </w:r>
    </w:p>
    <w:p w14:paraId="0C5B26D7" w14:textId="77777777" w:rsidR="004825BF" w:rsidRPr="00AF4251" w:rsidRDefault="004825BF" w:rsidP="004825BF">
      <w:pPr>
        <w:pStyle w:val="PL"/>
        <w:rPr>
          <w:lang w:eastAsia="zh-CN"/>
        </w:rPr>
      </w:pPr>
      <w:r w:rsidRPr="00AF4251">
        <w:rPr>
          <w:lang w:eastAsia="zh-CN"/>
        </w:rPr>
        <w:t xml:space="preserve">      description "List of configured frequency offsets in units of resource </w:t>
      </w:r>
    </w:p>
    <w:p w14:paraId="1FEDC99E" w14:textId="77777777" w:rsidR="004825BF" w:rsidRPr="00AF4251" w:rsidRDefault="004825BF" w:rsidP="004825BF">
      <w:pPr>
        <w:pStyle w:val="PL"/>
        <w:rPr>
          <w:lang w:eastAsia="zh-CN"/>
        </w:rPr>
      </w:pPr>
      <w:r w:rsidRPr="00AF4251">
        <w:rPr>
          <w:lang w:eastAsia="zh-CN"/>
        </w:rPr>
        <w:t xml:space="preserve">        blocks, where each element is the frequency offset relative to a </w:t>
      </w:r>
    </w:p>
    <w:p w14:paraId="005C7F21" w14:textId="77777777" w:rsidR="004825BF" w:rsidRPr="00AF4251" w:rsidRDefault="004825BF" w:rsidP="004825BF">
      <w:pPr>
        <w:pStyle w:val="PL"/>
        <w:rPr>
          <w:lang w:eastAsia="zh-CN"/>
        </w:rPr>
      </w:pPr>
      <w:r w:rsidRPr="00AF4251">
        <w:rPr>
          <w:lang w:eastAsia="zh-CN"/>
        </w:rPr>
        <w:t xml:space="preserve">        configured reference point for RIM-RS. The size of the list is </w:t>
      </w:r>
    </w:p>
    <w:p w14:paraId="7785C876" w14:textId="77777777" w:rsidR="004825BF" w:rsidRPr="00AF4251" w:rsidRDefault="004825BF" w:rsidP="004825BF">
      <w:pPr>
        <w:pStyle w:val="PL"/>
        <w:rPr>
          <w:lang w:eastAsia="zh-CN"/>
        </w:rPr>
      </w:pPr>
      <w:r w:rsidRPr="00AF4251">
        <w:rPr>
          <w:lang w:eastAsia="zh-CN"/>
        </w:rPr>
        <w:t xml:space="preserve">        nrofGlobalRIMRSFrequencyCandidates and the resulting frequency resource </w:t>
      </w:r>
    </w:p>
    <w:p w14:paraId="62684EE7" w14:textId="77777777" w:rsidR="004825BF" w:rsidRPr="00AF4251" w:rsidRDefault="004825BF" w:rsidP="004825BF">
      <w:pPr>
        <w:pStyle w:val="PL"/>
        <w:rPr>
          <w:lang w:eastAsia="zh-CN"/>
        </w:rPr>
      </w:pPr>
      <w:r w:rsidRPr="00AF4251">
        <w:rPr>
          <w:lang w:eastAsia="zh-CN"/>
        </w:rPr>
        <w:t xml:space="preserve">        blocks of RIM-RS corresponding to different configured frequency offset </w:t>
      </w:r>
    </w:p>
    <w:p w14:paraId="56A7DBB1" w14:textId="77777777" w:rsidR="004825BF" w:rsidRPr="00AF4251" w:rsidRDefault="004825BF" w:rsidP="004825BF">
      <w:pPr>
        <w:pStyle w:val="PL"/>
        <w:rPr>
          <w:lang w:eastAsia="zh-CN"/>
        </w:rPr>
      </w:pPr>
      <w:r w:rsidRPr="00AF4251">
        <w:rPr>
          <w:lang w:eastAsia="zh-CN"/>
        </w:rPr>
        <w:t xml:space="preserve">        have no overlapping bandwidth.  (see 38.211 subclause 7.4.1.6).</w:t>
      </w:r>
    </w:p>
    <w:p w14:paraId="00A40519" w14:textId="77777777" w:rsidR="004825BF" w:rsidRPr="00AF4251" w:rsidRDefault="004825BF" w:rsidP="004825BF">
      <w:pPr>
        <w:pStyle w:val="PL"/>
        <w:rPr>
          <w:lang w:eastAsia="zh-CN"/>
        </w:rPr>
      </w:pPr>
    </w:p>
    <w:p w14:paraId="2F6443DC" w14:textId="77777777" w:rsidR="004825BF" w:rsidRPr="00AF4251" w:rsidRDefault="004825BF" w:rsidP="004825BF">
      <w:pPr>
        <w:pStyle w:val="PL"/>
        <w:rPr>
          <w:lang w:eastAsia="zh-CN"/>
        </w:rPr>
      </w:pPr>
      <w:r w:rsidRPr="00AF4251">
        <w:rPr>
          <w:lang w:eastAsia="zh-CN"/>
        </w:rPr>
        <w:t xml:space="preserve">        allowedValues: 0..maxNrofPhysicalResourceBlocks-1 where </w:t>
      </w:r>
    </w:p>
    <w:p w14:paraId="348C161B" w14:textId="77777777" w:rsidR="004825BF" w:rsidRPr="00AF4251" w:rsidRDefault="004825BF" w:rsidP="004825BF">
      <w:pPr>
        <w:pStyle w:val="PL"/>
        <w:rPr>
          <w:lang w:eastAsia="zh-CN"/>
        </w:rPr>
      </w:pPr>
      <w:r w:rsidRPr="00AF4251">
        <w:rPr>
          <w:lang w:eastAsia="zh-CN"/>
        </w:rPr>
        <w:t xml:space="preserve">        maxNrofPhysicalResourceBlocks = 550";</w:t>
      </w:r>
    </w:p>
    <w:p w14:paraId="7D38DE36" w14:textId="77777777" w:rsidR="004825BF" w:rsidRPr="00AF4251" w:rsidRDefault="004825BF" w:rsidP="004825BF">
      <w:pPr>
        <w:pStyle w:val="PL"/>
        <w:rPr>
          <w:lang w:eastAsia="zh-CN"/>
        </w:rPr>
      </w:pPr>
      <w:r w:rsidRPr="00AF4251">
        <w:rPr>
          <w:lang w:eastAsia="zh-CN"/>
        </w:rPr>
        <w:t xml:space="preserve">    }</w:t>
      </w:r>
    </w:p>
    <w:p w14:paraId="09B1C25B" w14:textId="77777777" w:rsidR="004825BF" w:rsidRPr="00AF4251" w:rsidRDefault="004825BF" w:rsidP="004825BF">
      <w:pPr>
        <w:pStyle w:val="PL"/>
        <w:rPr>
          <w:lang w:eastAsia="zh-CN"/>
        </w:rPr>
      </w:pPr>
      <w:r w:rsidRPr="00AF4251">
        <w:rPr>
          <w:lang w:eastAsia="zh-CN"/>
        </w:rPr>
        <w:t xml:space="preserve">  }</w:t>
      </w:r>
    </w:p>
    <w:p w14:paraId="0379DB2E" w14:textId="77777777" w:rsidR="004825BF" w:rsidRPr="00AF4251" w:rsidRDefault="004825BF" w:rsidP="004825BF">
      <w:pPr>
        <w:pStyle w:val="PL"/>
        <w:rPr>
          <w:lang w:eastAsia="zh-CN"/>
        </w:rPr>
      </w:pPr>
      <w:r w:rsidRPr="00AF4251">
        <w:rPr>
          <w:lang w:eastAsia="zh-CN"/>
        </w:rPr>
        <w:t xml:space="preserve">  </w:t>
      </w:r>
    </w:p>
    <w:p w14:paraId="74DA1713" w14:textId="77777777" w:rsidR="004825BF" w:rsidRPr="00AF4251" w:rsidRDefault="004825BF" w:rsidP="004825BF">
      <w:pPr>
        <w:pStyle w:val="PL"/>
        <w:rPr>
          <w:lang w:eastAsia="zh-CN"/>
        </w:rPr>
      </w:pPr>
      <w:r w:rsidRPr="00AF4251">
        <w:rPr>
          <w:lang w:eastAsia="zh-CN"/>
        </w:rPr>
        <w:t xml:space="preserve">  grouping SequenceDomainParaGrp {</w:t>
      </w:r>
    </w:p>
    <w:p w14:paraId="6DB429E9" w14:textId="77777777" w:rsidR="004825BF" w:rsidRPr="00AF4251" w:rsidRDefault="004825BF" w:rsidP="004825BF">
      <w:pPr>
        <w:pStyle w:val="PL"/>
        <w:rPr>
          <w:lang w:eastAsia="zh-CN"/>
        </w:rPr>
      </w:pPr>
      <w:r w:rsidRPr="00AF4251">
        <w:rPr>
          <w:lang w:eastAsia="zh-CN"/>
        </w:rPr>
        <w:t xml:space="preserve">    description "Configuration parameters of sequence domain resource to </w:t>
      </w:r>
    </w:p>
    <w:p w14:paraId="33B8D325" w14:textId="77777777" w:rsidR="004825BF" w:rsidRPr="00AF4251" w:rsidRDefault="004825BF" w:rsidP="004825BF">
      <w:pPr>
        <w:pStyle w:val="PL"/>
        <w:rPr>
          <w:lang w:eastAsia="zh-CN"/>
        </w:rPr>
      </w:pPr>
      <w:r w:rsidRPr="00AF4251">
        <w:rPr>
          <w:lang w:eastAsia="zh-CN"/>
        </w:rPr>
        <w:t xml:space="preserve">      support RIM RS. ";</w:t>
      </w:r>
    </w:p>
    <w:p w14:paraId="548903E3" w14:textId="77777777" w:rsidR="004825BF" w:rsidRPr="00AF4251" w:rsidRDefault="004825BF" w:rsidP="004825BF">
      <w:pPr>
        <w:pStyle w:val="PL"/>
        <w:rPr>
          <w:lang w:eastAsia="zh-CN"/>
        </w:rPr>
      </w:pPr>
      <w:r w:rsidRPr="00AF4251">
        <w:rPr>
          <w:lang w:eastAsia="zh-CN"/>
        </w:rPr>
        <w:t xml:space="preserve">      </w:t>
      </w:r>
    </w:p>
    <w:p w14:paraId="27670650" w14:textId="77777777" w:rsidR="004825BF" w:rsidRPr="00AF4251" w:rsidRDefault="004825BF" w:rsidP="004825BF">
      <w:pPr>
        <w:pStyle w:val="PL"/>
        <w:rPr>
          <w:lang w:eastAsia="zh-CN"/>
        </w:rPr>
      </w:pPr>
      <w:r w:rsidRPr="00AF4251">
        <w:rPr>
          <w:lang w:eastAsia="zh-CN"/>
        </w:rPr>
        <w:t xml:space="preserve">    leaf nrofRIMRSSequenceCandidatesofRS1 {</w:t>
      </w:r>
    </w:p>
    <w:p w14:paraId="366A05A7" w14:textId="77777777" w:rsidR="004825BF" w:rsidRPr="00AF4251" w:rsidRDefault="004825BF" w:rsidP="004825BF">
      <w:pPr>
        <w:pStyle w:val="PL"/>
        <w:rPr>
          <w:lang w:eastAsia="zh-CN"/>
        </w:rPr>
      </w:pPr>
      <w:r w:rsidRPr="00AF4251">
        <w:rPr>
          <w:lang w:eastAsia="zh-CN"/>
        </w:rPr>
        <w:t xml:space="preserve">      type  uint8 {</w:t>
      </w:r>
    </w:p>
    <w:p w14:paraId="1C67A24D" w14:textId="77777777" w:rsidR="004825BF" w:rsidRPr="00AF4251" w:rsidRDefault="004825BF" w:rsidP="004825BF">
      <w:pPr>
        <w:pStyle w:val="PL"/>
        <w:rPr>
          <w:lang w:eastAsia="zh-CN"/>
        </w:rPr>
      </w:pPr>
      <w:r w:rsidRPr="00AF4251">
        <w:rPr>
          <w:lang w:eastAsia="zh-CN"/>
        </w:rPr>
        <w:t xml:space="preserve">        range 1..8 ;</w:t>
      </w:r>
    </w:p>
    <w:p w14:paraId="4ECA1427" w14:textId="77777777" w:rsidR="004825BF" w:rsidRPr="00AF4251" w:rsidRDefault="004825BF" w:rsidP="004825BF">
      <w:pPr>
        <w:pStyle w:val="PL"/>
        <w:rPr>
          <w:lang w:eastAsia="zh-CN"/>
        </w:rPr>
      </w:pPr>
      <w:r w:rsidRPr="00AF4251">
        <w:rPr>
          <w:lang w:eastAsia="zh-CN"/>
        </w:rPr>
        <w:t xml:space="preserve">      }</w:t>
      </w:r>
    </w:p>
    <w:p w14:paraId="3973EE24" w14:textId="77777777" w:rsidR="004825BF" w:rsidRPr="00AF4251" w:rsidRDefault="004825BF" w:rsidP="004825BF">
      <w:pPr>
        <w:pStyle w:val="PL"/>
        <w:rPr>
          <w:lang w:eastAsia="zh-CN"/>
        </w:rPr>
      </w:pPr>
      <w:r w:rsidRPr="00AF4251">
        <w:rPr>
          <w:lang w:eastAsia="zh-CN"/>
        </w:rPr>
        <w:t xml:space="preserve">      mandatory true;</w:t>
      </w:r>
    </w:p>
    <w:p w14:paraId="2F83A9FB" w14:textId="77777777" w:rsidR="004825BF" w:rsidRPr="00AF4251" w:rsidRDefault="004825BF" w:rsidP="004825BF">
      <w:pPr>
        <w:pStyle w:val="PL"/>
        <w:rPr>
          <w:lang w:eastAsia="zh-CN"/>
        </w:rPr>
      </w:pPr>
      <w:r w:rsidRPr="00AF4251">
        <w:rPr>
          <w:lang w:eastAsia="zh-CN"/>
        </w:rPr>
        <w:t xml:space="preserve">      description "The number of candidate sequences assigned for RIM RS-1 </w:t>
      </w:r>
    </w:p>
    <w:p w14:paraId="691CBFEC" w14:textId="77777777" w:rsidR="004825BF" w:rsidRPr="00AF4251" w:rsidRDefault="004825BF" w:rsidP="004825BF">
      <w:pPr>
        <w:pStyle w:val="PL"/>
        <w:rPr>
          <w:lang w:eastAsia="zh-CN"/>
        </w:rPr>
      </w:pPr>
      <w:r w:rsidRPr="00AF4251">
        <w:rPr>
          <w:lang w:eastAsia="zh-CN"/>
        </w:rPr>
        <w:t xml:space="preserve">      (N_s^RIM,1) (see 38.211 [subclause 7.4.1.6). It should be even when </w:t>
      </w:r>
    </w:p>
    <w:p w14:paraId="0EFBB45A" w14:textId="77777777" w:rsidR="004825BF" w:rsidRPr="00AF4251" w:rsidRDefault="004825BF" w:rsidP="004825BF">
      <w:pPr>
        <w:pStyle w:val="PL"/>
        <w:rPr>
          <w:lang w:eastAsia="zh-CN"/>
        </w:rPr>
      </w:pPr>
      <w:r w:rsidRPr="00AF4251">
        <w:rPr>
          <w:lang w:eastAsia="zh-CN"/>
        </w:rPr>
        <w:t xml:space="preserve">      enableEnoughNotEnoughIndication for RS-1 is ON";</w:t>
      </w:r>
    </w:p>
    <w:p w14:paraId="69429E95" w14:textId="77777777" w:rsidR="004825BF" w:rsidRPr="00AF4251" w:rsidRDefault="004825BF" w:rsidP="004825BF">
      <w:pPr>
        <w:pStyle w:val="PL"/>
        <w:rPr>
          <w:lang w:eastAsia="zh-CN"/>
        </w:rPr>
      </w:pPr>
      <w:r w:rsidRPr="00AF4251">
        <w:rPr>
          <w:lang w:eastAsia="zh-CN"/>
        </w:rPr>
        <w:t xml:space="preserve">    }</w:t>
      </w:r>
    </w:p>
    <w:p w14:paraId="3BCABBAE" w14:textId="77777777" w:rsidR="004825BF" w:rsidRPr="00AF4251" w:rsidRDefault="004825BF" w:rsidP="004825BF">
      <w:pPr>
        <w:pStyle w:val="PL"/>
        <w:rPr>
          <w:lang w:eastAsia="zh-CN"/>
        </w:rPr>
      </w:pPr>
    </w:p>
    <w:p w14:paraId="6B8EDE38" w14:textId="77777777" w:rsidR="004825BF" w:rsidRPr="00AF4251" w:rsidRDefault="004825BF" w:rsidP="004825BF">
      <w:pPr>
        <w:pStyle w:val="PL"/>
        <w:rPr>
          <w:lang w:eastAsia="zh-CN"/>
        </w:rPr>
      </w:pPr>
      <w:r w:rsidRPr="00AF4251">
        <w:rPr>
          <w:lang w:eastAsia="zh-CN"/>
        </w:rPr>
        <w:t xml:space="preserve">    leaf-list rimRSScrambleIdListofRS1 {</w:t>
      </w:r>
    </w:p>
    <w:p w14:paraId="62F00CA4" w14:textId="77777777" w:rsidR="004825BF" w:rsidRPr="00AF4251" w:rsidRDefault="004825BF" w:rsidP="004825BF">
      <w:pPr>
        <w:pStyle w:val="PL"/>
        <w:rPr>
          <w:lang w:eastAsia="zh-CN"/>
        </w:rPr>
      </w:pPr>
      <w:r w:rsidRPr="00AF4251">
        <w:rPr>
          <w:lang w:eastAsia="zh-CN"/>
        </w:rPr>
        <w:t xml:space="preserve">      type uint32 {</w:t>
      </w:r>
    </w:p>
    <w:p w14:paraId="2E21EAFD" w14:textId="77777777" w:rsidR="004825BF" w:rsidRPr="00AF4251" w:rsidRDefault="004825BF" w:rsidP="004825BF">
      <w:pPr>
        <w:pStyle w:val="PL"/>
        <w:rPr>
          <w:lang w:eastAsia="zh-CN"/>
        </w:rPr>
      </w:pPr>
      <w:r w:rsidRPr="00AF4251">
        <w:rPr>
          <w:lang w:eastAsia="zh-CN"/>
        </w:rPr>
        <w:t xml:space="preserve">        range 0..1023 ;</w:t>
      </w:r>
    </w:p>
    <w:p w14:paraId="6640A59A" w14:textId="77777777" w:rsidR="004825BF" w:rsidRPr="00AF4251" w:rsidRDefault="004825BF" w:rsidP="004825BF">
      <w:pPr>
        <w:pStyle w:val="PL"/>
        <w:rPr>
          <w:lang w:eastAsia="zh-CN"/>
        </w:rPr>
      </w:pPr>
      <w:r w:rsidRPr="00AF4251">
        <w:rPr>
          <w:lang w:eastAsia="zh-CN"/>
        </w:rPr>
        <w:t xml:space="preserve">      }</w:t>
      </w:r>
    </w:p>
    <w:p w14:paraId="591DFFE7" w14:textId="77777777" w:rsidR="004825BF" w:rsidRPr="00AF4251" w:rsidRDefault="004825BF" w:rsidP="004825BF">
      <w:pPr>
        <w:pStyle w:val="PL"/>
        <w:rPr>
          <w:lang w:eastAsia="zh-CN"/>
        </w:rPr>
      </w:pPr>
      <w:r w:rsidRPr="00AF4251">
        <w:rPr>
          <w:lang w:eastAsia="zh-CN"/>
        </w:rPr>
        <w:t xml:space="preserve">      must 'count(.) = ../nrofRIMRSSequenceCandidatesofRS1' {</w:t>
      </w:r>
    </w:p>
    <w:p w14:paraId="6EEF1D87" w14:textId="77777777" w:rsidR="004825BF" w:rsidRPr="00AF4251" w:rsidRDefault="004825BF" w:rsidP="004825BF">
      <w:pPr>
        <w:pStyle w:val="PL"/>
        <w:rPr>
          <w:lang w:eastAsia="zh-CN"/>
        </w:rPr>
      </w:pPr>
      <w:r w:rsidRPr="00AF4251">
        <w:rPr>
          <w:lang w:eastAsia="zh-CN"/>
        </w:rPr>
        <w:t xml:space="preserve">        error-message </w:t>
      </w:r>
    </w:p>
    <w:p w14:paraId="664CB15D" w14:textId="77777777" w:rsidR="004825BF" w:rsidRPr="00AF4251" w:rsidRDefault="004825BF" w:rsidP="004825BF">
      <w:pPr>
        <w:pStyle w:val="PL"/>
        <w:rPr>
          <w:lang w:eastAsia="zh-CN"/>
        </w:rPr>
      </w:pPr>
      <w:r w:rsidRPr="00AF4251">
        <w:rPr>
          <w:lang w:eastAsia="zh-CN"/>
        </w:rPr>
        <w:t xml:space="preserve">          "The multiplicity must be equal to nrofRIMRSSequenceCandidatesofRS1";</w:t>
      </w:r>
    </w:p>
    <w:p w14:paraId="273D173A" w14:textId="77777777" w:rsidR="004825BF" w:rsidRPr="00AF4251" w:rsidRDefault="004825BF" w:rsidP="004825BF">
      <w:pPr>
        <w:pStyle w:val="PL"/>
        <w:rPr>
          <w:lang w:eastAsia="zh-CN"/>
        </w:rPr>
      </w:pPr>
      <w:r w:rsidRPr="00AF4251">
        <w:rPr>
          <w:lang w:eastAsia="zh-CN"/>
        </w:rPr>
        <w:t xml:space="preserve">      }</w:t>
      </w:r>
    </w:p>
    <w:p w14:paraId="6DB0C8C3" w14:textId="77777777" w:rsidR="004825BF" w:rsidRPr="00AF4251" w:rsidRDefault="004825BF" w:rsidP="004825BF">
      <w:pPr>
        <w:pStyle w:val="PL"/>
        <w:rPr>
          <w:lang w:eastAsia="zh-CN"/>
        </w:rPr>
      </w:pPr>
      <w:r w:rsidRPr="00AF4251">
        <w:rPr>
          <w:lang w:eastAsia="zh-CN"/>
        </w:rPr>
        <w:t xml:space="preserve">      description "List of configured scrambling identities for RIM RS-1 (</w:t>
      </w:r>
    </w:p>
    <w:p w14:paraId="3212BFA0" w14:textId="77777777" w:rsidR="004825BF" w:rsidRPr="00AF4251" w:rsidRDefault="004825BF" w:rsidP="004825BF">
      <w:pPr>
        <w:pStyle w:val="PL"/>
        <w:rPr>
          <w:lang w:eastAsia="zh-CN"/>
        </w:rPr>
      </w:pPr>
      <w:r w:rsidRPr="00AF4251">
        <w:rPr>
          <w:lang w:eastAsia="zh-CN"/>
        </w:rPr>
        <w:t xml:space="preserve">        see 38.211 [subclause 7.4.1.6). The size of the list is </w:t>
      </w:r>
    </w:p>
    <w:p w14:paraId="144E2E6D" w14:textId="77777777" w:rsidR="004825BF" w:rsidRPr="00AF4251" w:rsidRDefault="004825BF" w:rsidP="004825BF">
      <w:pPr>
        <w:pStyle w:val="PL"/>
        <w:rPr>
          <w:lang w:eastAsia="zh-CN"/>
        </w:rPr>
      </w:pPr>
      <w:r w:rsidRPr="00AF4251">
        <w:rPr>
          <w:lang w:eastAsia="zh-CN"/>
        </w:rPr>
        <w:t xml:space="preserve">        nrofRIMRSSequenceCandidatesofRS1.";</w:t>
      </w:r>
    </w:p>
    <w:p w14:paraId="1657C226" w14:textId="77777777" w:rsidR="004825BF" w:rsidRPr="00AF4251" w:rsidRDefault="004825BF" w:rsidP="004825BF">
      <w:pPr>
        <w:pStyle w:val="PL"/>
        <w:rPr>
          <w:lang w:eastAsia="zh-CN"/>
        </w:rPr>
      </w:pPr>
      <w:r w:rsidRPr="00AF4251">
        <w:rPr>
          <w:lang w:eastAsia="zh-CN"/>
        </w:rPr>
        <w:t xml:space="preserve">    }</w:t>
      </w:r>
    </w:p>
    <w:p w14:paraId="3FBFE846" w14:textId="77777777" w:rsidR="004825BF" w:rsidRPr="00AF4251" w:rsidRDefault="004825BF" w:rsidP="004825BF">
      <w:pPr>
        <w:pStyle w:val="PL"/>
        <w:rPr>
          <w:lang w:eastAsia="zh-CN"/>
        </w:rPr>
      </w:pPr>
    </w:p>
    <w:p w14:paraId="403E8F4F" w14:textId="77777777" w:rsidR="004825BF" w:rsidRPr="00AF4251" w:rsidRDefault="004825BF" w:rsidP="004825BF">
      <w:pPr>
        <w:pStyle w:val="PL"/>
        <w:rPr>
          <w:lang w:eastAsia="zh-CN"/>
        </w:rPr>
      </w:pPr>
      <w:r w:rsidRPr="00AF4251">
        <w:rPr>
          <w:lang w:eastAsia="zh-CN"/>
        </w:rPr>
        <w:t xml:space="preserve">    leaf nrofRIMRSSequenceCandidatesofRS2 {</w:t>
      </w:r>
    </w:p>
    <w:p w14:paraId="3B0CA749" w14:textId="77777777" w:rsidR="004825BF" w:rsidRPr="00AF4251" w:rsidRDefault="004825BF" w:rsidP="004825BF">
      <w:pPr>
        <w:pStyle w:val="PL"/>
        <w:rPr>
          <w:lang w:eastAsia="zh-CN"/>
        </w:rPr>
      </w:pPr>
      <w:r w:rsidRPr="00AF4251">
        <w:rPr>
          <w:lang w:eastAsia="zh-CN"/>
        </w:rPr>
        <w:t xml:space="preserve">      type  uint8 {</w:t>
      </w:r>
    </w:p>
    <w:p w14:paraId="6F7A7056" w14:textId="77777777" w:rsidR="004825BF" w:rsidRPr="00AF4251" w:rsidRDefault="004825BF" w:rsidP="004825BF">
      <w:pPr>
        <w:pStyle w:val="PL"/>
        <w:rPr>
          <w:lang w:eastAsia="zh-CN"/>
        </w:rPr>
      </w:pPr>
      <w:r w:rsidRPr="00AF4251">
        <w:rPr>
          <w:lang w:eastAsia="zh-CN"/>
        </w:rPr>
        <w:t xml:space="preserve">        range 1..8 ;</w:t>
      </w:r>
    </w:p>
    <w:p w14:paraId="473484C2" w14:textId="77777777" w:rsidR="004825BF" w:rsidRPr="00AF4251" w:rsidRDefault="004825BF" w:rsidP="004825BF">
      <w:pPr>
        <w:pStyle w:val="PL"/>
        <w:rPr>
          <w:lang w:eastAsia="zh-CN"/>
        </w:rPr>
      </w:pPr>
      <w:r w:rsidRPr="00AF4251">
        <w:rPr>
          <w:lang w:eastAsia="zh-CN"/>
        </w:rPr>
        <w:t xml:space="preserve">      }</w:t>
      </w:r>
    </w:p>
    <w:p w14:paraId="44D5E782" w14:textId="77777777" w:rsidR="004825BF" w:rsidRPr="00AF4251" w:rsidRDefault="004825BF" w:rsidP="004825BF">
      <w:pPr>
        <w:pStyle w:val="PL"/>
        <w:rPr>
          <w:lang w:eastAsia="zh-CN"/>
        </w:rPr>
      </w:pPr>
      <w:r w:rsidRPr="00AF4251">
        <w:rPr>
          <w:lang w:eastAsia="zh-CN"/>
        </w:rPr>
        <w:t xml:space="preserve">      mandatory true;</w:t>
      </w:r>
    </w:p>
    <w:p w14:paraId="5D1F48AE" w14:textId="77777777" w:rsidR="004825BF" w:rsidRPr="00AF4251" w:rsidRDefault="004825BF" w:rsidP="004825BF">
      <w:pPr>
        <w:pStyle w:val="PL"/>
        <w:rPr>
          <w:lang w:eastAsia="zh-CN"/>
        </w:rPr>
      </w:pPr>
      <w:r w:rsidRPr="00AF4251">
        <w:rPr>
          <w:lang w:eastAsia="zh-CN"/>
        </w:rPr>
        <w:t xml:space="preserve">      description "The number of candidate sequences assigned for RIM RS-2 </w:t>
      </w:r>
    </w:p>
    <w:p w14:paraId="14342EFA" w14:textId="77777777" w:rsidR="004825BF" w:rsidRPr="00AF4251" w:rsidRDefault="004825BF" w:rsidP="004825BF">
      <w:pPr>
        <w:pStyle w:val="PL"/>
        <w:rPr>
          <w:lang w:eastAsia="zh-CN"/>
        </w:rPr>
      </w:pPr>
      <w:r w:rsidRPr="00AF4251">
        <w:rPr>
          <w:lang w:eastAsia="zh-CN"/>
        </w:rPr>
        <w:t xml:space="preserve">        (N_s^RIM,2) (see 38.211 subclause 7.4.1.6).";</w:t>
      </w:r>
    </w:p>
    <w:p w14:paraId="30FAF8A6" w14:textId="77777777" w:rsidR="004825BF" w:rsidRPr="00AF4251" w:rsidRDefault="004825BF" w:rsidP="004825BF">
      <w:pPr>
        <w:pStyle w:val="PL"/>
        <w:rPr>
          <w:lang w:eastAsia="zh-CN"/>
        </w:rPr>
      </w:pPr>
      <w:r w:rsidRPr="00AF4251">
        <w:rPr>
          <w:lang w:eastAsia="zh-CN"/>
        </w:rPr>
        <w:t xml:space="preserve">    }</w:t>
      </w:r>
    </w:p>
    <w:p w14:paraId="2721CB41" w14:textId="77777777" w:rsidR="004825BF" w:rsidRPr="00AF4251" w:rsidRDefault="004825BF" w:rsidP="004825BF">
      <w:pPr>
        <w:pStyle w:val="PL"/>
        <w:rPr>
          <w:lang w:eastAsia="zh-CN"/>
        </w:rPr>
      </w:pPr>
    </w:p>
    <w:p w14:paraId="567F3303" w14:textId="77777777" w:rsidR="004825BF" w:rsidRPr="00AF4251" w:rsidRDefault="004825BF" w:rsidP="004825BF">
      <w:pPr>
        <w:pStyle w:val="PL"/>
        <w:rPr>
          <w:lang w:eastAsia="zh-CN"/>
        </w:rPr>
      </w:pPr>
      <w:r w:rsidRPr="00AF4251">
        <w:rPr>
          <w:lang w:eastAsia="zh-CN"/>
        </w:rPr>
        <w:t xml:space="preserve">    leaf rimRSScrambleIdListofRS2 {</w:t>
      </w:r>
    </w:p>
    <w:p w14:paraId="68D4CEFB" w14:textId="77777777" w:rsidR="004825BF" w:rsidRPr="00AF4251" w:rsidRDefault="004825BF" w:rsidP="004825BF">
      <w:pPr>
        <w:pStyle w:val="PL"/>
        <w:rPr>
          <w:lang w:eastAsia="zh-CN"/>
        </w:rPr>
      </w:pPr>
      <w:r w:rsidRPr="00AF4251">
        <w:rPr>
          <w:lang w:eastAsia="zh-CN"/>
        </w:rPr>
        <w:t xml:space="preserve">      type uint32 {</w:t>
      </w:r>
    </w:p>
    <w:p w14:paraId="47156BAB" w14:textId="77777777" w:rsidR="004825BF" w:rsidRPr="00AF4251" w:rsidRDefault="004825BF" w:rsidP="004825BF">
      <w:pPr>
        <w:pStyle w:val="PL"/>
        <w:rPr>
          <w:lang w:eastAsia="zh-CN"/>
        </w:rPr>
      </w:pPr>
      <w:r w:rsidRPr="00AF4251">
        <w:rPr>
          <w:lang w:eastAsia="zh-CN"/>
        </w:rPr>
        <w:t xml:space="preserve">        range 0..1023 ;</w:t>
      </w:r>
    </w:p>
    <w:p w14:paraId="1BD05BF6" w14:textId="77777777" w:rsidR="004825BF" w:rsidRPr="00AF4251" w:rsidRDefault="004825BF" w:rsidP="004825BF">
      <w:pPr>
        <w:pStyle w:val="PL"/>
        <w:rPr>
          <w:lang w:eastAsia="zh-CN"/>
        </w:rPr>
      </w:pPr>
      <w:r w:rsidRPr="00AF4251">
        <w:rPr>
          <w:lang w:eastAsia="zh-CN"/>
        </w:rPr>
        <w:t xml:space="preserve">      }</w:t>
      </w:r>
    </w:p>
    <w:p w14:paraId="2364A1DE" w14:textId="77777777" w:rsidR="004825BF" w:rsidRPr="00AF4251" w:rsidRDefault="004825BF" w:rsidP="004825BF">
      <w:pPr>
        <w:pStyle w:val="PL"/>
        <w:rPr>
          <w:lang w:eastAsia="zh-CN"/>
        </w:rPr>
      </w:pPr>
      <w:r w:rsidRPr="00AF4251">
        <w:rPr>
          <w:lang w:eastAsia="zh-CN"/>
        </w:rPr>
        <w:t xml:space="preserve">      must 'count(.) = ../nrofRIMRSSequenceCandidatesofRS2' {</w:t>
      </w:r>
    </w:p>
    <w:p w14:paraId="66A28FA6" w14:textId="77777777" w:rsidR="004825BF" w:rsidRPr="00AF4251" w:rsidRDefault="004825BF" w:rsidP="004825BF">
      <w:pPr>
        <w:pStyle w:val="PL"/>
        <w:rPr>
          <w:lang w:eastAsia="zh-CN"/>
        </w:rPr>
      </w:pPr>
      <w:r w:rsidRPr="00AF4251">
        <w:rPr>
          <w:lang w:eastAsia="zh-CN"/>
        </w:rPr>
        <w:t xml:space="preserve">        error-message </w:t>
      </w:r>
    </w:p>
    <w:p w14:paraId="056DB085" w14:textId="77777777" w:rsidR="004825BF" w:rsidRPr="00AF4251" w:rsidRDefault="004825BF" w:rsidP="004825BF">
      <w:pPr>
        <w:pStyle w:val="PL"/>
        <w:rPr>
          <w:lang w:eastAsia="zh-CN"/>
        </w:rPr>
      </w:pPr>
      <w:r w:rsidRPr="00AF4251">
        <w:rPr>
          <w:lang w:eastAsia="zh-CN"/>
        </w:rPr>
        <w:t xml:space="preserve">          "The multiplicity must be equal to nrofRIMRSSequenceCandidatesofRS2";</w:t>
      </w:r>
    </w:p>
    <w:p w14:paraId="5C19904B" w14:textId="77777777" w:rsidR="004825BF" w:rsidRPr="00AF4251" w:rsidRDefault="004825BF" w:rsidP="004825BF">
      <w:pPr>
        <w:pStyle w:val="PL"/>
        <w:rPr>
          <w:lang w:eastAsia="zh-CN"/>
        </w:rPr>
      </w:pPr>
      <w:r w:rsidRPr="00AF4251">
        <w:rPr>
          <w:lang w:eastAsia="zh-CN"/>
        </w:rPr>
        <w:t xml:space="preserve">      }</w:t>
      </w:r>
    </w:p>
    <w:p w14:paraId="5BC16D01" w14:textId="77777777" w:rsidR="004825BF" w:rsidRPr="00AF4251" w:rsidRDefault="004825BF" w:rsidP="004825BF">
      <w:pPr>
        <w:pStyle w:val="PL"/>
        <w:rPr>
          <w:lang w:eastAsia="zh-CN"/>
        </w:rPr>
      </w:pPr>
      <w:r w:rsidRPr="00AF4251">
        <w:rPr>
          <w:lang w:eastAsia="zh-CN"/>
        </w:rPr>
        <w:t xml:space="preserve">      description "List of configured scrambling identities for RIM RS-2 (</w:t>
      </w:r>
    </w:p>
    <w:p w14:paraId="267F9E73" w14:textId="77777777" w:rsidR="004825BF" w:rsidRPr="00AF4251" w:rsidRDefault="004825BF" w:rsidP="004825BF">
      <w:pPr>
        <w:pStyle w:val="PL"/>
        <w:rPr>
          <w:lang w:eastAsia="zh-CN"/>
        </w:rPr>
      </w:pPr>
      <w:r w:rsidRPr="00AF4251">
        <w:rPr>
          <w:lang w:eastAsia="zh-CN"/>
        </w:rPr>
        <w:t xml:space="preserve">        see 38.211 subclause 7.4.1.6). </w:t>
      </w:r>
    </w:p>
    <w:p w14:paraId="08EE6883" w14:textId="77777777" w:rsidR="004825BF" w:rsidRPr="00AF4251" w:rsidRDefault="004825BF" w:rsidP="004825BF">
      <w:pPr>
        <w:pStyle w:val="PL"/>
        <w:rPr>
          <w:lang w:eastAsia="zh-CN"/>
        </w:rPr>
      </w:pPr>
      <w:r w:rsidRPr="00AF4251">
        <w:rPr>
          <w:lang w:eastAsia="zh-CN"/>
        </w:rPr>
        <w:t xml:space="preserve">        The size of the list is nrofRIMRSSequenceCandidatesofRS2.";</w:t>
      </w:r>
    </w:p>
    <w:p w14:paraId="3D2C2F0D" w14:textId="77777777" w:rsidR="004825BF" w:rsidRPr="00AF4251" w:rsidRDefault="004825BF" w:rsidP="004825BF">
      <w:pPr>
        <w:pStyle w:val="PL"/>
        <w:rPr>
          <w:lang w:eastAsia="zh-CN"/>
        </w:rPr>
      </w:pPr>
      <w:r w:rsidRPr="00AF4251">
        <w:rPr>
          <w:lang w:eastAsia="zh-CN"/>
        </w:rPr>
        <w:t xml:space="preserve">    }</w:t>
      </w:r>
    </w:p>
    <w:p w14:paraId="6315C7CF" w14:textId="77777777" w:rsidR="004825BF" w:rsidRPr="00AF4251" w:rsidRDefault="004825BF" w:rsidP="004825BF">
      <w:pPr>
        <w:pStyle w:val="PL"/>
        <w:rPr>
          <w:lang w:eastAsia="zh-CN"/>
        </w:rPr>
      </w:pPr>
    </w:p>
    <w:p w14:paraId="559F31FB" w14:textId="77777777" w:rsidR="004825BF" w:rsidRPr="00AF4251" w:rsidRDefault="004825BF" w:rsidP="004825BF">
      <w:pPr>
        <w:pStyle w:val="PL"/>
        <w:rPr>
          <w:lang w:eastAsia="zh-CN"/>
        </w:rPr>
      </w:pPr>
      <w:r w:rsidRPr="00AF4251">
        <w:rPr>
          <w:lang w:eastAsia="zh-CN"/>
        </w:rPr>
        <w:t xml:space="preserve">    leaf enableEnoughNotEnoughIndication {</w:t>
      </w:r>
    </w:p>
    <w:p w14:paraId="574D4598" w14:textId="77777777" w:rsidR="004825BF" w:rsidRPr="00AF4251" w:rsidRDefault="004825BF" w:rsidP="004825BF">
      <w:pPr>
        <w:pStyle w:val="PL"/>
        <w:rPr>
          <w:lang w:eastAsia="zh-CN"/>
        </w:rPr>
      </w:pPr>
      <w:r w:rsidRPr="00AF4251">
        <w:rPr>
          <w:lang w:eastAsia="zh-CN"/>
        </w:rPr>
        <w:t xml:space="preserve">      type types3gpp:EnabledDisabled;</w:t>
      </w:r>
    </w:p>
    <w:p w14:paraId="4A73C923" w14:textId="77777777" w:rsidR="004825BF" w:rsidRPr="00AF4251" w:rsidRDefault="004825BF" w:rsidP="004825BF">
      <w:pPr>
        <w:pStyle w:val="PL"/>
        <w:rPr>
          <w:lang w:eastAsia="zh-CN"/>
        </w:rPr>
      </w:pPr>
      <w:r w:rsidRPr="00AF4251">
        <w:rPr>
          <w:lang w:eastAsia="zh-CN"/>
        </w:rPr>
        <w:t xml:space="preserve">      default DISABLED;</w:t>
      </w:r>
    </w:p>
    <w:p w14:paraId="56F8134A" w14:textId="77777777" w:rsidR="004825BF" w:rsidRPr="00AF4251" w:rsidRDefault="004825BF" w:rsidP="004825BF">
      <w:pPr>
        <w:pStyle w:val="PL"/>
        <w:rPr>
          <w:lang w:eastAsia="zh-CN"/>
        </w:rPr>
      </w:pPr>
      <w:r w:rsidRPr="00AF4251">
        <w:rPr>
          <w:lang w:eastAsia="zh-CN"/>
        </w:rPr>
        <w:t xml:space="preserve">      description "It is indication of whether 'Enough'/'Not enough' indication </w:t>
      </w:r>
    </w:p>
    <w:p w14:paraId="0608D3FB" w14:textId="77777777" w:rsidR="004825BF" w:rsidRPr="00AF4251" w:rsidRDefault="004825BF" w:rsidP="004825BF">
      <w:pPr>
        <w:pStyle w:val="PL"/>
        <w:rPr>
          <w:lang w:eastAsia="zh-CN"/>
        </w:rPr>
      </w:pPr>
      <w:r w:rsidRPr="00AF4251">
        <w:rPr>
          <w:lang w:eastAsia="zh-CN"/>
        </w:rPr>
        <w:t xml:space="preserve">        functionality is enabled for RIM RS-1 (see 38.211 subclause 7.4.1.6).</w:t>
      </w:r>
    </w:p>
    <w:p w14:paraId="1BB8EC59" w14:textId="77777777" w:rsidR="004825BF" w:rsidRPr="00AF4251" w:rsidRDefault="004825BF" w:rsidP="004825BF">
      <w:pPr>
        <w:pStyle w:val="PL"/>
        <w:rPr>
          <w:lang w:eastAsia="zh-CN"/>
        </w:rPr>
      </w:pPr>
    </w:p>
    <w:p w14:paraId="204FD399" w14:textId="77777777" w:rsidR="004825BF" w:rsidRPr="00AF4251" w:rsidRDefault="004825BF" w:rsidP="004825BF">
      <w:pPr>
        <w:pStyle w:val="PL"/>
        <w:rPr>
          <w:lang w:eastAsia="zh-CN"/>
        </w:rPr>
      </w:pPr>
      <w:r w:rsidRPr="00AF4251">
        <w:rPr>
          <w:lang w:eastAsia="zh-CN"/>
        </w:rPr>
        <w:t xml:space="preserve">        If the indication is 'ENABLED', the first half of </w:t>
      </w:r>
    </w:p>
    <w:p w14:paraId="31755014" w14:textId="77777777" w:rsidR="004825BF" w:rsidRPr="00AF4251" w:rsidRDefault="004825BF" w:rsidP="004825BF">
      <w:pPr>
        <w:pStyle w:val="PL"/>
        <w:rPr>
          <w:lang w:eastAsia="zh-CN"/>
        </w:rPr>
      </w:pPr>
      <w:r w:rsidRPr="00AF4251">
        <w:rPr>
          <w:lang w:eastAsia="zh-CN"/>
        </w:rPr>
        <w:t xml:space="preserve">        nrofRIMRSSequenceCandidatesofRS1  sequences indicates 'Not enough </w:t>
      </w:r>
    </w:p>
    <w:p w14:paraId="7C8DCB48" w14:textId="77777777" w:rsidR="004825BF" w:rsidRPr="00AF4251" w:rsidRDefault="004825BF" w:rsidP="004825BF">
      <w:pPr>
        <w:pStyle w:val="PL"/>
        <w:rPr>
          <w:lang w:eastAsia="zh-CN"/>
        </w:rPr>
      </w:pPr>
      <w:r w:rsidRPr="00AF4251">
        <w:rPr>
          <w:lang w:eastAsia="zh-CN"/>
        </w:rPr>
        <w:t xml:space="preserve">        mitigation', and the second half indicates 'Enough mitigation', where,</w:t>
      </w:r>
    </w:p>
    <w:p w14:paraId="66BC75F3" w14:textId="77777777" w:rsidR="004825BF" w:rsidRPr="00AF4251" w:rsidRDefault="004825BF" w:rsidP="004825BF">
      <w:pPr>
        <w:pStyle w:val="PL"/>
        <w:rPr>
          <w:lang w:eastAsia="zh-CN"/>
        </w:rPr>
      </w:pPr>
      <w:r w:rsidRPr="00AF4251">
        <w:rPr>
          <w:lang w:eastAsia="zh-CN"/>
        </w:rPr>
        <w:t xml:space="preserve">        'Enough mitigation' indicates that IoT going back to certain level at </w:t>
      </w:r>
    </w:p>
    <w:p w14:paraId="6705E196" w14:textId="77777777" w:rsidR="004825BF" w:rsidRPr="00AF4251" w:rsidRDefault="004825BF" w:rsidP="004825BF">
      <w:pPr>
        <w:pStyle w:val="PL"/>
        <w:rPr>
          <w:lang w:eastAsia="zh-CN"/>
        </w:rPr>
      </w:pPr>
      <w:r w:rsidRPr="00AF4251">
        <w:rPr>
          <w:lang w:eastAsia="zh-CN"/>
        </w:rPr>
        <w:t xml:space="preserve">        victim side and/or no further interference mitigation actions are </w:t>
      </w:r>
    </w:p>
    <w:p w14:paraId="67AC306D" w14:textId="77777777" w:rsidR="004825BF" w:rsidRPr="00AF4251" w:rsidRDefault="004825BF" w:rsidP="004825BF">
      <w:pPr>
        <w:pStyle w:val="PL"/>
        <w:rPr>
          <w:lang w:eastAsia="zh-CN"/>
        </w:rPr>
      </w:pPr>
      <w:r w:rsidRPr="00AF4251">
        <w:rPr>
          <w:lang w:eastAsia="zh-CN"/>
        </w:rPr>
        <w:t xml:space="preserve">        needed at aggressor side</w:t>
      </w:r>
    </w:p>
    <w:p w14:paraId="53CAA5E1" w14:textId="77777777" w:rsidR="004825BF" w:rsidRPr="00AF4251" w:rsidRDefault="004825BF" w:rsidP="004825BF">
      <w:pPr>
        <w:pStyle w:val="PL"/>
        <w:rPr>
          <w:lang w:eastAsia="zh-CN"/>
        </w:rPr>
      </w:pPr>
      <w:r w:rsidRPr="00AF4251">
        <w:rPr>
          <w:lang w:eastAsia="zh-CN"/>
        </w:rPr>
        <w:t xml:space="preserve">        'Not enough mitigation' indicates that IoT exceeding certain level at </w:t>
      </w:r>
    </w:p>
    <w:p w14:paraId="204A923D" w14:textId="77777777" w:rsidR="004825BF" w:rsidRPr="00AF4251" w:rsidRDefault="004825BF" w:rsidP="004825BF">
      <w:pPr>
        <w:pStyle w:val="PL"/>
        <w:rPr>
          <w:lang w:eastAsia="zh-CN"/>
        </w:rPr>
      </w:pPr>
      <w:r w:rsidRPr="00AF4251">
        <w:rPr>
          <w:lang w:eastAsia="zh-CN"/>
        </w:rPr>
        <w:t xml:space="preserve">        victim side and/or further interference mitigation actions are needed </w:t>
      </w:r>
    </w:p>
    <w:p w14:paraId="67D8FE68" w14:textId="77777777" w:rsidR="004825BF" w:rsidRPr="00AF4251" w:rsidRDefault="004825BF" w:rsidP="004825BF">
      <w:pPr>
        <w:pStyle w:val="PL"/>
        <w:rPr>
          <w:lang w:eastAsia="zh-CN"/>
        </w:rPr>
      </w:pPr>
      <w:r w:rsidRPr="00AF4251">
        <w:rPr>
          <w:lang w:eastAsia="zh-CN"/>
        </w:rPr>
        <w:t xml:space="preserve">        at aggressor side</w:t>
      </w:r>
    </w:p>
    <w:p w14:paraId="0AA4CA3B" w14:textId="77777777" w:rsidR="004825BF" w:rsidRPr="00AF4251" w:rsidRDefault="004825BF" w:rsidP="004825BF">
      <w:pPr>
        <w:pStyle w:val="PL"/>
        <w:rPr>
          <w:lang w:eastAsia="zh-CN"/>
        </w:rPr>
      </w:pPr>
    </w:p>
    <w:p w14:paraId="6EEEE2DE" w14:textId="77777777" w:rsidR="004825BF" w:rsidRPr="00AF4251" w:rsidRDefault="004825BF" w:rsidP="004825BF">
      <w:pPr>
        <w:pStyle w:val="PL"/>
        <w:rPr>
          <w:lang w:eastAsia="zh-CN"/>
        </w:rPr>
      </w:pPr>
      <w:r w:rsidRPr="00AF4251">
        <w:rPr>
          <w:lang w:eastAsia="zh-CN"/>
        </w:rPr>
        <w:t xml:space="preserve">        enableEnoughNotEnoughIndication is equivalent to EnoughIndication </w:t>
      </w:r>
    </w:p>
    <w:p w14:paraId="5D8249A5" w14:textId="77777777" w:rsidR="004825BF" w:rsidRPr="00AF4251" w:rsidRDefault="004825BF" w:rsidP="004825BF">
      <w:pPr>
        <w:pStyle w:val="PL"/>
        <w:rPr>
          <w:lang w:eastAsia="zh-CN"/>
        </w:rPr>
      </w:pPr>
      <w:r w:rsidRPr="00AF4251">
        <w:rPr>
          <w:lang w:eastAsia="zh-CN"/>
        </w:rPr>
        <w:t xml:space="preserve">        (see 38.211 subclause 7.4.1.6)";</w:t>
      </w:r>
    </w:p>
    <w:p w14:paraId="6A502777" w14:textId="77777777" w:rsidR="004825BF" w:rsidRPr="00AF4251" w:rsidRDefault="004825BF" w:rsidP="004825BF">
      <w:pPr>
        <w:pStyle w:val="PL"/>
        <w:rPr>
          <w:lang w:eastAsia="zh-CN"/>
        </w:rPr>
      </w:pPr>
      <w:r w:rsidRPr="00AF4251">
        <w:rPr>
          <w:lang w:eastAsia="zh-CN"/>
        </w:rPr>
        <w:t xml:space="preserve">    }</w:t>
      </w:r>
    </w:p>
    <w:p w14:paraId="2006E8FC" w14:textId="77777777" w:rsidR="004825BF" w:rsidRPr="00AF4251" w:rsidRDefault="004825BF" w:rsidP="004825BF">
      <w:pPr>
        <w:pStyle w:val="PL"/>
        <w:rPr>
          <w:lang w:eastAsia="zh-CN"/>
        </w:rPr>
      </w:pPr>
    </w:p>
    <w:p w14:paraId="4424BC7A" w14:textId="77777777" w:rsidR="004825BF" w:rsidRPr="00AF4251" w:rsidRDefault="004825BF" w:rsidP="004825BF">
      <w:pPr>
        <w:pStyle w:val="PL"/>
        <w:rPr>
          <w:lang w:eastAsia="zh-CN"/>
        </w:rPr>
      </w:pPr>
      <w:r w:rsidRPr="00AF4251">
        <w:rPr>
          <w:lang w:eastAsia="zh-CN"/>
        </w:rPr>
        <w:t xml:space="preserve">    leaf RIMRSScrambleTimerMultiplier {</w:t>
      </w:r>
    </w:p>
    <w:p w14:paraId="505F5F3F" w14:textId="77777777" w:rsidR="004825BF" w:rsidRPr="00AF4251" w:rsidRDefault="004825BF" w:rsidP="004825BF">
      <w:pPr>
        <w:pStyle w:val="PL"/>
        <w:rPr>
          <w:lang w:eastAsia="zh-CN"/>
        </w:rPr>
      </w:pPr>
      <w:r w:rsidRPr="00AF4251">
        <w:rPr>
          <w:lang w:eastAsia="zh-CN"/>
        </w:rPr>
        <w:t xml:space="preserve">      type uint32  {</w:t>
      </w:r>
    </w:p>
    <w:p w14:paraId="75D5E64D" w14:textId="77777777" w:rsidR="004825BF" w:rsidRPr="00AF4251" w:rsidRDefault="004825BF" w:rsidP="004825BF">
      <w:pPr>
        <w:pStyle w:val="PL"/>
        <w:rPr>
          <w:lang w:eastAsia="zh-CN"/>
        </w:rPr>
      </w:pPr>
      <w:r w:rsidRPr="00AF4251">
        <w:rPr>
          <w:lang w:eastAsia="zh-CN"/>
        </w:rPr>
        <w:t xml:space="preserve">        range 0..2147483647;</w:t>
      </w:r>
    </w:p>
    <w:p w14:paraId="29F0FFD3" w14:textId="77777777" w:rsidR="004825BF" w:rsidRPr="00AF4251" w:rsidRDefault="004825BF" w:rsidP="004825BF">
      <w:pPr>
        <w:pStyle w:val="PL"/>
        <w:rPr>
          <w:lang w:eastAsia="zh-CN"/>
        </w:rPr>
      </w:pPr>
      <w:r w:rsidRPr="00AF4251">
        <w:rPr>
          <w:lang w:eastAsia="zh-CN"/>
        </w:rPr>
        <w:t xml:space="preserve">      }</w:t>
      </w:r>
    </w:p>
    <w:p w14:paraId="1D931234" w14:textId="77777777" w:rsidR="004825BF" w:rsidRPr="00AF4251" w:rsidRDefault="004825BF" w:rsidP="004825BF">
      <w:pPr>
        <w:pStyle w:val="PL"/>
        <w:rPr>
          <w:lang w:eastAsia="zh-CN"/>
        </w:rPr>
      </w:pPr>
      <w:r w:rsidRPr="00AF4251">
        <w:rPr>
          <w:lang w:eastAsia="zh-CN"/>
        </w:rPr>
        <w:t xml:space="preserve">      mandatory true;</w:t>
      </w:r>
    </w:p>
    <w:p w14:paraId="2E2E127C" w14:textId="77777777" w:rsidR="004825BF" w:rsidRPr="00AF4251" w:rsidRDefault="004825BF" w:rsidP="004825BF">
      <w:pPr>
        <w:pStyle w:val="PL"/>
        <w:rPr>
          <w:lang w:eastAsia="zh-CN"/>
        </w:rPr>
      </w:pPr>
      <w:r w:rsidRPr="00AF4251">
        <w:rPr>
          <w:lang w:eastAsia="zh-CN"/>
        </w:rPr>
        <w:t xml:space="preserve">      description "It is parameter multiplier factor gamma for initialization </w:t>
      </w:r>
    </w:p>
    <w:p w14:paraId="3887DE5D" w14:textId="77777777" w:rsidR="004825BF" w:rsidRPr="00AF4251" w:rsidRDefault="004825BF" w:rsidP="004825BF">
      <w:pPr>
        <w:pStyle w:val="PL"/>
        <w:rPr>
          <w:lang w:eastAsia="zh-CN"/>
        </w:rPr>
      </w:pPr>
      <w:r w:rsidRPr="00AF4251">
        <w:rPr>
          <w:lang w:eastAsia="zh-CN"/>
        </w:rPr>
        <w:t xml:space="preserve">        seed of the pseudo-random sequence c~(i) </w:t>
      </w:r>
    </w:p>
    <w:p w14:paraId="4F6A5BEB" w14:textId="77777777" w:rsidR="004825BF" w:rsidRPr="00AF4251" w:rsidRDefault="004825BF" w:rsidP="004825BF">
      <w:pPr>
        <w:pStyle w:val="PL"/>
        <w:rPr>
          <w:lang w:eastAsia="zh-CN"/>
        </w:rPr>
      </w:pPr>
      <w:r w:rsidRPr="00AF4251">
        <w:rPr>
          <w:lang w:eastAsia="zh-CN"/>
        </w:rPr>
        <w:t xml:space="preserve">        (see 38.211 subclause 7.4.1.6.2).</w:t>
      </w:r>
    </w:p>
    <w:p w14:paraId="3E5520CF" w14:textId="77777777" w:rsidR="004825BF" w:rsidRPr="00AF4251" w:rsidRDefault="004825BF" w:rsidP="004825BF">
      <w:pPr>
        <w:pStyle w:val="PL"/>
        <w:rPr>
          <w:lang w:eastAsia="zh-CN"/>
        </w:rPr>
      </w:pPr>
      <w:r w:rsidRPr="00AF4251">
        <w:rPr>
          <w:lang w:eastAsia="zh-CN"/>
        </w:rPr>
        <w:t xml:space="preserve">        allowedValues:  0,1...2^31-1";</w:t>
      </w:r>
    </w:p>
    <w:p w14:paraId="62D88841" w14:textId="77777777" w:rsidR="004825BF" w:rsidRPr="00AF4251" w:rsidRDefault="004825BF" w:rsidP="004825BF">
      <w:pPr>
        <w:pStyle w:val="PL"/>
        <w:rPr>
          <w:lang w:eastAsia="zh-CN"/>
        </w:rPr>
      </w:pPr>
      <w:r w:rsidRPr="00AF4251">
        <w:rPr>
          <w:lang w:eastAsia="zh-CN"/>
        </w:rPr>
        <w:t xml:space="preserve">    }</w:t>
      </w:r>
    </w:p>
    <w:p w14:paraId="27F00466" w14:textId="77777777" w:rsidR="004825BF" w:rsidRPr="00AF4251" w:rsidRDefault="004825BF" w:rsidP="004825BF">
      <w:pPr>
        <w:pStyle w:val="PL"/>
        <w:rPr>
          <w:lang w:eastAsia="zh-CN"/>
        </w:rPr>
      </w:pPr>
    </w:p>
    <w:p w14:paraId="3DE58E47" w14:textId="77777777" w:rsidR="004825BF" w:rsidRPr="00AF4251" w:rsidRDefault="004825BF" w:rsidP="004825BF">
      <w:pPr>
        <w:pStyle w:val="PL"/>
        <w:rPr>
          <w:lang w:eastAsia="zh-CN"/>
        </w:rPr>
      </w:pPr>
      <w:r w:rsidRPr="00AF4251">
        <w:rPr>
          <w:lang w:eastAsia="zh-CN"/>
        </w:rPr>
        <w:t xml:space="preserve">    leaf RIMRSScrambleTimerOffset {</w:t>
      </w:r>
    </w:p>
    <w:p w14:paraId="2A900FBD" w14:textId="77777777" w:rsidR="004825BF" w:rsidRPr="00AF4251" w:rsidRDefault="004825BF" w:rsidP="004825BF">
      <w:pPr>
        <w:pStyle w:val="PL"/>
        <w:rPr>
          <w:lang w:eastAsia="zh-CN"/>
        </w:rPr>
      </w:pPr>
      <w:r w:rsidRPr="00AF4251">
        <w:rPr>
          <w:lang w:eastAsia="zh-CN"/>
        </w:rPr>
        <w:t xml:space="preserve">      type uint32  {</w:t>
      </w:r>
    </w:p>
    <w:p w14:paraId="73B8863F" w14:textId="77777777" w:rsidR="004825BF" w:rsidRPr="00AF4251" w:rsidRDefault="004825BF" w:rsidP="004825BF">
      <w:pPr>
        <w:pStyle w:val="PL"/>
        <w:rPr>
          <w:lang w:eastAsia="zh-CN"/>
        </w:rPr>
      </w:pPr>
      <w:r w:rsidRPr="00AF4251">
        <w:rPr>
          <w:lang w:eastAsia="zh-CN"/>
        </w:rPr>
        <w:t xml:space="preserve">        range 0..2147483647;</w:t>
      </w:r>
    </w:p>
    <w:p w14:paraId="09030EC2" w14:textId="77777777" w:rsidR="004825BF" w:rsidRPr="00AF4251" w:rsidRDefault="004825BF" w:rsidP="004825BF">
      <w:pPr>
        <w:pStyle w:val="PL"/>
        <w:rPr>
          <w:lang w:eastAsia="zh-CN"/>
        </w:rPr>
      </w:pPr>
      <w:r w:rsidRPr="00AF4251">
        <w:rPr>
          <w:lang w:eastAsia="zh-CN"/>
        </w:rPr>
        <w:t xml:space="preserve">      }</w:t>
      </w:r>
    </w:p>
    <w:p w14:paraId="5559E34B" w14:textId="77777777" w:rsidR="004825BF" w:rsidRPr="00AF4251" w:rsidRDefault="004825BF" w:rsidP="004825BF">
      <w:pPr>
        <w:pStyle w:val="PL"/>
        <w:rPr>
          <w:lang w:eastAsia="zh-CN"/>
        </w:rPr>
      </w:pPr>
      <w:r w:rsidRPr="00AF4251">
        <w:rPr>
          <w:lang w:eastAsia="zh-CN"/>
        </w:rPr>
        <w:t xml:space="preserve">      mandatory true;</w:t>
      </w:r>
    </w:p>
    <w:p w14:paraId="7471A4A3" w14:textId="77777777" w:rsidR="004825BF" w:rsidRPr="00AF4251" w:rsidRDefault="004825BF" w:rsidP="004825BF">
      <w:pPr>
        <w:pStyle w:val="PL"/>
        <w:rPr>
          <w:lang w:eastAsia="zh-CN"/>
        </w:rPr>
      </w:pPr>
      <w:r w:rsidRPr="00AF4251">
        <w:rPr>
          <w:lang w:eastAsia="zh-CN"/>
        </w:rPr>
        <w:t xml:space="preserve">      description "It is parameter offset delta for initialization seed of </w:t>
      </w:r>
    </w:p>
    <w:p w14:paraId="46C5ECBD" w14:textId="77777777" w:rsidR="004825BF" w:rsidRPr="00AF4251" w:rsidRDefault="004825BF" w:rsidP="004825BF">
      <w:pPr>
        <w:pStyle w:val="PL"/>
        <w:rPr>
          <w:lang w:eastAsia="zh-CN"/>
        </w:rPr>
      </w:pPr>
      <w:r w:rsidRPr="00AF4251">
        <w:rPr>
          <w:lang w:eastAsia="zh-CN"/>
        </w:rPr>
        <w:t xml:space="preserve">        the pseudo-random sequence c~(i) (see 38.211 subclause 7.4.1.6.2).</w:t>
      </w:r>
    </w:p>
    <w:p w14:paraId="3217DB50" w14:textId="77777777" w:rsidR="004825BF" w:rsidRPr="00AF4251" w:rsidRDefault="004825BF" w:rsidP="004825BF">
      <w:pPr>
        <w:pStyle w:val="PL"/>
        <w:rPr>
          <w:lang w:eastAsia="zh-CN"/>
        </w:rPr>
      </w:pPr>
      <w:r w:rsidRPr="00AF4251">
        <w:rPr>
          <w:lang w:eastAsia="zh-CN"/>
        </w:rPr>
        <w:t xml:space="preserve">        allowedValues: 0,1...2^31-1";</w:t>
      </w:r>
    </w:p>
    <w:p w14:paraId="58455EEF" w14:textId="77777777" w:rsidR="004825BF" w:rsidRPr="00AF4251" w:rsidRDefault="004825BF" w:rsidP="004825BF">
      <w:pPr>
        <w:pStyle w:val="PL"/>
        <w:rPr>
          <w:lang w:eastAsia="zh-CN"/>
        </w:rPr>
      </w:pPr>
      <w:r w:rsidRPr="00AF4251">
        <w:rPr>
          <w:lang w:eastAsia="zh-CN"/>
        </w:rPr>
        <w:t xml:space="preserve">    }</w:t>
      </w:r>
    </w:p>
    <w:p w14:paraId="7857CC9D" w14:textId="77777777" w:rsidR="004825BF" w:rsidRPr="00AF4251" w:rsidRDefault="004825BF" w:rsidP="004825BF">
      <w:pPr>
        <w:pStyle w:val="PL"/>
        <w:rPr>
          <w:lang w:eastAsia="zh-CN"/>
        </w:rPr>
      </w:pPr>
      <w:r w:rsidRPr="00AF4251">
        <w:rPr>
          <w:lang w:eastAsia="zh-CN"/>
        </w:rPr>
        <w:t xml:space="preserve">  }</w:t>
      </w:r>
    </w:p>
    <w:p w14:paraId="5B51A269" w14:textId="77777777" w:rsidR="004825BF" w:rsidRPr="00AF4251" w:rsidRDefault="004825BF" w:rsidP="004825BF">
      <w:pPr>
        <w:pStyle w:val="PL"/>
        <w:rPr>
          <w:lang w:eastAsia="zh-CN"/>
        </w:rPr>
      </w:pPr>
      <w:r w:rsidRPr="00AF4251">
        <w:rPr>
          <w:lang w:eastAsia="zh-CN"/>
        </w:rPr>
        <w:t xml:space="preserve">  </w:t>
      </w:r>
    </w:p>
    <w:p w14:paraId="65D08E41" w14:textId="77777777" w:rsidR="004825BF" w:rsidRPr="00AF4251" w:rsidRDefault="004825BF" w:rsidP="004825BF">
      <w:pPr>
        <w:pStyle w:val="PL"/>
        <w:rPr>
          <w:lang w:eastAsia="zh-CN"/>
        </w:rPr>
      </w:pPr>
      <w:r w:rsidRPr="00AF4251">
        <w:rPr>
          <w:lang w:eastAsia="zh-CN"/>
        </w:rPr>
        <w:t xml:space="preserve">  grouping TimeDomainParaGrp {</w:t>
      </w:r>
    </w:p>
    <w:p w14:paraId="0CEE33F9" w14:textId="77777777" w:rsidR="004825BF" w:rsidRPr="00AF4251" w:rsidRDefault="004825BF" w:rsidP="004825BF">
      <w:pPr>
        <w:pStyle w:val="PL"/>
        <w:rPr>
          <w:lang w:eastAsia="zh-CN"/>
        </w:rPr>
      </w:pPr>
      <w:r w:rsidRPr="00AF4251">
        <w:rPr>
          <w:lang w:eastAsia="zh-CN"/>
        </w:rPr>
        <w:t xml:space="preserve">    description "Configuration parameters of time domain resource to </w:t>
      </w:r>
    </w:p>
    <w:p w14:paraId="294CA190" w14:textId="77777777" w:rsidR="004825BF" w:rsidRPr="00AF4251" w:rsidRDefault="004825BF" w:rsidP="004825BF">
      <w:pPr>
        <w:pStyle w:val="PL"/>
        <w:rPr>
          <w:lang w:eastAsia="zh-CN"/>
        </w:rPr>
      </w:pPr>
      <w:r w:rsidRPr="00AF4251">
        <w:rPr>
          <w:lang w:eastAsia="zh-CN"/>
        </w:rPr>
        <w:t xml:space="preserve">      support RIM RS. ";</w:t>
      </w:r>
    </w:p>
    <w:p w14:paraId="7BDEDD70" w14:textId="77777777" w:rsidR="004825BF" w:rsidRPr="00AF4251" w:rsidRDefault="004825BF" w:rsidP="004825BF">
      <w:pPr>
        <w:pStyle w:val="PL"/>
        <w:rPr>
          <w:lang w:eastAsia="zh-CN"/>
        </w:rPr>
      </w:pPr>
      <w:r w:rsidRPr="00AF4251">
        <w:rPr>
          <w:lang w:eastAsia="zh-CN"/>
        </w:rPr>
        <w:t xml:space="preserve">      </w:t>
      </w:r>
    </w:p>
    <w:p w14:paraId="2FE20082" w14:textId="77777777" w:rsidR="004825BF" w:rsidRPr="00AF4251" w:rsidRDefault="004825BF" w:rsidP="004825BF">
      <w:pPr>
        <w:pStyle w:val="PL"/>
        <w:rPr>
          <w:lang w:eastAsia="zh-CN"/>
        </w:rPr>
      </w:pPr>
      <w:r w:rsidRPr="00AF4251">
        <w:rPr>
          <w:lang w:eastAsia="zh-CN"/>
        </w:rPr>
        <w:t xml:space="preserve">    leaf dlULSwitchingPeriod1 {</w:t>
      </w:r>
    </w:p>
    <w:p w14:paraId="0C3A4795" w14:textId="77777777" w:rsidR="004825BF" w:rsidRPr="00AF4251" w:rsidRDefault="004825BF" w:rsidP="004825BF">
      <w:pPr>
        <w:pStyle w:val="PL"/>
        <w:rPr>
          <w:lang w:eastAsia="zh-CN"/>
        </w:rPr>
      </w:pPr>
      <w:r w:rsidRPr="00AF4251">
        <w:rPr>
          <w:lang w:eastAsia="zh-CN"/>
        </w:rPr>
        <w:t xml:space="preserve">      type enumeration {</w:t>
      </w:r>
    </w:p>
    <w:p w14:paraId="32D8D621" w14:textId="77777777" w:rsidR="004825BF" w:rsidRPr="00AF4251" w:rsidRDefault="004825BF" w:rsidP="004825BF">
      <w:pPr>
        <w:pStyle w:val="PL"/>
        <w:rPr>
          <w:lang w:eastAsia="zh-CN"/>
        </w:rPr>
      </w:pPr>
      <w:r w:rsidRPr="00AF4251">
        <w:rPr>
          <w:lang w:eastAsia="zh-CN"/>
        </w:rPr>
        <w:t xml:space="preserve">        enum  MS0P5;</w:t>
      </w:r>
    </w:p>
    <w:p w14:paraId="439B6FE7" w14:textId="77777777" w:rsidR="004825BF" w:rsidRPr="00AF4251" w:rsidRDefault="004825BF" w:rsidP="004825BF">
      <w:pPr>
        <w:pStyle w:val="PL"/>
        <w:rPr>
          <w:lang w:eastAsia="zh-CN"/>
        </w:rPr>
      </w:pPr>
      <w:r w:rsidRPr="00AF4251">
        <w:rPr>
          <w:lang w:eastAsia="zh-CN"/>
        </w:rPr>
        <w:t xml:space="preserve">        enum  MS0P625;</w:t>
      </w:r>
    </w:p>
    <w:p w14:paraId="3D20C86F" w14:textId="77777777" w:rsidR="004825BF" w:rsidRPr="00AF4251" w:rsidRDefault="004825BF" w:rsidP="004825BF">
      <w:pPr>
        <w:pStyle w:val="PL"/>
        <w:rPr>
          <w:lang w:eastAsia="zh-CN"/>
        </w:rPr>
      </w:pPr>
      <w:r w:rsidRPr="00AF4251">
        <w:rPr>
          <w:lang w:eastAsia="zh-CN"/>
        </w:rPr>
        <w:t xml:space="preserve">        enum  MS1;</w:t>
      </w:r>
    </w:p>
    <w:p w14:paraId="2DB62A29" w14:textId="77777777" w:rsidR="004825BF" w:rsidRPr="00AF4251" w:rsidRDefault="004825BF" w:rsidP="004825BF">
      <w:pPr>
        <w:pStyle w:val="PL"/>
        <w:rPr>
          <w:lang w:eastAsia="zh-CN"/>
        </w:rPr>
      </w:pPr>
      <w:r w:rsidRPr="00AF4251">
        <w:rPr>
          <w:lang w:eastAsia="zh-CN"/>
        </w:rPr>
        <w:t xml:space="preserve">        enum  MS1P25;</w:t>
      </w:r>
    </w:p>
    <w:p w14:paraId="407C2695" w14:textId="77777777" w:rsidR="004825BF" w:rsidRPr="00AF4251" w:rsidRDefault="004825BF" w:rsidP="004825BF">
      <w:pPr>
        <w:pStyle w:val="PL"/>
        <w:rPr>
          <w:lang w:eastAsia="zh-CN"/>
        </w:rPr>
      </w:pPr>
      <w:r w:rsidRPr="00AF4251">
        <w:rPr>
          <w:lang w:eastAsia="zh-CN"/>
        </w:rPr>
        <w:t xml:space="preserve">        enum  MS2;</w:t>
      </w:r>
    </w:p>
    <w:p w14:paraId="75E10B1A" w14:textId="77777777" w:rsidR="004825BF" w:rsidRPr="00AF4251" w:rsidRDefault="004825BF" w:rsidP="004825BF">
      <w:pPr>
        <w:pStyle w:val="PL"/>
        <w:rPr>
          <w:lang w:eastAsia="zh-CN"/>
        </w:rPr>
      </w:pPr>
      <w:r w:rsidRPr="00AF4251">
        <w:rPr>
          <w:lang w:eastAsia="zh-CN"/>
        </w:rPr>
        <w:t xml:space="preserve">        enum  MS2P5;</w:t>
      </w:r>
    </w:p>
    <w:p w14:paraId="5573D0A4" w14:textId="77777777" w:rsidR="004825BF" w:rsidRPr="00AF4251" w:rsidRDefault="004825BF" w:rsidP="004825BF">
      <w:pPr>
        <w:pStyle w:val="PL"/>
        <w:rPr>
          <w:lang w:eastAsia="zh-CN"/>
        </w:rPr>
      </w:pPr>
      <w:r w:rsidRPr="00AF4251">
        <w:rPr>
          <w:lang w:eastAsia="zh-CN"/>
        </w:rPr>
        <w:t xml:space="preserve">        enum  MS3;</w:t>
      </w:r>
    </w:p>
    <w:p w14:paraId="57180881" w14:textId="77777777" w:rsidR="004825BF" w:rsidRPr="00AF4251" w:rsidRDefault="004825BF" w:rsidP="004825BF">
      <w:pPr>
        <w:pStyle w:val="PL"/>
        <w:rPr>
          <w:lang w:eastAsia="zh-CN"/>
        </w:rPr>
      </w:pPr>
      <w:r w:rsidRPr="00AF4251">
        <w:rPr>
          <w:lang w:eastAsia="zh-CN"/>
        </w:rPr>
        <w:t xml:space="preserve">        enum  MS4;</w:t>
      </w:r>
    </w:p>
    <w:p w14:paraId="500B3067" w14:textId="77777777" w:rsidR="004825BF" w:rsidRPr="00AF4251" w:rsidRDefault="004825BF" w:rsidP="004825BF">
      <w:pPr>
        <w:pStyle w:val="PL"/>
        <w:rPr>
          <w:lang w:eastAsia="zh-CN"/>
        </w:rPr>
      </w:pPr>
      <w:r w:rsidRPr="00AF4251">
        <w:rPr>
          <w:lang w:eastAsia="zh-CN"/>
        </w:rPr>
        <w:t xml:space="preserve">        enum  MS5;</w:t>
      </w:r>
    </w:p>
    <w:p w14:paraId="584CBCB4" w14:textId="77777777" w:rsidR="004825BF" w:rsidRPr="00AF4251" w:rsidRDefault="004825BF" w:rsidP="004825BF">
      <w:pPr>
        <w:pStyle w:val="PL"/>
        <w:rPr>
          <w:lang w:eastAsia="zh-CN"/>
        </w:rPr>
      </w:pPr>
      <w:r w:rsidRPr="00AF4251">
        <w:rPr>
          <w:lang w:eastAsia="zh-CN"/>
        </w:rPr>
        <w:t xml:space="preserve">        enum  MS10;</w:t>
      </w:r>
    </w:p>
    <w:p w14:paraId="12F024B4" w14:textId="77777777" w:rsidR="004825BF" w:rsidRPr="00AF4251" w:rsidRDefault="004825BF" w:rsidP="004825BF">
      <w:pPr>
        <w:pStyle w:val="PL"/>
        <w:rPr>
          <w:lang w:eastAsia="zh-CN"/>
        </w:rPr>
      </w:pPr>
      <w:r w:rsidRPr="00AF4251">
        <w:rPr>
          <w:lang w:eastAsia="zh-CN"/>
        </w:rPr>
        <w:t xml:space="preserve">        enum  MS20;</w:t>
      </w:r>
    </w:p>
    <w:p w14:paraId="21BCC2AB" w14:textId="77777777" w:rsidR="004825BF" w:rsidRPr="00AF4251" w:rsidRDefault="004825BF" w:rsidP="004825BF">
      <w:pPr>
        <w:pStyle w:val="PL"/>
        <w:rPr>
          <w:lang w:eastAsia="zh-CN"/>
        </w:rPr>
      </w:pPr>
      <w:r w:rsidRPr="00AF4251">
        <w:rPr>
          <w:lang w:eastAsia="zh-CN"/>
        </w:rPr>
        <w:t xml:space="preserve">      }</w:t>
      </w:r>
    </w:p>
    <w:p w14:paraId="6184D337" w14:textId="77777777" w:rsidR="004825BF" w:rsidRPr="00AF4251" w:rsidRDefault="004825BF" w:rsidP="004825BF">
      <w:pPr>
        <w:pStyle w:val="PL"/>
        <w:rPr>
          <w:lang w:eastAsia="zh-CN"/>
        </w:rPr>
      </w:pPr>
      <w:r w:rsidRPr="00AF4251">
        <w:rPr>
          <w:lang w:eastAsia="zh-CN"/>
        </w:rPr>
        <w:t xml:space="preserve">      mandatory true;</w:t>
      </w:r>
    </w:p>
    <w:p w14:paraId="3FA7CE8E" w14:textId="77777777" w:rsidR="004825BF" w:rsidRPr="00AF4251" w:rsidRDefault="004825BF" w:rsidP="004825BF">
      <w:pPr>
        <w:pStyle w:val="PL"/>
        <w:rPr>
          <w:lang w:eastAsia="zh-CN"/>
        </w:rPr>
      </w:pPr>
      <w:r w:rsidRPr="00AF4251">
        <w:rPr>
          <w:lang w:eastAsia="zh-CN"/>
        </w:rPr>
        <w:t xml:space="preserve">      description "This attribute is used to configure the first uplink-downlink </w:t>
      </w:r>
    </w:p>
    <w:p w14:paraId="23ABF4CE" w14:textId="77777777" w:rsidR="004825BF" w:rsidRPr="00AF4251" w:rsidRDefault="004825BF" w:rsidP="004825BF">
      <w:pPr>
        <w:pStyle w:val="PL"/>
        <w:rPr>
          <w:lang w:eastAsia="zh-CN"/>
        </w:rPr>
      </w:pPr>
      <w:r w:rsidRPr="00AF4251">
        <w:rPr>
          <w:lang w:eastAsia="zh-CN"/>
        </w:rPr>
        <w:t xml:space="preserve">        switching period (P1) for RIM RS transmission in the network, where one </w:t>
      </w:r>
    </w:p>
    <w:p w14:paraId="16DB46CC" w14:textId="77777777" w:rsidR="004825BF" w:rsidRPr="00AF4251" w:rsidRDefault="004825BF" w:rsidP="004825BF">
      <w:pPr>
        <w:pStyle w:val="PL"/>
        <w:rPr>
          <w:lang w:eastAsia="zh-CN"/>
        </w:rPr>
      </w:pPr>
      <w:r w:rsidRPr="00AF4251">
        <w:rPr>
          <w:lang w:eastAsia="zh-CN"/>
        </w:rPr>
        <w:t xml:space="preserve">        RIM RS is configured in one uplink-downlink switching period. </w:t>
      </w:r>
    </w:p>
    <w:p w14:paraId="7537D048" w14:textId="77777777" w:rsidR="004825BF" w:rsidRPr="00AF4251" w:rsidRDefault="004825BF" w:rsidP="004825BF">
      <w:pPr>
        <w:pStyle w:val="PL"/>
        <w:rPr>
          <w:lang w:eastAsia="zh-CN"/>
        </w:rPr>
      </w:pPr>
      <w:r w:rsidRPr="00AF4251">
        <w:rPr>
          <w:lang w:eastAsia="zh-CN"/>
        </w:rPr>
        <w:t xml:space="preserve">        (see 38.211 subclause 7.4.1.6). </w:t>
      </w:r>
    </w:p>
    <w:p w14:paraId="793E41A1" w14:textId="77777777" w:rsidR="004825BF" w:rsidRPr="00AF4251" w:rsidRDefault="004825BF" w:rsidP="004825BF">
      <w:pPr>
        <w:pStyle w:val="PL"/>
        <w:rPr>
          <w:lang w:eastAsia="zh-CN"/>
        </w:rPr>
      </w:pPr>
    </w:p>
    <w:p w14:paraId="6468B7D8" w14:textId="77777777" w:rsidR="004825BF" w:rsidRPr="00AF4251" w:rsidRDefault="004825BF" w:rsidP="004825BF">
      <w:pPr>
        <w:pStyle w:val="PL"/>
        <w:rPr>
          <w:lang w:eastAsia="zh-CN"/>
        </w:rPr>
      </w:pPr>
      <w:r w:rsidRPr="00AF4251">
        <w:rPr>
          <w:lang w:eastAsia="zh-CN"/>
        </w:rPr>
        <w:t xml:space="preserve">        When only one TDD-UL-DL-Pattern is configured, only </w:t>
      </w:r>
    </w:p>
    <w:p w14:paraId="2061CB23" w14:textId="77777777" w:rsidR="004825BF" w:rsidRPr="00AF4251" w:rsidRDefault="004825BF" w:rsidP="004825BF">
      <w:pPr>
        <w:pStyle w:val="PL"/>
        <w:rPr>
          <w:lang w:eastAsia="zh-CN"/>
        </w:rPr>
      </w:pPr>
      <w:r w:rsidRPr="00AF4251">
        <w:rPr>
          <w:lang w:eastAsia="zh-CN"/>
        </w:rPr>
        <w:t xml:space="preserve">        dl-UL-SwitchingPeriod1 is configured, where P1 equals to the </w:t>
      </w:r>
    </w:p>
    <w:p w14:paraId="62BAC63E" w14:textId="77777777" w:rsidR="004825BF" w:rsidRPr="00AF4251" w:rsidRDefault="004825BF" w:rsidP="004825BF">
      <w:pPr>
        <w:pStyle w:val="PL"/>
        <w:rPr>
          <w:lang w:eastAsia="zh-CN"/>
        </w:rPr>
      </w:pPr>
      <w:r w:rsidRPr="00AF4251">
        <w:rPr>
          <w:lang w:eastAsia="zh-CN"/>
        </w:rPr>
        <w:t xml:space="preserve">        transmission periodicity of the TDD-UL-DL-Pattern.</w:t>
      </w:r>
    </w:p>
    <w:p w14:paraId="32543222"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6314149F" w14:textId="77777777" w:rsidR="004825BF" w:rsidRPr="00AF4251" w:rsidRDefault="004825BF" w:rsidP="004825BF">
      <w:pPr>
        <w:pStyle w:val="PL"/>
        <w:rPr>
          <w:lang w:eastAsia="zh-CN"/>
        </w:rPr>
      </w:pPr>
      <w:r w:rsidRPr="00AF4251">
        <w:rPr>
          <w:lang w:eastAsia="zh-CN"/>
        </w:rPr>
        <w:t xml:space="preserve">        resources is configured only in one of the TDD patterns, only </w:t>
      </w:r>
    </w:p>
    <w:p w14:paraId="1468028A" w14:textId="77777777" w:rsidR="004825BF" w:rsidRPr="00AF4251" w:rsidRDefault="004825BF" w:rsidP="004825BF">
      <w:pPr>
        <w:pStyle w:val="PL"/>
        <w:rPr>
          <w:lang w:eastAsia="zh-CN"/>
        </w:rPr>
      </w:pPr>
      <w:r w:rsidRPr="00AF4251">
        <w:rPr>
          <w:lang w:eastAsia="zh-CN"/>
        </w:rPr>
        <w:t xml:space="preserve">        dl-UL-SwitchingPeriod1 is configured, where P1 equals to the addition </w:t>
      </w:r>
    </w:p>
    <w:p w14:paraId="75361563" w14:textId="77777777" w:rsidR="004825BF" w:rsidRPr="00AF4251" w:rsidRDefault="004825BF" w:rsidP="004825BF">
      <w:pPr>
        <w:pStyle w:val="PL"/>
        <w:rPr>
          <w:lang w:eastAsia="zh-CN"/>
        </w:rPr>
      </w:pPr>
      <w:r w:rsidRPr="00AF4251">
        <w:rPr>
          <w:lang w:eastAsia="zh-CN"/>
        </w:rPr>
        <w:t xml:space="preserve">        of the concatenated transmission periodicity of the two </w:t>
      </w:r>
    </w:p>
    <w:p w14:paraId="36DF6C14" w14:textId="77777777" w:rsidR="004825BF" w:rsidRPr="00AF4251" w:rsidRDefault="004825BF" w:rsidP="004825BF">
      <w:pPr>
        <w:pStyle w:val="PL"/>
        <w:rPr>
          <w:lang w:eastAsia="zh-CN"/>
        </w:rPr>
      </w:pPr>
      <w:r w:rsidRPr="00AF4251">
        <w:rPr>
          <w:lang w:eastAsia="zh-CN"/>
        </w:rPr>
        <w:t xml:space="preserve">        TDD-UL-DL-Patterns.</w:t>
      </w:r>
    </w:p>
    <w:p w14:paraId="34421182"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65A684B0" w14:textId="77777777" w:rsidR="004825BF" w:rsidRPr="00AF4251" w:rsidRDefault="004825BF" w:rsidP="004825BF">
      <w:pPr>
        <w:pStyle w:val="PL"/>
        <w:rPr>
          <w:lang w:eastAsia="zh-CN"/>
        </w:rPr>
      </w:pPr>
      <w:r w:rsidRPr="00AF4251">
        <w:rPr>
          <w:lang w:eastAsia="zh-CN"/>
        </w:rPr>
        <w:t xml:space="preserve">        resources are configured in both TDD patterns, both </w:t>
      </w:r>
    </w:p>
    <w:p w14:paraId="403D3352" w14:textId="77777777" w:rsidR="004825BF" w:rsidRPr="00AF4251" w:rsidRDefault="004825BF" w:rsidP="004825BF">
      <w:pPr>
        <w:pStyle w:val="PL"/>
        <w:rPr>
          <w:lang w:eastAsia="zh-CN"/>
        </w:rPr>
      </w:pPr>
      <w:r w:rsidRPr="00AF4251">
        <w:rPr>
          <w:lang w:eastAsia="zh-CN"/>
        </w:rPr>
        <w:t xml:space="preserve">        dl-UL-SwitchingPeriod1 and dl-UL-SwitchingPeriod2 are configured, </w:t>
      </w:r>
    </w:p>
    <w:p w14:paraId="06E6B366" w14:textId="77777777" w:rsidR="004825BF" w:rsidRPr="00AF4251" w:rsidRDefault="004825BF" w:rsidP="004825BF">
      <w:pPr>
        <w:pStyle w:val="PL"/>
        <w:rPr>
          <w:lang w:eastAsia="zh-CN"/>
        </w:rPr>
      </w:pPr>
      <w:r w:rsidRPr="00AF4251">
        <w:rPr>
          <w:lang w:eastAsia="zh-CN"/>
        </w:rPr>
        <w:t xml:space="preserve">        where P1 equals to the transmission periodicity of the first </w:t>
      </w:r>
    </w:p>
    <w:p w14:paraId="5B7D0507" w14:textId="77777777" w:rsidR="004825BF" w:rsidRPr="00AF4251" w:rsidRDefault="004825BF" w:rsidP="004825BF">
      <w:pPr>
        <w:pStyle w:val="PL"/>
        <w:rPr>
          <w:lang w:eastAsia="zh-CN"/>
        </w:rPr>
      </w:pPr>
      <w:r w:rsidRPr="00AF4251">
        <w:rPr>
          <w:lang w:eastAsia="zh-CN"/>
        </w:rPr>
        <w:t xml:space="preserve">        TDD-UL-DL-Pattern.</w:t>
      </w:r>
    </w:p>
    <w:p w14:paraId="6636C77D" w14:textId="77777777" w:rsidR="004825BF" w:rsidRPr="00AF4251" w:rsidRDefault="004825BF" w:rsidP="004825BF">
      <w:pPr>
        <w:pStyle w:val="PL"/>
        <w:rPr>
          <w:lang w:eastAsia="zh-CN"/>
        </w:rPr>
      </w:pPr>
    </w:p>
    <w:p w14:paraId="5E900078" w14:textId="77777777" w:rsidR="004825BF" w:rsidRPr="00AF4251" w:rsidRDefault="004825BF" w:rsidP="004825BF">
      <w:pPr>
        <w:pStyle w:val="PL"/>
        <w:rPr>
          <w:lang w:eastAsia="zh-CN"/>
        </w:rPr>
      </w:pPr>
      <w:r w:rsidRPr="00AF4251">
        <w:rPr>
          <w:lang w:eastAsia="zh-CN"/>
        </w:rPr>
        <w:t xml:space="preserve">        P1 is equivalent to T_(per,1)^RIM  (see 38.211, subclause 7.4.1.6).</w:t>
      </w:r>
    </w:p>
    <w:p w14:paraId="556ED150" w14:textId="77777777" w:rsidR="004825BF" w:rsidRPr="00AF4251" w:rsidRDefault="004825BF" w:rsidP="004825BF">
      <w:pPr>
        <w:pStyle w:val="PL"/>
        <w:rPr>
          <w:lang w:eastAsia="zh-CN"/>
        </w:rPr>
      </w:pPr>
    </w:p>
    <w:p w14:paraId="1760BC1D" w14:textId="77777777" w:rsidR="004825BF" w:rsidRPr="00AF4251" w:rsidRDefault="004825BF" w:rsidP="004825BF">
      <w:pPr>
        <w:pStyle w:val="PL"/>
        <w:rPr>
          <w:lang w:eastAsia="zh-CN"/>
        </w:rPr>
      </w:pPr>
      <w:r w:rsidRPr="00AF4251">
        <w:rPr>
          <w:lang w:eastAsia="zh-CN"/>
        </w:rPr>
        <w:t xml:space="preserve">        allowedValues: </w:t>
      </w:r>
    </w:p>
    <w:p w14:paraId="751D5409" w14:textId="77777777" w:rsidR="004825BF" w:rsidRPr="00AF4251" w:rsidRDefault="004825BF" w:rsidP="004825BF">
      <w:pPr>
        <w:pStyle w:val="PL"/>
        <w:rPr>
          <w:lang w:eastAsia="zh-CN"/>
        </w:rPr>
      </w:pPr>
      <w:r w:rsidRPr="00AF4251">
        <w:rPr>
          <w:lang w:eastAsia="zh-CN"/>
        </w:rPr>
        <w:t xml:space="preserve">        MS0P5, MS0P625, MS1, MS1P25, MS2, MS2P5, MS4, MS5, MS10, MS20,  </w:t>
      </w:r>
    </w:p>
    <w:p w14:paraId="012DE39F" w14:textId="77777777" w:rsidR="004825BF" w:rsidRPr="00AF4251" w:rsidRDefault="004825BF" w:rsidP="004825BF">
      <w:pPr>
        <w:pStyle w:val="PL"/>
        <w:rPr>
          <w:lang w:eastAsia="zh-CN"/>
        </w:rPr>
      </w:pPr>
      <w:r w:rsidRPr="00AF4251">
        <w:rPr>
          <w:lang w:eastAsia="zh-CN"/>
        </w:rPr>
        <w:t xml:space="preserve">          if a single uplink-downlink period is configured for RIM-RS purposes;</w:t>
      </w:r>
    </w:p>
    <w:p w14:paraId="5881F219" w14:textId="77777777" w:rsidR="004825BF" w:rsidRPr="00AF4251" w:rsidRDefault="004825BF" w:rsidP="004825BF">
      <w:pPr>
        <w:pStyle w:val="PL"/>
        <w:rPr>
          <w:lang w:eastAsia="zh-CN"/>
        </w:rPr>
      </w:pPr>
      <w:r w:rsidRPr="00AF4251">
        <w:rPr>
          <w:lang w:eastAsia="zh-CN"/>
        </w:rPr>
        <w:t xml:space="preserve">        MS0P5, MS0P625, MS1, MS1P25, MS2, MS2P5, MS3, MS4, MS5, MS10, MS20,  </w:t>
      </w:r>
    </w:p>
    <w:p w14:paraId="0C3190CA" w14:textId="77777777" w:rsidR="004825BF" w:rsidRPr="00AF4251" w:rsidRDefault="004825BF" w:rsidP="004825BF">
      <w:pPr>
        <w:pStyle w:val="PL"/>
        <w:rPr>
          <w:lang w:eastAsia="zh-CN"/>
        </w:rPr>
      </w:pPr>
      <w:r w:rsidRPr="00AF4251">
        <w:rPr>
          <w:lang w:eastAsia="zh-CN"/>
        </w:rPr>
        <w:t xml:space="preserve">          if two uplink-downlink periods are configured for RIM-RS purposes.";</w:t>
      </w:r>
    </w:p>
    <w:p w14:paraId="648C3CF1" w14:textId="77777777" w:rsidR="004825BF" w:rsidRPr="00AF4251" w:rsidRDefault="004825BF" w:rsidP="004825BF">
      <w:pPr>
        <w:pStyle w:val="PL"/>
        <w:rPr>
          <w:lang w:eastAsia="zh-CN"/>
        </w:rPr>
      </w:pPr>
      <w:r w:rsidRPr="00AF4251">
        <w:rPr>
          <w:lang w:eastAsia="zh-CN"/>
        </w:rPr>
        <w:t xml:space="preserve">    }</w:t>
      </w:r>
    </w:p>
    <w:p w14:paraId="730AE627" w14:textId="77777777" w:rsidR="004825BF" w:rsidRPr="00AF4251" w:rsidRDefault="004825BF" w:rsidP="004825BF">
      <w:pPr>
        <w:pStyle w:val="PL"/>
        <w:rPr>
          <w:lang w:eastAsia="zh-CN"/>
        </w:rPr>
      </w:pPr>
    </w:p>
    <w:p w14:paraId="042C68FF" w14:textId="77777777" w:rsidR="004825BF" w:rsidRPr="00AF4251" w:rsidRDefault="004825BF" w:rsidP="004825BF">
      <w:pPr>
        <w:pStyle w:val="PL"/>
        <w:rPr>
          <w:lang w:eastAsia="zh-CN"/>
        </w:rPr>
      </w:pPr>
      <w:r w:rsidRPr="00AF4251">
        <w:rPr>
          <w:lang w:eastAsia="zh-CN"/>
        </w:rPr>
        <w:t xml:space="preserve">    leaf symbolOffsetOfReferencePoint1 {</w:t>
      </w:r>
    </w:p>
    <w:p w14:paraId="36C4B7CF" w14:textId="77777777" w:rsidR="004825BF" w:rsidRPr="00AF4251" w:rsidRDefault="004825BF" w:rsidP="004825BF">
      <w:pPr>
        <w:pStyle w:val="PL"/>
        <w:rPr>
          <w:lang w:eastAsia="zh-CN"/>
        </w:rPr>
      </w:pPr>
      <w:r w:rsidRPr="00AF4251">
        <w:rPr>
          <w:lang w:eastAsia="zh-CN"/>
        </w:rPr>
        <w:t xml:space="preserve">      type uint32  {</w:t>
      </w:r>
    </w:p>
    <w:p w14:paraId="33CC4A61" w14:textId="77777777" w:rsidR="004825BF" w:rsidRPr="00AF4251" w:rsidRDefault="004825BF" w:rsidP="004825BF">
      <w:pPr>
        <w:pStyle w:val="PL"/>
        <w:rPr>
          <w:lang w:eastAsia="zh-CN"/>
        </w:rPr>
      </w:pPr>
      <w:r w:rsidRPr="00AF4251">
        <w:rPr>
          <w:lang w:eastAsia="zh-CN"/>
        </w:rPr>
        <w:t xml:space="preserve">        range 2..327679 ;</w:t>
      </w:r>
    </w:p>
    <w:p w14:paraId="3F4E3E56" w14:textId="77777777" w:rsidR="004825BF" w:rsidRPr="00AF4251" w:rsidRDefault="004825BF" w:rsidP="004825BF">
      <w:pPr>
        <w:pStyle w:val="PL"/>
        <w:rPr>
          <w:lang w:eastAsia="zh-CN"/>
        </w:rPr>
      </w:pPr>
      <w:r w:rsidRPr="00AF4251">
        <w:rPr>
          <w:lang w:eastAsia="zh-CN"/>
        </w:rPr>
        <w:t xml:space="preserve">      }</w:t>
      </w:r>
    </w:p>
    <w:p w14:paraId="37BA2D94" w14:textId="77777777" w:rsidR="004825BF" w:rsidRPr="00AF4251" w:rsidRDefault="004825BF" w:rsidP="004825BF">
      <w:pPr>
        <w:pStyle w:val="PL"/>
        <w:rPr>
          <w:lang w:eastAsia="zh-CN"/>
        </w:rPr>
      </w:pPr>
      <w:r w:rsidRPr="00AF4251">
        <w:rPr>
          <w:lang w:eastAsia="zh-CN"/>
        </w:rPr>
        <w:t xml:space="preserve">      mandatory true;</w:t>
      </w:r>
    </w:p>
    <w:p w14:paraId="7C73536A" w14:textId="77777777" w:rsidR="004825BF" w:rsidRPr="00AF4251" w:rsidRDefault="004825BF" w:rsidP="004825BF">
      <w:pPr>
        <w:pStyle w:val="PL"/>
        <w:rPr>
          <w:lang w:eastAsia="zh-CN"/>
        </w:rPr>
      </w:pPr>
      <w:r w:rsidRPr="00AF4251">
        <w:rPr>
          <w:lang w:eastAsia="zh-CN"/>
        </w:rPr>
        <w:t xml:space="preserve">      description "This attribute is used to configure the reference point in </w:t>
      </w:r>
    </w:p>
    <w:p w14:paraId="6F5402BD" w14:textId="77777777" w:rsidR="004825BF" w:rsidRPr="00AF4251" w:rsidRDefault="004825BF" w:rsidP="004825BF">
      <w:pPr>
        <w:pStyle w:val="PL"/>
        <w:rPr>
          <w:lang w:eastAsia="zh-CN"/>
        </w:rPr>
      </w:pPr>
      <w:r w:rsidRPr="00AF4251">
        <w:rPr>
          <w:lang w:eastAsia="zh-CN"/>
        </w:rPr>
        <w:t xml:space="preserve">        the first uplink-downlink switching period, which is the symbols offset </w:t>
      </w:r>
    </w:p>
    <w:p w14:paraId="04FA08F8" w14:textId="77777777" w:rsidR="004825BF" w:rsidRPr="00AF4251" w:rsidRDefault="004825BF" w:rsidP="004825BF">
      <w:pPr>
        <w:pStyle w:val="PL"/>
        <w:rPr>
          <w:lang w:eastAsia="zh-CN"/>
        </w:rPr>
      </w:pPr>
      <w:r w:rsidRPr="00AF4251">
        <w:rPr>
          <w:lang w:eastAsia="zh-CN"/>
        </w:rPr>
        <w:t xml:space="preserve">        of the reference point after the starting boundary of the first </w:t>
      </w:r>
    </w:p>
    <w:p w14:paraId="0736D2C3" w14:textId="77777777" w:rsidR="004825BF" w:rsidRPr="00AF4251" w:rsidRDefault="004825BF" w:rsidP="004825BF">
      <w:pPr>
        <w:pStyle w:val="PL"/>
        <w:rPr>
          <w:lang w:eastAsia="zh-CN"/>
        </w:rPr>
      </w:pPr>
      <w:r w:rsidRPr="00AF4251">
        <w:rPr>
          <w:lang w:eastAsia="zh-CN"/>
        </w:rPr>
        <w:t xml:space="preserve">        uplink-downlink switching period. It's Configured together with </w:t>
      </w:r>
    </w:p>
    <w:p w14:paraId="5D402CF3" w14:textId="77777777" w:rsidR="004825BF" w:rsidRPr="00AF4251" w:rsidRDefault="004825BF" w:rsidP="004825BF">
      <w:pPr>
        <w:pStyle w:val="PL"/>
        <w:rPr>
          <w:lang w:eastAsia="zh-CN"/>
        </w:rPr>
      </w:pPr>
      <w:r w:rsidRPr="00AF4251">
        <w:rPr>
          <w:lang w:eastAsia="zh-CN"/>
        </w:rPr>
        <w:t xml:space="preserve">        dl-UL-SwitchingPeriod1 (see 38.211 subclause 7.4.1.6).</w:t>
      </w:r>
    </w:p>
    <w:p w14:paraId="02094344" w14:textId="77777777" w:rsidR="004825BF" w:rsidRPr="00AF4251" w:rsidRDefault="004825BF" w:rsidP="004825BF">
      <w:pPr>
        <w:pStyle w:val="PL"/>
        <w:rPr>
          <w:lang w:eastAsia="zh-CN"/>
        </w:rPr>
      </w:pPr>
    </w:p>
    <w:p w14:paraId="38664B24" w14:textId="77777777" w:rsidR="004825BF" w:rsidRPr="00AF4251" w:rsidRDefault="004825BF" w:rsidP="004825BF">
      <w:pPr>
        <w:pStyle w:val="PL"/>
        <w:rPr>
          <w:lang w:eastAsia="zh-CN"/>
        </w:rPr>
      </w:pPr>
      <w:r w:rsidRPr="00AF4251">
        <w:rPr>
          <w:lang w:eastAsia="zh-CN"/>
        </w:rPr>
        <w:t xml:space="preserve">        When only one TDD-UL-DL-Pattern is configured, the reference point </w:t>
      </w:r>
    </w:p>
    <w:p w14:paraId="475D69D7" w14:textId="77777777" w:rsidR="004825BF" w:rsidRPr="00AF4251" w:rsidRDefault="004825BF" w:rsidP="004825BF">
      <w:pPr>
        <w:pStyle w:val="PL"/>
        <w:rPr>
          <w:lang w:eastAsia="zh-CN"/>
        </w:rPr>
      </w:pPr>
      <w:r w:rsidRPr="00AF4251">
        <w:rPr>
          <w:lang w:eastAsia="zh-CN"/>
        </w:rPr>
        <w:t xml:space="preserve">        configured for the first uplink-downlink switching period is the DL </w:t>
      </w:r>
    </w:p>
    <w:p w14:paraId="65B22BB4" w14:textId="77777777" w:rsidR="004825BF" w:rsidRPr="00AF4251" w:rsidRDefault="004825BF" w:rsidP="004825BF">
      <w:pPr>
        <w:pStyle w:val="PL"/>
        <w:rPr>
          <w:lang w:eastAsia="zh-CN"/>
        </w:rPr>
      </w:pPr>
      <w:r w:rsidRPr="00AF4251">
        <w:rPr>
          <w:lang w:eastAsia="zh-CN"/>
        </w:rPr>
        <w:t xml:space="preserve">        transmission boundary of the TDD-UL-DL-Pattern.</w:t>
      </w:r>
    </w:p>
    <w:p w14:paraId="7F4386FB"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5C9E4F48" w14:textId="77777777" w:rsidR="004825BF" w:rsidRPr="00AF4251" w:rsidRDefault="004825BF" w:rsidP="004825BF">
      <w:pPr>
        <w:pStyle w:val="PL"/>
        <w:rPr>
          <w:lang w:eastAsia="zh-CN"/>
        </w:rPr>
      </w:pPr>
      <w:r w:rsidRPr="00AF4251">
        <w:rPr>
          <w:lang w:eastAsia="zh-CN"/>
        </w:rPr>
        <w:t xml:space="preserve">        resources is configured only in one of the TDD patterns, the reference </w:t>
      </w:r>
    </w:p>
    <w:p w14:paraId="40545FFD" w14:textId="77777777" w:rsidR="004825BF" w:rsidRPr="00AF4251" w:rsidRDefault="004825BF" w:rsidP="004825BF">
      <w:pPr>
        <w:pStyle w:val="PL"/>
        <w:rPr>
          <w:lang w:eastAsia="zh-CN"/>
        </w:rPr>
      </w:pPr>
      <w:r w:rsidRPr="00AF4251">
        <w:rPr>
          <w:lang w:eastAsia="zh-CN"/>
        </w:rPr>
        <w:t xml:space="preserve">        point configured for the first uplink-downlink switching period is the </w:t>
      </w:r>
    </w:p>
    <w:p w14:paraId="7FF336C9" w14:textId="77777777" w:rsidR="004825BF" w:rsidRPr="00AF4251" w:rsidRDefault="004825BF" w:rsidP="004825BF">
      <w:pPr>
        <w:pStyle w:val="PL"/>
        <w:rPr>
          <w:lang w:eastAsia="zh-CN"/>
        </w:rPr>
      </w:pPr>
      <w:r w:rsidRPr="00AF4251">
        <w:rPr>
          <w:lang w:eastAsia="zh-CN"/>
        </w:rPr>
        <w:t xml:space="preserve">        DL transmission boundary of the TDD-UL-DL-Pattern where the RIM-RS </w:t>
      </w:r>
    </w:p>
    <w:p w14:paraId="3089C0F8" w14:textId="77777777" w:rsidR="004825BF" w:rsidRPr="00AF4251" w:rsidRDefault="004825BF" w:rsidP="004825BF">
      <w:pPr>
        <w:pStyle w:val="PL"/>
        <w:rPr>
          <w:lang w:eastAsia="zh-CN"/>
        </w:rPr>
      </w:pPr>
      <w:r w:rsidRPr="00AF4251">
        <w:rPr>
          <w:lang w:eastAsia="zh-CN"/>
        </w:rPr>
        <w:t xml:space="preserve">        resource is configured.</w:t>
      </w:r>
    </w:p>
    <w:p w14:paraId="2FBCBEFD"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76F7C207" w14:textId="77777777" w:rsidR="004825BF" w:rsidRPr="00AF4251" w:rsidRDefault="004825BF" w:rsidP="004825BF">
      <w:pPr>
        <w:pStyle w:val="PL"/>
        <w:rPr>
          <w:lang w:eastAsia="zh-CN"/>
        </w:rPr>
      </w:pPr>
      <w:r w:rsidRPr="00AF4251">
        <w:rPr>
          <w:lang w:eastAsia="zh-CN"/>
        </w:rPr>
        <w:t xml:space="preserve">        resources are configured in both TDD patterns, the reference points </w:t>
      </w:r>
    </w:p>
    <w:p w14:paraId="19DB89BF" w14:textId="77777777" w:rsidR="004825BF" w:rsidRPr="00AF4251" w:rsidRDefault="004825BF" w:rsidP="004825BF">
      <w:pPr>
        <w:pStyle w:val="PL"/>
        <w:rPr>
          <w:lang w:eastAsia="zh-CN"/>
        </w:rPr>
      </w:pPr>
      <w:r w:rsidRPr="00AF4251">
        <w:rPr>
          <w:lang w:eastAsia="zh-CN"/>
        </w:rPr>
        <w:t xml:space="preserve">        configured for first uplink-downlink switching period is the DL </w:t>
      </w:r>
    </w:p>
    <w:p w14:paraId="164019F7" w14:textId="77777777" w:rsidR="004825BF" w:rsidRPr="00AF4251" w:rsidRDefault="004825BF" w:rsidP="004825BF">
      <w:pPr>
        <w:pStyle w:val="PL"/>
        <w:rPr>
          <w:lang w:eastAsia="zh-CN"/>
        </w:rPr>
      </w:pPr>
      <w:r w:rsidRPr="00AF4251">
        <w:rPr>
          <w:lang w:eastAsia="zh-CN"/>
        </w:rPr>
        <w:t xml:space="preserve">        transmission boundary of the first TDD-UL-DL-Pattern.</w:t>
      </w:r>
    </w:p>
    <w:p w14:paraId="3430C756" w14:textId="77777777" w:rsidR="004825BF" w:rsidRPr="00AF4251" w:rsidRDefault="004825BF" w:rsidP="004825BF">
      <w:pPr>
        <w:pStyle w:val="PL"/>
        <w:rPr>
          <w:lang w:eastAsia="zh-CN"/>
        </w:rPr>
      </w:pPr>
    </w:p>
    <w:p w14:paraId="4E5C0755" w14:textId="77777777" w:rsidR="004825BF" w:rsidRPr="00AF4251" w:rsidRDefault="004825BF" w:rsidP="004825BF">
      <w:pPr>
        <w:pStyle w:val="PL"/>
        <w:rPr>
          <w:lang w:eastAsia="zh-CN"/>
        </w:rPr>
      </w:pPr>
      <w:r w:rsidRPr="00AF4251">
        <w:rPr>
          <w:lang w:eastAsia="zh-CN"/>
        </w:rPr>
        <w:t xml:space="preserve">        allowedValues: 2, 3..20*2*maxNrofSymbols-1, where maxNrofSymbols=14";</w:t>
      </w:r>
    </w:p>
    <w:p w14:paraId="3B922098" w14:textId="77777777" w:rsidR="004825BF" w:rsidRPr="00AF4251" w:rsidRDefault="004825BF" w:rsidP="004825BF">
      <w:pPr>
        <w:pStyle w:val="PL"/>
        <w:rPr>
          <w:lang w:eastAsia="zh-CN"/>
        </w:rPr>
      </w:pPr>
      <w:r w:rsidRPr="00AF4251">
        <w:rPr>
          <w:lang w:eastAsia="zh-CN"/>
        </w:rPr>
        <w:t xml:space="preserve">    }</w:t>
      </w:r>
    </w:p>
    <w:p w14:paraId="6FF94374" w14:textId="77777777" w:rsidR="004825BF" w:rsidRPr="00AF4251" w:rsidRDefault="004825BF" w:rsidP="004825BF">
      <w:pPr>
        <w:pStyle w:val="PL"/>
        <w:rPr>
          <w:lang w:eastAsia="zh-CN"/>
        </w:rPr>
      </w:pPr>
    </w:p>
    <w:p w14:paraId="489DA9FC" w14:textId="77777777" w:rsidR="004825BF" w:rsidRPr="00AF4251" w:rsidRDefault="004825BF" w:rsidP="004825BF">
      <w:pPr>
        <w:pStyle w:val="PL"/>
        <w:rPr>
          <w:lang w:eastAsia="zh-CN"/>
        </w:rPr>
      </w:pPr>
      <w:r w:rsidRPr="00AF4251">
        <w:rPr>
          <w:lang w:eastAsia="zh-CN"/>
        </w:rPr>
        <w:t xml:space="preserve">    leaf dlULSwitchingPeriod2 {</w:t>
      </w:r>
    </w:p>
    <w:p w14:paraId="638EF14D" w14:textId="77777777" w:rsidR="004825BF" w:rsidRPr="00AF4251" w:rsidRDefault="004825BF" w:rsidP="004825BF">
      <w:pPr>
        <w:pStyle w:val="PL"/>
        <w:rPr>
          <w:lang w:eastAsia="zh-CN"/>
        </w:rPr>
      </w:pPr>
      <w:r w:rsidRPr="00AF4251">
        <w:rPr>
          <w:lang w:eastAsia="zh-CN"/>
        </w:rPr>
        <w:t xml:space="preserve">      type enumeration {</w:t>
      </w:r>
    </w:p>
    <w:p w14:paraId="7DCBFF1F" w14:textId="77777777" w:rsidR="004825BF" w:rsidRPr="00AF4251" w:rsidRDefault="004825BF" w:rsidP="004825BF">
      <w:pPr>
        <w:pStyle w:val="PL"/>
        <w:rPr>
          <w:lang w:eastAsia="zh-CN"/>
        </w:rPr>
      </w:pPr>
      <w:r w:rsidRPr="00AF4251">
        <w:rPr>
          <w:lang w:eastAsia="zh-CN"/>
        </w:rPr>
        <w:t xml:space="preserve">        enum  MS0P5;</w:t>
      </w:r>
    </w:p>
    <w:p w14:paraId="16073489" w14:textId="77777777" w:rsidR="004825BF" w:rsidRPr="00AF4251" w:rsidRDefault="004825BF" w:rsidP="004825BF">
      <w:pPr>
        <w:pStyle w:val="PL"/>
        <w:rPr>
          <w:lang w:eastAsia="zh-CN"/>
        </w:rPr>
      </w:pPr>
      <w:r w:rsidRPr="00AF4251">
        <w:rPr>
          <w:lang w:eastAsia="zh-CN"/>
        </w:rPr>
        <w:t xml:space="preserve">        enum  MS0P625;</w:t>
      </w:r>
    </w:p>
    <w:p w14:paraId="2D773161" w14:textId="77777777" w:rsidR="004825BF" w:rsidRPr="00AF4251" w:rsidRDefault="004825BF" w:rsidP="004825BF">
      <w:pPr>
        <w:pStyle w:val="PL"/>
        <w:rPr>
          <w:lang w:eastAsia="zh-CN"/>
        </w:rPr>
      </w:pPr>
      <w:r w:rsidRPr="00AF4251">
        <w:rPr>
          <w:lang w:eastAsia="zh-CN"/>
        </w:rPr>
        <w:t xml:space="preserve">        enum  MS1;</w:t>
      </w:r>
    </w:p>
    <w:p w14:paraId="50AE2643" w14:textId="77777777" w:rsidR="004825BF" w:rsidRPr="00AF4251" w:rsidRDefault="004825BF" w:rsidP="004825BF">
      <w:pPr>
        <w:pStyle w:val="PL"/>
        <w:rPr>
          <w:lang w:eastAsia="zh-CN"/>
        </w:rPr>
      </w:pPr>
      <w:r w:rsidRPr="00AF4251">
        <w:rPr>
          <w:lang w:eastAsia="zh-CN"/>
        </w:rPr>
        <w:t xml:space="preserve">        enum  MS1P25;</w:t>
      </w:r>
    </w:p>
    <w:p w14:paraId="43FEB1E1" w14:textId="77777777" w:rsidR="004825BF" w:rsidRPr="00AF4251" w:rsidRDefault="004825BF" w:rsidP="004825BF">
      <w:pPr>
        <w:pStyle w:val="PL"/>
        <w:rPr>
          <w:lang w:eastAsia="zh-CN"/>
        </w:rPr>
      </w:pPr>
      <w:r w:rsidRPr="00AF4251">
        <w:rPr>
          <w:lang w:eastAsia="zh-CN"/>
        </w:rPr>
        <w:t xml:space="preserve">        enum  MS2;</w:t>
      </w:r>
    </w:p>
    <w:p w14:paraId="1CFAE0E7" w14:textId="77777777" w:rsidR="004825BF" w:rsidRPr="00AF4251" w:rsidRDefault="004825BF" w:rsidP="004825BF">
      <w:pPr>
        <w:pStyle w:val="PL"/>
        <w:rPr>
          <w:lang w:eastAsia="zh-CN"/>
        </w:rPr>
      </w:pPr>
      <w:r w:rsidRPr="00AF4251">
        <w:rPr>
          <w:lang w:eastAsia="zh-CN"/>
        </w:rPr>
        <w:t xml:space="preserve">        enum  MS2P5;</w:t>
      </w:r>
    </w:p>
    <w:p w14:paraId="5F92C16D" w14:textId="77777777" w:rsidR="004825BF" w:rsidRPr="00AF4251" w:rsidRDefault="004825BF" w:rsidP="004825BF">
      <w:pPr>
        <w:pStyle w:val="PL"/>
        <w:rPr>
          <w:lang w:eastAsia="zh-CN"/>
        </w:rPr>
      </w:pPr>
      <w:r w:rsidRPr="00AF4251">
        <w:rPr>
          <w:lang w:eastAsia="zh-CN"/>
        </w:rPr>
        <w:t xml:space="preserve">        enum  MS3;</w:t>
      </w:r>
    </w:p>
    <w:p w14:paraId="1C1365B1" w14:textId="77777777" w:rsidR="004825BF" w:rsidRPr="00AF4251" w:rsidRDefault="004825BF" w:rsidP="004825BF">
      <w:pPr>
        <w:pStyle w:val="PL"/>
        <w:rPr>
          <w:lang w:eastAsia="zh-CN"/>
        </w:rPr>
      </w:pPr>
      <w:r w:rsidRPr="00AF4251">
        <w:rPr>
          <w:lang w:eastAsia="zh-CN"/>
        </w:rPr>
        <w:t xml:space="preserve">        enum  MS4;</w:t>
      </w:r>
    </w:p>
    <w:p w14:paraId="2F30EAC7" w14:textId="77777777" w:rsidR="004825BF" w:rsidRPr="00AF4251" w:rsidRDefault="004825BF" w:rsidP="004825BF">
      <w:pPr>
        <w:pStyle w:val="PL"/>
        <w:rPr>
          <w:lang w:eastAsia="zh-CN"/>
        </w:rPr>
      </w:pPr>
      <w:r w:rsidRPr="00AF4251">
        <w:rPr>
          <w:lang w:eastAsia="zh-CN"/>
        </w:rPr>
        <w:t xml:space="preserve">        enum  MS5;</w:t>
      </w:r>
    </w:p>
    <w:p w14:paraId="02ABA5F8" w14:textId="77777777" w:rsidR="004825BF" w:rsidRPr="00AF4251" w:rsidRDefault="004825BF" w:rsidP="004825BF">
      <w:pPr>
        <w:pStyle w:val="PL"/>
        <w:rPr>
          <w:lang w:eastAsia="zh-CN"/>
        </w:rPr>
      </w:pPr>
      <w:r w:rsidRPr="00AF4251">
        <w:rPr>
          <w:lang w:eastAsia="zh-CN"/>
        </w:rPr>
        <w:t xml:space="preserve">        enum  MS10;</w:t>
      </w:r>
    </w:p>
    <w:p w14:paraId="0E0ACE20" w14:textId="77777777" w:rsidR="004825BF" w:rsidRPr="00AF4251" w:rsidRDefault="004825BF" w:rsidP="004825BF">
      <w:pPr>
        <w:pStyle w:val="PL"/>
        <w:rPr>
          <w:lang w:eastAsia="zh-CN"/>
        </w:rPr>
      </w:pPr>
      <w:r w:rsidRPr="00AF4251">
        <w:rPr>
          <w:lang w:eastAsia="zh-CN"/>
        </w:rPr>
        <w:t xml:space="preserve">      }</w:t>
      </w:r>
    </w:p>
    <w:p w14:paraId="4F92497D" w14:textId="77777777" w:rsidR="004825BF" w:rsidRPr="00AF4251" w:rsidRDefault="004825BF" w:rsidP="004825BF">
      <w:pPr>
        <w:pStyle w:val="PL"/>
        <w:rPr>
          <w:lang w:eastAsia="zh-CN"/>
        </w:rPr>
      </w:pPr>
      <w:r w:rsidRPr="00AF4251">
        <w:rPr>
          <w:lang w:eastAsia="zh-CN"/>
        </w:rPr>
        <w:t xml:space="preserve">      mandatory true;</w:t>
      </w:r>
    </w:p>
    <w:p w14:paraId="3A1A232B" w14:textId="77777777" w:rsidR="004825BF" w:rsidRPr="00AF4251" w:rsidRDefault="004825BF" w:rsidP="004825BF">
      <w:pPr>
        <w:pStyle w:val="PL"/>
        <w:rPr>
          <w:lang w:eastAsia="zh-CN"/>
        </w:rPr>
      </w:pPr>
      <w:r w:rsidRPr="00AF4251">
        <w:rPr>
          <w:lang w:eastAsia="zh-CN"/>
        </w:rPr>
        <w:t xml:space="preserve">      description "Used to configure the second uplink-downlink switching </w:t>
      </w:r>
    </w:p>
    <w:p w14:paraId="17C3EB89" w14:textId="77777777" w:rsidR="004825BF" w:rsidRPr="00AF4251" w:rsidRDefault="004825BF" w:rsidP="004825BF">
      <w:pPr>
        <w:pStyle w:val="PL"/>
        <w:rPr>
          <w:lang w:eastAsia="zh-CN"/>
        </w:rPr>
      </w:pPr>
      <w:r w:rsidRPr="00AF4251">
        <w:rPr>
          <w:lang w:eastAsia="zh-CN"/>
        </w:rPr>
        <w:t xml:space="preserve">        period (P2) for RIM RS transmission in the network, where one RIM RS is </w:t>
      </w:r>
    </w:p>
    <w:p w14:paraId="522FA21D" w14:textId="77777777" w:rsidR="004825BF" w:rsidRPr="00AF4251" w:rsidRDefault="004825BF" w:rsidP="004825BF">
      <w:pPr>
        <w:pStyle w:val="PL"/>
        <w:rPr>
          <w:lang w:eastAsia="zh-CN"/>
        </w:rPr>
      </w:pPr>
      <w:r w:rsidRPr="00AF4251">
        <w:rPr>
          <w:lang w:eastAsia="zh-CN"/>
        </w:rPr>
        <w:t xml:space="preserve">        configured in one uplink-downlink switching period </w:t>
      </w:r>
    </w:p>
    <w:p w14:paraId="086B06FC" w14:textId="77777777" w:rsidR="004825BF" w:rsidRPr="00AF4251" w:rsidRDefault="004825BF" w:rsidP="004825BF">
      <w:pPr>
        <w:pStyle w:val="PL"/>
        <w:rPr>
          <w:lang w:eastAsia="zh-CN"/>
        </w:rPr>
      </w:pPr>
      <w:r w:rsidRPr="00AF4251">
        <w:rPr>
          <w:lang w:eastAsia="zh-CN"/>
        </w:rPr>
        <w:t xml:space="preserve">        (see 38.211 subclause 7.4.1.6).</w:t>
      </w:r>
    </w:p>
    <w:p w14:paraId="0CF799DD" w14:textId="77777777" w:rsidR="004825BF" w:rsidRPr="00AF4251" w:rsidRDefault="004825BF" w:rsidP="004825BF">
      <w:pPr>
        <w:pStyle w:val="PL"/>
        <w:rPr>
          <w:lang w:eastAsia="zh-CN"/>
        </w:rPr>
      </w:pPr>
    </w:p>
    <w:p w14:paraId="11D65C20"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6798EAE0" w14:textId="77777777" w:rsidR="004825BF" w:rsidRPr="00AF4251" w:rsidRDefault="004825BF" w:rsidP="004825BF">
      <w:pPr>
        <w:pStyle w:val="PL"/>
        <w:rPr>
          <w:lang w:eastAsia="zh-CN"/>
        </w:rPr>
      </w:pPr>
      <w:r w:rsidRPr="00AF4251">
        <w:rPr>
          <w:lang w:eastAsia="zh-CN"/>
        </w:rPr>
        <w:t xml:space="preserve">        resources are configured in both TDD patterns, both </w:t>
      </w:r>
    </w:p>
    <w:p w14:paraId="70777681" w14:textId="77777777" w:rsidR="004825BF" w:rsidRPr="00AF4251" w:rsidRDefault="004825BF" w:rsidP="004825BF">
      <w:pPr>
        <w:pStyle w:val="PL"/>
        <w:rPr>
          <w:lang w:eastAsia="zh-CN"/>
        </w:rPr>
      </w:pPr>
      <w:r w:rsidRPr="00AF4251">
        <w:rPr>
          <w:lang w:eastAsia="zh-CN"/>
        </w:rPr>
        <w:t xml:space="preserve">        dl-UL-SwitchingPeriod1 and dl-UL-SwitchingPeriod2 are configured, </w:t>
      </w:r>
    </w:p>
    <w:p w14:paraId="320A189E" w14:textId="77777777" w:rsidR="004825BF" w:rsidRPr="00AF4251" w:rsidRDefault="004825BF" w:rsidP="004825BF">
      <w:pPr>
        <w:pStyle w:val="PL"/>
        <w:rPr>
          <w:lang w:eastAsia="zh-CN"/>
        </w:rPr>
      </w:pPr>
      <w:r w:rsidRPr="00AF4251">
        <w:rPr>
          <w:lang w:eastAsia="zh-CN"/>
        </w:rPr>
        <w:t xml:space="preserve">        where P2 equals to the transmission periodicity of the second </w:t>
      </w:r>
    </w:p>
    <w:p w14:paraId="485F32A6" w14:textId="77777777" w:rsidR="004825BF" w:rsidRPr="00AF4251" w:rsidRDefault="004825BF" w:rsidP="004825BF">
      <w:pPr>
        <w:pStyle w:val="PL"/>
        <w:rPr>
          <w:lang w:eastAsia="zh-CN"/>
        </w:rPr>
      </w:pPr>
      <w:r w:rsidRPr="00AF4251">
        <w:rPr>
          <w:lang w:eastAsia="zh-CN"/>
        </w:rPr>
        <w:t xml:space="preserve">        TDD-UL-DL-Pattern, and where (P1 + P2) divides 20 ms.</w:t>
      </w:r>
    </w:p>
    <w:p w14:paraId="0726EE90" w14:textId="77777777" w:rsidR="004825BF" w:rsidRPr="00AF4251" w:rsidRDefault="004825BF" w:rsidP="004825BF">
      <w:pPr>
        <w:pStyle w:val="PL"/>
        <w:rPr>
          <w:lang w:eastAsia="zh-CN"/>
        </w:rPr>
      </w:pPr>
    </w:p>
    <w:p w14:paraId="7B9ABF22" w14:textId="77777777" w:rsidR="004825BF" w:rsidRPr="00AF4251" w:rsidRDefault="004825BF" w:rsidP="004825BF">
      <w:pPr>
        <w:pStyle w:val="PL"/>
        <w:rPr>
          <w:lang w:eastAsia="zh-CN"/>
        </w:rPr>
      </w:pPr>
      <w:r w:rsidRPr="00AF4251">
        <w:rPr>
          <w:lang w:eastAsia="zh-CN"/>
        </w:rPr>
        <w:t xml:space="preserve">        allowedValues: MS0P5, MS0P625, MS1, MS1P25, MS2, MS2P5, MS3, MS4, MS5, </w:t>
      </w:r>
    </w:p>
    <w:p w14:paraId="7AA37DB9" w14:textId="77777777" w:rsidR="004825BF" w:rsidRPr="00AF4251" w:rsidRDefault="004825BF" w:rsidP="004825BF">
      <w:pPr>
        <w:pStyle w:val="PL"/>
        <w:rPr>
          <w:lang w:eastAsia="zh-CN"/>
        </w:rPr>
      </w:pPr>
      <w:r w:rsidRPr="00AF4251">
        <w:rPr>
          <w:lang w:eastAsia="zh-CN"/>
        </w:rPr>
        <w:t xml:space="preserve">          MS10</w:t>
      </w:r>
    </w:p>
    <w:p w14:paraId="6D1B2481" w14:textId="77777777" w:rsidR="004825BF" w:rsidRPr="00AF4251" w:rsidRDefault="004825BF" w:rsidP="004825BF">
      <w:pPr>
        <w:pStyle w:val="PL"/>
        <w:rPr>
          <w:lang w:eastAsia="zh-CN"/>
        </w:rPr>
      </w:pPr>
      <w:r w:rsidRPr="00AF4251">
        <w:rPr>
          <w:lang w:eastAsia="zh-CN"/>
        </w:rPr>
        <w:t xml:space="preserve">  </w:t>
      </w:r>
    </w:p>
    <w:p w14:paraId="45546445" w14:textId="77777777" w:rsidR="004825BF" w:rsidRPr="00AF4251" w:rsidRDefault="004825BF" w:rsidP="004825BF">
      <w:pPr>
        <w:pStyle w:val="PL"/>
        <w:rPr>
          <w:lang w:eastAsia="zh-CN"/>
        </w:rPr>
      </w:pPr>
      <w:r w:rsidRPr="00AF4251">
        <w:rPr>
          <w:lang w:eastAsia="zh-CN"/>
        </w:rPr>
        <w:t xml:space="preserve">        P2 is equivalent to T_(per,2)^RIM  (see 38.211 subclause 7.4.1.6)";</w:t>
      </w:r>
    </w:p>
    <w:p w14:paraId="51978B33" w14:textId="77777777" w:rsidR="004825BF" w:rsidRPr="00AF4251" w:rsidRDefault="004825BF" w:rsidP="004825BF">
      <w:pPr>
        <w:pStyle w:val="PL"/>
        <w:rPr>
          <w:lang w:eastAsia="zh-CN"/>
        </w:rPr>
      </w:pPr>
      <w:r w:rsidRPr="00AF4251">
        <w:rPr>
          <w:lang w:eastAsia="zh-CN"/>
        </w:rPr>
        <w:t xml:space="preserve">    }</w:t>
      </w:r>
    </w:p>
    <w:p w14:paraId="3DC3FF17" w14:textId="77777777" w:rsidR="004825BF" w:rsidRPr="00AF4251" w:rsidRDefault="004825BF" w:rsidP="004825BF">
      <w:pPr>
        <w:pStyle w:val="PL"/>
        <w:rPr>
          <w:lang w:eastAsia="zh-CN"/>
        </w:rPr>
      </w:pPr>
    </w:p>
    <w:p w14:paraId="231DEDD9" w14:textId="77777777" w:rsidR="004825BF" w:rsidRPr="00AF4251" w:rsidRDefault="004825BF" w:rsidP="004825BF">
      <w:pPr>
        <w:pStyle w:val="PL"/>
        <w:rPr>
          <w:lang w:eastAsia="zh-CN"/>
        </w:rPr>
      </w:pPr>
      <w:r w:rsidRPr="00AF4251">
        <w:rPr>
          <w:lang w:eastAsia="zh-CN"/>
        </w:rPr>
        <w:t xml:space="preserve">    leaf symbolOffsetOfReferencePoint2 {</w:t>
      </w:r>
    </w:p>
    <w:p w14:paraId="4E3A652A" w14:textId="77777777" w:rsidR="004825BF" w:rsidRPr="00AF4251" w:rsidRDefault="004825BF" w:rsidP="004825BF">
      <w:pPr>
        <w:pStyle w:val="PL"/>
        <w:rPr>
          <w:lang w:eastAsia="zh-CN"/>
        </w:rPr>
      </w:pPr>
      <w:r w:rsidRPr="00AF4251">
        <w:rPr>
          <w:lang w:eastAsia="zh-CN"/>
        </w:rPr>
        <w:t xml:space="preserve">      type uint32  {</w:t>
      </w:r>
    </w:p>
    <w:p w14:paraId="3147D31A" w14:textId="77777777" w:rsidR="004825BF" w:rsidRPr="00AF4251" w:rsidRDefault="004825BF" w:rsidP="004825BF">
      <w:pPr>
        <w:pStyle w:val="PL"/>
        <w:rPr>
          <w:lang w:eastAsia="zh-CN"/>
        </w:rPr>
      </w:pPr>
      <w:r w:rsidRPr="00AF4251">
        <w:rPr>
          <w:lang w:eastAsia="zh-CN"/>
        </w:rPr>
        <w:t xml:space="preserve">        range 2..327679 ;</w:t>
      </w:r>
    </w:p>
    <w:p w14:paraId="2B7A53EE" w14:textId="77777777" w:rsidR="004825BF" w:rsidRPr="00AF4251" w:rsidRDefault="004825BF" w:rsidP="004825BF">
      <w:pPr>
        <w:pStyle w:val="PL"/>
        <w:rPr>
          <w:lang w:eastAsia="zh-CN"/>
        </w:rPr>
      </w:pPr>
      <w:r w:rsidRPr="00AF4251">
        <w:rPr>
          <w:lang w:eastAsia="zh-CN"/>
        </w:rPr>
        <w:t xml:space="preserve">      }</w:t>
      </w:r>
    </w:p>
    <w:p w14:paraId="0EF28FE1" w14:textId="77777777" w:rsidR="004825BF" w:rsidRPr="00AF4251" w:rsidRDefault="004825BF" w:rsidP="004825BF">
      <w:pPr>
        <w:pStyle w:val="PL"/>
        <w:rPr>
          <w:lang w:eastAsia="zh-CN"/>
        </w:rPr>
      </w:pPr>
      <w:r w:rsidRPr="00AF4251">
        <w:rPr>
          <w:lang w:eastAsia="zh-CN"/>
        </w:rPr>
        <w:t xml:space="preserve">      mandatory true;</w:t>
      </w:r>
    </w:p>
    <w:p w14:paraId="0A8669FB" w14:textId="77777777" w:rsidR="004825BF" w:rsidRPr="00AF4251" w:rsidRDefault="004825BF" w:rsidP="004825BF">
      <w:pPr>
        <w:pStyle w:val="PL"/>
        <w:rPr>
          <w:lang w:eastAsia="zh-CN"/>
        </w:rPr>
      </w:pPr>
      <w:r w:rsidRPr="00AF4251">
        <w:rPr>
          <w:lang w:eastAsia="zh-CN"/>
        </w:rPr>
        <w:t xml:space="preserve">      description "This attribute is used to configure the reference point in </w:t>
      </w:r>
    </w:p>
    <w:p w14:paraId="619C8159" w14:textId="77777777" w:rsidR="004825BF" w:rsidRPr="00AF4251" w:rsidRDefault="004825BF" w:rsidP="004825BF">
      <w:pPr>
        <w:pStyle w:val="PL"/>
        <w:rPr>
          <w:lang w:eastAsia="zh-CN"/>
        </w:rPr>
      </w:pPr>
      <w:r w:rsidRPr="00AF4251">
        <w:rPr>
          <w:lang w:eastAsia="zh-CN"/>
        </w:rPr>
        <w:t xml:space="preserve">        the second uplink-downlink switching period, which is the symbol offset </w:t>
      </w:r>
    </w:p>
    <w:p w14:paraId="4C1B11E4" w14:textId="77777777" w:rsidR="004825BF" w:rsidRPr="00AF4251" w:rsidRDefault="004825BF" w:rsidP="004825BF">
      <w:pPr>
        <w:pStyle w:val="PL"/>
        <w:rPr>
          <w:lang w:eastAsia="zh-CN"/>
        </w:rPr>
      </w:pPr>
      <w:r w:rsidRPr="00AF4251">
        <w:rPr>
          <w:lang w:eastAsia="zh-CN"/>
        </w:rPr>
        <w:t xml:space="preserve">        of the reference point after starting boundary of the second </w:t>
      </w:r>
    </w:p>
    <w:p w14:paraId="458A3A82" w14:textId="77777777" w:rsidR="004825BF" w:rsidRPr="00AF4251" w:rsidRDefault="004825BF" w:rsidP="004825BF">
      <w:pPr>
        <w:pStyle w:val="PL"/>
        <w:rPr>
          <w:lang w:eastAsia="zh-CN"/>
        </w:rPr>
      </w:pPr>
      <w:r w:rsidRPr="00AF4251">
        <w:rPr>
          <w:lang w:eastAsia="zh-CN"/>
        </w:rPr>
        <w:t xml:space="preserve">        uplink-downlink switching period. Configured together with </w:t>
      </w:r>
    </w:p>
    <w:p w14:paraId="62F36F88" w14:textId="77777777" w:rsidR="004825BF" w:rsidRPr="00AF4251" w:rsidRDefault="004825BF" w:rsidP="004825BF">
      <w:pPr>
        <w:pStyle w:val="PL"/>
        <w:rPr>
          <w:lang w:eastAsia="zh-CN"/>
        </w:rPr>
      </w:pPr>
      <w:r w:rsidRPr="00AF4251">
        <w:rPr>
          <w:lang w:eastAsia="zh-CN"/>
        </w:rPr>
        <w:t xml:space="preserve">        dl-UL-SwitchingPeriod2 (see 38.211 subclause 7.4.1.6).</w:t>
      </w:r>
    </w:p>
    <w:p w14:paraId="300A9A3C" w14:textId="77777777" w:rsidR="004825BF" w:rsidRPr="00AF4251" w:rsidRDefault="004825BF" w:rsidP="004825BF">
      <w:pPr>
        <w:pStyle w:val="PL"/>
        <w:rPr>
          <w:lang w:eastAsia="zh-CN"/>
        </w:rPr>
      </w:pPr>
      <w:r w:rsidRPr="00AF4251">
        <w:rPr>
          <w:lang w:eastAsia="zh-CN"/>
        </w:rPr>
        <w:t xml:space="preserve">        When two concatenated TDD-UL-DL-Patterns are configured, and RIM-RS </w:t>
      </w:r>
    </w:p>
    <w:p w14:paraId="21CBC3DE" w14:textId="77777777" w:rsidR="004825BF" w:rsidRPr="00AF4251" w:rsidRDefault="004825BF" w:rsidP="004825BF">
      <w:pPr>
        <w:pStyle w:val="PL"/>
        <w:rPr>
          <w:lang w:eastAsia="zh-CN"/>
        </w:rPr>
      </w:pPr>
      <w:r w:rsidRPr="00AF4251">
        <w:rPr>
          <w:lang w:eastAsia="zh-CN"/>
        </w:rPr>
        <w:t xml:space="preserve">        resources are configured in both TDD patterns, the reference points </w:t>
      </w:r>
    </w:p>
    <w:p w14:paraId="2125EDD9" w14:textId="77777777" w:rsidR="004825BF" w:rsidRPr="00AF4251" w:rsidRDefault="004825BF" w:rsidP="004825BF">
      <w:pPr>
        <w:pStyle w:val="PL"/>
        <w:rPr>
          <w:lang w:eastAsia="zh-CN"/>
        </w:rPr>
      </w:pPr>
      <w:r w:rsidRPr="00AF4251">
        <w:rPr>
          <w:lang w:eastAsia="zh-CN"/>
        </w:rPr>
        <w:t xml:space="preserve">        configured for second uplink-downlink switching period is the </w:t>
      </w:r>
    </w:p>
    <w:p w14:paraId="47225B46" w14:textId="77777777" w:rsidR="004825BF" w:rsidRPr="00AF4251" w:rsidRDefault="004825BF" w:rsidP="004825BF">
      <w:pPr>
        <w:pStyle w:val="PL"/>
        <w:rPr>
          <w:lang w:eastAsia="zh-CN"/>
        </w:rPr>
      </w:pPr>
      <w:r w:rsidRPr="00AF4251">
        <w:rPr>
          <w:lang w:eastAsia="zh-CN"/>
        </w:rPr>
        <w:t xml:space="preserve">        DL transmission boundary of the second TDD-UL-DL-Pattern.</w:t>
      </w:r>
    </w:p>
    <w:p w14:paraId="0C14642D" w14:textId="77777777" w:rsidR="004825BF" w:rsidRPr="00AF4251" w:rsidRDefault="004825BF" w:rsidP="004825BF">
      <w:pPr>
        <w:pStyle w:val="PL"/>
        <w:rPr>
          <w:lang w:eastAsia="zh-CN"/>
        </w:rPr>
      </w:pPr>
    </w:p>
    <w:p w14:paraId="0553BA5D" w14:textId="77777777" w:rsidR="004825BF" w:rsidRPr="00AF4251" w:rsidRDefault="004825BF" w:rsidP="004825BF">
      <w:pPr>
        <w:pStyle w:val="PL"/>
        <w:rPr>
          <w:lang w:eastAsia="zh-CN"/>
        </w:rPr>
      </w:pPr>
      <w:r w:rsidRPr="00AF4251">
        <w:rPr>
          <w:lang w:eastAsia="zh-CN"/>
        </w:rPr>
        <w:t xml:space="preserve">        allowedValues: 2, 3..20*2*maxNrofSymbols-1, where maxNrofSymbols=14";</w:t>
      </w:r>
    </w:p>
    <w:p w14:paraId="7821351C" w14:textId="77777777" w:rsidR="004825BF" w:rsidRPr="00AF4251" w:rsidRDefault="004825BF" w:rsidP="004825BF">
      <w:pPr>
        <w:pStyle w:val="PL"/>
        <w:rPr>
          <w:lang w:eastAsia="zh-CN"/>
        </w:rPr>
      </w:pPr>
      <w:r w:rsidRPr="00AF4251">
        <w:rPr>
          <w:lang w:eastAsia="zh-CN"/>
        </w:rPr>
        <w:t xml:space="preserve">    }</w:t>
      </w:r>
    </w:p>
    <w:p w14:paraId="2CFF5D46" w14:textId="77777777" w:rsidR="004825BF" w:rsidRPr="00AF4251" w:rsidRDefault="004825BF" w:rsidP="004825BF">
      <w:pPr>
        <w:pStyle w:val="PL"/>
        <w:rPr>
          <w:lang w:eastAsia="zh-CN"/>
        </w:rPr>
      </w:pPr>
    </w:p>
    <w:p w14:paraId="5BAA01B2" w14:textId="77777777" w:rsidR="004825BF" w:rsidRPr="00AF4251" w:rsidRDefault="004825BF" w:rsidP="004825BF">
      <w:pPr>
        <w:pStyle w:val="PL"/>
        <w:rPr>
          <w:lang w:eastAsia="zh-CN"/>
        </w:rPr>
      </w:pPr>
      <w:r w:rsidRPr="00AF4251">
        <w:rPr>
          <w:lang w:eastAsia="zh-CN"/>
        </w:rPr>
        <w:t xml:space="preserve">    leaf totalnrofSetIdofRS1 {</w:t>
      </w:r>
    </w:p>
    <w:p w14:paraId="240FFD81" w14:textId="77777777" w:rsidR="004825BF" w:rsidRPr="00AF4251" w:rsidRDefault="004825BF" w:rsidP="004825BF">
      <w:pPr>
        <w:pStyle w:val="PL"/>
        <w:rPr>
          <w:lang w:eastAsia="zh-CN"/>
        </w:rPr>
      </w:pPr>
      <w:r w:rsidRPr="00AF4251">
        <w:rPr>
          <w:lang w:eastAsia="zh-CN"/>
        </w:rPr>
        <w:t xml:space="preserve">      type uint32  {</w:t>
      </w:r>
    </w:p>
    <w:p w14:paraId="147D10A9" w14:textId="77777777" w:rsidR="004825BF" w:rsidRPr="00AF4251" w:rsidRDefault="004825BF" w:rsidP="004825BF">
      <w:pPr>
        <w:pStyle w:val="PL"/>
        <w:rPr>
          <w:lang w:eastAsia="zh-CN"/>
        </w:rPr>
      </w:pPr>
      <w:r w:rsidRPr="00AF4251">
        <w:rPr>
          <w:lang w:eastAsia="zh-CN"/>
        </w:rPr>
        <w:t xml:space="preserve">        range 0..4194303 ;</w:t>
      </w:r>
    </w:p>
    <w:p w14:paraId="1CF4F239" w14:textId="77777777" w:rsidR="004825BF" w:rsidRPr="00AF4251" w:rsidRDefault="004825BF" w:rsidP="004825BF">
      <w:pPr>
        <w:pStyle w:val="PL"/>
        <w:rPr>
          <w:lang w:eastAsia="zh-CN"/>
        </w:rPr>
      </w:pPr>
      <w:r w:rsidRPr="00AF4251">
        <w:rPr>
          <w:lang w:eastAsia="zh-CN"/>
        </w:rPr>
        <w:t xml:space="preserve">      }</w:t>
      </w:r>
    </w:p>
    <w:p w14:paraId="7BFD2B7A" w14:textId="77777777" w:rsidR="004825BF" w:rsidRPr="00AF4251" w:rsidRDefault="004825BF" w:rsidP="004825BF">
      <w:pPr>
        <w:pStyle w:val="PL"/>
        <w:rPr>
          <w:lang w:eastAsia="zh-CN"/>
        </w:rPr>
      </w:pPr>
      <w:r w:rsidRPr="00AF4251">
        <w:rPr>
          <w:lang w:eastAsia="zh-CN"/>
        </w:rPr>
        <w:t xml:space="preserve">      mandatory true;</w:t>
      </w:r>
    </w:p>
    <w:p w14:paraId="3A79DF0E" w14:textId="77777777" w:rsidR="004825BF" w:rsidRPr="00AF4251" w:rsidRDefault="004825BF" w:rsidP="004825BF">
      <w:pPr>
        <w:pStyle w:val="PL"/>
        <w:rPr>
          <w:lang w:eastAsia="zh-CN"/>
        </w:rPr>
      </w:pPr>
      <w:r w:rsidRPr="00AF4251">
        <w:rPr>
          <w:lang w:eastAsia="zh-CN"/>
        </w:rPr>
        <w:t xml:space="preserve">      description "It is the total number of set IDs for RIM RS-1 </w:t>
      </w:r>
    </w:p>
    <w:p w14:paraId="706F001D" w14:textId="77777777" w:rsidR="004825BF" w:rsidRPr="00AF4251" w:rsidRDefault="004825BF" w:rsidP="004825BF">
      <w:pPr>
        <w:pStyle w:val="PL"/>
        <w:rPr>
          <w:lang w:eastAsia="zh-CN"/>
        </w:rPr>
      </w:pPr>
      <w:r w:rsidRPr="00AF4251">
        <w:rPr>
          <w:lang w:eastAsia="zh-CN"/>
        </w:rPr>
        <w:t xml:space="preserve">        (N_setID ^RIM,1) (see 38.211 subclause 7.4.1.6).</w:t>
      </w:r>
    </w:p>
    <w:p w14:paraId="6D64452E" w14:textId="77777777" w:rsidR="004825BF" w:rsidRPr="00AF4251" w:rsidRDefault="004825BF" w:rsidP="004825BF">
      <w:pPr>
        <w:pStyle w:val="PL"/>
        <w:rPr>
          <w:lang w:eastAsia="zh-CN"/>
        </w:rPr>
      </w:pPr>
    </w:p>
    <w:p w14:paraId="3ABEDE3D" w14:textId="77777777" w:rsidR="004825BF" w:rsidRPr="00AF4251" w:rsidRDefault="004825BF" w:rsidP="004825BF">
      <w:pPr>
        <w:pStyle w:val="PL"/>
        <w:rPr>
          <w:lang w:eastAsia="zh-CN"/>
        </w:rPr>
      </w:pPr>
      <w:r w:rsidRPr="00AF4251">
        <w:rPr>
          <w:lang w:eastAsia="zh-CN"/>
        </w:rPr>
        <w:t xml:space="preserve">        allowedValues: 0,1...2^22-1";</w:t>
      </w:r>
    </w:p>
    <w:p w14:paraId="47608C9F" w14:textId="77777777" w:rsidR="004825BF" w:rsidRPr="00AF4251" w:rsidRDefault="004825BF" w:rsidP="004825BF">
      <w:pPr>
        <w:pStyle w:val="PL"/>
        <w:rPr>
          <w:lang w:eastAsia="zh-CN"/>
        </w:rPr>
      </w:pPr>
      <w:r w:rsidRPr="00AF4251">
        <w:rPr>
          <w:lang w:eastAsia="zh-CN"/>
        </w:rPr>
        <w:t xml:space="preserve">    }</w:t>
      </w:r>
    </w:p>
    <w:p w14:paraId="5DFF8E05" w14:textId="77777777" w:rsidR="004825BF" w:rsidRPr="00AF4251" w:rsidRDefault="004825BF" w:rsidP="004825BF">
      <w:pPr>
        <w:pStyle w:val="PL"/>
        <w:rPr>
          <w:lang w:eastAsia="zh-CN"/>
        </w:rPr>
      </w:pPr>
    </w:p>
    <w:p w14:paraId="2FF842FD" w14:textId="77777777" w:rsidR="004825BF" w:rsidRPr="00AF4251" w:rsidRDefault="004825BF" w:rsidP="004825BF">
      <w:pPr>
        <w:pStyle w:val="PL"/>
        <w:rPr>
          <w:lang w:eastAsia="zh-CN"/>
        </w:rPr>
      </w:pPr>
      <w:r w:rsidRPr="00AF4251">
        <w:rPr>
          <w:lang w:eastAsia="zh-CN"/>
        </w:rPr>
        <w:t xml:space="preserve">    leaf totalnrofSetIdofRS2 {</w:t>
      </w:r>
    </w:p>
    <w:p w14:paraId="622EB056" w14:textId="77777777" w:rsidR="004825BF" w:rsidRPr="00AF4251" w:rsidRDefault="004825BF" w:rsidP="004825BF">
      <w:pPr>
        <w:pStyle w:val="PL"/>
        <w:rPr>
          <w:lang w:eastAsia="zh-CN"/>
        </w:rPr>
      </w:pPr>
      <w:r w:rsidRPr="00AF4251">
        <w:rPr>
          <w:lang w:eastAsia="zh-CN"/>
        </w:rPr>
        <w:t xml:space="preserve">      type uint32  {</w:t>
      </w:r>
    </w:p>
    <w:p w14:paraId="342FB792" w14:textId="77777777" w:rsidR="004825BF" w:rsidRPr="00AF4251" w:rsidRDefault="004825BF" w:rsidP="004825BF">
      <w:pPr>
        <w:pStyle w:val="PL"/>
        <w:rPr>
          <w:lang w:eastAsia="zh-CN"/>
        </w:rPr>
      </w:pPr>
      <w:r w:rsidRPr="00AF4251">
        <w:rPr>
          <w:lang w:eastAsia="zh-CN"/>
        </w:rPr>
        <w:t xml:space="preserve">        range 0..4194304 ;</w:t>
      </w:r>
    </w:p>
    <w:p w14:paraId="25A23E32" w14:textId="77777777" w:rsidR="004825BF" w:rsidRPr="00AF4251" w:rsidRDefault="004825BF" w:rsidP="004825BF">
      <w:pPr>
        <w:pStyle w:val="PL"/>
        <w:rPr>
          <w:lang w:eastAsia="zh-CN"/>
        </w:rPr>
      </w:pPr>
      <w:r w:rsidRPr="00AF4251">
        <w:rPr>
          <w:lang w:eastAsia="zh-CN"/>
        </w:rPr>
        <w:t xml:space="preserve">      }</w:t>
      </w:r>
    </w:p>
    <w:p w14:paraId="5C38DC0E" w14:textId="77777777" w:rsidR="004825BF" w:rsidRPr="00AF4251" w:rsidRDefault="004825BF" w:rsidP="004825BF">
      <w:pPr>
        <w:pStyle w:val="PL"/>
        <w:rPr>
          <w:lang w:eastAsia="zh-CN"/>
        </w:rPr>
      </w:pPr>
      <w:r w:rsidRPr="00AF4251">
        <w:rPr>
          <w:lang w:eastAsia="zh-CN"/>
        </w:rPr>
        <w:t xml:space="preserve">      mandatory true;</w:t>
      </w:r>
    </w:p>
    <w:p w14:paraId="0C5EE167" w14:textId="77777777" w:rsidR="004825BF" w:rsidRPr="00AF4251" w:rsidRDefault="004825BF" w:rsidP="004825BF">
      <w:pPr>
        <w:pStyle w:val="PL"/>
        <w:rPr>
          <w:lang w:eastAsia="zh-CN"/>
        </w:rPr>
      </w:pPr>
      <w:r w:rsidRPr="00AF4251">
        <w:rPr>
          <w:lang w:eastAsia="zh-CN"/>
        </w:rPr>
        <w:t xml:space="preserve">      description "It is the total number of set IDs for RIM RS-2 </w:t>
      </w:r>
    </w:p>
    <w:p w14:paraId="2EF9D781" w14:textId="77777777" w:rsidR="004825BF" w:rsidRPr="00AF4251" w:rsidRDefault="004825BF" w:rsidP="004825BF">
      <w:pPr>
        <w:pStyle w:val="PL"/>
        <w:rPr>
          <w:lang w:eastAsia="zh-CN"/>
        </w:rPr>
      </w:pPr>
      <w:r w:rsidRPr="00AF4251">
        <w:rPr>
          <w:lang w:eastAsia="zh-CN"/>
        </w:rPr>
        <w:t xml:space="preserve">        (N_setID^RIM,2) (see 38.211 subclause 7.4.1.6).</w:t>
      </w:r>
    </w:p>
    <w:p w14:paraId="41CD3459" w14:textId="77777777" w:rsidR="004825BF" w:rsidRPr="00AF4251" w:rsidRDefault="004825BF" w:rsidP="004825BF">
      <w:pPr>
        <w:pStyle w:val="PL"/>
        <w:rPr>
          <w:lang w:eastAsia="zh-CN"/>
        </w:rPr>
      </w:pPr>
    </w:p>
    <w:p w14:paraId="785E14EB" w14:textId="77777777" w:rsidR="004825BF" w:rsidRPr="00AF4251" w:rsidRDefault="004825BF" w:rsidP="004825BF">
      <w:pPr>
        <w:pStyle w:val="PL"/>
        <w:rPr>
          <w:lang w:eastAsia="zh-CN"/>
        </w:rPr>
      </w:pPr>
      <w:r w:rsidRPr="00AF4251">
        <w:rPr>
          <w:lang w:eastAsia="zh-CN"/>
        </w:rPr>
        <w:t xml:space="preserve">        allowedValues: 0,1...2^22";</w:t>
      </w:r>
    </w:p>
    <w:p w14:paraId="4C556C5D" w14:textId="77777777" w:rsidR="004825BF" w:rsidRPr="00AF4251" w:rsidRDefault="004825BF" w:rsidP="004825BF">
      <w:pPr>
        <w:pStyle w:val="PL"/>
        <w:rPr>
          <w:lang w:eastAsia="zh-CN"/>
        </w:rPr>
      </w:pPr>
      <w:r w:rsidRPr="00AF4251">
        <w:rPr>
          <w:lang w:eastAsia="zh-CN"/>
        </w:rPr>
        <w:t xml:space="preserve">    }</w:t>
      </w:r>
    </w:p>
    <w:p w14:paraId="042B0255" w14:textId="77777777" w:rsidR="004825BF" w:rsidRPr="00AF4251" w:rsidRDefault="004825BF" w:rsidP="004825BF">
      <w:pPr>
        <w:pStyle w:val="PL"/>
        <w:rPr>
          <w:lang w:eastAsia="zh-CN"/>
        </w:rPr>
      </w:pPr>
    </w:p>
    <w:p w14:paraId="0105227E" w14:textId="77777777" w:rsidR="004825BF" w:rsidRPr="00AF4251" w:rsidRDefault="004825BF" w:rsidP="004825BF">
      <w:pPr>
        <w:pStyle w:val="PL"/>
        <w:rPr>
          <w:lang w:eastAsia="zh-CN"/>
        </w:rPr>
      </w:pPr>
      <w:r w:rsidRPr="00AF4251">
        <w:rPr>
          <w:lang w:eastAsia="zh-CN"/>
        </w:rPr>
        <w:t xml:space="preserve">    leaf nrofConsecutiveRIMRS1 {</w:t>
      </w:r>
    </w:p>
    <w:p w14:paraId="3D08E44F" w14:textId="77777777" w:rsidR="004825BF" w:rsidRPr="00AF4251" w:rsidRDefault="004825BF" w:rsidP="004825BF">
      <w:pPr>
        <w:pStyle w:val="PL"/>
        <w:rPr>
          <w:lang w:eastAsia="zh-CN"/>
        </w:rPr>
      </w:pPr>
      <w:r w:rsidRPr="00AF4251">
        <w:rPr>
          <w:lang w:eastAsia="zh-CN"/>
        </w:rPr>
        <w:t xml:space="preserve">      type uint8 {</w:t>
      </w:r>
    </w:p>
    <w:p w14:paraId="192B8ECF" w14:textId="77777777" w:rsidR="004825BF" w:rsidRPr="00AF4251" w:rsidRDefault="004825BF" w:rsidP="004825BF">
      <w:pPr>
        <w:pStyle w:val="PL"/>
        <w:rPr>
          <w:lang w:eastAsia="zh-CN"/>
        </w:rPr>
      </w:pPr>
      <w:r w:rsidRPr="00AF4251">
        <w:rPr>
          <w:lang w:eastAsia="zh-CN"/>
        </w:rPr>
        <w:t xml:space="preserve">        range 1|2|4|8 ;</w:t>
      </w:r>
    </w:p>
    <w:p w14:paraId="37124D8D" w14:textId="77777777" w:rsidR="004825BF" w:rsidRPr="00AF4251" w:rsidRDefault="004825BF" w:rsidP="004825BF">
      <w:pPr>
        <w:pStyle w:val="PL"/>
        <w:rPr>
          <w:lang w:eastAsia="zh-CN"/>
        </w:rPr>
      </w:pPr>
      <w:r w:rsidRPr="00AF4251">
        <w:rPr>
          <w:lang w:eastAsia="zh-CN"/>
        </w:rPr>
        <w:t xml:space="preserve">      }</w:t>
      </w:r>
    </w:p>
    <w:p w14:paraId="5435F675" w14:textId="77777777" w:rsidR="004825BF" w:rsidRPr="00AF4251" w:rsidRDefault="004825BF" w:rsidP="004825BF">
      <w:pPr>
        <w:pStyle w:val="PL"/>
        <w:rPr>
          <w:lang w:eastAsia="zh-CN"/>
        </w:rPr>
      </w:pPr>
      <w:r w:rsidRPr="00AF4251">
        <w:rPr>
          <w:lang w:eastAsia="zh-CN"/>
        </w:rPr>
        <w:t xml:space="preserve">      mandatory true;</w:t>
      </w:r>
    </w:p>
    <w:p w14:paraId="353CD759" w14:textId="77777777" w:rsidR="004825BF" w:rsidRPr="00AF4251" w:rsidRDefault="004825BF" w:rsidP="004825BF">
      <w:pPr>
        <w:pStyle w:val="PL"/>
        <w:rPr>
          <w:lang w:eastAsia="zh-CN"/>
        </w:rPr>
      </w:pPr>
      <w:r w:rsidRPr="00AF4251">
        <w:rPr>
          <w:lang w:eastAsia="zh-CN"/>
        </w:rPr>
        <w:t xml:space="preserve">      description "It is the number of consecutive uplink-downlink switching </w:t>
      </w:r>
    </w:p>
    <w:p w14:paraId="7A1E39EF" w14:textId="77777777" w:rsidR="004825BF" w:rsidRPr="00AF4251" w:rsidRDefault="004825BF" w:rsidP="004825BF">
      <w:pPr>
        <w:pStyle w:val="PL"/>
        <w:rPr>
          <w:lang w:eastAsia="zh-CN"/>
        </w:rPr>
      </w:pPr>
      <w:r w:rsidRPr="00AF4251">
        <w:rPr>
          <w:lang w:eastAsia="zh-CN"/>
        </w:rPr>
        <w:t xml:space="preserve">        periods for RS-1 (R1) for repetition/near-far indication:. </w:t>
      </w:r>
    </w:p>
    <w:p w14:paraId="74A18666" w14:textId="77777777" w:rsidR="004825BF" w:rsidRPr="00AF4251" w:rsidRDefault="004825BF" w:rsidP="004825BF">
      <w:pPr>
        <w:pStyle w:val="PL"/>
        <w:rPr>
          <w:lang w:eastAsia="zh-CN"/>
        </w:rPr>
      </w:pPr>
      <w:r w:rsidRPr="00AF4251">
        <w:rPr>
          <w:lang w:eastAsia="zh-CN"/>
        </w:rPr>
        <w:t xml:space="preserve">        (see 38.211 subclause 7.4.1.6).</w:t>
      </w:r>
    </w:p>
    <w:p w14:paraId="73ADEB91" w14:textId="77777777" w:rsidR="004825BF" w:rsidRPr="00AF4251" w:rsidRDefault="004825BF" w:rsidP="004825BF">
      <w:pPr>
        <w:pStyle w:val="PL"/>
        <w:rPr>
          <w:lang w:eastAsia="zh-CN"/>
        </w:rPr>
      </w:pPr>
    </w:p>
    <w:p w14:paraId="723304E5" w14:textId="77777777" w:rsidR="004825BF" w:rsidRPr="00AF4251" w:rsidRDefault="004825BF" w:rsidP="004825BF">
      <w:pPr>
        <w:pStyle w:val="PL"/>
        <w:rPr>
          <w:lang w:eastAsia="zh-CN"/>
        </w:rPr>
      </w:pPr>
      <w:r w:rsidRPr="00AF4251">
        <w:rPr>
          <w:lang w:eastAsia="zh-CN"/>
        </w:rPr>
        <w:t xml:space="preserve">        allowedValues: 1,2,4,8";</w:t>
      </w:r>
    </w:p>
    <w:p w14:paraId="2A4FC2B3" w14:textId="77777777" w:rsidR="004825BF" w:rsidRPr="00AF4251" w:rsidRDefault="004825BF" w:rsidP="004825BF">
      <w:pPr>
        <w:pStyle w:val="PL"/>
        <w:rPr>
          <w:lang w:eastAsia="zh-CN"/>
        </w:rPr>
      </w:pPr>
      <w:r w:rsidRPr="00AF4251">
        <w:rPr>
          <w:lang w:eastAsia="zh-CN"/>
        </w:rPr>
        <w:t xml:space="preserve">    }</w:t>
      </w:r>
    </w:p>
    <w:p w14:paraId="50ED0A18" w14:textId="77777777" w:rsidR="004825BF" w:rsidRPr="00AF4251" w:rsidRDefault="004825BF" w:rsidP="004825BF">
      <w:pPr>
        <w:pStyle w:val="PL"/>
        <w:rPr>
          <w:lang w:eastAsia="zh-CN"/>
        </w:rPr>
      </w:pPr>
    </w:p>
    <w:p w14:paraId="30A915FC" w14:textId="77777777" w:rsidR="004825BF" w:rsidRPr="00AF4251" w:rsidRDefault="004825BF" w:rsidP="004825BF">
      <w:pPr>
        <w:pStyle w:val="PL"/>
        <w:rPr>
          <w:lang w:eastAsia="zh-CN"/>
        </w:rPr>
      </w:pPr>
      <w:r w:rsidRPr="00AF4251">
        <w:rPr>
          <w:lang w:eastAsia="zh-CN"/>
        </w:rPr>
        <w:t xml:space="preserve">    leaf nrofConsecutiveRIMRS2 {</w:t>
      </w:r>
    </w:p>
    <w:p w14:paraId="61BD212A" w14:textId="77777777" w:rsidR="004825BF" w:rsidRPr="00AF4251" w:rsidRDefault="004825BF" w:rsidP="004825BF">
      <w:pPr>
        <w:pStyle w:val="PL"/>
        <w:rPr>
          <w:lang w:eastAsia="zh-CN"/>
        </w:rPr>
      </w:pPr>
      <w:r w:rsidRPr="00AF4251">
        <w:rPr>
          <w:lang w:eastAsia="zh-CN"/>
        </w:rPr>
        <w:t xml:space="preserve">      type uint8 {</w:t>
      </w:r>
    </w:p>
    <w:p w14:paraId="2FAE2013" w14:textId="77777777" w:rsidR="004825BF" w:rsidRPr="00AF4251" w:rsidRDefault="004825BF" w:rsidP="004825BF">
      <w:pPr>
        <w:pStyle w:val="PL"/>
        <w:rPr>
          <w:lang w:eastAsia="zh-CN"/>
        </w:rPr>
      </w:pPr>
      <w:r w:rsidRPr="00AF4251">
        <w:rPr>
          <w:lang w:eastAsia="zh-CN"/>
        </w:rPr>
        <w:t xml:space="preserve">        range 1|2|4|8 ;</w:t>
      </w:r>
    </w:p>
    <w:p w14:paraId="46114E3F" w14:textId="77777777" w:rsidR="004825BF" w:rsidRPr="00AF4251" w:rsidRDefault="004825BF" w:rsidP="004825BF">
      <w:pPr>
        <w:pStyle w:val="PL"/>
        <w:rPr>
          <w:lang w:eastAsia="zh-CN"/>
        </w:rPr>
      </w:pPr>
      <w:r w:rsidRPr="00AF4251">
        <w:rPr>
          <w:lang w:eastAsia="zh-CN"/>
        </w:rPr>
        <w:t xml:space="preserve">      }</w:t>
      </w:r>
    </w:p>
    <w:p w14:paraId="20F39C75" w14:textId="77777777" w:rsidR="004825BF" w:rsidRPr="00AF4251" w:rsidRDefault="004825BF" w:rsidP="004825BF">
      <w:pPr>
        <w:pStyle w:val="PL"/>
        <w:rPr>
          <w:lang w:eastAsia="zh-CN"/>
        </w:rPr>
      </w:pPr>
      <w:r w:rsidRPr="00AF4251">
        <w:rPr>
          <w:lang w:eastAsia="zh-CN"/>
        </w:rPr>
        <w:t xml:space="preserve">      mandatory true;</w:t>
      </w:r>
    </w:p>
    <w:p w14:paraId="3CC5F89D" w14:textId="77777777" w:rsidR="004825BF" w:rsidRPr="00AF4251" w:rsidRDefault="004825BF" w:rsidP="004825BF">
      <w:pPr>
        <w:pStyle w:val="PL"/>
        <w:rPr>
          <w:lang w:eastAsia="zh-CN"/>
        </w:rPr>
      </w:pPr>
      <w:r w:rsidRPr="00AF4251">
        <w:rPr>
          <w:lang w:eastAsia="zh-CN"/>
        </w:rPr>
        <w:t xml:space="preserve">      description "It is the number of consecutive uplink-downlink switching </w:t>
      </w:r>
    </w:p>
    <w:p w14:paraId="11DF7D26" w14:textId="77777777" w:rsidR="004825BF" w:rsidRPr="00AF4251" w:rsidRDefault="004825BF" w:rsidP="004825BF">
      <w:pPr>
        <w:pStyle w:val="PL"/>
        <w:rPr>
          <w:lang w:eastAsia="zh-CN"/>
        </w:rPr>
      </w:pPr>
      <w:r w:rsidRPr="00AF4251">
        <w:rPr>
          <w:lang w:eastAsia="zh-CN"/>
        </w:rPr>
        <w:t xml:space="preserve">        periods for RS-2 (R2) for repetition/near-far indication. </w:t>
      </w:r>
    </w:p>
    <w:p w14:paraId="45D0D3AD" w14:textId="77777777" w:rsidR="004825BF" w:rsidRPr="00AF4251" w:rsidRDefault="004825BF" w:rsidP="004825BF">
      <w:pPr>
        <w:pStyle w:val="PL"/>
        <w:rPr>
          <w:lang w:eastAsia="zh-CN"/>
        </w:rPr>
      </w:pPr>
      <w:r w:rsidRPr="00AF4251">
        <w:rPr>
          <w:lang w:eastAsia="zh-CN"/>
        </w:rPr>
        <w:t xml:space="preserve">        (see 38.211 subclause 7.4.1.6).</w:t>
      </w:r>
    </w:p>
    <w:p w14:paraId="77556883" w14:textId="77777777" w:rsidR="004825BF" w:rsidRPr="00AF4251" w:rsidRDefault="004825BF" w:rsidP="004825BF">
      <w:pPr>
        <w:pStyle w:val="PL"/>
        <w:rPr>
          <w:lang w:eastAsia="zh-CN"/>
        </w:rPr>
      </w:pPr>
    </w:p>
    <w:p w14:paraId="22977389" w14:textId="77777777" w:rsidR="004825BF" w:rsidRPr="00AF4251" w:rsidRDefault="004825BF" w:rsidP="004825BF">
      <w:pPr>
        <w:pStyle w:val="PL"/>
        <w:rPr>
          <w:lang w:eastAsia="zh-CN"/>
        </w:rPr>
      </w:pPr>
      <w:r w:rsidRPr="00AF4251">
        <w:rPr>
          <w:lang w:eastAsia="zh-CN"/>
        </w:rPr>
        <w:t xml:space="preserve">        allowedValues: 1,2,4,8";</w:t>
      </w:r>
    </w:p>
    <w:p w14:paraId="273811AF" w14:textId="77777777" w:rsidR="004825BF" w:rsidRPr="00AF4251" w:rsidRDefault="004825BF" w:rsidP="004825BF">
      <w:pPr>
        <w:pStyle w:val="PL"/>
        <w:rPr>
          <w:lang w:eastAsia="zh-CN"/>
        </w:rPr>
      </w:pPr>
      <w:r w:rsidRPr="00AF4251">
        <w:rPr>
          <w:lang w:eastAsia="zh-CN"/>
        </w:rPr>
        <w:t xml:space="preserve">    }</w:t>
      </w:r>
    </w:p>
    <w:p w14:paraId="2D0B21EB" w14:textId="77777777" w:rsidR="004825BF" w:rsidRPr="00AF4251" w:rsidRDefault="004825BF" w:rsidP="004825BF">
      <w:pPr>
        <w:pStyle w:val="PL"/>
        <w:rPr>
          <w:lang w:eastAsia="zh-CN"/>
        </w:rPr>
      </w:pPr>
    </w:p>
    <w:p w14:paraId="1F2108D1" w14:textId="77777777" w:rsidR="004825BF" w:rsidRPr="00AF4251" w:rsidRDefault="004825BF" w:rsidP="004825BF">
      <w:pPr>
        <w:pStyle w:val="PL"/>
        <w:rPr>
          <w:lang w:eastAsia="zh-CN"/>
        </w:rPr>
      </w:pPr>
      <w:r w:rsidRPr="00AF4251">
        <w:rPr>
          <w:lang w:eastAsia="zh-CN"/>
        </w:rPr>
        <w:t xml:space="preserve">    leaf-list consecutiveRIMRS1List {</w:t>
      </w:r>
    </w:p>
    <w:p w14:paraId="515C089A" w14:textId="77777777" w:rsidR="004825BF" w:rsidRPr="00AF4251" w:rsidRDefault="004825BF" w:rsidP="004825BF">
      <w:pPr>
        <w:pStyle w:val="PL"/>
        <w:rPr>
          <w:lang w:eastAsia="zh-CN"/>
        </w:rPr>
      </w:pPr>
      <w:r w:rsidRPr="00AF4251">
        <w:rPr>
          <w:lang w:eastAsia="zh-CN"/>
        </w:rPr>
        <w:t xml:space="preserve">      type  uint32 {</w:t>
      </w:r>
    </w:p>
    <w:p w14:paraId="52C2CB25" w14:textId="77777777" w:rsidR="004825BF" w:rsidRPr="00AF4251" w:rsidRDefault="004825BF" w:rsidP="004825BF">
      <w:pPr>
        <w:pStyle w:val="PL"/>
        <w:rPr>
          <w:lang w:eastAsia="zh-CN"/>
        </w:rPr>
      </w:pPr>
      <w:r w:rsidRPr="00AF4251">
        <w:rPr>
          <w:lang w:eastAsia="zh-CN"/>
        </w:rPr>
        <w:t xml:space="preserve">        range 2..327679 ;</w:t>
      </w:r>
    </w:p>
    <w:p w14:paraId="15F8240F" w14:textId="77777777" w:rsidR="004825BF" w:rsidRPr="00AF4251" w:rsidRDefault="004825BF" w:rsidP="004825BF">
      <w:pPr>
        <w:pStyle w:val="PL"/>
        <w:rPr>
          <w:lang w:eastAsia="zh-CN"/>
        </w:rPr>
      </w:pPr>
      <w:r w:rsidRPr="00AF4251">
        <w:rPr>
          <w:lang w:eastAsia="zh-CN"/>
        </w:rPr>
        <w:t xml:space="preserve">      }</w:t>
      </w:r>
    </w:p>
    <w:p w14:paraId="6B8C1037" w14:textId="77777777" w:rsidR="004825BF" w:rsidRPr="00AF4251" w:rsidRDefault="004825BF" w:rsidP="004825BF">
      <w:pPr>
        <w:pStyle w:val="PL"/>
        <w:rPr>
          <w:lang w:eastAsia="zh-CN"/>
        </w:rPr>
      </w:pPr>
      <w:r w:rsidRPr="00AF4251">
        <w:rPr>
          <w:lang w:eastAsia="zh-CN"/>
        </w:rPr>
        <w:t xml:space="preserve">      description "It is used to configure the OFDM symbol position(s) of RIM </w:t>
      </w:r>
    </w:p>
    <w:p w14:paraId="7756F3BB" w14:textId="77777777" w:rsidR="004825BF" w:rsidRPr="00AF4251" w:rsidRDefault="004825BF" w:rsidP="004825BF">
      <w:pPr>
        <w:pStyle w:val="PL"/>
        <w:rPr>
          <w:lang w:eastAsia="zh-CN"/>
        </w:rPr>
      </w:pPr>
      <w:r w:rsidRPr="00AF4251">
        <w:rPr>
          <w:lang w:eastAsia="zh-CN"/>
        </w:rPr>
        <w:t xml:space="preserve">        RS-1 within the uplink-downlink switching period. It is a list of symbol </w:t>
      </w:r>
    </w:p>
    <w:p w14:paraId="5DD1408C" w14:textId="77777777" w:rsidR="004825BF" w:rsidRPr="00AF4251" w:rsidRDefault="004825BF" w:rsidP="004825BF">
      <w:pPr>
        <w:pStyle w:val="PL"/>
        <w:rPr>
          <w:lang w:eastAsia="zh-CN"/>
        </w:rPr>
      </w:pPr>
      <w:r w:rsidRPr="00AF4251">
        <w:rPr>
          <w:lang w:eastAsia="zh-CN"/>
        </w:rPr>
        <w:t xml:space="preserve">        offset of RIM RS-1 (N_symb,ref^(RIM,1)) before the reference point. </w:t>
      </w:r>
    </w:p>
    <w:p w14:paraId="3FA61F30" w14:textId="77777777" w:rsidR="004825BF" w:rsidRPr="00AF4251" w:rsidRDefault="004825BF" w:rsidP="004825BF">
      <w:pPr>
        <w:pStyle w:val="PL"/>
        <w:rPr>
          <w:lang w:eastAsia="zh-CN"/>
        </w:rPr>
      </w:pPr>
      <w:r w:rsidRPr="00AF4251">
        <w:rPr>
          <w:lang w:eastAsia="zh-CN"/>
        </w:rPr>
        <w:t xml:space="preserve">        The size of the list is nrofConsecutiveRIMRS1 </w:t>
      </w:r>
    </w:p>
    <w:p w14:paraId="63075697" w14:textId="77777777" w:rsidR="004825BF" w:rsidRPr="00AF4251" w:rsidRDefault="004825BF" w:rsidP="004825BF">
      <w:pPr>
        <w:pStyle w:val="PL"/>
        <w:rPr>
          <w:lang w:eastAsia="zh-CN"/>
        </w:rPr>
      </w:pPr>
      <w:r w:rsidRPr="00AF4251">
        <w:rPr>
          <w:lang w:eastAsia="zh-CN"/>
        </w:rPr>
        <w:t xml:space="preserve">        (see 38.211 subclause 7.4.1.6).</w:t>
      </w:r>
    </w:p>
    <w:p w14:paraId="2B91DD1C" w14:textId="77777777" w:rsidR="004825BF" w:rsidRPr="00AF4251" w:rsidRDefault="004825BF" w:rsidP="004825BF">
      <w:pPr>
        <w:pStyle w:val="PL"/>
        <w:rPr>
          <w:lang w:eastAsia="zh-CN"/>
        </w:rPr>
      </w:pPr>
      <w:r w:rsidRPr="00AF4251">
        <w:rPr>
          <w:lang w:eastAsia="zh-CN"/>
        </w:rPr>
        <w:t xml:space="preserve">        The resulting RIM RS-1 symbols and its reference point shall belong to </w:t>
      </w:r>
    </w:p>
    <w:p w14:paraId="15DC577D" w14:textId="77777777" w:rsidR="004825BF" w:rsidRPr="00AF4251" w:rsidRDefault="004825BF" w:rsidP="004825BF">
      <w:pPr>
        <w:pStyle w:val="PL"/>
        <w:rPr>
          <w:lang w:eastAsia="zh-CN"/>
        </w:rPr>
      </w:pPr>
      <w:r w:rsidRPr="00AF4251">
        <w:rPr>
          <w:lang w:eastAsia="zh-CN"/>
        </w:rPr>
        <w:t xml:space="preserve">        the same 10ms frame.</w:t>
      </w:r>
    </w:p>
    <w:p w14:paraId="4115017F" w14:textId="77777777" w:rsidR="004825BF" w:rsidRPr="00AF4251" w:rsidRDefault="004825BF" w:rsidP="004825BF">
      <w:pPr>
        <w:pStyle w:val="PL"/>
        <w:rPr>
          <w:lang w:eastAsia="zh-CN"/>
        </w:rPr>
      </w:pPr>
    </w:p>
    <w:p w14:paraId="5DE7299F" w14:textId="77777777" w:rsidR="004825BF" w:rsidRPr="00AF4251" w:rsidRDefault="004825BF" w:rsidP="004825BF">
      <w:pPr>
        <w:pStyle w:val="PL"/>
        <w:rPr>
          <w:lang w:eastAsia="zh-CN"/>
        </w:rPr>
      </w:pPr>
      <w:r w:rsidRPr="00AF4251">
        <w:rPr>
          <w:lang w:eastAsia="zh-CN"/>
        </w:rPr>
        <w:t xml:space="preserve">        allowedValues: 2,3..20*2**maxNrofSymbols-1, where maxNrofSymbols=14";</w:t>
      </w:r>
    </w:p>
    <w:p w14:paraId="0834935B" w14:textId="77777777" w:rsidR="004825BF" w:rsidRPr="00AF4251" w:rsidRDefault="004825BF" w:rsidP="004825BF">
      <w:pPr>
        <w:pStyle w:val="PL"/>
        <w:rPr>
          <w:lang w:eastAsia="zh-CN"/>
        </w:rPr>
      </w:pPr>
      <w:r w:rsidRPr="00AF4251">
        <w:rPr>
          <w:lang w:eastAsia="zh-CN"/>
        </w:rPr>
        <w:t xml:space="preserve">    }</w:t>
      </w:r>
    </w:p>
    <w:p w14:paraId="6405AE52" w14:textId="77777777" w:rsidR="004825BF" w:rsidRPr="00AF4251" w:rsidRDefault="004825BF" w:rsidP="004825BF">
      <w:pPr>
        <w:pStyle w:val="PL"/>
        <w:rPr>
          <w:lang w:eastAsia="zh-CN"/>
        </w:rPr>
      </w:pPr>
    </w:p>
    <w:p w14:paraId="48FD7CB2" w14:textId="77777777" w:rsidR="004825BF" w:rsidRPr="00AF4251" w:rsidRDefault="004825BF" w:rsidP="004825BF">
      <w:pPr>
        <w:pStyle w:val="PL"/>
        <w:rPr>
          <w:lang w:eastAsia="zh-CN"/>
        </w:rPr>
      </w:pPr>
      <w:r w:rsidRPr="00AF4251">
        <w:rPr>
          <w:lang w:eastAsia="zh-CN"/>
        </w:rPr>
        <w:t xml:space="preserve">    leaf-list consecutiveRIMRS2List {</w:t>
      </w:r>
    </w:p>
    <w:p w14:paraId="3FA58AA3" w14:textId="77777777" w:rsidR="004825BF" w:rsidRPr="00AF4251" w:rsidRDefault="004825BF" w:rsidP="004825BF">
      <w:pPr>
        <w:pStyle w:val="PL"/>
        <w:rPr>
          <w:lang w:eastAsia="zh-CN"/>
        </w:rPr>
      </w:pPr>
      <w:r w:rsidRPr="00AF4251">
        <w:rPr>
          <w:lang w:eastAsia="zh-CN"/>
        </w:rPr>
        <w:t xml:space="preserve">      type  uint32 {</w:t>
      </w:r>
    </w:p>
    <w:p w14:paraId="4CC45E1D" w14:textId="77777777" w:rsidR="004825BF" w:rsidRPr="00AF4251" w:rsidRDefault="004825BF" w:rsidP="004825BF">
      <w:pPr>
        <w:pStyle w:val="PL"/>
        <w:rPr>
          <w:lang w:eastAsia="zh-CN"/>
        </w:rPr>
      </w:pPr>
      <w:r w:rsidRPr="00AF4251">
        <w:rPr>
          <w:lang w:eastAsia="zh-CN"/>
        </w:rPr>
        <w:t xml:space="preserve">        range 2..327679 ;                                         </w:t>
      </w:r>
    </w:p>
    <w:p w14:paraId="245B62A4" w14:textId="77777777" w:rsidR="004825BF" w:rsidRPr="00AF4251" w:rsidRDefault="004825BF" w:rsidP="004825BF">
      <w:pPr>
        <w:pStyle w:val="PL"/>
        <w:rPr>
          <w:lang w:eastAsia="zh-CN"/>
        </w:rPr>
      </w:pPr>
      <w:r w:rsidRPr="00AF4251">
        <w:rPr>
          <w:lang w:eastAsia="zh-CN"/>
        </w:rPr>
        <w:t xml:space="preserve">      }</w:t>
      </w:r>
    </w:p>
    <w:p w14:paraId="60E3FAD4" w14:textId="77777777" w:rsidR="004825BF" w:rsidRPr="00AF4251" w:rsidRDefault="004825BF" w:rsidP="004825BF">
      <w:pPr>
        <w:pStyle w:val="PL"/>
        <w:rPr>
          <w:lang w:eastAsia="zh-CN"/>
        </w:rPr>
      </w:pPr>
      <w:r w:rsidRPr="00AF4251">
        <w:rPr>
          <w:lang w:eastAsia="zh-CN"/>
        </w:rPr>
        <w:t xml:space="preserve">      description "It is used to configure the OFDM symbol position(s) of </w:t>
      </w:r>
    </w:p>
    <w:p w14:paraId="251A7B46" w14:textId="77777777" w:rsidR="004825BF" w:rsidRPr="00AF4251" w:rsidRDefault="004825BF" w:rsidP="004825BF">
      <w:pPr>
        <w:pStyle w:val="PL"/>
        <w:rPr>
          <w:lang w:eastAsia="zh-CN"/>
        </w:rPr>
      </w:pPr>
      <w:r w:rsidRPr="00AF4251">
        <w:rPr>
          <w:lang w:eastAsia="zh-CN"/>
        </w:rPr>
        <w:t xml:space="preserve">        RIM RS-2 within the uplink-downlink switching period. It is a list of </w:t>
      </w:r>
    </w:p>
    <w:p w14:paraId="03F7E142" w14:textId="77777777" w:rsidR="004825BF" w:rsidRPr="00AF4251" w:rsidRDefault="004825BF" w:rsidP="004825BF">
      <w:pPr>
        <w:pStyle w:val="PL"/>
        <w:rPr>
          <w:lang w:eastAsia="zh-CN"/>
        </w:rPr>
      </w:pPr>
      <w:r w:rsidRPr="00AF4251">
        <w:rPr>
          <w:lang w:eastAsia="zh-CN"/>
        </w:rPr>
        <w:t xml:space="preserve">        symbol offset of RIM RS-2 (N_symb,ref^(RIM,2)) before the reference </w:t>
      </w:r>
    </w:p>
    <w:p w14:paraId="578956A0" w14:textId="77777777" w:rsidR="004825BF" w:rsidRPr="00AF4251" w:rsidRDefault="004825BF" w:rsidP="004825BF">
      <w:pPr>
        <w:pStyle w:val="PL"/>
        <w:rPr>
          <w:lang w:eastAsia="zh-CN"/>
        </w:rPr>
      </w:pPr>
      <w:r w:rsidRPr="00AF4251">
        <w:rPr>
          <w:lang w:eastAsia="zh-CN"/>
        </w:rPr>
        <w:t xml:space="preserve">        point. The size of the list is nrofConsecutiveRIMRS2 </w:t>
      </w:r>
    </w:p>
    <w:p w14:paraId="4ACD1410" w14:textId="77777777" w:rsidR="004825BF" w:rsidRPr="00AF4251" w:rsidRDefault="004825BF" w:rsidP="004825BF">
      <w:pPr>
        <w:pStyle w:val="PL"/>
        <w:rPr>
          <w:lang w:eastAsia="zh-CN"/>
        </w:rPr>
      </w:pPr>
      <w:r w:rsidRPr="00AF4251">
        <w:rPr>
          <w:lang w:eastAsia="zh-CN"/>
        </w:rPr>
        <w:t xml:space="preserve">        (see 38.211 subclause 7.4.1.6).</w:t>
      </w:r>
    </w:p>
    <w:p w14:paraId="38877EC8" w14:textId="77777777" w:rsidR="004825BF" w:rsidRPr="00AF4251" w:rsidRDefault="004825BF" w:rsidP="004825BF">
      <w:pPr>
        <w:pStyle w:val="PL"/>
        <w:rPr>
          <w:lang w:eastAsia="zh-CN"/>
        </w:rPr>
      </w:pPr>
      <w:r w:rsidRPr="00AF4251">
        <w:rPr>
          <w:lang w:eastAsia="zh-CN"/>
        </w:rPr>
        <w:t xml:space="preserve">        The resulting RIM RS-2 symbols and its reference point shall belong to </w:t>
      </w:r>
    </w:p>
    <w:p w14:paraId="411797BF" w14:textId="77777777" w:rsidR="004825BF" w:rsidRPr="00AF4251" w:rsidRDefault="004825BF" w:rsidP="004825BF">
      <w:pPr>
        <w:pStyle w:val="PL"/>
        <w:rPr>
          <w:lang w:eastAsia="zh-CN"/>
        </w:rPr>
      </w:pPr>
      <w:r w:rsidRPr="00AF4251">
        <w:rPr>
          <w:lang w:eastAsia="zh-CN"/>
        </w:rPr>
        <w:t xml:space="preserve">        the same 10ms frame.</w:t>
      </w:r>
    </w:p>
    <w:p w14:paraId="4125531A" w14:textId="77777777" w:rsidR="004825BF" w:rsidRPr="00AF4251" w:rsidRDefault="004825BF" w:rsidP="004825BF">
      <w:pPr>
        <w:pStyle w:val="PL"/>
        <w:rPr>
          <w:lang w:eastAsia="zh-CN"/>
        </w:rPr>
      </w:pPr>
    </w:p>
    <w:p w14:paraId="4FF1E8AE" w14:textId="77777777" w:rsidR="004825BF" w:rsidRPr="00AF4251" w:rsidRDefault="004825BF" w:rsidP="004825BF">
      <w:pPr>
        <w:pStyle w:val="PL"/>
        <w:rPr>
          <w:lang w:eastAsia="zh-CN"/>
        </w:rPr>
      </w:pPr>
      <w:r w:rsidRPr="00AF4251">
        <w:rPr>
          <w:lang w:eastAsia="zh-CN"/>
        </w:rPr>
        <w:t xml:space="preserve">        allowedValues: 2,3..20*2**maxNrofSymbols-1, where maxNrofSymbols=14";</w:t>
      </w:r>
    </w:p>
    <w:p w14:paraId="0E784C0E" w14:textId="77777777" w:rsidR="004825BF" w:rsidRPr="00AF4251" w:rsidRDefault="004825BF" w:rsidP="004825BF">
      <w:pPr>
        <w:pStyle w:val="PL"/>
        <w:rPr>
          <w:lang w:eastAsia="zh-CN"/>
        </w:rPr>
      </w:pPr>
      <w:r w:rsidRPr="00AF4251">
        <w:rPr>
          <w:lang w:eastAsia="zh-CN"/>
        </w:rPr>
        <w:t xml:space="preserve">    }</w:t>
      </w:r>
    </w:p>
    <w:p w14:paraId="380A7DB1" w14:textId="77777777" w:rsidR="004825BF" w:rsidRPr="00AF4251" w:rsidRDefault="004825BF" w:rsidP="004825BF">
      <w:pPr>
        <w:pStyle w:val="PL"/>
        <w:rPr>
          <w:lang w:eastAsia="zh-CN"/>
        </w:rPr>
      </w:pPr>
    </w:p>
    <w:p w14:paraId="0584C985" w14:textId="77777777" w:rsidR="004825BF" w:rsidRPr="00AF4251" w:rsidRDefault="004825BF" w:rsidP="004825BF">
      <w:pPr>
        <w:pStyle w:val="PL"/>
        <w:rPr>
          <w:lang w:eastAsia="zh-CN"/>
        </w:rPr>
      </w:pPr>
      <w:r w:rsidRPr="00AF4251">
        <w:rPr>
          <w:lang w:eastAsia="zh-CN"/>
        </w:rPr>
        <w:t xml:space="preserve">    leaf enablenearfarIndicationRS1 {</w:t>
      </w:r>
    </w:p>
    <w:p w14:paraId="52339B1A" w14:textId="77777777" w:rsidR="004825BF" w:rsidRPr="00AF4251" w:rsidRDefault="004825BF" w:rsidP="004825BF">
      <w:pPr>
        <w:pStyle w:val="PL"/>
        <w:rPr>
          <w:lang w:eastAsia="zh-CN"/>
        </w:rPr>
      </w:pPr>
      <w:r w:rsidRPr="00AF4251">
        <w:rPr>
          <w:lang w:eastAsia="zh-CN"/>
        </w:rPr>
        <w:t xml:space="preserve">      type types3gpp:EnabledDisabled;</w:t>
      </w:r>
    </w:p>
    <w:p w14:paraId="20D21F98" w14:textId="77777777" w:rsidR="004825BF" w:rsidRPr="00AF4251" w:rsidRDefault="004825BF" w:rsidP="004825BF">
      <w:pPr>
        <w:pStyle w:val="PL"/>
        <w:rPr>
          <w:lang w:eastAsia="zh-CN"/>
        </w:rPr>
      </w:pPr>
      <w:r w:rsidRPr="00AF4251">
        <w:rPr>
          <w:lang w:eastAsia="zh-CN"/>
        </w:rPr>
        <w:t xml:space="preserve">      default DISABLED;</w:t>
      </w:r>
    </w:p>
    <w:p w14:paraId="3812DA51" w14:textId="77777777" w:rsidR="004825BF" w:rsidRPr="00AF4251" w:rsidRDefault="004825BF" w:rsidP="004825BF">
      <w:pPr>
        <w:pStyle w:val="PL"/>
        <w:rPr>
          <w:lang w:eastAsia="zh-CN"/>
        </w:rPr>
      </w:pPr>
      <w:r w:rsidRPr="00AF4251">
        <w:rPr>
          <w:lang w:eastAsia="zh-CN"/>
        </w:rPr>
        <w:t xml:space="preserve">      description "It is indication of whether near-far functionality is enabled </w:t>
      </w:r>
    </w:p>
    <w:p w14:paraId="464E35EF" w14:textId="77777777" w:rsidR="004825BF" w:rsidRPr="00AF4251" w:rsidRDefault="004825BF" w:rsidP="004825BF">
      <w:pPr>
        <w:pStyle w:val="PL"/>
        <w:rPr>
          <w:lang w:eastAsia="zh-CN"/>
        </w:rPr>
      </w:pPr>
      <w:r w:rsidRPr="00AF4251">
        <w:rPr>
          <w:lang w:eastAsia="zh-CN"/>
        </w:rPr>
        <w:t xml:space="preserve">        for RIM RS1.</w:t>
      </w:r>
    </w:p>
    <w:p w14:paraId="4177E9DD" w14:textId="77777777" w:rsidR="004825BF" w:rsidRPr="00AF4251" w:rsidRDefault="004825BF" w:rsidP="004825BF">
      <w:pPr>
        <w:pStyle w:val="PL"/>
        <w:rPr>
          <w:lang w:eastAsia="zh-CN"/>
        </w:rPr>
      </w:pPr>
    </w:p>
    <w:p w14:paraId="3053AD89" w14:textId="77777777" w:rsidR="004825BF" w:rsidRPr="00AF4251" w:rsidRDefault="004825BF" w:rsidP="004825BF">
      <w:pPr>
        <w:pStyle w:val="PL"/>
        <w:rPr>
          <w:lang w:eastAsia="zh-CN"/>
        </w:rPr>
      </w:pPr>
      <w:r w:rsidRPr="00AF4251">
        <w:rPr>
          <w:lang w:eastAsia="zh-CN"/>
        </w:rPr>
        <w:t xml:space="preserve">        If the indication is 'ENABLED', </w:t>
      </w:r>
    </w:p>
    <w:p w14:paraId="153529FA" w14:textId="77777777" w:rsidR="004825BF" w:rsidRPr="00AF4251" w:rsidRDefault="004825BF" w:rsidP="004825BF">
      <w:pPr>
        <w:pStyle w:val="PL"/>
        <w:rPr>
          <w:lang w:eastAsia="zh-CN"/>
        </w:rPr>
      </w:pPr>
      <w:r w:rsidRPr="00AF4251">
        <w:rPr>
          <w:lang w:eastAsia="zh-CN"/>
        </w:rPr>
        <w:t xml:space="preserve">        the first half of nrofConsecutiveRIMRS1 (R1) consecutive uplink-downlink </w:t>
      </w:r>
    </w:p>
    <w:p w14:paraId="3398210E" w14:textId="77777777" w:rsidR="004825BF" w:rsidRPr="00AF4251" w:rsidRDefault="004825BF" w:rsidP="004825BF">
      <w:pPr>
        <w:pStyle w:val="PL"/>
        <w:rPr>
          <w:lang w:eastAsia="zh-CN"/>
        </w:rPr>
      </w:pPr>
      <w:r w:rsidRPr="00AF4251">
        <w:rPr>
          <w:lang w:eastAsia="zh-CN"/>
        </w:rPr>
        <w:t xml:space="preserve">        switching period is for 'Near' indication with R1/2 repetitions,</w:t>
      </w:r>
    </w:p>
    <w:p w14:paraId="6E38E9A1" w14:textId="77777777" w:rsidR="004825BF" w:rsidRPr="00AF4251" w:rsidRDefault="004825BF" w:rsidP="004825BF">
      <w:pPr>
        <w:pStyle w:val="PL"/>
        <w:rPr>
          <w:lang w:eastAsia="zh-CN"/>
        </w:rPr>
      </w:pPr>
      <w:r w:rsidRPr="00AF4251">
        <w:rPr>
          <w:lang w:eastAsia="zh-CN"/>
        </w:rPr>
        <w:t xml:space="preserve">        the second half of R1 consecutive uplink-downlink switching period is </w:t>
      </w:r>
    </w:p>
    <w:p w14:paraId="1867B3A3" w14:textId="77777777" w:rsidR="004825BF" w:rsidRPr="00AF4251" w:rsidRDefault="004825BF" w:rsidP="004825BF">
      <w:pPr>
        <w:pStyle w:val="PL"/>
        <w:rPr>
          <w:lang w:eastAsia="zh-CN"/>
        </w:rPr>
      </w:pPr>
      <w:r w:rsidRPr="00AF4251">
        <w:rPr>
          <w:lang w:eastAsia="zh-CN"/>
        </w:rPr>
        <w:t xml:space="preserve">        for 'Far' indication with R1/2 repetitions.";</w:t>
      </w:r>
    </w:p>
    <w:p w14:paraId="5D63284A" w14:textId="77777777" w:rsidR="004825BF" w:rsidRPr="00AF4251" w:rsidRDefault="004825BF" w:rsidP="004825BF">
      <w:pPr>
        <w:pStyle w:val="PL"/>
        <w:rPr>
          <w:lang w:eastAsia="zh-CN"/>
        </w:rPr>
      </w:pPr>
      <w:r w:rsidRPr="00AF4251">
        <w:rPr>
          <w:lang w:eastAsia="zh-CN"/>
        </w:rPr>
        <w:t xml:space="preserve">    }</w:t>
      </w:r>
    </w:p>
    <w:p w14:paraId="400D81F0" w14:textId="77777777" w:rsidR="004825BF" w:rsidRPr="00AF4251" w:rsidRDefault="004825BF" w:rsidP="004825BF">
      <w:pPr>
        <w:pStyle w:val="PL"/>
        <w:rPr>
          <w:lang w:eastAsia="zh-CN"/>
        </w:rPr>
      </w:pPr>
    </w:p>
    <w:p w14:paraId="613EB2F8" w14:textId="77777777" w:rsidR="004825BF" w:rsidRPr="00AF4251" w:rsidRDefault="004825BF" w:rsidP="004825BF">
      <w:pPr>
        <w:pStyle w:val="PL"/>
        <w:rPr>
          <w:lang w:eastAsia="zh-CN"/>
        </w:rPr>
      </w:pPr>
      <w:r w:rsidRPr="00AF4251">
        <w:rPr>
          <w:lang w:eastAsia="zh-CN"/>
        </w:rPr>
        <w:t xml:space="preserve">    leaf enablenearfarIndicationRS2 {</w:t>
      </w:r>
    </w:p>
    <w:p w14:paraId="3D64CBAE" w14:textId="77777777" w:rsidR="004825BF" w:rsidRPr="00AF4251" w:rsidRDefault="004825BF" w:rsidP="004825BF">
      <w:pPr>
        <w:pStyle w:val="PL"/>
        <w:rPr>
          <w:lang w:eastAsia="zh-CN"/>
        </w:rPr>
      </w:pPr>
      <w:r w:rsidRPr="00AF4251">
        <w:rPr>
          <w:lang w:eastAsia="zh-CN"/>
        </w:rPr>
        <w:t xml:space="preserve">      type types3gpp:EnabledDisabled;</w:t>
      </w:r>
    </w:p>
    <w:p w14:paraId="5EE6A827" w14:textId="77777777" w:rsidR="004825BF" w:rsidRPr="00AF4251" w:rsidRDefault="004825BF" w:rsidP="004825BF">
      <w:pPr>
        <w:pStyle w:val="PL"/>
        <w:rPr>
          <w:lang w:eastAsia="zh-CN"/>
        </w:rPr>
      </w:pPr>
      <w:r w:rsidRPr="00AF4251">
        <w:rPr>
          <w:lang w:eastAsia="zh-CN"/>
        </w:rPr>
        <w:t xml:space="preserve">      default DISABLED;</w:t>
      </w:r>
    </w:p>
    <w:p w14:paraId="51CDC71E" w14:textId="77777777" w:rsidR="004825BF" w:rsidRPr="00AF4251" w:rsidRDefault="004825BF" w:rsidP="004825BF">
      <w:pPr>
        <w:pStyle w:val="PL"/>
        <w:rPr>
          <w:lang w:eastAsia="zh-CN"/>
        </w:rPr>
      </w:pPr>
      <w:r w:rsidRPr="00AF4251">
        <w:rPr>
          <w:lang w:eastAsia="zh-CN"/>
        </w:rPr>
        <w:t xml:space="preserve">      description "It is indication of whether near-far functionality is enabled </w:t>
      </w:r>
    </w:p>
    <w:p w14:paraId="5E5CB9C4" w14:textId="77777777" w:rsidR="004825BF" w:rsidRPr="00AF4251" w:rsidRDefault="004825BF" w:rsidP="004825BF">
      <w:pPr>
        <w:pStyle w:val="PL"/>
        <w:rPr>
          <w:lang w:eastAsia="zh-CN"/>
        </w:rPr>
      </w:pPr>
      <w:r w:rsidRPr="00AF4251">
        <w:rPr>
          <w:lang w:eastAsia="zh-CN"/>
        </w:rPr>
        <w:t xml:space="preserve">        for RIM RS2.</w:t>
      </w:r>
    </w:p>
    <w:p w14:paraId="264F7550" w14:textId="77777777" w:rsidR="004825BF" w:rsidRPr="00AF4251" w:rsidRDefault="004825BF" w:rsidP="004825BF">
      <w:pPr>
        <w:pStyle w:val="PL"/>
        <w:rPr>
          <w:lang w:eastAsia="zh-CN"/>
        </w:rPr>
      </w:pPr>
    </w:p>
    <w:p w14:paraId="5154411F" w14:textId="77777777" w:rsidR="004825BF" w:rsidRPr="00AF4251" w:rsidRDefault="004825BF" w:rsidP="004825BF">
      <w:pPr>
        <w:pStyle w:val="PL"/>
        <w:rPr>
          <w:lang w:eastAsia="zh-CN"/>
        </w:rPr>
      </w:pPr>
      <w:r w:rsidRPr="00AF4251">
        <w:rPr>
          <w:lang w:eastAsia="zh-CN"/>
        </w:rPr>
        <w:t xml:space="preserve">        If the indication is 'enable', </w:t>
      </w:r>
    </w:p>
    <w:p w14:paraId="285331E8" w14:textId="77777777" w:rsidR="004825BF" w:rsidRPr="00AF4251" w:rsidRDefault="004825BF" w:rsidP="004825BF">
      <w:pPr>
        <w:pStyle w:val="PL"/>
        <w:rPr>
          <w:lang w:eastAsia="zh-CN"/>
        </w:rPr>
      </w:pPr>
      <w:r w:rsidRPr="00AF4251">
        <w:rPr>
          <w:lang w:eastAsia="zh-CN"/>
        </w:rPr>
        <w:t xml:space="preserve">        the first half of nrofConsecutiveRIMRS2 (R2) consecutive uplink-downlink </w:t>
      </w:r>
    </w:p>
    <w:p w14:paraId="1AAE5D7C" w14:textId="77777777" w:rsidR="004825BF" w:rsidRPr="00AF4251" w:rsidRDefault="004825BF" w:rsidP="004825BF">
      <w:pPr>
        <w:pStyle w:val="PL"/>
        <w:rPr>
          <w:lang w:eastAsia="zh-CN"/>
        </w:rPr>
      </w:pPr>
      <w:r w:rsidRPr="00AF4251">
        <w:rPr>
          <w:lang w:eastAsia="zh-CN"/>
        </w:rPr>
        <w:t xml:space="preserve">        switching period is for 'Near' indication with R2/2  repetitions,</w:t>
      </w:r>
    </w:p>
    <w:p w14:paraId="2E452D79" w14:textId="77777777" w:rsidR="004825BF" w:rsidRPr="00AF4251" w:rsidRDefault="004825BF" w:rsidP="004825BF">
      <w:pPr>
        <w:pStyle w:val="PL"/>
        <w:rPr>
          <w:lang w:eastAsia="zh-CN"/>
        </w:rPr>
      </w:pPr>
      <w:r w:rsidRPr="00AF4251">
        <w:rPr>
          <w:lang w:eastAsia="zh-CN"/>
        </w:rPr>
        <w:t xml:space="preserve">        the second half of R2 consecutive uplink-downlink switching period is </w:t>
      </w:r>
    </w:p>
    <w:p w14:paraId="2EEE431D" w14:textId="77777777" w:rsidR="004825BF" w:rsidRPr="00AF4251" w:rsidRDefault="004825BF" w:rsidP="004825BF">
      <w:pPr>
        <w:pStyle w:val="PL"/>
        <w:rPr>
          <w:lang w:eastAsia="zh-CN"/>
        </w:rPr>
      </w:pPr>
      <w:r w:rsidRPr="00AF4251">
        <w:rPr>
          <w:lang w:eastAsia="zh-CN"/>
        </w:rPr>
        <w:t xml:space="preserve">        for 'Far' indication with R2/2 repetitions.";</w:t>
      </w:r>
    </w:p>
    <w:p w14:paraId="0591864E" w14:textId="77777777" w:rsidR="004825BF" w:rsidRPr="00AF4251" w:rsidRDefault="004825BF" w:rsidP="004825BF">
      <w:pPr>
        <w:pStyle w:val="PL"/>
        <w:rPr>
          <w:lang w:eastAsia="zh-CN"/>
        </w:rPr>
      </w:pPr>
      <w:r w:rsidRPr="00AF4251">
        <w:rPr>
          <w:lang w:eastAsia="zh-CN"/>
        </w:rPr>
        <w:t xml:space="preserve">    }</w:t>
      </w:r>
    </w:p>
    <w:p w14:paraId="3ADA1EDA" w14:textId="77777777" w:rsidR="004825BF" w:rsidRPr="00AF4251" w:rsidRDefault="004825BF" w:rsidP="004825BF">
      <w:pPr>
        <w:pStyle w:val="PL"/>
        <w:rPr>
          <w:lang w:eastAsia="zh-CN"/>
        </w:rPr>
      </w:pPr>
      <w:r w:rsidRPr="00AF4251">
        <w:rPr>
          <w:lang w:eastAsia="zh-CN"/>
        </w:rPr>
        <w:t xml:space="preserve">  }  </w:t>
      </w:r>
    </w:p>
    <w:p w14:paraId="5CDE53BB" w14:textId="77777777" w:rsidR="004825BF" w:rsidRPr="00AF4251" w:rsidRDefault="004825BF" w:rsidP="004825BF">
      <w:pPr>
        <w:pStyle w:val="PL"/>
        <w:rPr>
          <w:lang w:eastAsia="zh-CN"/>
        </w:rPr>
      </w:pPr>
    </w:p>
    <w:p w14:paraId="583F1229" w14:textId="77777777" w:rsidR="004825BF" w:rsidRPr="00AF4251" w:rsidRDefault="004825BF" w:rsidP="004825BF">
      <w:pPr>
        <w:pStyle w:val="PL"/>
        <w:rPr>
          <w:lang w:eastAsia="zh-CN"/>
        </w:rPr>
      </w:pPr>
      <w:r w:rsidRPr="00AF4251">
        <w:rPr>
          <w:lang w:eastAsia="zh-CN"/>
        </w:rPr>
        <w:t xml:space="preserve">  grouping RimRSGlobalGrp {</w:t>
      </w:r>
    </w:p>
    <w:p w14:paraId="06A897F3" w14:textId="77777777" w:rsidR="004825BF" w:rsidRPr="00AF4251" w:rsidRDefault="004825BF" w:rsidP="004825BF">
      <w:pPr>
        <w:pStyle w:val="PL"/>
        <w:rPr>
          <w:lang w:eastAsia="zh-CN"/>
        </w:rPr>
      </w:pPr>
      <w:r w:rsidRPr="00AF4251">
        <w:rPr>
          <w:lang w:eastAsia="zh-CN"/>
        </w:rPr>
        <w:t xml:space="preserve">    description "Represents the RimRSGlobal IOC.";</w:t>
      </w:r>
    </w:p>
    <w:p w14:paraId="0CD9EBB8" w14:textId="77777777" w:rsidR="004825BF" w:rsidRPr="00AF4251" w:rsidRDefault="004825BF" w:rsidP="004825BF">
      <w:pPr>
        <w:pStyle w:val="PL"/>
        <w:rPr>
          <w:lang w:eastAsia="zh-CN"/>
        </w:rPr>
      </w:pPr>
      <w:r w:rsidRPr="00AF4251">
        <w:rPr>
          <w:lang w:eastAsia="zh-CN"/>
        </w:rPr>
        <w:t xml:space="preserve">    </w:t>
      </w:r>
    </w:p>
    <w:p w14:paraId="1F34AC4A" w14:textId="77777777" w:rsidR="004825BF" w:rsidRPr="00AF4251" w:rsidRDefault="004825BF" w:rsidP="004825BF">
      <w:pPr>
        <w:pStyle w:val="PL"/>
        <w:rPr>
          <w:lang w:eastAsia="zh-CN"/>
        </w:rPr>
      </w:pPr>
      <w:r w:rsidRPr="00AF4251">
        <w:rPr>
          <w:lang w:eastAsia="zh-CN"/>
        </w:rPr>
        <w:t xml:space="preserve">    list frequencyDomainPara {</w:t>
      </w:r>
    </w:p>
    <w:p w14:paraId="42C2606F" w14:textId="77777777" w:rsidR="004825BF" w:rsidRPr="00AF4251" w:rsidRDefault="004825BF" w:rsidP="004825BF">
      <w:pPr>
        <w:pStyle w:val="PL"/>
        <w:rPr>
          <w:lang w:eastAsia="zh-CN"/>
        </w:rPr>
      </w:pPr>
      <w:r w:rsidRPr="00AF4251">
        <w:rPr>
          <w:lang w:eastAsia="zh-CN"/>
        </w:rPr>
        <w:t xml:space="preserve">      key  rimRSSubcarrierSpacing;</w:t>
      </w:r>
    </w:p>
    <w:p w14:paraId="35FA5C17" w14:textId="77777777" w:rsidR="004825BF" w:rsidRPr="00AF4251" w:rsidRDefault="004825BF" w:rsidP="004825BF">
      <w:pPr>
        <w:pStyle w:val="PL"/>
        <w:rPr>
          <w:lang w:eastAsia="zh-CN"/>
        </w:rPr>
      </w:pPr>
      <w:r w:rsidRPr="00AF4251">
        <w:rPr>
          <w:lang w:eastAsia="zh-CN"/>
        </w:rPr>
        <w:t xml:space="preserve">      min-elements 1;</w:t>
      </w:r>
    </w:p>
    <w:p w14:paraId="60ABA90F" w14:textId="77777777" w:rsidR="004825BF" w:rsidRPr="00AF4251" w:rsidRDefault="004825BF" w:rsidP="004825BF">
      <w:pPr>
        <w:pStyle w:val="PL"/>
        <w:rPr>
          <w:lang w:eastAsia="zh-CN"/>
        </w:rPr>
      </w:pPr>
      <w:r w:rsidRPr="00AF4251">
        <w:rPr>
          <w:lang w:eastAsia="zh-CN"/>
        </w:rPr>
        <w:t xml:space="preserve">      max-elements 1;</w:t>
      </w:r>
    </w:p>
    <w:p w14:paraId="348181F6" w14:textId="77777777" w:rsidR="004825BF" w:rsidRPr="00AF4251" w:rsidRDefault="004825BF" w:rsidP="004825BF">
      <w:pPr>
        <w:pStyle w:val="PL"/>
        <w:rPr>
          <w:lang w:eastAsia="zh-CN"/>
        </w:rPr>
      </w:pPr>
      <w:r w:rsidRPr="00AF4251">
        <w:rPr>
          <w:lang w:eastAsia="zh-CN"/>
        </w:rPr>
        <w:t xml:space="preserve">      description "Configuration parameters of frequency domain resource to </w:t>
      </w:r>
    </w:p>
    <w:p w14:paraId="67638837" w14:textId="77777777" w:rsidR="004825BF" w:rsidRPr="00AF4251" w:rsidRDefault="004825BF" w:rsidP="004825BF">
      <w:pPr>
        <w:pStyle w:val="PL"/>
        <w:rPr>
          <w:lang w:eastAsia="zh-CN"/>
        </w:rPr>
      </w:pPr>
      <w:r w:rsidRPr="00AF4251">
        <w:rPr>
          <w:lang w:eastAsia="zh-CN"/>
        </w:rPr>
        <w:t xml:space="preserve">        support RIM RS. ";</w:t>
      </w:r>
    </w:p>
    <w:p w14:paraId="706D9B9E" w14:textId="77777777" w:rsidR="004825BF" w:rsidRPr="00AF4251" w:rsidRDefault="004825BF" w:rsidP="004825BF">
      <w:pPr>
        <w:pStyle w:val="PL"/>
        <w:rPr>
          <w:lang w:eastAsia="zh-CN"/>
        </w:rPr>
      </w:pPr>
      <w:r w:rsidRPr="00AF4251">
        <w:rPr>
          <w:lang w:eastAsia="zh-CN"/>
        </w:rPr>
        <w:t xml:space="preserve">        uses FrequencyDomainParaGrp;</w:t>
      </w:r>
    </w:p>
    <w:p w14:paraId="37F7DCFB" w14:textId="77777777" w:rsidR="004825BF" w:rsidRPr="00AF4251" w:rsidRDefault="004825BF" w:rsidP="004825BF">
      <w:pPr>
        <w:pStyle w:val="PL"/>
        <w:rPr>
          <w:lang w:eastAsia="zh-CN"/>
        </w:rPr>
      </w:pPr>
      <w:r w:rsidRPr="00AF4251">
        <w:rPr>
          <w:lang w:eastAsia="zh-CN"/>
        </w:rPr>
        <w:t xml:space="preserve">    }</w:t>
      </w:r>
    </w:p>
    <w:p w14:paraId="3AE56845" w14:textId="77777777" w:rsidR="004825BF" w:rsidRPr="00AF4251" w:rsidRDefault="004825BF" w:rsidP="004825BF">
      <w:pPr>
        <w:pStyle w:val="PL"/>
        <w:rPr>
          <w:lang w:eastAsia="zh-CN"/>
        </w:rPr>
      </w:pPr>
      <w:r w:rsidRPr="00AF4251">
        <w:rPr>
          <w:lang w:eastAsia="zh-CN"/>
        </w:rPr>
        <w:t xml:space="preserve">    </w:t>
      </w:r>
    </w:p>
    <w:p w14:paraId="0DDDE5CD" w14:textId="77777777" w:rsidR="004825BF" w:rsidRPr="00AF4251" w:rsidRDefault="004825BF" w:rsidP="004825BF">
      <w:pPr>
        <w:pStyle w:val="PL"/>
        <w:rPr>
          <w:lang w:eastAsia="zh-CN"/>
        </w:rPr>
      </w:pPr>
      <w:r w:rsidRPr="00AF4251">
        <w:rPr>
          <w:lang w:eastAsia="zh-CN"/>
        </w:rPr>
        <w:t xml:space="preserve">    list sequenceDomainPara {</w:t>
      </w:r>
    </w:p>
    <w:p w14:paraId="14C5AEEF" w14:textId="77777777" w:rsidR="004825BF" w:rsidRPr="00AF4251" w:rsidRDefault="004825BF" w:rsidP="004825BF">
      <w:pPr>
        <w:pStyle w:val="PL"/>
        <w:rPr>
          <w:lang w:eastAsia="zh-CN"/>
        </w:rPr>
      </w:pPr>
      <w:r w:rsidRPr="00AF4251">
        <w:rPr>
          <w:lang w:eastAsia="zh-CN"/>
        </w:rPr>
        <w:t xml:space="preserve">      key  nrofRIMRSSequenceCandidatesofRS1;</w:t>
      </w:r>
    </w:p>
    <w:p w14:paraId="7ED4C8E8" w14:textId="77777777" w:rsidR="004825BF" w:rsidRPr="00AF4251" w:rsidRDefault="004825BF" w:rsidP="004825BF">
      <w:pPr>
        <w:pStyle w:val="PL"/>
        <w:rPr>
          <w:lang w:eastAsia="zh-CN"/>
        </w:rPr>
      </w:pPr>
      <w:r w:rsidRPr="00AF4251">
        <w:rPr>
          <w:lang w:eastAsia="zh-CN"/>
        </w:rPr>
        <w:t xml:space="preserve">      min-elements 1;</w:t>
      </w:r>
    </w:p>
    <w:p w14:paraId="442C746D" w14:textId="77777777" w:rsidR="004825BF" w:rsidRPr="00AF4251" w:rsidRDefault="004825BF" w:rsidP="004825BF">
      <w:pPr>
        <w:pStyle w:val="PL"/>
        <w:rPr>
          <w:lang w:eastAsia="zh-CN"/>
        </w:rPr>
      </w:pPr>
      <w:r w:rsidRPr="00AF4251">
        <w:rPr>
          <w:lang w:eastAsia="zh-CN"/>
        </w:rPr>
        <w:t xml:space="preserve">      max-elements 1;</w:t>
      </w:r>
    </w:p>
    <w:p w14:paraId="787B5515" w14:textId="77777777" w:rsidR="004825BF" w:rsidRPr="00AF4251" w:rsidRDefault="004825BF" w:rsidP="004825BF">
      <w:pPr>
        <w:pStyle w:val="PL"/>
        <w:rPr>
          <w:lang w:eastAsia="zh-CN"/>
        </w:rPr>
      </w:pPr>
      <w:r w:rsidRPr="00AF4251">
        <w:rPr>
          <w:lang w:eastAsia="zh-CN"/>
        </w:rPr>
        <w:t xml:space="preserve">      description "Configuration parameters of sequence domain resource to </w:t>
      </w:r>
    </w:p>
    <w:p w14:paraId="2E7BFE84" w14:textId="77777777" w:rsidR="004825BF" w:rsidRPr="00AF4251" w:rsidRDefault="004825BF" w:rsidP="004825BF">
      <w:pPr>
        <w:pStyle w:val="PL"/>
        <w:rPr>
          <w:lang w:eastAsia="zh-CN"/>
        </w:rPr>
      </w:pPr>
      <w:r w:rsidRPr="00AF4251">
        <w:rPr>
          <w:lang w:eastAsia="zh-CN"/>
        </w:rPr>
        <w:t xml:space="preserve">        support RIM RS. ";</w:t>
      </w:r>
    </w:p>
    <w:p w14:paraId="65DFD967" w14:textId="77777777" w:rsidR="004825BF" w:rsidRPr="00AF4251" w:rsidRDefault="004825BF" w:rsidP="004825BF">
      <w:pPr>
        <w:pStyle w:val="PL"/>
        <w:rPr>
          <w:lang w:eastAsia="zh-CN"/>
        </w:rPr>
      </w:pPr>
      <w:r w:rsidRPr="00AF4251">
        <w:rPr>
          <w:lang w:eastAsia="zh-CN"/>
        </w:rPr>
        <w:t xml:space="preserve">        uses SequenceDomainParaGrp;</w:t>
      </w:r>
    </w:p>
    <w:p w14:paraId="57A4413F" w14:textId="77777777" w:rsidR="004825BF" w:rsidRPr="00AF4251" w:rsidRDefault="004825BF" w:rsidP="004825BF">
      <w:pPr>
        <w:pStyle w:val="PL"/>
        <w:rPr>
          <w:lang w:eastAsia="zh-CN"/>
        </w:rPr>
      </w:pPr>
      <w:r w:rsidRPr="00AF4251">
        <w:rPr>
          <w:lang w:eastAsia="zh-CN"/>
        </w:rPr>
        <w:t xml:space="preserve">    }</w:t>
      </w:r>
    </w:p>
    <w:p w14:paraId="5367FF41" w14:textId="77777777" w:rsidR="004825BF" w:rsidRPr="00AF4251" w:rsidRDefault="004825BF" w:rsidP="004825BF">
      <w:pPr>
        <w:pStyle w:val="PL"/>
        <w:rPr>
          <w:lang w:eastAsia="zh-CN"/>
        </w:rPr>
      </w:pPr>
      <w:r w:rsidRPr="00AF4251">
        <w:rPr>
          <w:lang w:eastAsia="zh-CN"/>
        </w:rPr>
        <w:t xml:space="preserve">    </w:t>
      </w:r>
    </w:p>
    <w:p w14:paraId="57B833A2" w14:textId="77777777" w:rsidR="004825BF" w:rsidRPr="00AF4251" w:rsidRDefault="004825BF" w:rsidP="004825BF">
      <w:pPr>
        <w:pStyle w:val="PL"/>
        <w:rPr>
          <w:lang w:eastAsia="zh-CN"/>
        </w:rPr>
      </w:pPr>
      <w:r w:rsidRPr="00AF4251">
        <w:rPr>
          <w:lang w:eastAsia="zh-CN"/>
        </w:rPr>
        <w:t xml:space="preserve">    list timeDomainPara {</w:t>
      </w:r>
    </w:p>
    <w:p w14:paraId="50A1B195" w14:textId="77777777" w:rsidR="004825BF" w:rsidRPr="00AF4251" w:rsidRDefault="004825BF" w:rsidP="004825BF">
      <w:pPr>
        <w:pStyle w:val="PL"/>
        <w:rPr>
          <w:lang w:eastAsia="zh-CN"/>
        </w:rPr>
      </w:pPr>
      <w:r w:rsidRPr="00AF4251">
        <w:rPr>
          <w:lang w:eastAsia="zh-CN"/>
        </w:rPr>
        <w:t xml:space="preserve">      key  dlULSwitchingPeriod1;</w:t>
      </w:r>
    </w:p>
    <w:p w14:paraId="662671E6" w14:textId="77777777" w:rsidR="004825BF" w:rsidRPr="00AF4251" w:rsidRDefault="004825BF" w:rsidP="004825BF">
      <w:pPr>
        <w:pStyle w:val="PL"/>
        <w:rPr>
          <w:lang w:eastAsia="zh-CN"/>
        </w:rPr>
      </w:pPr>
      <w:r w:rsidRPr="00AF4251">
        <w:rPr>
          <w:lang w:eastAsia="zh-CN"/>
        </w:rPr>
        <w:t xml:space="preserve">      min-elements 1;</w:t>
      </w:r>
    </w:p>
    <w:p w14:paraId="6BEC7D69" w14:textId="77777777" w:rsidR="004825BF" w:rsidRPr="00AF4251" w:rsidRDefault="004825BF" w:rsidP="004825BF">
      <w:pPr>
        <w:pStyle w:val="PL"/>
        <w:rPr>
          <w:lang w:eastAsia="zh-CN"/>
        </w:rPr>
      </w:pPr>
      <w:r w:rsidRPr="00AF4251">
        <w:rPr>
          <w:lang w:eastAsia="zh-CN"/>
        </w:rPr>
        <w:t xml:space="preserve">      max-elements 1;</w:t>
      </w:r>
    </w:p>
    <w:p w14:paraId="6A9424D2" w14:textId="77777777" w:rsidR="004825BF" w:rsidRPr="00AF4251" w:rsidRDefault="004825BF" w:rsidP="004825BF">
      <w:pPr>
        <w:pStyle w:val="PL"/>
        <w:rPr>
          <w:lang w:eastAsia="zh-CN"/>
        </w:rPr>
      </w:pPr>
      <w:r w:rsidRPr="00AF4251">
        <w:rPr>
          <w:lang w:eastAsia="zh-CN"/>
        </w:rPr>
        <w:t xml:space="preserve">      description "Configuration parameters of time domain resource to </w:t>
      </w:r>
    </w:p>
    <w:p w14:paraId="505579E9" w14:textId="77777777" w:rsidR="004825BF" w:rsidRPr="00AF4251" w:rsidRDefault="004825BF" w:rsidP="004825BF">
      <w:pPr>
        <w:pStyle w:val="PL"/>
        <w:rPr>
          <w:lang w:eastAsia="zh-CN"/>
        </w:rPr>
      </w:pPr>
      <w:r w:rsidRPr="00AF4251">
        <w:rPr>
          <w:lang w:eastAsia="zh-CN"/>
        </w:rPr>
        <w:t xml:space="preserve">        support RIM RS. ";</w:t>
      </w:r>
    </w:p>
    <w:p w14:paraId="7A32AF84" w14:textId="77777777" w:rsidR="004825BF" w:rsidRPr="00AF4251" w:rsidRDefault="004825BF" w:rsidP="004825BF">
      <w:pPr>
        <w:pStyle w:val="PL"/>
        <w:rPr>
          <w:lang w:eastAsia="zh-CN"/>
        </w:rPr>
      </w:pPr>
      <w:r w:rsidRPr="00AF4251">
        <w:rPr>
          <w:lang w:eastAsia="zh-CN"/>
        </w:rPr>
        <w:t xml:space="preserve">        uses TimeDomainParaGrp;</w:t>
      </w:r>
    </w:p>
    <w:p w14:paraId="05844CEC" w14:textId="77777777" w:rsidR="004825BF" w:rsidRPr="00AF4251" w:rsidRDefault="004825BF" w:rsidP="004825BF">
      <w:pPr>
        <w:pStyle w:val="PL"/>
        <w:rPr>
          <w:lang w:eastAsia="zh-CN"/>
        </w:rPr>
      </w:pPr>
      <w:r w:rsidRPr="00AF4251">
        <w:rPr>
          <w:lang w:eastAsia="zh-CN"/>
        </w:rPr>
        <w:t xml:space="preserve">    }</w:t>
      </w:r>
    </w:p>
    <w:p w14:paraId="3F87B7DA" w14:textId="77777777" w:rsidR="004825BF" w:rsidRPr="00AF4251" w:rsidRDefault="004825BF" w:rsidP="004825BF">
      <w:pPr>
        <w:pStyle w:val="PL"/>
        <w:rPr>
          <w:lang w:eastAsia="zh-CN"/>
        </w:rPr>
      </w:pPr>
      <w:r w:rsidRPr="00AF4251">
        <w:rPr>
          <w:lang w:eastAsia="zh-CN"/>
        </w:rPr>
        <w:t xml:space="preserve">  }</w:t>
      </w:r>
    </w:p>
    <w:p w14:paraId="54A4EFEC" w14:textId="77777777" w:rsidR="004825BF" w:rsidRPr="00AF4251" w:rsidRDefault="004825BF" w:rsidP="004825BF">
      <w:pPr>
        <w:pStyle w:val="PL"/>
        <w:rPr>
          <w:lang w:eastAsia="zh-CN"/>
        </w:rPr>
      </w:pPr>
      <w:r w:rsidRPr="00AF4251">
        <w:rPr>
          <w:lang w:eastAsia="zh-CN"/>
        </w:rPr>
        <w:t xml:space="preserve">  </w:t>
      </w:r>
    </w:p>
    <w:p w14:paraId="569526BF" w14:textId="77777777" w:rsidR="004825BF" w:rsidRPr="00AF4251" w:rsidRDefault="004825BF" w:rsidP="004825BF">
      <w:pPr>
        <w:pStyle w:val="PL"/>
        <w:rPr>
          <w:lang w:eastAsia="zh-CN"/>
        </w:rPr>
      </w:pPr>
      <w:r w:rsidRPr="00AF4251">
        <w:rPr>
          <w:lang w:eastAsia="zh-CN"/>
        </w:rPr>
        <w:t xml:space="preserve">  grouping RimRSSetGrp {</w:t>
      </w:r>
    </w:p>
    <w:p w14:paraId="32FC4A73" w14:textId="77777777" w:rsidR="004825BF" w:rsidRPr="00AF4251" w:rsidRDefault="004825BF" w:rsidP="004825BF">
      <w:pPr>
        <w:pStyle w:val="PL"/>
        <w:rPr>
          <w:lang w:eastAsia="zh-CN"/>
        </w:rPr>
      </w:pPr>
      <w:r w:rsidRPr="00AF4251">
        <w:rPr>
          <w:lang w:eastAsia="zh-CN"/>
        </w:rPr>
        <w:t xml:space="preserve">    description "Represents the RimRSSet IOC.";</w:t>
      </w:r>
    </w:p>
    <w:p w14:paraId="13C0E82F" w14:textId="77777777" w:rsidR="004825BF" w:rsidRPr="00AF4251" w:rsidRDefault="004825BF" w:rsidP="004825BF">
      <w:pPr>
        <w:pStyle w:val="PL"/>
        <w:rPr>
          <w:lang w:eastAsia="zh-CN"/>
        </w:rPr>
      </w:pPr>
      <w:r w:rsidRPr="00AF4251">
        <w:rPr>
          <w:lang w:eastAsia="zh-CN"/>
        </w:rPr>
        <w:t xml:space="preserve">    </w:t>
      </w:r>
    </w:p>
    <w:p w14:paraId="6A9814B6" w14:textId="77777777" w:rsidR="004825BF" w:rsidRPr="00AF4251" w:rsidRDefault="004825BF" w:rsidP="004825BF">
      <w:pPr>
        <w:pStyle w:val="PL"/>
        <w:rPr>
          <w:lang w:eastAsia="zh-CN"/>
        </w:rPr>
      </w:pPr>
      <w:r w:rsidRPr="00AF4251">
        <w:rPr>
          <w:lang w:eastAsia="zh-CN"/>
        </w:rPr>
        <w:t xml:space="preserve">    leaf setId {</w:t>
      </w:r>
    </w:p>
    <w:p w14:paraId="675F6873" w14:textId="77777777" w:rsidR="004825BF" w:rsidRPr="00AF4251" w:rsidRDefault="004825BF" w:rsidP="004825BF">
      <w:pPr>
        <w:pStyle w:val="PL"/>
        <w:rPr>
          <w:lang w:eastAsia="zh-CN"/>
        </w:rPr>
      </w:pPr>
      <w:r w:rsidRPr="00AF4251">
        <w:rPr>
          <w:lang w:eastAsia="zh-CN"/>
        </w:rPr>
        <w:t xml:space="preserve">      type uint32 {</w:t>
      </w:r>
    </w:p>
    <w:p w14:paraId="5236F7EA" w14:textId="77777777" w:rsidR="004825BF" w:rsidRPr="00AF4251" w:rsidRDefault="004825BF" w:rsidP="004825BF">
      <w:pPr>
        <w:pStyle w:val="PL"/>
        <w:rPr>
          <w:lang w:eastAsia="zh-CN"/>
        </w:rPr>
      </w:pPr>
      <w:r w:rsidRPr="00AF4251">
        <w:rPr>
          <w:lang w:eastAsia="zh-CN"/>
        </w:rPr>
        <w:t xml:space="preserve">        range 0..4194303 ;</w:t>
      </w:r>
    </w:p>
    <w:p w14:paraId="21D1BAAE" w14:textId="77777777" w:rsidR="004825BF" w:rsidRPr="00AF4251" w:rsidRDefault="004825BF" w:rsidP="004825BF">
      <w:pPr>
        <w:pStyle w:val="PL"/>
        <w:rPr>
          <w:lang w:eastAsia="zh-CN"/>
        </w:rPr>
      </w:pPr>
      <w:r w:rsidRPr="00AF4251">
        <w:rPr>
          <w:lang w:eastAsia="zh-CN"/>
        </w:rPr>
        <w:t xml:space="preserve">      }</w:t>
      </w:r>
    </w:p>
    <w:p w14:paraId="05F3638E" w14:textId="77777777" w:rsidR="004825BF" w:rsidRPr="00AF4251" w:rsidRDefault="004825BF" w:rsidP="004825BF">
      <w:pPr>
        <w:pStyle w:val="PL"/>
        <w:rPr>
          <w:lang w:eastAsia="zh-CN"/>
        </w:rPr>
      </w:pPr>
      <w:r w:rsidRPr="00AF4251">
        <w:rPr>
          <w:lang w:eastAsia="zh-CN"/>
        </w:rPr>
        <w:t xml:space="preserve">      mandatory true;</w:t>
      </w:r>
    </w:p>
    <w:p w14:paraId="653EF6DB" w14:textId="77777777" w:rsidR="004825BF" w:rsidRPr="00AF4251" w:rsidRDefault="004825BF" w:rsidP="004825BF">
      <w:pPr>
        <w:pStyle w:val="PL"/>
        <w:rPr>
          <w:lang w:eastAsia="zh-CN"/>
        </w:rPr>
      </w:pPr>
      <w:r w:rsidRPr="00AF4251">
        <w:rPr>
          <w:lang w:eastAsia="zh-CN"/>
        </w:rPr>
        <w:t xml:space="preserve">      description "This specifies the set ID of a victim Set (RIM-RS1 Set) or </w:t>
      </w:r>
    </w:p>
    <w:p w14:paraId="3B911935" w14:textId="77777777" w:rsidR="004825BF" w:rsidRPr="00AF4251" w:rsidRDefault="004825BF" w:rsidP="004825BF">
      <w:pPr>
        <w:pStyle w:val="PL"/>
        <w:rPr>
          <w:lang w:eastAsia="zh-CN"/>
        </w:rPr>
      </w:pPr>
      <w:r w:rsidRPr="00AF4251">
        <w:rPr>
          <w:lang w:eastAsia="zh-CN"/>
        </w:rPr>
        <w:t xml:space="preserve">        aggressor Set (RIM-RS2 set). (See subclause 7.4.1.6 in TS 38.211). </w:t>
      </w:r>
    </w:p>
    <w:p w14:paraId="4880E470" w14:textId="77777777" w:rsidR="004825BF" w:rsidRPr="00AF4251" w:rsidRDefault="004825BF" w:rsidP="004825BF">
      <w:pPr>
        <w:pStyle w:val="PL"/>
        <w:rPr>
          <w:lang w:eastAsia="zh-CN"/>
        </w:rPr>
      </w:pPr>
    </w:p>
    <w:p w14:paraId="13C882E5" w14:textId="77777777" w:rsidR="004825BF" w:rsidRPr="00AF4251" w:rsidRDefault="004825BF" w:rsidP="004825BF">
      <w:pPr>
        <w:pStyle w:val="PL"/>
        <w:rPr>
          <w:lang w:eastAsia="zh-CN"/>
        </w:rPr>
      </w:pPr>
      <w:r w:rsidRPr="00AF4251">
        <w:rPr>
          <w:lang w:eastAsia="zh-CN"/>
        </w:rPr>
        <w:t xml:space="preserve">        allowedValues: The bit length of the set ID is maximum 22bit.";</w:t>
      </w:r>
    </w:p>
    <w:p w14:paraId="0E523561" w14:textId="77777777" w:rsidR="004825BF" w:rsidRPr="00AF4251" w:rsidRDefault="004825BF" w:rsidP="004825BF">
      <w:pPr>
        <w:pStyle w:val="PL"/>
        <w:rPr>
          <w:lang w:eastAsia="zh-CN"/>
        </w:rPr>
      </w:pPr>
      <w:r w:rsidRPr="00AF4251">
        <w:rPr>
          <w:lang w:eastAsia="zh-CN"/>
        </w:rPr>
        <w:t xml:space="preserve">    }</w:t>
      </w:r>
    </w:p>
    <w:p w14:paraId="02D687D5" w14:textId="77777777" w:rsidR="004825BF" w:rsidRPr="00AF4251" w:rsidRDefault="004825BF" w:rsidP="004825BF">
      <w:pPr>
        <w:pStyle w:val="PL"/>
        <w:rPr>
          <w:lang w:eastAsia="zh-CN"/>
        </w:rPr>
      </w:pPr>
      <w:r w:rsidRPr="00AF4251">
        <w:rPr>
          <w:lang w:eastAsia="zh-CN"/>
        </w:rPr>
        <w:t xml:space="preserve">    </w:t>
      </w:r>
    </w:p>
    <w:p w14:paraId="7B25B5B1" w14:textId="77777777" w:rsidR="004825BF" w:rsidRPr="00AF4251" w:rsidRDefault="004825BF" w:rsidP="004825BF">
      <w:pPr>
        <w:pStyle w:val="PL"/>
        <w:rPr>
          <w:lang w:eastAsia="zh-CN"/>
        </w:rPr>
      </w:pPr>
      <w:r w:rsidRPr="00AF4251">
        <w:rPr>
          <w:lang w:eastAsia="zh-CN"/>
        </w:rPr>
        <w:t xml:space="preserve">    leaf setType {</w:t>
      </w:r>
    </w:p>
    <w:p w14:paraId="70B833CC" w14:textId="77777777" w:rsidR="004825BF" w:rsidRPr="00AF4251" w:rsidRDefault="004825BF" w:rsidP="004825BF">
      <w:pPr>
        <w:pStyle w:val="PL"/>
        <w:rPr>
          <w:lang w:eastAsia="zh-CN"/>
        </w:rPr>
      </w:pPr>
      <w:r w:rsidRPr="00AF4251">
        <w:rPr>
          <w:lang w:eastAsia="zh-CN"/>
        </w:rPr>
        <w:t xml:space="preserve">      type enumeration {</w:t>
      </w:r>
    </w:p>
    <w:p w14:paraId="65A80AA0" w14:textId="77777777" w:rsidR="004825BF" w:rsidRPr="00AF4251" w:rsidRDefault="004825BF" w:rsidP="004825BF">
      <w:pPr>
        <w:pStyle w:val="PL"/>
        <w:rPr>
          <w:lang w:eastAsia="zh-CN"/>
        </w:rPr>
      </w:pPr>
      <w:r w:rsidRPr="00AF4251">
        <w:rPr>
          <w:lang w:eastAsia="zh-CN"/>
        </w:rPr>
        <w:t xml:space="preserve">        enum RS1;</w:t>
      </w:r>
    </w:p>
    <w:p w14:paraId="7AAC7D27" w14:textId="77777777" w:rsidR="004825BF" w:rsidRPr="00AF4251" w:rsidRDefault="004825BF" w:rsidP="004825BF">
      <w:pPr>
        <w:pStyle w:val="PL"/>
        <w:rPr>
          <w:lang w:eastAsia="zh-CN"/>
        </w:rPr>
      </w:pPr>
      <w:r w:rsidRPr="00AF4251">
        <w:rPr>
          <w:lang w:eastAsia="zh-CN"/>
        </w:rPr>
        <w:t xml:space="preserve">        enum RS2;</w:t>
      </w:r>
    </w:p>
    <w:p w14:paraId="464A49FD" w14:textId="77777777" w:rsidR="004825BF" w:rsidRPr="00AF4251" w:rsidRDefault="004825BF" w:rsidP="004825BF">
      <w:pPr>
        <w:pStyle w:val="PL"/>
        <w:rPr>
          <w:lang w:eastAsia="zh-CN"/>
        </w:rPr>
      </w:pPr>
      <w:r w:rsidRPr="00AF4251">
        <w:rPr>
          <w:lang w:eastAsia="zh-CN"/>
        </w:rPr>
        <w:t xml:space="preserve">      }</w:t>
      </w:r>
    </w:p>
    <w:p w14:paraId="2B053C76" w14:textId="77777777" w:rsidR="004825BF" w:rsidRPr="00AF4251" w:rsidRDefault="004825BF" w:rsidP="004825BF">
      <w:pPr>
        <w:pStyle w:val="PL"/>
        <w:rPr>
          <w:lang w:eastAsia="zh-CN"/>
        </w:rPr>
      </w:pPr>
      <w:r w:rsidRPr="00AF4251">
        <w:rPr>
          <w:lang w:eastAsia="zh-CN"/>
        </w:rPr>
        <w:t xml:space="preserve">      mandatory true;</w:t>
      </w:r>
    </w:p>
    <w:p w14:paraId="02ED54A3" w14:textId="77777777" w:rsidR="004825BF" w:rsidRPr="00AF4251" w:rsidRDefault="004825BF" w:rsidP="004825BF">
      <w:pPr>
        <w:pStyle w:val="PL"/>
        <w:rPr>
          <w:lang w:eastAsia="zh-CN"/>
        </w:rPr>
      </w:pPr>
      <w:r w:rsidRPr="00AF4251">
        <w:rPr>
          <w:lang w:eastAsia="zh-CN"/>
        </w:rPr>
        <w:t xml:space="preserve">      description "The attribute specifies type of a RIM-RS Set .  </w:t>
      </w:r>
    </w:p>
    <w:p w14:paraId="65D4958E" w14:textId="77777777" w:rsidR="004825BF" w:rsidRPr="00AF4251" w:rsidRDefault="004825BF" w:rsidP="004825BF">
      <w:pPr>
        <w:pStyle w:val="PL"/>
        <w:rPr>
          <w:lang w:eastAsia="zh-CN"/>
        </w:rPr>
      </w:pPr>
      <w:r w:rsidRPr="00AF4251">
        <w:rPr>
          <w:lang w:eastAsia="zh-CN"/>
        </w:rPr>
        <w:t xml:space="preserve">        RIM RS1 is generated and transmitted by victim to indicate its suffering </w:t>
      </w:r>
    </w:p>
    <w:p w14:paraId="277A461A" w14:textId="77777777" w:rsidR="004825BF" w:rsidRPr="00AF4251" w:rsidRDefault="004825BF" w:rsidP="004825BF">
      <w:pPr>
        <w:pStyle w:val="PL"/>
        <w:rPr>
          <w:lang w:eastAsia="zh-CN"/>
        </w:rPr>
      </w:pPr>
      <w:r w:rsidRPr="00AF4251">
        <w:rPr>
          <w:lang w:eastAsia="zh-CN"/>
        </w:rPr>
        <w:t xml:space="preserve">        remote interference, and RIM RS2 is generated and transmitted by </w:t>
      </w:r>
    </w:p>
    <w:p w14:paraId="18E011F0" w14:textId="77777777" w:rsidR="004825BF" w:rsidRPr="00AF4251" w:rsidRDefault="004825BF" w:rsidP="004825BF">
      <w:pPr>
        <w:pStyle w:val="PL"/>
        <w:rPr>
          <w:lang w:eastAsia="zh-CN"/>
        </w:rPr>
      </w:pPr>
      <w:r w:rsidRPr="00AF4251">
        <w:rPr>
          <w:lang w:eastAsia="zh-CN"/>
        </w:rPr>
        <w:t xml:space="preserve">        aggressor to measure if Remote Interference still exist</w:t>
      </w:r>
    </w:p>
    <w:p w14:paraId="671CEA65" w14:textId="77777777" w:rsidR="004825BF" w:rsidRPr="00AF4251" w:rsidRDefault="004825BF" w:rsidP="004825BF">
      <w:pPr>
        <w:pStyle w:val="PL"/>
        <w:rPr>
          <w:lang w:eastAsia="zh-CN"/>
        </w:rPr>
      </w:pPr>
    </w:p>
    <w:p w14:paraId="5B590619" w14:textId="77777777" w:rsidR="004825BF" w:rsidRPr="00AF4251" w:rsidRDefault="004825BF" w:rsidP="004825BF">
      <w:pPr>
        <w:pStyle w:val="PL"/>
        <w:rPr>
          <w:lang w:eastAsia="zh-CN"/>
        </w:rPr>
      </w:pPr>
      <w:r w:rsidRPr="00AF4251">
        <w:rPr>
          <w:lang w:eastAsia="zh-CN"/>
        </w:rPr>
        <w:t xml:space="preserve">        If the attribute value is 'RS1', the RIM-RS Set is victim set.</w:t>
      </w:r>
    </w:p>
    <w:p w14:paraId="014BCC05" w14:textId="77777777" w:rsidR="004825BF" w:rsidRPr="00AF4251" w:rsidRDefault="004825BF" w:rsidP="004825BF">
      <w:pPr>
        <w:pStyle w:val="PL"/>
        <w:rPr>
          <w:lang w:eastAsia="zh-CN"/>
        </w:rPr>
      </w:pPr>
      <w:r w:rsidRPr="00AF4251">
        <w:rPr>
          <w:lang w:eastAsia="zh-CN"/>
        </w:rPr>
        <w:t xml:space="preserve">        If the attribute value is 'RS2', the RIM-RS Set is aggressor set.";</w:t>
      </w:r>
    </w:p>
    <w:p w14:paraId="53DE949C" w14:textId="77777777" w:rsidR="004825BF" w:rsidRPr="00AF4251" w:rsidRDefault="004825BF" w:rsidP="004825BF">
      <w:pPr>
        <w:pStyle w:val="PL"/>
        <w:rPr>
          <w:lang w:eastAsia="zh-CN"/>
        </w:rPr>
      </w:pPr>
      <w:r w:rsidRPr="00AF4251">
        <w:rPr>
          <w:lang w:eastAsia="zh-CN"/>
        </w:rPr>
        <w:t xml:space="preserve">    }</w:t>
      </w:r>
    </w:p>
    <w:p w14:paraId="1CF818BD" w14:textId="77777777" w:rsidR="004825BF" w:rsidRPr="00AF4251" w:rsidRDefault="004825BF" w:rsidP="004825BF">
      <w:pPr>
        <w:pStyle w:val="PL"/>
        <w:rPr>
          <w:lang w:eastAsia="zh-CN"/>
        </w:rPr>
      </w:pPr>
      <w:r w:rsidRPr="00AF4251">
        <w:rPr>
          <w:lang w:eastAsia="zh-CN"/>
        </w:rPr>
        <w:t xml:space="preserve">    </w:t>
      </w:r>
    </w:p>
    <w:p w14:paraId="74D9D775" w14:textId="77777777" w:rsidR="004825BF" w:rsidRPr="00AF4251" w:rsidRDefault="004825BF" w:rsidP="004825BF">
      <w:pPr>
        <w:pStyle w:val="PL"/>
        <w:rPr>
          <w:lang w:eastAsia="zh-CN"/>
        </w:rPr>
      </w:pPr>
      <w:r w:rsidRPr="00AF4251">
        <w:rPr>
          <w:lang w:eastAsia="zh-CN"/>
        </w:rPr>
        <w:t xml:space="preserve">    leaf-list nRCellDURef {</w:t>
      </w:r>
    </w:p>
    <w:p w14:paraId="642BAAAC" w14:textId="77777777" w:rsidR="004825BF" w:rsidRPr="00AF4251" w:rsidRDefault="004825BF" w:rsidP="004825BF">
      <w:pPr>
        <w:pStyle w:val="PL"/>
        <w:rPr>
          <w:lang w:eastAsia="zh-CN"/>
        </w:rPr>
      </w:pPr>
      <w:r w:rsidRPr="00AF4251">
        <w:rPr>
          <w:lang w:eastAsia="zh-CN"/>
        </w:rPr>
        <w:t xml:space="preserve">      type types3gpp:DistinguishedName;</w:t>
      </w:r>
    </w:p>
    <w:p w14:paraId="7A3F7C65" w14:textId="77777777" w:rsidR="004825BF" w:rsidRPr="00AF4251" w:rsidRDefault="004825BF" w:rsidP="004825BF">
      <w:pPr>
        <w:pStyle w:val="PL"/>
        <w:rPr>
          <w:lang w:eastAsia="zh-CN"/>
        </w:rPr>
      </w:pPr>
      <w:r w:rsidRPr="00AF4251">
        <w:rPr>
          <w:lang w:eastAsia="zh-CN"/>
        </w:rPr>
        <w:t xml:space="preserve">      config false;</w:t>
      </w:r>
    </w:p>
    <w:p w14:paraId="70942ED1" w14:textId="77777777" w:rsidR="004825BF" w:rsidRPr="00AF4251" w:rsidRDefault="004825BF" w:rsidP="004825BF">
      <w:pPr>
        <w:pStyle w:val="PL"/>
        <w:rPr>
          <w:lang w:eastAsia="zh-CN"/>
        </w:rPr>
      </w:pPr>
      <w:r w:rsidRPr="00AF4251">
        <w:rPr>
          <w:lang w:eastAsia="zh-CN"/>
        </w:rPr>
        <w:t xml:space="preserve">      description "This attribute contains the DN of a NR Cell (NRCellDU)";</w:t>
      </w:r>
    </w:p>
    <w:p w14:paraId="7FD4F924" w14:textId="77777777" w:rsidR="004825BF" w:rsidRPr="00AF4251" w:rsidRDefault="004825BF" w:rsidP="004825BF">
      <w:pPr>
        <w:pStyle w:val="PL"/>
        <w:rPr>
          <w:lang w:eastAsia="zh-CN"/>
        </w:rPr>
      </w:pPr>
      <w:r w:rsidRPr="00AF4251">
        <w:rPr>
          <w:lang w:eastAsia="zh-CN"/>
        </w:rPr>
        <w:t xml:space="preserve">    }</w:t>
      </w:r>
    </w:p>
    <w:p w14:paraId="2866C59A" w14:textId="77777777" w:rsidR="004825BF" w:rsidRPr="00AF4251" w:rsidRDefault="004825BF" w:rsidP="004825BF">
      <w:pPr>
        <w:pStyle w:val="PL"/>
        <w:rPr>
          <w:lang w:eastAsia="zh-CN"/>
        </w:rPr>
      </w:pPr>
      <w:r w:rsidRPr="00AF4251">
        <w:rPr>
          <w:lang w:eastAsia="zh-CN"/>
        </w:rPr>
        <w:t xml:space="preserve">  }</w:t>
      </w:r>
    </w:p>
    <w:p w14:paraId="09B7719A" w14:textId="77777777" w:rsidR="004825BF" w:rsidRPr="00AF4251" w:rsidRDefault="004825BF" w:rsidP="004825BF">
      <w:pPr>
        <w:pStyle w:val="PL"/>
        <w:rPr>
          <w:lang w:eastAsia="zh-CN"/>
        </w:rPr>
      </w:pPr>
      <w:r w:rsidRPr="00AF4251">
        <w:rPr>
          <w:lang w:eastAsia="zh-CN"/>
        </w:rPr>
        <w:t xml:space="preserve">  </w:t>
      </w:r>
    </w:p>
    <w:p w14:paraId="5D8DCD74" w14:textId="77777777" w:rsidR="004825BF" w:rsidRPr="00AF4251" w:rsidRDefault="004825BF" w:rsidP="004825BF">
      <w:pPr>
        <w:pStyle w:val="PL"/>
        <w:rPr>
          <w:lang w:eastAsia="zh-CN"/>
        </w:rPr>
      </w:pPr>
      <w:r w:rsidRPr="00AF4251">
        <w:rPr>
          <w:lang w:eastAsia="zh-CN"/>
        </w:rPr>
        <w:t xml:space="preserve">  augment "/subnet3gpp:SubNetwork" {</w:t>
      </w:r>
    </w:p>
    <w:p w14:paraId="240FB0F0" w14:textId="77777777" w:rsidR="004825BF" w:rsidRPr="00AF4251" w:rsidRDefault="004825BF" w:rsidP="004825BF">
      <w:pPr>
        <w:pStyle w:val="PL"/>
        <w:rPr>
          <w:lang w:eastAsia="zh-CN"/>
        </w:rPr>
      </w:pPr>
      <w:r w:rsidRPr="00AF4251">
        <w:rPr>
          <w:lang w:eastAsia="zh-CN"/>
        </w:rPr>
        <w:t xml:space="preserve">    list RimRSGlobal {</w:t>
      </w:r>
    </w:p>
    <w:p w14:paraId="090399D8" w14:textId="77777777" w:rsidR="004825BF" w:rsidRPr="00AF4251" w:rsidRDefault="004825BF" w:rsidP="004825BF">
      <w:pPr>
        <w:pStyle w:val="PL"/>
        <w:rPr>
          <w:lang w:eastAsia="zh-CN"/>
        </w:rPr>
      </w:pPr>
      <w:r w:rsidRPr="00AF4251">
        <w:rPr>
          <w:lang w:eastAsia="zh-CN"/>
        </w:rPr>
        <w:t xml:space="preserve">      description "Represents global/common Remote Interference Management (RIM) </w:t>
      </w:r>
    </w:p>
    <w:p w14:paraId="6A319EDA" w14:textId="77777777" w:rsidR="004825BF" w:rsidRPr="00AF4251" w:rsidRDefault="004825BF" w:rsidP="004825BF">
      <w:pPr>
        <w:pStyle w:val="PL"/>
        <w:rPr>
          <w:lang w:eastAsia="zh-CN"/>
        </w:rPr>
      </w:pPr>
      <w:r w:rsidRPr="00AF4251">
        <w:rPr>
          <w:lang w:eastAsia="zh-CN"/>
        </w:rPr>
        <w:t xml:space="preserve">        Reference Signal (RS) resource allocated for the whole network. </w:t>
      </w:r>
    </w:p>
    <w:p w14:paraId="0CA7F18E" w14:textId="77777777" w:rsidR="004825BF" w:rsidRPr="00AF4251" w:rsidRDefault="004825BF" w:rsidP="004825BF">
      <w:pPr>
        <w:pStyle w:val="PL"/>
        <w:rPr>
          <w:lang w:eastAsia="zh-CN"/>
        </w:rPr>
      </w:pPr>
      <w:r w:rsidRPr="00AF4251">
        <w:rPr>
          <w:lang w:eastAsia="zh-CN"/>
        </w:rPr>
        <w:t xml:space="preserve">        Resource for RIM-RS transmission is defined by Sequence domain resource, </w:t>
      </w:r>
    </w:p>
    <w:p w14:paraId="21EA9EB1" w14:textId="77777777" w:rsidR="004825BF" w:rsidRPr="00AF4251" w:rsidRDefault="004825BF" w:rsidP="004825BF">
      <w:pPr>
        <w:pStyle w:val="PL"/>
        <w:rPr>
          <w:lang w:eastAsia="zh-CN"/>
        </w:rPr>
      </w:pPr>
      <w:r w:rsidRPr="00AF4251">
        <w:rPr>
          <w:lang w:eastAsia="zh-CN"/>
        </w:rPr>
        <w:t xml:space="preserve">        Time domain resource and Frequency resource. The configure parameters </w:t>
      </w:r>
    </w:p>
    <w:p w14:paraId="40D6B86E" w14:textId="77777777" w:rsidR="004825BF" w:rsidRPr="00AF4251" w:rsidRDefault="004825BF" w:rsidP="004825BF">
      <w:pPr>
        <w:pStyle w:val="PL"/>
        <w:rPr>
          <w:lang w:eastAsia="zh-CN"/>
        </w:rPr>
      </w:pPr>
      <w:r w:rsidRPr="00AF4251">
        <w:rPr>
          <w:lang w:eastAsia="zh-CN"/>
        </w:rPr>
        <w:t xml:space="preserve">        of the RIM RS resource are applied to all Sets of RIM RS Resource </w:t>
      </w:r>
    </w:p>
    <w:p w14:paraId="086E1C6C" w14:textId="77777777" w:rsidR="004825BF" w:rsidRPr="00AF4251" w:rsidRDefault="004825BF" w:rsidP="004825BF">
      <w:pPr>
        <w:pStyle w:val="PL"/>
        <w:rPr>
          <w:lang w:eastAsia="zh-CN"/>
        </w:rPr>
      </w:pPr>
      <w:r w:rsidRPr="00AF4251">
        <w:rPr>
          <w:lang w:eastAsia="zh-CN"/>
        </w:rPr>
        <w:t xml:space="preserve">        across gNBs/cells in the network.";</w:t>
      </w:r>
    </w:p>
    <w:p w14:paraId="03450127" w14:textId="77777777" w:rsidR="004825BF" w:rsidRPr="00AF4251" w:rsidRDefault="004825BF" w:rsidP="004825BF">
      <w:pPr>
        <w:pStyle w:val="PL"/>
        <w:rPr>
          <w:lang w:eastAsia="zh-CN"/>
        </w:rPr>
      </w:pPr>
      <w:r w:rsidRPr="00AF4251">
        <w:rPr>
          <w:lang w:eastAsia="zh-CN"/>
        </w:rPr>
        <w:t xml:space="preserve">      key id;</w:t>
      </w:r>
    </w:p>
    <w:p w14:paraId="0949E533" w14:textId="77777777" w:rsidR="004825BF" w:rsidRPr="00AF4251" w:rsidRDefault="004825BF" w:rsidP="004825BF">
      <w:pPr>
        <w:pStyle w:val="PL"/>
        <w:rPr>
          <w:lang w:eastAsia="zh-CN"/>
        </w:rPr>
      </w:pPr>
      <w:r w:rsidRPr="00AF4251">
        <w:rPr>
          <w:lang w:eastAsia="zh-CN"/>
        </w:rPr>
        <w:t xml:space="preserve">      max-elements 1;</w:t>
      </w:r>
    </w:p>
    <w:p w14:paraId="72EA9990" w14:textId="77777777" w:rsidR="004825BF" w:rsidRPr="00AF4251" w:rsidRDefault="004825BF" w:rsidP="004825BF">
      <w:pPr>
        <w:pStyle w:val="PL"/>
        <w:rPr>
          <w:lang w:eastAsia="zh-CN"/>
        </w:rPr>
      </w:pPr>
      <w:r w:rsidRPr="00AF4251">
        <w:rPr>
          <w:lang w:eastAsia="zh-CN"/>
        </w:rPr>
        <w:t xml:space="preserve">      uses top3gpp:Top_Grp;</w:t>
      </w:r>
    </w:p>
    <w:p w14:paraId="2D121773" w14:textId="77777777" w:rsidR="004825BF" w:rsidRPr="00AF4251" w:rsidRDefault="004825BF" w:rsidP="004825BF">
      <w:pPr>
        <w:pStyle w:val="PL"/>
        <w:rPr>
          <w:lang w:eastAsia="zh-CN"/>
        </w:rPr>
      </w:pPr>
      <w:r w:rsidRPr="00AF4251">
        <w:rPr>
          <w:lang w:eastAsia="zh-CN"/>
        </w:rPr>
        <w:t xml:space="preserve">      container attributes {</w:t>
      </w:r>
    </w:p>
    <w:p w14:paraId="2A1A61EF" w14:textId="77777777" w:rsidR="004825BF" w:rsidRPr="00AF4251" w:rsidRDefault="004825BF" w:rsidP="004825BF">
      <w:pPr>
        <w:pStyle w:val="PL"/>
        <w:rPr>
          <w:lang w:eastAsia="zh-CN"/>
        </w:rPr>
      </w:pPr>
      <w:r w:rsidRPr="00AF4251">
        <w:rPr>
          <w:lang w:eastAsia="zh-CN"/>
        </w:rPr>
        <w:t xml:space="preserve">        uses RimRSGlobalGrp;</w:t>
      </w:r>
    </w:p>
    <w:p w14:paraId="512BC86B" w14:textId="77777777" w:rsidR="004825BF" w:rsidRPr="00AF4251" w:rsidRDefault="004825BF" w:rsidP="004825BF">
      <w:pPr>
        <w:pStyle w:val="PL"/>
        <w:rPr>
          <w:lang w:eastAsia="zh-CN"/>
        </w:rPr>
      </w:pPr>
      <w:r w:rsidRPr="00AF4251">
        <w:rPr>
          <w:lang w:eastAsia="zh-CN"/>
        </w:rPr>
        <w:t xml:space="preserve">      }</w:t>
      </w:r>
    </w:p>
    <w:p w14:paraId="17B48C5C" w14:textId="77777777" w:rsidR="004825BF" w:rsidRPr="00AF4251" w:rsidRDefault="004825BF" w:rsidP="004825BF">
      <w:pPr>
        <w:pStyle w:val="PL"/>
        <w:rPr>
          <w:lang w:eastAsia="zh-CN"/>
        </w:rPr>
      </w:pPr>
    </w:p>
    <w:p w14:paraId="047976F3" w14:textId="77777777" w:rsidR="004825BF" w:rsidRPr="00AF4251" w:rsidRDefault="004825BF" w:rsidP="004825BF">
      <w:pPr>
        <w:pStyle w:val="PL"/>
        <w:rPr>
          <w:lang w:eastAsia="zh-CN"/>
        </w:rPr>
      </w:pPr>
      <w:r w:rsidRPr="00AF4251">
        <w:rPr>
          <w:lang w:eastAsia="zh-CN"/>
        </w:rPr>
        <w:t xml:space="preserve">      list RimRSSet {</w:t>
      </w:r>
    </w:p>
    <w:p w14:paraId="42D4ED5E" w14:textId="77777777" w:rsidR="004825BF" w:rsidRPr="00AF4251" w:rsidRDefault="004825BF" w:rsidP="004825BF">
      <w:pPr>
        <w:pStyle w:val="PL"/>
        <w:rPr>
          <w:lang w:eastAsia="zh-CN"/>
        </w:rPr>
      </w:pPr>
      <w:r w:rsidRPr="00AF4251">
        <w:rPr>
          <w:lang w:eastAsia="zh-CN"/>
        </w:rPr>
        <w:t xml:space="preserve">        description "Represents aggressor or victim Set organized by OAM. </w:t>
      </w:r>
    </w:p>
    <w:p w14:paraId="7DA3059D" w14:textId="77777777" w:rsidR="004825BF" w:rsidRPr="00AF4251" w:rsidRDefault="004825BF" w:rsidP="004825BF">
      <w:pPr>
        <w:pStyle w:val="PL"/>
        <w:rPr>
          <w:lang w:eastAsia="zh-CN"/>
        </w:rPr>
      </w:pPr>
      <w:r w:rsidRPr="00AF4251">
        <w:rPr>
          <w:lang w:eastAsia="zh-CN"/>
        </w:rPr>
        <w:t xml:space="preserve">          The RIM RS Resource is assigned to each Set, which is identified by </w:t>
      </w:r>
    </w:p>
    <w:p w14:paraId="721B4966" w14:textId="77777777" w:rsidR="004825BF" w:rsidRPr="00AF4251" w:rsidRDefault="004825BF" w:rsidP="004825BF">
      <w:pPr>
        <w:pStyle w:val="PL"/>
        <w:rPr>
          <w:lang w:eastAsia="zh-CN"/>
        </w:rPr>
      </w:pPr>
      <w:r w:rsidRPr="00AF4251">
        <w:rPr>
          <w:lang w:eastAsia="zh-CN"/>
        </w:rPr>
        <w:t xml:space="preserve">          triple indices set of </w:t>
      </w:r>
    </w:p>
    <w:p w14:paraId="1BDBC784" w14:textId="77777777" w:rsidR="004825BF" w:rsidRPr="00AF4251" w:rsidRDefault="004825BF" w:rsidP="004825BF">
      <w:pPr>
        <w:pStyle w:val="PL"/>
        <w:rPr>
          <w:lang w:eastAsia="zh-CN"/>
        </w:rPr>
      </w:pPr>
      <w:r w:rsidRPr="00AF4251">
        <w:rPr>
          <w:lang w:eastAsia="zh-CN"/>
        </w:rPr>
        <w:t xml:space="preserve">          &lt;Time domain index, Frequency domain index, and  Sequence index &gt;. </w:t>
      </w:r>
    </w:p>
    <w:p w14:paraId="5981D75D" w14:textId="77777777" w:rsidR="004825BF" w:rsidRPr="00AF4251" w:rsidRDefault="004825BF" w:rsidP="004825BF">
      <w:pPr>
        <w:pStyle w:val="PL"/>
        <w:rPr>
          <w:lang w:eastAsia="zh-CN"/>
        </w:rPr>
      </w:pPr>
      <w:r w:rsidRPr="00AF4251">
        <w:rPr>
          <w:lang w:eastAsia="zh-CN"/>
        </w:rPr>
        <w:t xml:space="preserve">          The triple indices set can be derived by setId attribute </w:t>
      </w:r>
    </w:p>
    <w:p w14:paraId="652FDE67" w14:textId="77777777" w:rsidR="004825BF" w:rsidRPr="00AF4251" w:rsidRDefault="004825BF" w:rsidP="004825BF">
      <w:pPr>
        <w:pStyle w:val="PL"/>
        <w:rPr>
          <w:lang w:eastAsia="zh-CN"/>
        </w:rPr>
      </w:pPr>
      <w:r w:rsidRPr="00AF4251">
        <w:rPr>
          <w:lang w:eastAsia="zh-CN"/>
        </w:rPr>
        <w:t xml:space="preserve">          (See subclause 7.4.1.6 in TS 38.211 ).";</w:t>
      </w:r>
    </w:p>
    <w:p w14:paraId="78740A87" w14:textId="77777777" w:rsidR="004825BF" w:rsidRPr="00AF4251" w:rsidRDefault="004825BF" w:rsidP="004825BF">
      <w:pPr>
        <w:pStyle w:val="PL"/>
        <w:rPr>
          <w:lang w:eastAsia="zh-CN"/>
        </w:rPr>
      </w:pPr>
      <w:r w:rsidRPr="00AF4251">
        <w:rPr>
          <w:lang w:eastAsia="zh-CN"/>
        </w:rPr>
        <w:t xml:space="preserve">        key id;</w:t>
      </w:r>
    </w:p>
    <w:p w14:paraId="16C4D994" w14:textId="77777777" w:rsidR="004825BF" w:rsidRPr="00AF4251" w:rsidRDefault="004825BF" w:rsidP="004825BF">
      <w:pPr>
        <w:pStyle w:val="PL"/>
        <w:rPr>
          <w:lang w:eastAsia="zh-CN"/>
        </w:rPr>
      </w:pPr>
      <w:r w:rsidRPr="00AF4251">
        <w:rPr>
          <w:lang w:eastAsia="zh-CN"/>
        </w:rPr>
        <w:t xml:space="preserve">        uses top3gpp:Top_Grp;</w:t>
      </w:r>
    </w:p>
    <w:p w14:paraId="18DBB20C" w14:textId="77777777" w:rsidR="004825BF" w:rsidRPr="00AF4251" w:rsidRDefault="004825BF" w:rsidP="004825BF">
      <w:pPr>
        <w:pStyle w:val="PL"/>
        <w:rPr>
          <w:lang w:eastAsia="zh-CN"/>
        </w:rPr>
      </w:pPr>
      <w:r w:rsidRPr="00AF4251">
        <w:rPr>
          <w:lang w:eastAsia="zh-CN"/>
        </w:rPr>
        <w:t xml:space="preserve">        container attributes {</w:t>
      </w:r>
    </w:p>
    <w:p w14:paraId="3F4A4170" w14:textId="77777777" w:rsidR="004825BF" w:rsidRPr="002D40F4" w:rsidRDefault="004825BF" w:rsidP="004825BF">
      <w:pPr>
        <w:pStyle w:val="PL"/>
        <w:rPr>
          <w:lang w:eastAsia="zh-CN"/>
        </w:rPr>
      </w:pPr>
      <w:r w:rsidRPr="00AF4251">
        <w:rPr>
          <w:lang w:eastAsia="zh-CN"/>
        </w:rPr>
        <w:t xml:space="preserve">          </w:t>
      </w:r>
      <w:r w:rsidRPr="002D40F4">
        <w:rPr>
          <w:lang w:eastAsia="zh-CN"/>
        </w:rPr>
        <w:t>uses RimRSSetGrp;</w:t>
      </w:r>
    </w:p>
    <w:p w14:paraId="1EBD3FAE" w14:textId="77777777" w:rsidR="004825BF" w:rsidRPr="002D40F4" w:rsidRDefault="004825BF" w:rsidP="004825BF">
      <w:pPr>
        <w:pStyle w:val="PL"/>
        <w:rPr>
          <w:lang w:eastAsia="zh-CN"/>
        </w:rPr>
      </w:pPr>
      <w:r w:rsidRPr="002D40F4">
        <w:rPr>
          <w:lang w:eastAsia="zh-CN"/>
        </w:rPr>
        <w:t xml:space="preserve">        }</w:t>
      </w:r>
    </w:p>
    <w:p w14:paraId="5D40AF74" w14:textId="77777777" w:rsidR="004825BF" w:rsidRPr="002D40F4" w:rsidRDefault="004825BF" w:rsidP="004825BF">
      <w:pPr>
        <w:pStyle w:val="PL"/>
        <w:rPr>
          <w:lang w:eastAsia="zh-CN"/>
        </w:rPr>
      </w:pPr>
      <w:r w:rsidRPr="002D40F4">
        <w:rPr>
          <w:lang w:eastAsia="zh-CN"/>
        </w:rPr>
        <w:t xml:space="preserve">      }</w:t>
      </w:r>
    </w:p>
    <w:p w14:paraId="1597ECA7" w14:textId="77777777" w:rsidR="004825BF" w:rsidRPr="002D40F4" w:rsidRDefault="004825BF" w:rsidP="004825BF">
      <w:pPr>
        <w:pStyle w:val="PL"/>
        <w:rPr>
          <w:lang w:eastAsia="zh-CN"/>
        </w:rPr>
      </w:pPr>
      <w:r w:rsidRPr="002D40F4">
        <w:rPr>
          <w:lang w:eastAsia="zh-CN"/>
        </w:rPr>
        <w:t xml:space="preserve">    }</w:t>
      </w:r>
    </w:p>
    <w:p w14:paraId="005E91A6" w14:textId="77777777" w:rsidR="004825BF" w:rsidRPr="002D40F4" w:rsidRDefault="004825BF" w:rsidP="004825BF">
      <w:pPr>
        <w:pStyle w:val="PL"/>
        <w:rPr>
          <w:lang w:eastAsia="zh-CN"/>
        </w:rPr>
      </w:pPr>
      <w:r w:rsidRPr="002D40F4">
        <w:rPr>
          <w:lang w:eastAsia="zh-CN"/>
        </w:rPr>
        <w:t xml:space="preserve">  }  </w:t>
      </w:r>
    </w:p>
    <w:p w14:paraId="47062BA7" w14:textId="77777777" w:rsidR="004825BF" w:rsidRPr="002D40F4" w:rsidRDefault="004825BF" w:rsidP="004825BF">
      <w:pPr>
        <w:pStyle w:val="PL"/>
        <w:rPr>
          <w:lang w:eastAsia="zh-CN"/>
        </w:rPr>
      </w:pPr>
      <w:r w:rsidRPr="002D40F4">
        <w:rPr>
          <w:lang w:eastAsia="zh-CN"/>
        </w:rPr>
        <w:t>}</w:t>
      </w:r>
    </w:p>
    <w:p w14:paraId="52C56ECC" w14:textId="77777777" w:rsidR="004825BF" w:rsidRPr="002D40F4" w:rsidRDefault="004825BF" w:rsidP="004825BF">
      <w:pPr>
        <w:pStyle w:val="PL"/>
      </w:pPr>
      <w:r w:rsidRPr="002D40F4">
        <w:t>&lt;CODE ENDS&gt;</w:t>
      </w:r>
    </w:p>
    <w:p w14:paraId="06C64F7E" w14:textId="61C4EE29" w:rsidR="004825BF" w:rsidRPr="002D40F4" w:rsidRDefault="004825BF" w:rsidP="00491D87">
      <w:pPr>
        <w:pStyle w:val="PL"/>
      </w:pPr>
    </w:p>
    <w:p w14:paraId="6FAE617F" w14:textId="520D7CE0" w:rsidR="00F83894" w:rsidRPr="002D40F4" w:rsidRDefault="00F83894" w:rsidP="00F83894">
      <w:pPr>
        <w:pStyle w:val="Heading2"/>
      </w:pPr>
      <w:r w:rsidRPr="002D40F4">
        <w:rPr>
          <w:lang w:eastAsia="zh-CN"/>
        </w:rPr>
        <w:t>E.5.39</w:t>
      </w:r>
      <w:r w:rsidRPr="002D40F4">
        <w:t>_module  3gpp-nr-nrm-bwpset.yang</w:t>
      </w:r>
      <w:r w:rsidRPr="002D40F4">
        <w:rPr>
          <w:lang w:eastAsia="zh-CN"/>
        </w:rPr>
        <w:t xml:space="preserve"> </w:t>
      </w:r>
    </w:p>
    <w:p w14:paraId="0FDF31F0" w14:textId="77777777" w:rsidR="00F83894" w:rsidRDefault="00F83894" w:rsidP="00F83894">
      <w:pPr>
        <w:pStyle w:val="PL"/>
      </w:pPr>
      <w:r>
        <w:t>&lt;CODE BEGINS&gt;</w:t>
      </w:r>
    </w:p>
    <w:p w14:paraId="008B6DC7" w14:textId="77777777" w:rsidR="00F83894" w:rsidRDefault="00F83894" w:rsidP="00F83894">
      <w:pPr>
        <w:pStyle w:val="PL"/>
      </w:pPr>
      <w:r>
        <w:t>module _3gpp-nr-nrm-bwpset {</w:t>
      </w:r>
    </w:p>
    <w:p w14:paraId="7FFF177F" w14:textId="77777777" w:rsidR="00F83894" w:rsidRDefault="00F83894" w:rsidP="00F83894">
      <w:pPr>
        <w:pStyle w:val="PL"/>
      </w:pPr>
      <w:r>
        <w:t xml:space="preserve">  yang-version 1.1;</w:t>
      </w:r>
    </w:p>
    <w:p w14:paraId="783569C8" w14:textId="77777777" w:rsidR="00F83894" w:rsidRDefault="00F83894" w:rsidP="00F83894">
      <w:pPr>
        <w:pStyle w:val="PL"/>
      </w:pPr>
      <w:r>
        <w:t xml:space="preserve">  namespace "urn:3gpp:sa5:_3gpp-nr-nrm-bwpset";</w:t>
      </w:r>
    </w:p>
    <w:p w14:paraId="342812C5" w14:textId="77777777" w:rsidR="00F83894" w:rsidRDefault="00F83894" w:rsidP="00F83894">
      <w:pPr>
        <w:pStyle w:val="PL"/>
      </w:pPr>
      <w:r>
        <w:t xml:space="preserve">  prefix "bwpset3gpp";</w:t>
      </w:r>
    </w:p>
    <w:p w14:paraId="0064E5D0" w14:textId="77777777" w:rsidR="00F83894" w:rsidRDefault="00F83894" w:rsidP="00F83894">
      <w:pPr>
        <w:pStyle w:val="PL"/>
      </w:pPr>
    </w:p>
    <w:p w14:paraId="39D112A9" w14:textId="77777777" w:rsidR="00F83894" w:rsidRDefault="00F83894" w:rsidP="00F83894">
      <w:pPr>
        <w:pStyle w:val="PL"/>
      </w:pPr>
      <w:r>
        <w:t xml:space="preserve">  import _3gpp-common-managed-element { prefix me3gpp; }</w:t>
      </w:r>
    </w:p>
    <w:p w14:paraId="24C5BCC8" w14:textId="77777777" w:rsidR="00F83894" w:rsidRDefault="00F83894" w:rsidP="00F83894">
      <w:pPr>
        <w:pStyle w:val="PL"/>
      </w:pPr>
      <w:r>
        <w:t xml:space="preserve">  import _3gpp-common-managed-function { prefix mf3gpp; }</w:t>
      </w:r>
    </w:p>
    <w:p w14:paraId="50E80F49" w14:textId="77777777" w:rsidR="00F83894" w:rsidRDefault="00F83894" w:rsidP="00F83894">
      <w:pPr>
        <w:pStyle w:val="PL"/>
      </w:pPr>
      <w:r>
        <w:t xml:space="preserve">  import _3gpp-common-top { prefix top3gpp; }</w:t>
      </w:r>
    </w:p>
    <w:p w14:paraId="719F3A0F" w14:textId="77777777" w:rsidR="00F83894" w:rsidRDefault="00F83894" w:rsidP="00F83894">
      <w:pPr>
        <w:pStyle w:val="PL"/>
      </w:pPr>
      <w:r>
        <w:t xml:space="preserve">  import _3gpp-nr-nrm-gnbdufunction { prefix gnbdu3gpp; }</w:t>
      </w:r>
    </w:p>
    <w:p w14:paraId="048349CA" w14:textId="77777777" w:rsidR="00F83894" w:rsidRDefault="00F83894" w:rsidP="00F83894">
      <w:pPr>
        <w:pStyle w:val="PL"/>
      </w:pPr>
    </w:p>
    <w:p w14:paraId="3BB27312" w14:textId="77777777" w:rsidR="00F83894" w:rsidRDefault="00F83894" w:rsidP="00F83894">
      <w:pPr>
        <w:pStyle w:val="PL"/>
      </w:pPr>
      <w:r>
        <w:t xml:space="preserve">  organization "3GPP SA5";</w:t>
      </w:r>
    </w:p>
    <w:p w14:paraId="47F54537" w14:textId="77777777" w:rsidR="00F83894" w:rsidRDefault="00F83894" w:rsidP="00F83894">
      <w:pPr>
        <w:pStyle w:val="PL"/>
      </w:pPr>
      <w:r>
        <w:t xml:space="preserve">  contact "https://www.3gpp.org/DynaReport/TSG-WG--S5--officials.htm?Itemid=464";</w:t>
      </w:r>
    </w:p>
    <w:p w14:paraId="276D3A5B" w14:textId="77777777" w:rsidR="00F83894" w:rsidRDefault="00F83894" w:rsidP="00F83894">
      <w:pPr>
        <w:pStyle w:val="PL"/>
      </w:pPr>
      <w:r>
        <w:t xml:space="preserve">  description "Defines the YANG mapping of the BWPSet Information Object Class</w:t>
      </w:r>
    </w:p>
    <w:p w14:paraId="246473B3" w14:textId="77777777" w:rsidR="00F83894" w:rsidRDefault="00F83894" w:rsidP="00F83894">
      <w:pPr>
        <w:pStyle w:val="PL"/>
      </w:pPr>
      <w:r>
        <w:t xml:space="preserve">    (IOC) that is part of the NR Network Resource Model (NRM).";</w:t>
      </w:r>
    </w:p>
    <w:p w14:paraId="3CB76E2C" w14:textId="77777777" w:rsidR="00F83894" w:rsidRDefault="00F83894" w:rsidP="00F83894">
      <w:pPr>
        <w:pStyle w:val="PL"/>
      </w:pPr>
      <w:r>
        <w:t xml:space="preserve">  reference "3GPP TS 28.541 5G Network Resource Model (NRM)";</w:t>
      </w:r>
    </w:p>
    <w:p w14:paraId="640A6726" w14:textId="77777777" w:rsidR="00F83894" w:rsidRDefault="00F83894" w:rsidP="00F83894">
      <w:pPr>
        <w:pStyle w:val="PL"/>
      </w:pPr>
    </w:p>
    <w:p w14:paraId="7E23FC7C" w14:textId="67E648BF" w:rsidR="00F83894" w:rsidRDefault="00F83894" w:rsidP="00F83894">
      <w:pPr>
        <w:pStyle w:val="PL"/>
      </w:pPr>
      <w:r>
        <w:t xml:space="preserve">  revision 2022-06-</w:t>
      </w:r>
      <w:r w:rsidR="008B33DF" w:rsidRPr="008B33DF">
        <w:t xml:space="preserve">29 </w:t>
      </w:r>
      <w:r>
        <w:t>{ reference CR-0756 ; }</w:t>
      </w:r>
    </w:p>
    <w:p w14:paraId="459A1F87" w14:textId="77777777" w:rsidR="00F83894" w:rsidRDefault="00F83894" w:rsidP="00F83894">
      <w:pPr>
        <w:pStyle w:val="PL"/>
      </w:pPr>
    </w:p>
    <w:p w14:paraId="44B848E5" w14:textId="77777777" w:rsidR="00F83894" w:rsidRDefault="00F83894" w:rsidP="00F83894">
      <w:pPr>
        <w:pStyle w:val="PL"/>
      </w:pPr>
      <w:r>
        <w:t xml:space="preserve">  grouping BWPSetGrp {</w:t>
      </w:r>
    </w:p>
    <w:p w14:paraId="6CD164A3" w14:textId="77777777" w:rsidR="00F83894" w:rsidRDefault="00F83894" w:rsidP="00F83894">
      <w:pPr>
        <w:pStyle w:val="PL"/>
      </w:pPr>
      <w:r>
        <w:t xml:space="preserve">    description "Represents the BWPSet IOC.";</w:t>
      </w:r>
    </w:p>
    <w:p w14:paraId="380EAD30" w14:textId="77777777" w:rsidR="00F83894" w:rsidRDefault="00F83894" w:rsidP="00F83894">
      <w:pPr>
        <w:pStyle w:val="PL"/>
      </w:pPr>
      <w:r>
        <w:t xml:space="preserve">    reference "3GPP TS 28.541";</w:t>
      </w:r>
    </w:p>
    <w:p w14:paraId="2616DA8A" w14:textId="77777777" w:rsidR="00F83894" w:rsidRDefault="00F83894" w:rsidP="00F83894">
      <w:pPr>
        <w:pStyle w:val="PL"/>
      </w:pPr>
      <w:r>
        <w:t xml:space="preserve">    uses mf3gpp:ManagedFunctionGrp;</w:t>
      </w:r>
    </w:p>
    <w:p w14:paraId="55CA9A47" w14:textId="77777777" w:rsidR="00F83894" w:rsidRDefault="00F83894" w:rsidP="00F83894">
      <w:pPr>
        <w:pStyle w:val="PL"/>
      </w:pPr>
      <w:r>
        <w:t xml:space="preserve">  }</w:t>
      </w:r>
    </w:p>
    <w:p w14:paraId="588D6DD5" w14:textId="77777777" w:rsidR="00F83894" w:rsidRDefault="00F83894" w:rsidP="00F83894">
      <w:pPr>
        <w:pStyle w:val="PL"/>
      </w:pPr>
      <w:r>
        <w:t xml:space="preserve">  augment "/me3gpp:ManagedElement/gnbdu3gpp:GNBDUFunction" {</w:t>
      </w:r>
    </w:p>
    <w:p w14:paraId="44BB6EA1" w14:textId="77777777" w:rsidR="00F83894" w:rsidRDefault="00F83894" w:rsidP="00F83894">
      <w:pPr>
        <w:pStyle w:val="PL"/>
      </w:pPr>
    </w:p>
    <w:p w14:paraId="658FDFB1" w14:textId="77777777" w:rsidR="00F83894" w:rsidRDefault="00F83894" w:rsidP="00F83894">
      <w:pPr>
        <w:pStyle w:val="PL"/>
      </w:pPr>
      <w:r>
        <w:t xml:space="preserve">    list BWPList {</w:t>
      </w:r>
    </w:p>
    <w:p w14:paraId="5B8574E5" w14:textId="77777777" w:rsidR="00F83894" w:rsidRDefault="00F83894" w:rsidP="00F83894">
      <w:pPr>
        <w:pStyle w:val="PL"/>
      </w:pPr>
      <w:r>
        <w:t xml:space="preserve">      description "Represents a bandwidth part (BWP) set.";</w:t>
      </w:r>
    </w:p>
    <w:p w14:paraId="29E26F1A" w14:textId="77777777" w:rsidR="00F83894" w:rsidRDefault="00F83894" w:rsidP="00F83894">
      <w:pPr>
        <w:pStyle w:val="PL"/>
      </w:pPr>
      <w:r>
        <w:t xml:space="preserve">      key id;</w:t>
      </w:r>
    </w:p>
    <w:p w14:paraId="6ECD0039" w14:textId="77777777" w:rsidR="00F83894" w:rsidRDefault="00F83894" w:rsidP="00F83894">
      <w:pPr>
        <w:pStyle w:val="PL"/>
      </w:pPr>
      <w:r>
        <w:t xml:space="preserve">      uses top3gpp:Top_Grp;</w:t>
      </w:r>
    </w:p>
    <w:p w14:paraId="498E8B5C" w14:textId="77777777" w:rsidR="00F83894" w:rsidRDefault="00F83894" w:rsidP="00F83894">
      <w:pPr>
        <w:pStyle w:val="PL"/>
      </w:pPr>
      <w:r>
        <w:t xml:space="preserve">      container attributes {    </w:t>
      </w:r>
    </w:p>
    <w:p w14:paraId="7C851D9D" w14:textId="77777777" w:rsidR="00F83894" w:rsidRDefault="00F83894" w:rsidP="00F83894">
      <w:pPr>
        <w:pStyle w:val="PL"/>
      </w:pPr>
      <w:r>
        <w:t xml:space="preserve">        uses BWPSetGrp;</w:t>
      </w:r>
    </w:p>
    <w:p w14:paraId="19CDFE08" w14:textId="77777777" w:rsidR="00F83894" w:rsidRDefault="00F83894" w:rsidP="00F83894">
      <w:pPr>
        <w:pStyle w:val="PL"/>
      </w:pPr>
      <w:r>
        <w:t xml:space="preserve">      }</w:t>
      </w:r>
    </w:p>
    <w:p w14:paraId="0E974543" w14:textId="77777777" w:rsidR="00F83894" w:rsidRDefault="00F83894" w:rsidP="00F83894">
      <w:pPr>
        <w:pStyle w:val="PL"/>
      </w:pPr>
      <w:r>
        <w:t xml:space="preserve">      uses mf3gpp:ManagedFunctionContainedClasses;</w:t>
      </w:r>
    </w:p>
    <w:p w14:paraId="5C48D256" w14:textId="77777777" w:rsidR="00F83894" w:rsidRDefault="00F83894" w:rsidP="00F83894">
      <w:pPr>
        <w:pStyle w:val="PL"/>
      </w:pPr>
      <w:r>
        <w:t xml:space="preserve">    }</w:t>
      </w:r>
    </w:p>
    <w:p w14:paraId="70BA1384" w14:textId="77777777" w:rsidR="00F83894" w:rsidRDefault="00F83894" w:rsidP="00F83894">
      <w:pPr>
        <w:pStyle w:val="PL"/>
      </w:pPr>
      <w:r>
        <w:t xml:space="preserve">  }</w:t>
      </w:r>
    </w:p>
    <w:p w14:paraId="2D8BACD6" w14:textId="77777777" w:rsidR="00F83894" w:rsidRDefault="00F83894" w:rsidP="00F83894">
      <w:pPr>
        <w:pStyle w:val="PL"/>
      </w:pPr>
      <w:r>
        <w:t>}</w:t>
      </w:r>
    </w:p>
    <w:p w14:paraId="62724736" w14:textId="77777777" w:rsidR="00F83894" w:rsidRDefault="00F83894" w:rsidP="00F83894">
      <w:pPr>
        <w:pStyle w:val="PL"/>
      </w:pPr>
      <w:r>
        <w:t>&lt;CODE ENDS&gt;</w:t>
      </w:r>
    </w:p>
    <w:p w14:paraId="5AF19879" w14:textId="77777777" w:rsidR="00F83894" w:rsidRPr="002D40F4" w:rsidRDefault="00F83894" w:rsidP="00491D87">
      <w:pPr>
        <w:pStyle w:val="PL"/>
      </w:pPr>
    </w:p>
    <w:p w14:paraId="65721B97" w14:textId="77777777" w:rsidR="008A35FC" w:rsidRPr="002D40F4" w:rsidRDefault="008A35FC" w:rsidP="008A35FC">
      <w:pPr>
        <w:pStyle w:val="Heading1"/>
        <w:rPr>
          <w:lang w:eastAsia="zh-CN"/>
        </w:rPr>
      </w:pPr>
      <w:bookmarkStart w:id="213" w:name="_Toc59183364"/>
      <w:bookmarkStart w:id="214" w:name="_Toc59184830"/>
      <w:bookmarkStart w:id="215" w:name="_Toc59195765"/>
      <w:bookmarkStart w:id="216" w:name="_Toc59440194"/>
      <w:bookmarkStart w:id="217" w:name="_Toc67990643"/>
      <w:r w:rsidRPr="002D40F4">
        <w:rPr>
          <w:lang w:eastAsia="zh-CN"/>
        </w:rPr>
        <w:t>E.6</w:t>
      </w:r>
      <w:r w:rsidRPr="002D40F4">
        <w:rPr>
          <w:lang w:eastAsia="zh-CN"/>
        </w:rPr>
        <w:tab/>
        <w:t>Void</w:t>
      </w:r>
      <w:bookmarkEnd w:id="213"/>
      <w:bookmarkEnd w:id="214"/>
      <w:bookmarkEnd w:id="215"/>
      <w:bookmarkEnd w:id="216"/>
      <w:bookmarkEnd w:id="217"/>
    </w:p>
    <w:p w14:paraId="65996B8F" w14:textId="77777777" w:rsidR="008A35FC" w:rsidRPr="002D40F4" w:rsidRDefault="008A35FC" w:rsidP="00C16188"/>
    <w:p w14:paraId="49C048E1" w14:textId="77777777" w:rsidR="008A35FC" w:rsidRDefault="008A35FC" w:rsidP="008A35FC">
      <w:pPr>
        <w:pStyle w:val="Heading1"/>
        <w:rPr>
          <w:lang w:eastAsia="zh-CN"/>
        </w:rPr>
      </w:pPr>
      <w:bookmarkStart w:id="218" w:name="_Toc59183365"/>
      <w:bookmarkStart w:id="219" w:name="_Toc59184831"/>
      <w:bookmarkStart w:id="220" w:name="_Toc59195766"/>
      <w:bookmarkStart w:id="221" w:name="_Toc59440195"/>
      <w:bookmarkStart w:id="222" w:name="_Toc67990644"/>
      <w:r>
        <w:rPr>
          <w:lang w:eastAsia="zh-CN"/>
        </w:rPr>
        <w:t>E.7</w:t>
      </w:r>
      <w:r>
        <w:rPr>
          <w:lang w:eastAsia="zh-CN"/>
        </w:rPr>
        <w:tab/>
        <w:t>Mount information</w:t>
      </w:r>
      <w:bookmarkEnd w:id="218"/>
      <w:bookmarkEnd w:id="219"/>
      <w:bookmarkEnd w:id="220"/>
      <w:bookmarkEnd w:id="221"/>
      <w:bookmarkEnd w:id="222"/>
    </w:p>
    <w:p w14:paraId="2310C9ED" w14:textId="77777777" w:rsidR="00DD1DFD" w:rsidRDefault="00DD1DFD" w:rsidP="00DD1DFD">
      <w: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14:paraId="47C0D918" w14:textId="561F5A2B" w:rsidR="00DD1DFD" w:rsidRDefault="00DD1DFD" w:rsidP="00DD1DFD">
      <w:pPr>
        <w:rPr>
          <w:lang w:eastAsia="zh-CN"/>
        </w:rPr>
      </w:pPr>
      <w:r>
        <w:t>See IETF RFC 8528 [45] that describes the mechanism that adds the schema trees defined by a set of YANG modules onto a mount point defined in the schema tree in another YANG module.</w:t>
      </w:r>
    </w:p>
    <w:p w14:paraId="6C5AC64E" w14:textId="187CDCD5" w:rsidR="008A35FC" w:rsidRDefault="008A35FC" w:rsidP="008A35FC">
      <w:pPr>
        <w:pStyle w:val="Heading8"/>
      </w:pPr>
      <w:r w:rsidRPr="0041693A">
        <w:br w:type="page"/>
      </w:r>
      <w:bookmarkStart w:id="223" w:name="_Toc59183366"/>
      <w:bookmarkStart w:id="224" w:name="_Toc59184832"/>
      <w:bookmarkStart w:id="225" w:name="_Toc59195767"/>
      <w:bookmarkStart w:id="226" w:name="_Toc59440196"/>
      <w:bookmarkStart w:id="227" w:name="_Toc67990645"/>
      <w:r w:rsidRPr="0041693A">
        <w:t>Annex F (normative):</w:t>
      </w:r>
      <w:r w:rsidRPr="0041693A">
        <w:br/>
      </w:r>
      <w:bookmarkEnd w:id="223"/>
      <w:bookmarkEnd w:id="224"/>
      <w:bookmarkEnd w:id="225"/>
      <w:bookmarkEnd w:id="226"/>
      <w:r w:rsidRPr="0041693A">
        <w:t>Void</w:t>
      </w:r>
      <w:bookmarkEnd w:id="227"/>
    </w:p>
    <w:p w14:paraId="0930993F" w14:textId="77777777" w:rsidR="008A35FC" w:rsidRPr="008A35FC" w:rsidRDefault="008A35FC" w:rsidP="008A35FC"/>
    <w:p w14:paraId="71767E8B" w14:textId="77777777" w:rsidR="008A35FC" w:rsidRPr="0041693A" w:rsidRDefault="008A35FC" w:rsidP="008A35FC">
      <w:pPr>
        <w:pStyle w:val="Heading8"/>
      </w:pPr>
      <w:r w:rsidRPr="0041693A">
        <w:br w:type="page"/>
      </w:r>
      <w:bookmarkStart w:id="228" w:name="_Toc59183376"/>
      <w:bookmarkStart w:id="229" w:name="_Toc59184842"/>
      <w:bookmarkStart w:id="230" w:name="_Toc59195777"/>
      <w:bookmarkStart w:id="231" w:name="_Toc59440206"/>
      <w:bookmarkStart w:id="232" w:name="_Toc67990646"/>
      <w:r w:rsidRPr="0041693A">
        <w:t>Annex G (normative):</w:t>
      </w:r>
      <w:r w:rsidRPr="0041693A">
        <w:br/>
        <w:t>OpenAPI definition of the 5GC NRM</w:t>
      </w:r>
      <w:bookmarkEnd w:id="228"/>
      <w:bookmarkEnd w:id="229"/>
      <w:bookmarkEnd w:id="230"/>
      <w:bookmarkEnd w:id="231"/>
      <w:bookmarkEnd w:id="232"/>
    </w:p>
    <w:p w14:paraId="69E17D06" w14:textId="2873AC67" w:rsidR="008A35FC" w:rsidRDefault="008A35FC" w:rsidP="008A35FC">
      <w:pPr>
        <w:pStyle w:val="Heading1"/>
      </w:pPr>
      <w:bookmarkStart w:id="233" w:name="_Toc59184843"/>
      <w:bookmarkStart w:id="234" w:name="_Toc59195778"/>
      <w:bookmarkStart w:id="235" w:name="_Toc59440207"/>
      <w:bookmarkStart w:id="236" w:name="_Toc67990647"/>
      <w:bookmarkStart w:id="237" w:name="_Toc59183377"/>
      <w:r>
        <w:t>G.1</w:t>
      </w:r>
      <w:r>
        <w:tab/>
        <w:t>General</w:t>
      </w:r>
      <w:bookmarkEnd w:id="233"/>
      <w:bookmarkEnd w:id="234"/>
      <w:bookmarkEnd w:id="235"/>
      <w:bookmarkEnd w:id="236"/>
      <w:bookmarkEnd w:id="237"/>
    </w:p>
    <w:p w14:paraId="4FB874B3" w14:textId="77777777" w:rsidR="00C16188" w:rsidRDefault="00C16188" w:rsidP="008A35FC">
      <w:r>
        <w:t>This annex contains the OpenAPI definition of the NR NRM in YAML format.</w:t>
      </w:r>
    </w:p>
    <w:p w14:paraId="2DDBA338" w14:textId="77777777" w:rsidR="00C16188" w:rsidRDefault="00C16188" w:rsidP="008A35FC">
      <w:r>
        <w:t>The Information Service (IS) of the NR NRM is defined in clause 4.</w:t>
      </w:r>
    </w:p>
    <w:p w14:paraId="5B6B048B" w14:textId="09654615" w:rsidR="00C16188" w:rsidRDefault="00C16188" w:rsidP="008A35FC">
      <w:r>
        <w:t>Mapping rules to produce the OpenAPI definition based on the IS are defined in TS 32.160 [</w:t>
      </w:r>
      <w:r w:rsidR="003566F3">
        <w:t>47</w:t>
      </w:r>
      <w:r>
        <w:t>].</w:t>
      </w:r>
    </w:p>
    <w:p w14:paraId="1120C9EB" w14:textId="77777777" w:rsidR="008A35FC" w:rsidRDefault="008A35FC" w:rsidP="008A35FC">
      <w:pPr>
        <w:pStyle w:val="Heading1"/>
      </w:pPr>
      <w:bookmarkStart w:id="238" w:name="_Toc59183378"/>
      <w:bookmarkStart w:id="239" w:name="_Toc59184844"/>
      <w:bookmarkStart w:id="240" w:name="_Toc59195779"/>
      <w:bookmarkStart w:id="241" w:name="_Toc59440208"/>
      <w:bookmarkStart w:id="242" w:name="_Toc67990648"/>
      <w:r>
        <w:t>G.2</w:t>
      </w:r>
      <w:r>
        <w:tab/>
        <w:t>Void</w:t>
      </w:r>
      <w:bookmarkEnd w:id="238"/>
      <w:bookmarkEnd w:id="239"/>
      <w:bookmarkEnd w:id="240"/>
      <w:bookmarkEnd w:id="241"/>
      <w:bookmarkEnd w:id="242"/>
    </w:p>
    <w:p w14:paraId="65BAAFF3" w14:textId="77777777" w:rsidR="008A35FC" w:rsidRDefault="008A35FC" w:rsidP="008A35FC">
      <w:bookmarkStart w:id="243" w:name="_Toc59183379"/>
      <w:bookmarkStart w:id="244" w:name="_Toc59184845"/>
      <w:bookmarkStart w:id="245" w:name="_Toc59195780"/>
      <w:bookmarkStart w:id="246" w:name="_Toc59440209"/>
      <w:bookmarkStart w:id="247" w:name="_Toc67990649"/>
    </w:p>
    <w:p w14:paraId="31EEF924" w14:textId="77777777" w:rsidR="008A35FC" w:rsidRDefault="008A35FC" w:rsidP="008A35FC">
      <w:pPr>
        <w:pStyle w:val="Heading1"/>
      </w:pPr>
      <w:r>
        <w:t>G.3</w:t>
      </w:r>
      <w:r>
        <w:tab/>
        <w:t>Void</w:t>
      </w:r>
      <w:bookmarkEnd w:id="243"/>
      <w:bookmarkEnd w:id="244"/>
      <w:bookmarkEnd w:id="245"/>
      <w:bookmarkEnd w:id="246"/>
      <w:bookmarkEnd w:id="247"/>
    </w:p>
    <w:p w14:paraId="0B845DB3" w14:textId="77777777" w:rsidR="008A35FC" w:rsidRDefault="008A35FC" w:rsidP="008A35FC"/>
    <w:p w14:paraId="700B4BFB" w14:textId="77777777" w:rsidR="008A35FC" w:rsidRDefault="008A35FC" w:rsidP="008A35FC">
      <w:pPr>
        <w:pStyle w:val="Heading1"/>
      </w:pPr>
      <w:bookmarkStart w:id="248" w:name="_Toc59183380"/>
      <w:bookmarkStart w:id="249" w:name="_Toc59184846"/>
      <w:bookmarkStart w:id="250" w:name="_Toc59195781"/>
      <w:bookmarkStart w:id="251" w:name="_Toc59440210"/>
      <w:bookmarkStart w:id="252" w:name="_Toc67990650"/>
      <w:r>
        <w:t>G.4</w:t>
      </w:r>
      <w:r>
        <w:tab/>
        <w:t>Solution Set (SS) definitions</w:t>
      </w:r>
      <w:bookmarkEnd w:id="248"/>
      <w:bookmarkEnd w:id="249"/>
      <w:bookmarkEnd w:id="250"/>
      <w:bookmarkEnd w:id="251"/>
      <w:bookmarkEnd w:id="252"/>
    </w:p>
    <w:p w14:paraId="7C6EBF9C" w14:textId="77777777" w:rsidR="008A35FC" w:rsidRDefault="008A35FC" w:rsidP="008A35FC">
      <w:pPr>
        <w:pStyle w:val="Heading2"/>
        <w:rPr>
          <w:lang w:eastAsia="zh-CN"/>
        </w:rPr>
      </w:pPr>
      <w:bookmarkStart w:id="253" w:name="_Toc59183381"/>
      <w:bookmarkStart w:id="254" w:name="_Toc59184847"/>
      <w:bookmarkStart w:id="255" w:name="_Toc59195782"/>
      <w:bookmarkStart w:id="256" w:name="_Toc59440211"/>
      <w:bookmarkStart w:id="257" w:name="_Toc67990651"/>
      <w:r>
        <w:rPr>
          <w:lang w:eastAsia="zh-CN"/>
        </w:rPr>
        <w:t>G.4.1</w:t>
      </w:r>
      <w:r>
        <w:rPr>
          <w:lang w:eastAsia="zh-CN"/>
        </w:rPr>
        <w:tab/>
        <w:t>Void</w:t>
      </w:r>
      <w:bookmarkEnd w:id="253"/>
      <w:bookmarkEnd w:id="254"/>
      <w:bookmarkEnd w:id="255"/>
      <w:bookmarkEnd w:id="256"/>
      <w:bookmarkEnd w:id="257"/>
    </w:p>
    <w:p w14:paraId="54D5B789" w14:textId="77777777" w:rsidR="008A35FC" w:rsidRDefault="008A35FC" w:rsidP="008A35FC">
      <w:pPr>
        <w:pStyle w:val="Heading2"/>
        <w:rPr>
          <w:lang w:eastAsia="zh-CN"/>
        </w:rPr>
      </w:pPr>
      <w:bookmarkStart w:id="258" w:name="_Toc59183382"/>
      <w:bookmarkStart w:id="259" w:name="_Toc59184848"/>
      <w:bookmarkStart w:id="260" w:name="_Toc59195783"/>
      <w:bookmarkStart w:id="261" w:name="_Toc59440212"/>
      <w:bookmarkStart w:id="262" w:name="_Toc67990652"/>
      <w:r>
        <w:rPr>
          <w:lang w:eastAsia="zh-CN"/>
        </w:rPr>
        <w:t>G.4.2</w:t>
      </w:r>
      <w:r>
        <w:rPr>
          <w:lang w:eastAsia="zh-CN"/>
        </w:rPr>
        <w:tab/>
        <w:t>Void</w:t>
      </w:r>
      <w:bookmarkEnd w:id="258"/>
      <w:bookmarkEnd w:id="259"/>
      <w:bookmarkEnd w:id="260"/>
      <w:bookmarkEnd w:id="261"/>
      <w:bookmarkEnd w:id="262"/>
    </w:p>
    <w:p w14:paraId="57B1BCEC" w14:textId="58E07D01" w:rsidR="008A35FC" w:rsidRDefault="008A35FC" w:rsidP="008A35FC">
      <w:pPr>
        <w:pStyle w:val="Heading2"/>
        <w:rPr>
          <w:lang w:eastAsia="zh-CN"/>
        </w:rPr>
      </w:pPr>
      <w:bookmarkStart w:id="263" w:name="_Toc59183383"/>
      <w:bookmarkStart w:id="264" w:name="_Toc59184849"/>
      <w:bookmarkStart w:id="265" w:name="_Toc59195784"/>
      <w:bookmarkStart w:id="266" w:name="_Toc59440213"/>
      <w:bookmarkStart w:id="267" w:name="_Toc67990653"/>
      <w:r>
        <w:rPr>
          <w:lang w:eastAsia="zh-CN"/>
        </w:rPr>
        <w:t>G.4.3</w:t>
      </w:r>
      <w:r>
        <w:rPr>
          <w:lang w:eastAsia="zh-CN"/>
        </w:rPr>
        <w:tab/>
        <w:t xml:space="preserve">OpenAPI document </w:t>
      </w:r>
      <w:r>
        <w:rPr>
          <w:rFonts w:ascii="Courier" w:eastAsia="MS Mincho" w:hAnsi="Courier"/>
          <w:szCs w:val="16"/>
        </w:rPr>
        <w:t>"</w:t>
      </w:r>
      <w:r w:rsidR="004712BA" w:rsidRPr="002028A3">
        <w:rPr>
          <w:rFonts w:ascii="Courier" w:eastAsia="MS Mincho" w:hAnsi="Courier"/>
          <w:szCs w:val="16"/>
        </w:rPr>
        <w:t>TS28541_5G</w:t>
      </w:r>
      <w:r>
        <w:rPr>
          <w:rFonts w:ascii="Courier" w:eastAsia="MS Mincho" w:hAnsi="Courier"/>
          <w:szCs w:val="16"/>
        </w:rPr>
        <w:t>cNrm.yaml"</w:t>
      </w:r>
      <w:bookmarkEnd w:id="263"/>
      <w:bookmarkEnd w:id="264"/>
      <w:bookmarkEnd w:id="265"/>
      <w:bookmarkEnd w:id="266"/>
      <w:bookmarkEnd w:id="267"/>
    </w:p>
    <w:p w14:paraId="304593AC" w14:textId="77777777" w:rsidR="008E4486" w:rsidRDefault="008E4486" w:rsidP="008E4486">
      <w:pPr>
        <w:pStyle w:val="PL"/>
      </w:pPr>
      <w:r>
        <w:t>openapi: 3.0.1</w:t>
      </w:r>
    </w:p>
    <w:p w14:paraId="783EE7C7" w14:textId="77777777" w:rsidR="008E4486" w:rsidRDefault="008E4486" w:rsidP="008E4486">
      <w:pPr>
        <w:pStyle w:val="PL"/>
      </w:pPr>
      <w:r>
        <w:t>info:</w:t>
      </w:r>
    </w:p>
    <w:p w14:paraId="204EA346" w14:textId="77777777" w:rsidR="008E4486" w:rsidRDefault="008E4486" w:rsidP="008E4486">
      <w:pPr>
        <w:pStyle w:val="PL"/>
      </w:pPr>
      <w:r>
        <w:t xml:space="preserve">  title: 3GPP 5GC NRM</w:t>
      </w:r>
    </w:p>
    <w:p w14:paraId="03DA7027" w14:textId="77777777" w:rsidR="008E4486" w:rsidRDefault="008E4486" w:rsidP="008E4486">
      <w:pPr>
        <w:pStyle w:val="PL"/>
      </w:pPr>
      <w:r>
        <w:t xml:space="preserve">  version: 18.4.0</w:t>
      </w:r>
    </w:p>
    <w:p w14:paraId="6E0D32BA" w14:textId="77777777" w:rsidR="008E4486" w:rsidRDefault="008E4486" w:rsidP="008E4486">
      <w:pPr>
        <w:pStyle w:val="PL"/>
      </w:pPr>
      <w:r>
        <w:t xml:space="preserve">  description: &gt;-</w:t>
      </w:r>
    </w:p>
    <w:p w14:paraId="0B5FEA02" w14:textId="77777777" w:rsidR="008E4486" w:rsidRDefault="008E4486" w:rsidP="008E4486">
      <w:pPr>
        <w:pStyle w:val="PL"/>
      </w:pPr>
      <w:r>
        <w:t xml:space="preserve">    OAS 3.0.1 specification of the 5GC NRM</w:t>
      </w:r>
    </w:p>
    <w:p w14:paraId="79A0F982" w14:textId="77777777" w:rsidR="008E4486" w:rsidRDefault="008E4486" w:rsidP="008E4486">
      <w:pPr>
        <w:pStyle w:val="PL"/>
      </w:pPr>
      <w:r>
        <w:t xml:space="preserve">    © 2023, 3GPP Organizational Partners (ARIB, ATIS, CCSA, ETSI, TSDSI, TTA, TTC).</w:t>
      </w:r>
    </w:p>
    <w:p w14:paraId="2F90E591" w14:textId="77777777" w:rsidR="008E4486" w:rsidRDefault="008E4486" w:rsidP="008E4486">
      <w:pPr>
        <w:pStyle w:val="PL"/>
      </w:pPr>
      <w:r>
        <w:t xml:space="preserve">    All rights reserved.</w:t>
      </w:r>
    </w:p>
    <w:p w14:paraId="64C3B088" w14:textId="77777777" w:rsidR="008E4486" w:rsidRDefault="008E4486" w:rsidP="008E4486">
      <w:pPr>
        <w:pStyle w:val="PL"/>
      </w:pPr>
      <w:r>
        <w:t>externalDocs:</w:t>
      </w:r>
    </w:p>
    <w:p w14:paraId="42584ED6" w14:textId="77777777" w:rsidR="008E4486" w:rsidRDefault="008E4486" w:rsidP="008E4486">
      <w:pPr>
        <w:pStyle w:val="PL"/>
      </w:pPr>
      <w:r>
        <w:t xml:space="preserve">  description: 3GPP TS 28.541; 5G NRM, 5GC NRM</w:t>
      </w:r>
    </w:p>
    <w:p w14:paraId="50D54421" w14:textId="77777777" w:rsidR="008E4486" w:rsidRDefault="008E4486" w:rsidP="008E4486">
      <w:pPr>
        <w:pStyle w:val="PL"/>
      </w:pPr>
      <w:r>
        <w:t xml:space="preserve">  url: http://www.3gpp.org/ftp/Specs/archive/28_series/28.541/</w:t>
      </w:r>
    </w:p>
    <w:p w14:paraId="20A37E68" w14:textId="77777777" w:rsidR="008E4486" w:rsidRDefault="008E4486" w:rsidP="008E4486">
      <w:pPr>
        <w:pStyle w:val="PL"/>
      </w:pPr>
      <w:r>
        <w:t>paths: {}</w:t>
      </w:r>
    </w:p>
    <w:p w14:paraId="3B351C25" w14:textId="77777777" w:rsidR="008E4486" w:rsidRDefault="008E4486" w:rsidP="008E4486">
      <w:pPr>
        <w:pStyle w:val="PL"/>
      </w:pPr>
      <w:r>
        <w:t>components:</w:t>
      </w:r>
    </w:p>
    <w:p w14:paraId="7F859267" w14:textId="77777777" w:rsidR="008E4486" w:rsidRDefault="008E4486" w:rsidP="008E4486">
      <w:pPr>
        <w:pStyle w:val="PL"/>
      </w:pPr>
      <w:r>
        <w:t xml:space="preserve">  schemas:</w:t>
      </w:r>
    </w:p>
    <w:p w14:paraId="424E66E3" w14:textId="77777777" w:rsidR="008E4486" w:rsidRDefault="008E4486" w:rsidP="008E4486">
      <w:pPr>
        <w:pStyle w:val="PL"/>
      </w:pPr>
    </w:p>
    <w:p w14:paraId="54CDFAD7" w14:textId="77777777" w:rsidR="008E4486" w:rsidRDefault="008E4486" w:rsidP="008E4486">
      <w:pPr>
        <w:pStyle w:val="PL"/>
      </w:pPr>
      <w:r>
        <w:t>#-------- Definition of types-----------------------------------------------------</w:t>
      </w:r>
    </w:p>
    <w:p w14:paraId="7D1CE4EA" w14:textId="77777777" w:rsidR="008E4486" w:rsidRDefault="008E4486" w:rsidP="008E4486">
      <w:pPr>
        <w:pStyle w:val="PL"/>
      </w:pPr>
    </w:p>
    <w:p w14:paraId="5886EAE7" w14:textId="77777777" w:rsidR="008E4486" w:rsidRDefault="008E4486" w:rsidP="008E4486">
      <w:pPr>
        <w:pStyle w:val="PL"/>
      </w:pPr>
      <w:r>
        <w:t xml:space="preserve">    AmfIdentifier:</w:t>
      </w:r>
    </w:p>
    <w:p w14:paraId="4AEE9089" w14:textId="77777777" w:rsidR="008E4486" w:rsidRDefault="008E4486" w:rsidP="008E4486">
      <w:pPr>
        <w:pStyle w:val="PL"/>
      </w:pPr>
      <w:r>
        <w:t xml:space="preserve">      type: object</w:t>
      </w:r>
    </w:p>
    <w:p w14:paraId="3D2BB1D5" w14:textId="77777777" w:rsidR="008E4486" w:rsidRDefault="008E4486" w:rsidP="008E4486">
      <w:pPr>
        <w:pStyle w:val="PL"/>
      </w:pPr>
      <w:r>
        <w:t xml:space="preserve">      description: 'AmfIdentifier comprise of amfRegionId, amfSetId and amfPointer'</w:t>
      </w:r>
    </w:p>
    <w:p w14:paraId="50521EF4" w14:textId="77777777" w:rsidR="008E4486" w:rsidRDefault="008E4486" w:rsidP="008E4486">
      <w:pPr>
        <w:pStyle w:val="PL"/>
      </w:pPr>
      <w:r>
        <w:t xml:space="preserve">      properties:</w:t>
      </w:r>
    </w:p>
    <w:p w14:paraId="797A6A07" w14:textId="77777777" w:rsidR="008E4486" w:rsidRDefault="008E4486" w:rsidP="008E4486">
      <w:pPr>
        <w:pStyle w:val="PL"/>
      </w:pPr>
      <w:r>
        <w:t xml:space="preserve">        amfRegionId:</w:t>
      </w:r>
    </w:p>
    <w:p w14:paraId="68428441" w14:textId="77777777" w:rsidR="008E4486" w:rsidRDefault="008E4486" w:rsidP="008E4486">
      <w:pPr>
        <w:pStyle w:val="PL"/>
      </w:pPr>
      <w:r>
        <w:t xml:space="preserve">          $ref: '#/components/schemas/AmfRegionId'</w:t>
      </w:r>
    </w:p>
    <w:p w14:paraId="5AD8993D" w14:textId="77777777" w:rsidR="008E4486" w:rsidRDefault="008E4486" w:rsidP="008E4486">
      <w:pPr>
        <w:pStyle w:val="PL"/>
      </w:pPr>
      <w:r>
        <w:t xml:space="preserve">        amfSetId:</w:t>
      </w:r>
    </w:p>
    <w:p w14:paraId="427B9B04" w14:textId="77777777" w:rsidR="008E4486" w:rsidRDefault="008E4486" w:rsidP="008E4486">
      <w:pPr>
        <w:pStyle w:val="PL"/>
      </w:pPr>
      <w:r>
        <w:t xml:space="preserve">          $ref: '#/components/schemas/AmfSetId'</w:t>
      </w:r>
    </w:p>
    <w:p w14:paraId="1AF6CAD6" w14:textId="77777777" w:rsidR="008E4486" w:rsidRDefault="008E4486" w:rsidP="008E4486">
      <w:pPr>
        <w:pStyle w:val="PL"/>
      </w:pPr>
      <w:r>
        <w:t xml:space="preserve">        amfPointer:</w:t>
      </w:r>
    </w:p>
    <w:p w14:paraId="08D03A2E" w14:textId="77777777" w:rsidR="008E4486" w:rsidRDefault="008E4486" w:rsidP="008E4486">
      <w:pPr>
        <w:pStyle w:val="PL"/>
      </w:pPr>
      <w:r>
        <w:t xml:space="preserve">          $ref: '#/components/schemas/AmfPointer'</w:t>
      </w:r>
    </w:p>
    <w:p w14:paraId="3754A04C" w14:textId="77777777" w:rsidR="008E4486" w:rsidRDefault="008E4486" w:rsidP="008E4486">
      <w:pPr>
        <w:pStyle w:val="PL"/>
      </w:pPr>
      <w:r>
        <w:t xml:space="preserve">    AmfRegionId:</w:t>
      </w:r>
    </w:p>
    <w:p w14:paraId="4496562E" w14:textId="77777777" w:rsidR="008E4486" w:rsidRDefault="008E4486" w:rsidP="008E4486">
      <w:pPr>
        <w:pStyle w:val="PL"/>
      </w:pPr>
      <w:r>
        <w:t xml:space="preserve">      type: integer</w:t>
      </w:r>
    </w:p>
    <w:p w14:paraId="567502FE" w14:textId="77777777" w:rsidR="008E4486" w:rsidRDefault="008E4486" w:rsidP="008E4486">
      <w:pPr>
        <w:pStyle w:val="PL"/>
      </w:pPr>
      <w:r>
        <w:t xml:space="preserve">      description: AmfRegionId is defined in TS 23.003</w:t>
      </w:r>
    </w:p>
    <w:p w14:paraId="6200B3C5" w14:textId="77777777" w:rsidR="008E4486" w:rsidRDefault="008E4486" w:rsidP="008E4486">
      <w:pPr>
        <w:pStyle w:val="PL"/>
      </w:pPr>
      <w:r>
        <w:t xml:space="preserve">      maximum: 255</w:t>
      </w:r>
    </w:p>
    <w:p w14:paraId="4FFD832D" w14:textId="77777777" w:rsidR="008E4486" w:rsidRDefault="008E4486" w:rsidP="008E4486">
      <w:pPr>
        <w:pStyle w:val="PL"/>
      </w:pPr>
      <w:r>
        <w:t xml:space="preserve">    AmfSetId:</w:t>
      </w:r>
    </w:p>
    <w:p w14:paraId="4B9E43CB" w14:textId="77777777" w:rsidR="008E4486" w:rsidRDefault="008E4486" w:rsidP="008E4486">
      <w:pPr>
        <w:pStyle w:val="PL"/>
      </w:pPr>
      <w:r>
        <w:t xml:space="preserve">      type: string</w:t>
      </w:r>
    </w:p>
    <w:p w14:paraId="119B928C" w14:textId="77777777" w:rsidR="008E4486" w:rsidRDefault="008E4486" w:rsidP="008E4486">
      <w:pPr>
        <w:pStyle w:val="PL"/>
      </w:pPr>
      <w:r>
        <w:t xml:space="preserve">      description: AmfSetId is defined in TS 23.003</w:t>
      </w:r>
    </w:p>
    <w:p w14:paraId="1851C97F" w14:textId="77777777" w:rsidR="008E4486" w:rsidRDefault="008E4486" w:rsidP="008E4486">
      <w:pPr>
        <w:pStyle w:val="PL"/>
      </w:pPr>
      <w:r>
        <w:t xml:space="preserve">      maximum: 1023</w:t>
      </w:r>
    </w:p>
    <w:p w14:paraId="14ABCF4D" w14:textId="77777777" w:rsidR="008E4486" w:rsidRDefault="008E4486" w:rsidP="008E4486">
      <w:pPr>
        <w:pStyle w:val="PL"/>
      </w:pPr>
      <w:r>
        <w:t xml:space="preserve">    AmfPointer:</w:t>
      </w:r>
    </w:p>
    <w:p w14:paraId="1E3C7F5D" w14:textId="77777777" w:rsidR="008E4486" w:rsidRDefault="008E4486" w:rsidP="008E4486">
      <w:pPr>
        <w:pStyle w:val="PL"/>
      </w:pPr>
      <w:r>
        <w:t xml:space="preserve">      type: integer</w:t>
      </w:r>
    </w:p>
    <w:p w14:paraId="11EEC3B7" w14:textId="77777777" w:rsidR="008E4486" w:rsidRDefault="008E4486" w:rsidP="008E4486">
      <w:pPr>
        <w:pStyle w:val="PL"/>
      </w:pPr>
      <w:r>
        <w:t xml:space="preserve">      description: AmfPointer is defined in TS 23.003</w:t>
      </w:r>
    </w:p>
    <w:p w14:paraId="0FD70E69" w14:textId="77777777" w:rsidR="008E4486" w:rsidRDefault="008E4486" w:rsidP="008E4486">
      <w:pPr>
        <w:pStyle w:val="PL"/>
      </w:pPr>
      <w:r>
        <w:t xml:space="preserve">      maximum: 63</w:t>
      </w:r>
    </w:p>
    <w:p w14:paraId="48509E32" w14:textId="77777777" w:rsidR="008E4486" w:rsidRDefault="008E4486" w:rsidP="008E4486">
      <w:pPr>
        <w:pStyle w:val="PL"/>
      </w:pPr>
      <w:r>
        <w:t xml:space="preserve">    IpEndPoint:</w:t>
      </w:r>
    </w:p>
    <w:p w14:paraId="57D1CC03" w14:textId="77777777" w:rsidR="008E4486" w:rsidRDefault="008E4486" w:rsidP="008E4486">
      <w:pPr>
        <w:pStyle w:val="PL"/>
      </w:pPr>
      <w:r>
        <w:t xml:space="preserve">      type: object</w:t>
      </w:r>
    </w:p>
    <w:p w14:paraId="268C85DA" w14:textId="77777777" w:rsidR="008E4486" w:rsidRDefault="008E4486" w:rsidP="008E4486">
      <w:pPr>
        <w:pStyle w:val="PL"/>
      </w:pPr>
      <w:r>
        <w:t xml:space="preserve">      properties:</w:t>
      </w:r>
    </w:p>
    <w:p w14:paraId="77F7D236" w14:textId="77777777" w:rsidR="008E4486" w:rsidRDefault="008E4486" w:rsidP="008E4486">
      <w:pPr>
        <w:pStyle w:val="PL"/>
      </w:pPr>
      <w:r>
        <w:t xml:space="preserve">        ipv4Address:</w:t>
      </w:r>
    </w:p>
    <w:p w14:paraId="79484F89" w14:textId="77777777" w:rsidR="008E4486" w:rsidRDefault="008E4486" w:rsidP="008E4486">
      <w:pPr>
        <w:pStyle w:val="PL"/>
      </w:pPr>
      <w:r>
        <w:t xml:space="preserve">          $ref: 'TS28623_ComDefs.yaml#/components/schemas/Ipv4Addr'</w:t>
      </w:r>
    </w:p>
    <w:p w14:paraId="66202697" w14:textId="77777777" w:rsidR="008E4486" w:rsidRDefault="008E4486" w:rsidP="008E4486">
      <w:pPr>
        <w:pStyle w:val="PL"/>
      </w:pPr>
      <w:r>
        <w:t xml:space="preserve">        ipv6Address:</w:t>
      </w:r>
    </w:p>
    <w:p w14:paraId="7A755761" w14:textId="77777777" w:rsidR="008E4486" w:rsidRDefault="008E4486" w:rsidP="008E4486">
      <w:pPr>
        <w:pStyle w:val="PL"/>
      </w:pPr>
      <w:r>
        <w:t xml:space="preserve">          $ref: 'TS28623_ComDefs.yaml#/components/schemas/Ipv6Addr'</w:t>
      </w:r>
    </w:p>
    <w:p w14:paraId="02A60CFE" w14:textId="77777777" w:rsidR="008E4486" w:rsidRDefault="008E4486" w:rsidP="008E4486">
      <w:pPr>
        <w:pStyle w:val="PL"/>
      </w:pPr>
      <w:r>
        <w:t xml:space="preserve">        ipv6Prefix:</w:t>
      </w:r>
    </w:p>
    <w:p w14:paraId="374D1D5A" w14:textId="77777777" w:rsidR="008E4486" w:rsidRDefault="008E4486" w:rsidP="008E4486">
      <w:pPr>
        <w:pStyle w:val="PL"/>
      </w:pPr>
      <w:r>
        <w:t xml:space="preserve">          $ref: 'TS28623_ComDefs.yaml#/components/schemas/Ipv6Prefix'</w:t>
      </w:r>
    </w:p>
    <w:p w14:paraId="246BDE91" w14:textId="77777777" w:rsidR="008E4486" w:rsidRDefault="008E4486" w:rsidP="008E4486">
      <w:pPr>
        <w:pStyle w:val="PL"/>
      </w:pPr>
      <w:r>
        <w:t xml:space="preserve">        transport:</w:t>
      </w:r>
    </w:p>
    <w:p w14:paraId="59461520" w14:textId="77777777" w:rsidR="008E4486" w:rsidRDefault="008E4486" w:rsidP="008E4486">
      <w:pPr>
        <w:pStyle w:val="PL"/>
      </w:pPr>
      <w:r>
        <w:t xml:space="preserve">          $ref: 'TS28623_GenericNrm.yaml#/components/schemas/TransportProtocol'</w:t>
      </w:r>
    </w:p>
    <w:p w14:paraId="70A54C28" w14:textId="77777777" w:rsidR="008E4486" w:rsidRDefault="008E4486" w:rsidP="008E4486">
      <w:pPr>
        <w:pStyle w:val="PL"/>
      </w:pPr>
      <w:r>
        <w:t xml:space="preserve">        port:</w:t>
      </w:r>
    </w:p>
    <w:p w14:paraId="10678B14" w14:textId="77777777" w:rsidR="008E4486" w:rsidRDefault="008E4486" w:rsidP="008E4486">
      <w:pPr>
        <w:pStyle w:val="PL"/>
      </w:pPr>
      <w:r>
        <w:t xml:space="preserve">          type: integer</w:t>
      </w:r>
    </w:p>
    <w:p w14:paraId="6F4F2B25" w14:textId="77777777" w:rsidR="008E4486" w:rsidRDefault="008E4486" w:rsidP="008E4486">
      <w:pPr>
        <w:pStyle w:val="PL"/>
      </w:pPr>
      <w:r>
        <w:t xml:space="preserve">    NFProfileList:</w:t>
      </w:r>
    </w:p>
    <w:p w14:paraId="4B372313" w14:textId="77777777" w:rsidR="008E4486" w:rsidRDefault="008E4486" w:rsidP="008E4486">
      <w:pPr>
        <w:pStyle w:val="PL"/>
      </w:pPr>
      <w:r>
        <w:t xml:space="preserve">      type: array</w:t>
      </w:r>
    </w:p>
    <w:p w14:paraId="1D497AD4" w14:textId="77777777" w:rsidR="008E4486" w:rsidRDefault="008E4486" w:rsidP="008E4486">
      <w:pPr>
        <w:pStyle w:val="PL"/>
      </w:pPr>
      <w:r>
        <w:t xml:space="preserve">      description: List of NF profile</w:t>
      </w:r>
    </w:p>
    <w:p w14:paraId="26F9D236" w14:textId="77777777" w:rsidR="008E4486" w:rsidRDefault="008E4486" w:rsidP="008E4486">
      <w:pPr>
        <w:pStyle w:val="PL"/>
      </w:pPr>
      <w:r>
        <w:t xml:space="preserve">      items:</w:t>
      </w:r>
    </w:p>
    <w:p w14:paraId="59022820" w14:textId="77777777" w:rsidR="008E4486" w:rsidRDefault="008E4486" w:rsidP="008E4486">
      <w:pPr>
        <w:pStyle w:val="PL"/>
      </w:pPr>
      <w:r>
        <w:t xml:space="preserve">        $ref: '#/components/schemas/NFProfile'</w:t>
      </w:r>
    </w:p>
    <w:p w14:paraId="42CA2A8B" w14:textId="77777777" w:rsidR="008E4486" w:rsidRDefault="008E4486" w:rsidP="008E4486">
      <w:pPr>
        <w:pStyle w:val="PL"/>
      </w:pPr>
      <w:r>
        <w:t xml:space="preserve">    NFProfile:</w:t>
      </w:r>
    </w:p>
    <w:p w14:paraId="60CEE4F2" w14:textId="77777777" w:rsidR="008E4486" w:rsidRDefault="008E4486" w:rsidP="008E4486">
      <w:pPr>
        <w:pStyle w:val="PL"/>
      </w:pPr>
      <w:r>
        <w:t xml:space="preserve">      type: object</w:t>
      </w:r>
    </w:p>
    <w:p w14:paraId="7C31F891" w14:textId="77777777" w:rsidR="008E4486" w:rsidRDefault="008E4486" w:rsidP="008E4486">
      <w:pPr>
        <w:pStyle w:val="PL"/>
      </w:pPr>
      <w:r>
        <w:t xml:space="preserve">      description: 'NF profile stored in NRF, defined in TS 29.510'</w:t>
      </w:r>
    </w:p>
    <w:p w14:paraId="2419DF05" w14:textId="77777777" w:rsidR="008E4486" w:rsidRDefault="008E4486" w:rsidP="008E4486">
      <w:pPr>
        <w:pStyle w:val="PL"/>
      </w:pPr>
      <w:r>
        <w:t xml:space="preserve">      properties:</w:t>
      </w:r>
    </w:p>
    <w:p w14:paraId="0F8D7E8A" w14:textId="77777777" w:rsidR="008E4486" w:rsidRDefault="008E4486" w:rsidP="008E4486">
      <w:pPr>
        <w:pStyle w:val="PL"/>
      </w:pPr>
      <w:r>
        <w:t xml:space="preserve">        nFInstanceId:</w:t>
      </w:r>
    </w:p>
    <w:p w14:paraId="423C1EB1" w14:textId="77777777" w:rsidR="008E4486" w:rsidRDefault="008E4486" w:rsidP="008E4486">
      <w:pPr>
        <w:pStyle w:val="PL"/>
      </w:pPr>
      <w:r>
        <w:t xml:space="preserve">          type: string</w:t>
      </w:r>
    </w:p>
    <w:p w14:paraId="17724CBC" w14:textId="77777777" w:rsidR="008E4486" w:rsidRDefault="008E4486" w:rsidP="008E4486">
      <w:pPr>
        <w:pStyle w:val="PL"/>
      </w:pPr>
      <w:r>
        <w:t xml:space="preserve">          description: uuid of NF instance</w:t>
      </w:r>
    </w:p>
    <w:p w14:paraId="16F6995F" w14:textId="77777777" w:rsidR="008E4486" w:rsidRDefault="008E4486" w:rsidP="008E4486">
      <w:pPr>
        <w:pStyle w:val="PL"/>
      </w:pPr>
      <w:r>
        <w:t xml:space="preserve">        nFType:</w:t>
      </w:r>
    </w:p>
    <w:p w14:paraId="0D669985" w14:textId="77777777" w:rsidR="008E4486" w:rsidRDefault="008E4486" w:rsidP="008E4486">
      <w:pPr>
        <w:pStyle w:val="PL"/>
      </w:pPr>
      <w:r>
        <w:t xml:space="preserve">          $ref: 'TS28623_GenericNrm.yaml#/components/schemas/NFType'</w:t>
      </w:r>
    </w:p>
    <w:p w14:paraId="341C4C26" w14:textId="77777777" w:rsidR="008E4486" w:rsidRDefault="008E4486" w:rsidP="008E4486">
      <w:pPr>
        <w:pStyle w:val="PL"/>
      </w:pPr>
      <w:r>
        <w:t xml:space="preserve">        nFStatus:</w:t>
      </w:r>
    </w:p>
    <w:p w14:paraId="3CA21690" w14:textId="77777777" w:rsidR="008E4486" w:rsidRDefault="008E4486" w:rsidP="008E4486">
      <w:pPr>
        <w:pStyle w:val="PL"/>
      </w:pPr>
      <w:r>
        <w:t xml:space="preserve">          $ref: '#/components/schemas/NFStatus'</w:t>
      </w:r>
    </w:p>
    <w:p w14:paraId="3148541A" w14:textId="77777777" w:rsidR="008E4486" w:rsidRDefault="008E4486" w:rsidP="008E4486">
      <w:pPr>
        <w:pStyle w:val="PL"/>
      </w:pPr>
      <w:r>
        <w:t xml:space="preserve">        plmn:</w:t>
      </w:r>
    </w:p>
    <w:p w14:paraId="3ECF2F5B" w14:textId="77777777" w:rsidR="008E4486" w:rsidRDefault="008E4486" w:rsidP="008E4486">
      <w:pPr>
        <w:pStyle w:val="PL"/>
      </w:pPr>
      <w:r>
        <w:t xml:space="preserve">          $ref: 'TS28623_ComDefs.yaml#/components/schemas/PlmnId'</w:t>
      </w:r>
    </w:p>
    <w:p w14:paraId="2D587B98" w14:textId="77777777" w:rsidR="008E4486" w:rsidRDefault="008E4486" w:rsidP="008E4486">
      <w:pPr>
        <w:pStyle w:val="PL"/>
      </w:pPr>
      <w:r>
        <w:t xml:space="preserve">        sNssais:</w:t>
      </w:r>
    </w:p>
    <w:p w14:paraId="368A3F46" w14:textId="77777777" w:rsidR="008E4486" w:rsidRDefault="008E4486" w:rsidP="008E4486">
      <w:pPr>
        <w:pStyle w:val="PL"/>
      </w:pPr>
      <w:r>
        <w:t xml:space="preserve">          $ref: 'TS28541_NrNrm.yaml#/components/schemas/Snssai'</w:t>
      </w:r>
    </w:p>
    <w:p w14:paraId="70AA3E16" w14:textId="77777777" w:rsidR="008E4486" w:rsidRDefault="008E4486" w:rsidP="008E4486">
      <w:pPr>
        <w:pStyle w:val="PL"/>
      </w:pPr>
      <w:r>
        <w:t xml:space="preserve">        fqdn:</w:t>
      </w:r>
    </w:p>
    <w:p w14:paraId="4E1CD424" w14:textId="77777777" w:rsidR="008E4486" w:rsidRDefault="008E4486" w:rsidP="008E4486">
      <w:pPr>
        <w:pStyle w:val="PL"/>
      </w:pPr>
      <w:r>
        <w:t xml:space="preserve">          $ref: 'TS28623_ComDefs.yaml#/components/schemas/Fqdn'</w:t>
      </w:r>
    </w:p>
    <w:p w14:paraId="4303568C" w14:textId="77777777" w:rsidR="008E4486" w:rsidRDefault="008E4486" w:rsidP="008E4486">
      <w:pPr>
        <w:pStyle w:val="PL"/>
      </w:pPr>
      <w:r>
        <w:t xml:space="preserve">        interPlmnFqdn:</w:t>
      </w:r>
    </w:p>
    <w:p w14:paraId="721C2128" w14:textId="77777777" w:rsidR="008E4486" w:rsidRDefault="008E4486" w:rsidP="008E4486">
      <w:pPr>
        <w:pStyle w:val="PL"/>
      </w:pPr>
      <w:r>
        <w:t xml:space="preserve">          $ref: 'TS28623_ComDefs.yaml#/components/schemas/Fqdn'</w:t>
      </w:r>
    </w:p>
    <w:p w14:paraId="3C30F5BD" w14:textId="77777777" w:rsidR="008E4486" w:rsidRDefault="008E4486" w:rsidP="008E4486">
      <w:pPr>
        <w:pStyle w:val="PL"/>
      </w:pPr>
      <w:r>
        <w:t xml:space="preserve">        nfServices:</w:t>
      </w:r>
    </w:p>
    <w:p w14:paraId="3D503764" w14:textId="77777777" w:rsidR="008E4486" w:rsidRDefault="008E4486" w:rsidP="008E4486">
      <w:pPr>
        <w:pStyle w:val="PL"/>
      </w:pPr>
      <w:r>
        <w:t xml:space="preserve">          type: array</w:t>
      </w:r>
    </w:p>
    <w:p w14:paraId="4969C81A" w14:textId="77777777" w:rsidR="008E4486" w:rsidRDefault="008E4486" w:rsidP="008E4486">
      <w:pPr>
        <w:pStyle w:val="PL"/>
      </w:pPr>
      <w:r>
        <w:t xml:space="preserve">          items:</w:t>
      </w:r>
    </w:p>
    <w:p w14:paraId="7A2E5FF0" w14:textId="77777777" w:rsidR="008E4486" w:rsidRDefault="008E4486" w:rsidP="008E4486">
      <w:pPr>
        <w:pStyle w:val="PL"/>
      </w:pPr>
      <w:r>
        <w:t xml:space="preserve">            $ref: '#/components/schemas/NFService'</w:t>
      </w:r>
    </w:p>
    <w:p w14:paraId="602379DD" w14:textId="77777777" w:rsidR="008E4486" w:rsidRDefault="008E4486" w:rsidP="008E4486">
      <w:pPr>
        <w:pStyle w:val="PL"/>
      </w:pPr>
      <w:r>
        <w:t xml:space="preserve">    NFService:</w:t>
      </w:r>
    </w:p>
    <w:p w14:paraId="4C0700E8" w14:textId="77777777" w:rsidR="008E4486" w:rsidRDefault="008E4486" w:rsidP="008E4486">
      <w:pPr>
        <w:pStyle w:val="PL"/>
      </w:pPr>
      <w:r>
        <w:t xml:space="preserve">      type: object</w:t>
      </w:r>
    </w:p>
    <w:p w14:paraId="43BA9428" w14:textId="77777777" w:rsidR="008E4486" w:rsidRDefault="008E4486" w:rsidP="008E4486">
      <w:pPr>
        <w:pStyle w:val="PL"/>
      </w:pPr>
      <w:r>
        <w:t xml:space="preserve">      description: NF Service is defined in TS 29.510</w:t>
      </w:r>
    </w:p>
    <w:p w14:paraId="67D28E22" w14:textId="77777777" w:rsidR="008E4486" w:rsidRDefault="008E4486" w:rsidP="008E4486">
      <w:pPr>
        <w:pStyle w:val="PL"/>
      </w:pPr>
      <w:r>
        <w:t xml:space="preserve">      properties:</w:t>
      </w:r>
    </w:p>
    <w:p w14:paraId="13A392C2" w14:textId="77777777" w:rsidR="008E4486" w:rsidRDefault="008E4486" w:rsidP="008E4486">
      <w:pPr>
        <w:pStyle w:val="PL"/>
      </w:pPr>
      <w:r>
        <w:t xml:space="preserve">        serviceInstanceId:</w:t>
      </w:r>
    </w:p>
    <w:p w14:paraId="0541DF3E" w14:textId="77777777" w:rsidR="008E4486" w:rsidRDefault="008E4486" w:rsidP="008E4486">
      <w:pPr>
        <w:pStyle w:val="PL"/>
      </w:pPr>
      <w:r>
        <w:t xml:space="preserve">          type: string</w:t>
      </w:r>
    </w:p>
    <w:p w14:paraId="4B1DFAEE" w14:textId="77777777" w:rsidR="008E4486" w:rsidRDefault="008E4486" w:rsidP="008E4486">
      <w:pPr>
        <w:pStyle w:val="PL"/>
      </w:pPr>
      <w:r>
        <w:t xml:space="preserve">        serviceName:</w:t>
      </w:r>
    </w:p>
    <w:p w14:paraId="58305925" w14:textId="77777777" w:rsidR="008E4486" w:rsidRDefault="008E4486" w:rsidP="008E4486">
      <w:pPr>
        <w:pStyle w:val="PL"/>
      </w:pPr>
      <w:r>
        <w:t xml:space="preserve">          type: string</w:t>
      </w:r>
    </w:p>
    <w:p w14:paraId="51D8D4BB" w14:textId="77777777" w:rsidR="008E4486" w:rsidRDefault="008E4486" w:rsidP="008E4486">
      <w:pPr>
        <w:pStyle w:val="PL"/>
      </w:pPr>
      <w:r>
        <w:t xml:space="preserve">        version:</w:t>
      </w:r>
    </w:p>
    <w:p w14:paraId="0665E02E" w14:textId="77777777" w:rsidR="008E4486" w:rsidRDefault="008E4486" w:rsidP="008E4486">
      <w:pPr>
        <w:pStyle w:val="PL"/>
      </w:pPr>
      <w:r>
        <w:t xml:space="preserve">          type: string</w:t>
      </w:r>
    </w:p>
    <w:p w14:paraId="0D55FAD0" w14:textId="77777777" w:rsidR="008E4486" w:rsidRDefault="008E4486" w:rsidP="008E4486">
      <w:pPr>
        <w:pStyle w:val="PL"/>
      </w:pPr>
      <w:r>
        <w:t xml:space="preserve">        schema:</w:t>
      </w:r>
    </w:p>
    <w:p w14:paraId="3683B695" w14:textId="77777777" w:rsidR="008E4486" w:rsidRDefault="008E4486" w:rsidP="008E4486">
      <w:pPr>
        <w:pStyle w:val="PL"/>
      </w:pPr>
      <w:r>
        <w:t xml:space="preserve">          type: string</w:t>
      </w:r>
    </w:p>
    <w:p w14:paraId="760054BB" w14:textId="77777777" w:rsidR="008E4486" w:rsidRDefault="008E4486" w:rsidP="008E4486">
      <w:pPr>
        <w:pStyle w:val="PL"/>
      </w:pPr>
      <w:r>
        <w:t xml:space="preserve">        fqdn:</w:t>
      </w:r>
    </w:p>
    <w:p w14:paraId="05BF8BA3" w14:textId="77777777" w:rsidR="008E4486" w:rsidRDefault="008E4486" w:rsidP="008E4486">
      <w:pPr>
        <w:pStyle w:val="PL"/>
      </w:pPr>
      <w:r>
        <w:t xml:space="preserve">          $ref: 'TS28623_ComDefs.yaml#/components/schemas/Fqdn'</w:t>
      </w:r>
    </w:p>
    <w:p w14:paraId="205CAFE1" w14:textId="77777777" w:rsidR="008E4486" w:rsidRDefault="008E4486" w:rsidP="008E4486">
      <w:pPr>
        <w:pStyle w:val="PL"/>
      </w:pPr>
      <w:r>
        <w:t xml:space="preserve">        interPlmnFqdn:</w:t>
      </w:r>
    </w:p>
    <w:p w14:paraId="1ED3FF0A" w14:textId="77777777" w:rsidR="008E4486" w:rsidRDefault="008E4486" w:rsidP="008E4486">
      <w:pPr>
        <w:pStyle w:val="PL"/>
      </w:pPr>
      <w:r>
        <w:t xml:space="preserve">          $ref: 'TS28623_ComDefs.yaml#/components/schemas/Fqdn'</w:t>
      </w:r>
    </w:p>
    <w:p w14:paraId="45EBF43B" w14:textId="77777777" w:rsidR="008E4486" w:rsidRDefault="008E4486" w:rsidP="008E4486">
      <w:pPr>
        <w:pStyle w:val="PL"/>
      </w:pPr>
      <w:r>
        <w:t xml:space="preserve">        ipEndPoints:</w:t>
      </w:r>
    </w:p>
    <w:p w14:paraId="08054DDC" w14:textId="77777777" w:rsidR="008E4486" w:rsidRDefault="008E4486" w:rsidP="008E4486">
      <w:pPr>
        <w:pStyle w:val="PL"/>
      </w:pPr>
      <w:r>
        <w:t xml:space="preserve">          type: array</w:t>
      </w:r>
    </w:p>
    <w:p w14:paraId="4E889CE7" w14:textId="77777777" w:rsidR="008E4486" w:rsidRDefault="008E4486" w:rsidP="008E4486">
      <w:pPr>
        <w:pStyle w:val="PL"/>
      </w:pPr>
      <w:r>
        <w:t xml:space="preserve">          items:</w:t>
      </w:r>
    </w:p>
    <w:p w14:paraId="69F83BA8" w14:textId="77777777" w:rsidR="008E4486" w:rsidRDefault="008E4486" w:rsidP="008E4486">
      <w:pPr>
        <w:pStyle w:val="PL"/>
      </w:pPr>
      <w:r>
        <w:t xml:space="preserve">            $ref: '#/components/schemas/IpEndPoint'</w:t>
      </w:r>
    </w:p>
    <w:p w14:paraId="731591E4" w14:textId="77777777" w:rsidR="008E4486" w:rsidRDefault="008E4486" w:rsidP="008E4486">
      <w:pPr>
        <w:pStyle w:val="PL"/>
      </w:pPr>
      <w:r>
        <w:t xml:space="preserve">        apiPrfix:</w:t>
      </w:r>
    </w:p>
    <w:p w14:paraId="1D8ACD51" w14:textId="77777777" w:rsidR="008E4486" w:rsidRDefault="008E4486" w:rsidP="008E4486">
      <w:pPr>
        <w:pStyle w:val="PL"/>
      </w:pPr>
      <w:r>
        <w:t xml:space="preserve">          type: string</w:t>
      </w:r>
    </w:p>
    <w:p w14:paraId="70F36F12" w14:textId="77777777" w:rsidR="008E4486" w:rsidRDefault="008E4486" w:rsidP="008E4486">
      <w:pPr>
        <w:pStyle w:val="PL"/>
      </w:pPr>
      <w:r>
        <w:t xml:space="preserve">        allowedPlmns:</w:t>
      </w:r>
    </w:p>
    <w:p w14:paraId="45F8ECCA" w14:textId="77777777" w:rsidR="008E4486" w:rsidRDefault="008E4486" w:rsidP="008E4486">
      <w:pPr>
        <w:pStyle w:val="PL"/>
      </w:pPr>
      <w:r>
        <w:t xml:space="preserve">          $ref: 'TS28623_ComDefs.yaml#/components/schemas/PlmnId'</w:t>
      </w:r>
    </w:p>
    <w:p w14:paraId="79A0E6E8" w14:textId="77777777" w:rsidR="008E4486" w:rsidRDefault="008E4486" w:rsidP="008E4486">
      <w:pPr>
        <w:pStyle w:val="PL"/>
      </w:pPr>
      <w:r>
        <w:t xml:space="preserve">        allowedNfTypes:</w:t>
      </w:r>
    </w:p>
    <w:p w14:paraId="2CC75735" w14:textId="77777777" w:rsidR="008E4486" w:rsidRDefault="008E4486" w:rsidP="008E4486">
      <w:pPr>
        <w:pStyle w:val="PL"/>
      </w:pPr>
      <w:r>
        <w:t xml:space="preserve">          type: array</w:t>
      </w:r>
    </w:p>
    <w:p w14:paraId="766948B8" w14:textId="77777777" w:rsidR="008E4486" w:rsidRDefault="008E4486" w:rsidP="008E4486">
      <w:pPr>
        <w:pStyle w:val="PL"/>
      </w:pPr>
      <w:r>
        <w:t xml:space="preserve">          items:</w:t>
      </w:r>
    </w:p>
    <w:p w14:paraId="4017AB16" w14:textId="77777777" w:rsidR="008E4486" w:rsidRDefault="008E4486" w:rsidP="008E4486">
      <w:pPr>
        <w:pStyle w:val="PL"/>
      </w:pPr>
      <w:r>
        <w:t xml:space="preserve">            $ref: 'TS28623_GenericNrm.yaml#/components/schemas/NFType'</w:t>
      </w:r>
    </w:p>
    <w:p w14:paraId="670B48BA" w14:textId="77777777" w:rsidR="008E4486" w:rsidRDefault="008E4486" w:rsidP="008E4486">
      <w:pPr>
        <w:pStyle w:val="PL"/>
      </w:pPr>
      <w:r>
        <w:t xml:space="preserve">        allowedNssais:</w:t>
      </w:r>
    </w:p>
    <w:p w14:paraId="36F1EA54" w14:textId="77777777" w:rsidR="008E4486" w:rsidRDefault="008E4486" w:rsidP="008E4486">
      <w:pPr>
        <w:pStyle w:val="PL"/>
      </w:pPr>
      <w:r>
        <w:t xml:space="preserve">          type: array</w:t>
      </w:r>
    </w:p>
    <w:p w14:paraId="79B75B6C" w14:textId="77777777" w:rsidR="008E4486" w:rsidRDefault="008E4486" w:rsidP="008E4486">
      <w:pPr>
        <w:pStyle w:val="PL"/>
      </w:pPr>
      <w:r>
        <w:t xml:space="preserve">          items:</w:t>
      </w:r>
    </w:p>
    <w:p w14:paraId="0A3B464F" w14:textId="77777777" w:rsidR="008E4486" w:rsidRDefault="008E4486" w:rsidP="008E4486">
      <w:pPr>
        <w:pStyle w:val="PL"/>
      </w:pPr>
      <w:r>
        <w:t xml:space="preserve">            $ref: 'TS28541_NrNrm.yaml#/components/schemas/Snssai'</w:t>
      </w:r>
    </w:p>
    <w:p w14:paraId="1F04F2C8" w14:textId="77777777" w:rsidR="008E4486" w:rsidRDefault="008E4486" w:rsidP="008E4486">
      <w:pPr>
        <w:pStyle w:val="PL"/>
      </w:pPr>
      <w:r>
        <w:t xml:space="preserve">    NFStatus:</w:t>
      </w:r>
    </w:p>
    <w:p w14:paraId="1BE2B155" w14:textId="77777777" w:rsidR="008E4486" w:rsidRDefault="008E4486" w:rsidP="008E4486">
      <w:pPr>
        <w:pStyle w:val="PL"/>
      </w:pPr>
      <w:r>
        <w:t xml:space="preserve">      type: string</w:t>
      </w:r>
    </w:p>
    <w:p w14:paraId="62B9D914" w14:textId="77777777" w:rsidR="008E4486" w:rsidRDefault="008E4486" w:rsidP="008E4486">
      <w:pPr>
        <w:pStyle w:val="PL"/>
      </w:pPr>
      <w:r>
        <w:t xml:space="preserve">      description: any of enumrated value</w:t>
      </w:r>
    </w:p>
    <w:p w14:paraId="0EC9ADE2" w14:textId="77777777" w:rsidR="008E4486" w:rsidRDefault="008E4486" w:rsidP="008E4486">
      <w:pPr>
        <w:pStyle w:val="PL"/>
      </w:pPr>
      <w:r>
        <w:t xml:space="preserve">      enum:</w:t>
      </w:r>
    </w:p>
    <w:p w14:paraId="6A2073DE" w14:textId="77777777" w:rsidR="008E4486" w:rsidRDefault="008E4486" w:rsidP="008E4486">
      <w:pPr>
        <w:pStyle w:val="PL"/>
      </w:pPr>
      <w:r>
        <w:t xml:space="preserve">        - REGISTERED</w:t>
      </w:r>
    </w:p>
    <w:p w14:paraId="7A09F166" w14:textId="77777777" w:rsidR="008E4486" w:rsidRDefault="008E4486" w:rsidP="008E4486">
      <w:pPr>
        <w:pStyle w:val="PL"/>
      </w:pPr>
      <w:r>
        <w:t xml:space="preserve">        - SUSPENDED</w:t>
      </w:r>
    </w:p>
    <w:p w14:paraId="6A7EC984" w14:textId="77777777" w:rsidR="008E4486" w:rsidRDefault="008E4486" w:rsidP="008E4486">
      <w:pPr>
        <w:pStyle w:val="PL"/>
      </w:pPr>
      <w:r>
        <w:t xml:space="preserve">    CNSIIdList:</w:t>
      </w:r>
    </w:p>
    <w:p w14:paraId="1D05C9B6" w14:textId="77777777" w:rsidR="008E4486" w:rsidRDefault="008E4486" w:rsidP="008E4486">
      <w:pPr>
        <w:pStyle w:val="PL"/>
      </w:pPr>
      <w:r>
        <w:t xml:space="preserve">      type: array</w:t>
      </w:r>
    </w:p>
    <w:p w14:paraId="02180F28" w14:textId="77777777" w:rsidR="008E4486" w:rsidRDefault="008E4486" w:rsidP="008E4486">
      <w:pPr>
        <w:pStyle w:val="PL"/>
      </w:pPr>
      <w:r>
        <w:t xml:space="preserve">      items:</w:t>
      </w:r>
    </w:p>
    <w:p w14:paraId="700A224F" w14:textId="77777777" w:rsidR="008E4486" w:rsidRDefault="008E4486" w:rsidP="008E4486">
      <w:pPr>
        <w:pStyle w:val="PL"/>
      </w:pPr>
      <w:r>
        <w:t xml:space="preserve">        $ref: '#/components/schemas/CNSIId'</w:t>
      </w:r>
    </w:p>
    <w:p w14:paraId="4FD3140E" w14:textId="77777777" w:rsidR="008E4486" w:rsidRDefault="008E4486" w:rsidP="008E4486">
      <w:pPr>
        <w:pStyle w:val="PL"/>
      </w:pPr>
      <w:r>
        <w:t xml:space="preserve">    CNSIId:</w:t>
      </w:r>
    </w:p>
    <w:p w14:paraId="6FB54875" w14:textId="77777777" w:rsidR="008E4486" w:rsidRDefault="008E4486" w:rsidP="008E4486">
      <w:pPr>
        <w:pStyle w:val="PL"/>
      </w:pPr>
      <w:r>
        <w:t xml:space="preserve">      type: string</w:t>
      </w:r>
    </w:p>
    <w:p w14:paraId="18A99583" w14:textId="77777777" w:rsidR="008E4486" w:rsidRDefault="008E4486" w:rsidP="008E4486">
      <w:pPr>
        <w:pStyle w:val="PL"/>
      </w:pPr>
      <w:r>
        <w:t xml:space="preserve">      description: CNSI Id is defined in TS 29.531, only for Core Network</w:t>
      </w:r>
    </w:p>
    <w:p w14:paraId="3CD9705F" w14:textId="77777777" w:rsidR="008E4486" w:rsidRDefault="008E4486" w:rsidP="008E4486">
      <w:pPr>
        <w:pStyle w:val="PL"/>
      </w:pPr>
      <w:r>
        <w:t xml:space="preserve">    TACList:</w:t>
      </w:r>
    </w:p>
    <w:p w14:paraId="7CB8C5AC" w14:textId="77777777" w:rsidR="008E4486" w:rsidRDefault="008E4486" w:rsidP="008E4486">
      <w:pPr>
        <w:pStyle w:val="PL"/>
      </w:pPr>
      <w:r>
        <w:t xml:space="preserve">      type: array</w:t>
      </w:r>
    </w:p>
    <w:p w14:paraId="57845D88" w14:textId="77777777" w:rsidR="008E4486" w:rsidRDefault="008E4486" w:rsidP="008E4486">
      <w:pPr>
        <w:pStyle w:val="PL"/>
      </w:pPr>
      <w:r>
        <w:t xml:space="preserve">      items:</w:t>
      </w:r>
    </w:p>
    <w:p w14:paraId="0C05029A" w14:textId="77777777" w:rsidR="008E4486" w:rsidRDefault="008E4486" w:rsidP="008E4486">
      <w:pPr>
        <w:pStyle w:val="PL"/>
      </w:pPr>
      <w:r>
        <w:t xml:space="preserve">        $ref: 'TS28541_NrNrm.yaml#/components/schemas/NrTac'</w:t>
      </w:r>
    </w:p>
    <w:p w14:paraId="37417968" w14:textId="77777777" w:rsidR="008E4486" w:rsidRDefault="008E4486" w:rsidP="008E4486">
      <w:pPr>
        <w:pStyle w:val="PL"/>
      </w:pPr>
      <w:r>
        <w:t xml:space="preserve">    WeightFactor:</w:t>
      </w:r>
    </w:p>
    <w:p w14:paraId="65DB4BBE" w14:textId="77777777" w:rsidR="008E4486" w:rsidRDefault="008E4486" w:rsidP="008E4486">
      <w:pPr>
        <w:pStyle w:val="PL"/>
      </w:pPr>
      <w:r>
        <w:t xml:space="preserve">      type: integer</w:t>
      </w:r>
    </w:p>
    <w:p w14:paraId="28F5A45F" w14:textId="77777777" w:rsidR="008E4486" w:rsidRDefault="008E4486" w:rsidP="008E4486">
      <w:pPr>
        <w:pStyle w:val="PL"/>
      </w:pPr>
      <w:r>
        <w:t xml:space="preserve">    AusfInfo:</w:t>
      </w:r>
    </w:p>
    <w:p w14:paraId="72AF9D03" w14:textId="77777777" w:rsidR="008E4486" w:rsidRDefault="008E4486" w:rsidP="008E4486">
      <w:pPr>
        <w:pStyle w:val="PL"/>
      </w:pPr>
      <w:r>
        <w:t xml:space="preserve">      type: object</w:t>
      </w:r>
    </w:p>
    <w:p w14:paraId="56276763" w14:textId="77777777" w:rsidR="008E4486" w:rsidRDefault="008E4486" w:rsidP="008E4486">
      <w:pPr>
        <w:pStyle w:val="PL"/>
      </w:pPr>
      <w:r>
        <w:t xml:space="preserve">      properties:</w:t>
      </w:r>
    </w:p>
    <w:p w14:paraId="40B61F00" w14:textId="77777777" w:rsidR="008E4486" w:rsidRDefault="008E4486" w:rsidP="008E4486">
      <w:pPr>
        <w:pStyle w:val="PL"/>
      </w:pPr>
      <w:r>
        <w:t xml:space="preserve">        nFSrvGroupId:</w:t>
      </w:r>
    </w:p>
    <w:p w14:paraId="25D01B44" w14:textId="77777777" w:rsidR="008E4486" w:rsidRDefault="008E4486" w:rsidP="008E4486">
      <w:pPr>
        <w:pStyle w:val="PL"/>
      </w:pPr>
      <w:r>
        <w:t xml:space="preserve">          type: string</w:t>
      </w:r>
    </w:p>
    <w:p w14:paraId="3BB2D87E" w14:textId="77777777" w:rsidR="008E4486" w:rsidRDefault="008E4486" w:rsidP="008E4486">
      <w:pPr>
        <w:pStyle w:val="PL"/>
      </w:pPr>
      <w:r>
        <w:t xml:space="preserve">        supiRanges:</w:t>
      </w:r>
    </w:p>
    <w:p w14:paraId="57283CFA" w14:textId="77777777" w:rsidR="008E4486" w:rsidRDefault="008E4486" w:rsidP="008E4486">
      <w:pPr>
        <w:pStyle w:val="PL"/>
      </w:pPr>
      <w:r>
        <w:t xml:space="preserve">          type: array</w:t>
      </w:r>
    </w:p>
    <w:p w14:paraId="3DB82F8B" w14:textId="77777777" w:rsidR="008E4486" w:rsidRDefault="008E4486" w:rsidP="008E4486">
      <w:pPr>
        <w:pStyle w:val="PL"/>
      </w:pPr>
      <w:r>
        <w:t xml:space="preserve">          items:</w:t>
      </w:r>
    </w:p>
    <w:p w14:paraId="5E04B07A" w14:textId="77777777" w:rsidR="008E4486" w:rsidRDefault="008E4486" w:rsidP="008E4486">
      <w:pPr>
        <w:pStyle w:val="PL"/>
      </w:pPr>
      <w:r>
        <w:t xml:space="preserve">            $ref: '#/components/schemas/SupiRange'</w:t>
      </w:r>
    </w:p>
    <w:p w14:paraId="74F30F02" w14:textId="77777777" w:rsidR="008E4486" w:rsidRDefault="008E4486" w:rsidP="008E4486">
      <w:pPr>
        <w:pStyle w:val="PL"/>
      </w:pPr>
      <w:r>
        <w:t xml:space="preserve">          minItems: 1</w:t>
      </w:r>
    </w:p>
    <w:p w14:paraId="2B93C600" w14:textId="77777777" w:rsidR="008E4486" w:rsidRDefault="008E4486" w:rsidP="008E4486">
      <w:pPr>
        <w:pStyle w:val="PL"/>
      </w:pPr>
      <w:r>
        <w:t xml:space="preserve">        routingIndicators:</w:t>
      </w:r>
    </w:p>
    <w:p w14:paraId="5F1FB4A8" w14:textId="77777777" w:rsidR="008E4486" w:rsidRDefault="008E4486" w:rsidP="008E4486">
      <w:pPr>
        <w:pStyle w:val="PL"/>
      </w:pPr>
      <w:r>
        <w:t xml:space="preserve">          type: array</w:t>
      </w:r>
    </w:p>
    <w:p w14:paraId="5E6275E2" w14:textId="77777777" w:rsidR="008E4486" w:rsidRDefault="008E4486" w:rsidP="008E4486">
      <w:pPr>
        <w:pStyle w:val="PL"/>
      </w:pPr>
      <w:r>
        <w:t xml:space="preserve">          items:</w:t>
      </w:r>
    </w:p>
    <w:p w14:paraId="02514BAD" w14:textId="77777777" w:rsidR="008E4486" w:rsidRDefault="008E4486" w:rsidP="008E4486">
      <w:pPr>
        <w:pStyle w:val="PL"/>
      </w:pPr>
      <w:r>
        <w:t xml:space="preserve">            type: string</w:t>
      </w:r>
    </w:p>
    <w:p w14:paraId="03D0E6E5" w14:textId="77777777" w:rsidR="008E4486" w:rsidRDefault="008E4486" w:rsidP="008E4486">
      <w:pPr>
        <w:pStyle w:val="PL"/>
      </w:pPr>
      <w:r>
        <w:t xml:space="preserve">            pattern: '^[0-9]{1,4}$'</w:t>
      </w:r>
    </w:p>
    <w:p w14:paraId="003697C5" w14:textId="77777777" w:rsidR="008E4486" w:rsidRDefault="008E4486" w:rsidP="008E4486">
      <w:pPr>
        <w:pStyle w:val="PL"/>
      </w:pPr>
      <w:r>
        <w:t xml:space="preserve">          minItems: 1</w:t>
      </w:r>
    </w:p>
    <w:p w14:paraId="496909FE" w14:textId="77777777" w:rsidR="008E4486" w:rsidRDefault="008E4486" w:rsidP="008E4486">
      <w:pPr>
        <w:pStyle w:val="PL"/>
      </w:pPr>
      <w:r>
        <w:t xml:space="preserve">        suciInfos:</w:t>
      </w:r>
    </w:p>
    <w:p w14:paraId="5DB13104" w14:textId="77777777" w:rsidR="008E4486" w:rsidRDefault="008E4486" w:rsidP="008E4486">
      <w:pPr>
        <w:pStyle w:val="PL"/>
      </w:pPr>
      <w:r>
        <w:t xml:space="preserve">          type: array</w:t>
      </w:r>
    </w:p>
    <w:p w14:paraId="71B23C51" w14:textId="77777777" w:rsidR="008E4486" w:rsidRDefault="008E4486" w:rsidP="008E4486">
      <w:pPr>
        <w:pStyle w:val="PL"/>
      </w:pPr>
      <w:r>
        <w:t xml:space="preserve">          items:</w:t>
      </w:r>
    </w:p>
    <w:p w14:paraId="5DC0F5C5" w14:textId="77777777" w:rsidR="008E4486" w:rsidRDefault="008E4486" w:rsidP="008E4486">
      <w:pPr>
        <w:pStyle w:val="PL"/>
      </w:pPr>
      <w:r>
        <w:t xml:space="preserve">            $ref: '#/components/schemas/SuciInfo'</w:t>
      </w:r>
    </w:p>
    <w:p w14:paraId="4EA17AA1" w14:textId="77777777" w:rsidR="008E4486" w:rsidRDefault="008E4486" w:rsidP="008E4486">
      <w:pPr>
        <w:pStyle w:val="PL"/>
      </w:pPr>
      <w:r>
        <w:t xml:space="preserve">          minItems: 1</w:t>
      </w:r>
    </w:p>
    <w:p w14:paraId="23EA5A31" w14:textId="77777777" w:rsidR="008E4486" w:rsidRDefault="008E4486" w:rsidP="008E4486">
      <w:pPr>
        <w:pStyle w:val="PL"/>
      </w:pPr>
      <w:r>
        <w:t xml:space="preserve">    SupportedDataSet:</w:t>
      </w:r>
    </w:p>
    <w:p w14:paraId="7092CC42" w14:textId="77777777" w:rsidR="008E4486" w:rsidRDefault="008E4486" w:rsidP="008E4486">
      <w:pPr>
        <w:pStyle w:val="PL"/>
      </w:pPr>
      <w:r>
        <w:t xml:space="preserve">      type: string</w:t>
      </w:r>
    </w:p>
    <w:p w14:paraId="4AB30499" w14:textId="77777777" w:rsidR="008E4486" w:rsidRDefault="008E4486" w:rsidP="008E4486">
      <w:pPr>
        <w:pStyle w:val="PL"/>
      </w:pPr>
      <w:r>
        <w:t xml:space="preserve">      description: any of enumrated value</w:t>
      </w:r>
    </w:p>
    <w:p w14:paraId="50C44EE7" w14:textId="77777777" w:rsidR="008E4486" w:rsidRDefault="008E4486" w:rsidP="008E4486">
      <w:pPr>
        <w:pStyle w:val="PL"/>
      </w:pPr>
      <w:r>
        <w:t xml:space="preserve">      enum:</w:t>
      </w:r>
    </w:p>
    <w:p w14:paraId="1613CE49" w14:textId="77777777" w:rsidR="008E4486" w:rsidRDefault="008E4486" w:rsidP="008E4486">
      <w:pPr>
        <w:pStyle w:val="PL"/>
      </w:pPr>
      <w:r>
        <w:t xml:space="preserve">        - SUBSCRIPTION</w:t>
      </w:r>
    </w:p>
    <w:p w14:paraId="10DD7C3F" w14:textId="77777777" w:rsidR="008E4486" w:rsidRDefault="008E4486" w:rsidP="008E4486">
      <w:pPr>
        <w:pStyle w:val="PL"/>
      </w:pPr>
      <w:r>
        <w:t xml:space="preserve">        - POLICY</w:t>
      </w:r>
    </w:p>
    <w:p w14:paraId="1BF4396E" w14:textId="77777777" w:rsidR="008E4486" w:rsidRDefault="008E4486" w:rsidP="008E4486">
      <w:pPr>
        <w:pStyle w:val="PL"/>
      </w:pPr>
      <w:r>
        <w:t xml:space="preserve">        - EXPOSURE</w:t>
      </w:r>
    </w:p>
    <w:p w14:paraId="034C01D0" w14:textId="77777777" w:rsidR="008E4486" w:rsidRDefault="008E4486" w:rsidP="008E4486">
      <w:pPr>
        <w:pStyle w:val="PL"/>
      </w:pPr>
      <w:r>
        <w:t xml:space="preserve">        - APPLICATION</w:t>
      </w:r>
    </w:p>
    <w:p w14:paraId="15EE3BAB" w14:textId="77777777" w:rsidR="008E4486" w:rsidRDefault="008E4486" w:rsidP="008E4486">
      <w:pPr>
        <w:pStyle w:val="PL"/>
      </w:pPr>
      <w:r>
        <w:t xml:space="preserve">        - A_PFD</w:t>
      </w:r>
    </w:p>
    <w:p w14:paraId="6F73BDF3" w14:textId="77777777" w:rsidR="008E4486" w:rsidRDefault="008E4486" w:rsidP="008E4486">
      <w:pPr>
        <w:pStyle w:val="PL"/>
      </w:pPr>
      <w:r>
        <w:t xml:space="preserve">        - A_AFTI</w:t>
      </w:r>
    </w:p>
    <w:p w14:paraId="464B1846" w14:textId="77777777" w:rsidR="008E4486" w:rsidRDefault="008E4486" w:rsidP="008E4486">
      <w:pPr>
        <w:pStyle w:val="PL"/>
      </w:pPr>
      <w:r>
        <w:t xml:space="preserve">        - A_IPTV</w:t>
      </w:r>
    </w:p>
    <w:p w14:paraId="49EF1F27" w14:textId="77777777" w:rsidR="008E4486" w:rsidRDefault="008E4486" w:rsidP="008E4486">
      <w:pPr>
        <w:pStyle w:val="PL"/>
      </w:pPr>
      <w:r>
        <w:t xml:space="preserve">        - A_BDT</w:t>
      </w:r>
    </w:p>
    <w:p w14:paraId="758B0051" w14:textId="77777777" w:rsidR="008E4486" w:rsidRDefault="008E4486" w:rsidP="008E4486">
      <w:pPr>
        <w:pStyle w:val="PL"/>
      </w:pPr>
      <w:r>
        <w:t xml:space="preserve">        - A_SPD</w:t>
      </w:r>
    </w:p>
    <w:p w14:paraId="70982BDE" w14:textId="77777777" w:rsidR="008E4486" w:rsidRDefault="008E4486" w:rsidP="008E4486">
      <w:pPr>
        <w:pStyle w:val="PL"/>
      </w:pPr>
      <w:r>
        <w:t xml:space="preserve">        - A_EASD</w:t>
      </w:r>
    </w:p>
    <w:p w14:paraId="18D7DB03" w14:textId="77777777" w:rsidR="008E4486" w:rsidRPr="00547AB4" w:rsidRDefault="008E4486" w:rsidP="008E4486">
      <w:pPr>
        <w:pStyle w:val="PL"/>
        <w:rPr>
          <w:lang w:val="es-ES"/>
        </w:rPr>
      </w:pPr>
      <w:r>
        <w:t xml:space="preserve">        </w:t>
      </w:r>
      <w:r w:rsidRPr="00547AB4">
        <w:rPr>
          <w:lang w:val="es-ES"/>
        </w:rPr>
        <w:t>- A_AMI</w:t>
      </w:r>
    </w:p>
    <w:p w14:paraId="2BF9C334" w14:textId="77777777" w:rsidR="008E4486" w:rsidRPr="00547AB4" w:rsidRDefault="008E4486" w:rsidP="008E4486">
      <w:pPr>
        <w:pStyle w:val="PL"/>
        <w:rPr>
          <w:lang w:val="es-ES"/>
        </w:rPr>
      </w:pPr>
      <w:r w:rsidRPr="00547AB4">
        <w:rPr>
          <w:lang w:val="es-ES"/>
        </w:rPr>
        <w:t xml:space="preserve">        - P_UE</w:t>
      </w:r>
    </w:p>
    <w:p w14:paraId="27C275D0" w14:textId="77777777" w:rsidR="008E4486" w:rsidRPr="00547AB4" w:rsidRDefault="008E4486" w:rsidP="008E4486">
      <w:pPr>
        <w:pStyle w:val="PL"/>
        <w:rPr>
          <w:lang w:val="es-ES"/>
        </w:rPr>
      </w:pPr>
      <w:r w:rsidRPr="00547AB4">
        <w:rPr>
          <w:lang w:val="es-ES"/>
        </w:rPr>
        <w:t xml:space="preserve">        - P_SCD</w:t>
      </w:r>
    </w:p>
    <w:p w14:paraId="6A2E70D2" w14:textId="77777777" w:rsidR="008E4486" w:rsidRPr="00547AB4" w:rsidRDefault="008E4486" w:rsidP="008E4486">
      <w:pPr>
        <w:pStyle w:val="PL"/>
        <w:rPr>
          <w:lang w:val="es-ES"/>
        </w:rPr>
      </w:pPr>
      <w:r w:rsidRPr="00547AB4">
        <w:rPr>
          <w:lang w:val="es-ES"/>
        </w:rPr>
        <w:t xml:space="preserve">        - P_BDT</w:t>
      </w:r>
    </w:p>
    <w:p w14:paraId="12AB1457" w14:textId="77777777" w:rsidR="008E4486" w:rsidRPr="00547AB4" w:rsidRDefault="008E4486" w:rsidP="008E4486">
      <w:pPr>
        <w:pStyle w:val="PL"/>
        <w:rPr>
          <w:lang w:val="es-ES"/>
        </w:rPr>
      </w:pPr>
      <w:r w:rsidRPr="00547AB4">
        <w:rPr>
          <w:lang w:val="es-ES"/>
        </w:rPr>
        <w:t xml:space="preserve">        - P_PLMNUE</w:t>
      </w:r>
    </w:p>
    <w:p w14:paraId="4837FE3C" w14:textId="77777777" w:rsidR="008E4486" w:rsidRPr="00547AB4" w:rsidRDefault="008E4486" w:rsidP="008E4486">
      <w:pPr>
        <w:pStyle w:val="PL"/>
        <w:rPr>
          <w:lang w:val="es-ES"/>
        </w:rPr>
      </w:pPr>
      <w:r w:rsidRPr="00547AB4">
        <w:rPr>
          <w:lang w:val="es-ES"/>
        </w:rPr>
        <w:t xml:space="preserve">        - P_NSSCD</w:t>
      </w:r>
    </w:p>
    <w:p w14:paraId="27211938" w14:textId="77777777" w:rsidR="008E4486" w:rsidRPr="00547AB4" w:rsidRDefault="008E4486" w:rsidP="008E4486">
      <w:pPr>
        <w:pStyle w:val="PL"/>
        <w:rPr>
          <w:lang w:val="es-ES"/>
        </w:rPr>
      </w:pPr>
      <w:r w:rsidRPr="00547AB4">
        <w:rPr>
          <w:lang w:val="es-ES"/>
        </w:rPr>
        <w:t xml:space="preserve">    NotificationType:      </w:t>
      </w:r>
    </w:p>
    <w:p w14:paraId="3BD12F84" w14:textId="77777777" w:rsidR="008E4486" w:rsidRPr="00547AB4" w:rsidRDefault="008E4486" w:rsidP="008E4486">
      <w:pPr>
        <w:pStyle w:val="PL"/>
        <w:rPr>
          <w:lang w:val="es-ES"/>
        </w:rPr>
      </w:pPr>
      <w:r w:rsidRPr="00547AB4">
        <w:rPr>
          <w:lang w:val="es-ES"/>
        </w:rPr>
        <w:t xml:space="preserve">      type: string</w:t>
      </w:r>
    </w:p>
    <w:p w14:paraId="6318C14E" w14:textId="77777777" w:rsidR="008E4486" w:rsidRPr="00547AB4" w:rsidRDefault="008E4486" w:rsidP="008E4486">
      <w:pPr>
        <w:pStyle w:val="PL"/>
        <w:rPr>
          <w:lang w:val="es-ES"/>
        </w:rPr>
      </w:pPr>
      <w:r w:rsidRPr="00547AB4">
        <w:rPr>
          <w:lang w:val="es-ES"/>
        </w:rPr>
        <w:t xml:space="preserve">      enum:</w:t>
      </w:r>
    </w:p>
    <w:p w14:paraId="47BCABD2" w14:textId="77777777" w:rsidR="008E4486" w:rsidRPr="00547AB4" w:rsidRDefault="008E4486" w:rsidP="008E4486">
      <w:pPr>
        <w:pStyle w:val="PL"/>
        <w:rPr>
          <w:lang w:val="es-ES"/>
        </w:rPr>
      </w:pPr>
      <w:r w:rsidRPr="00547AB4">
        <w:rPr>
          <w:lang w:val="es-ES"/>
        </w:rPr>
        <w:t xml:space="preserve">        -  N1_MESSAGES </w:t>
      </w:r>
    </w:p>
    <w:p w14:paraId="2C187301" w14:textId="77777777" w:rsidR="008E4486" w:rsidRPr="00547AB4" w:rsidRDefault="008E4486" w:rsidP="008E4486">
      <w:pPr>
        <w:pStyle w:val="PL"/>
        <w:rPr>
          <w:lang w:val="es-ES"/>
        </w:rPr>
      </w:pPr>
      <w:r w:rsidRPr="00547AB4">
        <w:rPr>
          <w:lang w:val="es-ES"/>
        </w:rPr>
        <w:t xml:space="preserve">        -  N2_INFORMATION</w:t>
      </w:r>
    </w:p>
    <w:p w14:paraId="4100AD6D" w14:textId="77777777" w:rsidR="008E4486" w:rsidRPr="00547AB4" w:rsidRDefault="008E4486" w:rsidP="008E4486">
      <w:pPr>
        <w:pStyle w:val="PL"/>
        <w:rPr>
          <w:lang w:val="es-ES"/>
        </w:rPr>
      </w:pPr>
      <w:r w:rsidRPr="00547AB4">
        <w:rPr>
          <w:lang w:val="es-ES"/>
        </w:rPr>
        <w:t xml:space="preserve">        -  LOCATION_NOTIFICATION</w:t>
      </w:r>
    </w:p>
    <w:p w14:paraId="520A140D" w14:textId="77777777" w:rsidR="008E4486" w:rsidRPr="00547AB4" w:rsidRDefault="008E4486" w:rsidP="008E4486">
      <w:pPr>
        <w:pStyle w:val="PL"/>
        <w:rPr>
          <w:lang w:val="es-ES"/>
        </w:rPr>
      </w:pPr>
      <w:r w:rsidRPr="00547AB4">
        <w:rPr>
          <w:lang w:val="es-ES"/>
        </w:rPr>
        <w:t xml:space="preserve">        -  DATA_REMOVAL_NOTIFICATION</w:t>
      </w:r>
    </w:p>
    <w:p w14:paraId="67B00E50" w14:textId="77777777" w:rsidR="008E4486" w:rsidRPr="00547AB4" w:rsidRDefault="008E4486" w:rsidP="008E4486">
      <w:pPr>
        <w:pStyle w:val="PL"/>
        <w:rPr>
          <w:lang w:val="es-ES"/>
        </w:rPr>
      </w:pPr>
      <w:r w:rsidRPr="00547AB4">
        <w:rPr>
          <w:lang w:val="es-ES"/>
        </w:rPr>
        <w:t xml:space="preserve">        -  DATA_CHANGE_NOTIFICATION</w:t>
      </w:r>
    </w:p>
    <w:p w14:paraId="6821F9DD" w14:textId="77777777" w:rsidR="008E4486" w:rsidRPr="00547AB4" w:rsidRDefault="008E4486" w:rsidP="008E4486">
      <w:pPr>
        <w:pStyle w:val="PL"/>
        <w:rPr>
          <w:lang w:val="es-ES"/>
        </w:rPr>
      </w:pPr>
      <w:r w:rsidRPr="00547AB4">
        <w:rPr>
          <w:lang w:val="es-ES"/>
        </w:rPr>
        <w:t xml:space="preserve">        -  LOCATION_UPDATE_NOTIFICATION</w:t>
      </w:r>
    </w:p>
    <w:p w14:paraId="7A7B7537" w14:textId="77777777" w:rsidR="008E4486" w:rsidRPr="00547AB4" w:rsidRDefault="008E4486" w:rsidP="008E4486">
      <w:pPr>
        <w:pStyle w:val="PL"/>
        <w:rPr>
          <w:lang w:val="es-ES"/>
        </w:rPr>
      </w:pPr>
      <w:r w:rsidRPr="00547AB4">
        <w:rPr>
          <w:lang w:val="es-ES"/>
        </w:rPr>
        <w:t xml:space="preserve">        -  NSSAA_REAUTH_NOTIFICATION</w:t>
      </w:r>
    </w:p>
    <w:p w14:paraId="6D4CA854" w14:textId="77777777" w:rsidR="008E4486" w:rsidRPr="00547AB4" w:rsidRDefault="008E4486" w:rsidP="008E4486">
      <w:pPr>
        <w:pStyle w:val="PL"/>
        <w:rPr>
          <w:lang w:val="es-ES"/>
        </w:rPr>
      </w:pPr>
      <w:r w:rsidRPr="00547AB4">
        <w:rPr>
          <w:lang w:val="es-ES"/>
        </w:rPr>
        <w:t xml:space="preserve">        -  NSSAA_REVOC_NOTIFICATION</w:t>
      </w:r>
    </w:p>
    <w:p w14:paraId="30E28757" w14:textId="77777777" w:rsidR="008E4486" w:rsidRPr="00547AB4" w:rsidRDefault="008E4486" w:rsidP="008E4486">
      <w:pPr>
        <w:pStyle w:val="PL"/>
        <w:rPr>
          <w:lang w:val="es-ES"/>
        </w:rPr>
      </w:pPr>
      <w:r w:rsidRPr="00547AB4">
        <w:rPr>
          <w:lang w:val="es-ES"/>
        </w:rPr>
        <w:t xml:space="preserve">    DefaultNotificationSubscription:</w:t>
      </w:r>
    </w:p>
    <w:p w14:paraId="7D6EF2F0" w14:textId="77777777" w:rsidR="008E4486" w:rsidRPr="00547AB4" w:rsidRDefault="008E4486" w:rsidP="008E4486">
      <w:pPr>
        <w:pStyle w:val="PL"/>
        <w:rPr>
          <w:lang w:val="es-ES"/>
        </w:rPr>
      </w:pPr>
      <w:r w:rsidRPr="00547AB4">
        <w:rPr>
          <w:lang w:val="es-ES"/>
        </w:rPr>
        <w:t xml:space="preserve">      type: object</w:t>
      </w:r>
    </w:p>
    <w:p w14:paraId="246AD554" w14:textId="77777777" w:rsidR="008E4486" w:rsidRPr="00547AB4" w:rsidRDefault="008E4486" w:rsidP="008E4486">
      <w:pPr>
        <w:pStyle w:val="PL"/>
        <w:rPr>
          <w:lang w:val="es-ES"/>
        </w:rPr>
      </w:pPr>
      <w:r w:rsidRPr="00547AB4">
        <w:rPr>
          <w:lang w:val="es-ES"/>
        </w:rPr>
        <w:t xml:space="preserve">      properties:</w:t>
      </w:r>
    </w:p>
    <w:p w14:paraId="3186BFF9" w14:textId="77777777" w:rsidR="008E4486" w:rsidRPr="00547AB4" w:rsidRDefault="008E4486" w:rsidP="008E4486">
      <w:pPr>
        <w:pStyle w:val="PL"/>
        <w:rPr>
          <w:lang w:val="es-ES"/>
        </w:rPr>
      </w:pPr>
      <w:r w:rsidRPr="00547AB4">
        <w:rPr>
          <w:lang w:val="es-ES"/>
        </w:rPr>
        <w:t xml:space="preserve">        notificationType:</w:t>
      </w:r>
    </w:p>
    <w:p w14:paraId="197F7FBD" w14:textId="77777777" w:rsidR="008E4486" w:rsidRPr="00547AB4" w:rsidRDefault="008E4486" w:rsidP="008E4486">
      <w:pPr>
        <w:pStyle w:val="PL"/>
        <w:rPr>
          <w:lang w:val="es-ES"/>
        </w:rPr>
      </w:pPr>
      <w:r w:rsidRPr="00547AB4">
        <w:rPr>
          <w:lang w:val="es-ES"/>
        </w:rPr>
        <w:t xml:space="preserve">          $ref: '#/components/schemas/NotificationType'</w:t>
      </w:r>
    </w:p>
    <w:p w14:paraId="4B5425B0" w14:textId="77777777" w:rsidR="008E4486" w:rsidRPr="00547AB4" w:rsidRDefault="008E4486" w:rsidP="008E4486">
      <w:pPr>
        <w:pStyle w:val="PL"/>
        <w:rPr>
          <w:lang w:val="es-ES"/>
        </w:rPr>
      </w:pPr>
      <w:r w:rsidRPr="00547AB4">
        <w:rPr>
          <w:lang w:val="es-ES"/>
        </w:rPr>
        <w:t xml:space="preserve">        callbackURI:</w:t>
      </w:r>
    </w:p>
    <w:p w14:paraId="7636BB55" w14:textId="77777777" w:rsidR="008E4486" w:rsidRPr="00547AB4" w:rsidRDefault="008E4486" w:rsidP="008E4486">
      <w:pPr>
        <w:pStyle w:val="PL"/>
        <w:rPr>
          <w:lang w:val="es-ES"/>
        </w:rPr>
      </w:pPr>
      <w:r w:rsidRPr="00547AB4">
        <w:rPr>
          <w:lang w:val="es-ES"/>
        </w:rPr>
        <w:t xml:space="preserve">          type: string</w:t>
      </w:r>
    </w:p>
    <w:p w14:paraId="2CBDA963" w14:textId="77777777" w:rsidR="008E4486" w:rsidRPr="00547AB4" w:rsidRDefault="008E4486" w:rsidP="008E4486">
      <w:pPr>
        <w:pStyle w:val="PL"/>
        <w:rPr>
          <w:lang w:val="es-ES"/>
        </w:rPr>
      </w:pPr>
      <w:r w:rsidRPr="00547AB4">
        <w:rPr>
          <w:lang w:val="es-ES"/>
        </w:rPr>
        <w:t xml:space="preserve">        n1MessageClass:  </w:t>
      </w:r>
    </w:p>
    <w:p w14:paraId="0317F809" w14:textId="77777777" w:rsidR="008E4486" w:rsidRPr="00547AB4" w:rsidRDefault="008E4486" w:rsidP="008E4486">
      <w:pPr>
        <w:pStyle w:val="PL"/>
        <w:rPr>
          <w:lang w:val="es-ES"/>
        </w:rPr>
      </w:pPr>
      <w:r w:rsidRPr="00547AB4">
        <w:rPr>
          <w:lang w:val="es-ES"/>
        </w:rPr>
        <w:t xml:space="preserve">          type: boolean</w:t>
      </w:r>
    </w:p>
    <w:p w14:paraId="4993262B" w14:textId="77777777" w:rsidR="008E4486" w:rsidRPr="00547AB4" w:rsidRDefault="008E4486" w:rsidP="008E4486">
      <w:pPr>
        <w:pStyle w:val="PL"/>
        <w:rPr>
          <w:lang w:val="es-ES"/>
        </w:rPr>
      </w:pPr>
      <w:r w:rsidRPr="00547AB4">
        <w:rPr>
          <w:lang w:val="es-ES"/>
        </w:rPr>
        <w:t xml:space="preserve">        n2InfroamtionClass:</w:t>
      </w:r>
    </w:p>
    <w:p w14:paraId="2D2C229B" w14:textId="77777777" w:rsidR="008E4486" w:rsidRDefault="008E4486" w:rsidP="008E4486">
      <w:pPr>
        <w:pStyle w:val="PL"/>
      </w:pPr>
      <w:r w:rsidRPr="00547AB4">
        <w:rPr>
          <w:lang w:val="es-ES"/>
        </w:rPr>
        <w:t xml:space="preserve">          </w:t>
      </w:r>
      <w:r>
        <w:t>type: boolean</w:t>
      </w:r>
    </w:p>
    <w:p w14:paraId="11385CC4" w14:textId="77777777" w:rsidR="008E4486" w:rsidRDefault="008E4486" w:rsidP="008E4486">
      <w:pPr>
        <w:pStyle w:val="PL"/>
      </w:pPr>
      <w:r>
        <w:t xml:space="preserve">        versions:</w:t>
      </w:r>
    </w:p>
    <w:p w14:paraId="3A4B977B" w14:textId="77777777" w:rsidR="008E4486" w:rsidRDefault="008E4486" w:rsidP="008E4486">
      <w:pPr>
        <w:pStyle w:val="PL"/>
      </w:pPr>
      <w:r>
        <w:t xml:space="preserve">          type: string</w:t>
      </w:r>
    </w:p>
    <w:p w14:paraId="00FF2015" w14:textId="77777777" w:rsidR="008E4486" w:rsidRDefault="008E4486" w:rsidP="008E4486">
      <w:pPr>
        <w:pStyle w:val="PL"/>
      </w:pPr>
      <w:r>
        <w:t xml:space="preserve">        binding:</w:t>
      </w:r>
    </w:p>
    <w:p w14:paraId="567E634D" w14:textId="77777777" w:rsidR="008E4486" w:rsidRDefault="008E4486" w:rsidP="008E4486">
      <w:pPr>
        <w:pStyle w:val="PL"/>
      </w:pPr>
      <w:r>
        <w:t xml:space="preserve">          type: string</w:t>
      </w:r>
    </w:p>
    <w:p w14:paraId="49B4581D" w14:textId="77777777" w:rsidR="008E4486" w:rsidRDefault="008E4486" w:rsidP="008E4486">
      <w:pPr>
        <w:pStyle w:val="PL"/>
      </w:pPr>
      <w:r>
        <w:t xml:space="preserve">    ManagedNFProfile:</w:t>
      </w:r>
    </w:p>
    <w:p w14:paraId="26A53F5B" w14:textId="77777777" w:rsidR="008E4486" w:rsidRDefault="008E4486" w:rsidP="008E4486">
      <w:pPr>
        <w:pStyle w:val="PL"/>
      </w:pPr>
      <w:r>
        <w:t xml:space="preserve">      type: object</w:t>
      </w:r>
    </w:p>
    <w:p w14:paraId="2C7C5256" w14:textId="77777777" w:rsidR="008E4486" w:rsidRDefault="008E4486" w:rsidP="008E4486">
      <w:pPr>
        <w:pStyle w:val="PL"/>
      </w:pPr>
      <w:r>
        <w:t xml:space="preserve">      properties:</w:t>
      </w:r>
    </w:p>
    <w:p w14:paraId="386F83A3" w14:textId="77777777" w:rsidR="008E4486" w:rsidRDefault="008E4486" w:rsidP="008E4486">
      <w:pPr>
        <w:pStyle w:val="PL"/>
      </w:pPr>
      <w:r>
        <w:t xml:space="preserve">        nfInstanceID:</w:t>
      </w:r>
    </w:p>
    <w:p w14:paraId="2919C840" w14:textId="77777777" w:rsidR="008E4486" w:rsidRDefault="008E4486" w:rsidP="008E4486">
      <w:pPr>
        <w:pStyle w:val="PL"/>
      </w:pPr>
      <w:r>
        <w:t xml:space="preserve">          type: string</w:t>
      </w:r>
    </w:p>
    <w:p w14:paraId="5D241664" w14:textId="77777777" w:rsidR="008E4486" w:rsidRDefault="008E4486" w:rsidP="008E4486">
      <w:pPr>
        <w:pStyle w:val="PL"/>
      </w:pPr>
      <w:r>
        <w:t xml:space="preserve">        nfType:</w:t>
      </w:r>
    </w:p>
    <w:p w14:paraId="4C7BDDAF" w14:textId="77777777" w:rsidR="008E4486" w:rsidRDefault="008E4486" w:rsidP="008E4486">
      <w:pPr>
        <w:pStyle w:val="PL"/>
      </w:pPr>
      <w:r>
        <w:t xml:space="preserve">          $ref: 'TS28623_GenericNrm.yaml#/components/schemas/NFType'</w:t>
      </w:r>
    </w:p>
    <w:p w14:paraId="46F456DE" w14:textId="77777777" w:rsidR="008E4486" w:rsidRDefault="008E4486" w:rsidP="008E4486">
      <w:pPr>
        <w:pStyle w:val="PL"/>
      </w:pPr>
      <w:r>
        <w:t xml:space="preserve">        heartbeatTimer:</w:t>
      </w:r>
    </w:p>
    <w:p w14:paraId="26B569C0" w14:textId="77777777" w:rsidR="008E4486" w:rsidRDefault="008E4486" w:rsidP="008E4486">
      <w:pPr>
        <w:pStyle w:val="PL"/>
      </w:pPr>
      <w:r>
        <w:t xml:space="preserve">          type: integer</w:t>
      </w:r>
    </w:p>
    <w:p w14:paraId="18A6C232" w14:textId="77777777" w:rsidR="008E4486" w:rsidRDefault="008E4486" w:rsidP="008E4486">
      <w:pPr>
        <w:pStyle w:val="PL"/>
      </w:pPr>
      <w:r>
        <w:t xml:space="preserve">        authzInfo:</w:t>
      </w:r>
    </w:p>
    <w:p w14:paraId="5074AAAA" w14:textId="77777777" w:rsidR="008E4486" w:rsidRDefault="008E4486" w:rsidP="008E4486">
      <w:pPr>
        <w:pStyle w:val="PL"/>
      </w:pPr>
      <w:r>
        <w:t xml:space="preserve">          type: string</w:t>
      </w:r>
    </w:p>
    <w:p w14:paraId="26C425EF" w14:textId="77777777" w:rsidR="008E4486" w:rsidRDefault="008E4486" w:rsidP="008E4486">
      <w:pPr>
        <w:pStyle w:val="PL"/>
      </w:pPr>
      <w:r>
        <w:t xml:space="preserve">        hostAddr:</w:t>
      </w:r>
    </w:p>
    <w:p w14:paraId="4DF0040F" w14:textId="77777777" w:rsidR="008E4486" w:rsidRDefault="008E4486" w:rsidP="008E4486">
      <w:pPr>
        <w:pStyle w:val="PL"/>
      </w:pPr>
      <w:r>
        <w:t xml:space="preserve">          $ref: 'TS28623_ComDefs.yaml#/components/schemas/HostAddr'</w:t>
      </w:r>
    </w:p>
    <w:p w14:paraId="0BD8A32C" w14:textId="77777777" w:rsidR="008E4486" w:rsidRDefault="008E4486" w:rsidP="008E4486">
      <w:pPr>
        <w:pStyle w:val="PL"/>
      </w:pPr>
      <w:r>
        <w:t xml:space="preserve">        allowedPLMNs:</w:t>
      </w:r>
    </w:p>
    <w:p w14:paraId="10F87BCB" w14:textId="77777777" w:rsidR="008E4486" w:rsidRDefault="008E4486" w:rsidP="008E4486">
      <w:pPr>
        <w:pStyle w:val="PL"/>
      </w:pPr>
      <w:r>
        <w:t xml:space="preserve">          type: array</w:t>
      </w:r>
    </w:p>
    <w:p w14:paraId="27B1E60D" w14:textId="77777777" w:rsidR="008E4486" w:rsidRDefault="008E4486" w:rsidP="008E4486">
      <w:pPr>
        <w:pStyle w:val="PL"/>
      </w:pPr>
      <w:r>
        <w:t xml:space="preserve">          items:</w:t>
      </w:r>
    </w:p>
    <w:p w14:paraId="6ED34940" w14:textId="77777777" w:rsidR="008E4486" w:rsidRDefault="008E4486" w:rsidP="008E4486">
      <w:pPr>
        <w:pStyle w:val="PL"/>
      </w:pPr>
      <w:r>
        <w:t xml:space="preserve">            $ref: 'TS28623_ComDefs.yaml#/components/schemas/PlmnId'</w:t>
      </w:r>
    </w:p>
    <w:p w14:paraId="3AAE15DC" w14:textId="77777777" w:rsidR="008E4486" w:rsidRDefault="008E4486" w:rsidP="008E4486">
      <w:pPr>
        <w:pStyle w:val="PL"/>
      </w:pPr>
      <w:r>
        <w:t xml:space="preserve">        allowedSNPNs:</w:t>
      </w:r>
    </w:p>
    <w:p w14:paraId="43896B45" w14:textId="77777777" w:rsidR="008E4486" w:rsidRDefault="008E4486" w:rsidP="008E4486">
      <w:pPr>
        <w:pStyle w:val="PL"/>
      </w:pPr>
      <w:r>
        <w:t xml:space="preserve">          type: array</w:t>
      </w:r>
    </w:p>
    <w:p w14:paraId="09E50173" w14:textId="77777777" w:rsidR="008E4486" w:rsidRDefault="008E4486" w:rsidP="008E4486">
      <w:pPr>
        <w:pStyle w:val="PL"/>
      </w:pPr>
      <w:r>
        <w:t xml:space="preserve">          items:</w:t>
      </w:r>
    </w:p>
    <w:p w14:paraId="317541EA" w14:textId="77777777" w:rsidR="008E4486" w:rsidRDefault="008E4486" w:rsidP="008E4486">
      <w:pPr>
        <w:pStyle w:val="PL"/>
      </w:pPr>
      <w:r>
        <w:t xml:space="preserve">            $ref: '#/components/schemas/SnpnInfo'</w:t>
      </w:r>
    </w:p>
    <w:p w14:paraId="7A6E7D21" w14:textId="77777777" w:rsidR="008E4486" w:rsidRDefault="008E4486" w:rsidP="008E4486">
      <w:pPr>
        <w:pStyle w:val="PL"/>
      </w:pPr>
      <w:r>
        <w:t xml:space="preserve">        allowedNfTypes:</w:t>
      </w:r>
    </w:p>
    <w:p w14:paraId="7BC353FF" w14:textId="77777777" w:rsidR="008E4486" w:rsidRDefault="008E4486" w:rsidP="008E4486">
      <w:pPr>
        <w:pStyle w:val="PL"/>
      </w:pPr>
      <w:r>
        <w:t xml:space="preserve">          type: array</w:t>
      </w:r>
    </w:p>
    <w:p w14:paraId="0F7A44F7" w14:textId="77777777" w:rsidR="008E4486" w:rsidRDefault="008E4486" w:rsidP="008E4486">
      <w:pPr>
        <w:pStyle w:val="PL"/>
      </w:pPr>
      <w:r>
        <w:t xml:space="preserve">          items:</w:t>
      </w:r>
    </w:p>
    <w:p w14:paraId="60B47DC9" w14:textId="77777777" w:rsidR="008E4486" w:rsidRDefault="008E4486" w:rsidP="008E4486">
      <w:pPr>
        <w:pStyle w:val="PL"/>
      </w:pPr>
      <w:r>
        <w:t xml:space="preserve">            $ref: 'TS28623_GenericNrm.yaml#/components/schemas/NFType'</w:t>
      </w:r>
    </w:p>
    <w:p w14:paraId="074A81DB" w14:textId="77777777" w:rsidR="008E4486" w:rsidRDefault="008E4486" w:rsidP="008E4486">
      <w:pPr>
        <w:pStyle w:val="PL"/>
      </w:pPr>
      <w:r>
        <w:t xml:space="preserve">        allowedNfDomains:</w:t>
      </w:r>
    </w:p>
    <w:p w14:paraId="50646F5F" w14:textId="77777777" w:rsidR="008E4486" w:rsidRDefault="008E4486" w:rsidP="008E4486">
      <w:pPr>
        <w:pStyle w:val="PL"/>
      </w:pPr>
      <w:r>
        <w:t xml:space="preserve">          type: array</w:t>
      </w:r>
    </w:p>
    <w:p w14:paraId="38116DEC" w14:textId="77777777" w:rsidR="008E4486" w:rsidRDefault="008E4486" w:rsidP="008E4486">
      <w:pPr>
        <w:pStyle w:val="PL"/>
      </w:pPr>
      <w:r>
        <w:t xml:space="preserve">          items: </w:t>
      </w:r>
    </w:p>
    <w:p w14:paraId="0FB2CB7B" w14:textId="77777777" w:rsidR="008E4486" w:rsidRDefault="008E4486" w:rsidP="008E4486">
      <w:pPr>
        <w:pStyle w:val="PL"/>
      </w:pPr>
      <w:r>
        <w:t xml:space="preserve">            type: string</w:t>
      </w:r>
    </w:p>
    <w:p w14:paraId="5934F1DE" w14:textId="77777777" w:rsidR="008E4486" w:rsidRDefault="008E4486" w:rsidP="008E4486">
      <w:pPr>
        <w:pStyle w:val="PL"/>
      </w:pPr>
      <w:r>
        <w:t xml:space="preserve">        allowedNSSAIs:</w:t>
      </w:r>
    </w:p>
    <w:p w14:paraId="5F2FB6BA" w14:textId="77777777" w:rsidR="008E4486" w:rsidRDefault="008E4486" w:rsidP="008E4486">
      <w:pPr>
        <w:pStyle w:val="PL"/>
      </w:pPr>
      <w:r>
        <w:t xml:space="preserve">          type: array</w:t>
      </w:r>
    </w:p>
    <w:p w14:paraId="4481D8AF" w14:textId="77777777" w:rsidR="008E4486" w:rsidRDefault="008E4486" w:rsidP="008E4486">
      <w:pPr>
        <w:pStyle w:val="PL"/>
      </w:pPr>
      <w:r>
        <w:t xml:space="preserve">          items:</w:t>
      </w:r>
    </w:p>
    <w:p w14:paraId="4462869E" w14:textId="77777777" w:rsidR="008E4486" w:rsidRDefault="008E4486" w:rsidP="008E4486">
      <w:pPr>
        <w:pStyle w:val="PL"/>
      </w:pPr>
      <w:r>
        <w:t xml:space="preserve">            $ref: 'TS28541_NrNrm.yaml#/components/schemas/Snssai'</w:t>
      </w:r>
    </w:p>
    <w:p w14:paraId="12D33B76" w14:textId="77777777" w:rsidR="008E4486" w:rsidRDefault="008E4486" w:rsidP="008E4486">
      <w:pPr>
        <w:pStyle w:val="PL"/>
      </w:pPr>
      <w:r>
        <w:t xml:space="preserve">        locality:</w:t>
      </w:r>
    </w:p>
    <w:p w14:paraId="4C9CCC19" w14:textId="77777777" w:rsidR="008E4486" w:rsidRDefault="008E4486" w:rsidP="008E4486">
      <w:pPr>
        <w:pStyle w:val="PL"/>
      </w:pPr>
      <w:r>
        <w:t xml:space="preserve">          type: string</w:t>
      </w:r>
    </w:p>
    <w:p w14:paraId="364EB7B2" w14:textId="77777777" w:rsidR="008E4486" w:rsidRDefault="008E4486" w:rsidP="008E4486">
      <w:pPr>
        <w:pStyle w:val="PL"/>
      </w:pPr>
      <w:r>
        <w:t xml:space="preserve">        capacity:</w:t>
      </w:r>
    </w:p>
    <w:p w14:paraId="04E9EEA0" w14:textId="77777777" w:rsidR="008E4486" w:rsidRDefault="008E4486" w:rsidP="008E4486">
      <w:pPr>
        <w:pStyle w:val="PL"/>
      </w:pPr>
      <w:r>
        <w:t xml:space="preserve">          type: integer</w:t>
      </w:r>
    </w:p>
    <w:p w14:paraId="1D742421" w14:textId="77777777" w:rsidR="008E4486" w:rsidRDefault="008E4486" w:rsidP="008E4486">
      <w:pPr>
        <w:pStyle w:val="PL"/>
      </w:pPr>
      <w:r>
        <w:t xml:space="preserve">        nfSetIdList:</w:t>
      </w:r>
    </w:p>
    <w:p w14:paraId="0B9ABBB7" w14:textId="77777777" w:rsidR="008E4486" w:rsidRDefault="008E4486" w:rsidP="008E4486">
      <w:pPr>
        <w:pStyle w:val="PL"/>
      </w:pPr>
      <w:r>
        <w:t xml:space="preserve">          type: array</w:t>
      </w:r>
    </w:p>
    <w:p w14:paraId="4A201806" w14:textId="77777777" w:rsidR="008E4486" w:rsidRDefault="008E4486" w:rsidP="008E4486">
      <w:pPr>
        <w:pStyle w:val="PL"/>
      </w:pPr>
      <w:r>
        <w:t xml:space="preserve">          items:</w:t>
      </w:r>
    </w:p>
    <w:p w14:paraId="4C466F07" w14:textId="77777777" w:rsidR="008E4486" w:rsidRDefault="008E4486" w:rsidP="008E4486">
      <w:pPr>
        <w:pStyle w:val="PL"/>
      </w:pPr>
      <w:r>
        <w:t xml:space="preserve">            type: string</w:t>
      </w:r>
    </w:p>
    <w:p w14:paraId="451E3902" w14:textId="77777777" w:rsidR="008E4486" w:rsidRDefault="008E4486" w:rsidP="008E4486">
      <w:pPr>
        <w:pStyle w:val="PL"/>
      </w:pPr>
      <w:r>
        <w:t xml:space="preserve">        servingScope:</w:t>
      </w:r>
    </w:p>
    <w:p w14:paraId="337DD6EC" w14:textId="77777777" w:rsidR="008E4486" w:rsidRDefault="008E4486" w:rsidP="008E4486">
      <w:pPr>
        <w:pStyle w:val="PL"/>
      </w:pPr>
      <w:r>
        <w:t xml:space="preserve">          type: array</w:t>
      </w:r>
    </w:p>
    <w:p w14:paraId="7DAAE35D" w14:textId="77777777" w:rsidR="008E4486" w:rsidRDefault="008E4486" w:rsidP="008E4486">
      <w:pPr>
        <w:pStyle w:val="PL"/>
      </w:pPr>
      <w:r>
        <w:t xml:space="preserve">          items:</w:t>
      </w:r>
    </w:p>
    <w:p w14:paraId="1FE15981" w14:textId="77777777" w:rsidR="008E4486" w:rsidRDefault="008E4486" w:rsidP="008E4486">
      <w:pPr>
        <w:pStyle w:val="PL"/>
      </w:pPr>
      <w:r>
        <w:t xml:space="preserve">            type: string</w:t>
      </w:r>
    </w:p>
    <w:p w14:paraId="233360F0" w14:textId="77777777" w:rsidR="008E4486" w:rsidRDefault="008E4486" w:rsidP="008E4486">
      <w:pPr>
        <w:pStyle w:val="PL"/>
      </w:pPr>
      <w:r>
        <w:t xml:space="preserve">        lcHSupportInd:</w:t>
      </w:r>
    </w:p>
    <w:p w14:paraId="051A9E13" w14:textId="77777777" w:rsidR="008E4486" w:rsidRDefault="008E4486" w:rsidP="008E4486">
      <w:pPr>
        <w:pStyle w:val="PL"/>
      </w:pPr>
      <w:r>
        <w:t xml:space="preserve">          type: boolean</w:t>
      </w:r>
    </w:p>
    <w:p w14:paraId="692EEBEF" w14:textId="77777777" w:rsidR="008E4486" w:rsidRDefault="008E4486" w:rsidP="008E4486">
      <w:pPr>
        <w:pStyle w:val="PL"/>
      </w:pPr>
      <w:r>
        <w:t xml:space="preserve">        olcHSupportInd:</w:t>
      </w:r>
    </w:p>
    <w:p w14:paraId="481E1008" w14:textId="77777777" w:rsidR="008E4486" w:rsidRDefault="008E4486" w:rsidP="008E4486">
      <w:pPr>
        <w:pStyle w:val="PL"/>
      </w:pPr>
      <w:r>
        <w:t xml:space="preserve">          type: boolean</w:t>
      </w:r>
    </w:p>
    <w:p w14:paraId="4459E570" w14:textId="77777777" w:rsidR="008E4486" w:rsidRDefault="008E4486" w:rsidP="008E4486">
      <w:pPr>
        <w:pStyle w:val="PL"/>
      </w:pPr>
      <w:r>
        <w:t xml:space="preserve">        nfSetRecoveryTimeList:</w:t>
      </w:r>
    </w:p>
    <w:p w14:paraId="47C3CE0E" w14:textId="77777777" w:rsidR="008E4486" w:rsidRDefault="008E4486" w:rsidP="008E4486">
      <w:pPr>
        <w:pStyle w:val="PL"/>
      </w:pPr>
      <w:r>
        <w:t xml:space="preserve">          type: array</w:t>
      </w:r>
    </w:p>
    <w:p w14:paraId="3DC4DD28" w14:textId="77777777" w:rsidR="008E4486" w:rsidRDefault="008E4486" w:rsidP="008E4486">
      <w:pPr>
        <w:pStyle w:val="PL"/>
      </w:pPr>
      <w:r>
        <w:t xml:space="preserve">          items:</w:t>
      </w:r>
    </w:p>
    <w:p w14:paraId="44651ADA" w14:textId="77777777" w:rsidR="008E4486" w:rsidRDefault="008E4486" w:rsidP="008E4486">
      <w:pPr>
        <w:pStyle w:val="PL"/>
      </w:pPr>
      <w:r>
        <w:t xml:space="preserve">            $ref: 'TS28623_ComDefs.yaml#/components/schemas/DateTime'</w:t>
      </w:r>
    </w:p>
    <w:p w14:paraId="75C3F66F" w14:textId="77777777" w:rsidR="008E4486" w:rsidRDefault="008E4486" w:rsidP="008E4486">
      <w:pPr>
        <w:pStyle w:val="PL"/>
      </w:pPr>
      <w:r>
        <w:t xml:space="preserve">        scpDomains:</w:t>
      </w:r>
    </w:p>
    <w:p w14:paraId="79D1E6F9" w14:textId="77777777" w:rsidR="008E4486" w:rsidRDefault="008E4486" w:rsidP="008E4486">
      <w:pPr>
        <w:pStyle w:val="PL"/>
      </w:pPr>
      <w:r>
        <w:t xml:space="preserve">          type: array</w:t>
      </w:r>
    </w:p>
    <w:p w14:paraId="0496D8F8" w14:textId="77777777" w:rsidR="008E4486" w:rsidRDefault="008E4486" w:rsidP="008E4486">
      <w:pPr>
        <w:pStyle w:val="PL"/>
      </w:pPr>
      <w:r>
        <w:t xml:space="preserve">          items:</w:t>
      </w:r>
    </w:p>
    <w:p w14:paraId="2A0E54F9" w14:textId="77777777" w:rsidR="008E4486" w:rsidRDefault="008E4486" w:rsidP="008E4486">
      <w:pPr>
        <w:pStyle w:val="PL"/>
      </w:pPr>
      <w:r>
        <w:t xml:space="preserve">            type: string</w:t>
      </w:r>
    </w:p>
    <w:p w14:paraId="02DE94C0" w14:textId="77777777" w:rsidR="008E4486" w:rsidRDefault="008E4486" w:rsidP="008E4486">
      <w:pPr>
        <w:pStyle w:val="PL"/>
      </w:pPr>
      <w:r>
        <w:t xml:space="preserve">        recoveryTime:</w:t>
      </w:r>
    </w:p>
    <w:p w14:paraId="2FFD3762" w14:textId="77777777" w:rsidR="008E4486" w:rsidRDefault="008E4486" w:rsidP="008E4486">
      <w:pPr>
        <w:pStyle w:val="PL"/>
      </w:pPr>
      <w:r>
        <w:t xml:space="preserve">           $ref: 'TS28623_ComDefs.yaml#/components/schemas/DateTime'</w:t>
      </w:r>
    </w:p>
    <w:p w14:paraId="204275D6" w14:textId="77777777" w:rsidR="008E4486" w:rsidRDefault="008E4486" w:rsidP="008E4486">
      <w:pPr>
        <w:pStyle w:val="PL"/>
      </w:pPr>
      <w:r>
        <w:t xml:space="preserve">        nfServicePersistence:</w:t>
      </w:r>
    </w:p>
    <w:p w14:paraId="30AF44F2" w14:textId="77777777" w:rsidR="008E4486" w:rsidRDefault="008E4486" w:rsidP="008E4486">
      <w:pPr>
        <w:pStyle w:val="PL"/>
      </w:pPr>
      <w:r>
        <w:t xml:space="preserve">           type: boolean</w:t>
      </w:r>
    </w:p>
    <w:p w14:paraId="4EF4C637" w14:textId="77777777" w:rsidR="008E4486" w:rsidRDefault="008E4486" w:rsidP="008E4486">
      <w:pPr>
        <w:pStyle w:val="PL"/>
      </w:pPr>
      <w:r>
        <w:t xml:space="preserve">        nfProfileChangesSupportInd:</w:t>
      </w:r>
    </w:p>
    <w:p w14:paraId="1F64FEB4" w14:textId="77777777" w:rsidR="008E4486" w:rsidRDefault="008E4486" w:rsidP="008E4486">
      <w:pPr>
        <w:pStyle w:val="PL"/>
      </w:pPr>
      <w:r>
        <w:t xml:space="preserve">           type: boolean</w:t>
      </w:r>
    </w:p>
    <w:p w14:paraId="008C0740" w14:textId="77777777" w:rsidR="008E4486" w:rsidRDefault="008E4486" w:rsidP="008E4486">
      <w:pPr>
        <w:pStyle w:val="PL"/>
      </w:pPr>
      <w:r>
        <w:t xml:space="preserve">        defaultNotificationSubscriptions:</w:t>
      </w:r>
    </w:p>
    <w:p w14:paraId="16FEDD25" w14:textId="77777777" w:rsidR="008E4486" w:rsidRDefault="008E4486" w:rsidP="008E4486">
      <w:pPr>
        <w:pStyle w:val="PL"/>
      </w:pPr>
      <w:r>
        <w:t xml:space="preserve">          type: array</w:t>
      </w:r>
    </w:p>
    <w:p w14:paraId="4A76A571" w14:textId="77777777" w:rsidR="008E4486" w:rsidRDefault="008E4486" w:rsidP="008E4486">
      <w:pPr>
        <w:pStyle w:val="PL"/>
      </w:pPr>
      <w:r>
        <w:t xml:space="preserve">          items:</w:t>
      </w:r>
    </w:p>
    <w:p w14:paraId="44B5AC97" w14:textId="77777777" w:rsidR="008E4486" w:rsidRDefault="008E4486" w:rsidP="008E4486">
      <w:pPr>
        <w:pStyle w:val="PL"/>
      </w:pPr>
      <w:r>
        <w:t xml:space="preserve">            $ref: '#/components/schemas/DefaultNotificationSubscription'</w:t>
      </w:r>
    </w:p>
    <w:p w14:paraId="08AAF86C" w14:textId="77777777" w:rsidR="008E4486" w:rsidRDefault="008E4486" w:rsidP="008E4486">
      <w:pPr>
        <w:pStyle w:val="PL"/>
      </w:pPr>
      <w:r>
        <w:t xml:space="preserve">          minItems: 1</w:t>
      </w:r>
    </w:p>
    <w:p w14:paraId="2208F95D" w14:textId="77777777" w:rsidR="008E4486" w:rsidRDefault="008E4486" w:rsidP="008E4486">
      <w:pPr>
        <w:pStyle w:val="PL"/>
      </w:pPr>
      <w:r>
        <w:t xml:space="preserve">        serviceSetRecoveryTimeList:</w:t>
      </w:r>
    </w:p>
    <w:p w14:paraId="4D532C1E" w14:textId="77777777" w:rsidR="008E4486" w:rsidRDefault="008E4486" w:rsidP="008E4486">
      <w:pPr>
        <w:pStyle w:val="PL"/>
      </w:pPr>
      <w:r>
        <w:t xml:space="preserve">          type: array</w:t>
      </w:r>
    </w:p>
    <w:p w14:paraId="0AD051BE" w14:textId="77777777" w:rsidR="008E4486" w:rsidRDefault="008E4486" w:rsidP="008E4486">
      <w:pPr>
        <w:pStyle w:val="PL"/>
      </w:pPr>
      <w:r>
        <w:t xml:space="preserve">          items:</w:t>
      </w:r>
    </w:p>
    <w:p w14:paraId="74DCAD81" w14:textId="77777777" w:rsidR="008E4486" w:rsidRDefault="008E4486" w:rsidP="008E4486">
      <w:pPr>
        <w:pStyle w:val="PL"/>
      </w:pPr>
      <w:r>
        <w:t xml:space="preserve">            $ref: 'TS28623_ComDefs.yaml#/components/schemas/DateTime'</w:t>
      </w:r>
    </w:p>
    <w:p w14:paraId="50F912A4" w14:textId="77777777" w:rsidR="008E4486" w:rsidRDefault="008E4486" w:rsidP="008E4486">
      <w:pPr>
        <w:pStyle w:val="PL"/>
      </w:pPr>
      <w:r>
        <w:t xml:space="preserve">          minItems: 1</w:t>
      </w:r>
    </w:p>
    <w:p w14:paraId="7E4D0341" w14:textId="77777777" w:rsidR="008E4486" w:rsidRDefault="008E4486" w:rsidP="008E4486">
      <w:pPr>
        <w:pStyle w:val="PL"/>
      </w:pPr>
      <w:r>
        <w:t xml:space="preserve">        vendorId:</w:t>
      </w:r>
    </w:p>
    <w:p w14:paraId="6B82C11B" w14:textId="77777777" w:rsidR="008E4486" w:rsidRDefault="008E4486" w:rsidP="008E4486">
      <w:pPr>
        <w:pStyle w:val="PL"/>
      </w:pPr>
      <w:r>
        <w:t xml:space="preserve">          type: string</w:t>
      </w:r>
    </w:p>
    <w:p w14:paraId="1237299D" w14:textId="77777777" w:rsidR="008E4486" w:rsidRDefault="008E4486" w:rsidP="008E4486">
      <w:pPr>
        <w:pStyle w:val="PL"/>
      </w:pPr>
      <w:r>
        <w:t xml:space="preserve">    SEPPType:</w:t>
      </w:r>
    </w:p>
    <w:p w14:paraId="694428CD" w14:textId="77777777" w:rsidR="008E4486" w:rsidRDefault="008E4486" w:rsidP="008E4486">
      <w:pPr>
        <w:pStyle w:val="PL"/>
      </w:pPr>
      <w:r>
        <w:t xml:space="preserve">      type: string</w:t>
      </w:r>
    </w:p>
    <w:p w14:paraId="76DE2639" w14:textId="77777777" w:rsidR="008E4486" w:rsidRDefault="008E4486" w:rsidP="008E4486">
      <w:pPr>
        <w:pStyle w:val="PL"/>
      </w:pPr>
      <w:r>
        <w:t xml:space="preserve">      description: any of enumrated value</w:t>
      </w:r>
    </w:p>
    <w:p w14:paraId="436D4C2C" w14:textId="77777777" w:rsidR="008E4486" w:rsidRDefault="008E4486" w:rsidP="008E4486">
      <w:pPr>
        <w:pStyle w:val="PL"/>
      </w:pPr>
      <w:r>
        <w:t xml:space="preserve">      enum:</w:t>
      </w:r>
    </w:p>
    <w:p w14:paraId="53100A60" w14:textId="77777777" w:rsidR="008E4486" w:rsidRDefault="008E4486" w:rsidP="008E4486">
      <w:pPr>
        <w:pStyle w:val="PL"/>
      </w:pPr>
      <w:r>
        <w:t xml:space="preserve">        - CSEPP</w:t>
      </w:r>
    </w:p>
    <w:p w14:paraId="296AEF46" w14:textId="77777777" w:rsidR="008E4486" w:rsidRDefault="008E4486" w:rsidP="008E4486">
      <w:pPr>
        <w:pStyle w:val="PL"/>
      </w:pPr>
      <w:r>
        <w:t xml:space="preserve">        - PSEPP</w:t>
      </w:r>
    </w:p>
    <w:p w14:paraId="066A2793" w14:textId="77777777" w:rsidR="008E4486" w:rsidRDefault="008E4486" w:rsidP="008E4486">
      <w:pPr>
        <w:pStyle w:val="PL"/>
      </w:pPr>
      <w:r>
        <w:t xml:space="preserve">    SupportedFunc:</w:t>
      </w:r>
    </w:p>
    <w:p w14:paraId="317CEF65" w14:textId="77777777" w:rsidR="008E4486" w:rsidRDefault="008E4486" w:rsidP="008E4486">
      <w:pPr>
        <w:pStyle w:val="PL"/>
      </w:pPr>
      <w:r>
        <w:t xml:space="preserve">      type: object</w:t>
      </w:r>
    </w:p>
    <w:p w14:paraId="20F8C9FD" w14:textId="77777777" w:rsidR="008E4486" w:rsidRDefault="008E4486" w:rsidP="008E4486">
      <w:pPr>
        <w:pStyle w:val="PL"/>
      </w:pPr>
      <w:r>
        <w:t xml:space="preserve">      properties:</w:t>
      </w:r>
    </w:p>
    <w:p w14:paraId="0369AFA7" w14:textId="77777777" w:rsidR="008E4486" w:rsidRDefault="008E4486" w:rsidP="008E4486">
      <w:pPr>
        <w:pStyle w:val="PL"/>
      </w:pPr>
      <w:r>
        <w:t xml:space="preserve">        function:</w:t>
      </w:r>
    </w:p>
    <w:p w14:paraId="08844AC0" w14:textId="77777777" w:rsidR="008E4486" w:rsidRDefault="008E4486" w:rsidP="008E4486">
      <w:pPr>
        <w:pStyle w:val="PL"/>
      </w:pPr>
      <w:r>
        <w:t xml:space="preserve">          type: string</w:t>
      </w:r>
    </w:p>
    <w:p w14:paraId="56345A40" w14:textId="77777777" w:rsidR="008E4486" w:rsidRDefault="008E4486" w:rsidP="008E4486">
      <w:pPr>
        <w:pStyle w:val="PL"/>
      </w:pPr>
      <w:r>
        <w:t xml:space="preserve">        policy:</w:t>
      </w:r>
    </w:p>
    <w:p w14:paraId="3177336D" w14:textId="77777777" w:rsidR="008E4486" w:rsidRDefault="008E4486" w:rsidP="008E4486">
      <w:pPr>
        <w:pStyle w:val="PL"/>
      </w:pPr>
      <w:r>
        <w:t xml:space="preserve">          type: string</w:t>
      </w:r>
    </w:p>
    <w:p w14:paraId="44FC9ED6" w14:textId="77777777" w:rsidR="008E4486" w:rsidRDefault="008E4486" w:rsidP="008E4486">
      <w:pPr>
        <w:pStyle w:val="PL"/>
      </w:pPr>
      <w:r>
        <w:t xml:space="preserve">    SupportedFuncList:</w:t>
      </w:r>
    </w:p>
    <w:p w14:paraId="2A664119" w14:textId="77777777" w:rsidR="008E4486" w:rsidRDefault="008E4486" w:rsidP="008E4486">
      <w:pPr>
        <w:pStyle w:val="PL"/>
      </w:pPr>
      <w:r>
        <w:t xml:space="preserve">      type: array</w:t>
      </w:r>
    </w:p>
    <w:p w14:paraId="2FDC2F41" w14:textId="77777777" w:rsidR="008E4486" w:rsidRDefault="008E4486" w:rsidP="008E4486">
      <w:pPr>
        <w:pStyle w:val="PL"/>
      </w:pPr>
      <w:r>
        <w:t xml:space="preserve">      items:</w:t>
      </w:r>
    </w:p>
    <w:p w14:paraId="2D0D9BEB" w14:textId="77777777" w:rsidR="008E4486" w:rsidRDefault="008E4486" w:rsidP="008E4486">
      <w:pPr>
        <w:pStyle w:val="PL"/>
      </w:pPr>
      <w:r>
        <w:t xml:space="preserve">        $ref: '#/components/schemas/SupportedFunc'</w:t>
      </w:r>
    </w:p>
    <w:p w14:paraId="7E234EE6" w14:textId="77777777" w:rsidR="008E4486" w:rsidRDefault="008E4486" w:rsidP="008E4486">
      <w:pPr>
        <w:pStyle w:val="PL"/>
      </w:pPr>
      <w:r>
        <w:t xml:space="preserve">    CommModelType:</w:t>
      </w:r>
    </w:p>
    <w:p w14:paraId="2B96C72A" w14:textId="77777777" w:rsidR="008E4486" w:rsidRDefault="008E4486" w:rsidP="008E4486">
      <w:pPr>
        <w:pStyle w:val="PL"/>
      </w:pPr>
      <w:r>
        <w:t xml:space="preserve">      type: string</w:t>
      </w:r>
    </w:p>
    <w:p w14:paraId="5263689A" w14:textId="77777777" w:rsidR="008E4486" w:rsidRDefault="008E4486" w:rsidP="008E4486">
      <w:pPr>
        <w:pStyle w:val="PL"/>
      </w:pPr>
      <w:r>
        <w:t xml:space="preserve">      description: any of enumrated value</w:t>
      </w:r>
    </w:p>
    <w:p w14:paraId="4AB0CDB0" w14:textId="77777777" w:rsidR="008E4486" w:rsidRDefault="008E4486" w:rsidP="008E4486">
      <w:pPr>
        <w:pStyle w:val="PL"/>
      </w:pPr>
      <w:r>
        <w:t xml:space="preserve">      enum:</w:t>
      </w:r>
    </w:p>
    <w:p w14:paraId="7BCFA86F" w14:textId="77777777" w:rsidR="008E4486" w:rsidRDefault="008E4486" w:rsidP="008E4486">
      <w:pPr>
        <w:pStyle w:val="PL"/>
      </w:pPr>
      <w:r>
        <w:t xml:space="preserve">        - DIRECT_COMMUNICATION_WO_NRF</w:t>
      </w:r>
    </w:p>
    <w:p w14:paraId="687D9FCF" w14:textId="77777777" w:rsidR="008E4486" w:rsidRDefault="008E4486" w:rsidP="008E4486">
      <w:pPr>
        <w:pStyle w:val="PL"/>
      </w:pPr>
      <w:r>
        <w:t xml:space="preserve">        - DIRECT_COMMUNICATION_WITH_NRF</w:t>
      </w:r>
    </w:p>
    <w:p w14:paraId="3668C136" w14:textId="77777777" w:rsidR="008E4486" w:rsidRDefault="008E4486" w:rsidP="008E4486">
      <w:pPr>
        <w:pStyle w:val="PL"/>
      </w:pPr>
      <w:r>
        <w:t xml:space="preserve">        - INDIRECT_COMMUNICATION_WO_DEDICATED_DISCOVERY</w:t>
      </w:r>
    </w:p>
    <w:p w14:paraId="6BC8F581" w14:textId="77777777" w:rsidR="008E4486" w:rsidRDefault="008E4486" w:rsidP="008E4486">
      <w:pPr>
        <w:pStyle w:val="PL"/>
      </w:pPr>
      <w:r>
        <w:t xml:space="preserve">        - INDIRECT_COMMUNICATION_WITH_DEDICATED_DISCOVERY</w:t>
      </w:r>
    </w:p>
    <w:p w14:paraId="177F3B3E" w14:textId="77777777" w:rsidR="008E4486" w:rsidRDefault="008E4486" w:rsidP="008E4486">
      <w:pPr>
        <w:pStyle w:val="PL"/>
      </w:pPr>
      <w:r>
        <w:t xml:space="preserve">    CommModel:</w:t>
      </w:r>
    </w:p>
    <w:p w14:paraId="07108A3A" w14:textId="77777777" w:rsidR="008E4486" w:rsidRDefault="008E4486" w:rsidP="008E4486">
      <w:pPr>
        <w:pStyle w:val="PL"/>
      </w:pPr>
      <w:r>
        <w:t xml:space="preserve">      type: object</w:t>
      </w:r>
    </w:p>
    <w:p w14:paraId="2093783D" w14:textId="77777777" w:rsidR="008E4486" w:rsidRDefault="008E4486" w:rsidP="008E4486">
      <w:pPr>
        <w:pStyle w:val="PL"/>
      </w:pPr>
      <w:r>
        <w:t xml:space="preserve">      properties:</w:t>
      </w:r>
    </w:p>
    <w:p w14:paraId="5478733B" w14:textId="77777777" w:rsidR="008E4486" w:rsidRDefault="008E4486" w:rsidP="008E4486">
      <w:pPr>
        <w:pStyle w:val="PL"/>
      </w:pPr>
      <w:r>
        <w:t xml:space="preserve">        groupId:</w:t>
      </w:r>
    </w:p>
    <w:p w14:paraId="2BE98BAE" w14:textId="77777777" w:rsidR="008E4486" w:rsidRDefault="008E4486" w:rsidP="008E4486">
      <w:pPr>
        <w:pStyle w:val="PL"/>
      </w:pPr>
      <w:r>
        <w:t xml:space="preserve">          type: integer</w:t>
      </w:r>
    </w:p>
    <w:p w14:paraId="39A0659B" w14:textId="77777777" w:rsidR="008E4486" w:rsidRDefault="008E4486" w:rsidP="008E4486">
      <w:pPr>
        <w:pStyle w:val="PL"/>
      </w:pPr>
      <w:r>
        <w:t xml:space="preserve">        commModelType:</w:t>
      </w:r>
    </w:p>
    <w:p w14:paraId="5966CB84" w14:textId="77777777" w:rsidR="008E4486" w:rsidRDefault="008E4486" w:rsidP="008E4486">
      <w:pPr>
        <w:pStyle w:val="PL"/>
      </w:pPr>
      <w:r>
        <w:t xml:space="preserve">          $ref: '#/components/schemas/CommModelType'</w:t>
      </w:r>
    </w:p>
    <w:p w14:paraId="579A697C" w14:textId="77777777" w:rsidR="008E4486" w:rsidRDefault="008E4486" w:rsidP="008E4486">
      <w:pPr>
        <w:pStyle w:val="PL"/>
      </w:pPr>
      <w:r>
        <w:t xml:space="preserve">        targetNFServiceList:</w:t>
      </w:r>
    </w:p>
    <w:p w14:paraId="59CD8E6A" w14:textId="77777777" w:rsidR="008E4486" w:rsidRDefault="008E4486" w:rsidP="008E4486">
      <w:pPr>
        <w:pStyle w:val="PL"/>
      </w:pPr>
      <w:r>
        <w:t xml:space="preserve">          $ref: 'TS28623_ComDefs.yaml#/components/schemas/DnList'</w:t>
      </w:r>
    </w:p>
    <w:p w14:paraId="3DDD6694" w14:textId="77777777" w:rsidR="008E4486" w:rsidRDefault="008E4486" w:rsidP="008E4486">
      <w:pPr>
        <w:pStyle w:val="PL"/>
      </w:pPr>
      <w:r>
        <w:t xml:space="preserve">        commModelConfiguration:</w:t>
      </w:r>
    </w:p>
    <w:p w14:paraId="71B50F15" w14:textId="77777777" w:rsidR="008E4486" w:rsidRDefault="008E4486" w:rsidP="008E4486">
      <w:pPr>
        <w:pStyle w:val="PL"/>
      </w:pPr>
      <w:r>
        <w:t xml:space="preserve">          type: string</w:t>
      </w:r>
    </w:p>
    <w:p w14:paraId="4A10983B" w14:textId="77777777" w:rsidR="008E4486" w:rsidRDefault="008E4486" w:rsidP="008E4486">
      <w:pPr>
        <w:pStyle w:val="PL"/>
      </w:pPr>
      <w:r>
        <w:t xml:space="preserve">    CommModelList:</w:t>
      </w:r>
    </w:p>
    <w:p w14:paraId="79ACF628" w14:textId="77777777" w:rsidR="008E4486" w:rsidRDefault="008E4486" w:rsidP="008E4486">
      <w:pPr>
        <w:pStyle w:val="PL"/>
      </w:pPr>
      <w:r>
        <w:t xml:space="preserve">      type: array</w:t>
      </w:r>
    </w:p>
    <w:p w14:paraId="7B6C5DDB" w14:textId="77777777" w:rsidR="008E4486" w:rsidRDefault="008E4486" w:rsidP="008E4486">
      <w:pPr>
        <w:pStyle w:val="PL"/>
      </w:pPr>
      <w:r>
        <w:t xml:space="preserve">      items:</w:t>
      </w:r>
    </w:p>
    <w:p w14:paraId="0759882F" w14:textId="77777777" w:rsidR="008E4486" w:rsidRDefault="008E4486" w:rsidP="008E4486">
      <w:pPr>
        <w:pStyle w:val="PL"/>
      </w:pPr>
      <w:r>
        <w:t xml:space="preserve">        $ref: '#/components/schemas/CommModel'</w:t>
      </w:r>
    </w:p>
    <w:p w14:paraId="10CA1CAA" w14:textId="77777777" w:rsidR="008E4486" w:rsidRDefault="008E4486" w:rsidP="008E4486">
      <w:pPr>
        <w:pStyle w:val="PL"/>
      </w:pPr>
      <w:r>
        <w:t xml:space="preserve">    CapabilityList:</w:t>
      </w:r>
    </w:p>
    <w:p w14:paraId="34BA51F7" w14:textId="77777777" w:rsidR="008E4486" w:rsidRDefault="008E4486" w:rsidP="008E4486">
      <w:pPr>
        <w:pStyle w:val="PL"/>
      </w:pPr>
      <w:r>
        <w:t xml:space="preserve">      type: array</w:t>
      </w:r>
    </w:p>
    <w:p w14:paraId="6AE75103" w14:textId="77777777" w:rsidR="008E4486" w:rsidRDefault="008E4486" w:rsidP="008E4486">
      <w:pPr>
        <w:pStyle w:val="PL"/>
      </w:pPr>
      <w:r>
        <w:t xml:space="preserve">      items:</w:t>
      </w:r>
    </w:p>
    <w:p w14:paraId="471BC997" w14:textId="77777777" w:rsidR="008E4486" w:rsidRDefault="008E4486" w:rsidP="008E4486">
      <w:pPr>
        <w:pStyle w:val="PL"/>
      </w:pPr>
      <w:r>
        <w:t xml:space="preserve">        type: string</w:t>
      </w:r>
    </w:p>
    <w:p w14:paraId="1011761B" w14:textId="77777777" w:rsidR="008E4486" w:rsidRDefault="008E4486" w:rsidP="008E4486">
      <w:pPr>
        <w:pStyle w:val="PL"/>
      </w:pPr>
      <w:r>
        <w:t xml:space="preserve">    FiveQiDscpMapping:</w:t>
      </w:r>
    </w:p>
    <w:p w14:paraId="08ECB1E5" w14:textId="77777777" w:rsidR="008E4486" w:rsidRDefault="008E4486" w:rsidP="008E4486">
      <w:pPr>
        <w:pStyle w:val="PL"/>
      </w:pPr>
      <w:r>
        <w:t xml:space="preserve">      type: object</w:t>
      </w:r>
    </w:p>
    <w:p w14:paraId="7B7147A0" w14:textId="77777777" w:rsidR="008E4486" w:rsidRDefault="008E4486" w:rsidP="008E4486">
      <w:pPr>
        <w:pStyle w:val="PL"/>
      </w:pPr>
      <w:r>
        <w:t xml:space="preserve">      properties:</w:t>
      </w:r>
    </w:p>
    <w:p w14:paraId="43D5B01F" w14:textId="77777777" w:rsidR="008E4486" w:rsidRDefault="008E4486" w:rsidP="008E4486">
      <w:pPr>
        <w:pStyle w:val="PL"/>
      </w:pPr>
      <w:r>
        <w:t xml:space="preserve">        fiveQIValues:</w:t>
      </w:r>
    </w:p>
    <w:p w14:paraId="77D27DC9" w14:textId="77777777" w:rsidR="008E4486" w:rsidRDefault="008E4486" w:rsidP="008E4486">
      <w:pPr>
        <w:pStyle w:val="PL"/>
      </w:pPr>
      <w:r>
        <w:t xml:space="preserve">          type: array</w:t>
      </w:r>
    </w:p>
    <w:p w14:paraId="613070C5" w14:textId="77777777" w:rsidR="008E4486" w:rsidRDefault="008E4486" w:rsidP="008E4486">
      <w:pPr>
        <w:pStyle w:val="PL"/>
      </w:pPr>
      <w:r>
        <w:t xml:space="preserve">          items:</w:t>
      </w:r>
    </w:p>
    <w:p w14:paraId="1A630D03" w14:textId="77777777" w:rsidR="008E4486" w:rsidRDefault="008E4486" w:rsidP="008E4486">
      <w:pPr>
        <w:pStyle w:val="PL"/>
      </w:pPr>
      <w:r>
        <w:t xml:space="preserve">            type: integer</w:t>
      </w:r>
    </w:p>
    <w:p w14:paraId="64F6DE97" w14:textId="77777777" w:rsidR="008E4486" w:rsidRDefault="008E4486" w:rsidP="008E4486">
      <w:pPr>
        <w:pStyle w:val="PL"/>
      </w:pPr>
      <w:r>
        <w:t xml:space="preserve">        dscp:</w:t>
      </w:r>
    </w:p>
    <w:p w14:paraId="6DC63107" w14:textId="77777777" w:rsidR="008E4486" w:rsidRDefault="008E4486" w:rsidP="008E4486">
      <w:pPr>
        <w:pStyle w:val="PL"/>
      </w:pPr>
      <w:r>
        <w:t xml:space="preserve">          type: integer</w:t>
      </w:r>
    </w:p>
    <w:p w14:paraId="6753C224" w14:textId="77777777" w:rsidR="008E4486" w:rsidRDefault="008E4486" w:rsidP="008E4486">
      <w:pPr>
        <w:pStyle w:val="PL"/>
      </w:pPr>
      <w:r>
        <w:t xml:space="preserve">    NetworkSliceInfo:</w:t>
      </w:r>
    </w:p>
    <w:p w14:paraId="134BCECD" w14:textId="77777777" w:rsidR="008E4486" w:rsidRDefault="008E4486" w:rsidP="008E4486">
      <w:pPr>
        <w:pStyle w:val="PL"/>
      </w:pPr>
      <w:r>
        <w:t xml:space="preserve">      type: object</w:t>
      </w:r>
    </w:p>
    <w:p w14:paraId="5E493B47" w14:textId="77777777" w:rsidR="008E4486" w:rsidRDefault="008E4486" w:rsidP="008E4486">
      <w:pPr>
        <w:pStyle w:val="PL"/>
      </w:pPr>
      <w:r>
        <w:t xml:space="preserve">      properties:</w:t>
      </w:r>
    </w:p>
    <w:p w14:paraId="3A740476" w14:textId="77777777" w:rsidR="008E4486" w:rsidRDefault="008E4486" w:rsidP="008E4486">
      <w:pPr>
        <w:pStyle w:val="PL"/>
      </w:pPr>
      <w:r>
        <w:t xml:space="preserve">        sNSSAI:</w:t>
      </w:r>
    </w:p>
    <w:p w14:paraId="0FDBEB67" w14:textId="77777777" w:rsidR="008E4486" w:rsidRDefault="008E4486" w:rsidP="008E4486">
      <w:pPr>
        <w:pStyle w:val="PL"/>
      </w:pPr>
      <w:r>
        <w:t xml:space="preserve">          $ref: 'TS28541_NrNrm.yaml#/components/schemas/Snssai'</w:t>
      </w:r>
    </w:p>
    <w:p w14:paraId="02E27B4E" w14:textId="77777777" w:rsidR="008E4486" w:rsidRDefault="008E4486" w:rsidP="008E4486">
      <w:pPr>
        <w:pStyle w:val="PL"/>
      </w:pPr>
      <w:r>
        <w:t xml:space="preserve">        cNSIId:</w:t>
      </w:r>
    </w:p>
    <w:p w14:paraId="45A10B3E" w14:textId="77777777" w:rsidR="008E4486" w:rsidRDefault="008E4486" w:rsidP="008E4486">
      <w:pPr>
        <w:pStyle w:val="PL"/>
      </w:pPr>
      <w:r>
        <w:t xml:space="preserve">          $ref: '#/components/schemas/CNSIId'</w:t>
      </w:r>
    </w:p>
    <w:p w14:paraId="4E39344C" w14:textId="77777777" w:rsidR="008E4486" w:rsidRDefault="008E4486" w:rsidP="008E4486">
      <w:pPr>
        <w:pStyle w:val="PL"/>
      </w:pPr>
      <w:r>
        <w:t xml:space="preserve">        networkSliceRef:</w:t>
      </w:r>
    </w:p>
    <w:p w14:paraId="0398323D" w14:textId="77777777" w:rsidR="008E4486" w:rsidRDefault="008E4486" w:rsidP="008E4486">
      <w:pPr>
        <w:pStyle w:val="PL"/>
      </w:pPr>
      <w:r>
        <w:t xml:space="preserve">          $ref: 'TS28623_ComDefs.yaml#/components/schemas/DnList'</w:t>
      </w:r>
    </w:p>
    <w:p w14:paraId="00CBED7C" w14:textId="77777777" w:rsidR="008E4486" w:rsidRDefault="008E4486" w:rsidP="008E4486">
      <w:pPr>
        <w:pStyle w:val="PL"/>
      </w:pPr>
      <w:r>
        <w:t xml:space="preserve">    NetworkSliceInfoList:</w:t>
      </w:r>
    </w:p>
    <w:p w14:paraId="2A625EAD" w14:textId="77777777" w:rsidR="008E4486" w:rsidRDefault="008E4486" w:rsidP="008E4486">
      <w:pPr>
        <w:pStyle w:val="PL"/>
      </w:pPr>
      <w:r>
        <w:t xml:space="preserve">      type: array</w:t>
      </w:r>
    </w:p>
    <w:p w14:paraId="1AD6E845" w14:textId="77777777" w:rsidR="008E4486" w:rsidRDefault="008E4486" w:rsidP="008E4486">
      <w:pPr>
        <w:pStyle w:val="PL"/>
      </w:pPr>
      <w:r>
        <w:t xml:space="preserve">      items:</w:t>
      </w:r>
    </w:p>
    <w:p w14:paraId="419960BE" w14:textId="77777777" w:rsidR="008E4486" w:rsidRDefault="008E4486" w:rsidP="008E4486">
      <w:pPr>
        <w:pStyle w:val="PL"/>
      </w:pPr>
      <w:r>
        <w:t xml:space="preserve">        $ref: '#/components/schemas/NetworkSliceInfo'</w:t>
      </w:r>
    </w:p>
    <w:p w14:paraId="342127A9" w14:textId="77777777" w:rsidR="008E4486" w:rsidRDefault="008E4486" w:rsidP="008E4486">
      <w:pPr>
        <w:pStyle w:val="PL"/>
      </w:pPr>
    </w:p>
    <w:p w14:paraId="76FB5D40" w14:textId="77777777" w:rsidR="008E4486" w:rsidRDefault="008E4486" w:rsidP="008E4486">
      <w:pPr>
        <w:pStyle w:val="PL"/>
      </w:pPr>
      <w:r>
        <w:t xml:space="preserve">    PacketErrorRate:</w:t>
      </w:r>
    </w:p>
    <w:p w14:paraId="24355ECE" w14:textId="77777777" w:rsidR="008E4486" w:rsidRDefault="008E4486" w:rsidP="008E4486">
      <w:pPr>
        <w:pStyle w:val="PL"/>
      </w:pPr>
      <w:r>
        <w:t xml:space="preserve">      type: object</w:t>
      </w:r>
    </w:p>
    <w:p w14:paraId="2E82D6BC" w14:textId="77777777" w:rsidR="008E4486" w:rsidRDefault="008E4486" w:rsidP="008E4486">
      <w:pPr>
        <w:pStyle w:val="PL"/>
      </w:pPr>
      <w:r>
        <w:t xml:space="preserve">      properties:</w:t>
      </w:r>
    </w:p>
    <w:p w14:paraId="6C74B23A" w14:textId="77777777" w:rsidR="008E4486" w:rsidRDefault="008E4486" w:rsidP="008E4486">
      <w:pPr>
        <w:pStyle w:val="PL"/>
      </w:pPr>
      <w:r>
        <w:t xml:space="preserve">        scalar:</w:t>
      </w:r>
    </w:p>
    <w:p w14:paraId="53E6434B" w14:textId="77777777" w:rsidR="008E4486" w:rsidRDefault="008E4486" w:rsidP="008E4486">
      <w:pPr>
        <w:pStyle w:val="PL"/>
      </w:pPr>
      <w:r>
        <w:t xml:space="preserve">          type: integer</w:t>
      </w:r>
    </w:p>
    <w:p w14:paraId="43B08790" w14:textId="77777777" w:rsidR="008E4486" w:rsidRDefault="008E4486" w:rsidP="008E4486">
      <w:pPr>
        <w:pStyle w:val="PL"/>
      </w:pPr>
      <w:r>
        <w:t xml:space="preserve">        exponent:</w:t>
      </w:r>
    </w:p>
    <w:p w14:paraId="664D67B1" w14:textId="77777777" w:rsidR="008E4486" w:rsidRDefault="008E4486" w:rsidP="008E4486">
      <w:pPr>
        <w:pStyle w:val="PL"/>
      </w:pPr>
      <w:r>
        <w:t xml:space="preserve">          type: integer</w:t>
      </w:r>
    </w:p>
    <w:p w14:paraId="428FDCF9" w14:textId="77777777" w:rsidR="008E4486" w:rsidRDefault="008E4486" w:rsidP="008E4486">
      <w:pPr>
        <w:pStyle w:val="PL"/>
      </w:pPr>
    </w:p>
    <w:p w14:paraId="241D16F9" w14:textId="77777777" w:rsidR="008E4486" w:rsidRDefault="008E4486" w:rsidP="008E4486">
      <w:pPr>
        <w:pStyle w:val="PL"/>
      </w:pPr>
      <w:r>
        <w:t xml:space="preserve">    GtpUPathDelayThresholdsType:</w:t>
      </w:r>
    </w:p>
    <w:p w14:paraId="0B07121F" w14:textId="77777777" w:rsidR="008E4486" w:rsidRDefault="008E4486" w:rsidP="008E4486">
      <w:pPr>
        <w:pStyle w:val="PL"/>
      </w:pPr>
      <w:r>
        <w:t xml:space="preserve">      type: object</w:t>
      </w:r>
    </w:p>
    <w:p w14:paraId="294EE390" w14:textId="77777777" w:rsidR="008E4486" w:rsidRDefault="008E4486" w:rsidP="008E4486">
      <w:pPr>
        <w:pStyle w:val="PL"/>
      </w:pPr>
      <w:r>
        <w:t xml:space="preserve">      properties:</w:t>
      </w:r>
    </w:p>
    <w:p w14:paraId="527CDCE9" w14:textId="77777777" w:rsidR="008E4486" w:rsidRDefault="008E4486" w:rsidP="008E4486">
      <w:pPr>
        <w:pStyle w:val="PL"/>
      </w:pPr>
      <w:r>
        <w:t xml:space="preserve">        n3AveragePacketDelayThreshold:</w:t>
      </w:r>
    </w:p>
    <w:p w14:paraId="1B33A911" w14:textId="77777777" w:rsidR="008E4486" w:rsidRDefault="008E4486" w:rsidP="008E4486">
      <w:pPr>
        <w:pStyle w:val="PL"/>
      </w:pPr>
      <w:r>
        <w:t xml:space="preserve">          type: integer</w:t>
      </w:r>
    </w:p>
    <w:p w14:paraId="27E9C386" w14:textId="77777777" w:rsidR="008E4486" w:rsidRDefault="008E4486" w:rsidP="008E4486">
      <w:pPr>
        <w:pStyle w:val="PL"/>
      </w:pPr>
      <w:r>
        <w:t xml:space="preserve">        n3MinPacketDelayThreshold:</w:t>
      </w:r>
    </w:p>
    <w:p w14:paraId="4DFEB70F" w14:textId="77777777" w:rsidR="008E4486" w:rsidRDefault="008E4486" w:rsidP="008E4486">
      <w:pPr>
        <w:pStyle w:val="PL"/>
      </w:pPr>
      <w:r>
        <w:t xml:space="preserve">          type: integer</w:t>
      </w:r>
    </w:p>
    <w:p w14:paraId="3FC189F3" w14:textId="77777777" w:rsidR="008E4486" w:rsidRDefault="008E4486" w:rsidP="008E4486">
      <w:pPr>
        <w:pStyle w:val="PL"/>
      </w:pPr>
      <w:r>
        <w:t xml:space="preserve">        n3MaxPacketDelayThreshold:</w:t>
      </w:r>
    </w:p>
    <w:p w14:paraId="7ED5FE66" w14:textId="77777777" w:rsidR="008E4486" w:rsidRDefault="008E4486" w:rsidP="008E4486">
      <w:pPr>
        <w:pStyle w:val="PL"/>
      </w:pPr>
      <w:r>
        <w:t xml:space="preserve">          type: integer</w:t>
      </w:r>
    </w:p>
    <w:p w14:paraId="728D8810" w14:textId="77777777" w:rsidR="008E4486" w:rsidRDefault="008E4486" w:rsidP="008E4486">
      <w:pPr>
        <w:pStyle w:val="PL"/>
      </w:pPr>
      <w:r>
        <w:t xml:space="preserve">        n9AveragePacketDelayThreshold:</w:t>
      </w:r>
    </w:p>
    <w:p w14:paraId="3AA9B524" w14:textId="77777777" w:rsidR="008E4486" w:rsidRDefault="008E4486" w:rsidP="008E4486">
      <w:pPr>
        <w:pStyle w:val="PL"/>
      </w:pPr>
      <w:r>
        <w:t xml:space="preserve">          type: integer</w:t>
      </w:r>
    </w:p>
    <w:p w14:paraId="1B96EC23" w14:textId="77777777" w:rsidR="008E4486" w:rsidRDefault="008E4486" w:rsidP="008E4486">
      <w:pPr>
        <w:pStyle w:val="PL"/>
      </w:pPr>
      <w:r>
        <w:t xml:space="preserve">        n9MinPacketDelayThreshold:</w:t>
      </w:r>
    </w:p>
    <w:p w14:paraId="07EDCE30" w14:textId="77777777" w:rsidR="008E4486" w:rsidRDefault="008E4486" w:rsidP="008E4486">
      <w:pPr>
        <w:pStyle w:val="PL"/>
      </w:pPr>
      <w:r>
        <w:t xml:space="preserve">          type: integer</w:t>
      </w:r>
    </w:p>
    <w:p w14:paraId="490BC840" w14:textId="77777777" w:rsidR="008E4486" w:rsidRDefault="008E4486" w:rsidP="008E4486">
      <w:pPr>
        <w:pStyle w:val="PL"/>
      </w:pPr>
      <w:r>
        <w:t xml:space="preserve">        n9MaxPacketDelayThreshold:</w:t>
      </w:r>
    </w:p>
    <w:p w14:paraId="640E1DA8" w14:textId="77777777" w:rsidR="008E4486" w:rsidRDefault="008E4486" w:rsidP="008E4486">
      <w:pPr>
        <w:pStyle w:val="PL"/>
      </w:pPr>
      <w:r>
        <w:t xml:space="preserve">          type: integer</w:t>
      </w:r>
    </w:p>
    <w:p w14:paraId="0C94B124" w14:textId="77777777" w:rsidR="008E4486" w:rsidRDefault="008E4486" w:rsidP="008E4486">
      <w:pPr>
        <w:pStyle w:val="PL"/>
      </w:pPr>
      <w:r>
        <w:t xml:space="preserve">    QFPacketDelayThresholdsType:</w:t>
      </w:r>
    </w:p>
    <w:p w14:paraId="3F5C7643" w14:textId="77777777" w:rsidR="008E4486" w:rsidRDefault="008E4486" w:rsidP="008E4486">
      <w:pPr>
        <w:pStyle w:val="PL"/>
      </w:pPr>
      <w:r>
        <w:t xml:space="preserve">      type: object</w:t>
      </w:r>
    </w:p>
    <w:p w14:paraId="5931CD6B" w14:textId="77777777" w:rsidR="008E4486" w:rsidRDefault="008E4486" w:rsidP="008E4486">
      <w:pPr>
        <w:pStyle w:val="PL"/>
      </w:pPr>
      <w:r>
        <w:t xml:space="preserve">      properties:</w:t>
      </w:r>
    </w:p>
    <w:p w14:paraId="66A25CFB" w14:textId="77777777" w:rsidR="008E4486" w:rsidRDefault="008E4486" w:rsidP="008E4486">
      <w:pPr>
        <w:pStyle w:val="PL"/>
      </w:pPr>
      <w:r>
        <w:t xml:space="preserve">        thresholdDl:</w:t>
      </w:r>
    </w:p>
    <w:p w14:paraId="7DD60496" w14:textId="77777777" w:rsidR="008E4486" w:rsidRDefault="008E4486" w:rsidP="008E4486">
      <w:pPr>
        <w:pStyle w:val="PL"/>
      </w:pPr>
      <w:r>
        <w:t xml:space="preserve">          type: integer</w:t>
      </w:r>
    </w:p>
    <w:p w14:paraId="167AF4EB" w14:textId="77777777" w:rsidR="008E4486" w:rsidRDefault="008E4486" w:rsidP="008E4486">
      <w:pPr>
        <w:pStyle w:val="PL"/>
      </w:pPr>
      <w:r>
        <w:t xml:space="preserve">        thresholdUl:</w:t>
      </w:r>
    </w:p>
    <w:p w14:paraId="061289C1" w14:textId="77777777" w:rsidR="008E4486" w:rsidRDefault="008E4486" w:rsidP="008E4486">
      <w:pPr>
        <w:pStyle w:val="PL"/>
      </w:pPr>
      <w:r>
        <w:t xml:space="preserve">          type: integer</w:t>
      </w:r>
    </w:p>
    <w:p w14:paraId="103B754D" w14:textId="77777777" w:rsidR="008E4486" w:rsidRDefault="008E4486" w:rsidP="008E4486">
      <w:pPr>
        <w:pStyle w:val="PL"/>
      </w:pPr>
      <w:r>
        <w:t xml:space="preserve">        thresholdRtt:</w:t>
      </w:r>
    </w:p>
    <w:p w14:paraId="540FC9B0" w14:textId="77777777" w:rsidR="008E4486" w:rsidRDefault="008E4486" w:rsidP="008E4486">
      <w:pPr>
        <w:pStyle w:val="PL"/>
      </w:pPr>
      <w:r>
        <w:t xml:space="preserve">          type: integer</w:t>
      </w:r>
    </w:p>
    <w:p w14:paraId="7CB9400C" w14:textId="77777777" w:rsidR="008E4486" w:rsidRDefault="008E4486" w:rsidP="008E4486">
      <w:pPr>
        <w:pStyle w:val="PL"/>
      </w:pPr>
    </w:p>
    <w:p w14:paraId="69DB07C4" w14:textId="77777777" w:rsidR="008E4486" w:rsidRDefault="008E4486" w:rsidP="008E4486">
      <w:pPr>
        <w:pStyle w:val="PL"/>
      </w:pPr>
      <w:r>
        <w:t xml:space="preserve">    QosData:</w:t>
      </w:r>
    </w:p>
    <w:p w14:paraId="12C5CA57" w14:textId="77777777" w:rsidR="008E4486" w:rsidRDefault="008E4486" w:rsidP="008E4486">
      <w:pPr>
        <w:pStyle w:val="PL"/>
      </w:pPr>
      <w:r>
        <w:t xml:space="preserve">      type: object</w:t>
      </w:r>
    </w:p>
    <w:p w14:paraId="48F020CE" w14:textId="77777777" w:rsidR="008E4486" w:rsidRDefault="008E4486" w:rsidP="008E4486">
      <w:pPr>
        <w:pStyle w:val="PL"/>
      </w:pPr>
      <w:r>
        <w:t xml:space="preserve">      properties:</w:t>
      </w:r>
    </w:p>
    <w:p w14:paraId="3F275754" w14:textId="77777777" w:rsidR="008E4486" w:rsidRDefault="008E4486" w:rsidP="008E4486">
      <w:pPr>
        <w:pStyle w:val="PL"/>
      </w:pPr>
      <w:r>
        <w:t xml:space="preserve">        qosId:</w:t>
      </w:r>
    </w:p>
    <w:p w14:paraId="634DF8D8" w14:textId="77777777" w:rsidR="008E4486" w:rsidRDefault="008E4486" w:rsidP="008E4486">
      <w:pPr>
        <w:pStyle w:val="PL"/>
      </w:pPr>
      <w:r>
        <w:t xml:space="preserve">          type: string</w:t>
      </w:r>
    </w:p>
    <w:p w14:paraId="415073AD" w14:textId="77777777" w:rsidR="008E4486" w:rsidRDefault="008E4486" w:rsidP="008E4486">
      <w:pPr>
        <w:pStyle w:val="PL"/>
      </w:pPr>
      <w:r>
        <w:t xml:space="preserve">        fiveQIValue:</w:t>
      </w:r>
    </w:p>
    <w:p w14:paraId="46727B54" w14:textId="77777777" w:rsidR="008E4486" w:rsidRDefault="008E4486" w:rsidP="008E4486">
      <w:pPr>
        <w:pStyle w:val="PL"/>
      </w:pPr>
      <w:r>
        <w:t xml:space="preserve">          type: integer</w:t>
      </w:r>
    </w:p>
    <w:p w14:paraId="30F22A4C" w14:textId="77777777" w:rsidR="008E4486" w:rsidRDefault="008E4486" w:rsidP="008E4486">
      <w:pPr>
        <w:pStyle w:val="PL"/>
      </w:pPr>
      <w:r>
        <w:t xml:space="preserve">        maxbrUl:</w:t>
      </w:r>
    </w:p>
    <w:p w14:paraId="554D64D9" w14:textId="77777777" w:rsidR="008E4486" w:rsidRDefault="008E4486" w:rsidP="008E4486">
      <w:pPr>
        <w:pStyle w:val="PL"/>
      </w:pPr>
      <w:r>
        <w:t xml:space="preserve">          $ref: 'TS29571_CommonData.yaml#/components/schemas/BitRateRm'</w:t>
      </w:r>
    </w:p>
    <w:p w14:paraId="1522BE5D" w14:textId="77777777" w:rsidR="008E4486" w:rsidRDefault="008E4486" w:rsidP="008E4486">
      <w:pPr>
        <w:pStyle w:val="PL"/>
      </w:pPr>
      <w:r>
        <w:t xml:space="preserve">        maxbrDl:</w:t>
      </w:r>
    </w:p>
    <w:p w14:paraId="70EDADFB" w14:textId="77777777" w:rsidR="008E4486" w:rsidRDefault="008E4486" w:rsidP="008E4486">
      <w:pPr>
        <w:pStyle w:val="PL"/>
      </w:pPr>
      <w:r>
        <w:t xml:space="preserve">          $ref: 'TS29571_CommonData.yaml#/components/schemas/BitRateRm'</w:t>
      </w:r>
    </w:p>
    <w:p w14:paraId="693858DD" w14:textId="77777777" w:rsidR="008E4486" w:rsidRDefault="008E4486" w:rsidP="008E4486">
      <w:pPr>
        <w:pStyle w:val="PL"/>
      </w:pPr>
      <w:r>
        <w:t xml:space="preserve">        gbrUl:</w:t>
      </w:r>
    </w:p>
    <w:p w14:paraId="31B5F8AB" w14:textId="77777777" w:rsidR="008E4486" w:rsidRDefault="008E4486" w:rsidP="008E4486">
      <w:pPr>
        <w:pStyle w:val="PL"/>
      </w:pPr>
      <w:r>
        <w:t xml:space="preserve">          $ref: 'TS29571_CommonData.yaml#/components/schemas/BitRateRm'</w:t>
      </w:r>
    </w:p>
    <w:p w14:paraId="2D117E8E" w14:textId="77777777" w:rsidR="008E4486" w:rsidRDefault="008E4486" w:rsidP="008E4486">
      <w:pPr>
        <w:pStyle w:val="PL"/>
      </w:pPr>
      <w:r>
        <w:t xml:space="preserve">        gbrDl:</w:t>
      </w:r>
    </w:p>
    <w:p w14:paraId="1330DD8A" w14:textId="77777777" w:rsidR="008E4486" w:rsidRDefault="008E4486" w:rsidP="008E4486">
      <w:pPr>
        <w:pStyle w:val="PL"/>
      </w:pPr>
      <w:r>
        <w:t xml:space="preserve">          $ref: 'TS29571_CommonData.yaml#/components/schemas/BitRateRm'</w:t>
      </w:r>
    </w:p>
    <w:p w14:paraId="54AFA357" w14:textId="77777777" w:rsidR="008E4486" w:rsidRDefault="008E4486" w:rsidP="008E4486">
      <w:pPr>
        <w:pStyle w:val="PL"/>
      </w:pPr>
      <w:r>
        <w:t xml:space="preserve">        arp:</w:t>
      </w:r>
    </w:p>
    <w:p w14:paraId="711A20E3" w14:textId="77777777" w:rsidR="008E4486" w:rsidRDefault="008E4486" w:rsidP="008E4486">
      <w:pPr>
        <w:pStyle w:val="PL"/>
      </w:pPr>
      <w:r>
        <w:t xml:space="preserve">          $ref: 'TS29571_CommonData.yaml#/components/schemas/Arp'</w:t>
      </w:r>
    </w:p>
    <w:p w14:paraId="126C8DF8" w14:textId="77777777" w:rsidR="008E4486" w:rsidRDefault="008E4486" w:rsidP="008E4486">
      <w:pPr>
        <w:pStyle w:val="PL"/>
      </w:pPr>
      <w:r>
        <w:t xml:space="preserve">        qosNotificationControl:</w:t>
      </w:r>
    </w:p>
    <w:p w14:paraId="698F0CFA" w14:textId="77777777" w:rsidR="008E4486" w:rsidRDefault="008E4486" w:rsidP="008E4486">
      <w:pPr>
        <w:pStyle w:val="PL"/>
      </w:pPr>
      <w:r>
        <w:t xml:space="preserve">          type: boolean</w:t>
      </w:r>
    </w:p>
    <w:p w14:paraId="2FF1C144" w14:textId="77777777" w:rsidR="008E4486" w:rsidRDefault="008E4486" w:rsidP="008E4486">
      <w:pPr>
        <w:pStyle w:val="PL"/>
      </w:pPr>
      <w:r>
        <w:t xml:space="preserve">        reflectiveQos:</w:t>
      </w:r>
    </w:p>
    <w:p w14:paraId="68901D80" w14:textId="77777777" w:rsidR="008E4486" w:rsidRDefault="008E4486" w:rsidP="008E4486">
      <w:pPr>
        <w:pStyle w:val="PL"/>
      </w:pPr>
      <w:r>
        <w:t xml:space="preserve">          type: boolean</w:t>
      </w:r>
    </w:p>
    <w:p w14:paraId="7BC8A27F" w14:textId="77777777" w:rsidR="008E4486" w:rsidRDefault="008E4486" w:rsidP="008E4486">
      <w:pPr>
        <w:pStyle w:val="PL"/>
      </w:pPr>
      <w:r>
        <w:t xml:space="preserve">        sharingKeyDl:</w:t>
      </w:r>
    </w:p>
    <w:p w14:paraId="5B0ECAA9" w14:textId="77777777" w:rsidR="008E4486" w:rsidRDefault="008E4486" w:rsidP="008E4486">
      <w:pPr>
        <w:pStyle w:val="PL"/>
      </w:pPr>
      <w:r>
        <w:t xml:space="preserve">          type: string</w:t>
      </w:r>
    </w:p>
    <w:p w14:paraId="61819E38" w14:textId="77777777" w:rsidR="008E4486" w:rsidRDefault="008E4486" w:rsidP="008E4486">
      <w:pPr>
        <w:pStyle w:val="PL"/>
      </w:pPr>
      <w:r>
        <w:t xml:space="preserve">        sharingKeyUl:</w:t>
      </w:r>
    </w:p>
    <w:p w14:paraId="449FA89B" w14:textId="77777777" w:rsidR="008E4486" w:rsidRDefault="008E4486" w:rsidP="008E4486">
      <w:pPr>
        <w:pStyle w:val="PL"/>
      </w:pPr>
      <w:r>
        <w:t xml:space="preserve">          type: string</w:t>
      </w:r>
    </w:p>
    <w:p w14:paraId="3C14091E" w14:textId="77777777" w:rsidR="008E4486" w:rsidRDefault="008E4486" w:rsidP="008E4486">
      <w:pPr>
        <w:pStyle w:val="PL"/>
      </w:pPr>
      <w:r>
        <w:t xml:space="preserve">        maxPacketLossRateDl:</w:t>
      </w:r>
    </w:p>
    <w:p w14:paraId="67AE9053" w14:textId="77777777" w:rsidR="008E4486" w:rsidRDefault="008E4486" w:rsidP="008E4486">
      <w:pPr>
        <w:pStyle w:val="PL"/>
      </w:pPr>
      <w:r>
        <w:t xml:space="preserve">          $ref: 'TS29571_CommonData.yaml#/components/schemas/PacketLossRateRm'</w:t>
      </w:r>
    </w:p>
    <w:p w14:paraId="2EE3A47C" w14:textId="77777777" w:rsidR="008E4486" w:rsidRDefault="008E4486" w:rsidP="008E4486">
      <w:pPr>
        <w:pStyle w:val="PL"/>
      </w:pPr>
      <w:r>
        <w:t xml:space="preserve">        maxPacketLossRateUl:</w:t>
      </w:r>
    </w:p>
    <w:p w14:paraId="6E29E4D6" w14:textId="77777777" w:rsidR="008E4486" w:rsidRDefault="008E4486" w:rsidP="008E4486">
      <w:pPr>
        <w:pStyle w:val="PL"/>
      </w:pPr>
      <w:r>
        <w:t xml:space="preserve">          $ref: 'TS29571_CommonData.yaml#/components/schemas/PacketLossRateRm'</w:t>
      </w:r>
    </w:p>
    <w:p w14:paraId="583CE3FF" w14:textId="77777777" w:rsidR="008E4486" w:rsidRDefault="008E4486" w:rsidP="008E4486">
      <w:pPr>
        <w:pStyle w:val="PL"/>
      </w:pPr>
      <w:r>
        <w:t xml:space="preserve">        extMaxDataBurstVol:</w:t>
      </w:r>
    </w:p>
    <w:p w14:paraId="33038A06" w14:textId="77777777" w:rsidR="008E4486" w:rsidRDefault="008E4486" w:rsidP="008E4486">
      <w:pPr>
        <w:pStyle w:val="PL"/>
      </w:pPr>
      <w:r>
        <w:t xml:space="preserve">          $ref: 'TS29571_CommonData.yaml#/components/schemas/ExtMaxDataBurstVolRm'</w:t>
      </w:r>
    </w:p>
    <w:p w14:paraId="29D2E099" w14:textId="77777777" w:rsidR="008E4486" w:rsidRDefault="008E4486" w:rsidP="008E4486">
      <w:pPr>
        <w:pStyle w:val="PL"/>
      </w:pPr>
    </w:p>
    <w:p w14:paraId="19FF0DF3" w14:textId="77777777" w:rsidR="008E4486" w:rsidRDefault="008E4486" w:rsidP="008E4486">
      <w:pPr>
        <w:pStyle w:val="PL"/>
      </w:pPr>
      <w:r>
        <w:t xml:space="preserve">    QosDataList:</w:t>
      </w:r>
    </w:p>
    <w:p w14:paraId="68C6D7E0" w14:textId="77777777" w:rsidR="008E4486" w:rsidRDefault="008E4486" w:rsidP="008E4486">
      <w:pPr>
        <w:pStyle w:val="PL"/>
      </w:pPr>
      <w:r>
        <w:t xml:space="preserve">      type: array</w:t>
      </w:r>
    </w:p>
    <w:p w14:paraId="2F5499D9" w14:textId="77777777" w:rsidR="008E4486" w:rsidRDefault="008E4486" w:rsidP="008E4486">
      <w:pPr>
        <w:pStyle w:val="PL"/>
      </w:pPr>
      <w:r>
        <w:t xml:space="preserve">      items:</w:t>
      </w:r>
    </w:p>
    <w:p w14:paraId="5B9EDBC4" w14:textId="77777777" w:rsidR="008E4486" w:rsidRDefault="008E4486" w:rsidP="008E4486">
      <w:pPr>
        <w:pStyle w:val="PL"/>
      </w:pPr>
      <w:r>
        <w:t xml:space="preserve">        $ref: '#/components/schemas/QosData'</w:t>
      </w:r>
    </w:p>
    <w:p w14:paraId="7861E868" w14:textId="77777777" w:rsidR="008E4486" w:rsidRDefault="008E4486" w:rsidP="008E4486">
      <w:pPr>
        <w:pStyle w:val="PL"/>
      </w:pPr>
    </w:p>
    <w:p w14:paraId="5F1DE7CC" w14:textId="77777777" w:rsidR="008E4486" w:rsidRDefault="008E4486" w:rsidP="008E4486">
      <w:pPr>
        <w:pStyle w:val="PL"/>
      </w:pPr>
      <w:r>
        <w:t xml:space="preserve">    SteeringMode:</w:t>
      </w:r>
    </w:p>
    <w:p w14:paraId="19526D6E" w14:textId="77777777" w:rsidR="008E4486" w:rsidRDefault="008E4486" w:rsidP="008E4486">
      <w:pPr>
        <w:pStyle w:val="PL"/>
      </w:pPr>
      <w:r>
        <w:t xml:space="preserve">      type: object</w:t>
      </w:r>
    </w:p>
    <w:p w14:paraId="0A3CD328" w14:textId="77777777" w:rsidR="008E4486" w:rsidRDefault="008E4486" w:rsidP="008E4486">
      <w:pPr>
        <w:pStyle w:val="PL"/>
      </w:pPr>
      <w:r>
        <w:t xml:space="preserve">      properties:</w:t>
      </w:r>
    </w:p>
    <w:p w14:paraId="5A7D4FDD" w14:textId="77777777" w:rsidR="008E4486" w:rsidRDefault="008E4486" w:rsidP="008E4486">
      <w:pPr>
        <w:pStyle w:val="PL"/>
      </w:pPr>
      <w:r>
        <w:t xml:space="preserve">        steerModeValue:</w:t>
      </w:r>
    </w:p>
    <w:p w14:paraId="146DC32E" w14:textId="77777777" w:rsidR="008E4486" w:rsidRDefault="008E4486" w:rsidP="008E4486">
      <w:pPr>
        <w:pStyle w:val="PL"/>
      </w:pPr>
      <w:r>
        <w:t xml:space="preserve">          $ref: 'TS29512_Npcf_SMPolicyControl.yaml#/components/schemas/SteerModeValue'</w:t>
      </w:r>
    </w:p>
    <w:p w14:paraId="51E572C8" w14:textId="77777777" w:rsidR="008E4486" w:rsidRDefault="008E4486" w:rsidP="008E4486">
      <w:pPr>
        <w:pStyle w:val="PL"/>
      </w:pPr>
      <w:r>
        <w:t xml:space="preserve">        active:</w:t>
      </w:r>
    </w:p>
    <w:p w14:paraId="6A714FE6" w14:textId="77777777" w:rsidR="008E4486" w:rsidRDefault="008E4486" w:rsidP="008E4486">
      <w:pPr>
        <w:pStyle w:val="PL"/>
      </w:pPr>
      <w:r>
        <w:t xml:space="preserve">          $ref: 'TS29571_CommonData.yaml#/components/schemas/AccessType'</w:t>
      </w:r>
    </w:p>
    <w:p w14:paraId="18132451" w14:textId="77777777" w:rsidR="008E4486" w:rsidRDefault="008E4486" w:rsidP="008E4486">
      <w:pPr>
        <w:pStyle w:val="PL"/>
      </w:pPr>
      <w:r>
        <w:t xml:space="preserve">        standby:</w:t>
      </w:r>
    </w:p>
    <w:p w14:paraId="3164F146" w14:textId="77777777" w:rsidR="008E4486" w:rsidRDefault="008E4486" w:rsidP="008E4486">
      <w:pPr>
        <w:pStyle w:val="PL"/>
      </w:pPr>
      <w:r>
        <w:t xml:space="preserve">          $ref: 'TS29571_CommonData.yaml#/components/schemas/AccessTypeRm'</w:t>
      </w:r>
    </w:p>
    <w:p w14:paraId="0888C69A" w14:textId="77777777" w:rsidR="008E4486" w:rsidRDefault="008E4486" w:rsidP="008E4486">
      <w:pPr>
        <w:pStyle w:val="PL"/>
      </w:pPr>
      <w:r>
        <w:t xml:space="preserve">        threeGLoad:</w:t>
      </w:r>
    </w:p>
    <w:p w14:paraId="0237AFF5" w14:textId="77777777" w:rsidR="008E4486" w:rsidRDefault="008E4486" w:rsidP="008E4486">
      <w:pPr>
        <w:pStyle w:val="PL"/>
      </w:pPr>
      <w:r>
        <w:t xml:space="preserve">          $ref: 'TS29571_CommonData.yaml#/components/schemas/Uinteger'</w:t>
      </w:r>
    </w:p>
    <w:p w14:paraId="2D65EB59" w14:textId="77777777" w:rsidR="008E4486" w:rsidRDefault="008E4486" w:rsidP="008E4486">
      <w:pPr>
        <w:pStyle w:val="PL"/>
      </w:pPr>
      <w:r>
        <w:t xml:space="preserve">        prioAcc:</w:t>
      </w:r>
    </w:p>
    <w:p w14:paraId="3A0288A8" w14:textId="77777777" w:rsidR="008E4486" w:rsidRDefault="008E4486" w:rsidP="008E4486">
      <w:pPr>
        <w:pStyle w:val="PL"/>
      </w:pPr>
      <w:r>
        <w:t xml:space="preserve">          $ref: 'TS29571_CommonData.yaml#/components/schemas/AccessType'</w:t>
      </w:r>
    </w:p>
    <w:p w14:paraId="0E415EEA" w14:textId="77777777" w:rsidR="008E4486" w:rsidRDefault="008E4486" w:rsidP="008E4486">
      <w:pPr>
        <w:pStyle w:val="PL"/>
      </w:pPr>
    </w:p>
    <w:p w14:paraId="7CE2EE3A" w14:textId="77777777" w:rsidR="008E4486" w:rsidRDefault="008E4486" w:rsidP="008E4486">
      <w:pPr>
        <w:pStyle w:val="PL"/>
      </w:pPr>
      <w:r>
        <w:t xml:space="preserve">    TrafficControlData:</w:t>
      </w:r>
    </w:p>
    <w:p w14:paraId="28DA2241" w14:textId="77777777" w:rsidR="008E4486" w:rsidRDefault="008E4486" w:rsidP="008E4486">
      <w:pPr>
        <w:pStyle w:val="PL"/>
      </w:pPr>
      <w:r>
        <w:t xml:space="preserve">      type: object</w:t>
      </w:r>
    </w:p>
    <w:p w14:paraId="5360E2C4" w14:textId="77777777" w:rsidR="008E4486" w:rsidRDefault="008E4486" w:rsidP="008E4486">
      <w:pPr>
        <w:pStyle w:val="PL"/>
      </w:pPr>
      <w:r>
        <w:t xml:space="preserve">      properties:</w:t>
      </w:r>
    </w:p>
    <w:p w14:paraId="46E85A29" w14:textId="77777777" w:rsidR="008E4486" w:rsidRDefault="008E4486" w:rsidP="008E4486">
      <w:pPr>
        <w:pStyle w:val="PL"/>
      </w:pPr>
      <w:r>
        <w:t xml:space="preserve">        tcId:</w:t>
      </w:r>
    </w:p>
    <w:p w14:paraId="5AD7B261" w14:textId="77777777" w:rsidR="008E4486" w:rsidRDefault="008E4486" w:rsidP="008E4486">
      <w:pPr>
        <w:pStyle w:val="PL"/>
      </w:pPr>
      <w:r>
        <w:t xml:space="preserve">          type: string</w:t>
      </w:r>
    </w:p>
    <w:p w14:paraId="1FE32B20" w14:textId="77777777" w:rsidR="008E4486" w:rsidRDefault="008E4486" w:rsidP="008E4486">
      <w:pPr>
        <w:pStyle w:val="PL"/>
      </w:pPr>
      <w:r>
        <w:t xml:space="preserve">        flowStatus:</w:t>
      </w:r>
    </w:p>
    <w:p w14:paraId="68FA3613" w14:textId="77777777" w:rsidR="008E4486" w:rsidRDefault="008E4486" w:rsidP="008E4486">
      <w:pPr>
        <w:pStyle w:val="PL"/>
      </w:pPr>
      <w:r>
        <w:t xml:space="preserve">          $ref: 'TS29514_Npcf_PolicyAuthorization.yaml#/components/schemas/FlowStatus'</w:t>
      </w:r>
    </w:p>
    <w:p w14:paraId="61F973BB" w14:textId="77777777" w:rsidR="008E4486" w:rsidRDefault="008E4486" w:rsidP="008E4486">
      <w:pPr>
        <w:pStyle w:val="PL"/>
      </w:pPr>
      <w:r>
        <w:t xml:space="preserve">        redirectInfo:</w:t>
      </w:r>
    </w:p>
    <w:p w14:paraId="39D9BE4D" w14:textId="77777777" w:rsidR="008E4486" w:rsidRDefault="008E4486" w:rsidP="008E4486">
      <w:pPr>
        <w:pStyle w:val="PL"/>
      </w:pPr>
      <w:r>
        <w:t xml:space="preserve">          $ref: 'TS29512_Npcf_SMPolicyControl.yaml#/components/schemas/RedirectInformation'</w:t>
      </w:r>
    </w:p>
    <w:p w14:paraId="716662FE" w14:textId="77777777" w:rsidR="008E4486" w:rsidRDefault="008E4486" w:rsidP="008E4486">
      <w:pPr>
        <w:pStyle w:val="PL"/>
      </w:pPr>
      <w:r>
        <w:t xml:space="preserve">        addRedirectInfo:</w:t>
      </w:r>
    </w:p>
    <w:p w14:paraId="7FF08E00" w14:textId="77777777" w:rsidR="008E4486" w:rsidRDefault="008E4486" w:rsidP="008E4486">
      <w:pPr>
        <w:pStyle w:val="PL"/>
      </w:pPr>
      <w:r>
        <w:t xml:space="preserve">          type: array</w:t>
      </w:r>
    </w:p>
    <w:p w14:paraId="4A848D36" w14:textId="77777777" w:rsidR="008E4486" w:rsidRDefault="008E4486" w:rsidP="008E4486">
      <w:pPr>
        <w:pStyle w:val="PL"/>
      </w:pPr>
      <w:r>
        <w:t xml:space="preserve">          items:</w:t>
      </w:r>
    </w:p>
    <w:p w14:paraId="5A2A2A28" w14:textId="77777777" w:rsidR="008E4486" w:rsidRDefault="008E4486" w:rsidP="008E4486">
      <w:pPr>
        <w:pStyle w:val="PL"/>
      </w:pPr>
      <w:r>
        <w:t xml:space="preserve">            $ref: 'TS29512_Npcf_SMPolicyControl.yaml#/components/schemas/RedirectInformation'</w:t>
      </w:r>
    </w:p>
    <w:p w14:paraId="1EA01CB2" w14:textId="77777777" w:rsidR="008E4486" w:rsidRDefault="008E4486" w:rsidP="008E4486">
      <w:pPr>
        <w:pStyle w:val="PL"/>
      </w:pPr>
      <w:r>
        <w:t xml:space="preserve">          minItems: 1</w:t>
      </w:r>
    </w:p>
    <w:p w14:paraId="7F799C2C" w14:textId="77777777" w:rsidR="008E4486" w:rsidRDefault="008E4486" w:rsidP="008E4486">
      <w:pPr>
        <w:pStyle w:val="PL"/>
      </w:pPr>
      <w:r>
        <w:t xml:space="preserve">        muteNotif:</w:t>
      </w:r>
    </w:p>
    <w:p w14:paraId="77693712" w14:textId="77777777" w:rsidR="008E4486" w:rsidRDefault="008E4486" w:rsidP="008E4486">
      <w:pPr>
        <w:pStyle w:val="PL"/>
      </w:pPr>
      <w:r>
        <w:t xml:space="preserve">          type: boolean</w:t>
      </w:r>
    </w:p>
    <w:p w14:paraId="1A72ADBE" w14:textId="77777777" w:rsidR="008E4486" w:rsidRDefault="008E4486" w:rsidP="008E4486">
      <w:pPr>
        <w:pStyle w:val="PL"/>
      </w:pPr>
      <w:r>
        <w:t xml:space="preserve">        trafficSteeringPolIdDl:</w:t>
      </w:r>
    </w:p>
    <w:p w14:paraId="3C8023C5" w14:textId="77777777" w:rsidR="008E4486" w:rsidRDefault="008E4486" w:rsidP="008E4486">
      <w:pPr>
        <w:pStyle w:val="PL"/>
      </w:pPr>
      <w:r>
        <w:t xml:space="preserve">          type: string</w:t>
      </w:r>
    </w:p>
    <w:p w14:paraId="1AE91CED" w14:textId="77777777" w:rsidR="008E4486" w:rsidRDefault="008E4486" w:rsidP="008E4486">
      <w:pPr>
        <w:pStyle w:val="PL"/>
      </w:pPr>
      <w:r>
        <w:t xml:space="preserve">          nullable: true</w:t>
      </w:r>
    </w:p>
    <w:p w14:paraId="7C077A33" w14:textId="77777777" w:rsidR="008E4486" w:rsidRDefault="008E4486" w:rsidP="008E4486">
      <w:pPr>
        <w:pStyle w:val="PL"/>
      </w:pPr>
      <w:r>
        <w:t xml:space="preserve">        trafficSteeringPolIdUl:</w:t>
      </w:r>
    </w:p>
    <w:p w14:paraId="45E7E905" w14:textId="77777777" w:rsidR="008E4486" w:rsidRDefault="008E4486" w:rsidP="008E4486">
      <w:pPr>
        <w:pStyle w:val="PL"/>
      </w:pPr>
      <w:r>
        <w:t xml:space="preserve">          type: string</w:t>
      </w:r>
    </w:p>
    <w:p w14:paraId="6CE32D45" w14:textId="77777777" w:rsidR="008E4486" w:rsidRDefault="008E4486" w:rsidP="008E4486">
      <w:pPr>
        <w:pStyle w:val="PL"/>
      </w:pPr>
      <w:r>
        <w:t xml:space="preserve">          nullable: true</w:t>
      </w:r>
    </w:p>
    <w:p w14:paraId="624CA2B4" w14:textId="77777777" w:rsidR="008E4486" w:rsidRDefault="008E4486" w:rsidP="008E4486">
      <w:pPr>
        <w:pStyle w:val="PL"/>
      </w:pPr>
      <w:r>
        <w:t xml:space="preserve">        routeToLocs:</w:t>
      </w:r>
    </w:p>
    <w:p w14:paraId="310AD04C" w14:textId="77777777" w:rsidR="008E4486" w:rsidRDefault="008E4486" w:rsidP="008E4486">
      <w:pPr>
        <w:pStyle w:val="PL"/>
      </w:pPr>
      <w:r>
        <w:t xml:space="preserve">          type: array</w:t>
      </w:r>
    </w:p>
    <w:p w14:paraId="06E5C596" w14:textId="77777777" w:rsidR="008E4486" w:rsidRDefault="008E4486" w:rsidP="008E4486">
      <w:pPr>
        <w:pStyle w:val="PL"/>
      </w:pPr>
      <w:r>
        <w:t xml:space="preserve">          items:</w:t>
      </w:r>
    </w:p>
    <w:p w14:paraId="37D9B407" w14:textId="77777777" w:rsidR="008E4486" w:rsidRDefault="008E4486" w:rsidP="008E4486">
      <w:pPr>
        <w:pStyle w:val="PL"/>
      </w:pPr>
      <w:r>
        <w:t xml:space="preserve">            $ref: 'TS29571_CommonData.yaml#/components/schemas/RouteToLocation'</w:t>
      </w:r>
    </w:p>
    <w:p w14:paraId="35DC54A6" w14:textId="77777777" w:rsidR="008E4486" w:rsidRDefault="008E4486" w:rsidP="008E4486">
      <w:pPr>
        <w:pStyle w:val="PL"/>
      </w:pPr>
      <w:r>
        <w:t xml:space="preserve">        traffCorreInd:</w:t>
      </w:r>
    </w:p>
    <w:p w14:paraId="60A8318E" w14:textId="77777777" w:rsidR="008E4486" w:rsidRDefault="008E4486" w:rsidP="008E4486">
      <w:pPr>
        <w:pStyle w:val="PL"/>
      </w:pPr>
      <w:r>
        <w:t xml:space="preserve">          type: boolean</w:t>
      </w:r>
    </w:p>
    <w:p w14:paraId="2F81F8D7" w14:textId="77777777" w:rsidR="008E4486" w:rsidRDefault="008E4486" w:rsidP="008E4486">
      <w:pPr>
        <w:pStyle w:val="PL"/>
      </w:pPr>
      <w:r>
        <w:t xml:space="preserve">        upPathChgEvent:</w:t>
      </w:r>
    </w:p>
    <w:p w14:paraId="28342B4C" w14:textId="77777777" w:rsidR="008E4486" w:rsidRDefault="008E4486" w:rsidP="008E4486">
      <w:pPr>
        <w:pStyle w:val="PL"/>
      </w:pPr>
      <w:r>
        <w:t xml:space="preserve">          $ref: 'TS29512_Npcf_SMPolicyControl.yaml#/components/schemas/UpPathChgEvent'</w:t>
      </w:r>
    </w:p>
    <w:p w14:paraId="746DB841" w14:textId="77777777" w:rsidR="008E4486" w:rsidRDefault="008E4486" w:rsidP="008E4486">
      <w:pPr>
        <w:pStyle w:val="PL"/>
      </w:pPr>
      <w:r>
        <w:t xml:space="preserve">        steerFun:</w:t>
      </w:r>
    </w:p>
    <w:p w14:paraId="304297EA" w14:textId="77777777" w:rsidR="008E4486" w:rsidRDefault="008E4486" w:rsidP="008E4486">
      <w:pPr>
        <w:pStyle w:val="PL"/>
      </w:pPr>
      <w:r>
        <w:t xml:space="preserve">          $ref: 'TS29512_Npcf_SMPolicyControl.yaml#/components/schemas/SteeringFunctionality'</w:t>
      </w:r>
    </w:p>
    <w:p w14:paraId="05CAC10E" w14:textId="77777777" w:rsidR="008E4486" w:rsidRDefault="008E4486" w:rsidP="008E4486">
      <w:pPr>
        <w:pStyle w:val="PL"/>
      </w:pPr>
      <w:r>
        <w:t xml:space="preserve">        steerModeDl:</w:t>
      </w:r>
    </w:p>
    <w:p w14:paraId="4E5CEFC8" w14:textId="77777777" w:rsidR="008E4486" w:rsidRDefault="008E4486" w:rsidP="008E4486">
      <w:pPr>
        <w:pStyle w:val="PL"/>
      </w:pPr>
      <w:r>
        <w:t xml:space="preserve">          $ref: '#/components/schemas/SteeringMode'</w:t>
      </w:r>
    </w:p>
    <w:p w14:paraId="5E67A040" w14:textId="77777777" w:rsidR="008E4486" w:rsidRDefault="008E4486" w:rsidP="008E4486">
      <w:pPr>
        <w:pStyle w:val="PL"/>
      </w:pPr>
      <w:r>
        <w:t xml:space="preserve">        steerModeUl:</w:t>
      </w:r>
    </w:p>
    <w:p w14:paraId="487B93DC" w14:textId="77777777" w:rsidR="008E4486" w:rsidRDefault="008E4486" w:rsidP="008E4486">
      <w:pPr>
        <w:pStyle w:val="PL"/>
      </w:pPr>
      <w:r>
        <w:t xml:space="preserve">          $ref: '#/components/schemas/SteeringMode'</w:t>
      </w:r>
    </w:p>
    <w:p w14:paraId="47E44C3E" w14:textId="77777777" w:rsidR="008E4486" w:rsidRDefault="008E4486" w:rsidP="008E4486">
      <w:pPr>
        <w:pStyle w:val="PL"/>
      </w:pPr>
      <w:r>
        <w:t xml:space="preserve">        mulAccCtrl:</w:t>
      </w:r>
    </w:p>
    <w:p w14:paraId="1C4DC0E4" w14:textId="77777777" w:rsidR="008E4486" w:rsidRDefault="008E4486" w:rsidP="008E4486">
      <w:pPr>
        <w:pStyle w:val="PL"/>
      </w:pPr>
      <w:r>
        <w:t xml:space="preserve">          $ref: 'TS29512_Npcf_SMPolicyControl.yaml#/components/schemas/MulticastAccessControl'</w:t>
      </w:r>
    </w:p>
    <w:p w14:paraId="6DEDA08D" w14:textId="77777777" w:rsidR="008E4486" w:rsidRDefault="008E4486" w:rsidP="008E4486">
      <w:pPr>
        <w:pStyle w:val="PL"/>
      </w:pPr>
      <w:r>
        <w:t xml:space="preserve">        snssaiList:</w:t>
      </w:r>
    </w:p>
    <w:p w14:paraId="50352421" w14:textId="77777777" w:rsidR="008E4486" w:rsidRDefault="008E4486" w:rsidP="008E4486">
      <w:pPr>
        <w:pStyle w:val="PL"/>
      </w:pPr>
      <w:r>
        <w:t xml:space="preserve">          $ref: '#/components/schemas/SnssaiList'</w:t>
      </w:r>
    </w:p>
    <w:p w14:paraId="21B7D6D7" w14:textId="77777777" w:rsidR="008E4486" w:rsidRDefault="008E4486" w:rsidP="008E4486">
      <w:pPr>
        <w:pStyle w:val="PL"/>
      </w:pPr>
    </w:p>
    <w:p w14:paraId="24B9A935" w14:textId="77777777" w:rsidR="008E4486" w:rsidRDefault="008E4486" w:rsidP="008E4486">
      <w:pPr>
        <w:pStyle w:val="PL"/>
      </w:pPr>
      <w:r>
        <w:t xml:space="preserve">    TrafficControlDataList:</w:t>
      </w:r>
    </w:p>
    <w:p w14:paraId="019D2B74" w14:textId="77777777" w:rsidR="008E4486" w:rsidRDefault="008E4486" w:rsidP="008E4486">
      <w:pPr>
        <w:pStyle w:val="PL"/>
      </w:pPr>
      <w:r>
        <w:t xml:space="preserve">      type: array</w:t>
      </w:r>
    </w:p>
    <w:p w14:paraId="0598A26A" w14:textId="77777777" w:rsidR="008E4486" w:rsidRDefault="008E4486" w:rsidP="008E4486">
      <w:pPr>
        <w:pStyle w:val="PL"/>
      </w:pPr>
      <w:r>
        <w:t xml:space="preserve">      items:</w:t>
      </w:r>
    </w:p>
    <w:p w14:paraId="4B9B627F" w14:textId="77777777" w:rsidR="008E4486" w:rsidRDefault="008E4486" w:rsidP="008E4486">
      <w:pPr>
        <w:pStyle w:val="PL"/>
      </w:pPr>
      <w:r>
        <w:t xml:space="preserve">        $ref: '#/components/schemas/TrafficControlData'</w:t>
      </w:r>
    </w:p>
    <w:p w14:paraId="231E8AFF" w14:textId="77777777" w:rsidR="008E4486" w:rsidRDefault="008E4486" w:rsidP="008E4486">
      <w:pPr>
        <w:pStyle w:val="PL"/>
      </w:pPr>
    </w:p>
    <w:p w14:paraId="65C71F98" w14:textId="77777777" w:rsidR="008E4486" w:rsidRDefault="008E4486" w:rsidP="008E4486">
      <w:pPr>
        <w:pStyle w:val="PL"/>
      </w:pPr>
      <w:r>
        <w:t xml:space="preserve">    PccRule:</w:t>
      </w:r>
    </w:p>
    <w:p w14:paraId="2313E496" w14:textId="77777777" w:rsidR="008E4486" w:rsidRDefault="008E4486" w:rsidP="008E4486">
      <w:pPr>
        <w:pStyle w:val="PL"/>
      </w:pPr>
      <w:r>
        <w:t xml:space="preserve">      type: object</w:t>
      </w:r>
    </w:p>
    <w:p w14:paraId="4D350437" w14:textId="77777777" w:rsidR="008E4486" w:rsidRDefault="008E4486" w:rsidP="008E4486">
      <w:pPr>
        <w:pStyle w:val="PL"/>
      </w:pPr>
      <w:r>
        <w:t xml:space="preserve">      properties:</w:t>
      </w:r>
    </w:p>
    <w:p w14:paraId="05EF94E4" w14:textId="77777777" w:rsidR="008E4486" w:rsidRDefault="008E4486" w:rsidP="008E4486">
      <w:pPr>
        <w:pStyle w:val="PL"/>
      </w:pPr>
      <w:r>
        <w:t xml:space="preserve">        pccRuleId:</w:t>
      </w:r>
    </w:p>
    <w:p w14:paraId="532F9950" w14:textId="77777777" w:rsidR="008E4486" w:rsidRDefault="008E4486" w:rsidP="008E4486">
      <w:pPr>
        <w:pStyle w:val="PL"/>
      </w:pPr>
      <w:r>
        <w:t xml:space="preserve">          type: string</w:t>
      </w:r>
    </w:p>
    <w:p w14:paraId="64196B86" w14:textId="77777777" w:rsidR="008E4486" w:rsidRDefault="008E4486" w:rsidP="008E4486">
      <w:pPr>
        <w:pStyle w:val="PL"/>
      </w:pPr>
      <w:r>
        <w:t xml:space="preserve">          description: Univocally identifies the PCC rule within a PDU session.</w:t>
      </w:r>
    </w:p>
    <w:p w14:paraId="3E3EEF3D" w14:textId="77777777" w:rsidR="008E4486" w:rsidRDefault="008E4486" w:rsidP="008E4486">
      <w:pPr>
        <w:pStyle w:val="PL"/>
      </w:pPr>
      <w:r>
        <w:t xml:space="preserve">        flowInfoList:</w:t>
      </w:r>
    </w:p>
    <w:p w14:paraId="0F6CBECB" w14:textId="77777777" w:rsidR="008E4486" w:rsidRDefault="008E4486" w:rsidP="008E4486">
      <w:pPr>
        <w:pStyle w:val="PL"/>
      </w:pPr>
      <w:r>
        <w:t xml:space="preserve">          type: array</w:t>
      </w:r>
    </w:p>
    <w:p w14:paraId="59E03E19" w14:textId="77777777" w:rsidR="008E4486" w:rsidRDefault="008E4486" w:rsidP="008E4486">
      <w:pPr>
        <w:pStyle w:val="PL"/>
      </w:pPr>
      <w:r>
        <w:t xml:space="preserve">          items:</w:t>
      </w:r>
    </w:p>
    <w:p w14:paraId="0ABB2272" w14:textId="77777777" w:rsidR="008E4486" w:rsidRDefault="008E4486" w:rsidP="008E4486">
      <w:pPr>
        <w:pStyle w:val="PL"/>
      </w:pPr>
      <w:r>
        <w:t xml:space="preserve">            $ref: 'TS29512_Npcf_SMPolicyControl.yaml#/components/schemas/FlowInformation'</w:t>
      </w:r>
    </w:p>
    <w:p w14:paraId="48252F54" w14:textId="77777777" w:rsidR="008E4486" w:rsidRDefault="008E4486" w:rsidP="008E4486">
      <w:pPr>
        <w:pStyle w:val="PL"/>
      </w:pPr>
      <w:r>
        <w:t xml:space="preserve">        applicationId:</w:t>
      </w:r>
    </w:p>
    <w:p w14:paraId="55958108" w14:textId="77777777" w:rsidR="008E4486" w:rsidRDefault="008E4486" w:rsidP="008E4486">
      <w:pPr>
        <w:pStyle w:val="PL"/>
      </w:pPr>
      <w:r>
        <w:t xml:space="preserve">          type: string</w:t>
      </w:r>
    </w:p>
    <w:p w14:paraId="6383EFBD" w14:textId="77777777" w:rsidR="008E4486" w:rsidRDefault="008E4486" w:rsidP="008E4486">
      <w:pPr>
        <w:pStyle w:val="PL"/>
      </w:pPr>
      <w:r>
        <w:t xml:space="preserve">        appDescriptor:</w:t>
      </w:r>
    </w:p>
    <w:p w14:paraId="57910BB6" w14:textId="77777777" w:rsidR="008E4486" w:rsidRDefault="008E4486" w:rsidP="008E4486">
      <w:pPr>
        <w:pStyle w:val="PL"/>
      </w:pPr>
      <w:r>
        <w:t xml:space="preserve">          $ref: 'TS29512_Npcf_SMPolicyControl.yaml#/components/schemas/ApplicationDescriptor'</w:t>
      </w:r>
    </w:p>
    <w:p w14:paraId="727B2E17" w14:textId="77777777" w:rsidR="008E4486" w:rsidRDefault="008E4486" w:rsidP="008E4486">
      <w:pPr>
        <w:pStyle w:val="PL"/>
      </w:pPr>
      <w:r>
        <w:t xml:space="preserve">        contentVersion:</w:t>
      </w:r>
    </w:p>
    <w:p w14:paraId="7AA4148C" w14:textId="77777777" w:rsidR="008E4486" w:rsidRDefault="008E4486" w:rsidP="008E4486">
      <w:pPr>
        <w:pStyle w:val="PL"/>
      </w:pPr>
      <w:r>
        <w:t xml:space="preserve">          $ref: 'TS29514_Npcf_PolicyAuthorization.yaml#/components/schemas/ContentVersion'</w:t>
      </w:r>
    </w:p>
    <w:p w14:paraId="03B54A28" w14:textId="77777777" w:rsidR="008E4486" w:rsidRDefault="008E4486" w:rsidP="008E4486">
      <w:pPr>
        <w:pStyle w:val="PL"/>
      </w:pPr>
      <w:r>
        <w:t xml:space="preserve">        precedence:</w:t>
      </w:r>
    </w:p>
    <w:p w14:paraId="5CEA876B" w14:textId="77777777" w:rsidR="008E4486" w:rsidRDefault="008E4486" w:rsidP="008E4486">
      <w:pPr>
        <w:pStyle w:val="PL"/>
      </w:pPr>
      <w:r>
        <w:t xml:space="preserve">          $ref: 'TS29571_CommonData.yaml#/components/schemas/Uinteger'</w:t>
      </w:r>
    </w:p>
    <w:p w14:paraId="2C59F820" w14:textId="77777777" w:rsidR="008E4486" w:rsidRDefault="008E4486" w:rsidP="008E4486">
      <w:pPr>
        <w:pStyle w:val="PL"/>
      </w:pPr>
      <w:r>
        <w:t xml:space="preserve">        afSigProtocol:</w:t>
      </w:r>
    </w:p>
    <w:p w14:paraId="1290BED1" w14:textId="77777777" w:rsidR="008E4486" w:rsidRDefault="008E4486" w:rsidP="008E4486">
      <w:pPr>
        <w:pStyle w:val="PL"/>
      </w:pPr>
      <w:r>
        <w:t xml:space="preserve">          $ref: 'TS29512_Npcf_SMPolicyControl.yaml#/components/schemas/AfSigProtocol'</w:t>
      </w:r>
    </w:p>
    <w:p w14:paraId="55F50D93" w14:textId="77777777" w:rsidR="008E4486" w:rsidRDefault="008E4486" w:rsidP="008E4486">
      <w:pPr>
        <w:pStyle w:val="PL"/>
      </w:pPr>
      <w:r>
        <w:t xml:space="preserve">        isAppRelocatable:</w:t>
      </w:r>
    </w:p>
    <w:p w14:paraId="35169C57" w14:textId="77777777" w:rsidR="008E4486" w:rsidRDefault="008E4486" w:rsidP="008E4486">
      <w:pPr>
        <w:pStyle w:val="PL"/>
      </w:pPr>
      <w:r>
        <w:t xml:space="preserve">          type: boolean</w:t>
      </w:r>
    </w:p>
    <w:p w14:paraId="3F788A93" w14:textId="77777777" w:rsidR="008E4486" w:rsidRDefault="008E4486" w:rsidP="008E4486">
      <w:pPr>
        <w:pStyle w:val="PL"/>
      </w:pPr>
      <w:r>
        <w:t xml:space="preserve">        isUeAddrPreserved:</w:t>
      </w:r>
    </w:p>
    <w:p w14:paraId="0E69027F" w14:textId="77777777" w:rsidR="008E4486" w:rsidRDefault="008E4486" w:rsidP="008E4486">
      <w:pPr>
        <w:pStyle w:val="PL"/>
      </w:pPr>
      <w:r>
        <w:t xml:space="preserve">          type: boolean</w:t>
      </w:r>
    </w:p>
    <w:p w14:paraId="6D91747C" w14:textId="77777777" w:rsidR="008E4486" w:rsidRDefault="008E4486" w:rsidP="008E4486">
      <w:pPr>
        <w:pStyle w:val="PL"/>
      </w:pPr>
      <w:r>
        <w:t xml:space="preserve">        qosData:</w:t>
      </w:r>
    </w:p>
    <w:p w14:paraId="002EBBA7" w14:textId="77777777" w:rsidR="008E4486" w:rsidRDefault="008E4486" w:rsidP="008E4486">
      <w:pPr>
        <w:pStyle w:val="PL"/>
      </w:pPr>
      <w:r>
        <w:t xml:space="preserve">          type: array</w:t>
      </w:r>
    </w:p>
    <w:p w14:paraId="1BE199DC" w14:textId="77777777" w:rsidR="008E4486" w:rsidRDefault="008E4486" w:rsidP="008E4486">
      <w:pPr>
        <w:pStyle w:val="PL"/>
      </w:pPr>
      <w:r>
        <w:t xml:space="preserve">          items:</w:t>
      </w:r>
    </w:p>
    <w:p w14:paraId="38D85C7F" w14:textId="77777777" w:rsidR="008E4486" w:rsidRDefault="008E4486" w:rsidP="008E4486">
      <w:pPr>
        <w:pStyle w:val="PL"/>
      </w:pPr>
      <w:r>
        <w:t xml:space="preserve">            $ref: '#/components/schemas/QosDataList'</w:t>
      </w:r>
    </w:p>
    <w:p w14:paraId="5F61589D" w14:textId="77777777" w:rsidR="008E4486" w:rsidRDefault="008E4486" w:rsidP="008E4486">
      <w:pPr>
        <w:pStyle w:val="PL"/>
      </w:pPr>
      <w:r>
        <w:t xml:space="preserve">        altQosParams:</w:t>
      </w:r>
    </w:p>
    <w:p w14:paraId="34916F21" w14:textId="77777777" w:rsidR="008E4486" w:rsidRDefault="008E4486" w:rsidP="008E4486">
      <w:pPr>
        <w:pStyle w:val="PL"/>
      </w:pPr>
      <w:r>
        <w:t xml:space="preserve">          type: array</w:t>
      </w:r>
    </w:p>
    <w:p w14:paraId="4A6114A3" w14:textId="77777777" w:rsidR="008E4486" w:rsidRDefault="008E4486" w:rsidP="008E4486">
      <w:pPr>
        <w:pStyle w:val="PL"/>
      </w:pPr>
      <w:r>
        <w:t xml:space="preserve">          items:</w:t>
      </w:r>
    </w:p>
    <w:p w14:paraId="09618E48" w14:textId="77777777" w:rsidR="008E4486" w:rsidRDefault="008E4486" w:rsidP="008E4486">
      <w:pPr>
        <w:pStyle w:val="PL"/>
      </w:pPr>
      <w:r>
        <w:t xml:space="preserve">            $ref: '#/components/schemas/QosDataList'</w:t>
      </w:r>
    </w:p>
    <w:p w14:paraId="7E9C0431" w14:textId="77777777" w:rsidR="008E4486" w:rsidRDefault="008E4486" w:rsidP="008E4486">
      <w:pPr>
        <w:pStyle w:val="PL"/>
      </w:pPr>
      <w:r>
        <w:t xml:space="preserve">        trafficControlData:</w:t>
      </w:r>
    </w:p>
    <w:p w14:paraId="4259DA2A" w14:textId="77777777" w:rsidR="008E4486" w:rsidRDefault="008E4486" w:rsidP="008E4486">
      <w:pPr>
        <w:pStyle w:val="PL"/>
      </w:pPr>
      <w:r>
        <w:t xml:space="preserve">          type: array</w:t>
      </w:r>
    </w:p>
    <w:p w14:paraId="0C135B99" w14:textId="77777777" w:rsidR="008E4486" w:rsidRDefault="008E4486" w:rsidP="008E4486">
      <w:pPr>
        <w:pStyle w:val="PL"/>
      </w:pPr>
      <w:r>
        <w:t xml:space="preserve">          items:</w:t>
      </w:r>
    </w:p>
    <w:p w14:paraId="5DADA3FE" w14:textId="77777777" w:rsidR="008E4486" w:rsidRDefault="008E4486" w:rsidP="008E4486">
      <w:pPr>
        <w:pStyle w:val="PL"/>
      </w:pPr>
      <w:r>
        <w:t xml:space="preserve">            $ref: '#/components/schemas/TrafficControlDataList'</w:t>
      </w:r>
    </w:p>
    <w:p w14:paraId="697935F1" w14:textId="77777777" w:rsidR="008E4486" w:rsidRDefault="008E4486" w:rsidP="008E4486">
      <w:pPr>
        <w:pStyle w:val="PL"/>
      </w:pPr>
      <w:r>
        <w:t xml:space="preserve">        conditionData:</w:t>
      </w:r>
    </w:p>
    <w:p w14:paraId="6A174341" w14:textId="77777777" w:rsidR="008E4486" w:rsidRDefault="008E4486" w:rsidP="008E4486">
      <w:pPr>
        <w:pStyle w:val="PL"/>
      </w:pPr>
      <w:r>
        <w:t xml:space="preserve">            $ref: 'TS29512_Npcf_SMPolicyControl.yaml#/components/schemas/ConditionData'</w:t>
      </w:r>
    </w:p>
    <w:p w14:paraId="197BF340" w14:textId="77777777" w:rsidR="008E4486" w:rsidRDefault="008E4486" w:rsidP="008E4486">
      <w:pPr>
        <w:pStyle w:val="PL"/>
      </w:pPr>
      <w:r>
        <w:t xml:space="preserve">        tscaiInputDl:</w:t>
      </w:r>
    </w:p>
    <w:p w14:paraId="432FA189" w14:textId="77777777" w:rsidR="008E4486" w:rsidRDefault="008E4486" w:rsidP="008E4486">
      <w:pPr>
        <w:pStyle w:val="PL"/>
      </w:pPr>
      <w:r>
        <w:t xml:space="preserve">          $ref: 'TS29514_Npcf_PolicyAuthorization.yaml#/components/schemas/TscaiInputContainer'</w:t>
      </w:r>
    </w:p>
    <w:p w14:paraId="1554E2F5" w14:textId="77777777" w:rsidR="008E4486" w:rsidRDefault="008E4486" w:rsidP="008E4486">
      <w:pPr>
        <w:pStyle w:val="PL"/>
      </w:pPr>
      <w:r>
        <w:t xml:space="preserve">        tscaiInputUl:</w:t>
      </w:r>
    </w:p>
    <w:p w14:paraId="749390D7" w14:textId="77777777" w:rsidR="008E4486" w:rsidRDefault="008E4486" w:rsidP="008E4486">
      <w:pPr>
        <w:pStyle w:val="PL"/>
      </w:pPr>
      <w:r>
        <w:t xml:space="preserve">          $ref: 'TS29514_Npcf_PolicyAuthorization.yaml#/components/schemas/TscaiInputContainer'</w:t>
      </w:r>
    </w:p>
    <w:p w14:paraId="5C287F04" w14:textId="77777777" w:rsidR="008E4486" w:rsidRDefault="008E4486" w:rsidP="008E4486">
      <w:pPr>
        <w:pStyle w:val="PL"/>
      </w:pPr>
    </w:p>
    <w:p w14:paraId="189DA07C" w14:textId="77777777" w:rsidR="008E4486" w:rsidRDefault="008E4486" w:rsidP="008E4486">
      <w:pPr>
        <w:pStyle w:val="PL"/>
      </w:pPr>
      <w:r>
        <w:t xml:space="preserve">    SnssaiInfo:</w:t>
      </w:r>
    </w:p>
    <w:p w14:paraId="72227B54" w14:textId="77777777" w:rsidR="008E4486" w:rsidRDefault="008E4486" w:rsidP="008E4486">
      <w:pPr>
        <w:pStyle w:val="PL"/>
      </w:pPr>
      <w:r>
        <w:t xml:space="preserve">      type: object</w:t>
      </w:r>
    </w:p>
    <w:p w14:paraId="2FE22DE4" w14:textId="77777777" w:rsidR="008E4486" w:rsidRDefault="008E4486" w:rsidP="008E4486">
      <w:pPr>
        <w:pStyle w:val="PL"/>
      </w:pPr>
      <w:r>
        <w:t xml:space="preserve">      properties:</w:t>
      </w:r>
    </w:p>
    <w:p w14:paraId="13075EB8" w14:textId="77777777" w:rsidR="008E4486" w:rsidRDefault="008E4486" w:rsidP="008E4486">
      <w:pPr>
        <w:pStyle w:val="PL"/>
      </w:pPr>
      <w:r>
        <w:t xml:space="preserve">        plmnInfo:</w:t>
      </w:r>
    </w:p>
    <w:p w14:paraId="1CC978FC" w14:textId="77777777" w:rsidR="008E4486" w:rsidRDefault="008E4486" w:rsidP="008E4486">
      <w:pPr>
        <w:pStyle w:val="PL"/>
      </w:pPr>
      <w:r>
        <w:t xml:space="preserve">          $ref: 'TS28541_NrNrm.yaml#/components/schemas/PlmnInfo'</w:t>
      </w:r>
    </w:p>
    <w:p w14:paraId="7833219A" w14:textId="77777777" w:rsidR="008E4486" w:rsidRDefault="008E4486" w:rsidP="008E4486">
      <w:pPr>
        <w:pStyle w:val="PL"/>
      </w:pPr>
      <w:r>
        <w:t xml:space="preserve">        administrativeState:</w:t>
      </w:r>
    </w:p>
    <w:p w14:paraId="5C9D0AC7" w14:textId="77777777" w:rsidR="008E4486" w:rsidRDefault="008E4486" w:rsidP="008E4486">
      <w:pPr>
        <w:pStyle w:val="PL"/>
      </w:pPr>
      <w:r>
        <w:t xml:space="preserve">          $ref: 'TS28623_ComDefs.yaml#/components/schemas/AdministrativeState'</w:t>
      </w:r>
    </w:p>
    <w:p w14:paraId="0FB35B9F" w14:textId="77777777" w:rsidR="008E4486" w:rsidRDefault="008E4486" w:rsidP="008E4486">
      <w:pPr>
        <w:pStyle w:val="PL"/>
      </w:pPr>
    </w:p>
    <w:p w14:paraId="6ECEA8BE" w14:textId="77777777" w:rsidR="008E4486" w:rsidRDefault="008E4486" w:rsidP="008E4486">
      <w:pPr>
        <w:pStyle w:val="PL"/>
      </w:pPr>
      <w:r>
        <w:t xml:space="preserve">    NsacfInfoSnssai:</w:t>
      </w:r>
    </w:p>
    <w:p w14:paraId="092C73E4" w14:textId="77777777" w:rsidR="008E4486" w:rsidRDefault="008E4486" w:rsidP="008E4486">
      <w:pPr>
        <w:pStyle w:val="PL"/>
      </w:pPr>
      <w:r>
        <w:t xml:space="preserve">      type: object</w:t>
      </w:r>
    </w:p>
    <w:p w14:paraId="0966B6D7" w14:textId="77777777" w:rsidR="008E4486" w:rsidRDefault="008E4486" w:rsidP="008E4486">
      <w:pPr>
        <w:pStyle w:val="PL"/>
      </w:pPr>
      <w:r>
        <w:t xml:space="preserve">      properties:</w:t>
      </w:r>
    </w:p>
    <w:p w14:paraId="448114BF" w14:textId="77777777" w:rsidR="008E4486" w:rsidRDefault="008E4486" w:rsidP="008E4486">
      <w:pPr>
        <w:pStyle w:val="PL"/>
      </w:pPr>
      <w:r>
        <w:t xml:space="preserve">        SnssaiInfo:</w:t>
      </w:r>
    </w:p>
    <w:p w14:paraId="2705B788" w14:textId="77777777" w:rsidR="008E4486" w:rsidRDefault="008E4486" w:rsidP="008E4486">
      <w:pPr>
        <w:pStyle w:val="PL"/>
      </w:pPr>
      <w:r>
        <w:t xml:space="preserve">          $ref: '#/components/schemas/SnssaiInfo'</w:t>
      </w:r>
    </w:p>
    <w:p w14:paraId="215EB593" w14:textId="77777777" w:rsidR="008E4486" w:rsidRDefault="008E4486" w:rsidP="008E4486">
      <w:pPr>
        <w:pStyle w:val="PL"/>
      </w:pPr>
      <w:r>
        <w:t xml:space="preserve">        isSubjectToNsac:</w:t>
      </w:r>
    </w:p>
    <w:p w14:paraId="496881B9" w14:textId="77777777" w:rsidR="008E4486" w:rsidRDefault="008E4486" w:rsidP="008E4486">
      <w:pPr>
        <w:pStyle w:val="PL"/>
      </w:pPr>
      <w:r>
        <w:t xml:space="preserve">          type: boolean</w:t>
      </w:r>
    </w:p>
    <w:p w14:paraId="49456E53" w14:textId="77777777" w:rsidR="008E4486" w:rsidRDefault="008E4486" w:rsidP="008E4486">
      <w:pPr>
        <w:pStyle w:val="PL"/>
      </w:pPr>
      <w:r>
        <w:t xml:space="preserve">        maxNumberofUEs:</w:t>
      </w:r>
    </w:p>
    <w:p w14:paraId="07A63102" w14:textId="77777777" w:rsidR="008E4486" w:rsidRDefault="008E4486" w:rsidP="008E4486">
      <w:pPr>
        <w:pStyle w:val="PL"/>
      </w:pPr>
      <w:r>
        <w:t xml:space="preserve">          type: integer</w:t>
      </w:r>
    </w:p>
    <w:p w14:paraId="0DB2DED0" w14:textId="77777777" w:rsidR="008E4486" w:rsidRDefault="008E4486" w:rsidP="008E4486">
      <w:pPr>
        <w:pStyle w:val="PL"/>
      </w:pPr>
      <w:r>
        <w:t xml:space="preserve">        eACMode:</w:t>
      </w:r>
    </w:p>
    <w:p w14:paraId="221A972C" w14:textId="77777777" w:rsidR="008E4486" w:rsidRDefault="008E4486" w:rsidP="008E4486">
      <w:pPr>
        <w:pStyle w:val="PL"/>
      </w:pPr>
      <w:r>
        <w:t xml:space="preserve">          type: string</w:t>
      </w:r>
    </w:p>
    <w:p w14:paraId="71264301" w14:textId="77777777" w:rsidR="008E4486" w:rsidRDefault="008E4486" w:rsidP="008E4486">
      <w:pPr>
        <w:pStyle w:val="PL"/>
      </w:pPr>
      <w:r>
        <w:t xml:space="preserve">          enum:</w:t>
      </w:r>
    </w:p>
    <w:p w14:paraId="63E57D44" w14:textId="77777777" w:rsidR="008E4486" w:rsidRDefault="008E4486" w:rsidP="008E4486">
      <w:pPr>
        <w:pStyle w:val="PL"/>
      </w:pPr>
      <w:r>
        <w:t xml:space="preserve">            - INACTIVE</w:t>
      </w:r>
    </w:p>
    <w:p w14:paraId="760375F0" w14:textId="77777777" w:rsidR="008E4486" w:rsidRDefault="008E4486" w:rsidP="008E4486">
      <w:pPr>
        <w:pStyle w:val="PL"/>
      </w:pPr>
      <w:r>
        <w:t xml:space="preserve">            - ACTIVE</w:t>
      </w:r>
    </w:p>
    <w:p w14:paraId="7DD06907" w14:textId="77777777" w:rsidR="008E4486" w:rsidRDefault="008E4486" w:rsidP="008E4486">
      <w:pPr>
        <w:pStyle w:val="PL"/>
      </w:pPr>
      <w:r>
        <w:t xml:space="preserve">        activeEacThreshhold:</w:t>
      </w:r>
    </w:p>
    <w:p w14:paraId="3F5A20A9" w14:textId="77777777" w:rsidR="008E4486" w:rsidRDefault="008E4486" w:rsidP="008E4486">
      <w:pPr>
        <w:pStyle w:val="PL"/>
      </w:pPr>
      <w:r>
        <w:t xml:space="preserve">          type: integer</w:t>
      </w:r>
    </w:p>
    <w:p w14:paraId="7FA3DB9E" w14:textId="77777777" w:rsidR="008E4486" w:rsidRDefault="008E4486" w:rsidP="008E4486">
      <w:pPr>
        <w:pStyle w:val="PL"/>
      </w:pPr>
      <w:r>
        <w:t xml:space="preserve">        deactiveEacThreshhold:</w:t>
      </w:r>
    </w:p>
    <w:p w14:paraId="4C2D2FA3" w14:textId="77777777" w:rsidR="008E4486" w:rsidRDefault="008E4486" w:rsidP="008E4486">
      <w:pPr>
        <w:pStyle w:val="PL"/>
      </w:pPr>
      <w:r>
        <w:t xml:space="preserve">          type: integer</w:t>
      </w:r>
    </w:p>
    <w:p w14:paraId="7C896823" w14:textId="77777777" w:rsidR="008E4486" w:rsidRDefault="008E4486" w:rsidP="008E4486">
      <w:pPr>
        <w:pStyle w:val="PL"/>
      </w:pPr>
      <w:r>
        <w:t xml:space="preserve">        numberofUEs:</w:t>
      </w:r>
    </w:p>
    <w:p w14:paraId="3E6D0472" w14:textId="77777777" w:rsidR="008E4486" w:rsidRDefault="008E4486" w:rsidP="008E4486">
      <w:pPr>
        <w:pStyle w:val="PL"/>
      </w:pPr>
      <w:r>
        <w:t xml:space="preserve">          type: integer</w:t>
      </w:r>
    </w:p>
    <w:p w14:paraId="77505B75" w14:textId="77777777" w:rsidR="008E4486" w:rsidRDefault="008E4486" w:rsidP="008E4486">
      <w:pPr>
        <w:pStyle w:val="PL"/>
      </w:pPr>
      <w:r>
        <w:t xml:space="preserve">        uEIdList:</w:t>
      </w:r>
    </w:p>
    <w:p w14:paraId="60D193BC" w14:textId="77777777" w:rsidR="008E4486" w:rsidRDefault="008E4486" w:rsidP="008E4486">
      <w:pPr>
        <w:pStyle w:val="PL"/>
      </w:pPr>
      <w:r>
        <w:t xml:space="preserve">          type: array</w:t>
      </w:r>
    </w:p>
    <w:p w14:paraId="631D736E" w14:textId="77777777" w:rsidR="008E4486" w:rsidRDefault="008E4486" w:rsidP="008E4486">
      <w:pPr>
        <w:pStyle w:val="PL"/>
      </w:pPr>
      <w:r>
        <w:t xml:space="preserve">          items:</w:t>
      </w:r>
    </w:p>
    <w:p w14:paraId="7BE21E85" w14:textId="77777777" w:rsidR="008E4486" w:rsidRDefault="008E4486" w:rsidP="008E4486">
      <w:pPr>
        <w:pStyle w:val="PL"/>
      </w:pPr>
      <w:r>
        <w:t xml:space="preserve">            type: string</w:t>
      </w:r>
    </w:p>
    <w:p w14:paraId="2CB9D32C" w14:textId="77777777" w:rsidR="008E4486" w:rsidRDefault="008E4486" w:rsidP="008E4486">
      <w:pPr>
        <w:pStyle w:val="PL"/>
      </w:pPr>
      <w:r>
        <w:t xml:space="preserve">        maxNumberofPDUSessions:</w:t>
      </w:r>
    </w:p>
    <w:p w14:paraId="6FE70663" w14:textId="77777777" w:rsidR="008E4486" w:rsidRDefault="008E4486" w:rsidP="008E4486">
      <w:pPr>
        <w:pStyle w:val="PL"/>
      </w:pPr>
      <w:r>
        <w:t xml:space="preserve">          type: integer</w:t>
      </w:r>
    </w:p>
    <w:p w14:paraId="0CED0824" w14:textId="77777777" w:rsidR="008E4486" w:rsidRDefault="008E4486" w:rsidP="008E4486">
      <w:pPr>
        <w:pStyle w:val="PL"/>
      </w:pPr>
      <w:r>
        <w:t xml:space="preserve">     </w:t>
      </w:r>
    </w:p>
    <w:p w14:paraId="7C5E106F" w14:textId="77777777" w:rsidR="008E4486" w:rsidRDefault="008E4486" w:rsidP="008E4486">
      <w:pPr>
        <w:pStyle w:val="PL"/>
      </w:pPr>
      <w:r>
        <w:t xml:space="preserve">    NRTACRange:</w:t>
      </w:r>
    </w:p>
    <w:p w14:paraId="3FA97DD7" w14:textId="77777777" w:rsidR="008E4486" w:rsidRDefault="008E4486" w:rsidP="008E4486">
      <w:pPr>
        <w:pStyle w:val="PL"/>
      </w:pPr>
      <w:r>
        <w:t xml:space="preserve">      type: object</w:t>
      </w:r>
    </w:p>
    <w:p w14:paraId="644D8356" w14:textId="77777777" w:rsidR="008E4486" w:rsidRDefault="008E4486" w:rsidP="008E4486">
      <w:pPr>
        <w:pStyle w:val="PL"/>
      </w:pPr>
      <w:r>
        <w:t xml:space="preserve">      properties:</w:t>
      </w:r>
    </w:p>
    <w:p w14:paraId="0CB4591B" w14:textId="77777777" w:rsidR="008E4486" w:rsidRDefault="008E4486" w:rsidP="008E4486">
      <w:pPr>
        <w:pStyle w:val="PL"/>
      </w:pPr>
      <w:r>
        <w:t xml:space="preserve">        nRTACstart:</w:t>
      </w:r>
    </w:p>
    <w:p w14:paraId="7DCB12A2" w14:textId="77777777" w:rsidR="008E4486" w:rsidRDefault="008E4486" w:rsidP="008E4486">
      <w:pPr>
        <w:pStyle w:val="PL"/>
      </w:pPr>
      <w:r>
        <w:t xml:space="preserve">          type: string</w:t>
      </w:r>
    </w:p>
    <w:p w14:paraId="7296C909" w14:textId="77777777" w:rsidR="008E4486" w:rsidRDefault="008E4486" w:rsidP="008E4486">
      <w:pPr>
        <w:pStyle w:val="PL"/>
      </w:pPr>
      <w:r>
        <w:t xml:space="preserve">        nRTACend:</w:t>
      </w:r>
    </w:p>
    <w:p w14:paraId="1DAB4599" w14:textId="77777777" w:rsidR="008E4486" w:rsidRDefault="008E4486" w:rsidP="008E4486">
      <w:pPr>
        <w:pStyle w:val="PL"/>
      </w:pPr>
      <w:r>
        <w:t xml:space="preserve">          type: string</w:t>
      </w:r>
    </w:p>
    <w:p w14:paraId="4E99C4A4" w14:textId="77777777" w:rsidR="008E4486" w:rsidRDefault="008E4486" w:rsidP="008E4486">
      <w:pPr>
        <w:pStyle w:val="PL"/>
      </w:pPr>
      <w:r>
        <w:t xml:space="preserve">        nRTACpattern:</w:t>
      </w:r>
    </w:p>
    <w:p w14:paraId="7C199B0B" w14:textId="77777777" w:rsidR="008E4486" w:rsidRDefault="008E4486" w:rsidP="008E4486">
      <w:pPr>
        <w:pStyle w:val="PL"/>
      </w:pPr>
      <w:r>
        <w:t xml:space="preserve">          type: string</w:t>
      </w:r>
    </w:p>
    <w:p w14:paraId="7D5E0288" w14:textId="77777777" w:rsidR="008E4486" w:rsidRDefault="008E4486" w:rsidP="008E4486">
      <w:pPr>
        <w:pStyle w:val="PL"/>
      </w:pPr>
      <w:r>
        <w:t xml:space="preserve">  </w:t>
      </w:r>
    </w:p>
    <w:p w14:paraId="1A942042" w14:textId="77777777" w:rsidR="008E4486" w:rsidRDefault="008E4486" w:rsidP="008E4486">
      <w:pPr>
        <w:pStyle w:val="PL"/>
      </w:pPr>
      <w:r>
        <w:t xml:space="preserve">    TaiRange:</w:t>
      </w:r>
    </w:p>
    <w:p w14:paraId="3FA63967" w14:textId="77777777" w:rsidR="008E4486" w:rsidRDefault="008E4486" w:rsidP="008E4486">
      <w:pPr>
        <w:pStyle w:val="PL"/>
      </w:pPr>
      <w:r>
        <w:t xml:space="preserve">      type: object</w:t>
      </w:r>
    </w:p>
    <w:p w14:paraId="66F4EB73" w14:textId="77777777" w:rsidR="008E4486" w:rsidRDefault="008E4486" w:rsidP="008E4486">
      <w:pPr>
        <w:pStyle w:val="PL"/>
      </w:pPr>
      <w:r>
        <w:t xml:space="preserve">      properties:</w:t>
      </w:r>
    </w:p>
    <w:p w14:paraId="5CF97C1C" w14:textId="77777777" w:rsidR="008E4486" w:rsidRDefault="008E4486" w:rsidP="008E4486">
      <w:pPr>
        <w:pStyle w:val="PL"/>
      </w:pPr>
      <w:r>
        <w:t xml:space="preserve">        plmnId:</w:t>
      </w:r>
    </w:p>
    <w:p w14:paraId="6A1B1623" w14:textId="77777777" w:rsidR="008E4486" w:rsidRDefault="008E4486" w:rsidP="008E4486">
      <w:pPr>
        <w:pStyle w:val="PL"/>
      </w:pPr>
      <w:r>
        <w:t xml:space="preserve">          $ref: 'TS28623_ComDefs.yaml#/components/schemas/PlmnId'</w:t>
      </w:r>
    </w:p>
    <w:p w14:paraId="2C2D1FFF" w14:textId="77777777" w:rsidR="008E4486" w:rsidRDefault="008E4486" w:rsidP="008E4486">
      <w:pPr>
        <w:pStyle w:val="PL"/>
      </w:pPr>
      <w:r>
        <w:t xml:space="preserve">        nRTACRangelist:</w:t>
      </w:r>
    </w:p>
    <w:p w14:paraId="5A3146F6" w14:textId="77777777" w:rsidR="008E4486" w:rsidRDefault="008E4486" w:rsidP="008E4486">
      <w:pPr>
        <w:pStyle w:val="PL"/>
      </w:pPr>
      <w:r>
        <w:t xml:space="preserve">          type: array</w:t>
      </w:r>
    </w:p>
    <w:p w14:paraId="2F7C3697" w14:textId="77777777" w:rsidR="008E4486" w:rsidRDefault="008E4486" w:rsidP="008E4486">
      <w:pPr>
        <w:pStyle w:val="PL"/>
      </w:pPr>
      <w:r>
        <w:t xml:space="preserve">          items:</w:t>
      </w:r>
    </w:p>
    <w:p w14:paraId="4B4715EC" w14:textId="77777777" w:rsidR="008E4486" w:rsidRDefault="008E4486" w:rsidP="008E4486">
      <w:pPr>
        <w:pStyle w:val="PL"/>
      </w:pPr>
      <w:r>
        <w:t xml:space="preserve">            $ref: '#/components/schemas/NRTACRange'</w:t>
      </w:r>
    </w:p>
    <w:p w14:paraId="0120DB20" w14:textId="77777777" w:rsidR="008E4486" w:rsidRDefault="008E4486" w:rsidP="008E4486">
      <w:pPr>
        <w:pStyle w:val="PL"/>
      </w:pPr>
      <w:r>
        <w:t xml:space="preserve">   </w:t>
      </w:r>
    </w:p>
    <w:p w14:paraId="64830CAD" w14:textId="77777777" w:rsidR="008E4486" w:rsidRDefault="008E4486" w:rsidP="008E4486">
      <w:pPr>
        <w:pStyle w:val="PL"/>
      </w:pPr>
      <w:r>
        <w:t xml:space="preserve">    GUAMInfo:</w:t>
      </w:r>
    </w:p>
    <w:p w14:paraId="128A2F94" w14:textId="77777777" w:rsidR="008E4486" w:rsidRDefault="008E4486" w:rsidP="008E4486">
      <w:pPr>
        <w:pStyle w:val="PL"/>
      </w:pPr>
      <w:r>
        <w:t xml:space="preserve">      type: object</w:t>
      </w:r>
    </w:p>
    <w:p w14:paraId="5A5000D4" w14:textId="77777777" w:rsidR="008E4486" w:rsidRDefault="008E4486" w:rsidP="008E4486">
      <w:pPr>
        <w:pStyle w:val="PL"/>
      </w:pPr>
      <w:r>
        <w:t xml:space="preserve">      properties:</w:t>
      </w:r>
    </w:p>
    <w:p w14:paraId="4A3CAA78" w14:textId="77777777" w:rsidR="008E4486" w:rsidRDefault="008E4486" w:rsidP="008E4486">
      <w:pPr>
        <w:pStyle w:val="PL"/>
      </w:pPr>
      <w:r>
        <w:t xml:space="preserve">          pLMNId: </w:t>
      </w:r>
    </w:p>
    <w:p w14:paraId="14649530" w14:textId="77777777" w:rsidR="008E4486" w:rsidRDefault="008E4486" w:rsidP="008E4486">
      <w:pPr>
        <w:pStyle w:val="PL"/>
      </w:pPr>
      <w:r>
        <w:t xml:space="preserve">            $ref: 'TS28623_ComDefs.yaml#/components/schemas/PlmnId'</w:t>
      </w:r>
    </w:p>
    <w:p w14:paraId="71BC12E0" w14:textId="77777777" w:rsidR="008E4486" w:rsidRDefault="008E4486" w:rsidP="008E4486">
      <w:pPr>
        <w:pStyle w:val="PL"/>
      </w:pPr>
      <w:r>
        <w:t xml:space="preserve">          aMFIdentifier:</w:t>
      </w:r>
    </w:p>
    <w:p w14:paraId="572CFD4E" w14:textId="77777777" w:rsidR="008E4486" w:rsidRDefault="008E4486" w:rsidP="008E4486">
      <w:pPr>
        <w:pStyle w:val="PL"/>
      </w:pPr>
      <w:r>
        <w:t xml:space="preserve">            type: integer   </w:t>
      </w:r>
    </w:p>
    <w:p w14:paraId="73FE82C2" w14:textId="77777777" w:rsidR="008E4486" w:rsidRDefault="008E4486" w:rsidP="008E4486">
      <w:pPr>
        <w:pStyle w:val="PL"/>
      </w:pPr>
      <w:r>
        <w:t xml:space="preserve">       </w:t>
      </w:r>
    </w:p>
    <w:p w14:paraId="05EB3C20" w14:textId="77777777" w:rsidR="008E4486" w:rsidRDefault="008E4486" w:rsidP="008E4486">
      <w:pPr>
        <w:pStyle w:val="PL"/>
      </w:pPr>
      <w:r>
        <w:t xml:space="preserve">    SupportedBMOList:</w:t>
      </w:r>
    </w:p>
    <w:p w14:paraId="2C6E3D9D" w14:textId="77777777" w:rsidR="008E4486" w:rsidRDefault="008E4486" w:rsidP="008E4486">
      <w:pPr>
        <w:pStyle w:val="PL"/>
      </w:pPr>
      <w:r>
        <w:t xml:space="preserve">      type: array</w:t>
      </w:r>
    </w:p>
    <w:p w14:paraId="1C3E8D66" w14:textId="77777777" w:rsidR="008E4486" w:rsidRDefault="008E4486" w:rsidP="008E4486">
      <w:pPr>
        <w:pStyle w:val="PL"/>
      </w:pPr>
      <w:r>
        <w:t xml:space="preserve">      items:</w:t>
      </w:r>
    </w:p>
    <w:p w14:paraId="26C341F8" w14:textId="77777777" w:rsidR="008E4486" w:rsidRDefault="008E4486" w:rsidP="008E4486">
      <w:pPr>
        <w:pStyle w:val="PL"/>
      </w:pPr>
      <w:r>
        <w:t xml:space="preserve">        type: string</w:t>
      </w:r>
    </w:p>
    <w:p w14:paraId="2BC69E9D" w14:textId="77777777" w:rsidR="008E4486" w:rsidRDefault="008E4486" w:rsidP="008E4486">
      <w:pPr>
        <w:pStyle w:val="PL"/>
      </w:pPr>
      <w:r>
        <w:t xml:space="preserve">    </w:t>
      </w:r>
    </w:p>
    <w:p w14:paraId="7DBFA680" w14:textId="77777777" w:rsidR="008E4486" w:rsidRDefault="008E4486" w:rsidP="008E4486">
      <w:pPr>
        <w:pStyle w:val="PL"/>
      </w:pPr>
      <w:r>
        <w:t xml:space="preserve">    ECSAddrConfigInfo:</w:t>
      </w:r>
    </w:p>
    <w:p w14:paraId="3C6388EB" w14:textId="77777777" w:rsidR="008E4486" w:rsidRDefault="008E4486" w:rsidP="008E4486">
      <w:pPr>
        <w:pStyle w:val="PL"/>
      </w:pPr>
      <w:r>
        <w:t xml:space="preserve">      type: array</w:t>
      </w:r>
    </w:p>
    <w:p w14:paraId="51886222" w14:textId="77777777" w:rsidR="008E4486" w:rsidRDefault="008E4486" w:rsidP="008E4486">
      <w:pPr>
        <w:pStyle w:val="PL"/>
      </w:pPr>
      <w:r>
        <w:t xml:space="preserve">      items:</w:t>
      </w:r>
    </w:p>
    <w:p w14:paraId="7829861E" w14:textId="77777777" w:rsidR="008E4486" w:rsidRDefault="008E4486" w:rsidP="008E4486">
      <w:pPr>
        <w:pStyle w:val="PL"/>
      </w:pPr>
      <w:r>
        <w:t xml:space="preserve">        type: string</w:t>
      </w:r>
    </w:p>
    <w:p w14:paraId="6C0B2FF2" w14:textId="77777777" w:rsidR="008E4486" w:rsidRDefault="008E4486" w:rsidP="008E4486">
      <w:pPr>
        <w:pStyle w:val="PL"/>
      </w:pPr>
    </w:p>
    <w:p w14:paraId="043B4B48" w14:textId="77777777" w:rsidR="008E4486" w:rsidRDefault="008E4486" w:rsidP="008E4486">
      <w:pPr>
        <w:pStyle w:val="PL"/>
      </w:pPr>
      <w:r>
        <w:t xml:space="preserve">    DnnSmfInfoItem:</w:t>
      </w:r>
    </w:p>
    <w:p w14:paraId="71C3C013" w14:textId="77777777" w:rsidR="008E4486" w:rsidRDefault="008E4486" w:rsidP="008E4486">
      <w:pPr>
        <w:pStyle w:val="PL"/>
      </w:pPr>
      <w:r>
        <w:t xml:space="preserve">      type: object</w:t>
      </w:r>
    </w:p>
    <w:p w14:paraId="7DAC9E92" w14:textId="77777777" w:rsidR="008E4486" w:rsidRDefault="008E4486" w:rsidP="008E4486">
      <w:pPr>
        <w:pStyle w:val="PL"/>
      </w:pPr>
      <w:r>
        <w:t xml:space="preserve">      properties:</w:t>
      </w:r>
    </w:p>
    <w:p w14:paraId="624C490A" w14:textId="77777777" w:rsidR="008E4486" w:rsidRDefault="008E4486" w:rsidP="008E4486">
      <w:pPr>
        <w:pStyle w:val="PL"/>
      </w:pPr>
      <w:r>
        <w:t xml:space="preserve">        dnn:</w:t>
      </w:r>
    </w:p>
    <w:p w14:paraId="239AE42B" w14:textId="77777777" w:rsidR="008E4486" w:rsidRDefault="008E4486" w:rsidP="008E4486">
      <w:pPr>
        <w:pStyle w:val="PL"/>
      </w:pPr>
      <w:r>
        <w:t xml:space="preserve">          type: string</w:t>
      </w:r>
    </w:p>
    <w:p w14:paraId="08300FCE" w14:textId="77777777" w:rsidR="008E4486" w:rsidRDefault="008E4486" w:rsidP="008E4486">
      <w:pPr>
        <w:pStyle w:val="PL"/>
      </w:pPr>
      <w:r>
        <w:t xml:space="preserve">        dnaiList:</w:t>
      </w:r>
    </w:p>
    <w:p w14:paraId="36DAFE92" w14:textId="77777777" w:rsidR="008E4486" w:rsidRDefault="008E4486" w:rsidP="008E4486">
      <w:pPr>
        <w:pStyle w:val="PL"/>
      </w:pPr>
      <w:r>
        <w:t xml:space="preserve">          type: array</w:t>
      </w:r>
    </w:p>
    <w:p w14:paraId="0A64EB61" w14:textId="77777777" w:rsidR="008E4486" w:rsidRDefault="008E4486" w:rsidP="008E4486">
      <w:pPr>
        <w:pStyle w:val="PL"/>
      </w:pPr>
      <w:r>
        <w:t xml:space="preserve">          items:</w:t>
      </w:r>
    </w:p>
    <w:p w14:paraId="5CA68E86" w14:textId="77777777" w:rsidR="008E4486" w:rsidRDefault="008E4486" w:rsidP="008E4486">
      <w:pPr>
        <w:pStyle w:val="PL"/>
      </w:pPr>
      <w:r>
        <w:t xml:space="preserve">            type: string</w:t>
      </w:r>
    </w:p>
    <w:p w14:paraId="7CB6A3E9" w14:textId="77777777" w:rsidR="008E4486" w:rsidRDefault="008E4486" w:rsidP="008E4486">
      <w:pPr>
        <w:pStyle w:val="PL"/>
      </w:pPr>
      <w:r>
        <w:t xml:space="preserve">    </w:t>
      </w:r>
    </w:p>
    <w:p w14:paraId="05BB1DCE" w14:textId="77777777" w:rsidR="008E4486" w:rsidRDefault="008E4486" w:rsidP="008E4486">
      <w:pPr>
        <w:pStyle w:val="PL"/>
      </w:pPr>
      <w:r>
        <w:t xml:space="preserve">    SNssaiSmfInfoItem:</w:t>
      </w:r>
    </w:p>
    <w:p w14:paraId="76731A8F" w14:textId="77777777" w:rsidR="008E4486" w:rsidRDefault="008E4486" w:rsidP="008E4486">
      <w:pPr>
        <w:pStyle w:val="PL"/>
      </w:pPr>
      <w:r>
        <w:t xml:space="preserve">      type: object</w:t>
      </w:r>
    </w:p>
    <w:p w14:paraId="38CEDF07" w14:textId="77777777" w:rsidR="008E4486" w:rsidRDefault="008E4486" w:rsidP="008E4486">
      <w:pPr>
        <w:pStyle w:val="PL"/>
      </w:pPr>
      <w:r>
        <w:t xml:space="preserve">      properties:</w:t>
      </w:r>
    </w:p>
    <w:p w14:paraId="734EEBC7" w14:textId="77777777" w:rsidR="008E4486" w:rsidRDefault="008E4486" w:rsidP="008E4486">
      <w:pPr>
        <w:pStyle w:val="PL"/>
      </w:pPr>
      <w:r>
        <w:t xml:space="preserve">        sNSSAI:</w:t>
      </w:r>
    </w:p>
    <w:p w14:paraId="35B82223" w14:textId="77777777" w:rsidR="008E4486" w:rsidRDefault="008E4486" w:rsidP="008E4486">
      <w:pPr>
        <w:pStyle w:val="PL"/>
      </w:pPr>
      <w:r>
        <w:t xml:space="preserve">          $ref: 'TS28541_NrNrm.yaml#/components/schemas/Snssai'</w:t>
      </w:r>
    </w:p>
    <w:p w14:paraId="74026178" w14:textId="77777777" w:rsidR="008E4486" w:rsidRDefault="008E4486" w:rsidP="008E4486">
      <w:pPr>
        <w:pStyle w:val="PL"/>
      </w:pPr>
      <w:r>
        <w:t xml:space="preserve">        dnnSmfInfoList:</w:t>
      </w:r>
    </w:p>
    <w:p w14:paraId="1A6220BF" w14:textId="77777777" w:rsidR="008E4486" w:rsidRDefault="008E4486" w:rsidP="008E4486">
      <w:pPr>
        <w:pStyle w:val="PL"/>
      </w:pPr>
      <w:r>
        <w:t xml:space="preserve">          type: array</w:t>
      </w:r>
    </w:p>
    <w:p w14:paraId="418F0572" w14:textId="77777777" w:rsidR="008E4486" w:rsidRDefault="008E4486" w:rsidP="008E4486">
      <w:pPr>
        <w:pStyle w:val="PL"/>
      </w:pPr>
      <w:r>
        <w:t xml:space="preserve">          items:</w:t>
      </w:r>
    </w:p>
    <w:p w14:paraId="26D0B9E3" w14:textId="77777777" w:rsidR="008E4486" w:rsidRDefault="008E4486" w:rsidP="008E4486">
      <w:pPr>
        <w:pStyle w:val="PL"/>
      </w:pPr>
      <w:r>
        <w:t xml:space="preserve">            $ref: '#/components/schemas/DnnSmfInfoItem'</w:t>
      </w:r>
    </w:p>
    <w:p w14:paraId="3077FA47" w14:textId="77777777" w:rsidR="008E4486" w:rsidRDefault="008E4486" w:rsidP="008E4486">
      <w:pPr>
        <w:pStyle w:val="PL"/>
      </w:pPr>
    </w:p>
    <w:p w14:paraId="05C95435" w14:textId="77777777" w:rsidR="008E4486" w:rsidRDefault="008E4486" w:rsidP="008E4486">
      <w:pPr>
        <w:pStyle w:val="PL"/>
      </w:pPr>
      <w:r>
        <w:t xml:space="preserve">    5GCNfConnEcmInfoList:</w:t>
      </w:r>
    </w:p>
    <w:p w14:paraId="17B023A3" w14:textId="77777777" w:rsidR="008E4486" w:rsidRDefault="008E4486" w:rsidP="008E4486">
      <w:pPr>
        <w:pStyle w:val="PL"/>
      </w:pPr>
      <w:r>
        <w:t xml:space="preserve">      type: array</w:t>
      </w:r>
    </w:p>
    <w:p w14:paraId="5B53E866" w14:textId="77777777" w:rsidR="008E4486" w:rsidRDefault="008E4486" w:rsidP="008E4486">
      <w:pPr>
        <w:pStyle w:val="PL"/>
      </w:pPr>
      <w:r>
        <w:t xml:space="preserve">      items:</w:t>
      </w:r>
    </w:p>
    <w:p w14:paraId="3D077622" w14:textId="77777777" w:rsidR="008E4486" w:rsidRDefault="008E4486" w:rsidP="008E4486">
      <w:pPr>
        <w:pStyle w:val="PL"/>
      </w:pPr>
      <w:r>
        <w:t xml:space="preserve">        $ref: '#/components/schemas/5GCNfConnEcmInfo'</w:t>
      </w:r>
    </w:p>
    <w:p w14:paraId="624BD176" w14:textId="77777777" w:rsidR="008E4486" w:rsidRDefault="008E4486" w:rsidP="008E4486">
      <w:pPr>
        <w:pStyle w:val="PL"/>
      </w:pPr>
      <w:r>
        <w:t xml:space="preserve">    5GCNfConnEcmInfo:</w:t>
      </w:r>
    </w:p>
    <w:p w14:paraId="11AF9747" w14:textId="77777777" w:rsidR="008E4486" w:rsidRDefault="008E4486" w:rsidP="008E4486">
      <w:pPr>
        <w:pStyle w:val="PL"/>
      </w:pPr>
      <w:r>
        <w:t xml:space="preserve">      type: object</w:t>
      </w:r>
    </w:p>
    <w:p w14:paraId="184B387E" w14:textId="77777777" w:rsidR="008E4486" w:rsidRDefault="008E4486" w:rsidP="008E4486">
      <w:pPr>
        <w:pStyle w:val="PL"/>
      </w:pPr>
      <w:r>
        <w:t xml:space="preserve">      description: 'Store the 5GC NF connection information'</w:t>
      </w:r>
    </w:p>
    <w:p w14:paraId="18C2E802" w14:textId="77777777" w:rsidR="008E4486" w:rsidRDefault="008E4486" w:rsidP="008E4486">
      <w:pPr>
        <w:pStyle w:val="PL"/>
      </w:pPr>
      <w:r>
        <w:t xml:space="preserve">      properties:</w:t>
      </w:r>
    </w:p>
    <w:p w14:paraId="084B4AFA" w14:textId="77777777" w:rsidR="008E4486" w:rsidRDefault="008E4486" w:rsidP="008E4486">
      <w:pPr>
        <w:pStyle w:val="PL"/>
      </w:pPr>
      <w:r>
        <w:t xml:space="preserve">        5GCNFType:</w:t>
      </w:r>
    </w:p>
    <w:p w14:paraId="4B881FC7" w14:textId="77777777" w:rsidR="008E4486" w:rsidRDefault="008E4486" w:rsidP="008E4486">
      <w:pPr>
        <w:pStyle w:val="PL"/>
      </w:pPr>
      <w:r>
        <w:t xml:space="preserve">          type: string</w:t>
      </w:r>
    </w:p>
    <w:p w14:paraId="4037EFA8" w14:textId="77777777" w:rsidR="008E4486" w:rsidRDefault="008E4486" w:rsidP="008E4486">
      <w:pPr>
        <w:pStyle w:val="PL"/>
      </w:pPr>
      <w:r>
        <w:t xml:space="preserve">          enum:</w:t>
      </w:r>
    </w:p>
    <w:p w14:paraId="3CF1DC1E" w14:textId="77777777" w:rsidR="008E4486" w:rsidRDefault="008E4486" w:rsidP="008E4486">
      <w:pPr>
        <w:pStyle w:val="PL"/>
      </w:pPr>
      <w:r>
        <w:t xml:space="preserve">            - PCF</w:t>
      </w:r>
    </w:p>
    <w:p w14:paraId="25964DCE" w14:textId="77777777" w:rsidR="008E4486" w:rsidRDefault="008E4486" w:rsidP="008E4486">
      <w:pPr>
        <w:pStyle w:val="PL"/>
      </w:pPr>
      <w:r>
        <w:t xml:space="preserve">            - NEF</w:t>
      </w:r>
    </w:p>
    <w:p w14:paraId="1233A8B0" w14:textId="77777777" w:rsidR="008E4486" w:rsidRDefault="008E4486" w:rsidP="008E4486">
      <w:pPr>
        <w:pStyle w:val="PL"/>
      </w:pPr>
      <w:r>
        <w:t xml:space="preserve">            - SCEF</w:t>
      </w:r>
    </w:p>
    <w:p w14:paraId="62DB1B09" w14:textId="77777777" w:rsidR="008E4486" w:rsidRDefault="008E4486" w:rsidP="008E4486">
      <w:pPr>
        <w:pStyle w:val="PL"/>
      </w:pPr>
      <w:r>
        <w:t xml:space="preserve">        5GCNFIpAddress:</w:t>
      </w:r>
    </w:p>
    <w:p w14:paraId="0AA923D4" w14:textId="77777777" w:rsidR="008E4486" w:rsidRDefault="008E4486" w:rsidP="008E4486">
      <w:pPr>
        <w:pStyle w:val="PL"/>
      </w:pPr>
      <w:r>
        <w:t xml:space="preserve">          type: string</w:t>
      </w:r>
    </w:p>
    <w:p w14:paraId="15D043A6" w14:textId="77777777" w:rsidR="008E4486" w:rsidRDefault="008E4486" w:rsidP="008E4486">
      <w:pPr>
        <w:pStyle w:val="PL"/>
      </w:pPr>
      <w:r>
        <w:t xml:space="preserve">        5GCNFRef:</w:t>
      </w:r>
    </w:p>
    <w:p w14:paraId="71C003A7" w14:textId="77777777" w:rsidR="008E4486" w:rsidRDefault="008E4486" w:rsidP="008E4486">
      <w:pPr>
        <w:pStyle w:val="PL"/>
      </w:pPr>
      <w:r>
        <w:t xml:space="preserve">          $ref: 'TS28623_ComDefs.yaml#/components/schemas/Dn'</w:t>
      </w:r>
    </w:p>
    <w:p w14:paraId="6E592164" w14:textId="77777777" w:rsidR="008E4486" w:rsidRDefault="008E4486" w:rsidP="008E4486">
      <w:pPr>
        <w:pStyle w:val="PL"/>
      </w:pPr>
    </w:p>
    <w:p w14:paraId="6C62DFC1" w14:textId="77777777" w:rsidR="008E4486" w:rsidRDefault="008E4486" w:rsidP="008E4486">
      <w:pPr>
        <w:pStyle w:val="PL"/>
      </w:pPr>
      <w:r>
        <w:t xml:space="preserve">    UPFConnectionInfo:</w:t>
      </w:r>
    </w:p>
    <w:p w14:paraId="282ED4A5" w14:textId="77777777" w:rsidR="008E4486" w:rsidRDefault="008E4486" w:rsidP="008E4486">
      <w:pPr>
        <w:pStyle w:val="PL"/>
      </w:pPr>
      <w:r>
        <w:t xml:space="preserve">      type: object</w:t>
      </w:r>
    </w:p>
    <w:p w14:paraId="27A07637" w14:textId="77777777" w:rsidR="008E4486" w:rsidRDefault="008E4486" w:rsidP="008E4486">
      <w:pPr>
        <w:pStyle w:val="PL"/>
      </w:pPr>
      <w:r>
        <w:t xml:space="preserve">      properties:</w:t>
      </w:r>
    </w:p>
    <w:p w14:paraId="51E3DF44" w14:textId="77777777" w:rsidR="008E4486" w:rsidRDefault="008E4486" w:rsidP="008E4486">
      <w:pPr>
        <w:pStyle w:val="PL"/>
      </w:pPr>
      <w:r>
        <w:t xml:space="preserve">        uPFIpAddress:</w:t>
      </w:r>
    </w:p>
    <w:p w14:paraId="2DF911E4" w14:textId="77777777" w:rsidR="008E4486" w:rsidRDefault="008E4486" w:rsidP="008E4486">
      <w:pPr>
        <w:pStyle w:val="PL"/>
      </w:pPr>
      <w:r>
        <w:t xml:space="preserve">          type: string</w:t>
      </w:r>
    </w:p>
    <w:p w14:paraId="473017AB" w14:textId="77777777" w:rsidR="008E4486" w:rsidRDefault="008E4486" w:rsidP="008E4486">
      <w:pPr>
        <w:pStyle w:val="PL"/>
      </w:pPr>
      <w:r>
        <w:t xml:space="preserve">        uPFRef:</w:t>
      </w:r>
    </w:p>
    <w:p w14:paraId="1B08CBAC" w14:textId="77777777" w:rsidR="008E4486" w:rsidRDefault="008E4486" w:rsidP="008E4486">
      <w:pPr>
        <w:pStyle w:val="PL"/>
      </w:pPr>
      <w:r>
        <w:t xml:space="preserve">          $ref: 'TS28623_ComDefs.yaml#/components/schemas/Dn'</w:t>
      </w:r>
    </w:p>
    <w:p w14:paraId="3B7A4313" w14:textId="77777777" w:rsidR="008E4486" w:rsidRDefault="008E4486" w:rsidP="008E4486">
      <w:pPr>
        <w:pStyle w:val="PL"/>
      </w:pPr>
      <w:r>
        <w:t xml:space="preserve">    SnssaiList:</w:t>
      </w:r>
    </w:p>
    <w:p w14:paraId="5C6C1594" w14:textId="77777777" w:rsidR="008E4486" w:rsidRDefault="008E4486" w:rsidP="008E4486">
      <w:pPr>
        <w:pStyle w:val="PL"/>
      </w:pPr>
      <w:r>
        <w:t xml:space="preserve">      type: array</w:t>
      </w:r>
    </w:p>
    <w:p w14:paraId="3984BB43" w14:textId="77777777" w:rsidR="008E4486" w:rsidRDefault="008E4486" w:rsidP="008E4486">
      <w:pPr>
        <w:pStyle w:val="PL"/>
      </w:pPr>
      <w:r>
        <w:t xml:space="preserve">      items:</w:t>
      </w:r>
    </w:p>
    <w:p w14:paraId="3410D3C8" w14:textId="77777777" w:rsidR="008E4486" w:rsidRDefault="008E4486" w:rsidP="008E4486">
      <w:pPr>
        <w:pStyle w:val="PL"/>
      </w:pPr>
      <w:r>
        <w:t xml:space="preserve">        $ref: 'TS28541_NrNrm.yaml#/components/schemas/Snssai'</w:t>
      </w:r>
    </w:p>
    <w:p w14:paraId="04995C5A" w14:textId="77777777" w:rsidR="008E4486" w:rsidRDefault="008E4486" w:rsidP="008E4486">
      <w:pPr>
        <w:pStyle w:val="PL"/>
      </w:pPr>
      <w:r>
        <w:t xml:space="preserve">    SnpnId:</w:t>
      </w:r>
    </w:p>
    <w:p w14:paraId="0A78A11F" w14:textId="77777777" w:rsidR="008E4486" w:rsidRDefault="008E4486" w:rsidP="008E4486">
      <w:pPr>
        <w:pStyle w:val="PL"/>
      </w:pPr>
      <w:r>
        <w:t xml:space="preserve">      type: object</w:t>
      </w:r>
    </w:p>
    <w:p w14:paraId="50C9CD1F" w14:textId="77777777" w:rsidR="008E4486" w:rsidRDefault="008E4486" w:rsidP="008E4486">
      <w:pPr>
        <w:pStyle w:val="PL"/>
      </w:pPr>
      <w:r>
        <w:t xml:space="preserve">      properties:</w:t>
      </w:r>
    </w:p>
    <w:p w14:paraId="68CEF434" w14:textId="77777777" w:rsidR="008E4486" w:rsidRDefault="008E4486" w:rsidP="008E4486">
      <w:pPr>
        <w:pStyle w:val="PL"/>
      </w:pPr>
      <w:r>
        <w:t xml:space="preserve">        mcc:</w:t>
      </w:r>
    </w:p>
    <w:p w14:paraId="667B55D7" w14:textId="77777777" w:rsidR="008E4486" w:rsidRDefault="008E4486" w:rsidP="008E4486">
      <w:pPr>
        <w:pStyle w:val="PL"/>
      </w:pPr>
      <w:r>
        <w:t xml:space="preserve">          $ref: 'TS28623_ComDefs.yaml#/components/schemas/Mcc'</w:t>
      </w:r>
    </w:p>
    <w:p w14:paraId="249908FA" w14:textId="77777777" w:rsidR="008E4486" w:rsidRDefault="008E4486" w:rsidP="008E4486">
      <w:pPr>
        <w:pStyle w:val="PL"/>
      </w:pPr>
      <w:r>
        <w:t xml:space="preserve">        mnc:</w:t>
      </w:r>
    </w:p>
    <w:p w14:paraId="1DFA1991" w14:textId="77777777" w:rsidR="008E4486" w:rsidRDefault="008E4486" w:rsidP="008E4486">
      <w:pPr>
        <w:pStyle w:val="PL"/>
      </w:pPr>
      <w:r>
        <w:t xml:space="preserve">          $ref: 'TS28623_ComDefs.yaml#/components/schemas/Mnc'</w:t>
      </w:r>
    </w:p>
    <w:p w14:paraId="1EB392BD" w14:textId="77777777" w:rsidR="008E4486" w:rsidRDefault="008E4486" w:rsidP="008E4486">
      <w:pPr>
        <w:pStyle w:val="PL"/>
      </w:pPr>
      <w:r>
        <w:t xml:space="preserve">        nid:</w:t>
      </w:r>
    </w:p>
    <w:p w14:paraId="6A1125F0" w14:textId="77777777" w:rsidR="008E4486" w:rsidRDefault="008E4486" w:rsidP="008E4486">
      <w:pPr>
        <w:pStyle w:val="PL"/>
      </w:pPr>
      <w:r>
        <w:t xml:space="preserve">          type: string</w:t>
      </w:r>
    </w:p>
    <w:p w14:paraId="2EE95AC1" w14:textId="77777777" w:rsidR="008E4486" w:rsidRDefault="008E4486" w:rsidP="008E4486">
      <w:pPr>
        <w:pStyle w:val="PL"/>
      </w:pPr>
      <w:r>
        <w:t xml:space="preserve">    SnpnInfo:</w:t>
      </w:r>
    </w:p>
    <w:p w14:paraId="494B6D89" w14:textId="77777777" w:rsidR="008E4486" w:rsidRDefault="008E4486" w:rsidP="008E4486">
      <w:pPr>
        <w:pStyle w:val="PL"/>
      </w:pPr>
      <w:r>
        <w:t xml:space="preserve">      type: object</w:t>
      </w:r>
    </w:p>
    <w:p w14:paraId="6DB60F49" w14:textId="77777777" w:rsidR="008E4486" w:rsidRDefault="008E4486" w:rsidP="008E4486">
      <w:pPr>
        <w:pStyle w:val="PL"/>
      </w:pPr>
      <w:r>
        <w:t xml:space="preserve">      properties:</w:t>
      </w:r>
    </w:p>
    <w:p w14:paraId="7C7560A5" w14:textId="77777777" w:rsidR="008E4486" w:rsidRDefault="008E4486" w:rsidP="008E4486">
      <w:pPr>
        <w:pStyle w:val="PL"/>
      </w:pPr>
      <w:r>
        <w:t xml:space="preserve">        snpnId:</w:t>
      </w:r>
    </w:p>
    <w:p w14:paraId="3E09A755" w14:textId="77777777" w:rsidR="008E4486" w:rsidRDefault="008E4486" w:rsidP="008E4486">
      <w:pPr>
        <w:pStyle w:val="PL"/>
      </w:pPr>
      <w:r>
        <w:t xml:space="preserve">          $ref: '#/components/schemas/SnpnId'</w:t>
      </w:r>
    </w:p>
    <w:p w14:paraId="1365386E" w14:textId="77777777" w:rsidR="008E4486" w:rsidRDefault="008E4486" w:rsidP="008E4486">
      <w:pPr>
        <w:pStyle w:val="PL"/>
      </w:pPr>
      <w:r>
        <w:t xml:space="preserve">        snssai:</w:t>
      </w:r>
    </w:p>
    <w:p w14:paraId="2D32918E" w14:textId="77777777" w:rsidR="008E4486" w:rsidRDefault="008E4486" w:rsidP="008E4486">
      <w:pPr>
        <w:pStyle w:val="PL"/>
      </w:pPr>
      <w:r>
        <w:t xml:space="preserve">          $ref: 'TS28541_NrNrm.yaml#/components/schemas/Snssai'</w:t>
      </w:r>
    </w:p>
    <w:p w14:paraId="0806B3E7" w14:textId="77777777" w:rsidR="008E4486" w:rsidRDefault="008E4486" w:rsidP="008E4486">
      <w:pPr>
        <w:pStyle w:val="PL"/>
      </w:pPr>
      <w:r>
        <w:t xml:space="preserve">    TaiList:</w:t>
      </w:r>
    </w:p>
    <w:p w14:paraId="04306B0E" w14:textId="77777777" w:rsidR="008E4486" w:rsidRDefault="008E4486" w:rsidP="008E4486">
      <w:pPr>
        <w:pStyle w:val="PL"/>
      </w:pPr>
      <w:r>
        <w:t xml:space="preserve">      type: array</w:t>
      </w:r>
    </w:p>
    <w:p w14:paraId="5087AC29" w14:textId="77777777" w:rsidR="008E4486" w:rsidRDefault="008E4486" w:rsidP="008E4486">
      <w:pPr>
        <w:pStyle w:val="PL"/>
      </w:pPr>
      <w:r>
        <w:t xml:space="preserve">      items:</w:t>
      </w:r>
    </w:p>
    <w:p w14:paraId="7FE483F2" w14:textId="77777777" w:rsidR="008E4486" w:rsidRDefault="008E4486" w:rsidP="008E4486">
      <w:pPr>
        <w:pStyle w:val="PL"/>
      </w:pPr>
      <w:r>
        <w:t xml:space="preserve">        $ref: 'TS28541_NrNrm.yaml#/components/schemas/Tai' </w:t>
      </w:r>
    </w:p>
    <w:p w14:paraId="7CA6E00F" w14:textId="77777777" w:rsidR="008E4486" w:rsidRDefault="008E4486" w:rsidP="008E4486">
      <w:pPr>
        <w:pStyle w:val="PL"/>
      </w:pPr>
      <w:r>
        <w:t xml:space="preserve">    SupiRange:</w:t>
      </w:r>
    </w:p>
    <w:p w14:paraId="28EE971D" w14:textId="77777777" w:rsidR="008E4486" w:rsidRDefault="008E4486" w:rsidP="008E4486">
      <w:pPr>
        <w:pStyle w:val="PL"/>
      </w:pPr>
      <w:r>
        <w:t xml:space="preserve">      type: object</w:t>
      </w:r>
    </w:p>
    <w:p w14:paraId="6427EA28" w14:textId="77777777" w:rsidR="008E4486" w:rsidRDefault="008E4486" w:rsidP="008E4486">
      <w:pPr>
        <w:pStyle w:val="PL"/>
      </w:pPr>
      <w:r>
        <w:t xml:space="preserve">      properties:</w:t>
      </w:r>
    </w:p>
    <w:p w14:paraId="6A4EEA54" w14:textId="77777777" w:rsidR="008E4486" w:rsidRDefault="008E4486" w:rsidP="008E4486">
      <w:pPr>
        <w:pStyle w:val="PL"/>
      </w:pPr>
      <w:r>
        <w:t xml:space="preserve">        start:</w:t>
      </w:r>
    </w:p>
    <w:p w14:paraId="708084A2" w14:textId="77777777" w:rsidR="008E4486" w:rsidRDefault="008E4486" w:rsidP="008E4486">
      <w:pPr>
        <w:pStyle w:val="PL"/>
      </w:pPr>
      <w:r>
        <w:t xml:space="preserve">          type: string</w:t>
      </w:r>
    </w:p>
    <w:p w14:paraId="0D6D3F2E" w14:textId="77777777" w:rsidR="008E4486" w:rsidRDefault="008E4486" w:rsidP="008E4486">
      <w:pPr>
        <w:pStyle w:val="PL"/>
      </w:pPr>
      <w:r>
        <w:t xml:space="preserve">        end:</w:t>
      </w:r>
    </w:p>
    <w:p w14:paraId="331D72CC" w14:textId="77777777" w:rsidR="008E4486" w:rsidRDefault="008E4486" w:rsidP="008E4486">
      <w:pPr>
        <w:pStyle w:val="PL"/>
      </w:pPr>
      <w:r>
        <w:t xml:space="preserve">          type: string</w:t>
      </w:r>
    </w:p>
    <w:p w14:paraId="0BC9C099" w14:textId="77777777" w:rsidR="008E4486" w:rsidRDefault="008E4486" w:rsidP="008E4486">
      <w:pPr>
        <w:pStyle w:val="PL"/>
      </w:pPr>
      <w:r>
        <w:t xml:space="preserve">        pattern:</w:t>
      </w:r>
    </w:p>
    <w:p w14:paraId="55EE61CE" w14:textId="77777777" w:rsidR="008E4486" w:rsidRDefault="008E4486" w:rsidP="008E4486">
      <w:pPr>
        <w:pStyle w:val="PL"/>
      </w:pPr>
      <w:r>
        <w:t xml:space="preserve">          type: string</w:t>
      </w:r>
    </w:p>
    <w:p w14:paraId="352B0CD4" w14:textId="77777777" w:rsidR="008E4486" w:rsidRDefault="008E4486" w:rsidP="008E4486">
      <w:pPr>
        <w:pStyle w:val="PL"/>
      </w:pPr>
      <w:r>
        <w:t xml:space="preserve">    IdentityRange:</w:t>
      </w:r>
    </w:p>
    <w:p w14:paraId="4F97F78F" w14:textId="77777777" w:rsidR="008E4486" w:rsidRDefault="008E4486" w:rsidP="008E4486">
      <w:pPr>
        <w:pStyle w:val="PL"/>
      </w:pPr>
      <w:r>
        <w:t xml:space="preserve">      type: object</w:t>
      </w:r>
    </w:p>
    <w:p w14:paraId="1400FAEC" w14:textId="77777777" w:rsidR="008E4486" w:rsidRDefault="008E4486" w:rsidP="008E4486">
      <w:pPr>
        <w:pStyle w:val="PL"/>
      </w:pPr>
      <w:r>
        <w:t xml:space="preserve">      properties:</w:t>
      </w:r>
    </w:p>
    <w:p w14:paraId="04A6FEA3" w14:textId="77777777" w:rsidR="008E4486" w:rsidRDefault="008E4486" w:rsidP="008E4486">
      <w:pPr>
        <w:pStyle w:val="PL"/>
      </w:pPr>
      <w:r>
        <w:t xml:space="preserve">        start:</w:t>
      </w:r>
    </w:p>
    <w:p w14:paraId="158370F5" w14:textId="77777777" w:rsidR="008E4486" w:rsidRDefault="008E4486" w:rsidP="008E4486">
      <w:pPr>
        <w:pStyle w:val="PL"/>
      </w:pPr>
      <w:r>
        <w:t xml:space="preserve">          type: string</w:t>
      </w:r>
    </w:p>
    <w:p w14:paraId="6E913441" w14:textId="77777777" w:rsidR="008E4486" w:rsidRDefault="008E4486" w:rsidP="008E4486">
      <w:pPr>
        <w:pStyle w:val="PL"/>
      </w:pPr>
      <w:r>
        <w:t xml:space="preserve">        end:</w:t>
      </w:r>
    </w:p>
    <w:p w14:paraId="538E85DE" w14:textId="77777777" w:rsidR="008E4486" w:rsidRDefault="008E4486" w:rsidP="008E4486">
      <w:pPr>
        <w:pStyle w:val="PL"/>
      </w:pPr>
      <w:r>
        <w:t xml:space="preserve">          type: string</w:t>
      </w:r>
    </w:p>
    <w:p w14:paraId="1DB270FD" w14:textId="77777777" w:rsidR="008E4486" w:rsidRDefault="008E4486" w:rsidP="008E4486">
      <w:pPr>
        <w:pStyle w:val="PL"/>
      </w:pPr>
      <w:r>
        <w:t xml:space="preserve">        pattern:</w:t>
      </w:r>
    </w:p>
    <w:p w14:paraId="61A55D7E" w14:textId="77777777" w:rsidR="008E4486" w:rsidRDefault="008E4486" w:rsidP="008E4486">
      <w:pPr>
        <w:pStyle w:val="PL"/>
      </w:pPr>
      <w:r>
        <w:t xml:space="preserve">          type: string</w:t>
      </w:r>
    </w:p>
    <w:p w14:paraId="2000A4D5" w14:textId="77777777" w:rsidR="008E4486" w:rsidRDefault="008E4486" w:rsidP="008E4486">
      <w:pPr>
        <w:pStyle w:val="PL"/>
      </w:pPr>
      <w:r>
        <w:t xml:space="preserve">    ProseCapability:</w:t>
      </w:r>
    </w:p>
    <w:p w14:paraId="53C05519" w14:textId="77777777" w:rsidR="008E4486" w:rsidRDefault="008E4486" w:rsidP="008E4486">
      <w:pPr>
        <w:pStyle w:val="PL"/>
      </w:pPr>
      <w:r>
        <w:t xml:space="preserve">      type: object</w:t>
      </w:r>
    </w:p>
    <w:p w14:paraId="148D7222" w14:textId="77777777" w:rsidR="008E4486" w:rsidRDefault="008E4486" w:rsidP="008E4486">
      <w:pPr>
        <w:pStyle w:val="PL"/>
      </w:pPr>
      <w:r>
        <w:t xml:space="preserve">      properties:</w:t>
      </w:r>
    </w:p>
    <w:p w14:paraId="116031DC" w14:textId="77777777" w:rsidR="008E4486" w:rsidRDefault="008E4486" w:rsidP="008E4486">
      <w:pPr>
        <w:pStyle w:val="PL"/>
      </w:pPr>
      <w:r>
        <w:t xml:space="preserve">        proseDirectDiscovey:</w:t>
      </w:r>
    </w:p>
    <w:p w14:paraId="32657E8B" w14:textId="77777777" w:rsidR="008E4486" w:rsidRDefault="008E4486" w:rsidP="008E4486">
      <w:pPr>
        <w:pStyle w:val="PL"/>
      </w:pPr>
      <w:r>
        <w:t xml:space="preserve">          type: boolean</w:t>
      </w:r>
    </w:p>
    <w:p w14:paraId="7AB4681E" w14:textId="77777777" w:rsidR="008E4486" w:rsidRDefault="008E4486" w:rsidP="008E4486">
      <w:pPr>
        <w:pStyle w:val="PL"/>
      </w:pPr>
      <w:r>
        <w:t xml:space="preserve">        proseDirectCommunication:</w:t>
      </w:r>
    </w:p>
    <w:p w14:paraId="760B4DFE" w14:textId="77777777" w:rsidR="008E4486" w:rsidRDefault="008E4486" w:rsidP="008E4486">
      <w:pPr>
        <w:pStyle w:val="PL"/>
      </w:pPr>
      <w:r>
        <w:t xml:space="preserve">          type: boolean</w:t>
      </w:r>
    </w:p>
    <w:p w14:paraId="2ABBF64C" w14:textId="77777777" w:rsidR="008E4486" w:rsidRDefault="008E4486" w:rsidP="008E4486">
      <w:pPr>
        <w:pStyle w:val="PL"/>
      </w:pPr>
      <w:r>
        <w:t xml:space="preserve">        proseL2UetoNetworkRelay:</w:t>
      </w:r>
    </w:p>
    <w:p w14:paraId="07E4802E" w14:textId="77777777" w:rsidR="008E4486" w:rsidRDefault="008E4486" w:rsidP="008E4486">
      <w:pPr>
        <w:pStyle w:val="PL"/>
      </w:pPr>
      <w:r>
        <w:t xml:space="preserve">          type: boolean</w:t>
      </w:r>
    </w:p>
    <w:p w14:paraId="64160B86" w14:textId="77777777" w:rsidR="008E4486" w:rsidRDefault="008E4486" w:rsidP="008E4486">
      <w:pPr>
        <w:pStyle w:val="PL"/>
      </w:pPr>
      <w:r>
        <w:t xml:space="preserve">        proseL3UetoNetworkRelay:</w:t>
      </w:r>
    </w:p>
    <w:p w14:paraId="3CC4F0F7" w14:textId="77777777" w:rsidR="008E4486" w:rsidRDefault="008E4486" w:rsidP="008E4486">
      <w:pPr>
        <w:pStyle w:val="PL"/>
      </w:pPr>
      <w:r>
        <w:t xml:space="preserve">          type: boolean</w:t>
      </w:r>
    </w:p>
    <w:p w14:paraId="6A5D1309" w14:textId="77777777" w:rsidR="008E4486" w:rsidRDefault="008E4486" w:rsidP="008E4486">
      <w:pPr>
        <w:pStyle w:val="PL"/>
      </w:pPr>
      <w:r>
        <w:t xml:space="preserve">        proseL2RemoteUe:</w:t>
      </w:r>
    </w:p>
    <w:p w14:paraId="0FB04246" w14:textId="77777777" w:rsidR="008E4486" w:rsidRDefault="008E4486" w:rsidP="008E4486">
      <w:pPr>
        <w:pStyle w:val="PL"/>
      </w:pPr>
      <w:r>
        <w:t xml:space="preserve">          type: boolean</w:t>
      </w:r>
    </w:p>
    <w:p w14:paraId="77EB3086" w14:textId="77777777" w:rsidR="008E4486" w:rsidRDefault="008E4486" w:rsidP="008E4486">
      <w:pPr>
        <w:pStyle w:val="PL"/>
      </w:pPr>
      <w:r>
        <w:t xml:space="preserve">        proseL3RemoteUe:</w:t>
      </w:r>
    </w:p>
    <w:p w14:paraId="14B16E42" w14:textId="77777777" w:rsidR="008E4486" w:rsidRDefault="008E4486" w:rsidP="008E4486">
      <w:pPr>
        <w:pStyle w:val="PL"/>
      </w:pPr>
      <w:r>
        <w:t xml:space="preserve">          type: boolean</w:t>
      </w:r>
    </w:p>
    <w:p w14:paraId="75DF8AE7" w14:textId="77777777" w:rsidR="008E4486" w:rsidRDefault="008E4486" w:rsidP="008E4486">
      <w:pPr>
        <w:pStyle w:val="PL"/>
      </w:pPr>
      <w:r>
        <w:t xml:space="preserve">    V2xCapability:</w:t>
      </w:r>
    </w:p>
    <w:p w14:paraId="1BE0B136" w14:textId="77777777" w:rsidR="008E4486" w:rsidRDefault="008E4486" w:rsidP="008E4486">
      <w:pPr>
        <w:pStyle w:val="PL"/>
      </w:pPr>
      <w:r>
        <w:t xml:space="preserve">      type: object</w:t>
      </w:r>
    </w:p>
    <w:p w14:paraId="15FB30AC" w14:textId="77777777" w:rsidR="008E4486" w:rsidRDefault="008E4486" w:rsidP="008E4486">
      <w:pPr>
        <w:pStyle w:val="PL"/>
      </w:pPr>
      <w:r>
        <w:t xml:space="preserve">      properties:</w:t>
      </w:r>
    </w:p>
    <w:p w14:paraId="6086F7F8" w14:textId="77777777" w:rsidR="008E4486" w:rsidRDefault="008E4486" w:rsidP="008E4486">
      <w:pPr>
        <w:pStyle w:val="PL"/>
      </w:pPr>
      <w:r>
        <w:t xml:space="preserve">        lteV2x:</w:t>
      </w:r>
    </w:p>
    <w:p w14:paraId="34E3DBDB" w14:textId="77777777" w:rsidR="008E4486" w:rsidRDefault="008E4486" w:rsidP="008E4486">
      <w:pPr>
        <w:pStyle w:val="PL"/>
      </w:pPr>
      <w:r>
        <w:t xml:space="preserve">          type: boolean</w:t>
      </w:r>
    </w:p>
    <w:p w14:paraId="24763694" w14:textId="77777777" w:rsidR="008E4486" w:rsidRDefault="008E4486" w:rsidP="008E4486">
      <w:pPr>
        <w:pStyle w:val="PL"/>
      </w:pPr>
      <w:r>
        <w:t xml:space="preserve">        nrV2x:</w:t>
      </w:r>
    </w:p>
    <w:p w14:paraId="66189352" w14:textId="77777777" w:rsidR="008E4486" w:rsidRDefault="008E4486" w:rsidP="008E4486">
      <w:pPr>
        <w:pStyle w:val="PL"/>
      </w:pPr>
      <w:r>
        <w:t xml:space="preserve">          type: boolean</w:t>
      </w:r>
    </w:p>
    <w:p w14:paraId="57D89C89" w14:textId="77777777" w:rsidR="008E4486" w:rsidRDefault="008E4486" w:rsidP="008E4486">
      <w:pPr>
        <w:pStyle w:val="PL"/>
      </w:pPr>
      <w:r>
        <w:t xml:space="preserve">    InternalGroupIdRange:</w:t>
      </w:r>
    </w:p>
    <w:p w14:paraId="2BFA1541" w14:textId="77777777" w:rsidR="008E4486" w:rsidRDefault="008E4486" w:rsidP="008E4486">
      <w:pPr>
        <w:pStyle w:val="PL"/>
      </w:pPr>
      <w:r>
        <w:t xml:space="preserve">      type: object</w:t>
      </w:r>
    </w:p>
    <w:p w14:paraId="340E1E27" w14:textId="77777777" w:rsidR="008E4486" w:rsidRDefault="008E4486" w:rsidP="008E4486">
      <w:pPr>
        <w:pStyle w:val="PL"/>
      </w:pPr>
      <w:r>
        <w:t xml:space="preserve">      properties:</w:t>
      </w:r>
    </w:p>
    <w:p w14:paraId="1CA79935" w14:textId="77777777" w:rsidR="008E4486" w:rsidRDefault="008E4486" w:rsidP="008E4486">
      <w:pPr>
        <w:pStyle w:val="PL"/>
      </w:pPr>
      <w:r>
        <w:t xml:space="preserve">        start:</w:t>
      </w:r>
    </w:p>
    <w:p w14:paraId="64AD5454" w14:textId="77777777" w:rsidR="008E4486" w:rsidRDefault="008E4486" w:rsidP="008E4486">
      <w:pPr>
        <w:pStyle w:val="PL"/>
      </w:pPr>
      <w:r>
        <w:t xml:space="preserve">          type: string</w:t>
      </w:r>
    </w:p>
    <w:p w14:paraId="6888FEB1" w14:textId="77777777" w:rsidR="008E4486" w:rsidRDefault="008E4486" w:rsidP="008E4486">
      <w:pPr>
        <w:pStyle w:val="PL"/>
      </w:pPr>
      <w:r>
        <w:t xml:space="preserve">        end:</w:t>
      </w:r>
    </w:p>
    <w:p w14:paraId="6A9FC6E2" w14:textId="77777777" w:rsidR="008E4486" w:rsidRDefault="008E4486" w:rsidP="008E4486">
      <w:pPr>
        <w:pStyle w:val="PL"/>
      </w:pPr>
      <w:r>
        <w:t xml:space="preserve">          type: string</w:t>
      </w:r>
    </w:p>
    <w:p w14:paraId="0E9DAC3D" w14:textId="77777777" w:rsidR="008E4486" w:rsidRDefault="008E4486" w:rsidP="008E4486">
      <w:pPr>
        <w:pStyle w:val="PL"/>
      </w:pPr>
      <w:r>
        <w:t xml:space="preserve">        pattern:</w:t>
      </w:r>
    </w:p>
    <w:p w14:paraId="51E5555C" w14:textId="77777777" w:rsidR="008E4486" w:rsidRDefault="008E4486" w:rsidP="008E4486">
      <w:pPr>
        <w:pStyle w:val="PL"/>
      </w:pPr>
      <w:r>
        <w:t xml:space="preserve">          type: string</w:t>
      </w:r>
    </w:p>
    <w:p w14:paraId="660882E9" w14:textId="77777777" w:rsidR="008E4486" w:rsidRDefault="008E4486" w:rsidP="008E4486">
      <w:pPr>
        <w:pStyle w:val="PL"/>
      </w:pPr>
      <w:r>
        <w:t xml:space="preserve">    SuciInfo:</w:t>
      </w:r>
    </w:p>
    <w:p w14:paraId="6F931256" w14:textId="77777777" w:rsidR="008E4486" w:rsidRDefault="008E4486" w:rsidP="008E4486">
      <w:pPr>
        <w:pStyle w:val="PL"/>
      </w:pPr>
      <w:r>
        <w:t xml:space="preserve">      type: object</w:t>
      </w:r>
    </w:p>
    <w:p w14:paraId="78336A72" w14:textId="77777777" w:rsidR="008E4486" w:rsidRDefault="008E4486" w:rsidP="008E4486">
      <w:pPr>
        <w:pStyle w:val="PL"/>
      </w:pPr>
      <w:r>
        <w:t xml:space="preserve">      properties:</w:t>
      </w:r>
    </w:p>
    <w:p w14:paraId="67878555" w14:textId="77777777" w:rsidR="008E4486" w:rsidRDefault="008E4486" w:rsidP="008E4486">
      <w:pPr>
        <w:pStyle w:val="PL"/>
      </w:pPr>
      <w:r>
        <w:t xml:space="preserve">        routingInds: </w:t>
      </w:r>
    </w:p>
    <w:p w14:paraId="5512F9B3" w14:textId="77777777" w:rsidR="008E4486" w:rsidRDefault="008E4486" w:rsidP="008E4486">
      <w:pPr>
        <w:pStyle w:val="PL"/>
      </w:pPr>
      <w:r>
        <w:t xml:space="preserve">          type: array</w:t>
      </w:r>
    </w:p>
    <w:p w14:paraId="5402307A" w14:textId="77777777" w:rsidR="008E4486" w:rsidRDefault="008E4486" w:rsidP="008E4486">
      <w:pPr>
        <w:pStyle w:val="PL"/>
      </w:pPr>
      <w:r>
        <w:t xml:space="preserve">          items:</w:t>
      </w:r>
    </w:p>
    <w:p w14:paraId="730A9A19" w14:textId="77777777" w:rsidR="008E4486" w:rsidRDefault="008E4486" w:rsidP="008E4486">
      <w:pPr>
        <w:pStyle w:val="PL"/>
      </w:pPr>
      <w:r>
        <w:t xml:space="preserve">            type: string</w:t>
      </w:r>
    </w:p>
    <w:p w14:paraId="78C6B2DB" w14:textId="77777777" w:rsidR="008E4486" w:rsidRDefault="008E4486" w:rsidP="008E4486">
      <w:pPr>
        <w:pStyle w:val="PL"/>
      </w:pPr>
      <w:r>
        <w:t xml:space="preserve">        hNwPubKeyIds:</w:t>
      </w:r>
    </w:p>
    <w:p w14:paraId="79C86C79" w14:textId="77777777" w:rsidR="008E4486" w:rsidRDefault="008E4486" w:rsidP="008E4486">
      <w:pPr>
        <w:pStyle w:val="PL"/>
      </w:pPr>
      <w:r>
        <w:t xml:space="preserve">          type: array</w:t>
      </w:r>
    </w:p>
    <w:p w14:paraId="18F653F9" w14:textId="77777777" w:rsidR="008E4486" w:rsidRDefault="008E4486" w:rsidP="008E4486">
      <w:pPr>
        <w:pStyle w:val="PL"/>
      </w:pPr>
      <w:r>
        <w:t xml:space="preserve">          items:</w:t>
      </w:r>
    </w:p>
    <w:p w14:paraId="3D002E3B" w14:textId="77777777" w:rsidR="008E4486" w:rsidRDefault="008E4486" w:rsidP="008E4486">
      <w:pPr>
        <w:pStyle w:val="PL"/>
      </w:pPr>
      <w:r>
        <w:t xml:space="preserve">            type: integer</w:t>
      </w:r>
    </w:p>
    <w:p w14:paraId="4AFA5ECE" w14:textId="77777777" w:rsidR="008E4486" w:rsidRDefault="008E4486" w:rsidP="008E4486">
      <w:pPr>
        <w:pStyle w:val="PL"/>
      </w:pPr>
      <w:r>
        <w:t xml:space="preserve">    SuciInfoList:</w:t>
      </w:r>
    </w:p>
    <w:p w14:paraId="0213E8B8" w14:textId="77777777" w:rsidR="008E4486" w:rsidRDefault="008E4486" w:rsidP="008E4486">
      <w:pPr>
        <w:pStyle w:val="PL"/>
      </w:pPr>
      <w:r>
        <w:t xml:space="preserve">      type: array</w:t>
      </w:r>
    </w:p>
    <w:p w14:paraId="50D39330" w14:textId="77777777" w:rsidR="008E4486" w:rsidRDefault="008E4486" w:rsidP="008E4486">
      <w:pPr>
        <w:pStyle w:val="PL"/>
      </w:pPr>
      <w:r>
        <w:t xml:space="preserve">      items:</w:t>
      </w:r>
    </w:p>
    <w:p w14:paraId="5FC2890E" w14:textId="77777777" w:rsidR="008E4486" w:rsidRDefault="008E4486" w:rsidP="008E4486">
      <w:pPr>
        <w:pStyle w:val="PL"/>
      </w:pPr>
      <w:r>
        <w:t xml:space="preserve">        $ref: '#/components/schemas/SuciInfo' </w:t>
      </w:r>
    </w:p>
    <w:p w14:paraId="4510CF27" w14:textId="77777777" w:rsidR="008E4486" w:rsidRDefault="008E4486" w:rsidP="008E4486">
      <w:pPr>
        <w:pStyle w:val="PL"/>
      </w:pPr>
      <w:r>
        <w:t xml:space="preserve">    SharedDataIdRange:</w:t>
      </w:r>
    </w:p>
    <w:p w14:paraId="30E7E8AE" w14:textId="77777777" w:rsidR="008E4486" w:rsidRDefault="008E4486" w:rsidP="008E4486">
      <w:pPr>
        <w:pStyle w:val="PL"/>
      </w:pPr>
      <w:r>
        <w:t xml:space="preserve">      type: object</w:t>
      </w:r>
    </w:p>
    <w:p w14:paraId="4BD62910" w14:textId="77777777" w:rsidR="008E4486" w:rsidRDefault="008E4486" w:rsidP="008E4486">
      <w:pPr>
        <w:pStyle w:val="PL"/>
      </w:pPr>
      <w:r>
        <w:t xml:space="preserve">      properties:</w:t>
      </w:r>
    </w:p>
    <w:p w14:paraId="71F21A15" w14:textId="77777777" w:rsidR="008E4486" w:rsidRDefault="008E4486" w:rsidP="008E4486">
      <w:pPr>
        <w:pStyle w:val="PL"/>
      </w:pPr>
      <w:r>
        <w:t xml:space="preserve">        pattern:</w:t>
      </w:r>
    </w:p>
    <w:p w14:paraId="6FDF9E92" w14:textId="77777777" w:rsidR="008E4486" w:rsidRDefault="008E4486" w:rsidP="008E4486">
      <w:pPr>
        <w:pStyle w:val="PL"/>
      </w:pPr>
      <w:r>
        <w:t xml:space="preserve">          type: string</w:t>
      </w:r>
    </w:p>
    <w:p w14:paraId="70D34C7C" w14:textId="77777777" w:rsidR="008E4486" w:rsidRDefault="008E4486" w:rsidP="008E4486">
      <w:pPr>
        <w:pStyle w:val="PL"/>
      </w:pPr>
      <w:r>
        <w:t xml:space="preserve">    SupiRangeList:</w:t>
      </w:r>
    </w:p>
    <w:p w14:paraId="752A1E37" w14:textId="77777777" w:rsidR="008E4486" w:rsidRDefault="008E4486" w:rsidP="008E4486">
      <w:pPr>
        <w:pStyle w:val="PL"/>
      </w:pPr>
      <w:r>
        <w:t xml:space="preserve">      type: array</w:t>
      </w:r>
    </w:p>
    <w:p w14:paraId="6BD616D8" w14:textId="77777777" w:rsidR="008E4486" w:rsidRDefault="008E4486" w:rsidP="008E4486">
      <w:pPr>
        <w:pStyle w:val="PL"/>
      </w:pPr>
      <w:r>
        <w:t xml:space="preserve">      items:</w:t>
      </w:r>
    </w:p>
    <w:p w14:paraId="0F3747D8" w14:textId="77777777" w:rsidR="008E4486" w:rsidRDefault="008E4486" w:rsidP="008E4486">
      <w:pPr>
        <w:pStyle w:val="PL"/>
      </w:pPr>
      <w:r>
        <w:t xml:space="preserve">        $ref: '#/components/schemas/SupiRange'</w:t>
      </w:r>
    </w:p>
    <w:p w14:paraId="56CBE82F" w14:textId="77777777" w:rsidR="008E4486" w:rsidRDefault="008E4486" w:rsidP="008E4486">
      <w:pPr>
        <w:pStyle w:val="PL"/>
      </w:pPr>
      <w:r>
        <w:t xml:space="preserve">    IdentityRangeList:</w:t>
      </w:r>
    </w:p>
    <w:p w14:paraId="67972E2F" w14:textId="77777777" w:rsidR="008E4486" w:rsidRDefault="008E4486" w:rsidP="008E4486">
      <w:pPr>
        <w:pStyle w:val="PL"/>
      </w:pPr>
      <w:r>
        <w:t xml:space="preserve">      type: array</w:t>
      </w:r>
    </w:p>
    <w:p w14:paraId="2DD3BC7C" w14:textId="77777777" w:rsidR="008E4486" w:rsidRDefault="008E4486" w:rsidP="008E4486">
      <w:pPr>
        <w:pStyle w:val="PL"/>
      </w:pPr>
      <w:r>
        <w:t xml:space="preserve">      items:</w:t>
      </w:r>
    </w:p>
    <w:p w14:paraId="2EF29ABE" w14:textId="77777777" w:rsidR="008E4486" w:rsidRDefault="008E4486" w:rsidP="008E4486">
      <w:pPr>
        <w:pStyle w:val="PL"/>
      </w:pPr>
      <w:r>
        <w:t xml:space="preserve">        $ref: '#/components/schemas/IdentityRange'</w:t>
      </w:r>
    </w:p>
    <w:p w14:paraId="2C273F9E" w14:textId="77777777" w:rsidR="008E4486" w:rsidRDefault="008E4486" w:rsidP="008E4486">
      <w:pPr>
        <w:pStyle w:val="PL"/>
      </w:pPr>
      <w:r>
        <w:t xml:space="preserve">    InternalGroupIdRangeList:</w:t>
      </w:r>
    </w:p>
    <w:p w14:paraId="78C06D02" w14:textId="77777777" w:rsidR="008E4486" w:rsidRDefault="008E4486" w:rsidP="008E4486">
      <w:pPr>
        <w:pStyle w:val="PL"/>
      </w:pPr>
      <w:r>
        <w:t xml:space="preserve">      type: array</w:t>
      </w:r>
    </w:p>
    <w:p w14:paraId="0922D30D" w14:textId="77777777" w:rsidR="008E4486" w:rsidRDefault="008E4486" w:rsidP="008E4486">
      <w:pPr>
        <w:pStyle w:val="PL"/>
      </w:pPr>
      <w:r>
        <w:t xml:space="preserve">      items:</w:t>
      </w:r>
    </w:p>
    <w:p w14:paraId="18074DCD" w14:textId="77777777" w:rsidR="008E4486" w:rsidRDefault="008E4486" w:rsidP="008E4486">
      <w:pPr>
        <w:pStyle w:val="PL"/>
      </w:pPr>
      <w:r>
        <w:t xml:space="preserve">        $ref: '#/components/schemas/InternalGroupIdRange'</w:t>
      </w:r>
    </w:p>
    <w:p w14:paraId="6B406E2A" w14:textId="77777777" w:rsidR="008E4486" w:rsidRDefault="008E4486" w:rsidP="008E4486">
      <w:pPr>
        <w:pStyle w:val="PL"/>
      </w:pPr>
      <w:r>
        <w:t xml:space="preserve">    SupportedDataSetList:</w:t>
      </w:r>
    </w:p>
    <w:p w14:paraId="21CF200B" w14:textId="77777777" w:rsidR="008E4486" w:rsidRDefault="008E4486" w:rsidP="008E4486">
      <w:pPr>
        <w:pStyle w:val="PL"/>
      </w:pPr>
      <w:r>
        <w:t xml:space="preserve">      type: array</w:t>
      </w:r>
    </w:p>
    <w:p w14:paraId="220D174C" w14:textId="77777777" w:rsidR="008E4486" w:rsidRDefault="008E4486" w:rsidP="008E4486">
      <w:pPr>
        <w:pStyle w:val="PL"/>
      </w:pPr>
      <w:r>
        <w:t xml:space="preserve">      items:</w:t>
      </w:r>
    </w:p>
    <w:p w14:paraId="6B437528" w14:textId="77777777" w:rsidR="008E4486" w:rsidRDefault="008E4486" w:rsidP="008E4486">
      <w:pPr>
        <w:pStyle w:val="PL"/>
      </w:pPr>
      <w:r>
        <w:t xml:space="preserve">        $ref: '#/components/schemas/SupportedDataSet'</w:t>
      </w:r>
    </w:p>
    <w:p w14:paraId="15F2625D" w14:textId="77777777" w:rsidR="008E4486" w:rsidRDefault="008E4486" w:rsidP="008E4486">
      <w:pPr>
        <w:pStyle w:val="PL"/>
      </w:pPr>
      <w:r>
        <w:t xml:space="preserve">    SharedDataIdRangeList:</w:t>
      </w:r>
    </w:p>
    <w:p w14:paraId="0EB453BE" w14:textId="77777777" w:rsidR="008E4486" w:rsidRDefault="008E4486" w:rsidP="008E4486">
      <w:pPr>
        <w:pStyle w:val="PL"/>
      </w:pPr>
      <w:r>
        <w:t xml:space="preserve">      type: array</w:t>
      </w:r>
    </w:p>
    <w:p w14:paraId="36FD5E37" w14:textId="77777777" w:rsidR="008E4486" w:rsidRDefault="008E4486" w:rsidP="008E4486">
      <w:pPr>
        <w:pStyle w:val="PL"/>
      </w:pPr>
      <w:r>
        <w:t xml:space="preserve">      items:</w:t>
      </w:r>
    </w:p>
    <w:p w14:paraId="311434AE" w14:textId="77777777" w:rsidR="008E4486" w:rsidRDefault="008E4486" w:rsidP="008E4486">
      <w:pPr>
        <w:pStyle w:val="PL"/>
      </w:pPr>
      <w:r>
        <w:t xml:space="preserve">        $ref: '#/components/schemas/SharedDataIdRange'</w:t>
      </w:r>
    </w:p>
    <w:p w14:paraId="6F35C2BC" w14:textId="77777777" w:rsidR="008E4486" w:rsidRDefault="008E4486" w:rsidP="008E4486">
      <w:pPr>
        <w:pStyle w:val="PL"/>
      </w:pPr>
      <w:r>
        <w:t xml:space="preserve">    InterfaceUpfInfoItem:</w:t>
      </w:r>
    </w:p>
    <w:p w14:paraId="7C7CAA18" w14:textId="77777777" w:rsidR="008E4486" w:rsidRDefault="008E4486" w:rsidP="008E4486">
      <w:pPr>
        <w:pStyle w:val="PL"/>
      </w:pPr>
      <w:r>
        <w:t xml:space="preserve">      type: object</w:t>
      </w:r>
    </w:p>
    <w:p w14:paraId="5596480A" w14:textId="77777777" w:rsidR="008E4486" w:rsidRDefault="008E4486" w:rsidP="008E4486">
      <w:pPr>
        <w:pStyle w:val="PL"/>
      </w:pPr>
      <w:r>
        <w:t xml:space="preserve">      properties:</w:t>
      </w:r>
    </w:p>
    <w:p w14:paraId="01568213" w14:textId="77777777" w:rsidR="008E4486" w:rsidRDefault="008E4486" w:rsidP="008E4486">
      <w:pPr>
        <w:pStyle w:val="PL"/>
      </w:pPr>
      <w:r>
        <w:t xml:space="preserve">        interfaceType:</w:t>
      </w:r>
    </w:p>
    <w:p w14:paraId="6EC8CF97" w14:textId="77777777" w:rsidR="008E4486" w:rsidRDefault="008E4486" w:rsidP="008E4486">
      <w:pPr>
        <w:pStyle w:val="PL"/>
      </w:pPr>
      <w:r>
        <w:t xml:space="preserve">          type: string</w:t>
      </w:r>
    </w:p>
    <w:p w14:paraId="28D0D902" w14:textId="77777777" w:rsidR="008E4486" w:rsidRDefault="008E4486" w:rsidP="008E4486">
      <w:pPr>
        <w:pStyle w:val="PL"/>
      </w:pPr>
      <w:r>
        <w:t xml:space="preserve">          enum:</w:t>
      </w:r>
    </w:p>
    <w:p w14:paraId="6F21D832" w14:textId="77777777" w:rsidR="008E4486" w:rsidRDefault="008E4486" w:rsidP="008E4486">
      <w:pPr>
        <w:pStyle w:val="PL"/>
      </w:pPr>
      <w:r>
        <w:t xml:space="preserve">            - IPV4ENDPOINTADDRESSES</w:t>
      </w:r>
    </w:p>
    <w:p w14:paraId="006FF865" w14:textId="77777777" w:rsidR="008E4486" w:rsidRDefault="008E4486" w:rsidP="008E4486">
      <w:pPr>
        <w:pStyle w:val="PL"/>
      </w:pPr>
      <w:r>
        <w:t xml:space="preserve">            - IPV6ENDPOINTADDRESSES</w:t>
      </w:r>
    </w:p>
    <w:p w14:paraId="6298E27A" w14:textId="77777777" w:rsidR="008E4486" w:rsidRDefault="008E4486" w:rsidP="008E4486">
      <w:pPr>
        <w:pStyle w:val="PL"/>
      </w:pPr>
      <w:r>
        <w:t xml:space="preserve">            - FQDN</w:t>
      </w:r>
    </w:p>
    <w:p w14:paraId="1E354D79" w14:textId="77777777" w:rsidR="008E4486" w:rsidRDefault="008E4486" w:rsidP="008E4486">
      <w:pPr>
        <w:pStyle w:val="PL"/>
      </w:pPr>
      <w:r>
        <w:t xml:space="preserve">        ipv4EndpointAddresses:</w:t>
      </w:r>
    </w:p>
    <w:p w14:paraId="7DE9D027" w14:textId="77777777" w:rsidR="008E4486" w:rsidRDefault="008E4486" w:rsidP="008E4486">
      <w:pPr>
        <w:pStyle w:val="PL"/>
      </w:pPr>
      <w:r>
        <w:t xml:space="preserve">          $ref: 'TS28623_ComDefs.yaml#/components/schemas/Ipv4Addr'</w:t>
      </w:r>
    </w:p>
    <w:p w14:paraId="0DE36706" w14:textId="77777777" w:rsidR="008E4486" w:rsidRDefault="008E4486" w:rsidP="008E4486">
      <w:pPr>
        <w:pStyle w:val="PL"/>
      </w:pPr>
      <w:r>
        <w:t xml:space="preserve">        ipv6EndpointAddresses:</w:t>
      </w:r>
    </w:p>
    <w:p w14:paraId="67F41896" w14:textId="77777777" w:rsidR="008E4486" w:rsidRDefault="008E4486" w:rsidP="008E4486">
      <w:pPr>
        <w:pStyle w:val="PL"/>
      </w:pPr>
      <w:r>
        <w:t xml:space="preserve">          $ref: 'TS28623_ComDefs.yaml#/components/schemas/Ipv6Addr'</w:t>
      </w:r>
    </w:p>
    <w:p w14:paraId="1A60104E" w14:textId="77777777" w:rsidR="008E4486" w:rsidRDefault="008E4486" w:rsidP="008E4486">
      <w:pPr>
        <w:pStyle w:val="PL"/>
      </w:pPr>
      <w:r>
        <w:t xml:space="preserve">        fqdn:</w:t>
      </w:r>
    </w:p>
    <w:p w14:paraId="725E43B2" w14:textId="77777777" w:rsidR="008E4486" w:rsidRDefault="008E4486" w:rsidP="008E4486">
      <w:pPr>
        <w:pStyle w:val="PL"/>
      </w:pPr>
      <w:r>
        <w:t xml:space="preserve">          $ref: 'TS28623_ComDefs.yaml#/components/schemas/Fqdn'</w:t>
      </w:r>
    </w:p>
    <w:p w14:paraId="2557E8D2" w14:textId="77777777" w:rsidR="008E4486" w:rsidRDefault="008E4486" w:rsidP="008E4486">
      <w:pPr>
        <w:pStyle w:val="PL"/>
      </w:pPr>
      <w:r>
        <w:t xml:space="preserve">        networkInstance:</w:t>
      </w:r>
    </w:p>
    <w:p w14:paraId="388B7C28" w14:textId="77777777" w:rsidR="008E4486" w:rsidRDefault="008E4486" w:rsidP="008E4486">
      <w:pPr>
        <w:pStyle w:val="PL"/>
      </w:pPr>
      <w:r>
        <w:t xml:space="preserve">          type: string</w:t>
      </w:r>
    </w:p>
    <w:p w14:paraId="5A26E964" w14:textId="77777777" w:rsidR="008E4486" w:rsidRDefault="008E4486" w:rsidP="008E4486">
      <w:pPr>
        <w:pStyle w:val="PL"/>
      </w:pPr>
    </w:p>
    <w:p w14:paraId="21D47985" w14:textId="77777777" w:rsidR="008E4486" w:rsidRDefault="008E4486" w:rsidP="008E4486">
      <w:pPr>
        <w:pStyle w:val="PL"/>
      </w:pPr>
      <w:r>
        <w:t xml:space="preserve">    AtsssCapability:</w:t>
      </w:r>
    </w:p>
    <w:p w14:paraId="6F46B523" w14:textId="77777777" w:rsidR="008E4486" w:rsidRDefault="008E4486" w:rsidP="008E4486">
      <w:pPr>
        <w:pStyle w:val="PL"/>
      </w:pPr>
      <w:r>
        <w:t xml:space="preserve">      type: object</w:t>
      </w:r>
    </w:p>
    <w:p w14:paraId="069FE70B" w14:textId="77777777" w:rsidR="008E4486" w:rsidRDefault="008E4486" w:rsidP="008E4486">
      <w:pPr>
        <w:pStyle w:val="PL"/>
      </w:pPr>
      <w:r>
        <w:t xml:space="preserve">      properties:</w:t>
      </w:r>
    </w:p>
    <w:p w14:paraId="3F6F570E" w14:textId="77777777" w:rsidR="008E4486" w:rsidRDefault="008E4486" w:rsidP="008E4486">
      <w:pPr>
        <w:pStyle w:val="PL"/>
      </w:pPr>
      <w:r>
        <w:t xml:space="preserve">        atsssLL:</w:t>
      </w:r>
    </w:p>
    <w:p w14:paraId="2D6B878F" w14:textId="77777777" w:rsidR="008E4486" w:rsidRDefault="008E4486" w:rsidP="008E4486">
      <w:pPr>
        <w:pStyle w:val="PL"/>
      </w:pPr>
      <w:r>
        <w:t xml:space="preserve">          type: boolean</w:t>
      </w:r>
    </w:p>
    <w:p w14:paraId="113C39C4" w14:textId="77777777" w:rsidR="008E4486" w:rsidRDefault="008E4486" w:rsidP="008E4486">
      <w:pPr>
        <w:pStyle w:val="PL"/>
      </w:pPr>
      <w:r>
        <w:t xml:space="preserve">        mptcp:</w:t>
      </w:r>
    </w:p>
    <w:p w14:paraId="4E80CC40" w14:textId="77777777" w:rsidR="008E4486" w:rsidRDefault="008E4486" w:rsidP="008E4486">
      <w:pPr>
        <w:pStyle w:val="PL"/>
      </w:pPr>
      <w:r>
        <w:t xml:space="preserve">          type: boolean</w:t>
      </w:r>
    </w:p>
    <w:p w14:paraId="3E2887FF" w14:textId="77777777" w:rsidR="008E4486" w:rsidRDefault="008E4486" w:rsidP="008E4486">
      <w:pPr>
        <w:pStyle w:val="PL"/>
      </w:pPr>
      <w:r>
        <w:t xml:space="preserve">        rttWithoutPmf:</w:t>
      </w:r>
    </w:p>
    <w:p w14:paraId="33F605D3" w14:textId="77777777" w:rsidR="008E4486" w:rsidRDefault="008E4486" w:rsidP="008E4486">
      <w:pPr>
        <w:pStyle w:val="PL"/>
      </w:pPr>
      <w:r>
        <w:t xml:space="preserve">          type: boolean</w:t>
      </w:r>
    </w:p>
    <w:p w14:paraId="004A2E5F" w14:textId="77777777" w:rsidR="008E4486" w:rsidRDefault="008E4486" w:rsidP="008E4486">
      <w:pPr>
        <w:pStyle w:val="PL"/>
      </w:pPr>
    </w:p>
    <w:p w14:paraId="38E1A743" w14:textId="77777777" w:rsidR="008E4486" w:rsidRDefault="008E4486" w:rsidP="008E4486">
      <w:pPr>
        <w:pStyle w:val="PL"/>
      </w:pPr>
      <w:r>
        <w:t xml:space="preserve">    IpInterface:</w:t>
      </w:r>
    </w:p>
    <w:p w14:paraId="43DA8A63" w14:textId="77777777" w:rsidR="008E4486" w:rsidRDefault="008E4486" w:rsidP="008E4486">
      <w:pPr>
        <w:pStyle w:val="PL"/>
      </w:pPr>
      <w:r>
        <w:t xml:space="preserve">      type: object</w:t>
      </w:r>
    </w:p>
    <w:p w14:paraId="31FBC00C" w14:textId="77777777" w:rsidR="008E4486" w:rsidRDefault="008E4486" w:rsidP="008E4486">
      <w:pPr>
        <w:pStyle w:val="PL"/>
      </w:pPr>
      <w:r>
        <w:t xml:space="preserve">      properties:</w:t>
      </w:r>
    </w:p>
    <w:p w14:paraId="22035C29" w14:textId="77777777" w:rsidR="008E4486" w:rsidRDefault="008E4486" w:rsidP="008E4486">
      <w:pPr>
        <w:pStyle w:val="PL"/>
      </w:pPr>
      <w:r>
        <w:t xml:space="preserve">        ipv4EndpointAddresses:</w:t>
      </w:r>
    </w:p>
    <w:p w14:paraId="75F35587" w14:textId="77777777" w:rsidR="008E4486" w:rsidRDefault="008E4486" w:rsidP="008E4486">
      <w:pPr>
        <w:pStyle w:val="PL"/>
      </w:pPr>
      <w:r>
        <w:t xml:space="preserve">          $ref: 'TS28623_ComDefs.yaml#/components/schemas/Ipv4Addr'</w:t>
      </w:r>
    </w:p>
    <w:p w14:paraId="13250492" w14:textId="77777777" w:rsidR="008E4486" w:rsidRDefault="008E4486" w:rsidP="008E4486">
      <w:pPr>
        <w:pStyle w:val="PL"/>
      </w:pPr>
      <w:r>
        <w:t xml:space="preserve">        ipv6EndpointAddresses:</w:t>
      </w:r>
    </w:p>
    <w:p w14:paraId="0E2D1781" w14:textId="77777777" w:rsidR="008E4486" w:rsidRDefault="008E4486" w:rsidP="008E4486">
      <w:pPr>
        <w:pStyle w:val="PL"/>
      </w:pPr>
      <w:r>
        <w:t xml:space="preserve">          $ref: 'TS28623_ComDefs.yaml#/components/schemas/Ipv6Addr'</w:t>
      </w:r>
    </w:p>
    <w:p w14:paraId="72EB67C2" w14:textId="77777777" w:rsidR="008E4486" w:rsidRDefault="008E4486" w:rsidP="008E4486">
      <w:pPr>
        <w:pStyle w:val="PL"/>
      </w:pPr>
      <w:r>
        <w:t xml:space="preserve">        fqdn:</w:t>
      </w:r>
    </w:p>
    <w:p w14:paraId="4BF86AA6" w14:textId="77777777" w:rsidR="008E4486" w:rsidRDefault="008E4486" w:rsidP="008E4486">
      <w:pPr>
        <w:pStyle w:val="PL"/>
      </w:pPr>
      <w:r>
        <w:t xml:space="preserve">          $ref: 'TS28623_ComDefs.yaml#/components/schemas/Fqdn'</w:t>
      </w:r>
    </w:p>
    <w:p w14:paraId="14202ECF" w14:textId="77777777" w:rsidR="008E4486" w:rsidRDefault="008E4486" w:rsidP="008E4486">
      <w:pPr>
        <w:pStyle w:val="PL"/>
      </w:pPr>
    </w:p>
    <w:p w14:paraId="31B08022" w14:textId="77777777" w:rsidR="008E4486" w:rsidRDefault="008E4486" w:rsidP="008E4486">
      <w:pPr>
        <w:pStyle w:val="PL"/>
      </w:pPr>
      <w:r>
        <w:t xml:space="preserve">    Ipv4AddressRange:</w:t>
      </w:r>
    </w:p>
    <w:p w14:paraId="5B307663" w14:textId="77777777" w:rsidR="008E4486" w:rsidRDefault="008E4486" w:rsidP="008E4486">
      <w:pPr>
        <w:pStyle w:val="PL"/>
      </w:pPr>
      <w:r>
        <w:t xml:space="preserve">      description: Range of IPv4 addresses</w:t>
      </w:r>
    </w:p>
    <w:p w14:paraId="6D3A8C3A" w14:textId="77777777" w:rsidR="008E4486" w:rsidRDefault="008E4486" w:rsidP="008E4486">
      <w:pPr>
        <w:pStyle w:val="PL"/>
      </w:pPr>
      <w:r>
        <w:t xml:space="preserve">      type: object</w:t>
      </w:r>
    </w:p>
    <w:p w14:paraId="7A228C38" w14:textId="77777777" w:rsidR="008E4486" w:rsidRDefault="008E4486" w:rsidP="008E4486">
      <w:pPr>
        <w:pStyle w:val="PL"/>
      </w:pPr>
      <w:r>
        <w:t xml:space="preserve">      properties:</w:t>
      </w:r>
    </w:p>
    <w:p w14:paraId="1A6A49FD" w14:textId="77777777" w:rsidR="008E4486" w:rsidRDefault="008E4486" w:rsidP="008E4486">
      <w:pPr>
        <w:pStyle w:val="PL"/>
      </w:pPr>
      <w:r>
        <w:t xml:space="preserve">        start:</w:t>
      </w:r>
    </w:p>
    <w:p w14:paraId="7AA53C4F" w14:textId="77777777" w:rsidR="008E4486" w:rsidRDefault="008E4486" w:rsidP="008E4486">
      <w:pPr>
        <w:pStyle w:val="PL"/>
      </w:pPr>
      <w:r>
        <w:t xml:space="preserve">          $ref: 'TS28623_ComDefs.yaml#/components/schemas/Ipv4Addr'</w:t>
      </w:r>
    </w:p>
    <w:p w14:paraId="300794E4" w14:textId="77777777" w:rsidR="008E4486" w:rsidRDefault="008E4486" w:rsidP="008E4486">
      <w:pPr>
        <w:pStyle w:val="PL"/>
      </w:pPr>
      <w:r>
        <w:t xml:space="preserve">        end:</w:t>
      </w:r>
    </w:p>
    <w:p w14:paraId="2DE7C1C6" w14:textId="77777777" w:rsidR="008E4486" w:rsidRDefault="008E4486" w:rsidP="008E4486">
      <w:pPr>
        <w:pStyle w:val="PL"/>
      </w:pPr>
      <w:r>
        <w:t xml:space="preserve">          $ref: 'TS28623_ComDefs.yaml#/components/schemas/Ipv4Addr'</w:t>
      </w:r>
    </w:p>
    <w:p w14:paraId="2F01A5B1" w14:textId="77777777" w:rsidR="008E4486" w:rsidRDefault="008E4486" w:rsidP="008E4486">
      <w:pPr>
        <w:pStyle w:val="PL"/>
      </w:pPr>
      <w:r>
        <w:t xml:space="preserve">    Ipv6PrefixRange:</w:t>
      </w:r>
    </w:p>
    <w:p w14:paraId="6D3E4C31" w14:textId="77777777" w:rsidR="008E4486" w:rsidRDefault="008E4486" w:rsidP="008E4486">
      <w:pPr>
        <w:pStyle w:val="PL"/>
      </w:pPr>
      <w:r>
        <w:t xml:space="preserve">      description: Range of IPv6 prefixes</w:t>
      </w:r>
    </w:p>
    <w:p w14:paraId="09FDEC4A" w14:textId="77777777" w:rsidR="008E4486" w:rsidRDefault="008E4486" w:rsidP="008E4486">
      <w:pPr>
        <w:pStyle w:val="PL"/>
      </w:pPr>
      <w:r>
        <w:t xml:space="preserve">      type: object</w:t>
      </w:r>
    </w:p>
    <w:p w14:paraId="6D5E895A" w14:textId="77777777" w:rsidR="008E4486" w:rsidRDefault="008E4486" w:rsidP="008E4486">
      <w:pPr>
        <w:pStyle w:val="PL"/>
      </w:pPr>
      <w:r>
        <w:t xml:space="preserve">      properties:</w:t>
      </w:r>
    </w:p>
    <w:p w14:paraId="5EC843EB" w14:textId="77777777" w:rsidR="008E4486" w:rsidRDefault="008E4486" w:rsidP="008E4486">
      <w:pPr>
        <w:pStyle w:val="PL"/>
      </w:pPr>
      <w:r>
        <w:t xml:space="preserve">        start:</w:t>
      </w:r>
    </w:p>
    <w:p w14:paraId="43E282E2" w14:textId="77777777" w:rsidR="008E4486" w:rsidRDefault="008E4486" w:rsidP="008E4486">
      <w:pPr>
        <w:pStyle w:val="PL"/>
      </w:pPr>
      <w:r>
        <w:t xml:space="preserve">          $ref: 'TS29571_CommonData.yaml#/components/schemas/Ipv6Prefix'</w:t>
      </w:r>
    </w:p>
    <w:p w14:paraId="63C4033F" w14:textId="77777777" w:rsidR="008E4486" w:rsidRDefault="008E4486" w:rsidP="008E4486">
      <w:pPr>
        <w:pStyle w:val="PL"/>
      </w:pPr>
      <w:r>
        <w:t xml:space="preserve">        end:</w:t>
      </w:r>
    </w:p>
    <w:p w14:paraId="71BD7E58" w14:textId="77777777" w:rsidR="008E4486" w:rsidRDefault="008E4486" w:rsidP="008E4486">
      <w:pPr>
        <w:pStyle w:val="PL"/>
      </w:pPr>
      <w:r>
        <w:t xml:space="preserve">          $ref: 'TS29571_CommonData.yaml#/components/schemas/Ipv6Prefix'</w:t>
      </w:r>
    </w:p>
    <w:p w14:paraId="0DA4FCD8" w14:textId="77777777" w:rsidR="008E4486" w:rsidRDefault="008E4486" w:rsidP="008E4486">
      <w:pPr>
        <w:pStyle w:val="PL"/>
      </w:pPr>
      <w:r>
        <w:t xml:space="preserve">    Nid:</w:t>
      </w:r>
    </w:p>
    <w:p w14:paraId="0D849C26" w14:textId="77777777" w:rsidR="008E4486" w:rsidRDefault="008E4486" w:rsidP="008E4486">
      <w:pPr>
        <w:pStyle w:val="PL"/>
      </w:pPr>
      <w:r>
        <w:t xml:space="preserve">      type: string</w:t>
      </w:r>
    </w:p>
    <w:p w14:paraId="336721B1" w14:textId="77777777" w:rsidR="008E4486" w:rsidRDefault="008E4486" w:rsidP="008E4486">
      <w:pPr>
        <w:pStyle w:val="PL"/>
      </w:pPr>
      <w:r>
        <w:t xml:space="preserve">      pattern: '^[A-Fa-f0-9]{11}$'</w:t>
      </w:r>
    </w:p>
    <w:p w14:paraId="16844C82" w14:textId="77777777" w:rsidR="008E4486" w:rsidRDefault="008E4486" w:rsidP="008E4486">
      <w:pPr>
        <w:pStyle w:val="PL"/>
      </w:pPr>
      <w:r>
        <w:t xml:space="preserve">    PlmnIdNid:</w:t>
      </w:r>
    </w:p>
    <w:p w14:paraId="6C77DC75" w14:textId="77777777" w:rsidR="008E4486" w:rsidRDefault="008E4486" w:rsidP="008E4486">
      <w:pPr>
        <w:pStyle w:val="PL"/>
      </w:pPr>
      <w:r>
        <w:t xml:space="preserve">      type: object</w:t>
      </w:r>
    </w:p>
    <w:p w14:paraId="4D516E69" w14:textId="77777777" w:rsidR="008E4486" w:rsidRDefault="008E4486" w:rsidP="008E4486">
      <w:pPr>
        <w:pStyle w:val="PL"/>
      </w:pPr>
      <w:r>
        <w:t xml:space="preserve">      properties:</w:t>
      </w:r>
    </w:p>
    <w:p w14:paraId="4805A05D" w14:textId="77777777" w:rsidR="008E4486" w:rsidRDefault="008E4486" w:rsidP="008E4486">
      <w:pPr>
        <w:pStyle w:val="PL"/>
      </w:pPr>
      <w:r>
        <w:t xml:space="preserve">        mcc:</w:t>
      </w:r>
    </w:p>
    <w:p w14:paraId="1AE5F10B" w14:textId="77777777" w:rsidR="008E4486" w:rsidRDefault="008E4486" w:rsidP="008E4486">
      <w:pPr>
        <w:pStyle w:val="PL"/>
      </w:pPr>
      <w:r>
        <w:t xml:space="preserve">          $ref: 'TS28623_ComDefs.yaml#/components/schemas/Mcc'</w:t>
      </w:r>
    </w:p>
    <w:p w14:paraId="025D03FF" w14:textId="77777777" w:rsidR="008E4486" w:rsidRDefault="008E4486" w:rsidP="008E4486">
      <w:pPr>
        <w:pStyle w:val="PL"/>
      </w:pPr>
      <w:r>
        <w:t xml:space="preserve">        mnc:</w:t>
      </w:r>
    </w:p>
    <w:p w14:paraId="456F0EAD" w14:textId="77777777" w:rsidR="008E4486" w:rsidRDefault="008E4486" w:rsidP="008E4486">
      <w:pPr>
        <w:pStyle w:val="PL"/>
      </w:pPr>
      <w:r>
        <w:t xml:space="preserve">          $ref: 'TS28623_ComDefs.yaml#/components/schemas/Mnc'</w:t>
      </w:r>
    </w:p>
    <w:p w14:paraId="5092CFCD" w14:textId="77777777" w:rsidR="008E4486" w:rsidRDefault="008E4486" w:rsidP="008E4486">
      <w:pPr>
        <w:pStyle w:val="PL"/>
      </w:pPr>
      <w:r>
        <w:t xml:space="preserve">        nid:</w:t>
      </w:r>
    </w:p>
    <w:p w14:paraId="2B3ACADC" w14:textId="77777777" w:rsidR="008E4486" w:rsidRDefault="008E4486" w:rsidP="008E4486">
      <w:pPr>
        <w:pStyle w:val="PL"/>
      </w:pPr>
      <w:r>
        <w:t xml:space="preserve">          $ref: '#/components/schemas/Nid'</w:t>
      </w:r>
    </w:p>
    <w:p w14:paraId="0985162B" w14:textId="77777777" w:rsidR="008E4486" w:rsidRDefault="008E4486" w:rsidP="008E4486">
      <w:pPr>
        <w:pStyle w:val="PL"/>
      </w:pPr>
      <w:r>
        <w:t xml:space="preserve">    ScpCapability:</w:t>
      </w:r>
    </w:p>
    <w:p w14:paraId="51B02498" w14:textId="77777777" w:rsidR="008E4486" w:rsidRDefault="008E4486" w:rsidP="008E4486">
      <w:pPr>
        <w:pStyle w:val="PL"/>
      </w:pPr>
      <w:r>
        <w:t xml:space="preserve">      type: string</w:t>
      </w:r>
    </w:p>
    <w:p w14:paraId="6D78C52A" w14:textId="77777777" w:rsidR="008E4486" w:rsidRDefault="008E4486" w:rsidP="008E4486">
      <w:pPr>
        <w:pStyle w:val="PL"/>
      </w:pPr>
      <w:r>
        <w:t xml:space="preserve">      enum: </w:t>
      </w:r>
    </w:p>
    <w:p w14:paraId="4D30D651" w14:textId="77777777" w:rsidR="008E4486" w:rsidRDefault="008E4486" w:rsidP="008E4486">
      <w:pPr>
        <w:pStyle w:val="PL"/>
      </w:pPr>
      <w:r>
        <w:t xml:space="preserve">        - INDIRECT_COM_WITH_DELEG_DISC</w:t>
      </w:r>
    </w:p>
    <w:p w14:paraId="659AB737" w14:textId="77777777" w:rsidR="008E4486" w:rsidRDefault="008E4486" w:rsidP="008E4486">
      <w:pPr>
        <w:pStyle w:val="PL"/>
      </w:pPr>
      <w:r>
        <w:t xml:space="preserve">    IpReachability:</w:t>
      </w:r>
    </w:p>
    <w:p w14:paraId="7B73B85B" w14:textId="77777777" w:rsidR="008E4486" w:rsidRDefault="008E4486" w:rsidP="008E4486">
      <w:pPr>
        <w:pStyle w:val="PL"/>
      </w:pPr>
      <w:r>
        <w:t xml:space="preserve">      description: Indicates the type(s) of IP addresses reachable via an SCP</w:t>
      </w:r>
    </w:p>
    <w:p w14:paraId="2174732C" w14:textId="77777777" w:rsidR="008E4486" w:rsidRDefault="008E4486" w:rsidP="008E4486">
      <w:pPr>
        <w:pStyle w:val="PL"/>
      </w:pPr>
      <w:r>
        <w:t xml:space="preserve">      anyOf:</w:t>
      </w:r>
    </w:p>
    <w:p w14:paraId="0B73190F" w14:textId="77777777" w:rsidR="008E4486" w:rsidRDefault="008E4486" w:rsidP="008E4486">
      <w:pPr>
        <w:pStyle w:val="PL"/>
      </w:pPr>
      <w:r>
        <w:t xml:space="preserve">        - type: string</w:t>
      </w:r>
    </w:p>
    <w:p w14:paraId="5994FF28" w14:textId="77777777" w:rsidR="008E4486" w:rsidRDefault="008E4486" w:rsidP="008E4486">
      <w:pPr>
        <w:pStyle w:val="PL"/>
      </w:pPr>
      <w:r>
        <w:t xml:space="preserve">          enum:</w:t>
      </w:r>
    </w:p>
    <w:p w14:paraId="440D8FE7" w14:textId="77777777" w:rsidR="008E4486" w:rsidRDefault="008E4486" w:rsidP="008E4486">
      <w:pPr>
        <w:pStyle w:val="PL"/>
      </w:pPr>
      <w:r>
        <w:t xml:space="preserve">            - IPV4</w:t>
      </w:r>
    </w:p>
    <w:p w14:paraId="575659BF" w14:textId="77777777" w:rsidR="008E4486" w:rsidRDefault="008E4486" w:rsidP="008E4486">
      <w:pPr>
        <w:pStyle w:val="PL"/>
      </w:pPr>
      <w:r>
        <w:t xml:space="preserve">            - IPV6</w:t>
      </w:r>
    </w:p>
    <w:p w14:paraId="26BDE382" w14:textId="77777777" w:rsidR="008E4486" w:rsidRDefault="008E4486" w:rsidP="008E4486">
      <w:pPr>
        <w:pStyle w:val="PL"/>
      </w:pPr>
      <w:r>
        <w:t xml:space="preserve">            - IPV4V6</w:t>
      </w:r>
    </w:p>
    <w:p w14:paraId="5DCDB403" w14:textId="77777777" w:rsidR="008E4486" w:rsidRDefault="008E4486" w:rsidP="008E4486">
      <w:pPr>
        <w:pStyle w:val="PL"/>
      </w:pPr>
      <w:r>
        <w:t xml:space="preserve">        - type: string</w:t>
      </w:r>
    </w:p>
    <w:p w14:paraId="377FC35D" w14:textId="77777777" w:rsidR="008E4486" w:rsidRDefault="008E4486" w:rsidP="008E4486">
      <w:pPr>
        <w:pStyle w:val="PL"/>
      </w:pPr>
    </w:p>
    <w:p w14:paraId="3B768C52" w14:textId="77777777" w:rsidR="008E4486" w:rsidRDefault="008E4486" w:rsidP="008E4486">
      <w:pPr>
        <w:pStyle w:val="PL"/>
      </w:pPr>
      <w:r>
        <w:t xml:space="preserve">    ScpDomainInfo:</w:t>
      </w:r>
    </w:p>
    <w:p w14:paraId="4DF1EED8" w14:textId="77777777" w:rsidR="008E4486" w:rsidRDefault="008E4486" w:rsidP="008E4486">
      <w:pPr>
        <w:pStyle w:val="PL"/>
      </w:pPr>
      <w:r>
        <w:t xml:space="preserve">      description: SCP Domain specific information</w:t>
      </w:r>
    </w:p>
    <w:p w14:paraId="5564B221" w14:textId="77777777" w:rsidR="008E4486" w:rsidRDefault="008E4486" w:rsidP="008E4486">
      <w:pPr>
        <w:pStyle w:val="PL"/>
      </w:pPr>
      <w:r>
        <w:t xml:space="preserve">      type: object</w:t>
      </w:r>
    </w:p>
    <w:p w14:paraId="131277C7" w14:textId="77777777" w:rsidR="008E4486" w:rsidRDefault="008E4486" w:rsidP="008E4486">
      <w:pPr>
        <w:pStyle w:val="PL"/>
      </w:pPr>
      <w:r>
        <w:t xml:space="preserve">      properties:</w:t>
      </w:r>
    </w:p>
    <w:p w14:paraId="4689D453" w14:textId="77777777" w:rsidR="008E4486" w:rsidRDefault="008E4486" w:rsidP="008E4486">
      <w:pPr>
        <w:pStyle w:val="PL"/>
      </w:pPr>
      <w:r>
        <w:t xml:space="preserve">        scpFqdn:</w:t>
      </w:r>
    </w:p>
    <w:p w14:paraId="30A3557C" w14:textId="77777777" w:rsidR="008E4486" w:rsidRDefault="008E4486" w:rsidP="008E4486">
      <w:pPr>
        <w:pStyle w:val="PL"/>
      </w:pPr>
      <w:r>
        <w:t xml:space="preserve">          $ref: 'TS28623_ComDefs.yaml#/components/schemas/Fqdn'</w:t>
      </w:r>
    </w:p>
    <w:p w14:paraId="05134E04" w14:textId="77777777" w:rsidR="008E4486" w:rsidRDefault="008E4486" w:rsidP="008E4486">
      <w:pPr>
        <w:pStyle w:val="PL"/>
      </w:pPr>
      <w:r>
        <w:t xml:space="preserve">        scpIpEndPoints:</w:t>
      </w:r>
    </w:p>
    <w:p w14:paraId="50A4AC5E" w14:textId="77777777" w:rsidR="008E4486" w:rsidRDefault="008E4486" w:rsidP="008E4486">
      <w:pPr>
        <w:pStyle w:val="PL"/>
      </w:pPr>
      <w:r>
        <w:t xml:space="preserve">          type: array</w:t>
      </w:r>
    </w:p>
    <w:p w14:paraId="587585D6" w14:textId="77777777" w:rsidR="008E4486" w:rsidRDefault="008E4486" w:rsidP="008E4486">
      <w:pPr>
        <w:pStyle w:val="PL"/>
      </w:pPr>
      <w:r>
        <w:t xml:space="preserve">          items:</w:t>
      </w:r>
    </w:p>
    <w:p w14:paraId="2F9C4DF7" w14:textId="77777777" w:rsidR="008E4486" w:rsidRDefault="008E4486" w:rsidP="008E4486">
      <w:pPr>
        <w:pStyle w:val="PL"/>
      </w:pPr>
      <w:r>
        <w:t xml:space="preserve">            $ref: 'TS28541_5GcNrm.yaml#/components/schemas/IpEndPoint'</w:t>
      </w:r>
    </w:p>
    <w:p w14:paraId="1A67D3CD" w14:textId="77777777" w:rsidR="008E4486" w:rsidRDefault="008E4486" w:rsidP="008E4486">
      <w:pPr>
        <w:pStyle w:val="PL"/>
      </w:pPr>
      <w:r>
        <w:t xml:space="preserve">          minItems: 1</w:t>
      </w:r>
    </w:p>
    <w:p w14:paraId="1C351580" w14:textId="77777777" w:rsidR="008E4486" w:rsidRDefault="008E4486" w:rsidP="008E4486">
      <w:pPr>
        <w:pStyle w:val="PL"/>
      </w:pPr>
      <w:r>
        <w:t xml:space="preserve">        scpPrefix:</w:t>
      </w:r>
    </w:p>
    <w:p w14:paraId="3B86818D" w14:textId="77777777" w:rsidR="008E4486" w:rsidRDefault="008E4486" w:rsidP="008E4486">
      <w:pPr>
        <w:pStyle w:val="PL"/>
      </w:pPr>
      <w:r>
        <w:t xml:space="preserve">          type: string</w:t>
      </w:r>
    </w:p>
    <w:p w14:paraId="3224E4F3" w14:textId="77777777" w:rsidR="008E4486" w:rsidRDefault="008E4486" w:rsidP="008E4486">
      <w:pPr>
        <w:pStyle w:val="PL"/>
      </w:pPr>
      <w:r>
        <w:t xml:space="preserve">        scpPorts:</w:t>
      </w:r>
    </w:p>
    <w:p w14:paraId="4C70193D" w14:textId="77777777" w:rsidR="008E4486" w:rsidRDefault="008E4486" w:rsidP="008E4486">
      <w:pPr>
        <w:pStyle w:val="PL"/>
      </w:pPr>
      <w:r>
        <w:t xml:space="preserve">          description: &gt;</w:t>
      </w:r>
    </w:p>
    <w:p w14:paraId="038526A2" w14:textId="77777777" w:rsidR="008E4486" w:rsidRDefault="008E4486" w:rsidP="008E4486">
      <w:pPr>
        <w:pStyle w:val="PL"/>
      </w:pPr>
      <w:r>
        <w:t xml:space="preserve">            Port numbers for HTTP and HTTPS. The key of the map shall be "http" or "https".</w:t>
      </w:r>
    </w:p>
    <w:p w14:paraId="2627D6CA" w14:textId="77777777" w:rsidR="008E4486" w:rsidRDefault="008E4486" w:rsidP="008E4486">
      <w:pPr>
        <w:pStyle w:val="PL"/>
      </w:pPr>
      <w:r>
        <w:t xml:space="preserve">          type: object</w:t>
      </w:r>
    </w:p>
    <w:p w14:paraId="6167D73A" w14:textId="77777777" w:rsidR="008E4486" w:rsidRDefault="008E4486" w:rsidP="008E4486">
      <w:pPr>
        <w:pStyle w:val="PL"/>
      </w:pPr>
      <w:r>
        <w:t xml:space="preserve">          additionalProperties:</w:t>
      </w:r>
    </w:p>
    <w:p w14:paraId="67B8AFB9" w14:textId="77777777" w:rsidR="008E4486" w:rsidRDefault="008E4486" w:rsidP="008E4486">
      <w:pPr>
        <w:pStyle w:val="PL"/>
      </w:pPr>
      <w:r>
        <w:t xml:space="preserve">            type: integer</w:t>
      </w:r>
    </w:p>
    <w:p w14:paraId="333A3C60" w14:textId="77777777" w:rsidR="008E4486" w:rsidRDefault="008E4486" w:rsidP="008E4486">
      <w:pPr>
        <w:pStyle w:val="PL"/>
      </w:pPr>
      <w:r>
        <w:t xml:space="preserve">            minimum: 0</w:t>
      </w:r>
    </w:p>
    <w:p w14:paraId="5C2B057E" w14:textId="77777777" w:rsidR="008E4486" w:rsidRDefault="008E4486" w:rsidP="008E4486">
      <w:pPr>
        <w:pStyle w:val="PL"/>
      </w:pPr>
      <w:r>
        <w:t xml:space="preserve">            maximum: 65535</w:t>
      </w:r>
    </w:p>
    <w:p w14:paraId="797E8BB6" w14:textId="77777777" w:rsidR="008E4486" w:rsidRDefault="008E4486" w:rsidP="008E4486">
      <w:pPr>
        <w:pStyle w:val="PL"/>
      </w:pPr>
      <w:r>
        <w:t xml:space="preserve">          minProperties: 1</w:t>
      </w:r>
    </w:p>
    <w:p w14:paraId="06C2B643" w14:textId="77777777" w:rsidR="008E4486" w:rsidRDefault="008E4486" w:rsidP="008E4486">
      <w:pPr>
        <w:pStyle w:val="PL"/>
      </w:pPr>
    </w:p>
    <w:p w14:paraId="76D6E69A" w14:textId="77777777" w:rsidR="008E4486" w:rsidRDefault="008E4486" w:rsidP="008E4486">
      <w:pPr>
        <w:pStyle w:val="PL"/>
      </w:pPr>
      <w:r>
        <w:t xml:space="preserve">    SeppInfo:</w:t>
      </w:r>
    </w:p>
    <w:p w14:paraId="2D599FFA" w14:textId="77777777" w:rsidR="008E4486" w:rsidRDefault="008E4486" w:rsidP="008E4486">
      <w:pPr>
        <w:pStyle w:val="PL"/>
      </w:pPr>
      <w:r>
        <w:t xml:space="preserve">      description: Information of a SEPP Instance</w:t>
      </w:r>
    </w:p>
    <w:p w14:paraId="625B0160" w14:textId="77777777" w:rsidR="008E4486" w:rsidRDefault="008E4486" w:rsidP="008E4486">
      <w:pPr>
        <w:pStyle w:val="PL"/>
      </w:pPr>
      <w:r>
        <w:t xml:space="preserve">      type: object</w:t>
      </w:r>
    </w:p>
    <w:p w14:paraId="5850AB9F" w14:textId="77777777" w:rsidR="008E4486" w:rsidRDefault="008E4486" w:rsidP="008E4486">
      <w:pPr>
        <w:pStyle w:val="PL"/>
      </w:pPr>
      <w:r>
        <w:t xml:space="preserve">      properties:</w:t>
      </w:r>
    </w:p>
    <w:p w14:paraId="29D4D43F" w14:textId="77777777" w:rsidR="008E4486" w:rsidRDefault="008E4486" w:rsidP="008E4486">
      <w:pPr>
        <w:pStyle w:val="PL"/>
      </w:pPr>
      <w:r>
        <w:t xml:space="preserve">        seppPrefix:</w:t>
      </w:r>
    </w:p>
    <w:p w14:paraId="64DF346D" w14:textId="77777777" w:rsidR="008E4486" w:rsidRDefault="008E4486" w:rsidP="008E4486">
      <w:pPr>
        <w:pStyle w:val="PL"/>
      </w:pPr>
      <w:r>
        <w:t xml:space="preserve">          type: string</w:t>
      </w:r>
    </w:p>
    <w:p w14:paraId="61EB14A2" w14:textId="77777777" w:rsidR="008E4486" w:rsidRDefault="008E4486" w:rsidP="008E4486">
      <w:pPr>
        <w:pStyle w:val="PL"/>
      </w:pPr>
      <w:r>
        <w:t xml:space="preserve">        seppPorts:</w:t>
      </w:r>
    </w:p>
    <w:p w14:paraId="12837F4B" w14:textId="77777777" w:rsidR="008E4486" w:rsidRDefault="008E4486" w:rsidP="008E4486">
      <w:pPr>
        <w:pStyle w:val="PL"/>
      </w:pPr>
      <w:r>
        <w:t xml:space="preserve">          description: &gt;</w:t>
      </w:r>
    </w:p>
    <w:p w14:paraId="59B71E10" w14:textId="77777777" w:rsidR="008E4486" w:rsidRDefault="008E4486" w:rsidP="008E4486">
      <w:pPr>
        <w:pStyle w:val="PL"/>
      </w:pPr>
      <w:r>
        <w:t xml:space="preserve">            Port numbers for HTTP and HTTPS. The key of the map shall be "http" or "https".</w:t>
      </w:r>
    </w:p>
    <w:p w14:paraId="61092008" w14:textId="77777777" w:rsidR="008E4486" w:rsidRDefault="008E4486" w:rsidP="008E4486">
      <w:pPr>
        <w:pStyle w:val="PL"/>
      </w:pPr>
      <w:r>
        <w:t xml:space="preserve">          type: object</w:t>
      </w:r>
    </w:p>
    <w:p w14:paraId="361EB30A" w14:textId="77777777" w:rsidR="008E4486" w:rsidRDefault="008E4486" w:rsidP="008E4486">
      <w:pPr>
        <w:pStyle w:val="PL"/>
      </w:pPr>
      <w:r>
        <w:t xml:space="preserve">          additionalProperties:</w:t>
      </w:r>
    </w:p>
    <w:p w14:paraId="52C76232" w14:textId="77777777" w:rsidR="008E4486" w:rsidRDefault="008E4486" w:rsidP="008E4486">
      <w:pPr>
        <w:pStyle w:val="PL"/>
      </w:pPr>
      <w:r>
        <w:t xml:space="preserve">            type: integer</w:t>
      </w:r>
    </w:p>
    <w:p w14:paraId="460EF0A8" w14:textId="77777777" w:rsidR="008E4486" w:rsidRDefault="008E4486" w:rsidP="008E4486">
      <w:pPr>
        <w:pStyle w:val="PL"/>
      </w:pPr>
      <w:r>
        <w:t xml:space="preserve">            minimum: 0</w:t>
      </w:r>
    </w:p>
    <w:p w14:paraId="4633245D" w14:textId="77777777" w:rsidR="008E4486" w:rsidRDefault="008E4486" w:rsidP="008E4486">
      <w:pPr>
        <w:pStyle w:val="PL"/>
      </w:pPr>
      <w:r>
        <w:t xml:space="preserve">            maximum: 65535</w:t>
      </w:r>
    </w:p>
    <w:p w14:paraId="3306DAA1" w14:textId="77777777" w:rsidR="008E4486" w:rsidRDefault="008E4486" w:rsidP="008E4486">
      <w:pPr>
        <w:pStyle w:val="PL"/>
      </w:pPr>
      <w:r>
        <w:t xml:space="preserve">          minProperties: 1</w:t>
      </w:r>
    </w:p>
    <w:p w14:paraId="28FE19F9" w14:textId="77777777" w:rsidR="008E4486" w:rsidRDefault="008E4486" w:rsidP="008E4486">
      <w:pPr>
        <w:pStyle w:val="PL"/>
      </w:pPr>
      <w:r>
        <w:t xml:space="preserve">        remotePlmnList:</w:t>
      </w:r>
    </w:p>
    <w:p w14:paraId="373723E0" w14:textId="77777777" w:rsidR="008E4486" w:rsidRDefault="008E4486" w:rsidP="008E4486">
      <w:pPr>
        <w:pStyle w:val="PL"/>
      </w:pPr>
      <w:r>
        <w:t xml:space="preserve">          type: array</w:t>
      </w:r>
    </w:p>
    <w:p w14:paraId="5968079D" w14:textId="77777777" w:rsidR="008E4486" w:rsidRDefault="008E4486" w:rsidP="008E4486">
      <w:pPr>
        <w:pStyle w:val="PL"/>
      </w:pPr>
      <w:r>
        <w:t xml:space="preserve">          items:</w:t>
      </w:r>
    </w:p>
    <w:p w14:paraId="06F8F791" w14:textId="77777777" w:rsidR="008E4486" w:rsidRDefault="008E4486" w:rsidP="008E4486">
      <w:pPr>
        <w:pStyle w:val="PL"/>
      </w:pPr>
      <w:r>
        <w:t xml:space="preserve">            $ref: 'TS28623_ComDefs.yaml#/components/schemas/PlmnId'</w:t>
      </w:r>
    </w:p>
    <w:p w14:paraId="183E2DE0" w14:textId="77777777" w:rsidR="008E4486" w:rsidRDefault="008E4486" w:rsidP="008E4486">
      <w:pPr>
        <w:pStyle w:val="PL"/>
      </w:pPr>
      <w:r>
        <w:t xml:space="preserve">          minItems: 1</w:t>
      </w:r>
    </w:p>
    <w:p w14:paraId="2472A6B2" w14:textId="77777777" w:rsidR="008E4486" w:rsidRDefault="008E4486" w:rsidP="008E4486">
      <w:pPr>
        <w:pStyle w:val="PL"/>
      </w:pPr>
      <w:r>
        <w:t xml:space="preserve">        remoteSnpnList:</w:t>
      </w:r>
    </w:p>
    <w:p w14:paraId="5D71B69B" w14:textId="77777777" w:rsidR="008E4486" w:rsidRDefault="008E4486" w:rsidP="008E4486">
      <w:pPr>
        <w:pStyle w:val="PL"/>
      </w:pPr>
      <w:r>
        <w:t xml:space="preserve">          type: array</w:t>
      </w:r>
    </w:p>
    <w:p w14:paraId="6E773E22" w14:textId="77777777" w:rsidR="008E4486" w:rsidRDefault="008E4486" w:rsidP="008E4486">
      <w:pPr>
        <w:pStyle w:val="PL"/>
      </w:pPr>
      <w:r>
        <w:t xml:space="preserve">          items:</w:t>
      </w:r>
    </w:p>
    <w:p w14:paraId="6F9798C8" w14:textId="77777777" w:rsidR="008E4486" w:rsidRDefault="008E4486" w:rsidP="008E4486">
      <w:pPr>
        <w:pStyle w:val="PL"/>
      </w:pPr>
      <w:r>
        <w:t xml:space="preserve">            $ref: 'TS29571_CommonData.yaml#/components/schemas/PlmnIdNid'</w:t>
      </w:r>
    </w:p>
    <w:p w14:paraId="25CD295E" w14:textId="77777777" w:rsidR="008E4486" w:rsidRDefault="008E4486" w:rsidP="008E4486">
      <w:pPr>
        <w:pStyle w:val="PL"/>
      </w:pPr>
      <w:r>
        <w:t xml:space="preserve">          minItems: 1</w:t>
      </w:r>
    </w:p>
    <w:p w14:paraId="4AB8C69A" w14:textId="77777777" w:rsidR="008E4486" w:rsidRDefault="008E4486" w:rsidP="008E4486">
      <w:pPr>
        <w:pStyle w:val="PL"/>
      </w:pPr>
    </w:p>
    <w:p w14:paraId="2DA7D86A" w14:textId="77777777" w:rsidR="008E4486" w:rsidRDefault="008E4486" w:rsidP="008E4486">
      <w:pPr>
        <w:pStyle w:val="PL"/>
      </w:pPr>
      <w:r>
        <w:t xml:space="preserve">    UdsfInfo:</w:t>
      </w:r>
    </w:p>
    <w:p w14:paraId="1B262583" w14:textId="77777777" w:rsidR="008E4486" w:rsidRDefault="008E4486" w:rsidP="008E4486">
      <w:pPr>
        <w:pStyle w:val="PL"/>
      </w:pPr>
      <w:r>
        <w:t xml:space="preserve">      description: Information related to UDSF</w:t>
      </w:r>
    </w:p>
    <w:p w14:paraId="2179E59D" w14:textId="77777777" w:rsidR="008E4486" w:rsidRDefault="008E4486" w:rsidP="008E4486">
      <w:pPr>
        <w:pStyle w:val="PL"/>
      </w:pPr>
      <w:r>
        <w:t xml:space="preserve">      type: object</w:t>
      </w:r>
    </w:p>
    <w:p w14:paraId="5C6A7566" w14:textId="77777777" w:rsidR="008E4486" w:rsidRDefault="008E4486" w:rsidP="008E4486">
      <w:pPr>
        <w:pStyle w:val="PL"/>
      </w:pPr>
      <w:r>
        <w:t xml:space="preserve">      properties:</w:t>
      </w:r>
    </w:p>
    <w:p w14:paraId="7B26C130" w14:textId="77777777" w:rsidR="008E4486" w:rsidRDefault="008E4486" w:rsidP="008E4486">
      <w:pPr>
        <w:pStyle w:val="PL"/>
      </w:pPr>
      <w:r>
        <w:t xml:space="preserve">        groupId:</w:t>
      </w:r>
    </w:p>
    <w:p w14:paraId="18CE474D" w14:textId="77777777" w:rsidR="008E4486" w:rsidRDefault="008E4486" w:rsidP="008E4486">
      <w:pPr>
        <w:pStyle w:val="PL"/>
      </w:pPr>
      <w:r>
        <w:t xml:space="preserve">          $ref: 'TS29571_CommonData.yaml#/components/schemas/NfGroupId'</w:t>
      </w:r>
    </w:p>
    <w:p w14:paraId="3C920800" w14:textId="77777777" w:rsidR="008E4486" w:rsidRDefault="008E4486" w:rsidP="008E4486">
      <w:pPr>
        <w:pStyle w:val="PL"/>
      </w:pPr>
      <w:r>
        <w:t xml:space="preserve">        supiRanges:</w:t>
      </w:r>
    </w:p>
    <w:p w14:paraId="4949B63A" w14:textId="77777777" w:rsidR="008E4486" w:rsidRDefault="008E4486" w:rsidP="008E4486">
      <w:pPr>
        <w:pStyle w:val="PL"/>
      </w:pPr>
      <w:r>
        <w:t xml:space="preserve">          type: array</w:t>
      </w:r>
    </w:p>
    <w:p w14:paraId="2BE09AD3" w14:textId="77777777" w:rsidR="008E4486" w:rsidRDefault="008E4486" w:rsidP="008E4486">
      <w:pPr>
        <w:pStyle w:val="PL"/>
      </w:pPr>
      <w:r>
        <w:t xml:space="preserve">          items:</w:t>
      </w:r>
    </w:p>
    <w:p w14:paraId="62A05CA1" w14:textId="77777777" w:rsidR="008E4486" w:rsidRDefault="008E4486" w:rsidP="008E4486">
      <w:pPr>
        <w:pStyle w:val="PL"/>
      </w:pPr>
      <w:r>
        <w:t xml:space="preserve">            $ref: '#/components/schemas/SupiRange'</w:t>
      </w:r>
    </w:p>
    <w:p w14:paraId="3D0E6D5F" w14:textId="77777777" w:rsidR="008E4486" w:rsidRDefault="008E4486" w:rsidP="008E4486">
      <w:pPr>
        <w:pStyle w:val="PL"/>
      </w:pPr>
      <w:r>
        <w:t xml:space="preserve">          minItems: 1</w:t>
      </w:r>
    </w:p>
    <w:p w14:paraId="6D86AA07" w14:textId="77777777" w:rsidR="008E4486" w:rsidRDefault="008E4486" w:rsidP="008E4486">
      <w:pPr>
        <w:pStyle w:val="PL"/>
      </w:pPr>
      <w:r>
        <w:t xml:space="preserve">        storageIdRanges:</w:t>
      </w:r>
    </w:p>
    <w:p w14:paraId="6235CA8C" w14:textId="77777777" w:rsidR="008E4486" w:rsidRDefault="008E4486" w:rsidP="008E4486">
      <w:pPr>
        <w:pStyle w:val="PL"/>
      </w:pPr>
      <w:r>
        <w:t xml:space="preserve">          description: &gt;</w:t>
      </w:r>
    </w:p>
    <w:p w14:paraId="44A84E60" w14:textId="77777777" w:rsidR="008E4486" w:rsidRDefault="008E4486" w:rsidP="008E4486">
      <w:pPr>
        <w:pStyle w:val="PL"/>
      </w:pPr>
      <w:r>
        <w:t xml:space="preserve">            A map (list of key-value pairs) where realmId serves as key and each value in the map</w:t>
      </w:r>
    </w:p>
    <w:p w14:paraId="07D399D6" w14:textId="77777777" w:rsidR="008E4486" w:rsidRDefault="008E4486" w:rsidP="008E4486">
      <w:pPr>
        <w:pStyle w:val="PL"/>
      </w:pPr>
      <w:r>
        <w:t xml:space="preserve">            is an array of IdentityRanges. Each IdentityRange is a range of storageIds.</w:t>
      </w:r>
    </w:p>
    <w:p w14:paraId="5BC15BDD" w14:textId="77777777" w:rsidR="008E4486" w:rsidRDefault="008E4486" w:rsidP="008E4486">
      <w:pPr>
        <w:pStyle w:val="PL"/>
      </w:pPr>
      <w:r>
        <w:t xml:space="preserve">          type: object</w:t>
      </w:r>
    </w:p>
    <w:p w14:paraId="23EE252C" w14:textId="77777777" w:rsidR="008E4486" w:rsidRDefault="008E4486" w:rsidP="008E4486">
      <w:pPr>
        <w:pStyle w:val="PL"/>
      </w:pPr>
      <w:r>
        <w:t xml:space="preserve">          additionalProperties:</w:t>
      </w:r>
    </w:p>
    <w:p w14:paraId="0214D471" w14:textId="77777777" w:rsidR="008E4486" w:rsidRDefault="008E4486" w:rsidP="008E4486">
      <w:pPr>
        <w:pStyle w:val="PL"/>
      </w:pPr>
      <w:r>
        <w:t xml:space="preserve">            type: array</w:t>
      </w:r>
    </w:p>
    <w:p w14:paraId="7426A327" w14:textId="77777777" w:rsidR="008E4486" w:rsidRDefault="008E4486" w:rsidP="008E4486">
      <w:pPr>
        <w:pStyle w:val="PL"/>
      </w:pPr>
      <w:r>
        <w:t xml:space="preserve">            items:</w:t>
      </w:r>
    </w:p>
    <w:p w14:paraId="094E008A" w14:textId="77777777" w:rsidR="008E4486" w:rsidRDefault="008E4486" w:rsidP="008E4486">
      <w:pPr>
        <w:pStyle w:val="PL"/>
      </w:pPr>
      <w:r>
        <w:t xml:space="preserve">              $ref: '#/components/schemas/IdentityRange'</w:t>
      </w:r>
    </w:p>
    <w:p w14:paraId="107771CC" w14:textId="77777777" w:rsidR="008E4486" w:rsidRDefault="008E4486" w:rsidP="008E4486">
      <w:pPr>
        <w:pStyle w:val="PL"/>
      </w:pPr>
      <w:r>
        <w:t xml:space="preserve">            minItems: 1</w:t>
      </w:r>
    </w:p>
    <w:p w14:paraId="51555369" w14:textId="77777777" w:rsidR="008E4486" w:rsidRDefault="008E4486" w:rsidP="008E4486">
      <w:pPr>
        <w:pStyle w:val="PL"/>
      </w:pPr>
      <w:r>
        <w:t xml:space="preserve">          minProperties: 1</w:t>
      </w:r>
    </w:p>
    <w:p w14:paraId="516DB4BE" w14:textId="77777777" w:rsidR="008E4486" w:rsidRDefault="008E4486" w:rsidP="008E4486">
      <w:pPr>
        <w:pStyle w:val="PL"/>
      </w:pPr>
    </w:p>
    <w:p w14:paraId="78BBAF71" w14:textId="77777777" w:rsidR="008E4486" w:rsidRDefault="008E4486" w:rsidP="008E4486">
      <w:pPr>
        <w:pStyle w:val="PL"/>
      </w:pPr>
      <w:r>
        <w:t xml:space="preserve">    NsacfCapability:</w:t>
      </w:r>
    </w:p>
    <w:p w14:paraId="53467AC2" w14:textId="77777777" w:rsidR="008E4486" w:rsidRDefault="008E4486" w:rsidP="008E4486">
      <w:pPr>
        <w:pStyle w:val="PL"/>
      </w:pPr>
      <w:r>
        <w:t xml:space="preserve">      description: &gt;</w:t>
      </w:r>
    </w:p>
    <w:p w14:paraId="51E0564B" w14:textId="77777777" w:rsidR="008E4486" w:rsidRDefault="008E4486" w:rsidP="008E4486">
      <w:pPr>
        <w:pStyle w:val="PL"/>
      </w:pPr>
      <w:r>
        <w:t xml:space="preserve">        NSACF service capabilities (e.g. to monitor and control the number of registered UEs</w:t>
      </w:r>
    </w:p>
    <w:p w14:paraId="265B51B7" w14:textId="77777777" w:rsidR="008E4486" w:rsidRDefault="008E4486" w:rsidP="008E4486">
      <w:pPr>
        <w:pStyle w:val="PL"/>
      </w:pPr>
      <w:r>
        <w:t xml:space="preserve">        or established PDU sessions per network slice)</w:t>
      </w:r>
    </w:p>
    <w:p w14:paraId="185AA47D" w14:textId="77777777" w:rsidR="008E4486" w:rsidRDefault="008E4486" w:rsidP="008E4486">
      <w:pPr>
        <w:pStyle w:val="PL"/>
      </w:pPr>
      <w:r>
        <w:t xml:space="preserve">      type: object</w:t>
      </w:r>
    </w:p>
    <w:p w14:paraId="6864FC11" w14:textId="77777777" w:rsidR="008E4486" w:rsidRDefault="008E4486" w:rsidP="008E4486">
      <w:pPr>
        <w:pStyle w:val="PL"/>
      </w:pPr>
      <w:r>
        <w:t xml:space="preserve">      properties:</w:t>
      </w:r>
    </w:p>
    <w:p w14:paraId="0526FBE9" w14:textId="77777777" w:rsidR="008E4486" w:rsidRDefault="008E4486" w:rsidP="008E4486">
      <w:pPr>
        <w:pStyle w:val="PL"/>
      </w:pPr>
      <w:r>
        <w:t xml:space="preserve">        supportUeSAC:</w:t>
      </w:r>
    </w:p>
    <w:p w14:paraId="439AC40E" w14:textId="77777777" w:rsidR="008E4486" w:rsidRDefault="008E4486" w:rsidP="008E4486">
      <w:pPr>
        <w:pStyle w:val="PL"/>
      </w:pPr>
      <w:r>
        <w:t xml:space="preserve">          description: |</w:t>
      </w:r>
    </w:p>
    <w:p w14:paraId="23601F96" w14:textId="77777777" w:rsidR="008E4486" w:rsidRDefault="008E4486" w:rsidP="008E4486">
      <w:pPr>
        <w:pStyle w:val="PL"/>
      </w:pPr>
      <w:r>
        <w:t xml:space="preserve">            Indicates the service capability of the NSACF to monitor and control the number of</w:t>
      </w:r>
    </w:p>
    <w:p w14:paraId="39A87072" w14:textId="77777777" w:rsidR="008E4486" w:rsidRDefault="008E4486" w:rsidP="008E4486">
      <w:pPr>
        <w:pStyle w:val="PL"/>
      </w:pPr>
      <w:r>
        <w:t xml:space="preserve">            registered UEs per network slice for the network slice that is subject to NSAC</w:t>
      </w:r>
    </w:p>
    <w:p w14:paraId="0DEE8CAD" w14:textId="77777777" w:rsidR="008E4486" w:rsidRDefault="008E4486" w:rsidP="008E4486">
      <w:pPr>
        <w:pStyle w:val="PL"/>
      </w:pPr>
      <w:r>
        <w:t xml:space="preserve">            true: Supported</w:t>
      </w:r>
    </w:p>
    <w:p w14:paraId="1397725C" w14:textId="77777777" w:rsidR="008E4486" w:rsidRDefault="008E4486" w:rsidP="008E4486">
      <w:pPr>
        <w:pStyle w:val="PL"/>
      </w:pPr>
      <w:r>
        <w:t xml:space="preserve">            false (default): Not Supported</w:t>
      </w:r>
    </w:p>
    <w:p w14:paraId="340AFF07" w14:textId="77777777" w:rsidR="008E4486" w:rsidRDefault="008E4486" w:rsidP="008E4486">
      <w:pPr>
        <w:pStyle w:val="PL"/>
      </w:pPr>
      <w:r>
        <w:t xml:space="preserve">          type: boolean</w:t>
      </w:r>
    </w:p>
    <w:p w14:paraId="24E66D96" w14:textId="77777777" w:rsidR="008E4486" w:rsidRDefault="008E4486" w:rsidP="008E4486">
      <w:pPr>
        <w:pStyle w:val="PL"/>
      </w:pPr>
      <w:r>
        <w:t xml:space="preserve">          default: false</w:t>
      </w:r>
    </w:p>
    <w:p w14:paraId="3706D641" w14:textId="77777777" w:rsidR="008E4486" w:rsidRDefault="008E4486" w:rsidP="008E4486">
      <w:pPr>
        <w:pStyle w:val="PL"/>
      </w:pPr>
      <w:r>
        <w:t xml:space="preserve">        supportPduSAC:</w:t>
      </w:r>
    </w:p>
    <w:p w14:paraId="1C564F63" w14:textId="77777777" w:rsidR="008E4486" w:rsidRDefault="008E4486" w:rsidP="008E4486">
      <w:pPr>
        <w:pStyle w:val="PL"/>
      </w:pPr>
      <w:r>
        <w:t xml:space="preserve">          description: |</w:t>
      </w:r>
    </w:p>
    <w:p w14:paraId="36303F4A" w14:textId="77777777" w:rsidR="008E4486" w:rsidRDefault="008E4486" w:rsidP="008E4486">
      <w:pPr>
        <w:pStyle w:val="PL"/>
      </w:pPr>
      <w:r>
        <w:t xml:space="preserve">            Indicates the service capability of the NSACF to monitor and control the number of</w:t>
      </w:r>
    </w:p>
    <w:p w14:paraId="73F8C7CE" w14:textId="77777777" w:rsidR="008E4486" w:rsidRDefault="008E4486" w:rsidP="008E4486">
      <w:pPr>
        <w:pStyle w:val="PL"/>
      </w:pPr>
      <w:r>
        <w:t xml:space="preserve">            established PDU sessions per network slice for the network slice that is subject to NSAC</w:t>
      </w:r>
    </w:p>
    <w:p w14:paraId="2A162671" w14:textId="77777777" w:rsidR="008E4486" w:rsidRDefault="008E4486" w:rsidP="008E4486">
      <w:pPr>
        <w:pStyle w:val="PL"/>
      </w:pPr>
      <w:r>
        <w:t xml:space="preserve">            true: Supported</w:t>
      </w:r>
    </w:p>
    <w:p w14:paraId="2ECD9997" w14:textId="77777777" w:rsidR="008E4486" w:rsidRDefault="008E4486" w:rsidP="008E4486">
      <w:pPr>
        <w:pStyle w:val="PL"/>
      </w:pPr>
      <w:r>
        <w:t xml:space="preserve">            false (default): Not Supported</w:t>
      </w:r>
    </w:p>
    <w:p w14:paraId="2089F5D9" w14:textId="77777777" w:rsidR="008E4486" w:rsidRDefault="008E4486" w:rsidP="008E4486">
      <w:pPr>
        <w:pStyle w:val="PL"/>
      </w:pPr>
      <w:r>
        <w:t xml:space="preserve">          type: boolean</w:t>
      </w:r>
    </w:p>
    <w:p w14:paraId="67A93DF4" w14:textId="77777777" w:rsidR="008E4486" w:rsidRDefault="008E4486" w:rsidP="008E4486">
      <w:pPr>
        <w:pStyle w:val="PL"/>
      </w:pPr>
      <w:r>
        <w:t xml:space="preserve">          default: false</w:t>
      </w:r>
    </w:p>
    <w:p w14:paraId="62BA955A" w14:textId="77777777" w:rsidR="008E4486" w:rsidRDefault="008E4486" w:rsidP="008E4486">
      <w:pPr>
        <w:pStyle w:val="PL"/>
      </w:pPr>
    </w:p>
    <w:p w14:paraId="2B008420" w14:textId="77777777" w:rsidR="008E4486" w:rsidRDefault="008E4486" w:rsidP="008E4486">
      <w:pPr>
        <w:pStyle w:val="PL"/>
      </w:pPr>
      <w:r>
        <w:t xml:space="preserve">    NsacfInfo:</w:t>
      </w:r>
    </w:p>
    <w:p w14:paraId="4DD97EB7" w14:textId="77777777" w:rsidR="008E4486" w:rsidRDefault="008E4486" w:rsidP="008E4486">
      <w:pPr>
        <w:pStyle w:val="PL"/>
      </w:pPr>
      <w:r>
        <w:t xml:space="preserve">      description: Information of a NSACF NF Instance</w:t>
      </w:r>
    </w:p>
    <w:p w14:paraId="2BDF0A13" w14:textId="77777777" w:rsidR="008E4486" w:rsidRDefault="008E4486" w:rsidP="008E4486">
      <w:pPr>
        <w:pStyle w:val="PL"/>
      </w:pPr>
      <w:r>
        <w:t xml:space="preserve">      type: object</w:t>
      </w:r>
    </w:p>
    <w:p w14:paraId="26923B58" w14:textId="77777777" w:rsidR="008E4486" w:rsidRDefault="008E4486" w:rsidP="008E4486">
      <w:pPr>
        <w:pStyle w:val="PL"/>
      </w:pPr>
      <w:r>
        <w:t xml:space="preserve">      required:</w:t>
      </w:r>
    </w:p>
    <w:p w14:paraId="52FB5A89" w14:textId="77777777" w:rsidR="008E4486" w:rsidRDefault="008E4486" w:rsidP="008E4486">
      <w:pPr>
        <w:pStyle w:val="PL"/>
      </w:pPr>
      <w:r>
        <w:t xml:space="preserve">        - nsacfCapability</w:t>
      </w:r>
    </w:p>
    <w:p w14:paraId="0FCD231F" w14:textId="77777777" w:rsidR="008E4486" w:rsidRDefault="008E4486" w:rsidP="008E4486">
      <w:pPr>
        <w:pStyle w:val="PL"/>
      </w:pPr>
      <w:r>
        <w:t xml:space="preserve">      properties:</w:t>
      </w:r>
    </w:p>
    <w:p w14:paraId="4BC91E93" w14:textId="77777777" w:rsidR="008E4486" w:rsidRDefault="008E4486" w:rsidP="008E4486">
      <w:pPr>
        <w:pStyle w:val="PL"/>
      </w:pPr>
      <w:r>
        <w:t xml:space="preserve">        nsacfCapability:</w:t>
      </w:r>
    </w:p>
    <w:p w14:paraId="7DA6BDB9" w14:textId="77777777" w:rsidR="008E4486" w:rsidRDefault="008E4486" w:rsidP="008E4486">
      <w:pPr>
        <w:pStyle w:val="PL"/>
      </w:pPr>
      <w:r>
        <w:t xml:space="preserve">          $ref: '#/components/schemas/NsacfCapability'</w:t>
      </w:r>
    </w:p>
    <w:p w14:paraId="00C957A0" w14:textId="77777777" w:rsidR="008E4486" w:rsidRPr="00547AB4" w:rsidRDefault="008E4486" w:rsidP="008E4486">
      <w:pPr>
        <w:pStyle w:val="PL"/>
        <w:rPr>
          <w:lang w:val="fr-FR"/>
        </w:rPr>
      </w:pPr>
      <w:r>
        <w:t xml:space="preserve">        </w:t>
      </w:r>
      <w:r w:rsidRPr="00547AB4">
        <w:rPr>
          <w:lang w:val="fr-FR"/>
        </w:rPr>
        <w:t>taiList:</w:t>
      </w:r>
    </w:p>
    <w:p w14:paraId="47333A84" w14:textId="77777777" w:rsidR="008E4486" w:rsidRPr="00547AB4" w:rsidRDefault="008E4486" w:rsidP="008E4486">
      <w:pPr>
        <w:pStyle w:val="PL"/>
        <w:rPr>
          <w:lang w:val="fr-FR"/>
        </w:rPr>
      </w:pPr>
      <w:r w:rsidRPr="00547AB4">
        <w:rPr>
          <w:lang w:val="fr-FR"/>
        </w:rPr>
        <w:t xml:space="preserve">          $ref: '#/components/schemas/TaiList'</w:t>
      </w:r>
    </w:p>
    <w:p w14:paraId="1358A5EF" w14:textId="77777777" w:rsidR="008E4486" w:rsidRPr="00547AB4" w:rsidRDefault="008E4486" w:rsidP="008E4486">
      <w:pPr>
        <w:pStyle w:val="PL"/>
        <w:rPr>
          <w:lang w:val="fr-FR"/>
        </w:rPr>
      </w:pPr>
      <w:r w:rsidRPr="00547AB4">
        <w:rPr>
          <w:lang w:val="fr-FR"/>
        </w:rPr>
        <w:t xml:space="preserve">        taiRangeList:</w:t>
      </w:r>
    </w:p>
    <w:p w14:paraId="4AE287CF" w14:textId="77777777" w:rsidR="008E4486" w:rsidRDefault="008E4486" w:rsidP="008E4486">
      <w:pPr>
        <w:pStyle w:val="PL"/>
      </w:pPr>
      <w:r w:rsidRPr="00547AB4">
        <w:rPr>
          <w:lang w:val="fr-FR"/>
        </w:rPr>
        <w:t xml:space="preserve">          </w:t>
      </w:r>
      <w:r>
        <w:t>type: array</w:t>
      </w:r>
    </w:p>
    <w:p w14:paraId="6F80DCB3" w14:textId="77777777" w:rsidR="008E4486" w:rsidRDefault="008E4486" w:rsidP="008E4486">
      <w:pPr>
        <w:pStyle w:val="PL"/>
      </w:pPr>
      <w:r>
        <w:t xml:space="preserve">          items:</w:t>
      </w:r>
    </w:p>
    <w:p w14:paraId="3D9FAA53" w14:textId="77777777" w:rsidR="008E4486" w:rsidRDefault="008E4486" w:rsidP="008E4486">
      <w:pPr>
        <w:pStyle w:val="PL"/>
      </w:pPr>
      <w:r>
        <w:t xml:space="preserve">            $ref: '#/components/schemas/TaiRange'</w:t>
      </w:r>
    </w:p>
    <w:p w14:paraId="31561030" w14:textId="77777777" w:rsidR="008E4486" w:rsidRDefault="008E4486" w:rsidP="008E4486">
      <w:pPr>
        <w:pStyle w:val="PL"/>
      </w:pPr>
      <w:r>
        <w:t xml:space="preserve">          minItems: 1</w:t>
      </w:r>
    </w:p>
    <w:p w14:paraId="4DB7D9B4" w14:textId="77777777" w:rsidR="008E4486" w:rsidRDefault="008E4486" w:rsidP="008E4486">
      <w:pPr>
        <w:pStyle w:val="PL"/>
      </w:pPr>
    </w:p>
    <w:p w14:paraId="2127A72F" w14:textId="77777777" w:rsidR="008E4486" w:rsidRDefault="008E4486" w:rsidP="008E4486">
      <w:pPr>
        <w:pStyle w:val="PL"/>
      </w:pPr>
      <w:r>
        <w:t xml:space="preserve">    NwdafCapability:</w:t>
      </w:r>
    </w:p>
    <w:p w14:paraId="094572EB" w14:textId="77777777" w:rsidR="008E4486" w:rsidRDefault="008E4486" w:rsidP="008E4486">
      <w:pPr>
        <w:pStyle w:val="PL"/>
      </w:pPr>
      <w:r>
        <w:t xml:space="preserve">      description: Indicates the capability supported by the NWDAF</w:t>
      </w:r>
    </w:p>
    <w:p w14:paraId="485667BB" w14:textId="77777777" w:rsidR="008E4486" w:rsidRDefault="008E4486" w:rsidP="008E4486">
      <w:pPr>
        <w:pStyle w:val="PL"/>
      </w:pPr>
      <w:r>
        <w:t xml:space="preserve">      type: object</w:t>
      </w:r>
    </w:p>
    <w:p w14:paraId="35D639EA" w14:textId="77777777" w:rsidR="008E4486" w:rsidRDefault="008E4486" w:rsidP="008E4486">
      <w:pPr>
        <w:pStyle w:val="PL"/>
      </w:pPr>
      <w:r>
        <w:t xml:space="preserve">      properties:</w:t>
      </w:r>
    </w:p>
    <w:p w14:paraId="76789CB2" w14:textId="77777777" w:rsidR="008E4486" w:rsidRDefault="008E4486" w:rsidP="008E4486">
      <w:pPr>
        <w:pStyle w:val="PL"/>
      </w:pPr>
      <w:r>
        <w:t xml:space="preserve">        analyticsAggregation:</w:t>
      </w:r>
    </w:p>
    <w:p w14:paraId="0C205EF0" w14:textId="77777777" w:rsidR="008E4486" w:rsidRDefault="008E4486" w:rsidP="008E4486">
      <w:pPr>
        <w:pStyle w:val="PL"/>
      </w:pPr>
      <w:r>
        <w:t xml:space="preserve">          type: boolean</w:t>
      </w:r>
    </w:p>
    <w:p w14:paraId="50E6E3D8" w14:textId="77777777" w:rsidR="008E4486" w:rsidRDefault="008E4486" w:rsidP="008E4486">
      <w:pPr>
        <w:pStyle w:val="PL"/>
      </w:pPr>
      <w:r>
        <w:t xml:space="preserve">          default: false</w:t>
      </w:r>
    </w:p>
    <w:p w14:paraId="44BFBA53" w14:textId="77777777" w:rsidR="008E4486" w:rsidRDefault="008E4486" w:rsidP="008E4486">
      <w:pPr>
        <w:pStyle w:val="PL"/>
      </w:pPr>
      <w:r>
        <w:t xml:space="preserve">        analyticsMetadataProvisioning:</w:t>
      </w:r>
    </w:p>
    <w:p w14:paraId="0A5BC85D" w14:textId="77777777" w:rsidR="008E4486" w:rsidRDefault="008E4486" w:rsidP="008E4486">
      <w:pPr>
        <w:pStyle w:val="PL"/>
      </w:pPr>
      <w:r>
        <w:t xml:space="preserve">          type: boolean</w:t>
      </w:r>
    </w:p>
    <w:p w14:paraId="7E2252D3" w14:textId="77777777" w:rsidR="008E4486" w:rsidRDefault="008E4486" w:rsidP="008E4486">
      <w:pPr>
        <w:pStyle w:val="PL"/>
      </w:pPr>
      <w:r>
        <w:t xml:space="preserve">          default: false</w:t>
      </w:r>
    </w:p>
    <w:p w14:paraId="05D06DF4" w14:textId="77777777" w:rsidR="008E4486" w:rsidRDefault="008E4486" w:rsidP="008E4486">
      <w:pPr>
        <w:pStyle w:val="PL"/>
      </w:pPr>
      <w:r>
        <w:t xml:space="preserve">    MlAnalyticsInfo:</w:t>
      </w:r>
    </w:p>
    <w:p w14:paraId="2816E283" w14:textId="77777777" w:rsidR="008E4486" w:rsidRDefault="008E4486" w:rsidP="008E4486">
      <w:pPr>
        <w:pStyle w:val="PL"/>
      </w:pPr>
      <w:r>
        <w:t xml:space="preserve">      description: ML Analytics Filter information supported by the Nnwdaf_MLModelProvision service</w:t>
      </w:r>
    </w:p>
    <w:p w14:paraId="10FC9043" w14:textId="77777777" w:rsidR="008E4486" w:rsidRDefault="008E4486" w:rsidP="008E4486">
      <w:pPr>
        <w:pStyle w:val="PL"/>
      </w:pPr>
      <w:r>
        <w:t xml:space="preserve">      type: object</w:t>
      </w:r>
    </w:p>
    <w:p w14:paraId="4437178E" w14:textId="77777777" w:rsidR="008E4486" w:rsidRDefault="008E4486" w:rsidP="008E4486">
      <w:pPr>
        <w:pStyle w:val="PL"/>
      </w:pPr>
      <w:r>
        <w:t xml:space="preserve">      properties:</w:t>
      </w:r>
    </w:p>
    <w:p w14:paraId="108F8BCA" w14:textId="77777777" w:rsidR="008E4486" w:rsidRDefault="008E4486" w:rsidP="008E4486">
      <w:pPr>
        <w:pStyle w:val="PL"/>
      </w:pPr>
      <w:r>
        <w:t xml:space="preserve">        mlAnalyticsIds:</w:t>
      </w:r>
    </w:p>
    <w:p w14:paraId="6DF278C1" w14:textId="77777777" w:rsidR="008E4486" w:rsidRDefault="008E4486" w:rsidP="008E4486">
      <w:pPr>
        <w:pStyle w:val="PL"/>
      </w:pPr>
      <w:r>
        <w:t xml:space="preserve">          type: array</w:t>
      </w:r>
    </w:p>
    <w:p w14:paraId="0A0F830C" w14:textId="77777777" w:rsidR="008E4486" w:rsidRDefault="008E4486" w:rsidP="008E4486">
      <w:pPr>
        <w:pStyle w:val="PL"/>
      </w:pPr>
      <w:r>
        <w:t xml:space="preserve">          items:</w:t>
      </w:r>
    </w:p>
    <w:p w14:paraId="10230B73" w14:textId="77777777" w:rsidR="008E4486" w:rsidRDefault="008E4486" w:rsidP="008E4486">
      <w:pPr>
        <w:pStyle w:val="PL"/>
      </w:pPr>
      <w:r>
        <w:t xml:space="preserve">            $ref: 'TS29520_Nnwdaf_EventsSubscription.yaml#/components/schemas/NwdafEvent'</w:t>
      </w:r>
    </w:p>
    <w:p w14:paraId="2B7AF513" w14:textId="77777777" w:rsidR="008E4486" w:rsidRDefault="008E4486" w:rsidP="008E4486">
      <w:pPr>
        <w:pStyle w:val="PL"/>
      </w:pPr>
      <w:r>
        <w:t xml:space="preserve">          minItems: 1</w:t>
      </w:r>
    </w:p>
    <w:p w14:paraId="27189985" w14:textId="77777777" w:rsidR="008E4486" w:rsidRDefault="008E4486" w:rsidP="008E4486">
      <w:pPr>
        <w:pStyle w:val="PL"/>
      </w:pPr>
      <w:r>
        <w:t xml:space="preserve">        snssaiList:</w:t>
      </w:r>
    </w:p>
    <w:p w14:paraId="75C63EF5" w14:textId="77777777" w:rsidR="008E4486" w:rsidRDefault="008E4486" w:rsidP="008E4486">
      <w:pPr>
        <w:pStyle w:val="PL"/>
      </w:pPr>
      <w:r>
        <w:t xml:space="preserve">          $ref: '#/components/schemas/SnssaiList'</w:t>
      </w:r>
    </w:p>
    <w:p w14:paraId="516A2D52" w14:textId="77777777" w:rsidR="008E4486" w:rsidRDefault="008E4486" w:rsidP="008E4486">
      <w:pPr>
        <w:pStyle w:val="PL"/>
      </w:pPr>
      <w:r>
        <w:t xml:space="preserve">        trackingAreaList:</w:t>
      </w:r>
    </w:p>
    <w:p w14:paraId="7159876A" w14:textId="77777777" w:rsidR="008E4486" w:rsidRDefault="008E4486" w:rsidP="008E4486">
      <w:pPr>
        <w:pStyle w:val="PL"/>
      </w:pPr>
      <w:r>
        <w:t xml:space="preserve">          $ref: '#/components/schemas/TaiList'          </w:t>
      </w:r>
    </w:p>
    <w:p w14:paraId="12ACEB8A" w14:textId="77777777" w:rsidR="008E4486" w:rsidRDefault="008E4486" w:rsidP="008E4486">
      <w:pPr>
        <w:pStyle w:val="PL"/>
      </w:pPr>
    </w:p>
    <w:p w14:paraId="0ED4D4B1" w14:textId="77777777" w:rsidR="008E4486" w:rsidRDefault="008E4486" w:rsidP="008E4486">
      <w:pPr>
        <w:pStyle w:val="PL"/>
      </w:pPr>
      <w:r>
        <w:t xml:space="preserve">    NwdafInfo:</w:t>
      </w:r>
    </w:p>
    <w:p w14:paraId="15F04FB0" w14:textId="77777777" w:rsidR="008E4486" w:rsidRDefault="008E4486" w:rsidP="008E4486">
      <w:pPr>
        <w:pStyle w:val="PL"/>
      </w:pPr>
      <w:r>
        <w:t xml:space="preserve">      description: Information of a NWDAF NF Instance</w:t>
      </w:r>
    </w:p>
    <w:p w14:paraId="3F2DCE0E" w14:textId="77777777" w:rsidR="008E4486" w:rsidRDefault="008E4486" w:rsidP="008E4486">
      <w:pPr>
        <w:pStyle w:val="PL"/>
      </w:pPr>
      <w:r>
        <w:t xml:space="preserve">      type: object</w:t>
      </w:r>
    </w:p>
    <w:p w14:paraId="5B46D4FD" w14:textId="77777777" w:rsidR="008E4486" w:rsidRDefault="008E4486" w:rsidP="008E4486">
      <w:pPr>
        <w:pStyle w:val="PL"/>
      </w:pPr>
      <w:r>
        <w:t xml:space="preserve">      properties:</w:t>
      </w:r>
    </w:p>
    <w:p w14:paraId="4765C8F3" w14:textId="77777777" w:rsidR="008E4486" w:rsidRDefault="008E4486" w:rsidP="008E4486">
      <w:pPr>
        <w:pStyle w:val="PL"/>
      </w:pPr>
      <w:r>
        <w:t xml:space="preserve">        eventIds:</w:t>
      </w:r>
    </w:p>
    <w:p w14:paraId="26DAE05B" w14:textId="77777777" w:rsidR="008E4486" w:rsidRDefault="008E4486" w:rsidP="008E4486">
      <w:pPr>
        <w:pStyle w:val="PL"/>
      </w:pPr>
      <w:r>
        <w:t xml:space="preserve">          type: array</w:t>
      </w:r>
    </w:p>
    <w:p w14:paraId="35DDC0E0" w14:textId="77777777" w:rsidR="008E4486" w:rsidRDefault="008E4486" w:rsidP="008E4486">
      <w:pPr>
        <w:pStyle w:val="PL"/>
      </w:pPr>
      <w:r>
        <w:t xml:space="preserve">          items:</w:t>
      </w:r>
    </w:p>
    <w:p w14:paraId="173D2599" w14:textId="77777777" w:rsidR="008E4486" w:rsidRDefault="008E4486" w:rsidP="008E4486">
      <w:pPr>
        <w:pStyle w:val="PL"/>
      </w:pPr>
      <w:r>
        <w:t xml:space="preserve">            $ref: 'TS29520_Nnwdaf_AnalyticsInfo.yaml#/components/schemas/EventId'</w:t>
      </w:r>
    </w:p>
    <w:p w14:paraId="1FD8185B" w14:textId="77777777" w:rsidR="008E4486" w:rsidRDefault="008E4486" w:rsidP="008E4486">
      <w:pPr>
        <w:pStyle w:val="PL"/>
      </w:pPr>
      <w:r>
        <w:t xml:space="preserve">          minItems: 1          </w:t>
      </w:r>
    </w:p>
    <w:p w14:paraId="402B1042" w14:textId="77777777" w:rsidR="008E4486" w:rsidRDefault="008E4486" w:rsidP="008E4486">
      <w:pPr>
        <w:pStyle w:val="PL"/>
      </w:pPr>
      <w:r>
        <w:t xml:space="preserve">        nwdafEvents:</w:t>
      </w:r>
    </w:p>
    <w:p w14:paraId="4F1B8C77" w14:textId="77777777" w:rsidR="008E4486" w:rsidRDefault="008E4486" w:rsidP="008E4486">
      <w:pPr>
        <w:pStyle w:val="PL"/>
      </w:pPr>
      <w:r>
        <w:t xml:space="preserve">          type: array</w:t>
      </w:r>
    </w:p>
    <w:p w14:paraId="6EE89EEC" w14:textId="77777777" w:rsidR="008E4486" w:rsidRDefault="008E4486" w:rsidP="008E4486">
      <w:pPr>
        <w:pStyle w:val="PL"/>
      </w:pPr>
      <w:r>
        <w:t xml:space="preserve">          items:</w:t>
      </w:r>
    </w:p>
    <w:p w14:paraId="6D25C0F0" w14:textId="77777777" w:rsidR="008E4486" w:rsidRDefault="008E4486" w:rsidP="008E4486">
      <w:pPr>
        <w:pStyle w:val="PL"/>
      </w:pPr>
      <w:r>
        <w:t xml:space="preserve">            $ref: 'TS29520_Nnwdaf_EventsSubscription.yaml#/components/schemas/NwdafEvent'</w:t>
      </w:r>
    </w:p>
    <w:p w14:paraId="5C67A51B" w14:textId="77777777" w:rsidR="008E4486" w:rsidRDefault="008E4486" w:rsidP="008E4486">
      <w:pPr>
        <w:pStyle w:val="PL"/>
      </w:pPr>
      <w:r>
        <w:t xml:space="preserve">          minItems: 1</w:t>
      </w:r>
    </w:p>
    <w:p w14:paraId="0F35E8A2" w14:textId="77777777" w:rsidR="008E4486" w:rsidRDefault="008E4486" w:rsidP="008E4486">
      <w:pPr>
        <w:pStyle w:val="PL"/>
      </w:pPr>
      <w:r>
        <w:t xml:space="preserve">        taiList:</w:t>
      </w:r>
    </w:p>
    <w:p w14:paraId="222A50F1" w14:textId="77777777" w:rsidR="008E4486" w:rsidRDefault="008E4486" w:rsidP="008E4486">
      <w:pPr>
        <w:pStyle w:val="PL"/>
      </w:pPr>
      <w:r>
        <w:t xml:space="preserve">          $ref: '#/components/schemas/TaiList'</w:t>
      </w:r>
    </w:p>
    <w:p w14:paraId="4C6FE8F8" w14:textId="77777777" w:rsidR="008E4486" w:rsidRDefault="008E4486" w:rsidP="008E4486">
      <w:pPr>
        <w:pStyle w:val="PL"/>
      </w:pPr>
      <w:r>
        <w:t xml:space="preserve">        taiRangeList:</w:t>
      </w:r>
    </w:p>
    <w:p w14:paraId="7C494D81" w14:textId="77777777" w:rsidR="008E4486" w:rsidRDefault="008E4486" w:rsidP="008E4486">
      <w:pPr>
        <w:pStyle w:val="PL"/>
      </w:pPr>
      <w:r>
        <w:t xml:space="preserve">          type: array</w:t>
      </w:r>
    </w:p>
    <w:p w14:paraId="232F3EC8" w14:textId="77777777" w:rsidR="008E4486" w:rsidRDefault="008E4486" w:rsidP="008E4486">
      <w:pPr>
        <w:pStyle w:val="PL"/>
      </w:pPr>
      <w:r>
        <w:t xml:space="preserve">          items:</w:t>
      </w:r>
    </w:p>
    <w:p w14:paraId="66884E4E" w14:textId="77777777" w:rsidR="008E4486" w:rsidRDefault="008E4486" w:rsidP="008E4486">
      <w:pPr>
        <w:pStyle w:val="PL"/>
      </w:pPr>
      <w:r>
        <w:t xml:space="preserve">            $ref: '#/components/schemas/TaiRange'</w:t>
      </w:r>
    </w:p>
    <w:p w14:paraId="1630E366" w14:textId="77777777" w:rsidR="008E4486" w:rsidRDefault="008E4486" w:rsidP="008E4486">
      <w:pPr>
        <w:pStyle w:val="PL"/>
      </w:pPr>
      <w:r>
        <w:t xml:space="preserve">          minItems: 1</w:t>
      </w:r>
    </w:p>
    <w:p w14:paraId="6C908A75" w14:textId="77777777" w:rsidR="008E4486" w:rsidRDefault="008E4486" w:rsidP="008E4486">
      <w:pPr>
        <w:pStyle w:val="PL"/>
      </w:pPr>
      <w:r>
        <w:t xml:space="preserve">        nwdafCapability:</w:t>
      </w:r>
    </w:p>
    <w:p w14:paraId="001C9282" w14:textId="77777777" w:rsidR="008E4486" w:rsidRDefault="008E4486" w:rsidP="008E4486">
      <w:pPr>
        <w:pStyle w:val="PL"/>
      </w:pPr>
      <w:r>
        <w:t xml:space="preserve">          $ref: '#/components/schemas/NwdafCapability'</w:t>
      </w:r>
    </w:p>
    <w:p w14:paraId="632D3D32" w14:textId="77777777" w:rsidR="008E4486" w:rsidRDefault="008E4486" w:rsidP="008E4486">
      <w:pPr>
        <w:pStyle w:val="PL"/>
      </w:pPr>
      <w:r>
        <w:t xml:space="preserve">        analyticsDelay:</w:t>
      </w:r>
    </w:p>
    <w:p w14:paraId="59919B4E" w14:textId="77777777" w:rsidR="008E4486" w:rsidRDefault="008E4486" w:rsidP="008E4486">
      <w:pPr>
        <w:pStyle w:val="PL"/>
      </w:pPr>
      <w:r>
        <w:t xml:space="preserve">          $ref: 'TS29571_CommonData.yaml#/components/schemas/DurationSec'</w:t>
      </w:r>
    </w:p>
    <w:p w14:paraId="41FFD607" w14:textId="77777777" w:rsidR="008E4486" w:rsidRDefault="008E4486" w:rsidP="008E4486">
      <w:pPr>
        <w:pStyle w:val="PL"/>
      </w:pPr>
      <w:r>
        <w:t xml:space="preserve">        servingNfSetIdList:</w:t>
      </w:r>
    </w:p>
    <w:p w14:paraId="0EC2AA74" w14:textId="77777777" w:rsidR="008E4486" w:rsidRDefault="008E4486" w:rsidP="008E4486">
      <w:pPr>
        <w:pStyle w:val="PL"/>
      </w:pPr>
      <w:r>
        <w:t xml:space="preserve">          type: array</w:t>
      </w:r>
    </w:p>
    <w:p w14:paraId="5D11EACC" w14:textId="77777777" w:rsidR="008E4486" w:rsidRDefault="008E4486" w:rsidP="008E4486">
      <w:pPr>
        <w:pStyle w:val="PL"/>
      </w:pPr>
      <w:r>
        <w:t xml:space="preserve">          items:</w:t>
      </w:r>
    </w:p>
    <w:p w14:paraId="136978F7" w14:textId="77777777" w:rsidR="008E4486" w:rsidRDefault="008E4486" w:rsidP="008E4486">
      <w:pPr>
        <w:pStyle w:val="PL"/>
      </w:pPr>
      <w:r>
        <w:t xml:space="preserve">            $ref: 'TS29571_CommonData.yaml#/components/schemas/NfSetId'</w:t>
      </w:r>
    </w:p>
    <w:p w14:paraId="505261F0" w14:textId="77777777" w:rsidR="008E4486" w:rsidRDefault="008E4486" w:rsidP="008E4486">
      <w:pPr>
        <w:pStyle w:val="PL"/>
      </w:pPr>
      <w:r>
        <w:t xml:space="preserve">          minItems: 1</w:t>
      </w:r>
    </w:p>
    <w:p w14:paraId="03841599" w14:textId="77777777" w:rsidR="008E4486" w:rsidRDefault="008E4486" w:rsidP="008E4486">
      <w:pPr>
        <w:pStyle w:val="PL"/>
      </w:pPr>
      <w:r>
        <w:t xml:space="preserve">        servingNfTypeList:</w:t>
      </w:r>
    </w:p>
    <w:p w14:paraId="7D3D4726" w14:textId="77777777" w:rsidR="008E4486" w:rsidRDefault="008E4486" w:rsidP="008E4486">
      <w:pPr>
        <w:pStyle w:val="PL"/>
      </w:pPr>
      <w:r>
        <w:t xml:space="preserve">          type: array</w:t>
      </w:r>
    </w:p>
    <w:p w14:paraId="32DF8254" w14:textId="77777777" w:rsidR="008E4486" w:rsidRDefault="008E4486" w:rsidP="008E4486">
      <w:pPr>
        <w:pStyle w:val="PL"/>
      </w:pPr>
      <w:r>
        <w:t xml:space="preserve">          items:</w:t>
      </w:r>
    </w:p>
    <w:p w14:paraId="43979E5E" w14:textId="77777777" w:rsidR="008E4486" w:rsidRDefault="008E4486" w:rsidP="008E4486">
      <w:pPr>
        <w:pStyle w:val="PL"/>
      </w:pPr>
      <w:r>
        <w:t xml:space="preserve">            $ref: 'TS28623_GenericNrm.yaml#/components/schemas/NFType'</w:t>
      </w:r>
    </w:p>
    <w:p w14:paraId="2AA34B6D" w14:textId="77777777" w:rsidR="008E4486" w:rsidRDefault="008E4486" w:rsidP="008E4486">
      <w:pPr>
        <w:pStyle w:val="PL"/>
      </w:pPr>
      <w:r>
        <w:t xml:space="preserve">          minItems: 1</w:t>
      </w:r>
    </w:p>
    <w:p w14:paraId="55914ED1" w14:textId="77777777" w:rsidR="008E4486" w:rsidRDefault="008E4486" w:rsidP="008E4486">
      <w:pPr>
        <w:pStyle w:val="PL"/>
      </w:pPr>
      <w:r>
        <w:t xml:space="preserve">        mlAnalyticsList:</w:t>
      </w:r>
    </w:p>
    <w:p w14:paraId="428986EF" w14:textId="77777777" w:rsidR="008E4486" w:rsidRDefault="008E4486" w:rsidP="008E4486">
      <w:pPr>
        <w:pStyle w:val="PL"/>
      </w:pPr>
      <w:r>
        <w:t xml:space="preserve">          type: array</w:t>
      </w:r>
    </w:p>
    <w:p w14:paraId="310A64F4" w14:textId="77777777" w:rsidR="008E4486" w:rsidRDefault="008E4486" w:rsidP="008E4486">
      <w:pPr>
        <w:pStyle w:val="PL"/>
      </w:pPr>
      <w:r>
        <w:t xml:space="preserve">          items:</w:t>
      </w:r>
    </w:p>
    <w:p w14:paraId="76CFAE38" w14:textId="77777777" w:rsidR="008E4486" w:rsidRDefault="008E4486" w:rsidP="008E4486">
      <w:pPr>
        <w:pStyle w:val="PL"/>
      </w:pPr>
      <w:r>
        <w:t xml:space="preserve">            $ref: '#/components/schemas/MlAnalyticsInfo'</w:t>
      </w:r>
    </w:p>
    <w:p w14:paraId="185B826C" w14:textId="77777777" w:rsidR="008E4486" w:rsidRDefault="008E4486" w:rsidP="008E4486">
      <w:pPr>
        <w:pStyle w:val="PL"/>
      </w:pPr>
      <w:r>
        <w:t xml:space="preserve">          minItems: 1</w:t>
      </w:r>
    </w:p>
    <w:p w14:paraId="09A72841" w14:textId="77777777" w:rsidR="008E4486" w:rsidRDefault="008E4486" w:rsidP="008E4486">
      <w:pPr>
        <w:pStyle w:val="PL"/>
      </w:pPr>
    </w:p>
    <w:p w14:paraId="6CBFEFDF" w14:textId="77777777" w:rsidR="008E4486" w:rsidRDefault="008E4486" w:rsidP="008E4486">
      <w:pPr>
        <w:pStyle w:val="PL"/>
      </w:pPr>
      <w:r>
        <w:t xml:space="preserve">    ScpInfo:</w:t>
      </w:r>
    </w:p>
    <w:p w14:paraId="1A6228F0" w14:textId="77777777" w:rsidR="008E4486" w:rsidRDefault="008E4486" w:rsidP="008E4486">
      <w:pPr>
        <w:pStyle w:val="PL"/>
      </w:pPr>
      <w:r>
        <w:t xml:space="preserve">      description: Information of an SCP Instance</w:t>
      </w:r>
    </w:p>
    <w:p w14:paraId="42C93A75" w14:textId="77777777" w:rsidR="008E4486" w:rsidRDefault="008E4486" w:rsidP="008E4486">
      <w:pPr>
        <w:pStyle w:val="PL"/>
      </w:pPr>
      <w:r>
        <w:t xml:space="preserve">      type: object</w:t>
      </w:r>
    </w:p>
    <w:p w14:paraId="3CD467FB" w14:textId="77777777" w:rsidR="008E4486" w:rsidRDefault="008E4486" w:rsidP="008E4486">
      <w:pPr>
        <w:pStyle w:val="PL"/>
      </w:pPr>
      <w:r>
        <w:t xml:space="preserve">      properties:</w:t>
      </w:r>
    </w:p>
    <w:p w14:paraId="3BA5DAFB" w14:textId="77777777" w:rsidR="008E4486" w:rsidRDefault="008E4486" w:rsidP="008E4486">
      <w:pPr>
        <w:pStyle w:val="PL"/>
      </w:pPr>
      <w:r>
        <w:t xml:space="preserve">        scpDomainInfoList:</w:t>
      </w:r>
    </w:p>
    <w:p w14:paraId="64CE9E02" w14:textId="77777777" w:rsidR="008E4486" w:rsidRDefault="008E4486" w:rsidP="008E4486">
      <w:pPr>
        <w:pStyle w:val="PL"/>
      </w:pPr>
      <w:r>
        <w:t xml:space="preserve">          description: &gt;</w:t>
      </w:r>
    </w:p>
    <w:p w14:paraId="65908FDC" w14:textId="77777777" w:rsidR="008E4486" w:rsidRDefault="008E4486" w:rsidP="008E4486">
      <w:pPr>
        <w:pStyle w:val="PL"/>
      </w:pPr>
      <w:r>
        <w:t xml:space="preserve">            A map (list of key-value pairs) where the key of the map shall be the string</w:t>
      </w:r>
    </w:p>
    <w:p w14:paraId="75EBE2A8" w14:textId="77777777" w:rsidR="008E4486" w:rsidRDefault="008E4486" w:rsidP="008E4486">
      <w:pPr>
        <w:pStyle w:val="PL"/>
      </w:pPr>
      <w:r>
        <w:t xml:space="preserve">            identifying an SCP domain</w:t>
      </w:r>
    </w:p>
    <w:p w14:paraId="75632AE8" w14:textId="77777777" w:rsidR="008E4486" w:rsidRDefault="008E4486" w:rsidP="008E4486">
      <w:pPr>
        <w:pStyle w:val="PL"/>
      </w:pPr>
      <w:r>
        <w:t xml:space="preserve">          type: object</w:t>
      </w:r>
    </w:p>
    <w:p w14:paraId="78720B6D" w14:textId="77777777" w:rsidR="008E4486" w:rsidRDefault="008E4486" w:rsidP="008E4486">
      <w:pPr>
        <w:pStyle w:val="PL"/>
      </w:pPr>
      <w:r>
        <w:t xml:space="preserve">          additionalProperties:</w:t>
      </w:r>
    </w:p>
    <w:p w14:paraId="4A2D4C42" w14:textId="77777777" w:rsidR="008E4486" w:rsidRDefault="008E4486" w:rsidP="008E4486">
      <w:pPr>
        <w:pStyle w:val="PL"/>
      </w:pPr>
      <w:r>
        <w:t xml:space="preserve">            $ref: '#/components/schemas/ScpDomainInfo'</w:t>
      </w:r>
    </w:p>
    <w:p w14:paraId="46D35CF6" w14:textId="77777777" w:rsidR="008E4486" w:rsidRDefault="008E4486" w:rsidP="008E4486">
      <w:pPr>
        <w:pStyle w:val="PL"/>
      </w:pPr>
      <w:r>
        <w:t xml:space="preserve">          minProperties: 1</w:t>
      </w:r>
    </w:p>
    <w:p w14:paraId="35A2332B" w14:textId="77777777" w:rsidR="008E4486" w:rsidRDefault="008E4486" w:rsidP="008E4486">
      <w:pPr>
        <w:pStyle w:val="PL"/>
      </w:pPr>
      <w:r>
        <w:t xml:space="preserve">        scpPrefix:</w:t>
      </w:r>
    </w:p>
    <w:p w14:paraId="2A91BE62" w14:textId="77777777" w:rsidR="008E4486" w:rsidRDefault="008E4486" w:rsidP="008E4486">
      <w:pPr>
        <w:pStyle w:val="PL"/>
      </w:pPr>
      <w:r>
        <w:t xml:space="preserve">          type: string</w:t>
      </w:r>
    </w:p>
    <w:p w14:paraId="34416D33" w14:textId="77777777" w:rsidR="008E4486" w:rsidRDefault="008E4486" w:rsidP="008E4486">
      <w:pPr>
        <w:pStyle w:val="PL"/>
      </w:pPr>
      <w:r>
        <w:t xml:space="preserve">        scpPorts:</w:t>
      </w:r>
    </w:p>
    <w:p w14:paraId="4D070ED3" w14:textId="77777777" w:rsidR="008E4486" w:rsidRDefault="008E4486" w:rsidP="008E4486">
      <w:pPr>
        <w:pStyle w:val="PL"/>
      </w:pPr>
      <w:r>
        <w:t xml:space="preserve">          description: &gt;</w:t>
      </w:r>
    </w:p>
    <w:p w14:paraId="22D09191" w14:textId="77777777" w:rsidR="008E4486" w:rsidRDefault="008E4486" w:rsidP="008E4486">
      <w:pPr>
        <w:pStyle w:val="PL"/>
      </w:pPr>
      <w:r>
        <w:t xml:space="preserve">            Port numbers for HTTP and HTTPS. The key of the map shall be "http" or "https".</w:t>
      </w:r>
    </w:p>
    <w:p w14:paraId="366D2425" w14:textId="77777777" w:rsidR="008E4486" w:rsidRDefault="008E4486" w:rsidP="008E4486">
      <w:pPr>
        <w:pStyle w:val="PL"/>
      </w:pPr>
      <w:r>
        <w:t xml:space="preserve">          type: object</w:t>
      </w:r>
    </w:p>
    <w:p w14:paraId="14106953" w14:textId="77777777" w:rsidR="008E4486" w:rsidRDefault="008E4486" w:rsidP="008E4486">
      <w:pPr>
        <w:pStyle w:val="PL"/>
      </w:pPr>
      <w:r>
        <w:t xml:space="preserve">          additionalProperties:</w:t>
      </w:r>
    </w:p>
    <w:p w14:paraId="54A54C60" w14:textId="77777777" w:rsidR="008E4486" w:rsidRDefault="008E4486" w:rsidP="008E4486">
      <w:pPr>
        <w:pStyle w:val="PL"/>
      </w:pPr>
      <w:r>
        <w:t xml:space="preserve">            type: integer</w:t>
      </w:r>
    </w:p>
    <w:p w14:paraId="646FD3B1" w14:textId="77777777" w:rsidR="008E4486" w:rsidRDefault="008E4486" w:rsidP="008E4486">
      <w:pPr>
        <w:pStyle w:val="PL"/>
      </w:pPr>
      <w:r>
        <w:t xml:space="preserve">            minimum: 0</w:t>
      </w:r>
    </w:p>
    <w:p w14:paraId="31191ED2" w14:textId="77777777" w:rsidR="008E4486" w:rsidRDefault="008E4486" w:rsidP="008E4486">
      <w:pPr>
        <w:pStyle w:val="PL"/>
      </w:pPr>
      <w:r>
        <w:t xml:space="preserve">            maximum: 65535</w:t>
      </w:r>
    </w:p>
    <w:p w14:paraId="2BC018E2" w14:textId="77777777" w:rsidR="008E4486" w:rsidRDefault="008E4486" w:rsidP="008E4486">
      <w:pPr>
        <w:pStyle w:val="PL"/>
      </w:pPr>
      <w:r>
        <w:t xml:space="preserve">          minProperties: 1</w:t>
      </w:r>
    </w:p>
    <w:p w14:paraId="03877198" w14:textId="77777777" w:rsidR="008E4486" w:rsidRDefault="008E4486" w:rsidP="008E4486">
      <w:pPr>
        <w:pStyle w:val="PL"/>
      </w:pPr>
      <w:r>
        <w:t xml:space="preserve">        addressDomains:</w:t>
      </w:r>
    </w:p>
    <w:p w14:paraId="7E1D7F60" w14:textId="77777777" w:rsidR="008E4486" w:rsidRDefault="008E4486" w:rsidP="008E4486">
      <w:pPr>
        <w:pStyle w:val="PL"/>
      </w:pPr>
      <w:r>
        <w:t xml:space="preserve">          type: array</w:t>
      </w:r>
    </w:p>
    <w:p w14:paraId="4CAC77B1" w14:textId="77777777" w:rsidR="008E4486" w:rsidRDefault="008E4486" w:rsidP="008E4486">
      <w:pPr>
        <w:pStyle w:val="PL"/>
      </w:pPr>
      <w:r>
        <w:t xml:space="preserve">          items:</w:t>
      </w:r>
    </w:p>
    <w:p w14:paraId="0F7897D9" w14:textId="77777777" w:rsidR="008E4486" w:rsidRDefault="008E4486" w:rsidP="008E4486">
      <w:pPr>
        <w:pStyle w:val="PL"/>
      </w:pPr>
      <w:r>
        <w:t xml:space="preserve">            type: string</w:t>
      </w:r>
    </w:p>
    <w:p w14:paraId="20660B71" w14:textId="77777777" w:rsidR="008E4486" w:rsidRDefault="008E4486" w:rsidP="008E4486">
      <w:pPr>
        <w:pStyle w:val="PL"/>
      </w:pPr>
      <w:r>
        <w:t xml:space="preserve">          minItems: 1</w:t>
      </w:r>
    </w:p>
    <w:p w14:paraId="05D1BCF4" w14:textId="77777777" w:rsidR="008E4486" w:rsidRDefault="008E4486" w:rsidP="008E4486">
      <w:pPr>
        <w:pStyle w:val="PL"/>
      </w:pPr>
      <w:r>
        <w:t xml:space="preserve">        ipv4Addresses:</w:t>
      </w:r>
    </w:p>
    <w:p w14:paraId="5A4A9A61" w14:textId="77777777" w:rsidR="008E4486" w:rsidRDefault="008E4486" w:rsidP="008E4486">
      <w:pPr>
        <w:pStyle w:val="PL"/>
      </w:pPr>
      <w:r>
        <w:t xml:space="preserve">          type: array</w:t>
      </w:r>
    </w:p>
    <w:p w14:paraId="7B116ED9" w14:textId="77777777" w:rsidR="008E4486" w:rsidRDefault="008E4486" w:rsidP="008E4486">
      <w:pPr>
        <w:pStyle w:val="PL"/>
      </w:pPr>
      <w:r>
        <w:t xml:space="preserve">          items:</w:t>
      </w:r>
    </w:p>
    <w:p w14:paraId="66D68573" w14:textId="77777777" w:rsidR="008E4486" w:rsidRDefault="008E4486" w:rsidP="008E4486">
      <w:pPr>
        <w:pStyle w:val="PL"/>
      </w:pPr>
      <w:r>
        <w:t xml:space="preserve">            $ref: 'TS29571_CommonData.yaml#/components/schemas/Ipv4Addr'</w:t>
      </w:r>
    </w:p>
    <w:p w14:paraId="4ECA681D" w14:textId="77777777" w:rsidR="008E4486" w:rsidRDefault="008E4486" w:rsidP="008E4486">
      <w:pPr>
        <w:pStyle w:val="PL"/>
      </w:pPr>
      <w:r>
        <w:t xml:space="preserve">          minItems: 1</w:t>
      </w:r>
    </w:p>
    <w:p w14:paraId="46090A7C" w14:textId="77777777" w:rsidR="008E4486" w:rsidRDefault="008E4486" w:rsidP="008E4486">
      <w:pPr>
        <w:pStyle w:val="PL"/>
      </w:pPr>
      <w:r>
        <w:t xml:space="preserve">        ipv6Prefixes:</w:t>
      </w:r>
    </w:p>
    <w:p w14:paraId="63E40ABD" w14:textId="77777777" w:rsidR="008E4486" w:rsidRDefault="008E4486" w:rsidP="008E4486">
      <w:pPr>
        <w:pStyle w:val="PL"/>
      </w:pPr>
      <w:r>
        <w:t xml:space="preserve">          type: array</w:t>
      </w:r>
    </w:p>
    <w:p w14:paraId="3E7CF0BE" w14:textId="77777777" w:rsidR="008E4486" w:rsidRDefault="008E4486" w:rsidP="008E4486">
      <w:pPr>
        <w:pStyle w:val="PL"/>
      </w:pPr>
      <w:r>
        <w:t xml:space="preserve">          items:</w:t>
      </w:r>
    </w:p>
    <w:p w14:paraId="5A2C7B12" w14:textId="77777777" w:rsidR="008E4486" w:rsidRDefault="008E4486" w:rsidP="008E4486">
      <w:pPr>
        <w:pStyle w:val="PL"/>
      </w:pPr>
      <w:r>
        <w:t xml:space="preserve">            $ref: 'TS29571_CommonData.yaml#/components/schemas/Ipv6Prefix'</w:t>
      </w:r>
    </w:p>
    <w:p w14:paraId="777A3767" w14:textId="77777777" w:rsidR="008E4486" w:rsidRDefault="008E4486" w:rsidP="008E4486">
      <w:pPr>
        <w:pStyle w:val="PL"/>
      </w:pPr>
      <w:r>
        <w:t xml:space="preserve">          minItems: 1</w:t>
      </w:r>
    </w:p>
    <w:p w14:paraId="26AC70C4" w14:textId="77777777" w:rsidR="008E4486" w:rsidRDefault="008E4486" w:rsidP="008E4486">
      <w:pPr>
        <w:pStyle w:val="PL"/>
      </w:pPr>
      <w:r>
        <w:t xml:space="preserve">        ipv4AddrRanges:</w:t>
      </w:r>
    </w:p>
    <w:p w14:paraId="406EDCE7" w14:textId="77777777" w:rsidR="008E4486" w:rsidRDefault="008E4486" w:rsidP="008E4486">
      <w:pPr>
        <w:pStyle w:val="PL"/>
      </w:pPr>
      <w:r>
        <w:t xml:space="preserve">          type: array</w:t>
      </w:r>
    </w:p>
    <w:p w14:paraId="781D719E" w14:textId="77777777" w:rsidR="008E4486" w:rsidRDefault="008E4486" w:rsidP="008E4486">
      <w:pPr>
        <w:pStyle w:val="PL"/>
      </w:pPr>
      <w:r>
        <w:t xml:space="preserve">          items:</w:t>
      </w:r>
    </w:p>
    <w:p w14:paraId="1C9CA33A" w14:textId="77777777" w:rsidR="008E4486" w:rsidRDefault="008E4486" w:rsidP="008E4486">
      <w:pPr>
        <w:pStyle w:val="PL"/>
      </w:pPr>
      <w:r>
        <w:t xml:space="preserve">            $ref: '#/components/schemas/Ipv4AddressRange'</w:t>
      </w:r>
    </w:p>
    <w:p w14:paraId="402EA00B" w14:textId="77777777" w:rsidR="008E4486" w:rsidRDefault="008E4486" w:rsidP="008E4486">
      <w:pPr>
        <w:pStyle w:val="PL"/>
      </w:pPr>
      <w:r>
        <w:t xml:space="preserve">          minItems: 1</w:t>
      </w:r>
    </w:p>
    <w:p w14:paraId="57BE93C5" w14:textId="77777777" w:rsidR="008E4486" w:rsidRDefault="008E4486" w:rsidP="008E4486">
      <w:pPr>
        <w:pStyle w:val="PL"/>
      </w:pPr>
      <w:r>
        <w:t xml:space="preserve">        ipv6PrefixRanges:</w:t>
      </w:r>
    </w:p>
    <w:p w14:paraId="4537DB3C" w14:textId="77777777" w:rsidR="008E4486" w:rsidRDefault="008E4486" w:rsidP="008E4486">
      <w:pPr>
        <w:pStyle w:val="PL"/>
      </w:pPr>
      <w:r>
        <w:t xml:space="preserve">          type: array</w:t>
      </w:r>
    </w:p>
    <w:p w14:paraId="0AE27181" w14:textId="77777777" w:rsidR="008E4486" w:rsidRDefault="008E4486" w:rsidP="008E4486">
      <w:pPr>
        <w:pStyle w:val="PL"/>
      </w:pPr>
      <w:r>
        <w:t xml:space="preserve">          items:</w:t>
      </w:r>
    </w:p>
    <w:p w14:paraId="2C291A23" w14:textId="77777777" w:rsidR="008E4486" w:rsidRDefault="008E4486" w:rsidP="008E4486">
      <w:pPr>
        <w:pStyle w:val="PL"/>
      </w:pPr>
      <w:r>
        <w:t xml:space="preserve">            $ref: '#/components/schemas/Ipv6PrefixRange'</w:t>
      </w:r>
    </w:p>
    <w:p w14:paraId="3FDC7400" w14:textId="77777777" w:rsidR="008E4486" w:rsidRDefault="008E4486" w:rsidP="008E4486">
      <w:pPr>
        <w:pStyle w:val="PL"/>
      </w:pPr>
      <w:r>
        <w:t xml:space="preserve">          minItems: 1</w:t>
      </w:r>
    </w:p>
    <w:p w14:paraId="075B0230" w14:textId="77777777" w:rsidR="008E4486" w:rsidRDefault="008E4486" w:rsidP="008E4486">
      <w:pPr>
        <w:pStyle w:val="PL"/>
      </w:pPr>
      <w:r>
        <w:t xml:space="preserve">        servedNfSetIdList:</w:t>
      </w:r>
    </w:p>
    <w:p w14:paraId="496FAB47" w14:textId="77777777" w:rsidR="008E4486" w:rsidRDefault="008E4486" w:rsidP="008E4486">
      <w:pPr>
        <w:pStyle w:val="PL"/>
      </w:pPr>
      <w:r>
        <w:t xml:space="preserve">          type: array</w:t>
      </w:r>
    </w:p>
    <w:p w14:paraId="5C0A9357" w14:textId="77777777" w:rsidR="008E4486" w:rsidRDefault="008E4486" w:rsidP="008E4486">
      <w:pPr>
        <w:pStyle w:val="PL"/>
      </w:pPr>
      <w:r>
        <w:t xml:space="preserve">          items:</w:t>
      </w:r>
    </w:p>
    <w:p w14:paraId="1CC35490" w14:textId="77777777" w:rsidR="008E4486" w:rsidRDefault="008E4486" w:rsidP="008E4486">
      <w:pPr>
        <w:pStyle w:val="PL"/>
      </w:pPr>
      <w:r>
        <w:t xml:space="preserve">            $ref: 'TS29571_CommonData.yaml#/components/schemas/NfSetId'</w:t>
      </w:r>
    </w:p>
    <w:p w14:paraId="0C8FD7A1" w14:textId="77777777" w:rsidR="008E4486" w:rsidRDefault="008E4486" w:rsidP="008E4486">
      <w:pPr>
        <w:pStyle w:val="PL"/>
      </w:pPr>
      <w:r>
        <w:t xml:space="preserve">          minItems: 1</w:t>
      </w:r>
    </w:p>
    <w:p w14:paraId="055001A0" w14:textId="77777777" w:rsidR="008E4486" w:rsidRDefault="008E4486" w:rsidP="008E4486">
      <w:pPr>
        <w:pStyle w:val="PL"/>
      </w:pPr>
      <w:r>
        <w:t xml:space="preserve">        remotePlmnList:</w:t>
      </w:r>
    </w:p>
    <w:p w14:paraId="695B0B33" w14:textId="77777777" w:rsidR="008E4486" w:rsidRDefault="008E4486" w:rsidP="008E4486">
      <w:pPr>
        <w:pStyle w:val="PL"/>
      </w:pPr>
      <w:r>
        <w:t xml:space="preserve">          type: array</w:t>
      </w:r>
    </w:p>
    <w:p w14:paraId="64C98695" w14:textId="77777777" w:rsidR="008E4486" w:rsidRDefault="008E4486" w:rsidP="008E4486">
      <w:pPr>
        <w:pStyle w:val="PL"/>
      </w:pPr>
      <w:r>
        <w:t xml:space="preserve">          items:</w:t>
      </w:r>
    </w:p>
    <w:p w14:paraId="223CE0EA" w14:textId="77777777" w:rsidR="008E4486" w:rsidRDefault="008E4486" w:rsidP="008E4486">
      <w:pPr>
        <w:pStyle w:val="PL"/>
      </w:pPr>
      <w:r>
        <w:t xml:space="preserve">            $ref: 'TS29571_CommonData.yaml#/components/schemas/PlmnId'</w:t>
      </w:r>
    </w:p>
    <w:p w14:paraId="148D423C" w14:textId="77777777" w:rsidR="008E4486" w:rsidRDefault="008E4486" w:rsidP="008E4486">
      <w:pPr>
        <w:pStyle w:val="PL"/>
      </w:pPr>
      <w:r>
        <w:t xml:space="preserve">          minItems: 1</w:t>
      </w:r>
    </w:p>
    <w:p w14:paraId="0A32A761" w14:textId="77777777" w:rsidR="008E4486" w:rsidRDefault="008E4486" w:rsidP="008E4486">
      <w:pPr>
        <w:pStyle w:val="PL"/>
      </w:pPr>
      <w:r>
        <w:t xml:space="preserve">        remoteSnpnList:</w:t>
      </w:r>
    </w:p>
    <w:p w14:paraId="544BF4D3" w14:textId="77777777" w:rsidR="008E4486" w:rsidRDefault="008E4486" w:rsidP="008E4486">
      <w:pPr>
        <w:pStyle w:val="PL"/>
      </w:pPr>
      <w:r>
        <w:t xml:space="preserve">          type: array</w:t>
      </w:r>
    </w:p>
    <w:p w14:paraId="00FC3286" w14:textId="77777777" w:rsidR="008E4486" w:rsidRDefault="008E4486" w:rsidP="008E4486">
      <w:pPr>
        <w:pStyle w:val="PL"/>
      </w:pPr>
      <w:r>
        <w:t xml:space="preserve">          items:</w:t>
      </w:r>
    </w:p>
    <w:p w14:paraId="662AF96C" w14:textId="77777777" w:rsidR="008E4486" w:rsidRDefault="008E4486" w:rsidP="008E4486">
      <w:pPr>
        <w:pStyle w:val="PL"/>
      </w:pPr>
      <w:r>
        <w:t xml:space="preserve">            $ref: '#/components/schemas/PlmnIdNid'</w:t>
      </w:r>
    </w:p>
    <w:p w14:paraId="19AF8DAA" w14:textId="77777777" w:rsidR="008E4486" w:rsidRDefault="008E4486" w:rsidP="008E4486">
      <w:pPr>
        <w:pStyle w:val="PL"/>
      </w:pPr>
      <w:r>
        <w:t xml:space="preserve">          minItems: 1</w:t>
      </w:r>
    </w:p>
    <w:p w14:paraId="7EDA6123" w14:textId="77777777" w:rsidR="008E4486" w:rsidRDefault="008E4486" w:rsidP="008E4486">
      <w:pPr>
        <w:pStyle w:val="PL"/>
      </w:pPr>
      <w:r>
        <w:t xml:space="preserve">        ipReachability:</w:t>
      </w:r>
    </w:p>
    <w:p w14:paraId="1ACD6644" w14:textId="77777777" w:rsidR="008E4486" w:rsidRDefault="008E4486" w:rsidP="008E4486">
      <w:pPr>
        <w:pStyle w:val="PL"/>
      </w:pPr>
      <w:r>
        <w:t xml:space="preserve">          $ref: '#/components/schemas/IpReachability'</w:t>
      </w:r>
    </w:p>
    <w:p w14:paraId="54D8FD91" w14:textId="77777777" w:rsidR="008E4486" w:rsidRDefault="008E4486" w:rsidP="008E4486">
      <w:pPr>
        <w:pStyle w:val="PL"/>
      </w:pPr>
      <w:r>
        <w:t xml:space="preserve">        scpCapabilities:</w:t>
      </w:r>
    </w:p>
    <w:p w14:paraId="23848CBA" w14:textId="77777777" w:rsidR="008E4486" w:rsidRDefault="008E4486" w:rsidP="008E4486">
      <w:pPr>
        <w:pStyle w:val="PL"/>
      </w:pPr>
      <w:r>
        <w:t xml:space="preserve">          type: array</w:t>
      </w:r>
    </w:p>
    <w:p w14:paraId="2F178860" w14:textId="77777777" w:rsidR="008E4486" w:rsidRDefault="008E4486" w:rsidP="008E4486">
      <w:pPr>
        <w:pStyle w:val="PL"/>
      </w:pPr>
      <w:r>
        <w:t xml:space="preserve">          items:</w:t>
      </w:r>
    </w:p>
    <w:p w14:paraId="34D78552" w14:textId="77777777" w:rsidR="008E4486" w:rsidRDefault="008E4486" w:rsidP="008E4486">
      <w:pPr>
        <w:pStyle w:val="PL"/>
      </w:pPr>
      <w:r>
        <w:t xml:space="preserve">            $ref: '#/components/schemas/ScpCapability'</w:t>
      </w:r>
    </w:p>
    <w:p w14:paraId="4B226857" w14:textId="77777777" w:rsidR="008E4486" w:rsidRDefault="008E4486" w:rsidP="008E4486">
      <w:pPr>
        <w:pStyle w:val="PL"/>
      </w:pPr>
    </w:p>
    <w:p w14:paraId="0209AB60" w14:textId="77777777" w:rsidR="008E4486" w:rsidRDefault="008E4486" w:rsidP="008E4486">
      <w:pPr>
        <w:pStyle w:val="PL"/>
      </w:pPr>
      <w:r>
        <w:t xml:space="preserve">    PfdData:</w:t>
      </w:r>
    </w:p>
    <w:p w14:paraId="48002637" w14:textId="77777777" w:rsidR="008E4486" w:rsidRDefault="008E4486" w:rsidP="008E4486">
      <w:pPr>
        <w:pStyle w:val="PL"/>
      </w:pPr>
      <w:r>
        <w:t xml:space="preserve">      description: List of Application IDs and/or AF IDs managed by a given NEF Instance</w:t>
      </w:r>
    </w:p>
    <w:p w14:paraId="48C6E97E" w14:textId="77777777" w:rsidR="008E4486" w:rsidRDefault="008E4486" w:rsidP="008E4486">
      <w:pPr>
        <w:pStyle w:val="PL"/>
      </w:pPr>
      <w:r>
        <w:t xml:space="preserve">      type: object</w:t>
      </w:r>
    </w:p>
    <w:p w14:paraId="11F86BA1" w14:textId="77777777" w:rsidR="008E4486" w:rsidRDefault="008E4486" w:rsidP="008E4486">
      <w:pPr>
        <w:pStyle w:val="PL"/>
      </w:pPr>
      <w:r>
        <w:t xml:space="preserve">      properties:</w:t>
      </w:r>
    </w:p>
    <w:p w14:paraId="0245C5B3" w14:textId="77777777" w:rsidR="008E4486" w:rsidRDefault="008E4486" w:rsidP="008E4486">
      <w:pPr>
        <w:pStyle w:val="PL"/>
      </w:pPr>
      <w:r>
        <w:t xml:space="preserve">        appIds:</w:t>
      </w:r>
    </w:p>
    <w:p w14:paraId="49BE1F12" w14:textId="77777777" w:rsidR="008E4486" w:rsidRDefault="008E4486" w:rsidP="008E4486">
      <w:pPr>
        <w:pStyle w:val="PL"/>
      </w:pPr>
      <w:r>
        <w:t xml:space="preserve">          type: array</w:t>
      </w:r>
    </w:p>
    <w:p w14:paraId="1DBAD47A" w14:textId="77777777" w:rsidR="008E4486" w:rsidRDefault="008E4486" w:rsidP="008E4486">
      <w:pPr>
        <w:pStyle w:val="PL"/>
      </w:pPr>
      <w:r>
        <w:t xml:space="preserve">          items:</w:t>
      </w:r>
    </w:p>
    <w:p w14:paraId="23761C1F" w14:textId="77777777" w:rsidR="008E4486" w:rsidRDefault="008E4486" w:rsidP="008E4486">
      <w:pPr>
        <w:pStyle w:val="PL"/>
      </w:pPr>
      <w:r>
        <w:t xml:space="preserve">            type: string</w:t>
      </w:r>
    </w:p>
    <w:p w14:paraId="052195E6" w14:textId="77777777" w:rsidR="008E4486" w:rsidRDefault="008E4486" w:rsidP="008E4486">
      <w:pPr>
        <w:pStyle w:val="PL"/>
      </w:pPr>
      <w:r>
        <w:t xml:space="preserve">          minItems: 1</w:t>
      </w:r>
    </w:p>
    <w:p w14:paraId="74805AB7" w14:textId="77777777" w:rsidR="008E4486" w:rsidRDefault="008E4486" w:rsidP="008E4486">
      <w:pPr>
        <w:pStyle w:val="PL"/>
      </w:pPr>
      <w:r>
        <w:t xml:space="preserve">        afIds:</w:t>
      </w:r>
    </w:p>
    <w:p w14:paraId="7B25073A" w14:textId="77777777" w:rsidR="008E4486" w:rsidRDefault="008E4486" w:rsidP="008E4486">
      <w:pPr>
        <w:pStyle w:val="PL"/>
      </w:pPr>
      <w:r>
        <w:t xml:space="preserve">          type: array</w:t>
      </w:r>
    </w:p>
    <w:p w14:paraId="569339E0" w14:textId="77777777" w:rsidR="008E4486" w:rsidRDefault="008E4486" w:rsidP="008E4486">
      <w:pPr>
        <w:pStyle w:val="PL"/>
      </w:pPr>
      <w:r>
        <w:t xml:space="preserve">          items:</w:t>
      </w:r>
    </w:p>
    <w:p w14:paraId="69201F50" w14:textId="77777777" w:rsidR="008E4486" w:rsidRDefault="008E4486" w:rsidP="008E4486">
      <w:pPr>
        <w:pStyle w:val="PL"/>
      </w:pPr>
      <w:r>
        <w:t xml:space="preserve">            type: string</w:t>
      </w:r>
    </w:p>
    <w:p w14:paraId="105E3135" w14:textId="77777777" w:rsidR="008E4486" w:rsidRDefault="008E4486" w:rsidP="008E4486">
      <w:pPr>
        <w:pStyle w:val="PL"/>
      </w:pPr>
      <w:r>
        <w:t xml:space="preserve">          minItems: 1</w:t>
      </w:r>
    </w:p>
    <w:p w14:paraId="08927C60" w14:textId="77777777" w:rsidR="008E4486" w:rsidRDefault="008E4486" w:rsidP="008E4486">
      <w:pPr>
        <w:pStyle w:val="PL"/>
      </w:pPr>
      <w:r>
        <w:t xml:space="preserve">    AfEvent:</w:t>
      </w:r>
    </w:p>
    <w:p w14:paraId="76BA123D" w14:textId="77777777" w:rsidR="008E4486" w:rsidRDefault="008E4486" w:rsidP="008E4486">
      <w:pPr>
        <w:pStyle w:val="PL"/>
      </w:pPr>
      <w:r>
        <w:t xml:space="preserve">      description: Represents Application Events.</w:t>
      </w:r>
    </w:p>
    <w:p w14:paraId="5B5AA42C" w14:textId="77777777" w:rsidR="008E4486" w:rsidRDefault="008E4486" w:rsidP="008E4486">
      <w:pPr>
        <w:pStyle w:val="PL"/>
      </w:pPr>
      <w:r>
        <w:t xml:space="preserve">      anyOf:</w:t>
      </w:r>
    </w:p>
    <w:p w14:paraId="3F59091F" w14:textId="77777777" w:rsidR="008E4486" w:rsidRDefault="008E4486" w:rsidP="008E4486">
      <w:pPr>
        <w:pStyle w:val="PL"/>
      </w:pPr>
      <w:r>
        <w:t xml:space="preserve">      - type: string</w:t>
      </w:r>
    </w:p>
    <w:p w14:paraId="55BFBBA2" w14:textId="77777777" w:rsidR="008E4486" w:rsidRDefault="008E4486" w:rsidP="008E4486">
      <w:pPr>
        <w:pStyle w:val="PL"/>
      </w:pPr>
      <w:r>
        <w:t xml:space="preserve">        enum:</w:t>
      </w:r>
    </w:p>
    <w:p w14:paraId="378E19BB" w14:textId="77777777" w:rsidR="008E4486" w:rsidRDefault="008E4486" w:rsidP="008E4486">
      <w:pPr>
        <w:pStyle w:val="PL"/>
      </w:pPr>
      <w:r>
        <w:t xml:space="preserve">          - SVC_EXPERIENCE</w:t>
      </w:r>
    </w:p>
    <w:p w14:paraId="617DF9A4" w14:textId="77777777" w:rsidR="008E4486" w:rsidRDefault="008E4486" w:rsidP="008E4486">
      <w:pPr>
        <w:pStyle w:val="PL"/>
      </w:pPr>
      <w:r>
        <w:t xml:space="preserve">          - UE_MOBILITY</w:t>
      </w:r>
    </w:p>
    <w:p w14:paraId="38DEF932" w14:textId="77777777" w:rsidR="008E4486" w:rsidRDefault="008E4486" w:rsidP="008E4486">
      <w:pPr>
        <w:pStyle w:val="PL"/>
      </w:pPr>
      <w:r>
        <w:t xml:space="preserve">          - UE_COMM</w:t>
      </w:r>
    </w:p>
    <w:p w14:paraId="5D0ACD3A" w14:textId="77777777" w:rsidR="008E4486" w:rsidRDefault="008E4486" w:rsidP="008E4486">
      <w:pPr>
        <w:pStyle w:val="PL"/>
      </w:pPr>
      <w:r>
        <w:t xml:space="preserve">          - EXCEPTIONS</w:t>
      </w:r>
    </w:p>
    <w:p w14:paraId="027010A7" w14:textId="77777777" w:rsidR="008E4486" w:rsidRDefault="008E4486" w:rsidP="008E4486">
      <w:pPr>
        <w:pStyle w:val="PL"/>
      </w:pPr>
      <w:r>
        <w:t xml:space="preserve">          - USER_DATA_CONGESTION</w:t>
      </w:r>
    </w:p>
    <w:p w14:paraId="203B7D55" w14:textId="77777777" w:rsidR="008E4486" w:rsidRDefault="008E4486" w:rsidP="008E4486">
      <w:pPr>
        <w:pStyle w:val="PL"/>
      </w:pPr>
      <w:r>
        <w:t xml:space="preserve">          - PERF_DATA</w:t>
      </w:r>
    </w:p>
    <w:p w14:paraId="2543F53B" w14:textId="77777777" w:rsidR="008E4486" w:rsidRDefault="008E4486" w:rsidP="008E4486">
      <w:pPr>
        <w:pStyle w:val="PL"/>
      </w:pPr>
      <w:r>
        <w:t xml:space="preserve">          - DISPERSION</w:t>
      </w:r>
    </w:p>
    <w:p w14:paraId="3B23B0A0" w14:textId="77777777" w:rsidR="008E4486" w:rsidRDefault="008E4486" w:rsidP="008E4486">
      <w:pPr>
        <w:pStyle w:val="PL"/>
      </w:pPr>
      <w:r>
        <w:t xml:space="preserve">          - COLLECTIVE_BEHAVIOUR</w:t>
      </w:r>
    </w:p>
    <w:p w14:paraId="633BBBF2" w14:textId="77777777" w:rsidR="008E4486" w:rsidRDefault="008E4486" w:rsidP="008E4486">
      <w:pPr>
        <w:pStyle w:val="PL"/>
      </w:pPr>
      <w:r>
        <w:t xml:space="preserve">          - MS_QOE_METRICS</w:t>
      </w:r>
    </w:p>
    <w:p w14:paraId="05A61A3E" w14:textId="77777777" w:rsidR="008E4486" w:rsidRDefault="008E4486" w:rsidP="008E4486">
      <w:pPr>
        <w:pStyle w:val="PL"/>
      </w:pPr>
      <w:r>
        <w:t xml:space="preserve">          - MS_CONSUMPTION</w:t>
      </w:r>
    </w:p>
    <w:p w14:paraId="50498281" w14:textId="77777777" w:rsidR="008E4486" w:rsidRDefault="008E4486" w:rsidP="008E4486">
      <w:pPr>
        <w:pStyle w:val="PL"/>
      </w:pPr>
      <w:r>
        <w:t xml:space="preserve">          - MS_NET_ASSIST_INVOCATION</w:t>
      </w:r>
    </w:p>
    <w:p w14:paraId="2F2081BB" w14:textId="77777777" w:rsidR="008E4486" w:rsidRDefault="008E4486" w:rsidP="008E4486">
      <w:pPr>
        <w:pStyle w:val="PL"/>
      </w:pPr>
      <w:r>
        <w:t xml:space="preserve">          - MS_DYN_POLICY_INVOCATION</w:t>
      </w:r>
    </w:p>
    <w:p w14:paraId="0D1DA7DF" w14:textId="77777777" w:rsidR="008E4486" w:rsidRDefault="008E4486" w:rsidP="008E4486">
      <w:pPr>
        <w:pStyle w:val="PL"/>
      </w:pPr>
      <w:r>
        <w:t xml:space="preserve">          - MS_ACCESS_ACTIVITY</w:t>
      </w:r>
    </w:p>
    <w:p w14:paraId="45BDCDAF" w14:textId="77777777" w:rsidR="008E4486" w:rsidRDefault="008E4486" w:rsidP="008E4486">
      <w:pPr>
        <w:pStyle w:val="PL"/>
      </w:pPr>
      <w:r>
        <w:t xml:space="preserve">      - type: string</w:t>
      </w:r>
    </w:p>
    <w:p w14:paraId="1D888AD8" w14:textId="77777777" w:rsidR="008E4486" w:rsidRDefault="008E4486" w:rsidP="008E4486">
      <w:pPr>
        <w:pStyle w:val="PL"/>
      </w:pPr>
      <w:r>
        <w:t xml:space="preserve">        description: &gt;</w:t>
      </w:r>
    </w:p>
    <w:p w14:paraId="1A4332E6" w14:textId="77777777" w:rsidR="008E4486" w:rsidRDefault="008E4486" w:rsidP="008E4486">
      <w:pPr>
        <w:pStyle w:val="PL"/>
      </w:pPr>
      <w:r>
        <w:t xml:space="preserve">          This string provides forward-compatibility with future extensions to the enumeration but</w:t>
      </w:r>
    </w:p>
    <w:p w14:paraId="1F045E66" w14:textId="77777777" w:rsidR="008E4486" w:rsidRDefault="008E4486" w:rsidP="008E4486">
      <w:pPr>
        <w:pStyle w:val="PL"/>
      </w:pPr>
      <w:r>
        <w:t xml:space="preserve">          is not used to encode content defined in the present version of this API.</w:t>
      </w:r>
    </w:p>
    <w:p w14:paraId="05A6356B" w14:textId="77777777" w:rsidR="008E4486" w:rsidRDefault="008E4486" w:rsidP="008E4486">
      <w:pPr>
        <w:pStyle w:val="PL"/>
      </w:pPr>
      <w:r>
        <w:t xml:space="preserve">    AfEventExposureData:</w:t>
      </w:r>
    </w:p>
    <w:p w14:paraId="545BEC7D" w14:textId="77777777" w:rsidR="008E4486" w:rsidRDefault="008E4486" w:rsidP="008E4486">
      <w:pPr>
        <w:pStyle w:val="PL"/>
      </w:pPr>
      <w:r>
        <w:t xml:space="preserve">      description: AF Event Exposure data managed by a given NEF Instance</w:t>
      </w:r>
    </w:p>
    <w:p w14:paraId="658C4E1A" w14:textId="77777777" w:rsidR="008E4486" w:rsidRDefault="008E4486" w:rsidP="008E4486">
      <w:pPr>
        <w:pStyle w:val="PL"/>
      </w:pPr>
      <w:r>
        <w:t xml:space="preserve">      type: object</w:t>
      </w:r>
    </w:p>
    <w:p w14:paraId="529D1B5A" w14:textId="77777777" w:rsidR="008E4486" w:rsidRDefault="008E4486" w:rsidP="008E4486">
      <w:pPr>
        <w:pStyle w:val="PL"/>
      </w:pPr>
      <w:r>
        <w:t xml:space="preserve">      required:</w:t>
      </w:r>
    </w:p>
    <w:p w14:paraId="702F38B7" w14:textId="77777777" w:rsidR="008E4486" w:rsidRDefault="008E4486" w:rsidP="008E4486">
      <w:pPr>
        <w:pStyle w:val="PL"/>
      </w:pPr>
      <w:r>
        <w:t xml:space="preserve">        - afEvents</w:t>
      </w:r>
    </w:p>
    <w:p w14:paraId="5E9FA955" w14:textId="77777777" w:rsidR="008E4486" w:rsidRDefault="008E4486" w:rsidP="008E4486">
      <w:pPr>
        <w:pStyle w:val="PL"/>
      </w:pPr>
      <w:r>
        <w:t xml:space="preserve">      properties:</w:t>
      </w:r>
    </w:p>
    <w:p w14:paraId="2E300E9A" w14:textId="77777777" w:rsidR="008E4486" w:rsidRDefault="008E4486" w:rsidP="008E4486">
      <w:pPr>
        <w:pStyle w:val="PL"/>
      </w:pPr>
      <w:r>
        <w:t xml:space="preserve">        afEvents:</w:t>
      </w:r>
    </w:p>
    <w:p w14:paraId="04ACF2EE" w14:textId="77777777" w:rsidR="008E4486" w:rsidRDefault="008E4486" w:rsidP="008E4486">
      <w:pPr>
        <w:pStyle w:val="PL"/>
      </w:pPr>
      <w:r>
        <w:t xml:space="preserve">          type: array</w:t>
      </w:r>
    </w:p>
    <w:p w14:paraId="79F044C9" w14:textId="77777777" w:rsidR="008E4486" w:rsidRDefault="008E4486" w:rsidP="008E4486">
      <w:pPr>
        <w:pStyle w:val="PL"/>
      </w:pPr>
      <w:r>
        <w:t xml:space="preserve">          items:</w:t>
      </w:r>
    </w:p>
    <w:p w14:paraId="118BD94B" w14:textId="77777777" w:rsidR="008E4486" w:rsidRDefault="008E4486" w:rsidP="008E4486">
      <w:pPr>
        <w:pStyle w:val="PL"/>
      </w:pPr>
      <w:r>
        <w:t xml:space="preserve">            $ref: '#/components/schemas/AfEvent'</w:t>
      </w:r>
    </w:p>
    <w:p w14:paraId="3D1BD8E7" w14:textId="77777777" w:rsidR="008E4486" w:rsidRDefault="008E4486" w:rsidP="008E4486">
      <w:pPr>
        <w:pStyle w:val="PL"/>
      </w:pPr>
      <w:r>
        <w:t xml:space="preserve">          minItems: 1</w:t>
      </w:r>
    </w:p>
    <w:p w14:paraId="705CFAC5" w14:textId="77777777" w:rsidR="008E4486" w:rsidRDefault="008E4486" w:rsidP="008E4486">
      <w:pPr>
        <w:pStyle w:val="PL"/>
      </w:pPr>
      <w:r>
        <w:t xml:space="preserve">        afIds:</w:t>
      </w:r>
    </w:p>
    <w:p w14:paraId="3A0D4423" w14:textId="77777777" w:rsidR="008E4486" w:rsidRDefault="008E4486" w:rsidP="008E4486">
      <w:pPr>
        <w:pStyle w:val="PL"/>
      </w:pPr>
      <w:r>
        <w:t xml:space="preserve">          type: array</w:t>
      </w:r>
    </w:p>
    <w:p w14:paraId="29FBD433" w14:textId="77777777" w:rsidR="008E4486" w:rsidRDefault="008E4486" w:rsidP="008E4486">
      <w:pPr>
        <w:pStyle w:val="PL"/>
      </w:pPr>
      <w:r>
        <w:t xml:space="preserve">          items:</w:t>
      </w:r>
    </w:p>
    <w:p w14:paraId="3D086811" w14:textId="77777777" w:rsidR="008E4486" w:rsidRDefault="008E4486" w:rsidP="008E4486">
      <w:pPr>
        <w:pStyle w:val="PL"/>
      </w:pPr>
      <w:r>
        <w:t xml:space="preserve">            type: string</w:t>
      </w:r>
    </w:p>
    <w:p w14:paraId="068D2F38" w14:textId="77777777" w:rsidR="008E4486" w:rsidRDefault="008E4486" w:rsidP="008E4486">
      <w:pPr>
        <w:pStyle w:val="PL"/>
      </w:pPr>
      <w:r>
        <w:t xml:space="preserve">          minItems: 1</w:t>
      </w:r>
    </w:p>
    <w:p w14:paraId="71591F0E" w14:textId="77777777" w:rsidR="008E4486" w:rsidRDefault="008E4486" w:rsidP="008E4486">
      <w:pPr>
        <w:pStyle w:val="PL"/>
      </w:pPr>
      <w:r>
        <w:t xml:space="preserve">        appIds:</w:t>
      </w:r>
    </w:p>
    <w:p w14:paraId="03094045" w14:textId="77777777" w:rsidR="008E4486" w:rsidRDefault="008E4486" w:rsidP="008E4486">
      <w:pPr>
        <w:pStyle w:val="PL"/>
      </w:pPr>
      <w:r>
        <w:t xml:space="preserve">          type: array</w:t>
      </w:r>
    </w:p>
    <w:p w14:paraId="14F34500" w14:textId="77777777" w:rsidR="008E4486" w:rsidRDefault="008E4486" w:rsidP="008E4486">
      <w:pPr>
        <w:pStyle w:val="PL"/>
      </w:pPr>
      <w:r>
        <w:t xml:space="preserve">          items:</w:t>
      </w:r>
    </w:p>
    <w:p w14:paraId="53AAD1BD" w14:textId="77777777" w:rsidR="008E4486" w:rsidRDefault="008E4486" w:rsidP="008E4486">
      <w:pPr>
        <w:pStyle w:val="PL"/>
      </w:pPr>
      <w:r>
        <w:t xml:space="preserve">            type: string</w:t>
      </w:r>
    </w:p>
    <w:p w14:paraId="5B3D2E1A" w14:textId="77777777" w:rsidR="008E4486" w:rsidRDefault="008E4486" w:rsidP="008E4486">
      <w:pPr>
        <w:pStyle w:val="PL"/>
      </w:pPr>
      <w:r>
        <w:t xml:space="preserve">          minItems: 1</w:t>
      </w:r>
    </w:p>
    <w:p w14:paraId="551E919B" w14:textId="77777777" w:rsidR="008E4486" w:rsidRDefault="008E4486" w:rsidP="008E4486">
      <w:pPr>
        <w:pStyle w:val="PL"/>
      </w:pPr>
      <w:r>
        <w:t xml:space="preserve">    UnTrustAfInfo:</w:t>
      </w:r>
    </w:p>
    <w:p w14:paraId="10C4D24F" w14:textId="77777777" w:rsidR="008E4486" w:rsidRDefault="008E4486" w:rsidP="008E4486">
      <w:pPr>
        <w:pStyle w:val="PL"/>
      </w:pPr>
      <w:r>
        <w:t xml:space="preserve">      description: Information of a untrusted AF Instance</w:t>
      </w:r>
    </w:p>
    <w:p w14:paraId="69C4E2DC" w14:textId="77777777" w:rsidR="008E4486" w:rsidRDefault="008E4486" w:rsidP="008E4486">
      <w:pPr>
        <w:pStyle w:val="PL"/>
      </w:pPr>
      <w:r>
        <w:t xml:space="preserve">      type: object</w:t>
      </w:r>
    </w:p>
    <w:p w14:paraId="413FFAAC" w14:textId="77777777" w:rsidR="008E4486" w:rsidRDefault="008E4486" w:rsidP="008E4486">
      <w:pPr>
        <w:pStyle w:val="PL"/>
      </w:pPr>
      <w:r>
        <w:t xml:space="preserve">      required:</w:t>
      </w:r>
    </w:p>
    <w:p w14:paraId="4E806FC6" w14:textId="77777777" w:rsidR="008E4486" w:rsidRDefault="008E4486" w:rsidP="008E4486">
      <w:pPr>
        <w:pStyle w:val="PL"/>
      </w:pPr>
      <w:r>
        <w:t xml:space="preserve">        - afId</w:t>
      </w:r>
    </w:p>
    <w:p w14:paraId="304CF039" w14:textId="77777777" w:rsidR="008E4486" w:rsidRDefault="008E4486" w:rsidP="008E4486">
      <w:pPr>
        <w:pStyle w:val="PL"/>
      </w:pPr>
      <w:r>
        <w:t xml:space="preserve">      properties:</w:t>
      </w:r>
    </w:p>
    <w:p w14:paraId="12A886C3" w14:textId="77777777" w:rsidR="008E4486" w:rsidRDefault="008E4486" w:rsidP="008E4486">
      <w:pPr>
        <w:pStyle w:val="PL"/>
      </w:pPr>
      <w:r>
        <w:t xml:space="preserve">        afId:</w:t>
      </w:r>
    </w:p>
    <w:p w14:paraId="6646A853" w14:textId="77777777" w:rsidR="008E4486" w:rsidRDefault="008E4486" w:rsidP="008E4486">
      <w:pPr>
        <w:pStyle w:val="PL"/>
      </w:pPr>
      <w:r>
        <w:t xml:space="preserve">          type: string</w:t>
      </w:r>
    </w:p>
    <w:p w14:paraId="3FB46EEA" w14:textId="77777777" w:rsidR="008E4486" w:rsidRDefault="008E4486" w:rsidP="008E4486">
      <w:pPr>
        <w:pStyle w:val="PL"/>
      </w:pPr>
      <w:r>
        <w:t xml:space="preserve">        sNssaiInfoList:</w:t>
      </w:r>
    </w:p>
    <w:p w14:paraId="080FDD07" w14:textId="77777777" w:rsidR="008E4486" w:rsidRDefault="008E4486" w:rsidP="008E4486">
      <w:pPr>
        <w:pStyle w:val="PL"/>
      </w:pPr>
      <w:r>
        <w:t xml:space="preserve">          type: array</w:t>
      </w:r>
    </w:p>
    <w:p w14:paraId="639F1D19" w14:textId="77777777" w:rsidR="008E4486" w:rsidRDefault="008E4486" w:rsidP="008E4486">
      <w:pPr>
        <w:pStyle w:val="PL"/>
      </w:pPr>
      <w:r>
        <w:t xml:space="preserve">          items:</w:t>
      </w:r>
    </w:p>
    <w:p w14:paraId="6A2C33D4" w14:textId="77777777" w:rsidR="008E4486" w:rsidRDefault="008E4486" w:rsidP="008E4486">
      <w:pPr>
        <w:pStyle w:val="PL"/>
      </w:pPr>
      <w:r>
        <w:t xml:space="preserve">            $ref: '#/components/schemas/SnssaiInfoItem'</w:t>
      </w:r>
    </w:p>
    <w:p w14:paraId="3CCD2D7F" w14:textId="77777777" w:rsidR="008E4486" w:rsidRDefault="008E4486" w:rsidP="008E4486">
      <w:pPr>
        <w:pStyle w:val="PL"/>
      </w:pPr>
      <w:r>
        <w:t xml:space="preserve">          minItems: 1</w:t>
      </w:r>
    </w:p>
    <w:p w14:paraId="2657470B" w14:textId="77777777" w:rsidR="008E4486" w:rsidRDefault="008E4486" w:rsidP="008E4486">
      <w:pPr>
        <w:pStyle w:val="PL"/>
      </w:pPr>
      <w:r>
        <w:t xml:space="preserve">        mappingInd:</w:t>
      </w:r>
    </w:p>
    <w:p w14:paraId="7D4D25AB" w14:textId="77777777" w:rsidR="008E4486" w:rsidRDefault="008E4486" w:rsidP="008E4486">
      <w:pPr>
        <w:pStyle w:val="PL"/>
      </w:pPr>
      <w:r>
        <w:t xml:space="preserve">          type: boolean</w:t>
      </w:r>
    </w:p>
    <w:p w14:paraId="13AB0590" w14:textId="77777777" w:rsidR="008E4486" w:rsidRDefault="008E4486" w:rsidP="008E4486">
      <w:pPr>
        <w:pStyle w:val="PL"/>
      </w:pPr>
      <w:r>
        <w:t xml:space="preserve">          default: false</w:t>
      </w:r>
    </w:p>
    <w:p w14:paraId="23012348" w14:textId="77777777" w:rsidR="008E4486" w:rsidRDefault="008E4486" w:rsidP="008E4486">
      <w:pPr>
        <w:pStyle w:val="PL"/>
      </w:pPr>
      <w:r>
        <w:t xml:space="preserve">    SnssaiInfoItem:</w:t>
      </w:r>
    </w:p>
    <w:p w14:paraId="7DB33CF2" w14:textId="77777777" w:rsidR="008E4486" w:rsidRDefault="008E4486" w:rsidP="008E4486">
      <w:pPr>
        <w:pStyle w:val="PL"/>
      </w:pPr>
      <w:r>
        <w:t xml:space="preserve">      description: &gt;</w:t>
      </w:r>
    </w:p>
    <w:p w14:paraId="60360E2B" w14:textId="77777777" w:rsidR="008E4486" w:rsidRDefault="008E4486" w:rsidP="008E4486">
      <w:pPr>
        <w:pStyle w:val="PL"/>
      </w:pPr>
      <w:r>
        <w:t xml:space="preserve">        Parameters supported by an NF for a given S-NSSAI Set of parameters supported by NF</w:t>
      </w:r>
    </w:p>
    <w:p w14:paraId="14CA6403" w14:textId="77777777" w:rsidR="008E4486" w:rsidRDefault="008E4486" w:rsidP="008E4486">
      <w:pPr>
        <w:pStyle w:val="PL"/>
      </w:pPr>
      <w:r>
        <w:t xml:space="preserve">        for a given S-NSSAI</w:t>
      </w:r>
    </w:p>
    <w:p w14:paraId="336B7925" w14:textId="77777777" w:rsidR="008E4486" w:rsidRDefault="008E4486" w:rsidP="008E4486">
      <w:pPr>
        <w:pStyle w:val="PL"/>
      </w:pPr>
      <w:r>
        <w:t xml:space="preserve">      type: object</w:t>
      </w:r>
    </w:p>
    <w:p w14:paraId="3D1340CE" w14:textId="77777777" w:rsidR="008E4486" w:rsidRDefault="008E4486" w:rsidP="008E4486">
      <w:pPr>
        <w:pStyle w:val="PL"/>
      </w:pPr>
      <w:r>
        <w:t xml:space="preserve">      required:</w:t>
      </w:r>
    </w:p>
    <w:p w14:paraId="26A9F9CD" w14:textId="77777777" w:rsidR="008E4486" w:rsidRDefault="008E4486" w:rsidP="008E4486">
      <w:pPr>
        <w:pStyle w:val="PL"/>
      </w:pPr>
      <w:r>
        <w:t xml:space="preserve">        - sNssai</w:t>
      </w:r>
    </w:p>
    <w:p w14:paraId="61E0F494" w14:textId="77777777" w:rsidR="008E4486" w:rsidRDefault="008E4486" w:rsidP="008E4486">
      <w:pPr>
        <w:pStyle w:val="PL"/>
      </w:pPr>
      <w:r>
        <w:t xml:space="preserve">        - dnnInfoList</w:t>
      </w:r>
    </w:p>
    <w:p w14:paraId="0E13BA12" w14:textId="77777777" w:rsidR="008E4486" w:rsidRDefault="008E4486" w:rsidP="008E4486">
      <w:pPr>
        <w:pStyle w:val="PL"/>
      </w:pPr>
      <w:r>
        <w:t xml:space="preserve">      properties:</w:t>
      </w:r>
    </w:p>
    <w:p w14:paraId="25D5F206" w14:textId="77777777" w:rsidR="008E4486" w:rsidRDefault="008E4486" w:rsidP="008E4486">
      <w:pPr>
        <w:pStyle w:val="PL"/>
      </w:pPr>
      <w:r>
        <w:t xml:space="preserve">        sNssai:</w:t>
      </w:r>
    </w:p>
    <w:p w14:paraId="1BB28D79" w14:textId="77777777" w:rsidR="008E4486" w:rsidRDefault="008E4486" w:rsidP="008E4486">
      <w:pPr>
        <w:pStyle w:val="PL"/>
      </w:pPr>
      <w:r>
        <w:t xml:space="preserve">          $ref: 'TS29571_CommonData.yaml#/components/schemas/ExtSnssai'</w:t>
      </w:r>
    </w:p>
    <w:p w14:paraId="2BEA24C3" w14:textId="77777777" w:rsidR="008E4486" w:rsidRDefault="008E4486" w:rsidP="008E4486">
      <w:pPr>
        <w:pStyle w:val="PL"/>
      </w:pPr>
      <w:r>
        <w:t xml:space="preserve">        dnnInfoList:</w:t>
      </w:r>
    </w:p>
    <w:p w14:paraId="50912375" w14:textId="77777777" w:rsidR="008E4486" w:rsidRDefault="008E4486" w:rsidP="008E4486">
      <w:pPr>
        <w:pStyle w:val="PL"/>
      </w:pPr>
      <w:r>
        <w:t xml:space="preserve">          type: array</w:t>
      </w:r>
    </w:p>
    <w:p w14:paraId="6B0A1871" w14:textId="77777777" w:rsidR="008E4486" w:rsidRDefault="008E4486" w:rsidP="008E4486">
      <w:pPr>
        <w:pStyle w:val="PL"/>
      </w:pPr>
      <w:r>
        <w:t xml:space="preserve">          items:</w:t>
      </w:r>
    </w:p>
    <w:p w14:paraId="7D589830" w14:textId="77777777" w:rsidR="008E4486" w:rsidRDefault="008E4486" w:rsidP="008E4486">
      <w:pPr>
        <w:pStyle w:val="PL"/>
      </w:pPr>
      <w:r>
        <w:t xml:space="preserve">            $ref: '#/components/schemas/DnnInfoItem'</w:t>
      </w:r>
    </w:p>
    <w:p w14:paraId="4AD3746E" w14:textId="77777777" w:rsidR="008E4486" w:rsidRDefault="008E4486" w:rsidP="008E4486">
      <w:pPr>
        <w:pStyle w:val="PL"/>
      </w:pPr>
      <w:r>
        <w:t xml:space="preserve">          minItems: 1</w:t>
      </w:r>
    </w:p>
    <w:p w14:paraId="2D2677B4" w14:textId="77777777" w:rsidR="008E4486" w:rsidRDefault="008E4486" w:rsidP="008E4486">
      <w:pPr>
        <w:pStyle w:val="PL"/>
      </w:pPr>
      <w:r>
        <w:t xml:space="preserve">    DnnInfoItem:</w:t>
      </w:r>
    </w:p>
    <w:p w14:paraId="37CB02C4" w14:textId="77777777" w:rsidR="008E4486" w:rsidRDefault="008E4486" w:rsidP="008E4486">
      <w:pPr>
        <w:pStyle w:val="PL"/>
      </w:pPr>
      <w:r>
        <w:t xml:space="preserve">      description: Set of parameters supported by NF for a given DNN</w:t>
      </w:r>
    </w:p>
    <w:p w14:paraId="0235F2E5" w14:textId="77777777" w:rsidR="008E4486" w:rsidRDefault="008E4486" w:rsidP="008E4486">
      <w:pPr>
        <w:pStyle w:val="PL"/>
      </w:pPr>
      <w:r>
        <w:t xml:space="preserve">      type: object</w:t>
      </w:r>
    </w:p>
    <w:p w14:paraId="6AB3FEED" w14:textId="77777777" w:rsidR="008E4486" w:rsidRDefault="008E4486" w:rsidP="008E4486">
      <w:pPr>
        <w:pStyle w:val="PL"/>
      </w:pPr>
      <w:r>
        <w:t xml:space="preserve">      required:</w:t>
      </w:r>
    </w:p>
    <w:p w14:paraId="1647ABBC" w14:textId="77777777" w:rsidR="008E4486" w:rsidRDefault="008E4486" w:rsidP="008E4486">
      <w:pPr>
        <w:pStyle w:val="PL"/>
      </w:pPr>
      <w:r>
        <w:t xml:space="preserve">        - dnn</w:t>
      </w:r>
    </w:p>
    <w:p w14:paraId="56940969" w14:textId="77777777" w:rsidR="008E4486" w:rsidRDefault="008E4486" w:rsidP="008E4486">
      <w:pPr>
        <w:pStyle w:val="PL"/>
      </w:pPr>
      <w:r>
        <w:t xml:space="preserve">      properties:</w:t>
      </w:r>
    </w:p>
    <w:p w14:paraId="0839F13E" w14:textId="77777777" w:rsidR="008E4486" w:rsidRDefault="008E4486" w:rsidP="008E4486">
      <w:pPr>
        <w:pStyle w:val="PL"/>
      </w:pPr>
      <w:r>
        <w:t xml:space="preserve">        dnn:</w:t>
      </w:r>
    </w:p>
    <w:p w14:paraId="31E880CF" w14:textId="77777777" w:rsidR="008E4486" w:rsidRDefault="008E4486" w:rsidP="008E4486">
      <w:pPr>
        <w:pStyle w:val="PL"/>
      </w:pPr>
      <w:r>
        <w:t xml:space="preserve">          anyOf:</w:t>
      </w:r>
    </w:p>
    <w:p w14:paraId="3FA26243" w14:textId="77777777" w:rsidR="008E4486" w:rsidRDefault="008E4486" w:rsidP="008E4486">
      <w:pPr>
        <w:pStyle w:val="PL"/>
      </w:pPr>
      <w:r>
        <w:t xml:space="preserve">            - $ref: 'TS29571_CommonData.yaml#/components/schemas/Dnn'</w:t>
      </w:r>
    </w:p>
    <w:p w14:paraId="53A06EBE" w14:textId="77777777" w:rsidR="008E4486" w:rsidRDefault="008E4486" w:rsidP="008E4486">
      <w:pPr>
        <w:pStyle w:val="PL"/>
      </w:pPr>
      <w:r>
        <w:t xml:space="preserve">            - $ref: 'TS29571_CommonData.yaml#/components/schemas/WildcardDnn'</w:t>
      </w:r>
    </w:p>
    <w:p w14:paraId="4CC55706" w14:textId="77777777" w:rsidR="008E4486" w:rsidRDefault="008E4486" w:rsidP="008E4486">
      <w:pPr>
        <w:pStyle w:val="PL"/>
      </w:pPr>
      <w:r>
        <w:t xml:space="preserve">    EasdfInfo:</w:t>
      </w:r>
    </w:p>
    <w:p w14:paraId="49A85F84" w14:textId="77777777" w:rsidR="008E4486" w:rsidRDefault="008E4486" w:rsidP="008E4486">
      <w:pPr>
        <w:pStyle w:val="PL"/>
      </w:pPr>
      <w:r>
        <w:t xml:space="preserve">      description: Information of an EASDF NF Instance</w:t>
      </w:r>
    </w:p>
    <w:p w14:paraId="5B6518BA" w14:textId="77777777" w:rsidR="008E4486" w:rsidRDefault="008E4486" w:rsidP="008E4486">
      <w:pPr>
        <w:pStyle w:val="PL"/>
      </w:pPr>
      <w:r>
        <w:t xml:space="preserve">      type: object</w:t>
      </w:r>
    </w:p>
    <w:p w14:paraId="5072863D" w14:textId="77777777" w:rsidR="008E4486" w:rsidRDefault="008E4486" w:rsidP="008E4486">
      <w:pPr>
        <w:pStyle w:val="PL"/>
      </w:pPr>
      <w:r>
        <w:t xml:space="preserve">      properties:</w:t>
      </w:r>
    </w:p>
    <w:p w14:paraId="5494B6DD" w14:textId="77777777" w:rsidR="008E4486" w:rsidRDefault="008E4486" w:rsidP="008E4486">
      <w:pPr>
        <w:pStyle w:val="PL"/>
      </w:pPr>
      <w:r>
        <w:t xml:space="preserve">        sNssaiEasdfInfoList:</w:t>
      </w:r>
    </w:p>
    <w:p w14:paraId="68381AEB" w14:textId="77777777" w:rsidR="008E4486" w:rsidRDefault="008E4486" w:rsidP="008E4486">
      <w:pPr>
        <w:pStyle w:val="PL"/>
      </w:pPr>
      <w:r>
        <w:t xml:space="preserve">          type: array</w:t>
      </w:r>
    </w:p>
    <w:p w14:paraId="4B6D9305" w14:textId="77777777" w:rsidR="008E4486" w:rsidRDefault="008E4486" w:rsidP="008E4486">
      <w:pPr>
        <w:pStyle w:val="PL"/>
      </w:pPr>
      <w:r>
        <w:t xml:space="preserve">          items:</w:t>
      </w:r>
    </w:p>
    <w:p w14:paraId="45AE0500" w14:textId="77777777" w:rsidR="008E4486" w:rsidRDefault="008E4486" w:rsidP="008E4486">
      <w:pPr>
        <w:pStyle w:val="PL"/>
      </w:pPr>
      <w:r>
        <w:t xml:space="preserve">            $ref: '#/components/schemas/SnssaiEasdfInfoItem'</w:t>
      </w:r>
    </w:p>
    <w:p w14:paraId="4002B734" w14:textId="77777777" w:rsidR="008E4486" w:rsidRDefault="008E4486" w:rsidP="008E4486">
      <w:pPr>
        <w:pStyle w:val="PL"/>
      </w:pPr>
      <w:r>
        <w:t xml:space="preserve">          minItems: 1</w:t>
      </w:r>
    </w:p>
    <w:p w14:paraId="433B1670" w14:textId="77777777" w:rsidR="008E4486" w:rsidRDefault="008E4486" w:rsidP="008E4486">
      <w:pPr>
        <w:pStyle w:val="PL"/>
      </w:pPr>
      <w:r>
        <w:t xml:space="preserve">        easdfN6IpAddressList:</w:t>
      </w:r>
    </w:p>
    <w:p w14:paraId="4CD8AAA4" w14:textId="77777777" w:rsidR="008E4486" w:rsidRDefault="008E4486" w:rsidP="008E4486">
      <w:pPr>
        <w:pStyle w:val="PL"/>
      </w:pPr>
      <w:r>
        <w:t xml:space="preserve">          type: array</w:t>
      </w:r>
    </w:p>
    <w:p w14:paraId="2F173B42" w14:textId="77777777" w:rsidR="008E4486" w:rsidRDefault="008E4486" w:rsidP="008E4486">
      <w:pPr>
        <w:pStyle w:val="PL"/>
      </w:pPr>
      <w:r>
        <w:t xml:space="preserve">          items:</w:t>
      </w:r>
    </w:p>
    <w:p w14:paraId="2949191C" w14:textId="77777777" w:rsidR="008E4486" w:rsidRDefault="008E4486" w:rsidP="008E4486">
      <w:pPr>
        <w:pStyle w:val="PL"/>
      </w:pPr>
      <w:r>
        <w:t xml:space="preserve">            $ref: 'TS28623_ComDefs.yaml#/components/schemas/IpAddr'</w:t>
      </w:r>
    </w:p>
    <w:p w14:paraId="7455219C" w14:textId="77777777" w:rsidR="008E4486" w:rsidRDefault="008E4486" w:rsidP="008E4486">
      <w:pPr>
        <w:pStyle w:val="PL"/>
      </w:pPr>
      <w:r>
        <w:t xml:space="preserve">          minItems: 1</w:t>
      </w:r>
    </w:p>
    <w:p w14:paraId="00F740BB" w14:textId="77777777" w:rsidR="008E4486" w:rsidRDefault="008E4486" w:rsidP="008E4486">
      <w:pPr>
        <w:pStyle w:val="PL"/>
      </w:pPr>
      <w:r>
        <w:t xml:space="preserve">        upfN6IpAddressList:</w:t>
      </w:r>
    </w:p>
    <w:p w14:paraId="287AFE82" w14:textId="77777777" w:rsidR="008E4486" w:rsidRDefault="008E4486" w:rsidP="008E4486">
      <w:pPr>
        <w:pStyle w:val="PL"/>
      </w:pPr>
      <w:r>
        <w:t xml:space="preserve">          type: array</w:t>
      </w:r>
    </w:p>
    <w:p w14:paraId="11827A07" w14:textId="77777777" w:rsidR="008E4486" w:rsidRDefault="008E4486" w:rsidP="008E4486">
      <w:pPr>
        <w:pStyle w:val="PL"/>
      </w:pPr>
      <w:r>
        <w:t xml:space="preserve">          items:</w:t>
      </w:r>
    </w:p>
    <w:p w14:paraId="55901161" w14:textId="77777777" w:rsidR="008E4486" w:rsidRDefault="008E4486" w:rsidP="008E4486">
      <w:pPr>
        <w:pStyle w:val="PL"/>
      </w:pPr>
      <w:r>
        <w:t xml:space="preserve">            $ref: 'TS28623_ComDefs.yaml#/components/schemas/IpAddr'</w:t>
      </w:r>
    </w:p>
    <w:p w14:paraId="12F7AC97" w14:textId="77777777" w:rsidR="008E4486" w:rsidRDefault="008E4486" w:rsidP="008E4486">
      <w:pPr>
        <w:pStyle w:val="PL"/>
      </w:pPr>
      <w:r>
        <w:t xml:space="preserve">          minItems: 1</w:t>
      </w:r>
    </w:p>
    <w:p w14:paraId="42A4DFB1" w14:textId="77777777" w:rsidR="008E4486" w:rsidRDefault="008E4486" w:rsidP="008E4486">
      <w:pPr>
        <w:pStyle w:val="PL"/>
      </w:pPr>
    </w:p>
    <w:p w14:paraId="4A26640A" w14:textId="77777777" w:rsidR="008E4486" w:rsidRDefault="008E4486" w:rsidP="008E4486">
      <w:pPr>
        <w:pStyle w:val="PL"/>
      </w:pPr>
      <w:r>
        <w:t xml:space="preserve">    SnssaiEasdfInfoItem:</w:t>
      </w:r>
    </w:p>
    <w:p w14:paraId="3DD8AC33" w14:textId="77777777" w:rsidR="008E4486" w:rsidRDefault="008E4486" w:rsidP="008E4486">
      <w:pPr>
        <w:pStyle w:val="PL"/>
      </w:pPr>
      <w:r>
        <w:t xml:space="preserve">      description: Set of parameters supported by EASDF for a given S-NSSAI</w:t>
      </w:r>
    </w:p>
    <w:p w14:paraId="3C52EED4" w14:textId="77777777" w:rsidR="008E4486" w:rsidRDefault="008E4486" w:rsidP="008E4486">
      <w:pPr>
        <w:pStyle w:val="PL"/>
      </w:pPr>
      <w:r>
        <w:t xml:space="preserve">      type: object</w:t>
      </w:r>
    </w:p>
    <w:p w14:paraId="54A10DBC" w14:textId="77777777" w:rsidR="008E4486" w:rsidRDefault="008E4486" w:rsidP="008E4486">
      <w:pPr>
        <w:pStyle w:val="PL"/>
      </w:pPr>
      <w:r>
        <w:t xml:space="preserve">      required:</w:t>
      </w:r>
    </w:p>
    <w:p w14:paraId="4198D384" w14:textId="77777777" w:rsidR="008E4486" w:rsidRDefault="008E4486" w:rsidP="008E4486">
      <w:pPr>
        <w:pStyle w:val="PL"/>
      </w:pPr>
      <w:r>
        <w:t xml:space="preserve">        - sNssai</w:t>
      </w:r>
    </w:p>
    <w:p w14:paraId="1EF75036" w14:textId="77777777" w:rsidR="008E4486" w:rsidRDefault="008E4486" w:rsidP="008E4486">
      <w:pPr>
        <w:pStyle w:val="PL"/>
      </w:pPr>
      <w:r>
        <w:t xml:space="preserve">        - dnnEasdfInfoList</w:t>
      </w:r>
    </w:p>
    <w:p w14:paraId="10CCF89E" w14:textId="77777777" w:rsidR="008E4486" w:rsidRDefault="008E4486" w:rsidP="008E4486">
      <w:pPr>
        <w:pStyle w:val="PL"/>
      </w:pPr>
      <w:r>
        <w:t xml:space="preserve">      properties:</w:t>
      </w:r>
    </w:p>
    <w:p w14:paraId="226A8670" w14:textId="77777777" w:rsidR="008E4486" w:rsidRDefault="008E4486" w:rsidP="008E4486">
      <w:pPr>
        <w:pStyle w:val="PL"/>
      </w:pPr>
      <w:r>
        <w:t xml:space="preserve">        sNssai:</w:t>
      </w:r>
    </w:p>
    <w:p w14:paraId="6BB443A3" w14:textId="77777777" w:rsidR="008E4486" w:rsidRDefault="008E4486" w:rsidP="008E4486">
      <w:pPr>
        <w:pStyle w:val="PL"/>
      </w:pPr>
      <w:r>
        <w:t xml:space="preserve">          $ref: 'TS29571_CommonData.yaml#/components/schemas/ExtSnssai'</w:t>
      </w:r>
    </w:p>
    <w:p w14:paraId="7D93B2F5" w14:textId="77777777" w:rsidR="008E4486" w:rsidRDefault="008E4486" w:rsidP="008E4486">
      <w:pPr>
        <w:pStyle w:val="PL"/>
      </w:pPr>
      <w:r>
        <w:t xml:space="preserve">        dnnEasdfInfoList:</w:t>
      </w:r>
    </w:p>
    <w:p w14:paraId="26454CD4" w14:textId="77777777" w:rsidR="008E4486" w:rsidRDefault="008E4486" w:rsidP="008E4486">
      <w:pPr>
        <w:pStyle w:val="PL"/>
      </w:pPr>
      <w:r>
        <w:t xml:space="preserve">          type: array</w:t>
      </w:r>
    </w:p>
    <w:p w14:paraId="4BA1232D" w14:textId="77777777" w:rsidR="008E4486" w:rsidRDefault="008E4486" w:rsidP="008E4486">
      <w:pPr>
        <w:pStyle w:val="PL"/>
      </w:pPr>
      <w:r>
        <w:t xml:space="preserve">          items:</w:t>
      </w:r>
    </w:p>
    <w:p w14:paraId="7FCF5E18" w14:textId="77777777" w:rsidR="008E4486" w:rsidRDefault="008E4486" w:rsidP="008E4486">
      <w:pPr>
        <w:pStyle w:val="PL"/>
      </w:pPr>
      <w:r>
        <w:t xml:space="preserve">            $ref: '#/components/schemas/DnnEasdfInfoItem'</w:t>
      </w:r>
    </w:p>
    <w:p w14:paraId="5159BC5F" w14:textId="77777777" w:rsidR="008E4486" w:rsidRDefault="008E4486" w:rsidP="008E4486">
      <w:pPr>
        <w:pStyle w:val="PL"/>
      </w:pPr>
      <w:r>
        <w:t xml:space="preserve">          minItems: 1</w:t>
      </w:r>
    </w:p>
    <w:p w14:paraId="7A9C79E0" w14:textId="77777777" w:rsidR="008E4486" w:rsidRDefault="008E4486" w:rsidP="008E4486">
      <w:pPr>
        <w:pStyle w:val="PL"/>
      </w:pPr>
      <w:r>
        <w:t xml:space="preserve">          </w:t>
      </w:r>
    </w:p>
    <w:p w14:paraId="5FFC7FC2" w14:textId="77777777" w:rsidR="008E4486" w:rsidRDefault="008E4486" w:rsidP="008E4486">
      <w:pPr>
        <w:pStyle w:val="PL"/>
      </w:pPr>
      <w:r>
        <w:t xml:space="preserve">    DnnEasdfInfoItem:</w:t>
      </w:r>
    </w:p>
    <w:p w14:paraId="74BE1934" w14:textId="77777777" w:rsidR="008E4486" w:rsidRDefault="008E4486" w:rsidP="008E4486">
      <w:pPr>
        <w:pStyle w:val="PL"/>
      </w:pPr>
      <w:r>
        <w:t xml:space="preserve">      description: Set of parameters supported by EASDF for a given DNN</w:t>
      </w:r>
    </w:p>
    <w:p w14:paraId="3BD9D707" w14:textId="77777777" w:rsidR="008E4486" w:rsidRDefault="008E4486" w:rsidP="008E4486">
      <w:pPr>
        <w:pStyle w:val="PL"/>
      </w:pPr>
      <w:r>
        <w:t xml:space="preserve">      type: object</w:t>
      </w:r>
    </w:p>
    <w:p w14:paraId="2F1AFA31" w14:textId="77777777" w:rsidR="008E4486" w:rsidRDefault="008E4486" w:rsidP="008E4486">
      <w:pPr>
        <w:pStyle w:val="PL"/>
      </w:pPr>
      <w:r>
        <w:t xml:space="preserve">      required:</w:t>
      </w:r>
    </w:p>
    <w:p w14:paraId="38FCEAB0" w14:textId="77777777" w:rsidR="008E4486" w:rsidRDefault="008E4486" w:rsidP="008E4486">
      <w:pPr>
        <w:pStyle w:val="PL"/>
      </w:pPr>
      <w:r>
        <w:t xml:space="preserve">        - dnn</w:t>
      </w:r>
    </w:p>
    <w:p w14:paraId="59C44750" w14:textId="77777777" w:rsidR="008E4486" w:rsidRDefault="008E4486" w:rsidP="008E4486">
      <w:pPr>
        <w:pStyle w:val="PL"/>
      </w:pPr>
      <w:r>
        <w:t xml:space="preserve">      properties:</w:t>
      </w:r>
    </w:p>
    <w:p w14:paraId="59F0BF0C" w14:textId="77777777" w:rsidR="008E4486" w:rsidRDefault="008E4486" w:rsidP="008E4486">
      <w:pPr>
        <w:pStyle w:val="PL"/>
      </w:pPr>
      <w:r>
        <w:t xml:space="preserve">        dnn:</w:t>
      </w:r>
    </w:p>
    <w:p w14:paraId="03DE1A49" w14:textId="77777777" w:rsidR="008E4486" w:rsidRDefault="008E4486" w:rsidP="008E4486">
      <w:pPr>
        <w:pStyle w:val="PL"/>
      </w:pPr>
      <w:r>
        <w:t xml:space="preserve">          anyOf:</w:t>
      </w:r>
    </w:p>
    <w:p w14:paraId="7AA31DB6" w14:textId="77777777" w:rsidR="008E4486" w:rsidRDefault="008E4486" w:rsidP="008E4486">
      <w:pPr>
        <w:pStyle w:val="PL"/>
      </w:pPr>
      <w:r>
        <w:t xml:space="preserve">            - $ref: 'TS29571_CommonData.yaml#/components/schemas/Dnn'</w:t>
      </w:r>
    </w:p>
    <w:p w14:paraId="5EB7BBFD" w14:textId="77777777" w:rsidR="008E4486" w:rsidRDefault="008E4486" w:rsidP="008E4486">
      <w:pPr>
        <w:pStyle w:val="PL"/>
      </w:pPr>
      <w:r>
        <w:t xml:space="preserve">            - $ref: 'TS29571_CommonData.yaml#/components/schemas/WildcardDnn'</w:t>
      </w:r>
    </w:p>
    <w:p w14:paraId="49B3AFE7" w14:textId="77777777" w:rsidR="008E4486" w:rsidRDefault="008E4486" w:rsidP="008E4486">
      <w:pPr>
        <w:pStyle w:val="PL"/>
      </w:pPr>
      <w:r>
        <w:t xml:space="preserve">        dnaiList:</w:t>
      </w:r>
    </w:p>
    <w:p w14:paraId="0D700657" w14:textId="77777777" w:rsidR="008E4486" w:rsidRDefault="008E4486" w:rsidP="008E4486">
      <w:pPr>
        <w:pStyle w:val="PL"/>
      </w:pPr>
      <w:r>
        <w:t xml:space="preserve">          type: array</w:t>
      </w:r>
    </w:p>
    <w:p w14:paraId="1DAFEDC8" w14:textId="77777777" w:rsidR="008E4486" w:rsidRDefault="008E4486" w:rsidP="008E4486">
      <w:pPr>
        <w:pStyle w:val="PL"/>
      </w:pPr>
      <w:r>
        <w:t xml:space="preserve">          items:</w:t>
      </w:r>
    </w:p>
    <w:p w14:paraId="0141D1A6" w14:textId="77777777" w:rsidR="008E4486" w:rsidRDefault="008E4486" w:rsidP="008E4486">
      <w:pPr>
        <w:pStyle w:val="PL"/>
      </w:pPr>
      <w:r>
        <w:t xml:space="preserve">            $ref: 'TS29571_CommonData.yaml#/components/schemas/Dnai'</w:t>
      </w:r>
    </w:p>
    <w:p w14:paraId="5514856D" w14:textId="77777777" w:rsidR="008E4486" w:rsidRDefault="008E4486" w:rsidP="008E4486">
      <w:pPr>
        <w:pStyle w:val="PL"/>
      </w:pPr>
      <w:r>
        <w:t xml:space="preserve">          minItems: 1</w:t>
      </w:r>
    </w:p>
    <w:p w14:paraId="0F4F8250" w14:textId="77777777" w:rsidR="008E4486" w:rsidRDefault="008E4486" w:rsidP="008E4486">
      <w:pPr>
        <w:pStyle w:val="PL"/>
      </w:pPr>
      <w:r>
        <w:t xml:space="preserve">    NssaafInfo:</w:t>
      </w:r>
    </w:p>
    <w:p w14:paraId="78470296" w14:textId="77777777" w:rsidR="008E4486" w:rsidRDefault="008E4486" w:rsidP="008E4486">
      <w:pPr>
        <w:pStyle w:val="PL"/>
      </w:pPr>
      <w:r>
        <w:t xml:space="preserve">      description: Information of a NSSAAF Instance</w:t>
      </w:r>
    </w:p>
    <w:p w14:paraId="573B384A" w14:textId="77777777" w:rsidR="008E4486" w:rsidRDefault="008E4486" w:rsidP="008E4486">
      <w:pPr>
        <w:pStyle w:val="PL"/>
      </w:pPr>
      <w:r>
        <w:t xml:space="preserve">      type: object</w:t>
      </w:r>
    </w:p>
    <w:p w14:paraId="15EB5C35" w14:textId="77777777" w:rsidR="008E4486" w:rsidRDefault="008E4486" w:rsidP="008E4486">
      <w:pPr>
        <w:pStyle w:val="PL"/>
      </w:pPr>
      <w:r>
        <w:t xml:space="preserve">      properties:</w:t>
      </w:r>
    </w:p>
    <w:p w14:paraId="013D1142" w14:textId="77777777" w:rsidR="008E4486" w:rsidRDefault="008E4486" w:rsidP="008E4486">
      <w:pPr>
        <w:pStyle w:val="PL"/>
      </w:pPr>
      <w:r>
        <w:t xml:space="preserve">        supiRanges:</w:t>
      </w:r>
    </w:p>
    <w:p w14:paraId="1ECBC6B4" w14:textId="77777777" w:rsidR="008E4486" w:rsidRDefault="008E4486" w:rsidP="008E4486">
      <w:pPr>
        <w:pStyle w:val="PL"/>
      </w:pPr>
      <w:r>
        <w:t xml:space="preserve">          type: array</w:t>
      </w:r>
    </w:p>
    <w:p w14:paraId="0A92A3F0" w14:textId="77777777" w:rsidR="008E4486" w:rsidRDefault="008E4486" w:rsidP="008E4486">
      <w:pPr>
        <w:pStyle w:val="PL"/>
      </w:pPr>
      <w:r>
        <w:t xml:space="preserve">          items:</w:t>
      </w:r>
    </w:p>
    <w:p w14:paraId="36A7E42D" w14:textId="77777777" w:rsidR="008E4486" w:rsidRDefault="008E4486" w:rsidP="008E4486">
      <w:pPr>
        <w:pStyle w:val="PL"/>
      </w:pPr>
      <w:r>
        <w:t xml:space="preserve">            $ref: '#/components/schemas/SupiRange'</w:t>
      </w:r>
    </w:p>
    <w:p w14:paraId="61E95418" w14:textId="77777777" w:rsidR="008E4486" w:rsidRDefault="008E4486" w:rsidP="008E4486">
      <w:pPr>
        <w:pStyle w:val="PL"/>
      </w:pPr>
      <w:r>
        <w:t xml:space="preserve">          minItems: 1</w:t>
      </w:r>
    </w:p>
    <w:p w14:paraId="4F4C18A6" w14:textId="77777777" w:rsidR="008E4486" w:rsidRDefault="008E4486" w:rsidP="008E4486">
      <w:pPr>
        <w:pStyle w:val="PL"/>
      </w:pPr>
      <w:r>
        <w:t xml:space="preserve">        internalGroupIdentifiersRanges:</w:t>
      </w:r>
    </w:p>
    <w:p w14:paraId="355A82C7" w14:textId="77777777" w:rsidR="008E4486" w:rsidRDefault="008E4486" w:rsidP="008E4486">
      <w:pPr>
        <w:pStyle w:val="PL"/>
      </w:pPr>
      <w:r>
        <w:t xml:space="preserve">          type: array</w:t>
      </w:r>
    </w:p>
    <w:p w14:paraId="6C57EA67" w14:textId="77777777" w:rsidR="008E4486" w:rsidRDefault="008E4486" w:rsidP="008E4486">
      <w:pPr>
        <w:pStyle w:val="PL"/>
      </w:pPr>
      <w:r>
        <w:t xml:space="preserve">          items:</w:t>
      </w:r>
    </w:p>
    <w:p w14:paraId="03C850A8" w14:textId="77777777" w:rsidR="008E4486" w:rsidRDefault="008E4486" w:rsidP="008E4486">
      <w:pPr>
        <w:pStyle w:val="PL"/>
      </w:pPr>
      <w:r>
        <w:t xml:space="preserve">            $ref: '#/components/schemas/InternalGroupIdRange'</w:t>
      </w:r>
    </w:p>
    <w:p w14:paraId="36CAEB6A" w14:textId="77777777" w:rsidR="008E4486" w:rsidRDefault="008E4486" w:rsidP="008E4486">
      <w:pPr>
        <w:pStyle w:val="PL"/>
      </w:pPr>
      <w:r>
        <w:t xml:space="preserve">          minItems: 1</w:t>
      </w:r>
    </w:p>
    <w:p w14:paraId="21B605B2" w14:textId="77777777" w:rsidR="008E4486" w:rsidRDefault="008E4486" w:rsidP="008E4486">
      <w:pPr>
        <w:pStyle w:val="PL"/>
      </w:pPr>
      <w:r>
        <w:t xml:space="preserve">    TrustAfInfo:</w:t>
      </w:r>
    </w:p>
    <w:p w14:paraId="5F053C61" w14:textId="77777777" w:rsidR="008E4486" w:rsidRDefault="008E4486" w:rsidP="008E4486">
      <w:pPr>
        <w:pStyle w:val="PL"/>
      </w:pPr>
      <w:r>
        <w:t xml:space="preserve">      description: Information of a trusted AF Instance</w:t>
      </w:r>
    </w:p>
    <w:p w14:paraId="66EA3059" w14:textId="77777777" w:rsidR="008E4486" w:rsidRDefault="008E4486" w:rsidP="008E4486">
      <w:pPr>
        <w:pStyle w:val="PL"/>
      </w:pPr>
      <w:r>
        <w:t xml:space="preserve">      type: object</w:t>
      </w:r>
    </w:p>
    <w:p w14:paraId="414DC1BD" w14:textId="77777777" w:rsidR="008E4486" w:rsidRDefault="008E4486" w:rsidP="008E4486">
      <w:pPr>
        <w:pStyle w:val="PL"/>
      </w:pPr>
      <w:r>
        <w:t xml:space="preserve">      properties:</w:t>
      </w:r>
    </w:p>
    <w:p w14:paraId="5F0E4FB7" w14:textId="77777777" w:rsidR="008E4486" w:rsidRDefault="008E4486" w:rsidP="008E4486">
      <w:pPr>
        <w:pStyle w:val="PL"/>
      </w:pPr>
      <w:r>
        <w:t xml:space="preserve">        sNssaiInfoList:</w:t>
      </w:r>
    </w:p>
    <w:p w14:paraId="43151A70" w14:textId="77777777" w:rsidR="008E4486" w:rsidRDefault="008E4486" w:rsidP="008E4486">
      <w:pPr>
        <w:pStyle w:val="PL"/>
      </w:pPr>
      <w:r>
        <w:t xml:space="preserve">          type: array</w:t>
      </w:r>
    </w:p>
    <w:p w14:paraId="1BA4174D" w14:textId="77777777" w:rsidR="008E4486" w:rsidRDefault="008E4486" w:rsidP="008E4486">
      <w:pPr>
        <w:pStyle w:val="PL"/>
      </w:pPr>
      <w:r>
        <w:t xml:space="preserve">          items:</w:t>
      </w:r>
    </w:p>
    <w:p w14:paraId="011EABEF" w14:textId="77777777" w:rsidR="008E4486" w:rsidRDefault="008E4486" w:rsidP="008E4486">
      <w:pPr>
        <w:pStyle w:val="PL"/>
      </w:pPr>
      <w:r>
        <w:t xml:space="preserve">            $ref: '#/components/schemas/SnssaiInfoItem'</w:t>
      </w:r>
    </w:p>
    <w:p w14:paraId="10B6A3D4" w14:textId="77777777" w:rsidR="008E4486" w:rsidRDefault="008E4486" w:rsidP="008E4486">
      <w:pPr>
        <w:pStyle w:val="PL"/>
      </w:pPr>
      <w:r>
        <w:t xml:space="preserve">          minItems: 1</w:t>
      </w:r>
    </w:p>
    <w:p w14:paraId="49B7B1BD" w14:textId="77777777" w:rsidR="008E4486" w:rsidRDefault="008E4486" w:rsidP="008E4486">
      <w:pPr>
        <w:pStyle w:val="PL"/>
      </w:pPr>
      <w:r>
        <w:t xml:space="preserve">        afEvents:</w:t>
      </w:r>
    </w:p>
    <w:p w14:paraId="272A8E12" w14:textId="77777777" w:rsidR="008E4486" w:rsidRDefault="008E4486" w:rsidP="008E4486">
      <w:pPr>
        <w:pStyle w:val="PL"/>
      </w:pPr>
      <w:r>
        <w:t xml:space="preserve">          type: array</w:t>
      </w:r>
    </w:p>
    <w:p w14:paraId="269901A3" w14:textId="77777777" w:rsidR="008E4486" w:rsidRDefault="008E4486" w:rsidP="008E4486">
      <w:pPr>
        <w:pStyle w:val="PL"/>
      </w:pPr>
      <w:r>
        <w:t xml:space="preserve">          items:</w:t>
      </w:r>
    </w:p>
    <w:p w14:paraId="56E08D6D" w14:textId="77777777" w:rsidR="008E4486" w:rsidRDefault="008E4486" w:rsidP="008E4486">
      <w:pPr>
        <w:pStyle w:val="PL"/>
      </w:pPr>
      <w:r>
        <w:t xml:space="preserve">            $ref: '#/components/schemas/AfEvent'</w:t>
      </w:r>
    </w:p>
    <w:p w14:paraId="7F9E65D0" w14:textId="77777777" w:rsidR="008E4486" w:rsidRDefault="008E4486" w:rsidP="008E4486">
      <w:pPr>
        <w:pStyle w:val="PL"/>
      </w:pPr>
      <w:r>
        <w:t xml:space="preserve">          minItems: 1</w:t>
      </w:r>
    </w:p>
    <w:p w14:paraId="7AB4C6E2" w14:textId="77777777" w:rsidR="008E4486" w:rsidRDefault="008E4486" w:rsidP="008E4486">
      <w:pPr>
        <w:pStyle w:val="PL"/>
      </w:pPr>
      <w:r>
        <w:t xml:space="preserve">        appIds:</w:t>
      </w:r>
    </w:p>
    <w:p w14:paraId="043EC2B8" w14:textId="77777777" w:rsidR="008E4486" w:rsidRDefault="008E4486" w:rsidP="008E4486">
      <w:pPr>
        <w:pStyle w:val="PL"/>
      </w:pPr>
      <w:r>
        <w:t xml:space="preserve">          type: array</w:t>
      </w:r>
    </w:p>
    <w:p w14:paraId="76C0AEA2" w14:textId="77777777" w:rsidR="008E4486" w:rsidRDefault="008E4486" w:rsidP="008E4486">
      <w:pPr>
        <w:pStyle w:val="PL"/>
      </w:pPr>
      <w:r>
        <w:t xml:space="preserve">          items:</w:t>
      </w:r>
    </w:p>
    <w:p w14:paraId="58F879FB" w14:textId="77777777" w:rsidR="008E4486" w:rsidRDefault="008E4486" w:rsidP="008E4486">
      <w:pPr>
        <w:pStyle w:val="PL"/>
      </w:pPr>
      <w:r>
        <w:t xml:space="preserve">            type: string</w:t>
      </w:r>
    </w:p>
    <w:p w14:paraId="4F6C7936" w14:textId="77777777" w:rsidR="008E4486" w:rsidRDefault="008E4486" w:rsidP="008E4486">
      <w:pPr>
        <w:pStyle w:val="PL"/>
      </w:pPr>
      <w:r>
        <w:t xml:space="preserve">          minItems: 1</w:t>
      </w:r>
    </w:p>
    <w:p w14:paraId="0F72DD18" w14:textId="77777777" w:rsidR="008E4486" w:rsidRDefault="008E4486" w:rsidP="008E4486">
      <w:pPr>
        <w:pStyle w:val="PL"/>
      </w:pPr>
      <w:r>
        <w:t xml:space="preserve">        internalGroupId:</w:t>
      </w:r>
    </w:p>
    <w:p w14:paraId="44989857" w14:textId="77777777" w:rsidR="008E4486" w:rsidRDefault="008E4486" w:rsidP="008E4486">
      <w:pPr>
        <w:pStyle w:val="PL"/>
      </w:pPr>
      <w:r>
        <w:t xml:space="preserve">          type: array</w:t>
      </w:r>
    </w:p>
    <w:p w14:paraId="2D192B68" w14:textId="77777777" w:rsidR="008E4486" w:rsidRDefault="008E4486" w:rsidP="008E4486">
      <w:pPr>
        <w:pStyle w:val="PL"/>
      </w:pPr>
      <w:r>
        <w:t xml:space="preserve">          items:</w:t>
      </w:r>
    </w:p>
    <w:p w14:paraId="39A2FA8A" w14:textId="77777777" w:rsidR="008E4486" w:rsidRDefault="008E4486" w:rsidP="008E4486">
      <w:pPr>
        <w:pStyle w:val="PL"/>
      </w:pPr>
      <w:r>
        <w:t xml:space="preserve">            $ref: 'TS29571_CommonData.yaml#/components/schemas/GroupId'</w:t>
      </w:r>
    </w:p>
    <w:p w14:paraId="3C725E18" w14:textId="77777777" w:rsidR="008E4486" w:rsidRDefault="008E4486" w:rsidP="008E4486">
      <w:pPr>
        <w:pStyle w:val="PL"/>
      </w:pPr>
      <w:r>
        <w:t xml:space="preserve">          minItems: 1</w:t>
      </w:r>
    </w:p>
    <w:p w14:paraId="0A909005" w14:textId="77777777" w:rsidR="008E4486" w:rsidRDefault="008E4486" w:rsidP="008E4486">
      <w:pPr>
        <w:pStyle w:val="PL"/>
      </w:pPr>
      <w:r>
        <w:t xml:space="preserve">        mappingInd:</w:t>
      </w:r>
    </w:p>
    <w:p w14:paraId="66F1C65D" w14:textId="77777777" w:rsidR="008E4486" w:rsidRDefault="008E4486" w:rsidP="008E4486">
      <w:pPr>
        <w:pStyle w:val="PL"/>
      </w:pPr>
      <w:r>
        <w:t xml:space="preserve">          type: boolean</w:t>
      </w:r>
    </w:p>
    <w:p w14:paraId="6453C09D" w14:textId="77777777" w:rsidR="008E4486" w:rsidRDefault="008E4486" w:rsidP="008E4486">
      <w:pPr>
        <w:pStyle w:val="PL"/>
      </w:pPr>
      <w:r>
        <w:t xml:space="preserve">          default: False</w:t>
      </w:r>
    </w:p>
    <w:p w14:paraId="7C113746" w14:textId="77777777" w:rsidR="008E4486" w:rsidRDefault="008E4486" w:rsidP="008E4486">
      <w:pPr>
        <w:pStyle w:val="PL"/>
      </w:pPr>
      <w:r>
        <w:t xml:space="preserve">    ExternalClientType:</w:t>
      </w:r>
    </w:p>
    <w:p w14:paraId="3B827C61" w14:textId="77777777" w:rsidR="008E4486" w:rsidRDefault="008E4486" w:rsidP="008E4486">
      <w:pPr>
        <w:pStyle w:val="PL"/>
      </w:pPr>
      <w:r>
        <w:t xml:space="preserve">      description: Indicates types of External Clients.</w:t>
      </w:r>
    </w:p>
    <w:p w14:paraId="17EA6A23" w14:textId="77777777" w:rsidR="008E4486" w:rsidRDefault="008E4486" w:rsidP="008E4486">
      <w:pPr>
        <w:pStyle w:val="PL"/>
      </w:pPr>
      <w:r>
        <w:t xml:space="preserve">      anyOf:</w:t>
      </w:r>
    </w:p>
    <w:p w14:paraId="16F66C7A" w14:textId="77777777" w:rsidR="008E4486" w:rsidRDefault="008E4486" w:rsidP="008E4486">
      <w:pPr>
        <w:pStyle w:val="PL"/>
      </w:pPr>
      <w:r>
        <w:t xml:space="preserve">        - type: string</w:t>
      </w:r>
    </w:p>
    <w:p w14:paraId="06AC3ACC" w14:textId="77777777" w:rsidR="008E4486" w:rsidRDefault="008E4486" w:rsidP="008E4486">
      <w:pPr>
        <w:pStyle w:val="PL"/>
      </w:pPr>
      <w:r>
        <w:t xml:space="preserve">          enum:</w:t>
      </w:r>
    </w:p>
    <w:p w14:paraId="1858599C" w14:textId="77777777" w:rsidR="008E4486" w:rsidRDefault="008E4486" w:rsidP="008E4486">
      <w:pPr>
        <w:pStyle w:val="PL"/>
      </w:pPr>
      <w:r>
        <w:t xml:space="preserve">            - EMERGENCY_SERVICES</w:t>
      </w:r>
    </w:p>
    <w:p w14:paraId="107283AD" w14:textId="77777777" w:rsidR="008E4486" w:rsidRDefault="008E4486" w:rsidP="008E4486">
      <w:pPr>
        <w:pStyle w:val="PL"/>
      </w:pPr>
      <w:r>
        <w:t xml:space="preserve">            - VALUE_ADDED_SERVICES</w:t>
      </w:r>
    </w:p>
    <w:p w14:paraId="14323AB3" w14:textId="77777777" w:rsidR="008E4486" w:rsidRDefault="008E4486" w:rsidP="008E4486">
      <w:pPr>
        <w:pStyle w:val="PL"/>
      </w:pPr>
      <w:r>
        <w:t xml:space="preserve">            - PLMN_OPERATOR_SERVICES</w:t>
      </w:r>
    </w:p>
    <w:p w14:paraId="66029701" w14:textId="77777777" w:rsidR="008E4486" w:rsidRDefault="008E4486" w:rsidP="008E4486">
      <w:pPr>
        <w:pStyle w:val="PL"/>
      </w:pPr>
      <w:r>
        <w:t xml:space="preserve">            - LAWFUL_INTERCEPT_SERVICES</w:t>
      </w:r>
    </w:p>
    <w:p w14:paraId="0C67E120" w14:textId="77777777" w:rsidR="008E4486" w:rsidRDefault="008E4486" w:rsidP="008E4486">
      <w:pPr>
        <w:pStyle w:val="PL"/>
      </w:pPr>
      <w:r>
        <w:t xml:space="preserve">            - PLMN_OPERATOR_BROADCAST_SERVICES</w:t>
      </w:r>
    </w:p>
    <w:p w14:paraId="08344159" w14:textId="77777777" w:rsidR="008E4486" w:rsidRDefault="008E4486" w:rsidP="008E4486">
      <w:pPr>
        <w:pStyle w:val="PL"/>
      </w:pPr>
      <w:r>
        <w:t xml:space="preserve">            - PLMN_OPERATOR_OM</w:t>
      </w:r>
    </w:p>
    <w:p w14:paraId="57BBBA10" w14:textId="77777777" w:rsidR="008E4486" w:rsidRDefault="008E4486" w:rsidP="008E4486">
      <w:pPr>
        <w:pStyle w:val="PL"/>
      </w:pPr>
      <w:r>
        <w:t xml:space="preserve">            - PLMN_OPERATOR_ANONYMOUS_STATISTICS</w:t>
      </w:r>
    </w:p>
    <w:p w14:paraId="57DDE3A2" w14:textId="77777777" w:rsidR="008E4486" w:rsidRDefault="008E4486" w:rsidP="008E4486">
      <w:pPr>
        <w:pStyle w:val="PL"/>
      </w:pPr>
      <w:r>
        <w:t xml:space="preserve">            - PLMN_OPERATOR_TARGET_MS_SERVICE_SUPPORT</w:t>
      </w:r>
    </w:p>
    <w:p w14:paraId="7672A64C" w14:textId="77777777" w:rsidR="008E4486" w:rsidRDefault="008E4486" w:rsidP="008E4486">
      <w:pPr>
        <w:pStyle w:val="PL"/>
      </w:pPr>
      <w:r>
        <w:t xml:space="preserve">        - type: string</w:t>
      </w:r>
    </w:p>
    <w:p w14:paraId="2762B9C2" w14:textId="77777777" w:rsidR="008E4486" w:rsidRDefault="008E4486" w:rsidP="008E4486">
      <w:pPr>
        <w:pStyle w:val="PL"/>
      </w:pPr>
      <w:r>
        <w:t xml:space="preserve">    SupportedGADShapes:</w:t>
      </w:r>
    </w:p>
    <w:p w14:paraId="117CFC9B" w14:textId="77777777" w:rsidR="008E4486" w:rsidRDefault="008E4486" w:rsidP="008E4486">
      <w:pPr>
        <w:pStyle w:val="PL"/>
      </w:pPr>
      <w:r>
        <w:t xml:space="preserve">      description: Indicates supported GAD shapes.</w:t>
      </w:r>
    </w:p>
    <w:p w14:paraId="02F37179" w14:textId="77777777" w:rsidR="008E4486" w:rsidRDefault="008E4486" w:rsidP="008E4486">
      <w:pPr>
        <w:pStyle w:val="PL"/>
      </w:pPr>
      <w:r>
        <w:t xml:space="preserve">      anyOf:</w:t>
      </w:r>
    </w:p>
    <w:p w14:paraId="5054D40C" w14:textId="77777777" w:rsidR="008E4486" w:rsidRDefault="008E4486" w:rsidP="008E4486">
      <w:pPr>
        <w:pStyle w:val="PL"/>
      </w:pPr>
      <w:r>
        <w:t xml:space="preserve">        - type: string</w:t>
      </w:r>
    </w:p>
    <w:p w14:paraId="6157A6D4" w14:textId="77777777" w:rsidR="008E4486" w:rsidRDefault="008E4486" w:rsidP="008E4486">
      <w:pPr>
        <w:pStyle w:val="PL"/>
      </w:pPr>
      <w:r>
        <w:t xml:space="preserve">          enum:</w:t>
      </w:r>
    </w:p>
    <w:p w14:paraId="7AA7F505" w14:textId="77777777" w:rsidR="008E4486" w:rsidRDefault="008E4486" w:rsidP="008E4486">
      <w:pPr>
        <w:pStyle w:val="PL"/>
      </w:pPr>
      <w:r>
        <w:t xml:space="preserve">            - POINT</w:t>
      </w:r>
    </w:p>
    <w:p w14:paraId="186FB123" w14:textId="77777777" w:rsidR="008E4486" w:rsidRDefault="008E4486" w:rsidP="008E4486">
      <w:pPr>
        <w:pStyle w:val="PL"/>
      </w:pPr>
      <w:r>
        <w:t xml:space="preserve">            - POINT_UNCERTAINTY_CIRCLE</w:t>
      </w:r>
    </w:p>
    <w:p w14:paraId="0FEB49FC" w14:textId="77777777" w:rsidR="008E4486" w:rsidRDefault="008E4486" w:rsidP="008E4486">
      <w:pPr>
        <w:pStyle w:val="PL"/>
      </w:pPr>
      <w:r>
        <w:t xml:space="preserve">            - POINT_UNCERTAINTY_ELLIPSE</w:t>
      </w:r>
    </w:p>
    <w:p w14:paraId="5081F9D9" w14:textId="77777777" w:rsidR="008E4486" w:rsidRDefault="008E4486" w:rsidP="008E4486">
      <w:pPr>
        <w:pStyle w:val="PL"/>
      </w:pPr>
      <w:r>
        <w:t xml:space="preserve">            - POLYGON</w:t>
      </w:r>
    </w:p>
    <w:p w14:paraId="255AE79B" w14:textId="77777777" w:rsidR="008E4486" w:rsidRDefault="008E4486" w:rsidP="008E4486">
      <w:pPr>
        <w:pStyle w:val="PL"/>
      </w:pPr>
      <w:r>
        <w:t xml:space="preserve">            - POINT_ALTITUDE</w:t>
      </w:r>
    </w:p>
    <w:p w14:paraId="2B73DCC2" w14:textId="77777777" w:rsidR="008E4486" w:rsidRDefault="008E4486" w:rsidP="008E4486">
      <w:pPr>
        <w:pStyle w:val="PL"/>
      </w:pPr>
      <w:r>
        <w:t xml:space="preserve">            - POINT_ALTITUDE_UNCERTAINTY</w:t>
      </w:r>
    </w:p>
    <w:p w14:paraId="16E8C1D7" w14:textId="77777777" w:rsidR="008E4486" w:rsidRDefault="008E4486" w:rsidP="008E4486">
      <w:pPr>
        <w:pStyle w:val="PL"/>
      </w:pPr>
      <w:r>
        <w:t xml:space="preserve">            - ELLIPSOID_ARC</w:t>
      </w:r>
    </w:p>
    <w:p w14:paraId="7A6113E4" w14:textId="77777777" w:rsidR="008E4486" w:rsidRDefault="008E4486" w:rsidP="008E4486">
      <w:pPr>
        <w:pStyle w:val="PL"/>
      </w:pPr>
      <w:r>
        <w:t xml:space="preserve">            - LOCAL_2D_POINT_UNCERTAINTY_ELLIPSE</w:t>
      </w:r>
    </w:p>
    <w:p w14:paraId="79451A45" w14:textId="77777777" w:rsidR="008E4486" w:rsidRDefault="008E4486" w:rsidP="008E4486">
      <w:pPr>
        <w:pStyle w:val="PL"/>
      </w:pPr>
      <w:r>
        <w:t xml:space="preserve">            - LOCAL_3D_POINT_UNCERTAINTY_ELLIPSOID</w:t>
      </w:r>
    </w:p>
    <w:p w14:paraId="6B0DC06D" w14:textId="77777777" w:rsidR="008E4486" w:rsidRDefault="008E4486" w:rsidP="008E4486">
      <w:pPr>
        <w:pStyle w:val="PL"/>
      </w:pPr>
      <w:r>
        <w:t xml:space="preserve">        - type: string</w:t>
      </w:r>
    </w:p>
    <w:p w14:paraId="099BFD14" w14:textId="77777777" w:rsidR="008E4486" w:rsidRDefault="008E4486" w:rsidP="008E4486">
      <w:pPr>
        <w:pStyle w:val="PL"/>
      </w:pPr>
      <w:r>
        <w:t xml:space="preserve">    AnNodeType:</w:t>
      </w:r>
    </w:p>
    <w:p w14:paraId="404895E6" w14:textId="77777777" w:rsidR="008E4486" w:rsidRDefault="008E4486" w:rsidP="008E4486">
      <w:pPr>
        <w:pStyle w:val="PL"/>
      </w:pPr>
      <w:r>
        <w:t xml:space="preserve">      description: Access Network Node Type (gNB, ng-eNB...)</w:t>
      </w:r>
    </w:p>
    <w:p w14:paraId="3BAB63C9" w14:textId="77777777" w:rsidR="008E4486" w:rsidRDefault="008E4486" w:rsidP="008E4486">
      <w:pPr>
        <w:pStyle w:val="PL"/>
      </w:pPr>
      <w:r>
        <w:t xml:space="preserve">      anyOf:</w:t>
      </w:r>
    </w:p>
    <w:p w14:paraId="391FD795" w14:textId="77777777" w:rsidR="008E4486" w:rsidRDefault="008E4486" w:rsidP="008E4486">
      <w:pPr>
        <w:pStyle w:val="PL"/>
      </w:pPr>
      <w:r>
        <w:t xml:space="preserve">        - type: string</w:t>
      </w:r>
    </w:p>
    <w:p w14:paraId="159E4680" w14:textId="77777777" w:rsidR="008E4486" w:rsidRDefault="008E4486" w:rsidP="008E4486">
      <w:pPr>
        <w:pStyle w:val="PL"/>
      </w:pPr>
      <w:r>
        <w:t xml:space="preserve">          enum:</w:t>
      </w:r>
    </w:p>
    <w:p w14:paraId="74034808" w14:textId="77777777" w:rsidR="008E4486" w:rsidRDefault="008E4486" w:rsidP="008E4486">
      <w:pPr>
        <w:pStyle w:val="PL"/>
      </w:pPr>
      <w:r>
        <w:t xml:space="preserve">            - GNB</w:t>
      </w:r>
    </w:p>
    <w:p w14:paraId="3CEF4934" w14:textId="77777777" w:rsidR="008E4486" w:rsidRDefault="008E4486" w:rsidP="008E4486">
      <w:pPr>
        <w:pStyle w:val="PL"/>
      </w:pPr>
      <w:r>
        <w:t xml:space="preserve">            - NG_ENB</w:t>
      </w:r>
    </w:p>
    <w:p w14:paraId="42D811C1" w14:textId="77777777" w:rsidR="008E4486" w:rsidRDefault="008E4486" w:rsidP="008E4486">
      <w:pPr>
        <w:pStyle w:val="PL"/>
      </w:pPr>
      <w:r>
        <w:t xml:space="preserve">        - type: string</w:t>
      </w:r>
    </w:p>
    <w:p w14:paraId="762DE5FD" w14:textId="77777777" w:rsidR="008E4486" w:rsidRDefault="008E4486" w:rsidP="008E4486">
      <w:pPr>
        <w:pStyle w:val="PL"/>
      </w:pPr>
    </w:p>
    <w:p w14:paraId="59DD02AF" w14:textId="77777777" w:rsidR="008E4486" w:rsidRDefault="008E4486" w:rsidP="008E4486">
      <w:pPr>
        <w:pStyle w:val="PL"/>
      </w:pPr>
      <w:r>
        <w:t xml:space="preserve">    LmfInfo:</w:t>
      </w:r>
    </w:p>
    <w:p w14:paraId="0EBCE372" w14:textId="77777777" w:rsidR="008E4486" w:rsidRDefault="008E4486" w:rsidP="008E4486">
      <w:pPr>
        <w:pStyle w:val="PL"/>
      </w:pPr>
      <w:r>
        <w:t xml:space="preserve">      description: Information of an LMF NF Instance</w:t>
      </w:r>
    </w:p>
    <w:p w14:paraId="7F6E4728" w14:textId="77777777" w:rsidR="008E4486" w:rsidRDefault="008E4486" w:rsidP="008E4486">
      <w:pPr>
        <w:pStyle w:val="PL"/>
      </w:pPr>
      <w:r>
        <w:t xml:space="preserve">      type: object</w:t>
      </w:r>
    </w:p>
    <w:p w14:paraId="44ACB2F5" w14:textId="77777777" w:rsidR="008E4486" w:rsidRDefault="008E4486" w:rsidP="008E4486">
      <w:pPr>
        <w:pStyle w:val="PL"/>
      </w:pPr>
      <w:r>
        <w:t xml:space="preserve">      properties:</w:t>
      </w:r>
    </w:p>
    <w:p w14:paraId="305A2A5C" w14:textId="77777777" w:rsidR="008E4486" w:rsidRDefault="008E4486" w:rsidP="008E4486">
      <w:pPr>
        <w:pStyle w:val="PL"/>
      </w:pPr>
      <w:r>
        <w:t xml:space="preserve">        servingClientTypes:</w:t>
      </w:r>
    </w:p>
    <w:p w14:paraId="0E17DE98" w14:textId="77777777" w:rsidR="008E4486" w:rsidRDefault="008E4486" w:rsidP="008E4486">
      <w:pPr>
        <w:pStyle w:val="PL"/>
      </w:pPr>
      <w:r>
        <w:t xml:space="preserve">          type: array</w:t>
      </w:r>
    </w:p>
    <w:p w14:paraId="44C33886" w14:textId="77777777" w:rsidR="008E4486" w:rsidRDefault="008E4486" w:rsidP="008E4486">
      <w:pPr>
        <w:pStyle w:val="PL"/>
      </w:pPr>
      <w:r>
        <w:t xml:space="preserve">          items:</w:t>
      </w:r>
    </w:p>
    <w:p w14:paraId="105C3537" w14:textId="77777777" w:rsidR="008E4486" w:rsidRDefault="008E4486" w:rsidP="008E4486">
      <w:pPr>
        <w:pStyle w:val="PL"/>
      </w:pPr>
      <w:r>
        <w:t xml:space="preserve">            $ref: '#/components/schemas/ExternalClientType'</w:t>
      </w:r>
    </w:p>
    <w:p w14:paraId="3C722BDD" w14:textId="77777777" w:rsidR="008E4486" w:rsidRDefault="008E4486" w:rsidP="008E4486">
      <w:pPr>
        <w:pStyle w:val="PL"/>
      </w:pPr>
      <w:r>
        <w:t xml:space="preserve">          minItems: 1</w:t>
      </w:r>
    </w:p>
    <w:p w14:paraId="03098F8F" w14:textId="77777777" w:rsidR="008E4486" w:rsidRDefault="008E4486" w:rsidP="008E4486">
      <w:pPr>
        <w:pStyle w:val="PL"/>
      </w:pPr>
      <w:r>
        <w:t xml:space="preserve">        lmfId:</w:t>
      </w:r>
    </w:p>
    <w:p w14:paraId="20D5255C" w14:textId="77777777" w:rsidR="008E4486" w:rsidRDefault="008E4486" w:rsidP="008E4486">
      <w:pPr>
        <w:pStyle w:val="PL"/>
      </w:pPr>
      <w:r>
        <w:t xml:space="preserve">          type: string</w:t>
      </w:r>
    </w:p>
    <w:p w14:paraId="2C070E0C" w14:textId="77777777" w:rsidR="008E4486" w:rsidRDefault="008E4486" w:rsidP="008E4486">
      <w:pPr>
        <w:pStyle w:val="PL"/>
      </w:pPr>
      <w:r>
        <w:t xml:space="preserve">        servingAccessTypes:</w:t>
      </w:r>
    </w:p>
    <w:p w14:paraId="25B2A1C0" w14:textId="77777777" w:rsidR="008E4486" w:rsidRDefault="008E4486" w:rsidP="008E4486">
      <w:pPr>
        <w:pStyle w:val="PL"/>
      </w:pPr>
      <w:r>
        <w:t xml:space="preserve">          type: array</w:t>
      </w:r>
    </w:p>
    <w:p w14:paraId="50F40FDA" w14:textId="77777777" w:rsidR="008E4486" w:rsidRDefault="008E4486" w:rsidP="008E4486">
      <w:pPr>
        <w:pStyle w:val="PL"/>
      </w:pPr>
      <w:r>
        <w:t xml:space="preserve">          items:</w:t>
      </w:r>
    </w:p>
    <w:p w14:paraId="3E10F483" w14:textId="77777777" w:rsidR="008E4486" w:rsidRDefault="008E4486" w:rsidP="008E4486">
      <w:pPr>
        <w:pStyle w:val="PL"/>
      </w:pPr>
      <w:r>
        <w:t xml:space="preserve">            $ref: 'TS29571_CommonData.yaml#/components/schemas/AccessType'</w:t>
      </w:r>
    </w:p>
    <w:p w14:paraId="2B812905" w14:textId="77777777" w:rsidR="008E4486" w:rsidRDefault="008E4486" w:rsidP="008E4486">
      <w:pPr>
        <w:pStyle w:val="PL"/>
      </w:pPr>
      <w:r>
        <w:t xml:space="preserve">          minItems: 1</w:t>
      </w:r>
    </w:p>
    <w:p w14:paraId="150F8015" w14:textId="77777777" w:rsidR="008E4486" w:rsidRDefault="008E4486" w:rsidP="008E4486">
      <w:pPr>
        <w:pStyle w:val="PL"/>
      </w:pPr>
      <w:r>
        <w:t xml:space="preserve">        servingAnNodeTypes:</w:t>
      </w:r>
    </w:p>
    <w:p w14:paraId="0EB16240" w14:textId="77777777" w:rsidR="008E4486" w:rsidRDefault="008E4486" w:rsidP="008E4486">
      <w:pPr>
        <w:pStyle w:val="PL"/>
      </w:pPr>
      <w:r>
        <w:t xml:space="preserve">          type: array</w:t>
      </w:r>
    </w:p>
    <w:p w14:paraId="4612E2B4" w14:textId="77777777" w:rsidR="008E4486" w:rsidRDefault="008E4486" w:rsidP="008E4486">
      <w:pPr>
        <w:pStyle w:val="PL"/>
      </w:pPr>
      <w:r>
        <w:t xml:space="preserve">          items:</w:t>
      </w:r>
    </w:p>
    <w:p w14:paraId="5D8FE8BC" w14:textId="77777777" w:rsidR="008E4486" w:rsidRDefault="008E4486" w:rsidP="008E4486">
      <w:pPr>
        <w:pStyle w:val="PL"/>
      </w:pPr>
      <w:r>
        <w:t xml:space="preserve">            $ref: '#/components/schemas/AnNodeType'</w:t>
      </w:r>
    </w:p>
    <w:p w14:paraId="74E049DD" w14:textId="77777777" w:rsidR="008E4486" w:rsidRDefault="008E4486" w:rsidP="008E4486">
      <w:pPr>
        <w:pStyle w:val="PL"/>
      </w:pPr>
      <w:r>
        <w:t xml:space="preserve">          minItems: 1</w:t>
      </w:r>
    </w:p>
    <w:p w14:paraId="5B7E8DC2" w14:textId="77777777" w:rsidR="008E4486" w:rsidRDefault="008E4486" w:rsidP="008E4486">
      <w:pPr>
        <w:pStyle w:val="PL"/>
      </w:pPr>
      <w:r>
        <w:t xml:space="preserve">        servingRatTypes:</w:t>
      </w:r>
    </w:p>
    <w:p w14:paraId="211129AA" w14:textId="77777777" w:rsidR="008E4486" w:rsidRDefault="008E4486" w:rsidP="008E4486">
      <w:pPr>
        <w:pStyle w:val="PL"/>
      </w:pPr>
      <w:r>
        <w:t xml:space="preserve">          type: array</w:t>
      </w:r>
    </w:p>
    <w:p w14:paraId="2A781E99" w14:textId="77777777" w:rsidR="008E4486" w:rsidRDefault="008E4486" w:rsidP="008E4486">
      <w:pPr>
        <w:pStyle w:val="PL"/>
      </w:pPr>
      <w:r>
        <w:t xml:space="preserve">          items:</w:t>
      </w:r>
    </w:p>
    <w:p w14:paraId="5D3AA421" w14:textId="77777777" w:rsidR="008E4486" w:rsidRDefault="008E4486" w:rsidP="008E4486">
      <w:pPr>
        <w:pStyle w:val="PL"/>
      </w:pPr>
      <w:r>
        <w:t xml:space="preserve">            $ref: 'TS29571_CommonData.yaml#/components/schemas/RatType'</w:t>
      </w:r>
    </w:p>
    <w:p w14:paraId="2DB769F2" w14:textId="77777777" w:rsidR="008E4486" w:rsidRDefault="008E4486" w:rsidP="008E4486">
      <w:pPr>
        <w:pStyle w:val="PL"/>
      </w:pPr>
      <w:r>
        <w:t xml:space="preserve">          minItems: 1</w:t>
      </w:r>
    </w:p>
    <w:p w14:paraId="7068283A" w14:textId="77777777" w:rsidR="008E4486" w:rsidRDefault="008E4486" w:rsidP="008E4486">
      <w:pPr>
        <w:pStyle w:val="PL"/>
      </w:pPr>
      <w:r>
        <w:t xml:space="preserve">        taiList:</w:t>
      </w:r>
    </w:p>
    <w:p w14:paraId="66DC2590" w14:textId="77777777" w:rsidR="008E4486" w:rsidRDefault="008E4486" w:rsidP="008E4486">
      <w:pPr>
        <w:pStyle w:val="PL"/>
      </w:pPr>
      <w:r>
        <w:t xml:space="preserve">          type: array</w:t>
      </w:r>
    </w:p>
    <w:p w14:paraId="269A061E" w14:textId="77777777" w:rsidR="008E4486" w:rsidRDefault="008E4486" w:rsidP="008E4486">
      <w:pPr>
        <w:pStyle w:val="PL"/>
      </w:pPr>
      <w:r>
        <w:t xml:space="preserve">          items:</w:t>
      </w:r>
    </w:p>
    <w:p w14:paraId="7DE96996" w14:textId="77777777" w:rsidR="008E4486" w:rsidRDefault="008E4486" w:rsidP="008E4486">
      <w:pPr>
        <w:pStyle w:val="PL"/>
      </w:pPr>
      <w:r>
        <w:t xml:space="preserve">            $ref: 'TS29571_CommonData.yaml#/components/schemas/Tai'</w:t>
      </w:r>
    </w:p>
    <w:p w14:paraId="7E84A4A3" w14:textId="77777777" w:rsidR="008E4486" w:rsidRDefault="008E4486" w:rsidP="008E4486">
      <w:pPr>
        <w:pStyle w:val="PL"/>
      </w:pPr>
      <w:r>
        <w:t xml:space="preserve">          minItems: 1</w:t>
      </w:r>
    </w:p>
    <w:p w14:paraId="41ACF8E0" w14:textId="77777777" w:rsidR="008E4486" w:rsidRDefault="008E4486" w:rsidP="008E4486">
      <w:pPr>
        <w:pStyle w:val="PL"/>
      </w:pPr>
      <w:r>
        <w:t xml:space="preserve">        taiRangeList:</w:t>
      </w:r>
    </w:p>
    <w:p w14:paraId="23D4865D" w14:textId="77777777" w:rsidR="008E4486" w:rsidRDefault="008E4486" w:rsidP="008E4486">
      <w:pPr>
        <w:pStyle w:val="PL"/>
      </w:pPr>
      <w:r>
        <w:t xml:space="preserve">          type: array</w:t>
      </w:r>
    </w:p>
    <w:p w14:paraId="2B336139" w14:textId="77777777" w:rsidR="008E4486" w:rsidRDefault="008E4486" w:rsidP="008E4486">
      <w:pPr>
        <w:pStyle w:val="PL"/>
      </w:pPr>
      <w:r>
        <w:t xml:space="preserve">          items:</w:t>
      </w:r>
    </w:p>
    <w:p w14:paraId="6D258D76" w14:textId="77777777" w:rsidR="008E4486" w:rsidRDefault="008E4486" w:rsidP="008E4486">
      <w:pPr>
        <w:pStyle w:val="PL"/>
      </w:pPr>
      <w:r>
        <w:t xml:space="preserve">            $ref: '#/components/schemas/TaiRange'</w:t>
      </w:r>
    </w:p>
    <w:p w14:paraId="54B0EC31" w14:textId="77777777" w:rsidR="008E4486" w:rsidRDefault="008E4486" w:rsidP="008E4486">
      <w:pPr>
        <w:pStyle w:val="PL"/>
      </w:pPr>
      <w:r>
        <w:t xml:space="preserve">          minItems: 1</w:t>
      </w:r>
    </w:p>
    <w:p w14:paraId="2261E540" w14:textId="77777777" w:rsidR="008E4486" w:rsidRDefault="008E4486" w:rsidP="008E4486">
      <w:pPr>
        <w:pStyle w:val="PL"/>
      </w:pPr>
      <w:r>
        <w:t xml:space="preserve">        supportedGADShapes:</w:t>
      </w:r>
    </w:p>
    <w:p w14:paraId="20A48CBD" w14:textId="77777777" w:rsidR="008E4486" w:rsidRDefault="008E4486" w:rsidP="008E4486">
      <w:pPr>
        <w:pStyle w:val="PL"/>
      </w:pPr>
      <w:r>
        <w:t xml:space="preserve">          type: array</w:t>
      </w:r>
    </w:p>
    <w:p w14:paraId="63B7E2E2" w14:textId="77777777" w:rsidR="008E4486" w:rsidRDefault="008E4486" w:rsidP="008E4486">
      <w:pPr>
        <w:pStyle w:val="PL"/>
      </w:pPr>
      <w:r>
        <w:t xml:space="preserve">          items:</w:t>
      </w:r>
    </w:p>
    <w:p w14:paraId="2087E918" w14:textId="77777777" w:rsidR="008E4486" w:rsidRDefault="008E4486" w:rsidP="008E4486">
      <w:pPr>
        <w:pStyle w:val="PL"/>
      </w:pPr>
      <w:r>
        <w:t xml:space="preserve">            $ref: '#/components/schemas/SupportedGADShapes'</w:t>
      </w:r>
    </w:p>
    <w:p w14:paraId="19061443" w14:textId="77777777" w:rsidR="008E4486" w:rsidRDefault="008E4486" w:rsidP="008E4486">
      <w:pPr>
        <w:pStyle w:val="PL"/>
      </w:pPr>
      <w:r>
        <w:t xml:space="preserve">          minItems: 1</w:t>
      </w:r>
    </w:p>
    <w:p w14:paraId="19442050" w14:textId="77777777" w:rsidR="008E4486" w:rsidRDefault="008E4486" w:rsidP="008E4486">
      <w:pPr>
        <w:pStyle w:val="PL"/>
      </w:pPr>
      <w:r>
        <w:t xml:space="preserve">    UdrInfo:</w:t>
      </w:r>
    </w:p>
    <w:p w14:paraId="65986BF6" w14:textId="77777777" w:rsidR="008E4486" w:rsidRDefault="008E4486" w:rsidP="008E4486">
      <w:pPr>
        <w:pStyle w:val="PL"/>
      </w:pPr>
      <w:r>
        <w:t xml:space="preserve">      description: Information of an UDR NF Instance</w:t>
      </w:r>
    </w:p>
    <w:p w14:paraId="2372A079" w14:textId="77777777" w:rsidR="008E4486" w:rsidRDefault="008E4486" w:rsidP="008E4486">
      <w:pPr>
        <w:pStyle w:val="PL"/>
      </w:pPr>
      <w:r>
        <w:t xml:space="preserve">      type: object</w:t>
      </w:r>
    </w:p>
    <w:p w14:paraId="7F830F34" w14:textId="77777777" w:rsidR="008E4486" w:rsidRDefault="008E4486" w:rsidP="008E4486">
      <w:pPr>
        <w:pStyle w:val="PL"/>
      </w:pPr>
      <w:r>
        <w:t xml:space="preserve">      properties:</w:t>
      </w:r>
    </w:p>
    <w:p w14:paraId="61EB4882" w14:textId="77777777" w:rsidR="008E4486" w:rsidRDefault="008E4486" w:rsidP="008E4486">
      <w:pPr>
        <w:pStyle w:val="PL"/>
      </w:pPr>
      <w:r>
        <w:t xml:space="preserve">        groupId:</w:t>
      </w:r>
    </w:p>
    <w:p w14:paraId="1A497E91" w14:textId="77777777" w:rsidR="008E4486" w:rsidRDefault="008E4486" w:rsidP="008E4486">
      <w:pPr>
        <w:pStyle w:val="PL"/>
      </w:pPr>
      <w:r>
        <w:t xml:space="preserve">          $ref: 'TS29571_CommonData.yaml#/components/schemas/NfGroupId'</w:t>
      </w:r>
    </w:p>
    <w:p w14:paraId="10894444" w14:textId="77777777" w:rsidR="008E4486" w:rsidRDefault="008E4486" w:rsidP="008E4486">
      <w:pPr>
        <w:pStyle w:val="PL"/>
      </w:pPr>
      <w:r>
        <w:t xml:space="preserve">        supiRanges:</w:t>
      </w:r>
    </w:p>
    <w:p w14:paraId="7D0C9208" w14:textId="77777777" w:rsidR="008E4486" w:rsidRDefault="008E4486" w:rsidP="008E4486">
      <w:pPr>
        <w:pStyle w:val="PL"/>
      </w:pPr>
      <w:r>
        <w:t xml:space="preserve">          type: array</w:t>
      </w:r>
    </w:p>
    <w:p w14:paraId="664B38FC" w14:textId="77777777" w:rsidR="008E4486" w:rsidRDefault="008E4486" w:rsidP="008E4486">
      <w:pPr>
        <w:pStyle w:val="PL"/>
      </w:pPr>
      <w:r>
        <w:t xml:space="preserve">          items:</w:t>
      </w:r>
    </w:p>
    <w:p w14:paraId="6ED613F4" w14:textId="77777777" w:rsidR="008E4486" w:rsidRDefault="008E4486" w:rsidP="008E4486">
      <w:pPr>
        <w:pStyle w:val="PL"/>
      </w:pPr>
      <w:r>
        <w:t xml:space="preserve">            $ref: '#/components/schemas/SupiRange'</w:t>
      </w:r>
    </w:p>
    <w:p w14:paraId="25C873E0" w14:textId="77777777" w:rsidR="008E4486" w:rsidRDefault="008E4486" w:rsidP="008E4486">
      <w:pPr>
        <w:pStyle w:val="PL"/>
      </w:pPr>
      <w:r>
        <w:t xml:space="preserve">          minItems: 1</w:t>
      </w:r>
    </w:p>
    <w:p w14:paraId="16121226" w14:textId="77777777" w:rsidR="008E4486" w:rsidRDefault="008E4486" w:rsidP="008E4486">
      <w:pPr>
        <w:pStyle w:val="PL"/>
      </w:pPr>
      <w:r>
        <w:t xml:space="preserve">        gpsiRanges:</w:t>
      </w:r>
    </w:p>
    <w:p w14:paraId="4E4EF101" w14:textId="77777777" w:rsidR="008E4486" w:rsidRDefault="008E4486" w:rsidP="008E4486">
      <w:pPr>
        <w:pStyle w:val="PL"/>
      </w:pPr>
      <w:r>
        <w:t xml:space="preserve">          type: array</w:t>
      </w:r>
    </w:p>
    <w:p w14:paraId="45808BDB" w14:textId="77777777" w:rsidR="008E4486" w:rsidRDefault="008E4486" w:rsidP="008E4486">
      <w:pPr>
        <w:pStyle w:val="PL"/>
      </w:pPr>
      <w:r>
        <w:t xml:space="preserve">          items:</w:t>
      </w:r>
    </w:p>
    <w:p w14:paraId="6F8217E3" w14:textId="77777777" w:rsidR="008E4486" w:rsidRDefault="008E4486" w:rsidP="008E4486">
      <w:pPr>
        <w:pStyle w:val="PL"/>
      </w:pPr>
      <w:r>
        <w:t xml:space="preserve">            $ref: '#/components/schemas/IdentityRange'</w:t>
      </w:r>
    </w:p>
    <w:p w14:paraId="6CDB5CAB" w14:textId="77777777" w:rsidR="008E4486" w:rsidRDefault="008E4486" w:rsidP="008E4486">
      <w:pPr>
        <w:pStyle w:val="PL"/>
      </w:pPr>
      <w:r>
        <w:t xml:space="preserve">          minItems: 1</w:t>
      </w:r>
    </w:p>
    <w:p w14:paraId="367EFA0B" w14:textId="77777777" w:rsidR="008E4486" w:rsidRDefault="008E4486" w:rsidP="008E4486">
      <w:pPr>
        <w:pStyle w:val="PL"/>
      </w:pPr>
      <w:r>
        <w:t xml:space="preserve">        externalGroupIdentifiersRanges:</w:t>
      </w:r>
    </w:p>
    <w:p w14:paraId="404B3D74" w14:textId="77777777" w:rsidR="008E4486" w:rsidRDefault="008E4486" w:rsidP="008E4486">
      <w:pPr>
        <w:pStyle w:val="PL"/>
      </w:pPr>
      <w:r>
        <w:t xml:space="preserve">          $ref: '#/components/schemas/IdentityRangeList'</w:t>
      </w:r>
    </w:p>
    <w:p w14:paraId="21817398" w14:textId="77777777" w:rsidR="008E4486" w:rsidRDefault="008E4486" w:rsidP="008E4486">
      <w:pPr>
        <w:pStyle w:val="PL"/>
      </w:pPr>
      <w:r>
        <w:t xml:space="preserve">        supportedDataSets:</w:t>
      </w:r>
    </w:p>
    <w:p w14:paraId="7E3C49A2" w14:textId="77777777" w:rsidR="008E4486" w:rsidRDefault="008E4486" w:rsidP="008E4486">
      <w:pPr>
        <w:pStyle w:val="PL"/>
      </w:pPr>
      <w:r>
        <w:t xml:space="preserve">          $ref: '#/components/schemas/SupportedDataSetList'</w:t>
      </w:r>
    </w:p>
    <w:p w14:paraId="69E1CDA0" w14:textId="77777777" w:rsidR="008E4486" w:rsidRDefault="008E4486" w:rsidP="008E4486">
      <w:pPr>
        <w:pStyle w:val="PL"/>
      </w:pPr>
      <w:r>
        <w:t xml:space="preserve">        sharedDataIdRanges:</w:t>
      </w:r>
    </w:p>
    <w:p w14:paraId="169A640B" w14:textId="77777777" w:rsidR="008E4486" w:rsidRDefault="008E4486" w:rsidP="008E4486">
      <w:pPr>
        <w:pStyle w:val="PL"/>
      </w:pPr>
      <w:r>
        <w:t xml:space="preserve">          $ref: '#/components/schemas/SharedDataIdRangeList'</w:t>
      </w:r>
    </w:p>
    <w:p w14:paraId="3BFCC992" w14:textId="77777777" w:rsidR="008E4486" w:rsidRDefault="008E4486" w:rsidP="008E4486">
      <w:pPr>
        <w:pStyle w:val="PL"/>
      </w:pPr>
      <w:r>
        <w:t xml:space="preserve">    UdmInfo:</w:t>
      </w:r>
    </w:p>
    <w:p w14:paraId="6BCDBC21" w14:textId="77777777" w:rsidR="008E4486" w:rsidRDefault="008E4486" w:rsidP="008E4486">
      <w:pPr>
        <w:pStyle w:val="PL"/>
      </w:pPr>
      <w:r>
        <w:t xml:space="preserve">      description: Information of an UDM NF Instance</w:t>
      </w:r>
    </w:p>
    <w:p w14:paraId="4EB732E0" w14:textId="77777777" w:rsidR="008E4486" w:rsidRDefault="008E4486" w:rsidP="008E4486">
      <w:pPr>
        <w:pStyle w:val="PL"/>
      </w:pPr>
      <w:r>
        <w:t xml:space="preserve">      type: object</w:t>
      </w:r>
    </w:p>
    <w:p w14:paraId="6527A300" w14:textId="77777777" w:rsidR="008E4486" w:rsidRDefault="008E4486" w:rsidP="008E4486">
      <w:pPr>
        <w:pStyle w:val="PL"/>
      </w:pPr>
      <w:r>
        <w:t xml:space="preserve">      properties:</w:t>
      </w:r>
    </w:p>
    <w:p w14:paraId="3CA518DB" w14:textId="77777777" w:rsidR="008E4486" w:rsidRDefault="008E4486" w:rsidP="008E4486">
      <w:pPr>
        <w:pStyle w:val="PL"/>
      </w:pPr>
      <w:r>
        <w:t xml:space="preserve">        groupId:</w:t>
      </w:r>
    </w:p>
    <w:p w14:paraId="24B76BF1" w14:textId="77777777" w:rsidR="008E4486" w:rsidRDefault="008E4486" w:rsidP="008E4486">
      <w:pPr>
        <w:pStyle w:val="PL"/>
      </w:pPr>
      <w:r>
        <w:t xml:space="preserve">          $ref: 'TS29571_CommonData.yaml#/components/schemas/NfGroupId'</w:t>
      </w:r>
    </w:p>
    <w:p w14:paraId="2BB4C2FC" w14:textId="77777777" w:rsidR="008E4486" w:rsidRDefault="008E4486" w:rsidP="008E4486">
      <w:pPr>
        <w:pStyle w:val="PL"/>
      </w:pPr>
      <w:r>
        <w:t xml:space="preserve">        supiRanges:</w:t>
      </w:r>
    </w:p>
    <w:p w14:paraId="50A90D7F" w14:textId="77777777" w:rsidR="008E4486" w:rsidRDefault="008E4486" w:rsidP="008E4486">
      <w:pPr>
        <w:pStyle w:val="PL"/>
      </w:pPr>
      <w:r>
        <w:t xml:space="preserve">          type: array</w:t>
      </w:r>
    </w:p>
    <w:p w14:paraId="007793B6" w14:textId="77777777" w:rsidR="008E4486" w:rsidRDefault="008E4486" w:rsidP="008E4486">
      <w:pPr>
        <w:pStyle w:val="PL"/>
      </w:pPr>
      <w:r>
        <w:t xml:space="preserve">          items:</w:t>
      </w:r>
    </w:p>
    <w:p w14:paraId="066A670A" w14:textId="77777777" w:rsidR="008E4486" w:rsidRDefault="008E4486" w:rsidP="008E4486">
      <w:pPr>
        <w:pStyle w:val="PL"/>
      </w:pPr>
      <w:r>
        <w:t xml:space="preserve">            $ref: '#/components/schemas/SupiRange'</w:t>
      </w:r>
    </w:p>
    <w:p w14:paraId="3AFFADC5" w14:textId="77777777" w:rsidR="008E4486" w:rsidRDefault="008E4486" w:rsidP="008E4486">
      <w:pPr>
        <w:pStyle w:val="PL"/>
      </w:pPr>
      <w:r>
        <w:t xml:space="preserve">          minItems: 1</w:t>
      </w:r>
    </w:p>
    <w:p w14:paraId="7DBA3A4F" w14:textId="77777777" w:rsidR="008E4486" w:rsidRDefault="008E4486" w:rsidP="008E4486">
      <w:pPr>
        <w:pStyle w:val="PL"/>
      </w:pPr>
      <w:r>
        <w:t xml:space="preserve">        gpsiRanges:</w:t>
      </w:r>
    </w:p>
    <w:p w14:paraId="6C5BDE2F" w14:textId="77777777" w:rsidR="008E4486" w:rsidRDefault="008E4486" w:rsidP="008E4486">
      <w:pPr>
        <w:pStyle w:val="PL"/>
      </w:pPr>
      <w:r>
        <w:t xml:space="preserve">          type: array</w:t>
      </w:r>
    </w:p>
    <w:p w14:paraId="1B67AA16" w14:textId="77777777" w:rsidR="008E4486" w:rsidRDefault="008E4486" w:rsidP="008E4486">
      <w:pPr>
        <w:pStyle w:val="PL"/>
      </w:pPr>
      <w:r>
        <w:t xml:space="preserve">          items:</w:t>
      </w:r>
    </w:p>
    <w:p w14:paraId="72F4CEF4" w14:textId="77777777" w:rsidR="008E4486" w:rsidRDefault="008E4486" w:rsidP="008E4486">
      <w:pPr>
        <w:pStyle w:val="PL"/>
      </w:pPr>
      <w:r>
        <w:t xml:space="preserve">            $ref: '#/components/schemas/IdentityRange'</w:t>
      </w:r>
    </w:p>
    <w:p w14:paraId="34B452FD" w14:textId="77777777" w:rsidR="008E4486" w:rsidRDefault="008E4486" w:rsidP="008E4486">
      <w:pPr>
        <w:pStyle w:val="PL"/>
      </w:pPr>
      <w:r>
        <w:t xml:space="preserve">          minItems: 1</w:t>
      </w:r>
    </w:p>
    <w:p w14:paraId="04E08091" w14:textId="77777777" w:rsidR="008E4486" w:rsidRDefault="008E4486" w:rsidP="008E4486">
      <w:pPr>
        <w:pStyle w:val="PL"/>
      </w:pPr>
      <w:r>
        <w:t xml:space="preserve">        externalGroupIdentifiersRanges:</w:t>
      </w:r>
    </w:p>
    <w:p w14:paraId="33B0E72F" w14:textId="77777777" w:rsidR="008E4486" w:rsidRDefault="008E4486" w:rsidP="008E4486">
      <w:pPr>
        <w:pStyle w:val="PL"/>
      </w:pPr>
      <w:r>
        <w:t xml:space="preserve">          type: array</w:t>
      </w:r>
    </w:p>
    <w:p w14:paraId="24A1CBDE" w14:textId="77777777" w:rsidR="008E4486" w:rsidRDefault="008E4486" w:rsidP="008E4486">
      <w:pPr>
        <w:pStyle w:val="PL"/>
      </w:pPr>
      <w:r>
        <w:t xml:space="preserve">          items:</w:t>
      </w:r>
    </w:p>
    <w:p w14:paraId="6E16DCA9" w14:textId="77777777" w:rsidR="008E4486" w:rsidRDefault="008E4486" w:rsidP="008E4486">
      <w:pPr>
        <w:pStyle w:val="PL"/>
      </w:pPr>
      <w:r>
        <w:t xml:space="preserve">            $ref: '#/components/schemas/IdentityRange'</w:t>
      </w:r>
    </w:p>
    <w:p w14:paraId="7E1C3780" w14:textId="77777777" w:rsidR="008E4486" w:rsidRDefault="008E4486" w:rsidP="008E4486">
      <w:pPr>
        <w:pStyle w:val="PL"/>
      </w:pPr>
      <w:r>
        <w:t xml:space="preserve">          minItems: 1</w:t>
      </w:r>
    </w:p>
    <w:p w14:paraId="1B8A304C" w14:textId="77777777" w:rsidR="008E4486" w:rsidRDefault="008E4486" w:rsidP="008E4486">
      <w:pPr>
        <w:pStyle w:val="PL"/>
      </w:pPr>
      <w:r>
        <w:t xml:space="preserve">        routingIndicators:</w:t>
      </w:r>
    </w:p>
    <w:p w14:paraId="1F6BA4C2" w14:textId="77777777" w:rsidR="008E4486" w:rsidRDefault="008E4486" w:rsidP="008E4486">
      <w:pPr>
        <w:pStyle w:val="PL"/>
      </w:pPr>
      <w:r>
        <w:t xml:space="preserve">          type: array</w:t>
      </w:r>
    </w:p>
    <w:p w14:paraId="7F9C7573" w14:textId="77777777" w:rsidR="008E4486" w:rsidRDefault="008E4486" w:rsidP="008E4486">
      <w:pPr>
        <w:pStyle w:val="PL"/>
      </w:pPr>
      <w:r>
        <w:t xml:space="preserve">          items:</w:t>
      </w:r>
    </w:p>
    <w:p w14:paraId="3052A7DA" w14:textId="77777777" w:rsidR="008E4486" w:rsidRDefault="008E4486" w:rsidP="008E4486">
      <w:pPr>
        <w:pStyle w:val="PL"/>
      </w:pPr>
      <w:r>
        <w:t xml:space="preserve">            type: string</w:t>
      </w:r>
    </w:p>
    <w:p w14:paraId="6DFE1F66" w14:textId="77777777" w:rsidR="008E4486" w:rsidRDefault="008E4486" w:rsidP="008E4486">
      <w:pPr>
        <w:pStyle w:val="PL"/>
      </w:pPr>
      <w:r>
        <w:t xml:space="preserve">            pattern: '^[0-9]{1,4}$'</w:t>
      </w:r>
    </w:p>
    <w:p w14:paraId="490777A7" w14:textId="77777777" w:rsidR="008E4486" w:rsidRDefault="008E4486" w:rsidP="008E4486">
      <w:pPr>
        <w:pStyle w:val="PL"/>
      </w:pPr>
      <w:r>
        <w:t xml:space="preserve">          minItems: 1</w:t>
      </w:r>
    </w:p>
    <w:p w14:paraId="3E861537" w14:textId="77777777" w:rsidR="008E4486" w:rsidRDefault="008E4486" w:rsidP="008E4486">
      <w:pPr>
        <w:pStyle w:val="PL"/>
      </w:pPr>
      <w:r>
        <w:t xml:space="preserve">        internalGroupIdentifiersRanges:</w:t>
      </w:r>
    </w:p>
    <w:p w14:paraId="38E8A6C3" w14:textId="77777777" w:rsidR="008E4486" w:rsidRDefault="008E4486" w:rsidP="008E4486">
      <w:pPr>
        <w:pStyle w:val="PL"/>
      </w:pPr>
      <w:r>
        <w:t xml:space="preserve">          type: array</w:t>
      </w:r>
    </w:p>
    <w:p w14:paraId="50526121" w14:textId="77777777" w:rsidR="008E4486" w:rsidRDefault="008E4486" w:rsidP="008E4486">
      <w:pPr>
        <w:pStyle w:val="PL"/>
      </w:pPr>
      <w:r>
        <w:t xml:space="preserve">          items:</w:t>
      </w:r>
    </w:p>
    <w:p w14:paraId="0365041C" w14:textId="77777777" w:rsidR="008E4486" w:rsidRDefault="008E4486" w:rsidP="008E4486">
      <w:pPr>
        <w:pStyle w:val="PL"/>
      </w:pPr>
      <w:r>
        <w:t xml:space="preserve">            $ref: '#/components/schemas/InternalGroupIdRange'</w:t>
      </w:r>
    </w:p>
    <w:p w14:paraId="555B66D6" w14:textId="77777777" w:rsidR="008E4486" w:rsidRDefault="008E4486" w:rsidP="008E4486">
      <w:pPr>
        <w:pStyle w:val="PL"/>
      </w:pPr>
      <w:r>
        <w:t xml:space="preserve">          minItems: 1</w:t>
      </w:r>
    </w:p>
    <w:p w14:paraId="2E84F037" w14:textId="77777777" w:rsidR="008E4486" w:rsidRDefault="008E4486" w:rsidP="008E4486">
      <w:pPr>
        <w:pStyle w:val="PL"/>
      </w:pPr>
      <w:r>
        <w:t xml:space="preserve">        suciInfos:</w:t>
      </w:r>
    </w:p>
    <w:p w14:paraId="3D004AF8" w14:textId="77777777" w:rsidR="008E4486" w:rsidRDefault="008E4486" w:rsidP="008E4486">
      <w:pPr>
        <w:pStyle w:val="PL"/>
      </w:pPr>
      <w:r>
        <w:t xml:space="preserve">          type: array</w:t>
      </w:r>
    </w:p>
    <w:p w14:paraId="4F48CF87" w14:textId="77777777" w:rsidR="008E4486" w:rsidRDefault="008E4486" w:rsidP="008E4486">
      <w:pPr>
        <w:pStyle w:val="PL"/>
      </w:pPr>
      <w:r>
        <w:t xml:space="preserve">          items:</w:t>
      </w:r>
    </w:p>
    <w:p w14:paraId="374E5A2A" w14:textId="77777777" w:rsidR="008E4486" w:rsidRDefault="008E4486" w:rsidP="008E4486">
      <w:pPr>
        <w:pStyle w:val="PL"/>
      </w:pPr>
      <w:r>
        <w:t xml:space="preserve">            $ref: '#/components/schemas/SuciInfo'</w:t>
      </w:r>
    </w:p>
    <w:p w14:paraId="53E5DB38" w14:textId="77777777" w:rsidR="008E4486" w:rsidRDefault="008E4486" w:rsidP="008E4486">
      <w:pPr>
        <w:pStyle w:val="PL"/>
      </w:pPr>
      <w:r>
        <w:t xml:space="preserve">          minItems: 1</w:t>
      </w:r>
    </w:p>
    <w:p w14:paraId="3417C4A4" w14:textId="77777777" w:rsidR="008E4486" w:rsidRDefault="008E4486" w:rsidP="008E4486">
      <w:pPr>
        <w:pStyle w:val="PL"/>
      </w:pPr>
      <w:r>
        <w:t xml:space="preserve">    PlmnRange:</w:t>
      </w:r>
    </w:p>
    <w:p w14:paraId="0EDFA47E" w14:textId="77777777" w:rsidR="008E4486" w:rsidRDefault="008E4486" w:rsidP="008E4486">
      <w:pPr>
        <w:pStyle w:val="PL"/>
      </w:pPr>
      <w:r>
        <w:t xml:space="preserve">      description: Range of PLMN IDs</w:t>
      </w:r>
    </w:p>
    <w:p w14:paraId="34B6323E" w14:textId="77777777" w:rsidR="008E4486" w:rsidRDefault="008E4486" w:rsidP="008E4486">
      <w:pPr>
        <w:pStyle w:val="PL"/>
      </w:pPr>
      <w:r>
        <w:t xml:space="preserve">      type: object</w:t>
      </w:r>
    </w:p>
    <w:p w14:paraId="4CB23E67" w14:textId="77777777" w:rsidR="008E4486" w:rsidRDefault="008E4486" w:rsidP="008E4486">
      <w:pPr>
        <w:pStyle w:val="PL"/>
      </w:pPr>
      <w:r>
        <w:t xml:space="preserve">      oneOf:</w:t>
      </w:r>
    </w:p>
    <w:p w14:paraId="6D10D300" w14:textId="77777777" w:rsidR="008E4486" w:rsidRDefault="008E4486" w:rsidP="008E4486">
      <w:pPr>
        <w:pStyle w:val="PL"/>
      </w:pPr>
      <w:r>
        <w:t xml:space="preserve">        - required: [ start, end ]</w:t>
      </w:r>
    </w:p>
    <w:p w14:paraId="397BA22F" w14:textId="77777777" w:rsidR="008E4486" w:rsidRDefault="008E4486" w:rsidP="008E4486">
      <w:pPr>
        <w:pStyle w:val="PL"/>
      </w:pPr>
      <w:r>
        <w:t xml:space="preserve">        - required: [ pattern ]</w:t>
      </w:r>
    </w:p>
    <w:p w14:paraId="5709B03A" w14:textId="77777777" w:rsidR="008E4486" w:rsidRDefault="008E4486" w:rsidP="008E4486">
      <w:pPr>
        <w:pStyle w:val="PL"/>
      </w:pPr>
      <w:r>
        <w:t xml:space="preserve">      properties:</w:t>
      </w:r>
    </w:p>
    <w:p w14:paraId="29BA8207" w14:textId="77777777" w:rsidR="008E4486" w:rsidRDefault="008E4486" w:rsidP="008E4486">
      <w:pPr>
        <w:pStyle w:val="PL"/>
      </w:pPr>
      <w:r>
        <w:t xml:space="preserve">        start:</w:t>
      </w:r>
    </w:p>
    <w:p w14:paraId="731B2207" w14:textId="77777777" w:rsidR="008E4486" w:rsidRDefault="008E4486" w:rsidP="008E4486">
      <w:pPr>
        <w:pStyle w:val="PL"/>
      </w:pPr>
      <w:r>
        <w:t xml:space="preserve">          type: string</w:t>
      </w:r>
    </w:p>
    <w:p w14:paraId="72F55E6D" w14:textId="77777777" w:rsidR="008E4486" w:rsidRDefault="008E4486" w:rsidP="008E4486">
      <w:pPr>
        <w:pStyle w:val="PL"/>
      </w:pPr>
      <w:r>
        <w:t xml:space="preserve">          pattern: '^[0-9]{3}[0-9]{2,3}$'</w:t>
      </w:r>
    </w:p>
    <w:p w14:paraId="4A346D6A" w14:textId="77777777" w:rsidR="008E4486" w:rsidRDefault="008E4486" w:rsidP="008E4486">
      <w:pPr>
        <w:pStyle w:val="PL"/>
      </w:pPr>
      <w:r>
        <w:t xml:space="preserve">        end:</w:t>
      </w:r>
    </w:p>
    <w:p w14:paraId="5856520D" w14:textId="77777777" w:rsidR="008E4486" w:rsidRDefault="008E4486" w:rsidP="008E4486">
      <w:pPr>
        <w:pStyle w:val="PL"/>
      </w:pPr>
      <w:r>
        <w:t xml:space="preserve">          type: string</w:t>
      </w:r>
    </w:p>
    <w:p w14:paraId="02968EB3" w14:textId="77777777" w:rsidR="008E4486" w:rsidRDefault="008E4486" w:rsidP="008E4486">
      <w:pPr>
        <w:pStyle w:val="PL"/>
      </w:pPr>
      <w:r>
        <w:t xml:space="preserve">          pattern: '^[0-9]{3}[0-9]{2,3}$'</w:t>
      </w:r>
    </w:p>
    <w:p w14:paraId="64ED1190" w14:textId="77777777" w:rsidR="008E4486" w:rsidRDefault="008E4486" w:rsidP="008E4486">
      <w:pPr>
        <w:pStyle w:val="PL"/>
      </w:pPr>
      <w:r>
        <w:t xml:space="preserve">        pattern:</w:t>
      </w:r>
    </w:p>
    <w:p w14:paraId="75C7A56B" w14:textId="77777777" w:rsidR="008E4486" w:rsidRDefault="008E4486" w:rsidP="008E4486">
      <w:pPr>
        <w:pStyle w:val="PL"/>
      </w:pPr>
      <w:r>
        <w:t xml:space="preserve">          type: string</w:t>
      </w:r>
    </w:p>
    <w:p w14:paraId="0721DE21" w14:textId="77777777" w:rsidR="008E4486" w:rsidRDefault="008E4486" w:rsidP="008E4486">
      <w:pPr>
        <w:pStyle w:val="PL"/>
      </w:pPr>
    </w:p>
    <w:p w14:paraId="39534CF7" w14:textId="77777777" w:rsidR="008E4486" w:rsidRDefault="008E4486" w:rsidP="008E4486">
      <w:pPr>
        <w:pStyle w:val="PL"/>
      </w:pPr>
      <w:r>
        <w:t xml:space="preserve">    SmsfInfo:</w:t>
      </w:r>
    </w:p>
    <w:p w14:paraId="4BBC6351" w14:textId="77777777" w:rsidR="008E4486" w:rsidRDefault="008E4486" w:rsidP="008E4486">
      <w:pPr>
        <w:pStyle w:val="PL"/>
      </w:pPr>
      <w:r>
        <w:t xml:space="preserve">      description: Specific Data for SMSF</w:t>
      </w:r>
    </w:p>
    <w:p w14:paraId="153AEE20" w14:textId="77777777" w:rsidR="008E4486" w:rsidRDefault="008E4486" w:rsidP="008E4486">
      <w:pPr>
        <w:pStyle w:val="PL"/>
      </w:pPr>
      <w:r>
        <w:t xml:space="preserve">      type: object</w:t>
      </w:r>
    </w:p>
    <w:p w14:paraId="10CDF0FC" w14:textId="77777777" w:rsidR="008E4486" w:rsidRDefault="008E4486" w:rsidP="008E4486">
      <w:pPr>
        <w:pStyle w:val="PL"/>
      </w:pPr>
      <w:r>
        <w:t xml:space="preserve">      properties:</w:t>
      </w:r>
    </w:p>
    <w:p w14:paraId="47A29F3B" w14:textId="77777777" w:rsidR="008E4486" w:rsidRDefault="008E4486" w:rsidP="008E4486">
      <w:pPr>
        <w:pStyle w:val="PL"/>
      </w:pPr>
      <w:r>
        <w:t xml:space="preserve">        roamingUeInd:</w:t>
      </w:r>
    </w:p>
    <w:p w14:paraId="44C3704D" w14:textId="77777777" w:rsidR="008E4486" w:rsidRDefault="008E4486" w:rsidP="008E4486">
      <w:pPr>
        <w:pStyle w:val="PL"/>
      </w:pPr>
      <w:r>
        <w:t xml:space="preserve">          type: boolean</w:t>
      </w:r>
    </w:p>
    <w:p w14:paraId="18B819F5" w14:textId="77777777" w:rsidR="008E4486" w:rsidRDefault="008E4486" w:rsidP="008E4486">
      <w:pPr>
        <w:pStyle w:val="PL"/>
      </w:pPr>
      <w:r>
        <w:t xml:space="preserve">        remotePlmnRangeList:</w:t>
      </w:r>
    </w:p>
    <w:p w14:paraId="69C899A1" w14:textId="77777777" w:rsidR="008E4486" w:rsidRDefault="008E4486" w:rsidP="008E4486">
      <w:pPr>
        <w:pStyle w:val="PL"/>
      </w:pPr>
      <w:r>
        <w:t xml:space="preserve">          type: array</w:t>
      </w:r>
    </w:p>
    <w:p w14:paraId="4FBA9638" w14:textId="77777777" w:rsidR="008E4486" w:rsidRDefault="008E4486" w:rsidP="008E4486">
      <w:pPr>
        <w:pStyle w:val="PL"/>
      </w:pPr>
      <w:r>
        <w:t xml:space="preserve">          items:</w:t>
      </w:r>
    </w:p>
    <w:p w14:paraId="4421CF4A" w14:textId="77777777" w:rsidR="008E4486" w:rsidRDefault="008E4486" w:rsidP="008E4486">
      <w:pPr>
        <w:pStyle w:val="PL"/>
      </w:pPr>
      <w:r>
        <w:t xml:space="preserve">            $ref: '#/components/schemas/PlmnRange'</w:t>
      </w:r>
    </w:p>
    <w:p w14:paraId="601A27C4" w14:textId="77777777" w:rsidR="008E4486" w:rsidRDefault="008E4486" w:rsidP="008E4486">
      <w:pPr>
        <w:pStyle w:val="PL"/>
      </w:pPr>
      <w:r>
        <w:t xml:space="preserve">          minItems: 1</w:t>
      </w:r>
    </w:p>
    <w:p w14:paraId="66747AE5" w14:textId="77777777" w:rsidR="008E4486" w:rsidRDefault="008E4486" w:rsidP="008E4486">
      <w:pPr>
        <w:pStyle w:val="PL"/>
      </w:pPr>
    </w:p>
    <w:p w14:paraId="1D9B843A" w14:textId="77777777" w:rsidR="008E4486" w:rsidRDefault="008E4486" w:rsidP="008E4486">
      <w:pPr>
        <w:pStyle w:val="PL"/>
      </w:pPr>
      <w:r>
        <w:t xml:space="preserve">    DccfInfo:</w:t>
      </w:r>
    </w:p>
    <w:p w14:paraId="722C6129" w14:textId="77777777" w:rsidR="008E4486" w:rsidRDefault="008E4486" w:rsidP="008E4486">
      <w:pPr>
        <w:pStyle w:val="PL"/>
      </w:pPr>
      <w:r>
        <w:t xml:space="preserve">      description: Specific Data for DCCF</w:t>
      </w:r>
    </w:p>
    <w:p w14:paraId="2B9855A9" w14:textId="77777777" w:rsidR="008E4486" w:rsidRDefault="008E4486" w:rsidP="008E4486">
      <w:pPr>
        <w:pStyle w:val="PL"/>
      </w:pPr>
      <w:r>
        <w:t xml:space="preserve">      type: object</w:t>
      </w:r>
    </w:p>
    <w:p w14:paraId="0E1B004D" w14:textId="77777777" w:rsidR="008E4486" w:rsidRDefault="008E4486" w:rsidP="008E4486">
      <w:pPr>
        <w:pStyle w:val="PL"/>
      </w:pPr>
      <w:r>
        <w:t xml:space="preserve">      properties:</w:t>
      </w:r>
    </w:p>
    <w:p w14:paraId="3CE73D86" w14:textId="77777777" w:rsidR="008E4486" w:rsidRDefault="008E4486" w:rsidP="008E4486">
      <w:pPr>
        <w:pStyle w:val="PL"/>
      </w:pPr>
      <w:r>
        <w:t xml:space="preserve">        servingNfTypeList:</w:t>
      </w:r>
    </w:p>
    <w:p w14:paraId="0E301653" w14:textId="77777777" w:rsidR="008E4486" w:rsidRDefault="008E4486" w:rsidP="008E4486">
      <w:pPr>
        <w:pStyle w:val="PL"/>
      </w:pPr>
      <w:r>
        <w:t xml:space="preserve">          type: array</w:t>
      </w:r>
    </w:p>
    <w:p w14:paraId="65D51D0E" w14:textId="77777777" w:rsidR="008E4486" w:rsidRDefault="008E4486" w:rsidP="008E4486">
      <w:pPr>
        <w:pStyle w:val="PL"/>
      </w:pPr>
      <w:r>
        <w:t xml:space="preserve">          items:</w:t>
      </w:r>
    </w:p>
    <w:p w14:paraId="3BC8970D" w14:textId="77777777" w:rsidR="008E4486" w:rsidRDefault="008E4486" w:rsidP="008E4486">
      <w:pPr>
        <w:pStyle w:val="PL"/>
      </w:pPr>
      <w:r>
        <w:t xml:space="preserve">            $ref: 'TS28623_GenericNrm.yaml#/components/schemas/NFType'</w:t>
      </w:r>
    </w:p>
    <w:p w14:paraId="195795F5" w14:textId="77777777" w:rsidR="008E4486" w:rsidRDefault="008E4486" w:rsidP="008E4486">
      <w:pPr>
        <w:pStyle w:val="PL"/>
      </w:pPr>
      <w:r>
        <w:t xml:space="preserve">          minItems: 1</w:t>
      </w:r>
    </w:p>
    <w:p w14:paraId="50208F60" w14:textId="77777777" w:rsidR="008E4486" w:rsidRDefault="008E4486" w:rsidP="008E4486">
      <w:pPr>
        <w:pStyle w:val="PL"/>
      </w:pPr>
      <w:r>
        <w:t xml:space="preserve">        servingNfSetIdList:</w:t>
      </w:r>
    </w:p>
    <w:p w14:paraId="0C2938A2" w14:textId="77777777" w:rsidR="008E4486" w:rsidRDefault="008E4486" w:rsidP="008E4486">
      <w:pPr>
        <w:pStyle w:val="PL"/>
      </w:pPr>
      <w:r>
        <w:t xml:space="preserve">          type: array</w:t>
      </w:r>
    </w:p>
    <w:p w14:paraId="246E61C4" w14:textId="77777777" w:rsidR="008E4486" w:rsidRDefault="008E4486" w:rsidP="008E4486">
      <w:pPr>
        <w:pStyle w:val="PL"/>
      </w:pPr>
      <w:r>
        <w:t xml:space="preserve">          items:</w:t>
      </w:r>
    </w:p>
    <w:p w14:paraId="39A9578C" w14:textId="77777777" w:rsidR="008E4486" w:rsidRDefault="008E4486" w:rsidP="008E4486">
      <w:pPr>
        <w:pStyle w:val="PL"/>
      </w:pPr>
      <w:r>
        <w:t xml:space="preserve">            $ref: 'TS29571_CommonData.yaml#/components/schemas/NfSetId'</w:t>
      </w:r>
    </w:p>
    <w:p w14:paraId="30906A4E" w14:textId="77777777" w:rsidR="008E4486" w:rsidRDefault="008E4486" w:rsidP="008E4486">
      <w:pPr>
        <w:pStyle w:val="PL"/>
      </w:pPr>
      <w:r>
        <w:t xml:space="preserve">          minItems: 1</w:t>
      </w:r>
    </w:p>
    <w:p w14:paraId="2F4B0103" w14:textId="77777777" w:rsidR="008E4486" w:rsidRDefault="008E4486" w:rsidP="008E4486">
      <w:pPr>
        <w:pStyle w:val="PL"/>
      </w:pPr>
      <w:r>
        <w:t xml:space="preserve">        taiList:</w:t>
      </w:r>
    </w:p>
    <w:p w14:paraId="6B729F49" w14:textId="77777777" w:rsidR="008E4486" w:rsidRDefault="008E4486" w:rsidP="008E4486">
      <w:pPr>
        <w:pStyle w:val="PL"/>
      </w:pPr>
      <w:r>
        <w:t xml:space="preserve">          $ref: '#/components/schemas/TaiList'</w:t>
      </w:r>
    </w:p>
    <w:p w14:paraId="2755B380" w14:textId="77777777" w:rsidR="008E4486" w:rsidRDefault="008E4486" w:rsidP="008E4486">
      <w:pPr>
        <w:pStyle w:val="PL"/>
      </w:pPr>
      <w:r>
        <w:t xml:space="preserve">        taiRangeList:</w:t>
      </w:r>
    </w:p>
    <w:p w14:paraId="1DD3F245" w14:textId="77777777" w:rsidR="008E4486" w:rsidRDefault="008E4486" w:rsidP="008E4486">
      <w:pPr>
        <w:pStyle w:val="PL"/>
      </w:pPr>
      <w:r>
        <w:t xml:space="preserve">          type: array</w:t>
      </w:r>
    </w:p>
    <w:p w14:paraId="67020074" w14:textId="77777777" w:rsidR="008E4486" w:rsidRDefault="008E4486" w:rsidP="008E4486">
      <w:pPr>
        <w:pStyle w:val="PL"/>
      </w:pPr>
      <w:r>
        <w:t xml:space="preserve">          items:</w:t>
      </w:r>
    </w:p>
    <w:p w14:paraId="52D8559B" w14:textId="77777777" w:rsidR="008E4486" w:rsidRDefault="008E4486" w:rsidP="008E4486">
      <w:pPr>
        <w:pStyle w:val="PL"/>
      </w:pPr>
      <w:r>
        <w:t xml:space="preserve">            $ref: '#/components/schemas/TaiRange'</w:t>
      </w:r>
    </w:p>
    <w:p w14:paraId="5058F1A0" w14:textId="77777777" w:rsidR="008E4486" w:rsidRDefault="008E4486" w:rsidP="008E4486">
      <w:pPr>
        <w:pStyle w:val="PL"/>
      </w:pPr>
      <w:r>
        <w:t xml:space="preserve">          minItems: 1</w:t>
      </w:r>
    </w:p>
    <w:p w14:paraId="7F3A6A8D" w14:textId="77777777" w:rsidR="008E4486" w:rsidRDefault="008E4486" w:rsidP="008E4486">
      <w:pPr>
        <w:pStyle w:val="PL"/>
      </w:pPr>
    </w:p>
    <w:p w14:paraId="7F16A4D8" w14:textId="77777777" w:rsidR="008E4486" w:rsidRDefault="008E4486" w:rsidP="008E4486">
      <w:pPr>
        <w:pStyle w:val="PL"/>
      </w:pPr>
      <w:r>
        <w:t xml:space="preserve">    MfafInfo:</w:t>
      </w:r>
    </w:p>
    <w:p w14:paraId="22BEFBF7" w14:textId="77777777" w:rsidR="008E4486" w:rsidRDefault="008E4486" w:rsidP="008E4486">
      <w:pPr>
        <w:pStyle w:val="PL"/>
      </w:pPr>
      <w:r>
        <w:t xml:space="preserve">      description: Information of a MFAF NF Instance</w:t>
      </w:r>
    </w:p>
    <w:p w14:paraId="13D4F233" w14:textId="77777777" w:rsidR="008E4486" w:rsidRDefault="008E4486" w:rsidP="008E4486">
      <w:pPr>
        <w:pStyle w:val="PL"/>
      </w:pPr>
      <w:r>
        <w:t xml:space="preserve">      type: object</w:t>
      </w:r>
    </w:p>
    <w:p w14:paraId="6B5C3C3B" w14:textId="77777777" w:rsidR="008E4486" w:rsidRDefault="008E4486" w:rsidP="008E4486">
      <w:pPr>
        <w:pStyle w:val="PL"/>
      </w:pPr>
      <w:r>
        <w:t xml:space="preserve">      properties:</w:t>
      </w:r>
    </w:p>
    <w:p w14:paraId="4C7F9BFE" w14:textId="77777777" w:rsidR="008E4486" w:rsidRDefault="008E4486" w:rsidP="008E4486">
      <w:pPr>
        <w:pStyle w:val="PL"/>
      </w:pPr>
      <w:r>
        <w:t xml:space="preserve">        servingNfTypeList:</w:t>
      </w:r>
    </w:p>
    <w:p w14:paraId="56904327" w14:textId="77777777" w:rsidR="008E4486" w:rsidRDefault="008E4486" w:rsidP="008E4486">
      <w:pPr>
        <w:pStyle w:val="PL"/>
      </w:pPr>
      <w:r>
        <w:t xml:space="preserve">          type: array</w:t>
      </w:r>
    </w:p>
    <w:p w14:paraId="776D0DE0" w14:textId="77777777" w:rsidR="008E4486" w:rsidRDefault="008E4486" w:rsidP="008E4486">
      <w:pPr>
        <w:pStyle w:val="PL"/>
      </w:pPr>
      <w:r>
        <w:t xml:space="preserve">          items:</w:t>
      </w:r>
    </w:p>
    <w:p w14:paraId="2DBA3AFE" w14:textId="77777777" w:rsidR="008E4486" w:rsidRDefault="008E4486" w:rsidP="008E4486">
      <w:pPr>
        <w:pStyle w:val="PL"/>
      </w:pPr>
      <w:r>
        <w:t xml:space="preserve">            $ref: 'TS28623_GenericNrm.yaml#/components/schemas/NFType'</w:t>
      </w:r>
    </w:p>
    <w:p w14:paraId="5C75FC69" w14:textId="77777777" w:rsidR="008E4486" w:rsidRDefault="008E4486" w:rsidP="008E4486">
      <w:pPr>
        <w:pStyle w:val="PL"/>
      </w:pPr>
      <w:r>
        <w:t xml:space="preserve">        servingNfSetIdList:</w:t>
      </w:r>
    </w:p>
    <w:p w14:paraId="356135B1" w14:textId="77777777" w:rsidR="008E4486" w:rsidRDefault="008E4486" w:rsidP="008E4486">
      <w:pPr>
        <w:pStyle w:val="PL"/>
      </w:pPr>
      <w:r>
        <w:t xml:space="preserve">          type: array</w:t>
      </w:r>
    </w:p>
    <w:p w14:paraId="6D559034" w14:textId="77777777" w:rsidR="008E4486" w:rsidRDefault="008E4486" w:rsidP="008E4486">
      <w:pPr>
        <w:pStyle w:val="PL"/>
      </w:pPr>
      <w:r>
        <w:t xml:space="preserve">          items:</w:t>
      </w:r>
    </w:p>
    <w:p w14:paraId="068A10FB" w14:textId="77777777" w:rsidR="008E4486" w:rsidRDefault="008E4486" w:rsidP="008E4486">
      <w:pPr>
        <w:pStyle w:val="PL"/>
      </w:pPr>
      <w:r>
        <w:t xml:space="preserve">            $ref: 'TS29571_CommonData.yaml#/components/schemas/NfSetId'</w:t>
      </w:r>
    </w:p>
    <w:p w14:paraId="79BA2AD9" w14:textId="77777777" w:rsidR="008E4486" w:rsidRPr="00547AB4" w:rsidRDefault="008E4486" w:rsidP="008E4486">
      <w:pPr>
        <w:pStyle w:val="PL"/>
        <w:rPr>
          <w:lang w:val="fr-FR"/>
        </w:rPr>
      </w:pPr>
      <w:r>
        <w:t xml:space="preserve">        </w:t>
      </w:r>
      <w:r w:rsidRPr="00547AB4">
        <w:rPr>
          <w:lang w:val="fr-FR"/>
        </w:rPr>
        <w:t>taiList:</w:t>
      </w:r>
    </w:p>
    <w:p w14:paraId="760AB37A" w14:textId="77777777" w:rsidR="008E4486" w:rsidRPr="00547AB4" w:rsidRDefault="008E4486" w:rsidP="008E4486">
      <w:pPr>
        <w:pStyle w:val="PL"/>
        <w:rPr>
          <w:lang w:val="fr-FR"/>
        </w:rPr>
      </w:pPr>
      <w:r w:rsidRPr="00547AB4">
        <w:rPr>
          <w:lang w:val="fr-FR"/>
        </w:rPr>
        <w:t xml:space="preserve">          $ref: '#/components/schemas/TaiList'</w:t>
      </w:r>
    </w:p>
    <w:p w14:paraId="139437D9" w14:textId="77777777" w:rsidR="008E4486" w:rsidRPr="00547AB4" w:rsidRDefault="008E4486" w:rsidP="008E4486">
      <w:pPr>
        <w:pStyle w:val="PL"/>
        <w:rPr>
          <w:lang w:val="fr-FR"/>
        </w:rPr>
      </w:pPr>
      <w:r w:rsidRPr="00547AB4">
        <w:rPr>
          <w:lang w:val="fr-FR"/>
        </w:rPr>
        <w:t xml:space="preserve">        taiRangeList:</w:t>
      </w:r>
    </w:p>
    <w:p w14:paraId="382F424B" w14:textId="77777777" w:rsidR="008E4486" w:rsidRDefault="008E4486" w:rsidP="008E4486">
      <w:pPr>
        <w:pStyle w:val="PL"/>
      </w:pPr>
      <w:r w:rsidRPr="00547AB4">
        <w:rPr>
          <w:lang w:val="fr-FR"/>
        </w:rPr>
        <w:t xml:space="preserve">          </w:t>
      </w:r>
      <w:r>
        <w:t>type: array</w:t>
      </w:r>
    </w:p>
    <w:p w14:paraId="080F1582" w14:textId="77777777" w:rsidR="008E4486" w:rsidRDefault="008E4486" w:rsidP="008E4486">
      <w:pPr>
        <w:pStyle w:val="PL"/>
      </w:pPr>
      <w:r>
        <w:t xml:space="preserve">          items:</w:t>
      </w:r>
    </w:p>
    <w:p w14:paraId="45B8E309" w14:textId="77777777" w:rsidR="008E4486" w:rsidRDefault="008E4486" w:rsidP="008E4486">
      <w:pPr>
        <w:pStyle w:val="PL"/>
      </w:pPr>
      <w:r>
        <w:t xml:space="preserve">            $ref: '#/components/schemas/TaiRange'</w:t>
      </w:r>
    </w:p>
    <w:p w14:paraId="60EA9CB2" w14:textId="77777777" w:rsidR="008E4486" w:rsidRDefault="008E4486" w:rsidP="008E4486">
      <w:pPr>
        <w:pStyle w:val="PL"/>
      </w:pPr>
    </w:p>
    <w:p w14:paraId="238A3CFF" w14:textId="77777777" w:rsidR="008E4486" w:rsidRDefault="008E4486" w:rsidP="008E4486">
      <w:pPr>
        <w:pStyle w:val="PL"/>
      </w:pPr>
      <w:r>
        <w:t xml:space="preserve">    ChfInfo:</w:t>
      </w:r>
    </w:p>
    <w:p w14:paraId="0952BE6F" w14:textId="77777777" w:rsidR="008E4486" w:rsidRDefault="008E4486" w:rsidP="008E4486">
      <w:pPr>
        <w:pStyle w:val="PL"/>
      </w:pPr>
      <w:r>
        <w:t xml:space="preserve">      description: Information of a CHF NF Instance</w:t>
      </w:r>
    </w:p>
    <w:p w14:paraId="466059DA" w14:textId="77777777" w:rsidR="008E4486" w:rsidRDefault="008E4486" w:rsidP="008E4486">
      <w:pPr>
        <w:pStyle w:val="PL"/>
      </w:pPr>
      <w:r>
        <w:t xml:space="preserve">      type: object</w:t>
      </w:r>
    </w:p>
    <w:p w14:paraId="7963DC81" w14:textId="77777777" w:rsidR="008E4486" w:rsidRDefault="008E4486" w:rsidP="008E4486">
      <w:pPr>
        <w:pStyle w:val="PL"/>
      </w:pPr>
      <w:r>
        <w:t xml:space="preserve">      not:</w:t>
      </w:r>
    </w:p>
    <w:p w14:paraId="070F38AD" w14:textId="77777777" w:rsidR="008E4486" w:rsidRDefault="008E4486" w:rsidP="008E4486">
      <w:pPr>
        <w:pStyle w:val="PL"/>
      </w:pPr>
      <w:r>
        <w:t xml:space="preserve">        required: [ primaryChfInstance, secondaryChfInstance ]</w:t>
      </w:r>
    </w:p>
    <w:p w14:paraId="6DFE0968" w14:textId="77777777" w:rsidR="008E4486" w:rsidRDefault="008E4486" w:rsidP="008E4486">
      <w:pPr>
        <w:pStyle w:val="PL"/>
      </w:pPr>
      <w:r>
        <w:t xml:space="preserve">      properties:</w:t>
      </w:r>
    </w:p>
    <w:p w14:paraId="45BBBC56" w14:textId="77777777" w:rsidR="008E4486" w:rsidRDefault="008E4486" w:rsidP="008E4486">
      <w:pPr>
        <w:pStyle w:val="PL"/>
      </w:pPr>
      <w:r>
        <w:t xml:space="preserve">        supiRangeList:</w:t>
      </w:r>
    </w:p>
    <w:p w14:paraId="4E351C43" w14:textId="77777777" w:rsidR="008E4486" w:rsidRDefault="008E4486" w:rsidP="008E4486">
      <w:pPr>
        <w:pStyle w:val="PL"/>
      </w:pPr>
      <w:r>
        <w:t xml:space="preserve">          type: array</w:t>
      </w:r>
    </w:p>
    <w:p w14:paraId="668A1B31" w14:textId="77777777" w:rsidR="008E4486" w:rsidRDefault="008E4486" w:rsidP="008E4486">
      <w:pPr>
        <w:pStyle w:val="PL"/>
      </w:pPr>
      <w:r>
        <w:t xml:space="preserve">          items:</w:t>
      </w:r>
    </w:p>
    <w:p w14:paraId="5B42135F" w14:textId="77777777" w:rsidR="008E4486" w:rsidRDefault="008E4486" w:rsidP="008E4486">
      <w:pPr>
        <w:pStyle w:val="PL"/>
      </w:pPr>
      <w:r>
        <w:t xml:space="preserve">            $ref: '#/components/schemas/SupiRange'</w:t>
      </w:r>
    </w:p>
    <w:p w14:paraId="10EE04EC" w14:textId="77777777" w:rsidR="008E4486" w:rsidRDefault="008E4486" w:rsidP="008E4486">
      <w:pPr>
        <w:pStyle w:val="PL"/>
      </w:pPr>
      <w:r>
        <w:t xml:space="preserve">          minItems: 0</w:t>
      </w:r>
    </w:p>
    <w:p w14:paraId="163F8A4F" w14:textId="77777777" w:rsidR="008E4486" w:rsidRDefault="008E4486" w:rsidP="008E4486">
      <w:pPr>
        <w:pStyle w:val="PL"/>
      </w:pPr>
      <w:r>
        <w:t xml:space="preserve">        gpsiRangeList:</w:t>
      </w:r>
    </w:p>
    <w:p w14:paraId="1EA9B17F" w14:textId="77777777" w:rsidR="008E4486" w:rsidRDefault="008E4486" w:rsidP="008E4486">
      <w:pPr>
        <w:pStyle w:val="PL"/>
      </w:pPr>
      <w:r>
        <w:t xml:space="preserve">          type: array</w:t>
      </w:r>
    </w:p>
    <w:p w14:paraId="6F0B22D6" w14:textId="77777777" w:rsidR="008E4486" w:rsidRDefault="008E4486" w:rsidP="008E4486">
      <w:pPr>
        <w:pStyle w:val="PL"/>
      </w:pPr>
      <w:r>
        <w:t xml:space="preserve">          items:</w:t>
      </w:r>
    </w:p>
    <w:p w14:paraId="19445372" w14:textId="77777777" w:rsidR="008E4486" w:rsidRDefault="008E4486" w:rsidP="008E4486">
      <w:pPr>
        <w:pStyle w:val="PL"/>
      </w:pPr>
      <w:r>
        <w:t xml:space="preserve">            $ref: '#/components/schemas/IdentityRange'</w:t>
      </w:r>
    </w:p>
    <w:p w14:paraId="6D41FEDF" w14:textId="77777777" w:rsidR="008E4486" w:rsidRDefault="008E4486" w:rsidP="008E4486">
      <w:pPr>
        <w:pStyle w:val="PL"/>
      </w:pPr>
      <w:r>
        <w:t xml:space="preserve">          minItems: 0</w:t>
      </w:r>
    </w:p>
    <w:p w14:paraId="17DBB5A3" w14:textId="77777777" w:rsidR="008E4486" w:rsidRDefault="008E4486" w:rsidP="008E4486">
      <w:pPr>
        <w:pStyle w:val="PL"/>
      </w:pPr>
      <w:r>
        <w:t xml:space="preserve">        plmnRangeList:</w:t>
      </w:r>
    </w:p>
    <w:p w14:paraId="62D3F52C" w14:textId="77777777" w:rsidR="008E4486" w:rsidRDefault="008E4486" w:rsidP="008E4486">
      <w:pPr>
        <w:pStyle w:val="PL"/>
      </w:pPr>
      <w:r>
        <w:t xml:space="preserve">          type: array</w:t>
      </w:r>
    </w:p>
    <w:p w14:paraId="78717358" w14:textId="77777777" w:rsidR="008E4486" w:rsidRDefault="008E4486" w:rsidP="008E4486">
      <w:pPr>
        <w:pStyle w:val="PL"/>
      </w:pPr>
      <w:r>
        <w:t xml:space="preserve">          items:</w:t>
      </w:r>
    </w:p>
    <w:p w14:paraId="3362F96C" w14:textId="77777777" w:rsidR="008E4486" w:rsidRDefault="008E4486" w:rsidP="008E4486">
      <w:pPr>
        <w:pStyle w:val="PL"/>
      </w:pPr>
      <w:r>
        <w:t xml:space="preserve">            $ref: '#/components/schemas/PlmnRange'</w:t>
      </w:r>
    </w:p>
    <w:p w14:paraId="770760D9" w14:textId="77777777" w:rsidR="008E4486" w:rsidRDefault="008E4486" w:rsidP="008E4486">
      <w:pPr>
        <w:pStyle w:val="PL"/>
      </w:pPr>
      <w:r>
        <w:t xml:space="preserve">          minItems: 0</w:t>
      </w:r>
    </w:p>
    <w:p w14:paraId="711B6302" w14:textId="77777777" w:rsidR="008E4486" w:rsidRDefault="008E4486" w:rsidP="008E4486">
      <w:pPr>
        <w:pStyle w:val="PL"/>
      </w:pPr>
      <w:r>
        <w:t xml:space="preserve">        groupId:</w:t>
      </w:r>
    </w:p>
    <w:p w14:paraId="42B23F6F" w14:textId="77777777" w:rsidR="008E4486" w:rsidRDefault="008E4486" w:rsidP="008E4486">
      <w:pPr>
        <w:pStyle w:val="PL"/>
      </w:pPr>
      <w:r>
        <w:t xml:space="preserve">          $ref: 'TS29571_CommonData.yaml#/components/schemas/NfGroupId'</w:t>
      </w:r>
    </w:p>
    <w:p w14:paraId="4B385AF8" w14:textId="77777777" w:rsidR="008E4486" w:rsidRDefault="008E4486" w:rsidP="008E4486">
      <w:pPr>
        <w:pStyle w:val="PL"/>
      </w:pPr>
      <w:r>
        <w:t xml:space="preserve">        primaryChfInstance:</w:t>
      </w:r>
    </w:p>
    <w:p w14:paraId="4C06A72C" w14:textId="77777777" w:rsidR="008E4486" w:rsidRDefault="008E4486" w:rsidP="008E4486">
      <w:pPr>
        <w:pStyle w:val="PL"/>
      </w:pPr>
      <w:r>
        <w:t xml:space="preserve">          $ref: 'TS29571_CommonData.yaml#/components/schemas/NfInstanceId'</w:t>
      </w:r>
    </w:p>
    <w:p w14:paraId="36481CF9" w14:textId="77777777" w:rsidR="008E4486" w:rsidRDefault="008E4486" w:rsidP="008E4486">
      <w:pPr>
        <w:pStyle w:val="PL"/>
      </w:pPr>
      <w:r>
        <w:t xml:space="preserve">        secondaryChfInstance:</w:t>
      </w:r>
    </w:p>
    <w:p w14:paraId="078C5C12" w14:textId="77777777" w:rsidR="008E4486" w:rsidRDefault="008E4486" w:rsidP="008E4486">
      <w:pPr>
        <w:pStyle w:val="PL"/>
      </w:pPr>
      <w:r>
        <w:t xml:space="preserve">          $ref: 'TS29571_CommonData.yaml#/components/schemas/NfInstanceId'</w:t>
      </w:r>
    </w:p>
    <w:p w14:paraId="2EB4C953" w14:textId="77777777" w:rsidR="008E4486" w:rsidRDefault="008E4486" w:rsidP="008E4486">
      <w:pPr>
        <w:pStyle w:val="PL"/>
      </w:pPr>
    </w:p>
    <w:p w14:paraId="689C4420" w14:textId="77777777" w:rsidR="008E4486" w:rsidRDefault="008E4486" w:rsidP="008E4486">
      <w:pPr>
        <w:pStyle w:val="PL"/>
      </w:pPr>
      <w:r>
        <w:t xml:space="preserve">    NrfInfo:</w:t>
      </w:r>
    </w:p>
    <w:p w14:paraId="4DEE6AB2" w14:textId="77777777" w:rsidR="008E4486" w:rsidRDefault="008E4486" w:rsidP="008E4486">
      <w:pPr>
        <w:pStyle w:val="PL"/>
      </w:pPr>
      <w:r>
        <w:t xml:space="preserve">      description: Information of an NRF NF Instance, used in hierarchical NRF deployments</w:t>
      </w:r>
    </w:p>
    <w:p w14:paraId="4E801E28" w14:textId="77777777" w:rsidR="008E4486" w:rsidRDefault="008E4486" w:rsidP="008E4486">
      <w:pPr>
        <w:pStyle w:val="PL"/>
      </w:pPr>
      <w:r>
        <w:t xml:space="preserve">      type: object</w:t>
      </w:r>
    </w:p>
    <w:p w14:paraId="2411C929" w14:textId="77777777" w:rsidR="008E4486" w:rsidRDefault="008E4486" w:rsidP="008E4486">
      <w:pPr>
        <w:pStyle w:val="PL"/>
      </w:pPr>
      <w:r>
        <w:t xml:space="preserve">      properties:</w:t>
      </w:r>
    </w:p>
    <w:p w14:paraId="595F018F" w14:textId="77777777" w:rsidR="008E4486" w:rsidRDefault="008E4486" w:rsidP="008E4486">
      <w:pPr>
        <w:pStyle w:val="PL"/>
      </w:pPr>
      <w:r>
        <w:t xml:space="preserve">        servedUdrInfo:</w:t>
      </w:r>
    </w:p>
    <w:p w14:paraId="2CCBB8B8" w14:textId="77777777" w:rsidR="008E4486" w:rsidRDefault="008E4486" w:rsidP="008E4486">
      <w:pPr>
        <w:pStyle w:val="PL"/>
      </w:pPr>
      <w:r>
        <w:t xml:space="preserve">          description: A map (list of key-value pairs) where nfInstanceId serves as key</w:t>
      </w:r>
    </w:p>
    <w:p w14:paraId="1E7A48A8" w14:textId="77777777" w:rsidR="008E4486" w:rsidRDefault="008E4486" w:rsidP="008E4486">
      <w:pPr>
        <w:pStyle w:val="PL"/>
      </w:pPr>
      <w:r>
        <w:t xml:space="preserve">          type: object</w:t>
      </w:r>
    </w:p>
    <w:p w14:paraId="54421864" w14:textId="77777777" w:rsidR="008E4486" w:rsidRDefault="008E4486" w:rsidP="008E4486">
      <w:pPr>
        <w:pStyle w:val="PL"/>
      </w:pPr>
      <w:r>
        <w:t xml:space="preserve">          additionalProperties:</w:t>
      </w:r>
    </w:p>
    <w:p w14:paraId="06AE997C" w14:textId="77777777" w:rsidR="008E4486" w:rsidRDefault="008E4486" w:rsidP="008E4486">
      <w:pPr>
        <w:pStyle w:val="PL"/>
      </w:pPr>
      <w:r>
        <w:t xml:space="preserve">            anyOf:</w:t>
      </w:r>
    </w:p>
    <w:p w14:paraId="7342E5C3" w14:textId="77777777" w:rsidR="008E4486" w:rsidRDefault="008E4486" w:rsidP="008E4486">
      <w:pPr>
        <w:pStyle w:val="PL"/>
      </w:pPr>
      <w:r>
        <w:t xml:space="preserve">              - $ref: '#/components/schemas/UdrInfo'</w:t>
      </w:r>
    </w:p>
    <w:p w14:paraId="68756120" w14:textId="77777777" w:rsidR="008E4486" w:rsidRDefault="008E4486" w:rsidP="008E4486">
      <w:pPr>
        <w:pStyle w:val="PL"/>
      </w:pPr>
      <w:r>
        <w:t xml:space="preserve">              - $ref: 'TS29571_CommonData.yaml#/components/schemas/EmptyObject'</w:t>
      </w:r>
    </w:p>
    <w:p w14:paraId="7A1BE90E" w14:textId="77777777" w:rsidR="008E4486" w:rsidRDefault="008E4486" w:rsidP="008E4486">
      <w:pPr>
        <w:pStyle w:val="PL"/>
      </w:pPr>
      <w:r>
        <w:t xml:space="preserve">          minProperties: 1</w:t>
      </w:r>
    </w:p>
    <w:p w14:paraId="1BC8B586" w14:textId="77777777" w:rsidR="008E4486" w:rsidRDefault="008E4486" w:rsidP="008E4486">
      <w:pPr>
        <w:pStyle w:val="PL"/>
      </w:pPr>
      <w:r>
        <w:t xml:space="preserve">        servedUdmInfo:</w:t>
      </w:r>
    </w:p>
    <w:p w14:paraId="7DE89DD5" w14:textId="77777777" w:rsidR="008E4486" w:rsidRDefault="008E4486" w:rsidP="008E4486">
      <w:pPr>
        <w:pStyle w:val="PL"/>
      </w:pPr>
      <w:r>
        <w:t xml:space="preserve">          description: A map (list of key-value pairs) where nfInstanceId serves as key</w:t>
      </w:r>
    </w:p>
    <w:p w14:paraId="5FFBF182" w14:textId="77777777" w:rsidR="008E4486" w:rsidRDefault="008E4486" w:rsidP="008E4486">
      <w:pPr>
        <w:pStyle w:val="PL"/>
      </w:pPr>
      <w:r>
        <w:t xml:space="preserve">          type: object</w:t>
      </w:r>
    </w:p>
    <w:p w14:paraId="5F6CEF40" w14:textId="77777777" w:rsidR="008E4486" w:rsidRDefault="008E4486" w:rsidP="008E4486">
      <w:pPr>
        <w:pStyle w:val="PL"/>
      </w:pPr>
      <w:r>
        <w:t xml:space="preserve">          additionalProperties:</w:t>
      </w:r>
    </w:p>
    <w:p w14:paraId="71236115" w14:textId="77777777" w:rsidR="008E4486" w:rsidRDefault="008E4486" w:rsidP="008E4486">
      <w:pPr>
        <w:pStyle w:val="PL"/>
      </w:pPr>
      <w:r>
        <w:t xml:space="preserve">            anyOf:</w:t>
      </w:r>
    </w:p>
    <w:p w14:paraId="755065FA" w14:textId="77777777" w:rsidR="008E4486" w:rsidRDefault="008E4486" w:rsidP="008E4486">
      <w:pPr>
        <w:pStyle w:val="PL"/>
      </w:pPr>
      <w:r>
        <w:t xml:space="preserve">              - $ref: '#/components/schemas/UdmInfo'</w:t>
      </w:r>
    </w:p>
    <w:p w14:paraId="286511B2" w14:textId="77777777" w:rsidR="008E4486" w:rsidRDefault="008E4486" w:rsidP="008E4486">
      <w:pPr>
        <w:pStyle w:val="PL"/>
      </w:pPr>
      <w:r>
        <w:t xml:space="preserve">              - $ref: 'TS29571_CommonData.yaml#/components/schemas/EmptyObject'</w:t>
      </w:r>
    </w:p>
    <w:p w14:paraId="4864A677" w14:textId="77777777" w:rsidR="008E4486" w:rsidRDefault="008E4486" w:rsidP="008E4486">
      <w:pPr>
        <w:pStyle w:val="PL"/>
      </w:pPr>
      <w:r>
        <w:t xml:space="preserve">          minProperties: 1</w:t>
      </w:r>
    </w:p>
    <w:p w14:paraId="58530409" w14:textId="77777777" w:rsidR="008E4486" w:rsidRDefault="008E4486" w:rsidP="008E4486">
      <w:pPr>
        <w:pStyle w:val="PL"/>
      </w:pPr>
      <w:r>
        <w:t xml:space="preserve">        servedAusfInfo:</w:t>
      </w:r>
    </w:p>
    <w:p w14:paraId="03CEC130" w14:textId="77777777" w:rsidR="008E4486" w:rsidRDefault="008E4486" w:rsidP="008E4486">
      <w:pPr>
        <w:pStyle w:val="PL"/>
      </w:pPr>
      <w:r>
        <w:t xml:space="preserve">          description: A map (list of key-value pairs) where nfInstanceId serves as key</w:t>
      </w:r>
    </w:p>
    <w:p w14:paraId="2DD601D7" w14:textId="77777777" w:rsidR="008E4486" w:rsidRDefault="008E4486" w:rsidP="008E4486">
      <w:pPr>
        <w:pStyle w:val="PL"/>
      </w:pPr>
      <w:r>
        <w:t xml:space="preserve">          type: object</w:t>
      </w:r>
    </w:p>
    <w:p w14:paraId="06115FD0" w14:textId="77777777" w:rsidR="008E4486" w:rsidRDefault="008E4486" w:rsidP="008E4486">
      <w:pPr>
        <w:pStyle w:val="PL"/>
      </w:pPr>
      <w:r>
        <w:t xml:space="preserve">          additionalProperties:</w:t>
      </w:r>
    </w:p>
    <w:p w14:paraId="639565B5" w14:textId="77777777" w:rsidR="008E4486" w:rsidRDefault="008E4486" w:rsidP="008E4486">
      <w:pPr>
        <w:pStyle w:val="PL"/>
      </w:pPr>
      <w:r>
        <w:t xml:space="preserve">            anyOf:</w:t>
      </w:r>
    </w:p>
    <w:p w14:paraId="756BC4F7" w14:textId="77777777" w:rsidR="008E4486" w:rsidRDefault="008E4486" w:rsidP="008E4486">
      <w:pPr>
        <w:pStyle w:val="PL"/>
      </w:pPr>
      <w:r>
        <w:t xml:space="preserve">              - $ref: '#/components/schemas/AusfInfo'</w:t>
      </w:r>
    </w:p>
    <w:p w14:paraId="42702D5E" w14:textId="77777777" w:rsidR="008E4486" w:rsidRDefault="008E4486" w:rsidP="008E4486">
      <w:pPr>
        <w:pStyle w:val="PL"/>
      </w:pPr>
      <w:r>
        <w:t xml:space="preserve">              - $ref: 'TS29571_CommonData.yaml#/components/schemas/EmptyObject'</w:t>
      </w:r>
    </w:p>
    <w:p w14:paraId="64894FE1" w14:textId="77777777" w:rsidR="008E4486" w:rsidRDefault="008E4486" w:rsidP="008E4486">
      <w:pPr>
        <w:pStyle w:val="PL"/>
      </w:pPr>
      <w:r>
        <w:t xml:space="preserve">          minProperties: 1</w:t>
      </w:r>
    </w:p>
    <w:p w14:paraId="02CA57B0" w14:textId="77777777" w:rsidR="008E4486" w:rsidRDefault="008E4486" w:rsidP="008E4486">
      <w:pPr>
        <w:pStyle w:val="PL"/>
      </w:pPr>
      <w:r>
        <w:t xml:space="preserve">        servedNwdafInfo:</w:t>
      </w:r>
    </w:p>
    <w:p w14:paraId="2792B276" w14:textId="77777777" w:rsidR="008E4486" w:rsidRDefault="008E4486" w:rsidP="008E4486">
      <w:pPr>
        <w:pStyle w:val="PL"/>
      </w:pPr>
      <w:r>
        <w:t xml:space="preserve">          description: A map (list of key-value pairs) where nfInstanceId serves as key</w:t>
      </w:r>
    </w:p>
    <w:p w14:paraId="41D52333" w14:textId="77777777" w:rsidR="008E4486" w:rsidRDefault="008E4486" w:rsidP="008E4486">
      <w:pPr>
        <w:pStyle w:val="PL"/>
      </w:pPr>
      <w:r>
        <w:t xml:space="preserve">          type: object</w:t>
      </w:r>
    </w:p>
    <w:p w14:paraId="28B42D33" w14:textId="77777777" w:rsidR="008E4486" w:rsidRDefault="008E4486" w:rsidP="008E4486">
      <w:pPr>
        <w:pStyle w:val="PL"/>
      </w:pPr>
      <w:r>
        <w:t xml:space="preserve">          additionalProperties:</w:t>
      </w:r>
    </w:p>
    <w:p w14:paraId="2336D6EB" w14:textId="77777777" w:rsidR="008E4486" w:rsidRDefault="008E4486" w:rsidP="008E4486">
      <w:pPr>
        <w:pStyle w:val="PL"/>
      </w:pPr>
      <w:r>
        <w:t xml:space="preserve">            anyOf:</w:t>
      </w:r>
    </w:p>
    <w:p w14:paraId="09DFC39A" w14:textId="77777777" w:rsidR="008E4486" w:rsidRDefault="008E4486" w:rsidP="008E4486">
      <w:pPr>
        <w:pStyle w:val="PL"/>
      </w:pPr>
      <w:r>
        <w:t xml:space="preserve">              - $ref: '#/components/schemas/NwdafInfo'</w:t>
      </w:r>
    </w:p>
    <w:p w14:paraId="685F9055" w14:textId="77777777" w:rsidR="008E4486" w:rsidRDefault="008E4486" w:rsidP="008E4486">
      <w:pPr>
        <w:pStyle w:val="PL"/>
      </w:pPr>
      <w:r>
        <w:t xml:space="preserve">              - $ref: 'TS29571_CommonData.yaml#/components/schemas/EmptyObject'</w:t>
      </w:r>
    </w:p>
    <w:p w14:paraId="3530FF38" w14:textId="77777777" w:rsidR="008E4486" w:rsidRDefault="008E4486" w:rsidP="008E4486">
      <w:pPr>
        <w:pStyle w:val="PL"/>
      </w:pPr>
      <w:r>
        <w:t xml:space="preserve">          minProperties: 1</w:t>
      </w:r>
    </w:p>
    <w:p w14:paraId="33BBE83A" w14:textId="77777777" w:rsidR="008E4486" w:rsidRDefault="008E4486" w:rsidP="008E4486">
      <w:pPr>
        <w:pStyle w:val="PL"/>
      </w:pPr>
      <w:r>
        <w:t xml:space="preserve">        servedLmfInfo:</w:t>
      </w:r>
    </w:p>
    <w:p w14:paraId="4AC8CD97" w14:textId="77777777" w:rsidR="008E4486" w:rsidRDefault="008E4486" w:rsidP="008E4486">
      <w:pPr>
        <w:pStyle w:val="PL"/>
      </w:pPr>
      <w:r>
        <w:t xml:space="preserve">          description: A map (list of key-value pairs) where nfInstanceId serves as key</w:t>
      </w:r>
    </w:p>
    <w:p w14:paraId="1483EF80" w14:textId="77777777" w:rsidR="008E4486" w:rsidRDefault="008E4486" w:rsidP="008E4486">
      <w:pPr>
        <w:pStyle w:val="PL"/>
      </w:pPr>
      <w:r>
        <w:t xml:space="preserve">          type: object</w:t>
      </w:r>
    </w:p>
    <w:p w14:paraId="2487CC95" w14:textId="77777777" w:rsidR="008E4486" w:rsidRDefault="008E4486" w:rsidP="008E4486">
      <w:pPr>
        <w:pStyle w:val="PL"/>
      </w:pPr>
      <w:r>
        <w:t xml:space="preserve">          additionalProperties:</w:t>
      </w:r>
    </w:p>
    <w:p w14:paraId="08C023C2" w14:textId="77777777" w:rsidR="008E4486" w:rsidRDefault="008E4486" w:rsidP="008E4486">
      <w:pPr>
        <w:pStyle w:val="PL"/>
      </w:pPr>
      <w:r>
        <w:t xml:space="preserve">            anyOf:</w:t>
      </w:r>
    </w:p>
    <w:p w14:paraId="4E2882B9" w14:textId="77777777" w:rsidR="008E4486" w:rsidRDefault="008E4486" w:rsidP="008E4486">
      <w:pPr>
        <w:pStyle w:val="PL"/>
      </w:pPr>
      <w:r>
        <w:t xml:space="preserve">              - $ref: '#/components/schemas/LmfInfo'</w:t>
      </w:r>
    </w:p>
    <w:p w14:paraId="032BC45C" w14:textId="77777777" w:rsidR="008E4486" w:rsidRDefault="008E4486" w:rsidP="008E4486">
      <w:pPr>
        <w:pStyle w:val="PL"/>
      </w:pPr>
      <w:r>
        <w:t xml:space="preserve">              - $ref: 'TS29571_CommonData.yaml#/components/schemas/EmptyObject'</w:t>
      </w:r>
    </w:p>
    <w:p w14:paraId="4118A609" w14:textId="77777777" w:rsidR="008E4486" w:rsidRDefault="008E4486" w:rsidP="008E4486">
      <w:pPr>
        <w:pStyle w:val="PL"/>
      </w:pPr>
      <w:r>
        <w:t xml:space="preserve">          minProperties: 1</w:t>
      </w:r>
    </w:p>
    <w:p w14:paraId="69A66BFB" w14:textId="77777777" w:rsidR="008E4486" w:rsidRDefault="008E4486" w:rsidP="008E4486">
      <w:pPr>
        <w:pStyle w:val="PL"/>
      </w:pPr>
      <w:r>
        <w:t xml:space="preserve">        servedUdsfInfo:</w:t>
      </w:r>
    </w:p>
    <w:p w14:paraId="30895C51" w14:textId="77777777" w:rsidR="008E4486" w:rsidRDefault="008E4486" w:rsidP="008E4486">
      <w:pPr>
        <w:pStyle w:val="PL"/>
      </w:pPr>
      <w:r>
        <w:t xml:space="preserve">          description: A map (list of key-value pairs) where nfInstanceId serves as key</w:t>
      </w:r>
    </w:p>
    <w:p w14:paraId="20A76AFE" w14:textId="77777777" w:rsidR="008E4486" w:rsidRDefault="008E4486" w:rsidP="008E4486">
      <w:pPr>
        <w:pStyle w:val="PL"/>
      </w:pPr>
      <w:r>
        <w:t xml:space="preserve">          type: object</w:t>
      </w:r>
    </w:p>
    <w:p w14:paraId="51C04466" w14:textId="77777777" w:rsidR="008E4486" w:rsidRDefault="008E4486" w:rsidP="008E4486">
      <w:pPr>
        <w:pStyle w:val="PL"/>
      </w:pPr>
      <w:r>
        <w:t xml:space="preserve">          additionalProperties:</w:t>
      </w:r>
    </w:p>
    <w:p w14:paraId="580CEAC0" w14:textId="77777777" w:rsidR="008E4486" w:rsidRDefault="008E4486" w:rsidP="008E4486">
      <w:pPr>
        <w:pStyle w:val="PL"/>
      </w:pPr>
      <w:r>
        <w:t xml:space="preserve">            anyOf:</w:t>
      </w:r>
    </w:p>
    <w:p w14:paraId="02969E99" w14:textId="77777777" w:rsidR="008E4486" w:rsidRDefault="008E4486" w:rsidP="008E4486">
      <w:pPr>
        <w:pStyle w:val="PL"/>
      </w:pPr>
      <w:r>
        <w:t xml:space="preserve">              - $ref: '#/components/schemas/UdsfInfo'</w:t>
      </w:r>
    </w:p>
    <w:p w14:paraId="674EF4B3" w14:textId="77777777" w:rsidR="008E4486" w:rsidRDefault="008E4486" w:rsidP="008E4486">
      <w:pPr>
        <w:pStyle w:val="PL"/>
      </w:pPr>
      <w:r>
        <w:t xml:space="preserve">              - $ref: 'TS29571_CommonData.yaml#/components/schemas/EmptyObject'</w:t>
      </w:r>
    </w:p>
    <w:p w14:paraId="5B0E5BCF" w14:textId="77777777" w:rsidR="008E4486" w:rsidRDefault="008E4486" w:rsidP="008E4486">
      <w:pPr>
        <w:pStyle w:val="PL"/>
      </w:pPr>
      <w:r>
        <w:t xml:space="preserve">          minProperties: 1</w:t>
      </w:r>
    </w:p>
    <w:p w14:paraId="50E4EA71" w14:textId="77777777" w:rsidR="008E4486" w:rsidRDefault="008E4486" w:rsidP="008E4486">
      <w:pPr>
        <w:pStyle w:val="PL"/>
      </w:pPr>
      <w:r>
        <w:t xml:space="preserve">        servedTrustAfInfo:</w:t>
      </w:r>
    </w:p>
    <w:p w14:paraId="7902CD82" w14:textId="77777777" w:rsidR="008E4486" w:rsidRDefault="008E4486" w:rsidP="008E4486">
      <w:pPr>
        <w:pStyle w:val="PL"/>
      </w:pPr>
      <w:r>
        <w:t xml:space="preserve">          type: object</w:t>
      </w:r>
    </w:p>
    <w:p w14:paraId="7B92F9F8" w14:textId="77777777" w:rsidR="008E4486" w:rsidRDefault="008E4486" w:rsidP="008E4486">
      <w:pPr>
        <w:pStyle w:val="PL"/>
      </w:pPr>
      <w:r>
        <w:t xml:space="preserve">          description: A map (list of key-value pairs) where NF Instance Id serves as key</w:t>
      </w:r>
    </w:p>
    <w:p w14:paraId="508CA823" w14:textId="77777777" w:rsidR="008E4486" w:rsidRDefault="008E4486" w:rsidP="008E4486">
      <w:pPr>
        <w:pStyle w:val="PL"/>
      </w:pPr>
      <w:r>
        <w:t xml:space="preserve">          additionalProperties:</w:t>
      </w:r>
    </w:p>
    <w:p w14:paraId="3F1B2919" w14:textId="77777777" w:rsidR="008E4486" w:rsidRDefault="008E4486" w:rsidP="008E4486">
      <w:pPr>
        <w:pStyle w:val="PL"/>
      </w:pPr>
      <w:r>
        <w:t xml:space="preserve">            $ref: '#/components/schemas/TrustAfInfo'</w:t>
      </w:r>
    </w:p>
    <w:p w14:paraId="10046A85" w14:textId="77777777" w:rsidR="008E4486" w:rsidRDefault="008E4486" w:rsidP="008E4486">
      <w:pPr>
        <w:pStyle w:val="PL"/>
      </w:pPr>
      <w:r>
        <w:t xml:space="preserve">          minProperties: 1</w:t>
      </w:r>
    </w:p>
    <w:p w14:paraId="147719E8" w14:textId="77777777" w:rsidR="008E4486" w:rsidRDefault="008E4486" w:rsidP="008E4486">
      <w:pPr>
        <w:pStyle w:val="PL"/>
      </w:pPr>
      <w:r>
        <w:t xml:space="preserve">        servedNssaafInfo:</w:t>
      </w:r>
    </w:p>
    <w:p w14:paraId="3829857D" w14:textId="77777777" w:rsidR="008E4486" w:rsidRDefault="008E4486" w:rsidP="008E4486">
      <w:pPr>
        <w:pStyle w:val="PL"/>
      </w:pPr>
      <w:r>
        <w:t xml:space="preserve">          type: object</w:t>
      </w:r>
    </w:p>
    <w:p w14:paraId="2BF2ECB2" w14:textId="77777777" w:rsidR="008E4486" w:rsidRDefault="008E4486" w:rsidP="008E4486">
      <w:pPr>
        <w:pStyle w:val="PL"/>
      </w:pPr>
      <w:r>
        <w:t xml:space="preserve">          description: A map (list of key-value pairs) where NF Instance Id serves as key</w:t>
      </w:r>
    </w:p>
    <w:p w14:paraId="216F2BCD" w14:textId="77777777" w:rsidR="008E4486" w:rsidRDefault="008E4486" w:rsidP="008E4486">
      <w:pPr>
        <w:pStyle w:val="PL"/>
      </w:pPr>
      <w:r>
        <w:t xml:space="preserve">          additionalProperties:</w:t>
      </w:r>
    </w:p>
    <w:p w14:paraId="40F027B9" w14:textId="77777777" w:rsidR="008E4486" w:rsidRDefault="008E4486" w:rsidP="008E4486">
      <w:pPr>
        <w:pStyle w:val="PL"/>
      </w:pPr>
      <w:r>
        <w:t xml:space="preserve">            $ref: '#/components/schemas/NssaafInfo'</w:t>
      </w:r>
    </w:p>
    <w:p w14:paraId="5830AC49" w14:textId="77777777" w:rsidR="008E4486" w:rsidRDefault="008E4486" w:rsidP="008E4486">
      <w:pPr>
        <w:pStyle w:val="PL"/>
      </w:pPr>
      <w:r>
        <w:t xml:space="preserve">          minProperties: 1</w:t>
      </w:r>
    </w:p>
    <w:p w14:paraId="5E4E62AE" w14:textId="77777777" w:rsidR="008E4486" w:rsidRDefault="008E4486" w:rsidP="008E4486">
      <w:pPr>
        <w:pStyle w:val="PL"/>
      </w:pPr>
    </w:p>
    <w:p w14:paraId="002C9836" w14:textId="77777777" w:rsidR="008E4486" w:rsidRDefault="008E4486" w:rsidP="008E4486">
      <w:pPr>
        <w:pStyle w:val="PL"/>
      </w:pPr>
      <w:r>
        <w:t>#-------- Definition of concrete IOCs --------------------------------------------</w:t>
      </w:r>
    </w:p>
    <w:p w14:paraId="49D811C7" w14:textId="77777777" w:rsidR="008E4486" w:rsidRDefault="008E4486" w:rsidP="008E4486">
      <w:pPr>
        <w:pStyle w:val="PL"/>
      </w:pPr>
      <w:r>
        <w:t xml:space="preserve">    ProvMnS:</w:t>
      </w:r>
    </w:p>
    <w:p w14:paraId="012EE80C" w14:textId="77777777" w:rsidR="008E4486" w:rsidRDefault="008E4486" w:rsidP="008E4486">
      <w:pPr>
        <w:pStyle w:val="PL"/>
      </w:pPr>
      <w:r>
        <w:t xml:space="preserve">      oneOf:</w:t>
      </w:r>
    </w:p>
    <w:p w14:paraId="7F88D3AC" w14:textId="77777777" w:rsidR="008E4486" w:rsidRDefault="008E4486" w:rsidP="008E4486">
      <w:pPr>
        <w:pStyle w:val="PL"/>
      </w:pPr>
      <w:r>
        <w:t xml:space="preserve">        - type: object</w:t>
      </w:r>
    </w:p>
    <w:p w14:paraId="3F2D59FB" w14:textId="77777777" w:rsidR="008E4486" w:rsidRDefault="008E4486" w:rsidP="008E4486">
      <w:pPr>
        <w:pStyle w:val="PL"/>
      </w:pPr>
      <w:r>
        <w:t xml:space="preserve">          properties:</w:t>
      </w:r>
    </w:p>
    <w:p w14:paraId="49E1D829" w14:textId="77777777" w:rsidR="008E4486" w:rsidRDefault="008E4486" w:rsidP="008E4486">
      <w:pPr>
        <w:pStyle w:val="PL"/>
      </w:pPr>
      <w:r>
        <w:t xml:space="preserve">            SubNetwork:</w:t>
      </w:r>
    </w:p>
    <w:p w14:paraId="782E7EE6" w14:textId="77777777" w:rsidR="008E4486" w:rsidRDefault="008E4486" w:rsidP="008E4486">
      <w:pPr>
        <w:pStyle w:val="PL"/>
      </w:pPr>
      <w:r>
        <w:t xml:space="preserve">              $ref: '#/components/schemas/SubNetwork-Multiple'</w:t>
      </w:r>
    </w:p>
    <w:p w14:paraId="2AC72DE0" w14:textId="77777777" w:rsidR="008E4486" w:rsidRDefault="008E4486" w:rsidP="008E4486">
      <w:pPr>
        <w:pStyle w:val="PL"/>
      </w:pPr>
      <w:r>
        <w:t xml:space="preserve">        - type: object</w:t>
      </w:r>
    </w:p>
    <w:p w14:paraId="3637A8A4" w14:textId="77777777" w:rsidR="008E4486" w:rsidRDefault="008E4486" w:rsidP="008E4486">
      <w:pPr>
        <w:pStyle w:val="PL"/>
      </w:pPr>
      <w:r>
        <w:t xml:space="preserve">          properties:</w:t>
      </w:r>
    </w:p>
    <w:p w14:paraId="104D733F" w14:textId="77777777" w:rsidR="008E4486" w:rsidRDefault="008E4486" w:rsidP="008E4486">
      <w:pPr>
        <w:pStyle w:val="PL"/>
      </w:pPr>
      <w:r>
        <w:t xml:space="preserve">            ManagedElement:</w:t>
      </w:r>
    </w:p>
    <w:p w14:paraId="064AFF4C" w14:textId="77777777" w:rsidR="008E4486" w:rsidRDefault="008E4486" w:rsidP="008E4486">
      <w:pPr>
        <w:pStyle w:val="PL"/>
      </w:pPr>
      <w:r>
        <w:t xml:space="preserve">              $ref: '#/components/schemas/ManagedElement-Multiple'</w:t>
      </w:r>
    </w:p>
    <w:p w14:paraId="0630BE0F" w14:textId="77777777" w:rsidR="008E4486" w:rsidRDefault="008E4486" w:rsidP="008E4486">
      <w:pPr>
        <w:pStyle w:val="PL"/>
      </w:pPr>
    </w:p>
    <w:p w14:paraId="16F808D0" w14:textId="77777777" w:rsidR="008E4486" w:rsidRDefault="008E4486" w:rsidP="008E4486">
      <w:pPr>
        <w:pStyle w:val="PL"/>
      </w:pPr>
      <w:r>
        <w:t xml:space="preserve">    SubNetwork-Single:</w:t>
      </w:r>
    </w:p>
    <w:p w14:paraId="4476D25A" w14:textId="77777777" w:rsidR="008E4486" w:rsidRDefault="008E4486" w:rsidP="008E4486">
      <w:pPr>
        <w:pStyle w:val="PL"/>
      </w:pPr>
      <w:r>
        <w:t xml:space="preserve">      allOf:</w:t>
      </w:r>
    </w:p>
    <w:p w14:paraId="1D70A8C7" w14:textId="77777777" w:rsidR="008E4486" w:rsidRDefault="008E4486" w:rsidP="008E4486">
      <w:pPr>
        <w:pStyle w:val="PL"/>
      </w:pPr>
      <w:r>
        <w:t xml:space="preserve">        - $ref: 'TS28623_GenericNrm.yaml#/components/schemas/Top'</w:t>
      </w:r>
    </w:p>
    <w:p w14:paraId="0607AB38" w14:textId="77777777" w:rsidR="008E4486" w:rsidRDefault="008E4486" w:rsidP="008E4486">
      <w:pPr>
        <w:pStyle w:val="PL"/>
      </w:pPr>
      <w:r>
        <w:t xml:space="preserve">        - type: object</w:t>
      </w:r>
    </w:p>
    <w:p w14:paraId="6F403D69" w14:textId="77777777" w:rsidR="008E4486" w:rsidRDefault="008E4486" w:rsidP="008E4486">
      <w:pPr>
        <w:pStyle w:val="PL"/>
      </w:pPr>
      <w:r>
        <w:t xml:space="preserve">          properties:</w:t>
      </w:r>
    </w:p>
    <w:p w14:paraId="0E80DC95" w14:textId="77777777" w:rsidR="008E4486" w:rsidRDefault="008E4486" w:rsidP="008E4486">
      <w:pPr>
        <w:pStyle w:val="PL"/>
      </w:pPr>
      <w:r>
        <w:t xml:space="preserve">            attributes:</w:t>
      </w:r>
    </w:p>
    <w:p w14:paraId="009B084A" w14:textId="77777777" w:rsidR="008E4486" w:rsidRDefault="008E4486" w:rsidP="008E4486">
      <w:pPr>
        <w:pStyle w:val="PL"/>
      </w:pPr>
      <w:r>
        <w:t xml:space="preserve">              allOf:</w:t>
      </w:r>
    </w:p>
    <w:p w14:paraId="5699AF49" w14:textId="77777777" w:rsidR="008E4486" w:rsidRDefault="008E4486" w:rsidP="008E4486">
      <w:pPr>
        <w:pStyle w:val="PL"/>
      </w:pPr>
      <w:r>
        <w:t xml:space="preserve">                - $ref: 'TS28623_GenericNrm.yaml#/components/schemas/SubNetwork-Attr'</w:t>
      </w:r>
    </w:p>
    <w:p w14:paraId="60E66A65" w14:textId="77777777" w:rsidR="008E4486" w:rsidRDefault="008E4486" w:rsidP="008E4486">
      <w:pPr>
        <w:pStyle w:val="PL"/>
      </w:pPr>
      <w:r>
        <w:t xml:space="preserve">        - $ref: 'TS28623_GenericNrm.yaml#/components/schemas/SubNetwork-ncO'</w:t>
      </w:r>
    </w:p>
    <w:p w14:paraId="028C990F" w14:textId="77777777" w:rsidR="008E4486" w:rsidRDefault="008E4486" w:rsidP="008E4486">
      <w:pPr>
        <w:pStyle w:val="PL"/>
      </w:pPr>
      <w:r>
        <w:t xml:space="preserve">        - type: object</w:t>
      </w:r>
    </w:p>
    <w:p w14:paraId="66D88B4B" w14:textId="77777777" w:rsidR="008E4486" w:rsidRDefault="008E4486" w:rsidP="008E4486">
      <w:pPr>
        <w:pStyle w:val="PL"/>
      </w:pPr>
      <w:r>
        <w:t xml:space="preserve">          properties:</w:t>
      </w:r>
    </w:p>
    <w:p w14:paraId="1C64BAF4" w14:textId="77777777" w:rsidR="008E4486" w:rsidRDefault="008E4486" w:rsidP="008E4486">
      <w:pPr>
        <w:pStyle w:val="PL"/>
      </w:pPr>
      <w:r>
        <w:t xml:space="preserve">            SubNetwork:</w:t>
      </w:r>
    </w:p>
    <w:p w14:paraId="5F64F309" w14:textId="77777777" w:rsidR="008E4486" w:rsidRDefault="008E4486" w:rsidP="008E4486">
      <w:pPr>
        <w:pStyle w:val="PL"/>
      </w:pPr>
      <w:r>
        <w:t xml:space="preserve">              $ref: '#/components/schemas/SubNetwork-Multiple'</w:t>
      </w:r>
    </w:p>
    <w:p w14:paraId="3ECC9CA7" w14:textId="77777777" w:rsidR="008E4486" w:rsidRDefault="008E4486" w:rsidP="008E4486">
      <w:pPr>
        <w:pStyle w:val="PL"/>
      </w:pPr>
      <w:r>
        <w:t xml:space="preserve">            ManagedElement:</w:t>
      </w:r>
    </w:p>
    <w:p w14:paraId="4AA27A39" w14:textId="77777777" w:rsidR="008E4486" w:rsidRDefault="008E4486" w:rsidP="008E4486">
      <w:pPr>
        <w:pStyle w:val="PL"/>
      </w:pPr>
      <w:r>
        <w:t xml:space="preserve">              $ref: '#/components/schemas/ManagedElement-Multiple'</w:t>
      </w:r>
    </w:p>
    <w:p w14:paraId="5637C874" w14:textId="77777777" w:rsidR="008E4486" w:rsidRDefault="008E4486" w:rsidP="008E4486">
      <w:pPr>
        <w:pStyle w:val="PL"/>
      </w:pPr>
      <w:r>
        <w:t xml:space="preserve">            ExternalAmfFunction:</w:t>
      </w:r>
    </w:p>
    <w:p w14:paraId="3511EBA0" w14:textId="77777777" w:rsidR="008E4486" w:rsidRDefault="008E4486" w:rsidP="008E4486">
      <w:pPr>
        <w:pStyle w:val="PL"/>
      </w:pPr>
      <w:r>
        <w:t xml:space="preserve">              $ref: '#/components/schemas/ExternalAmfFunction-Multiple'</w:t>
      </w:r>
    </w:p>
    <w:p w14:paraId="0B8918AB" w14:textId="77777777" w:rsidR="008E4486" w:rsidRDefault="008E4486" w:rsidP="008E4486">
      <w:pPr>
        <w:pStyle w:val="PL"/>
      </w:pPr>
      <w:r>
        <w:t xml:space="preserve">            ExternalNrfFunction:</w:t>
      </w:r>
    </w:p>
    <w:p w14:paraId="25840CCC" w14:textId="77777777" w:rsidR="008E4486" w:rsidRDefault="008E4486" w:rsidP="008E4486">
      <w:pPr>
        <w:pStyle w:val="PL"/>
      </w:pPr>
      <w:r>
        <w:t xml:space="preserve">              $ref: '#/components/schemas/ExternalNrfFunction-Multiple'</w:t>
      </w:r>
    </w:p>
    <w:p w14:paraId="55EBBC2F" w14:textId="77777777" w:rsidR="008E4486" w:rsidRDefault="008E4486" w:rsidP="008E4486">
      <w:pPr>
        <w:pStyle w:val="PL"/>
      </w:pPr>
      <w:r>
        <w:t xml:space="preserve">            ExternalNssfFunction:</w:t>
      </w:r>
    </w:p>
    <w:p w14:paraId="4F9F3B41" w14:textId="77777777" w:rsidR="008E4486" w:rsidRDefault="008E4486" w:rsidP="008E4486">
      <w:pPr>
        <w:pStyle w:val="PL"/>
      </w:pPr>
      <w:r>
        <w:t xml:space="preserve">                $ref: '#/components/schemas/ExternalNssfFunction-Multiple'</w:t>
      </w:r>
    </w:p>
    <w:p w14:paraId="2AB100D6" w14:textId="77777777" w:rsidR="008E4486" w:rsidRDefault="008E4486" w:rsidP="008E4486">
      <w:pPr>
        <w:pStyle w:val="PL"/>
      </w:pPr>
      <w:r>
        <w:t xml:space="preserve">            AmfSet:</w:t>
      </w:r>
    </w:p>
    <w:p w14:paraId="6379CB83" w14:textId="77777777" w:rsidR="008E4486" w:rsidRDefault="008E4486" w:rsidP="008E4486">
      <w:pPr>
        <w:pStyle w:val="PL"/>
      </w:pPr>
      <w:r>
        <w:t xml:space="preserve">              $ref: '#/components/schemas/AmfSet-Multiple'</w:t>
      </w:r>
    </w:p>
    <w:p w14:paraId="52813C27" w14:textId="77777777" w:rsidR="008E4486" w:rsidRDefault="008E4486" w:rsidP="008E4486">
      <w:pPr>
        <w:pStyle w:val="PL"/>
      </w:pPr>
      <w:r>
        <w:t xml:space="preserve">            AmfRegion:</w:t>
      </w:r>
    </w:p>
    <w:p w14:paraId="42ED7CA9" w14:textId="77777777" w:rsidR="008E4486" w:rsidRDefault="008E4486" w:rsidP="008E4486">
      <w:pPr>
        <w:pStyle w:val="PL"/>
      </w:pPr>
      <w:r>
        <w:t xml:space="preserve">              $ref: '#/components/schemas/AmfRegion-Multiple'</w:t>
      </w:r>
    </w:p>
    <w:p w14:paraId="2BD426BA" w14:textId="77777777" w:rsidR="008E4486" w:rsidRDefault="008E4486" w:rsidP="008E4486">
      <w:pPr>
        <w:pStyle w:val="PL"/>
      </w:pPr>
      <w:r>
        <w:t xml:space="preserve">            Configurable5QISet:</w:t>
      </w:r>
    </w:p>
    <w:p w14:paraId="04DE846B" w14:textId="77777777" w:rsidR="008E4486" w:rsidRDefault="008E4486" w:rsidP="008E4486">
      <w:pPr>
        <w:pStyle w:val="PL"/>
      </w:pPr>
      <w:r>
        <w:t xml:space="preserve">              $ref: '#/components/schemas/Configurable5QISet-Multiple'</w:t>
      </w:r>
    </w:p>
    <w:p w14:paraId="678A9DFD" w14:textId="77777777" w:rsidR="008E4486" w:rsidRDefault="008E4486" w:rsidP="008E4486">
      <w:pPr>
        <w:pStyle w:val="PL"/>
      </w:pPr>
      <w:r>
        <w:t xml:space="preserve">            Dynamic5QISet:</w:t>
      </w:r>
    </w:p>
    <w:p w14:paraId="4BDBD7B0" w14:textId="77777777" w:rsidR="008E4486" w:rsidRDefault="008E4486" w:rsidP="008E4486">
      <w:pPr>
        <w:pStyle w:val="PL"/>
      </w:pPr>
      <w:r>
        <w:t xml:space="preserve">              $ref: '#/components/schemas/Dynamic5QISet-Multiple'</w:t>
      </w:r>
    </w:p>
    <w:p w14:paraId="4BEE608A" w14:textId="77777777" w:rsidR="008E4486" w:rsidRDefault="008E4486" w:rsidP="008E4486">
      <w:pPr>
        <w:pStyle w:val="PL"/>
      </w:pPr>
      <w:r>
        <w:t xml:space="preserve">            EcmConnectionInfo:</w:t>
      </w:r>
    </w:p>
    <w:p w14:paraId="12FA73AA" w14:textId="77777777" w:rsidR="008E4486" w:rsidRDefault="008E4486" w:rsidP="008E4486">
      <w:pPr>
        <w:pStyle w:val="PL"/>
      </w:pPr>
      <w:r>
        <w:t xml:space="preserve">              $ref: '#/components/schemas/EcmConnectionInfo-Multiple'</w:t>
      </w:r>
    </w:p>
    <w:p w14:paraId="2D33F8F5" w14:textId="77777777" w:rsidR="008E4486" w:rsidRDefault="008E4486" w:rsidP="008E4486">
      <w:pPr>
        <w:pStyle w:val="PL"/>
      </w:pPr>
    </w:p>
    <w:p w14:paraId="3DE28B52" w14:textId="77777777" w:rsidR="008E4486" w:rsidRDefault="008E4486" w:rsidP="008E4486">
      <w:pPr>
        <w:pStyle w:val="PL"/>
      </w:pPr>
      <w:r>
        <w:t xml:space="preserve">    ManagedElement-Single:</w:t>
      </w:r>
    </w:p>
    <w:p w14:paraId="3707AB19" w14:textId="77777777" w:rsidR="008E4486" w:rsidRDefault="008E4486" w:rsidP="008E4486">
      <w:pPr>
        <w:pStyle w:val="PL"/>
      </w:pPr>
      <w:r>
        <w:t xml:space="preserve">      allOf:</w:t>
      </w:r>
    </w:p>
    <w:p w14:paraId="3C3B9D8C" w14:textId="77777777" w:rsidR="008E4486" w:rsidRDefault="008E4486" w:rsidP="008E4486">
      <w:pPr>
        <w:pStyle w:val="PL"/>
      </w:pPr>
      <w:r>
        <w:t xml:space="preserve">        - $ref: 'TS28623_GenericNrm.yaml#/components/schemas/Top'</w:t>
      </w:r>
    </w:p>
    <w:p w14:paraId="5617D7EE" w14:textId="77777777" w:rsidR="008E4486" w:rsidRDefault="008E4486" w:rsidP="008E4486">
      <w:pPr>
        <w:pStyle w:val="PL"/>
      </w:pPr>
      <w:r>
        <w:t xml:space="preserve">        - type: object</w:t>
      </w:r>
    </w:p>
    <w:p w14:paraId="6BC397A8" w14:textId="77777777" w:rsidR="008E4486" w:rsidRDefault="008E4486" w:rsidP="008E4486">
      <w:pPr>
        <w:pStyle w:val="PL"/>
      </w:pPr>
      <w:r>
        <w:t xml:space="preserve">          properties:</w:t>
      </w:r>
    </w:p>
    <w:p w14:paraId="499DEBD6" w14:textId="77777777" w:rsidR="008E4486" w:rsidRDefault="008E4486" w:rsidP="008E4486">
      <w:pPr>
        <w:pStyle w:val="PL"/>
      </w:pPr>
      <w:r>
        <w:t xml:space="preserve">            attributes:</w:t>
      </w:r>
    </w:p>
    <w:p w14:paraId="4A6D487C" w14:textId="77777777" w:rsidR="008E4486" w:rsidRDefault="008E4486" w:rsidP="008E4486">
      <w:pPr>
        <w:pStyle w:val="PL"/>
      </w:pPr>
      <w:r>
        <w:t xml:space="preserve">              allOf:</w:t>
      </w:r>
    </w:p>
    <w:p w14:paraId="5D828B6C" w14:textId="77777777" w:rsidR="008E4486" w:rsidRDefault="008E4486" w:rsidP="008E4486">
      <w:pPr>
        <w:pStyle w:val="PL"/>
      </w:pPr>
      <w:r>
        <w:t xml:space="preserve">                - $ref: 'TS28623_GenericNrm.yaml#/components/schemas/ManagedElement-Attr'</w:t>
      </w:r>
    </w:p>
    <w:p w14:paraId="742B87EC" w14:textId="77777777" w:rsidR="008E4486" w:rsidRDefault="008E4486" w:rsidP="008E4486">
      <w:pPr>
        <w:pStyle w:val="PL"/>
      </w:pPr>
      <w:r>
        <w:t xml:space="preserve">        - $ref: 'TS28623_GenericNrm.yaml#/components/schemas/ManagedElement-ncO'</w:t>
      </w:r>
    </w:p>
    <w:p w14:paraId="450A52D5" w14:textId="77777777" w:rsidR="008E4486" w:rsidRDefault="008E4486" w:rsidP="008E4486">
      <w:pPr>
        <w:pStyle w:val="PL"/>
      </w:pPr>
      <w:r>
        <w:t xml:space="preserve">        - type: object</w:t>
      </w:r>
    </w:p>
    <w:p w14:paraId="38189703" w14:textId="77777777" w:rsidR="008E4486" w:rsidRDefault="008E4486" w:rsidP="008E4486">
      <w:pPr>
        <w:pStyle w:val="PL"/>
      </w:pPr>
      <w:r>
        <w:t xml:space="preserve">          properties:</w:t>
      </w:r>
    </w:p>
    <w:p w14:paraId="22661B91" w14:textId="77777777" w:rsidR="008E4486" w:rsidRDefault="008E4486" w:rsidP="008E4486">
      <w:pPr>
        <w:pStyle w:val="PL"/>
      </w:pPr>
      <w:r>
        <w:t xml:space="preserve">            AmfFunction:</w:t>
      </w:r>
    </w:p>
    <w:p w14:paraId="423C5C79" w14:textId="77777777" w:rsidR="008E4486" w:rsidRDefault="008E4486" w:rsidP="008E4486">
      <w:pPr>
        <w:pStyle w:val="PL"/>
      </w:pPr>
      <w:r>
        <w:t xml:space="preserve">              $ref: '#/components/schemas/AmfFunction-Multiple'</w:t>
      </w:r>
    </w:p>
    <w:p w14:paraId="20B45CC9" w14:textId="77777777" w:rsidR="008E4486" w:rsidRDefault="008E4486" w:rsidP="008E4486">
      <w:pPr>
        <w:pStyle w:val="PL"/>
      </w:pPr>
      <w:r>
        <w:t xml:space="preserve">            SmfFunction:</w:t>
      </w:r>
    </w:p>
    <w:p w14:paraId="425841CB" w14:textId="77777777" w:rsidR="008E4486" w:rsidRDefault="008E4486" w:rsidP="008E4486">
      <w:pPr>
        <w:pStyle w:val="PL"/>
      </w:pPr>
      <w:r>
        <w:t xml:space="preserve">              $ref: '#/components/schemas/SmfFunction-Multiple'</w:t>
      </w:r>
    </w:p>
    <w:p w14:paraId="4EE0DA1E" w14:textId="77777777" w:rsidR="008E4486" w:rsidRDefault="008E4486" w:rsidP="008E4486">
      <w:pPr>
        <w:pStyle w:val="PL"/>
      </w:pPr>
      <w:r>
        <w:t xml:space="preserve">            UpfFunction:</w:t>
      </w:r>
    </w:p>
    <w:p w14:paraId="231C94C8" w14:textId="77777777" w:rsidR="008E4486" w:rsidRDefault="008E4486" w:rsidP="008E4486">
      <w:pPr>
        <w:pStyle w:val="PL"/>
      </w:pPr>
      <w:r>
        <w:t xml:space="preserve">              $ref: '#/components/schemas/UpfFunction-Multiple'</w:t>
      </w:r>
    </w:p>
    <w:p w14:paraId="1A847501" w14:textId="77777777" w:rsidR="008E4486" w:rsidRDefault="008E4486" w:rsidP="008E4486">
      <w:pPr>
        <w:pStyle w:val="PL"/>
      </w:pPr>
      <w:r>
        <w:t xml:space="preserve">            N3iwfFunction:   </w:t>
      </w:r>
    </w:p>
    <w:p w14:paraId="6689719D" w14:textId="77777777" w:rsidR="008E4486" w:rsidRDefault="008E4486" w:rsidP="008E4486">
      <w:pPr>
        <w:pStyle w:val="PL"/>
      </w:pPr>
      <w:r>
        <w:t xml:space="preserve">              $ref: '#/components/schemas/N3iwfFunction-Multiple'</w:t>
      </w:r>
    </w:p>
    <w:p w14:paraId="41D89476" w14:textId="77777777" w:rsidR="008E4486" w:rsidRDefault="008E4486" w:rsidP="008E4486">
      <w:pPr>
        <w:pStyle w:val="PL"/>
      </w:pPr>
      <w:r>
        <w:t xml:space="preserve">            PcfFunction:</w:t>
      </w:r>
    </w:p>
    <w:p w14:paraId="2CC45972" w14:textId="77777777" w:rsidR="008E4486" w:rsidRDefault="008E4486" w:rsidP="008E4486">
      <w:pPr>
        <w:pStyle w:val="PL"/>
      </w:pPr>
      <w:r>
        <w:t xml:space="preserve">              $ref: '#/components/schemas/PcfFunction-Multiple'</w:t>
      </w:r>
    </w:p>
    <w:p w14:paraId="03A83772" w14:textId="77777777" w:rsidR="008E4486" w:rsidRDefault="008E4486" w:rsidP="008E4486">
      <w:pPr>
        <w:pStyle w:val="PL"/>
      </w:pPr>
      <w:r>
        <w:t xml:space="preserve">            AusfFunction:</w:t>
      </w:r>
    </w:p>
    <w:p w14:paraId="6763B966" w14:textId="77777777" w:rsidR="008E4486" w:rsidRDefault="008E4486" w:rsidP="008E4486">
      <w:pPr>
        <w:pStyle w:val="PL"/>
      </w:pPr>
      <w:r>
        <w:t xml:space="preserve">              $ref: '#/components/schemas/AusfFunction-Multiple'</w:t>
      </w:r>
    </w:p>
    <w:p w14:paraId="77CC659A" w14:textId="77777777" w:rsidR="008E4486" w:rsidRDefault="008E4486" w:rsidP="008E4486">
      <w:pPr>
        <w:pStyle w:val="PL"/>
      </w:pPr>
      <w:r>
        <w:t xml:space="preserve">            UdmFunction:</w:t>
      </w:r>
    </w:p>
    <w:p w14:paraId="7762C632" w14:textId="77777777" w:rsidR="008E4486" w:rsidRDefault="008E4486" w:rsidP="008E4486">
      <w:pPr>
        <w:pStyle w:val="PL"/>
      </w:pPr>
      <w:r>
        <w:t xml:space="preserve">              $ref: '#/components/schemas/UdmFunction-Multiple'</w:t>
      </w:r>
    </w:p>
    <w:p w14:paraId="235A52BE" w14:textId="77777777" w:rsidR="008E4486" w:rsidRDefault="008E4486" w:rsidP="008E4486">
      <w:pPr>
        <w:pStyle w:val="PL"/>
      </w:pPr>
      <w:r>
        <w:t xml:space="preserve">            UdrFunction:</w:t>
      </w:r>
    </w:p>
    <w:p w14:paraId="5B251020" w14:textId="77777777" w:rsidR="008E4486" w:rsidRDefault="008E4486" w:rsidP="008E4486">
      <w:pPr>
        <w:pStyle w:val="PL"/>
      </w:pPr>
      <w:r>
        <w:t xml:space="preserve">              $ref: '#/components/schemas/UdrFunction-Multiple'</w:t>
      </w:r>
    </w:p>
    <w:p w14:paraId="37E871F1" w14:textId="77777777" w:rsidR="008E4486" w:rsidRDefault="008E4486" w:rsidP="008E4486">
      <w:pPr>
        <w:pStyle w:val="PL"/>
      </w:pPr>
      <w:r>
        <w:t xml:space="preserve">            UdsfFunction:</w:t>
      </w:r>
    </w:p>
    <w:p w14:paraId="6B680DFA" w14:textId="77777777" w:rsidR="008E4486" w:rsidRDefault="008E4486" w:rsidP="008E4486">
      <w:pPr>
        <w:pStyle w:val="PL"/>
      </w:pPr>
      <w:r>
        <w:t xml:space="preserve">              $ref: '#/components/schemas/UdsfFunction-Multiple'</w:t>
      </w:r>
    </w:p>
    <w:p w14:paraId="11ED3173" w14:textId="77777777" w:rsidR="008E4486" w:rsidRDefault="008E4486" w:rsidP="008E4486">
      <w:pPr>
        <w:pStyle w:val="PL"/>
      </w:pPr>
      <w:r>
        <w:t xml:space="preserve">            NrfFunction:</w:t>
      </w:r>
    </w:p>
    <w:p w14:paraId="538EC58B" w14:textId="77777777" w:rsidR="008E4486" w:rsidRDefault="008E4486" w:rsidP="008E4486">
      <w:pPr>
        <w:pStyle w:val="PL"/>
      </w:pPr>
      <w:r>
        <w:t xml:space="preserve">              $ref: '#/components/schemas/NrfFunction-Multiple'</w:t>
      </w:r>
    </w:p>
    <w:p w14:paraId="273D4B40" w14:textId="77777777" w:rsidR="008E4486" w:rsidRDefault="008E4486" w:rsidP="008E4486">
      <w:pPr>
        <w:pStyle w:val="PL"/>
      </w:pPr>
      <w:r>
        <w:t xml:space="preserve">            NssfFunction:</w:t>
      </w:r>
    </w:p>
    <w:p w14:paraId="757CA359" w14:textId="77777777" w:rsidR="008E4486" w:rsidRDefault="008E4486" w:rsidP="008E4486">
      <w:pPr>
        <w:pStyle w:val="PL"/>
      </w:pPr>
      <w:r>
        <w:t xml:space="preserve">              $ref: '#/components/schemas/NssfFunction-Multiple'</w:t>
      </w:r>
    </w:p>
    <w:p w14:paraId="49938A03" w14:textId="77777777" w:rsidR="008E4486" w:rsidRDefault="008E4486" w:rsidP="008E4486">
      <w:pPr>
        <w:pStyle w:val="PL"/>
      </w:pPr>
      <w:r>
        <w:t xml:space="preserve">            SmsfFunction:</w:t>
      </w:r>
    </w:p>
    <w:p w14:paraId="3C227885" w14:textId="77777777" w:rsidR="008E4486" w:rsidRDefault="008E4486" w:rsidP="008E4486">
      <w:pPr>
        <w:pStyle w:val="PL"/>
      </w:pPr>
      <w:r>
        <w:t xml:space="preserve">              $ref: '#/components/schemas/SmsfFunction-Multiple'</w:t>
      </w:r>
    </w:p>
    <w:p w14:paraId="11766195" w14:textId="77777777" w:rsidR="008E4486" w:rsidRDefault="008E4486" w:rsidP="008E4486">
      <w:pPr>
        <w:pStyle w:val="PL"/>
      </w:pPr>
      <w:r>
        <w:t xml:space="preserve">            LmfFunction:</w:t>
      </w:r>
    </w:p>
    <w:p w14:paraId="058A4DC0" w14:textId="77777777" w:rsidR="008E4486" w:rsidRDefault="008E4486" w:rsidP="008E4486">
      <w:pPr>
        <w:pStyle w:val="PL"/>
      </w:pPr>
      <w:r>
        <w:t xml:space="preserve">              $ref: '#/components/schemas/LmfFunction-Multiple'</w:t>
      </w:r>
    </w:p>
    <w:p w14:paraId="25D57034" w14:textId="77777777" w:rsidR="008E4486" w:rsidRDefault="008E4486" w:rsidP="008E4486">
      <w:pPr>
        <w:pStyle w:val="PL"/>
      </w:pPr>
      <w:r>
        <w:t xml:space="preserve">            NgeirFunction:</w:t>
      </w:r>
    </w:p>
    <w:p w14:paraId="083E503D" w14:textId="77777777" w:rsidR="008E4486" w:rsidRDefault="008E4486" w:rsidP="008E4486">
      <w:pPr>
        <w:pStyle w:val="PL"/>
      </w:pPr>
      <w:r>
        <w:t xml:space="preserve">              $ref: '#/components/schemas/NgeirFunction-Multiple'</w:t>
      </w:r>
    </w:p>
    <w:p w14:paraId="5998E35D" w14:textId="77777777" w:rsidR="008E4486" w:rsidRDefault="008E4486" w:rsidP="008E4486">
      <w:pPr>
        <w:pStyle w:val="PL"/>
      </w:pPr>
      <w:r>
        <w:t xml:space="preserve">            SeppFunction:</w:t>
      </w:r>
    </w:p>
    <w:p w14:paraId="59575142" w14:textId="77777777" w:rsidR="008E4486" w:rsidRDefault="008E4486" w:rsidP="008E4486">
      <w:pPr>
        <w:pStyle w:val="PL"/>
      </w:pPr>
      <w:r>
        <w:t xml:space="preserve">              $ref: '#/components/schemas/SeppFunction-Multiple'</w:t>
      </w:r>
    </w:p>
    <w:p w14:paraId="05D52F17" w14:textId="77777777" w:rsidR="008E4486" w:rsidRDefault="008E4486" w:rsidP="008E4486">
      <w:pPr>
        <w:pStyle w:val="PL"/>
      </w:pPr>
      <w:r>
        <w:t xml:space="preserve">            NwdafFunction:</w:t>
      </w:r>
    </w:p>
    <w:p w14:paraId="5E7C3E39" w14:textId="77777777" w:rsidR="008E4486" w:rsidRDefault="008E4486" w:rsidP="008E4486">
      <w:pPr>
        <w:pStyle w:val="PL"/>
      </w:pPr>
      <w:r>
        <w:t xml:space="preserve">              $ref: '#/components/schemas/NwdafFunction-Multiple'</w:t>
      </w:r>
    </w:p>
    <w:p w14:paraId="5F6C0BBD" w14:textId="77777777" w:rsidR="008E4486" w:rsidRDefault="008E4486" w:rsidP="008E4486">
      <w:pPr>
        <w:pStyle w:val="PL"/>
      </w:pPr>
      <w:r>
        <w:t xml:space="preserve">            ScpFunction:</w:t>
      </w:r>
    </w:p>
    <w:p w14:paraId="4F0B353D" w14:textId="77777777" w:rsidR="008E4486" w:rsidRDefault="008E4486" w:rsidP="008E4486">
      <w:pPr>
        <w:pStyle w:val="PL"/>
      </w:pPr>
      <w:r>
        <w:t xml:space="preserve">              $ref: '#/components/schemas/ScpFunction-Multiple'</w:t>
      </w:r>
    </w:p>
    <w:p w14:paraId="7C064E5B" w14:textId="77777777" w:rsidR="008E4486" w:rsidRDefault="008E4486" w:rsidP="008E4486">
      <w:pPr>
        <w:pStyle w:val="PL"/>
      </w:pPr>
      <w:r>
        <w:t xml:space="preserve">            NefFunction:</w:t>
      </w:r>
    </w:p>
    <w:p w14:paraId="18F8FA2A" w14:textId="77777777" w:rsidR="008E4486" w:rsidRDefault="008E4486" w:rsidP="008E4486">
      <w:pPr>
        <w:pStyle w:val="PL"/>
      </w:pPr>
      <w:r>
        <w:t xml:space="preserve">              $ref: '#/components/schemas/NefFunction-Multiple'</w:t>
      </w:r>
    </w:p>
    <w:p w14:paraId="22A1CF89" w14:textId="77777777" w:rsidR="008E4486" w:rsidRDefault="008E4486" w:rsidP="008E4486">
      <w:pPr>
        <w:pStyle w:val="PL"/>
      </w:pPr>
      <w:r>
        <w:t xml:space="preserve">            Configurable5QISet:</w:t>
      </w:r>
    </w:p>
    <w:p w14:paraId="34A3900A" w14:textId="77777777" w:rsidR="008E4486" w:rsidRDefault="008E4486" w:rsidP="008E4486">
      <w:pPr>
        <w:pStyle w:val="PL"/>
      </w:pPr>
      <w:r>
        <w:t xml:space="preserve">              $ref: '#/components/schemas/Configurable5QISet-Multiple'</w:t>
      </w:r>
    </w:p>
    <w:p w14:paraId="01D99E3D" w14:textId="77777777" w:rsidR="008E4486" w:rsidRDefault="008E4486" w:rsidP="008E4486">
      <w:pPr>
        <w:pStyle w:val="PL"/>
      </w:pPr>
      <w:r>
        <w:t xml:space="preserve">            Dynamic5QISet:</w:t>
      </w:r>
    </w:p>
    <w:p w14:paraId="14982C08" w14:textId="77777777" w:rsidR="008E4486" w:rsidRDefault="008E4486" w:rsidP="008E4486">
      <w:pPr>
        <w:pStyle w:val="PL"/>
      </w:pPr>
      <w:r>
        <w:t xml:space="preserve">              $ref: '#/components/schemas/Dynamic5QISet-Multiple'</w:t>
      </w:r>
    </w:p>
    <w:p w14:paraId="2CDDE648" w14:textId="77777777" w:rsidR="008E4486" w:rsidRDefault="008E4486" w:rsidP="008E4486">
      <w:pPr>
        <w:pStyle w:val="PL"/>
      </w:pPr>
      <w:r>
        <w:t xml:space="preserve">            EcmConnectionInfo:</w:t>
      </w:r>
    </w:p>
    <w:p w14:paraId="57D82B8D" w14:textId="77777777" w:rsidR="008E4486" w:rsidRDefault="008E4486" w:rsidP="008E4486">
      <w:pPr>
        <w:pStyle w:val="PL"/>
      </w:pPr>
      <w:r>
        <w:t xml:space="preserve">              $ref: '#/components/schemas/EcmConnectionInfo-Multiple'</w:t>
      </w:r>
    </w:p>
    <w:p w14:paraId="1B0BA06F" w14:textId="77777777" w:rsidR="008E4486" w:rsidRDefault="008E4486" w:rsidP="008E4486">
      <w:pPr>
        <w:pStyle w:val="PL"/>
      </w:pPr>
      <w:r>
        <w:t xml:space="preserve">            EASDFFunction:</w:t>
      </w:r>
    </w:p>
    <w:p w14:paraId="28167E7E" w14:textId="77777777" w:rsidR="008E4486" w:rsidRDefault="008E4486" w:rsidP="008E4486">
      <w:pPr>
        <w:pStyle w:val="PL"/>
      </w:pPr>
      <w:r>
        <w:t xml:space="preserve">              $ref: '#/components/schemas/EASDFFunction-Multiple'</w:t>
      </w:r>
    </w:p>
    <w:p w14:paraId="01FF7C26" w14:textId="77777777" w:rsidR="008E4486" w:rsidRDefault="008E4486" w:rsidP="008E4486">
      <w:pPr>
        <w:pStyle w:val="PL"/>
      </w:pPr>
      <w:r>
        <w:t xml:space="preserve">            NSSAAFFunction:</w:t>
      </w:r>
    </w:p>
    <w:p w14:paraId="414A5F26" w14:textId="77777777" w:rsidR="008E4486" w:rsidRDefault="008E4486" w:rsidP="008E4486">
      <w:pPr>
        <w:pStyle w:val="PL"/>
      </w:pPr>
      <w:r>
        <w:t xml:space="preserve">              $ref: '#/components/schemas/NssaafFunction-Multiple'</w:t>
      </w:r>
    </w:p>
    <w:p w14:paraId="5D310820" w14:textId="77777777" w:rsidR="008E4486" w:rsidRDefault="008E4486" w:rsidP="008E4486">
      <w:pPr>
        <w:pStyle w:val="PL"/>
      </w:pPr>
      <w:r>
        <w:t xml:space="preserve">            AFFunction:</w:t>
      </w:r>
    </w:p>
    <w:p w14:paraId="3D11A3DE" w14:textId="77777777" w:rsidR="008E4486" w:rsidRDefault="008E4486" w:rsidP="008E4486">
      <w:pPr>
        <w:pStyle w:val="PL"/>
      </w:pPr>
      <w:r>
        <w:t xml:space="preserve">              $ref: '#/components/schemas/AfFunction-Multiple'</w:t>
      </w:r>
    </w:p>
    <w:p w14:paraId="68C8593B" w14:textId="77777777" w:rsidR="008E4486" w:rsidRDefault="008E4486" w:rsidP="008E4486">
      <w:pPr>
        <w:pStyle w:val="PL"/>
      </w:pPr>
      <w:r>
        <w:t xml:space="preserve">            DCCFFunction:</w:t>
      </w:r>
    </w:p>
    <w:p w14:paraId="6914279D" w14:textId="77777777" w:rsidR="008E4486" w:rsidRDefault="008E4486" w:rsidP="008E4486">
      <w:pPr>
        <w:pStyle w:val="PL"/>
      </w:pPr>
      <w:r>
        <w:t xml:space="preserve">              $ref: '#/components/schemas/DccfFunction-Multiple'</w:t>
      </w:r>
    </w:p>
    <w:p w14:paraId="4540A38D" w14:textId="77777777" w:rsidR="008E4486" w:rsidRDefault="008E4486" w:rsidP="008E4486">
      <w:pPr>
        <w:pStyle w:val="PL"/>
      </w:pPr>
      <w:r>
        <w:t xml:space="preserve">            ChfFunction:</w:t>
      </w:r>
    </w:p>
    <w:p w14:paraId="5BCF392E" w14:textId="77777777" w:rsidR="008E4486" w:rsidRDefault="008E4486" w:rsidP="008E4486">
      <w:pPr>
        <w:pStyle w:val="PL"/>
      </w:pPr>
      <w:r>
        <w:t xml:space="preserve">              $ref: '#/components/schemas/ChfFunction-Multiple'</w:t>
      </w:r>
    </w:p>
    <w:p w14:paraId="37D17533" w14:textId="77777777" w:rsidR="008E4486" w:rsidRDefault="008E4486" w:rsidP="008E4486">
      <w:pPr>
        <w:pStyle w:val="PL"/>
      </w:pPr>
      <w:r>
        <w:t xml:space="preserve">            MFAFFunction:</w:t>
      </w:r>
    </w:p>
    <w:p w14:paraId="7989F70C" w14:textId="77777777" w:rsidR="008E4486" w:rsidRDefault="008E4486" w:rsidP="008E4486">
      <w:pPr>
        <w:pStyle w:val="PL"/>
      </w:pPr>
      <w:r>
        <w:t xml:space="preserve">              $ref: '#/components/schemas/MfafFunction-Multiple'</w:t>
      </w:r>
    </w:p>
    <w:p w14:paraId="3CD7792D" w14:textId="77777777" w:rsidR="008E4486" w:rsidRDefault="008E4486" w:rsidP="008E4486">
      <w:pPr>
        <w:pStyle w:val="PL"/>
      </w:pPr>
    </w:p>
    <w:p w14:paraId="315089E4" w14:textId="77777777" w:rsidR="008E4486" w:rsidRDefault="008E4486" w:rsidP="008E4486">
      <w:pPr>
        <w:pStyle w:val="PL"/>
      </w:pPr>
      <w:r>
        <w:t xml:space="preserve">    AmfFunction-Single:</w:t>
      </w:r>
    </w:p>
    <w:p w14:paraId="79C6C1CC" w14:textId="77777777" w:rsidR="008E4486" w:rsidRDefault="008E4486" w:rsidP="008E4486">
      <w:pPr>
        <w:pStyle w:val="PL"/>
      </w:pPr>
      <w:r>
        <w:t xml:space="preserve">      allOf:</w:t>
      </w:r>
    </w:p>
    <w:p w14:paraId="5905A45F" w14:textId="77777777" w:rsidR="008E4486" w:rsidRDefault="008E4486" w:rsidP="008E4486">
      <w:pPr>
        <w:pStyle w:val="PL"/>
      </w:pPr>
      <w:r>
        <w:t xml:space="preserve">        - $ref: 'TS28623_GenericNrm.yaml#/components/schemas/Top'</w:t>
      </w:r>
    </w:p>
    <w:p w14:paraId="487FB4B1" w14:textId="77777777" w:rsidR="008E4486" w:rsidRDefault="008E4486" w:rsidP="008E4486">
      <w:pPr>
        <w:pStyle w:val="PL"/>
      </w:pPr>
      <w:r>
        <w:t xml:space="preserve">        - type: object</w:t>
      </w:r>
    </w:p>
    <w:p w14:paraId="6643BE85" w14:textId="77777777" w:rsidR="008E4486" w:rsidRDefault="008E4486" w:rsidP="008E4486">
      <w:pPr>
        <w:pStyle w:val="PL"/>
      </w:pPr>
      <w:r>
        <w:t xml:space="preserve">          properties:</w:t>
      </w:r>
    </w:p>
    <w:p w14:paraId="4FF0D473" w14:textId="77777777" w:rsidR="008E4486" w:rsidRDefault="008E4486" w:rsidP="008E4486">
      <w:pPr>
        <w:pStyle w:val="PL"/>
      </w:pPr>
      <w:r>
        <w:t xml:space="preserve">            attributes:</w:t>
      </w:r>
    </w:p>
    <w:p w14:paraId="65131B56" w14:textId="77777777" w:rsidR="008E4486" w:rsidRDefault="008E4486" w:rsidP="008E4486">
      <w:pPr>
        <w:pStyle w:val="PL"/>
      </w:pPr>
      <w:r>
        <w:t xml:space="preserve">              allOf:</w:t>
      </w:r>
    </w:p>
    <w:p w14:paraId="290CB119" w14:textId="77777777" w:rsidR="008E4486" w:rsidRDefault="008E4486" w:rsidP="008E4486">
      <w:pPr>
        <w:pStyle w:val="PL"/>
      </w:pPr>
      <w:r>
        <w:t xml:space="preserve">                - $ref: 'TS28623_GenericNrm.yaml#/components/schemas/ManagedFunction-Attr'</w:t>
      </w:r>
    </w:p>
    <w:p w14:paraId="66F2D369" w14:textId="77777777" w:rsidR="008E4486" w:rsidRDefault="008E4486" w:rsidP="008E4486">
      <w:pPr>
        <w:pStyle w:val="PL"/>
      </w:pPr>
      <w:r>
        <w:t xml:space="preserve">                - type: object</w:t>
      </w:r>
    </w:p>
    <w:p w14:paraId="0CA5605A" w14:textId="77777777" w:rsidR="008E4486" w:rsidRDefault="008E4486" w:rsidP="008E4486">
      <w:pPr>
        <w:pStyle w:val="PL"/>
      </w:pPr>
      <w:r>
        <w:t xml:space="preserve">                  properties:</w:t>
      </w:r>
    </w:p>
    <w:p w14:paraId="3F6E242D" w14:textId="77777777" w:rsidR="008E4486" w:rsidRDefault="008E4486" w:rsidP="008E4486">
      <w:pPr>
        <w:pStyle w:val="PL"/>
      </w:pPr>
      <w:r>
        <w:t xml:space="preserve">                    pLMNInfoList:</w:t>
      </w:r>
    </w:p>
    <w:p w14:paraId="7F6EB71F" w14:textId="77777777" w:rsidR="008E4486" w:rsidRDefault="008E4486" w:rsidP="008E4486">
      <w:pPr>
        <w:pStyle w:val="PL"/>
      </w:pPr>
      <w:r>
        <w:t xml:space="preserve">                      $ref: 'TS28541_NrNrm.yaml#/components/schemas/PlmnInfoList'</w:t>
      </w:r>
    </w:p>
    <w:p w14:paraId="55742C3A" w14:textId="77777777" w:rsidR="008E4486" w:rsidRDefault="008E4486" w:rsidP="008E4486">
      <w:pPr>
        <w:pStyle w:val="PL"/>
      </w:pPr>
      <w:r>
        <w:t xml:space="preserve">                    amfIdentifier:</w:t>
      </w:r>
    </w:p>
    <w:p w14:paraId="64D19299" w14:textId="77777777" w:rsidR="008E4486" w:rsidRDefault="008E4486" w:rsidP="008E4486">
      <w:pPr>
        <w:pStyle w:val="PL"/>
      </w:pPr>
      <w:r>
        <w:t xml:space="preserve">                      $ref: '#/components/schemas/AmfIdentifier'</w:t>
      </w:r>
    </w:p>
    <w:p w14:paraId="56F1D624" w14:textId="77777777" w:rsidR="008E4486" w:rsidRDefault="008E4486" w:rsidP="008E4486">
      <w:pPr>
        <w:pStyle w:val="PL"/>
      </w:pPr>
      <w:r>
        <w:t xml:space="preserve">                    sBIFqdn:</w:t>
      </w:r>
    </w:p>
    <w:p w14:paraId="16B105C3" w14:textId="77777777" w:rsidR="008E4486" w:rsidRDefault="008E4486" w:rsidP="008E4486">
      <w:pPr>
        <w:pStyle w:val="PL"/>
      </w:pPr>
      <w:r>
        <w:t xml:space="preserve">                      type: string</w:t>
      </w:r>
    </w:p>
    <w:p w14:paraId="2036C5C9" w14:textId="77777777" w:rsidR="008E4486" w:rsidRDefault="008E4486" w:rsidP="008E4486">
      <w:pPr>
        <w:pStyle w:val="PL"/>
      </w:pPr>
      <w:r>
        <w:t xml:space="preserve">                    interPlmnFQDN:</w:t>
      </w:r>
    </w:p>
    <w:p w14:paraId="704E6F7B" w14:textId="77777777" w:rsidR="008E4486" w:rsidRDefault="008E4486" w:rsidP="008E4486">
      <w:pPr>
        <w:pStyle w:val="PL"/>
      </w:pPr>
      <w:r>
        <w:t xml:space="preserve">                      type: string</w:t>
      </w:r>
    </w:p>
    <w:p w14:paraId="0C17BC1F" w14:textId="77777777" w:rsidR="008E4486" w:rsidRDefault="008E4486" w:rsidP="008E4486">
      <w:pPr>
        <w:pStyle w:val="PL"/>
      </w:pPr>
      <w:r>
        <w:t xml:space="preserve">                    taiList:</w:t>
      </w:r>
    </w:p>
    <w:p w14:paraId="05989D40" w14:textId="77777777" w:rsidR="008E4486" w:rsidRDefault="008E4486" w:rsidP="008E4486">
      <w:pPr>
        <w:pStyle w:val="PL"/>
      </w:pPr>
      <w:r>
        <w:t xml:space="preserve">                      $ref: '#/components/schemas/TaiList'</w:t>
      </w:r>
    </w:p>
    <w:p w14:paraId="4AD54544" w14:textId="77777777" w:rsidR="008E4486" w:rsidRDefault="008E4486" w:rsidP="008E4486">
      <w:pPr>
        <w:pStyle w:val="PL"/>
      </w:pPr>
      <w:r>
        <w:t xml:space="preserve">                    taiRangeList:</w:t>
      </w:r>
    </w:p>
    <w:p w14:paraId="72CF1133" w14:textId="77777777" w:rsidR="008E4486" w:rsidRDefault="008E4486" w:rsidP="008E4486">
      <w:pPr>
        <w:pStyle w:val="PL"/>
      </w:pPr>
      <w:r>
        <w:t xml:space="preserve">                      type: array</w:t>
      </w:r>
    </w:p>
    <w:p w14:paraId="0CD3C705" w14:textId="77777777" w:rsidR="008E4486" w:rsidRDefault="008E4486" w:rsidP="008E4486">
      <w:pPr>
        <w:pStyle w:val="PL"/>
      </w:pPr>
      <w:r>
        <w:t xml:space="preserve">                      items:</w:t>
      </w:r>
    </w:p>
    <w:p w14:paraId="3386B71A" w14:textId="77777777" w:rsidR="008E4486" w:rsidRDefault="008E4486" w:rsidP="008E4486">
      <w:pPr>
        <w:pStyle w:val="PL"/>
      </w:pPr>
      <w:r>
        <w:t xml:space="preserve">                        $ref: '#/components/schemas/TaiRange'</w:t>
      </w:r>
    </w:p>
    <w:p w14:paraId="522B2155" w14:textId="77777777" w:rsidR="008E4486" w:rsidRDefault="008E4486" w:rsidP="008E4486">
      <w:pPr>
        <w:pStyle w:val="PL"/>
      </w:pPr>
      <w:r>
        <w:t xml:space="preserve">                    weightFactor:</w:t>
      </w:r>
    </w:p>
    <w:p w14:paraId="5BAA9F41" w14:textId="77777777" w:rsidR="008E4486" w:rsidRDefault="008E4486" w:rsidP="008E4486">
      <w:pPr>
        <w:pStyle w:val="PL"/>
      </w:pPr>
      <w:r>
        <w:t xml:space="preserve">                      $ref: '#/components/schemas/WeightFactor'</w:t>
      </w:r>
    </w:p>
    <w:p w14:paraId="3BAC779A" w14:textId="77777777" w:rsidR="008E4486" w:rsidRDefault="008E4486" w:rsidP="008E4486">
      <w:pPr>
        <w:pStyle w:val="PL"/>
      </w:pPr>
      <w:r>
        <w:t xml:space="preserve">                    cNSIIdList:</w:t>
      </w:r>
    </w:p>
    <w:p w14:paraId="62751381" w14:textId="77777777" w:rsidR="008E4486" w:rsidRDefault="008E4486" w:rsidP="008E4486">
      <w:pPr>
        <w:pStyle w:val="PL"/>
      </w:pPr>
      <w:r>
        <w:t xml:space="preserve">                      $ref: '#/components/schemas/CNSIIdList'</w:t>
      </w:r>
    </w:p>
    <w:p w14:paraId="407A1D6C" w14:textId="77777777" w:rsidR="008E4486" w:rsidRDefault="008E4486" w:rsidP="008E4486">
      <w:pPr>
        <w:pStyle w:val="PL"/>
      </w:pPr>
      <w:r>
        <w:t xml:space="preserve">                    gUAMIdList:</w:t>
      </w:r>
    </w:p>
    <w:p w14:paraId="27C77EBE" w14:textId="77777777" w:rsidR="008E4486" w:rsidRDefault="008E4486" w:rsidP="008E4486">
      <w:pPr>
        <w:pStyle w:val="PL"/>
      </w:pPr>
      <w:r>
        <w:t xml:space="preserve">                      type: array</w:t>
      </w:r>
    </w:p>
    <w:p w14:paraId="2B5615F1" w14:textId="77777777" w:rsidR="008E4486" w:rsidRDefault="008E4486" w:rsidP="008E4486">
      <w:pPr>
        <w:pStyle w:val="PL"/>
      </w:pPr>
      <w:r>
        <w:t xml:space="preserve">                      items: </w:t>
      </w:r>
    </w:p>
    <w:p w14:paraId="20948D01" w14:textId="77777777" w:rsidR="008E4486" w:rsidRDefault="008E4486" w:rsidP="008E4486">
      <w:pPr>
        <w:pStyle w:val="PL"/>
      </w:pPr>
      <w:r>
        <w:t xml:space="preserve">                        $ref: '#/components/schemas/GUAMInfo'</w:t>
      </w:r>
    </w:p>
    <w:p w14:paraId="7DF219A7" w14:textId="77777777" w:rsidR="008E4486" w:rsidRDefault="008E4486" w:rsidP="008E4486">
      <w:pPr>
        <w:pStyle w:val="PL"/>
      </w:pPr>
      <w:r>
        <w:t xml:space="preserve">                    backupInfoAmfFailure:</w:t>
      </w:r>
    </w:p>
    <w:p w14:paraId="4BCF2802" w14:textId="77777777" w:rsidR="008E4486" w:rsidRDefault="008E4486" w:rsidP="008E4486">
      <w:pPr>
        <w:pStyle w:val="PL"/>
      </w:pPr>
      <w:r>
        <w:t xml:space="preserve">                      type: array</w:t>
      </w:r>
    </w:p>
    <w:p w14:paraId="653EB6CE" w14:textId="77777777" w:rsidR="008E4486" w:rsidRDefault="008E4486" w:rsidP="008E4486">
      <w:pPr>
        <w:pStyle w:val="PL"/>
      </w:pPr>
      <w:r>
        <w:t xml:space="preserve">                      items:</w:t>
      </w:r>
    </w:p>
    <w:p w14:paraId="31F7F41F" w14:textId="77777777" w:rsidR="008E4486" w:rsidRDefault="008E4486" w:rsidP="008E4486">
      <w:pPr>
        <w:pStyle w:val="PL"/>
      </w:pPr>
      <w:r>
        <w:t xml:space="preserve">                        $ref: '#/components/schemas/GUAMInfo'</w:t>
      </w:r>
    </w:p>
    <w:p w14:paraId="105D29B3" w14:textId="77777777" w:rsidR="008E4486" w:rsidRDefault="008E4486" w:rsidP="008E4486">
      <w:pPr>
        <w:pStyle w:val="PL"/>
      </w:pPr>
      <w:r>
        <w:t xml:space="preserve">                    backupInfoAmfRemoval:</w:t>
      </w:r>
    </w:p>
    <w:p w14:paraId="611562BC" w14:textId="77777777" w:rsidR="008E4486" w:rsidRDefault="008E4486" w:rsidP="008E4486">
      <w:pPr>
        <w:pStyle w:val="PL"/>
      </w:pPr>
      <w:r>
        <w:t xml:space="preserve">                      type: array</w:t>
      </w:r>
    </w:p>
    <w:p w14:paraId="0C79B4AB" w14:textId="77777777" w:rsidR="008E4486" w:rsidRDefault="008E4486" w:rsidP="008E4486">
      <w:pPr>
        <w:pStyle w:val="PL"/>
      </w:pPr>
      <w:r>
        <w:t xml:space="preserve">                      items:</w:t>
      </w:r>
    </w:p>
    <w:p w14:paraId="3414CCF4" w14:textId="77777777" w:rsidR="008E4486" w:rsidRDefault="008E4486" w:rsidP="008E4486">
      <w:pPr>
        <w:pStyle w:val="PL"/>
      </w:pPr>
      <w:r>
        <w:t xml:space="preserve">                        $ref: '#/components/schemas/GUAMInfo'</w:t>
      </w:r>
    </w:p>
    <w:p w14:paraId="1D077566" w14:textId="77777777" w:rsidR="008E4486" w:rsidRDefault="008E4486" w:rsidP="008E4486">
      <w:pPr>
        <w:pStyle w:val="PL"/>
      </w:pPr>
      <w:r>
        <w:t xml:space="preserve">                    amfSetRef:</w:t>
      </w:r>
    </w:p>
    <w:p w14:paraId="422F8BD8" w14:textId="77777777" w:rsidR="008E4486" w:rsidRDefault="008E4486" w:rsidP="008E4486">
      <w:pPr>
        <w:pStyle w:val="PL"/>
      </w:pPr>
      <w:r>
        <w:t xml:space="preserve">                      $ref: 'TS28623_ComDefs.yaml#/components/schemas/Dn'</w:t>
      </w:r>
    </w:p>
    <w:p w14:paraId="3514A361" w14:textId="77777777" w:rsidR="008E4486" w:rsidRDefault="008E4486" w:rsidP="008E4486">
      <w:pPr>
        <w:pStyle w:val="PL"/>
      </w:pPr>
      <w:r>
        <w:t xml:space="preserve">                    managedNFProfile:</w:t>
      </w:r>
    </w:p>
    <w:p w14:paraId="73CC85C5" w14:textId="77777777" w:rsidR="008E4486" w:rsidRDefault="008E4486" w:rsidP="008E4486">
      <w:pPr>
        <w:pStyle w:val="PL"/>
      </w:pPr>
      <w:r>
        <w:t xml:space="preserve">                      $ref: '#/components/schemas/ManagedNFProfile'</w:t>
      </w:r>
    </w:p>
    <w:p w14:paraId="0834C5FD" w14:textId="77777777" w:rsidR="008E4486" w:rsidRDefault="008E4486" w:rsidP="008E4486">
      <w:pPr>
        <w:pStyle w:val="PL"/>
      </w:pPr>
      <w:r>
        <w:t xml:space="preserve">                    commModelList:</w:t>
      </w:r>
    </w:p>
    <w:p w14:paraId="6B9C3248" w14:textId="77777777" w:rsidR="008E4486" w:rsidRDefault="008E4486" w:rsidP="008E4486">
      <w:pPr>
        <w:pStyle w:val="PL"/>
      </w:pPr>
      <w:r>
        <w:t xml:space="preserve">                      $ref: '#/components/schemas/CommModelList'</w:t>
      </w:r>
    </w:p>
    <w:p w14:paraId="6241D6E9" w14:textId="77777777" w:rsidR="008E4486" w:rsidRDefault="008E4486" w:rsidP="008E4486">
      <w:pPr>
        <w:pStyle w:val="PL"/>
      </w:pPr>
      <w:r>
        <w:t xml:space="preserve">        - $ref: 'TS28623_GenericNrm.yaml#/components/schemas/ManagedFunction-ncO'</w:t>
      </w:r>
    </w:p>
    <w:p w14:paraId="12DE9212" w14:textId="77777777" w:rsidR="008E4486" w:rsidRDefault="008E4486" w:rsidP="008E4486">
      <w:pPr>
        <w:pStyle w:val="PL"/>
      </w:pPr>
      <w:r>
        <w:t xml:space="preserve">        - type: object</w:t>
      </w:r>
    </w:p>
    <w:p w14:paraId="7F9685D1" w14:textId="77777777" w:rsidR="008E4486" w:rsidRDefault="008E4486" w:rsidP="008E4486">
      <w:pPr>
        <w:pStyle w:val="PL"/>
      </w:pPr>
      <w:r>
        <w:t xml:space="preserve">          properties:</w:t>
      </w:r>
    </w:p>
    <w:p w14:paraId="4C98957E" w14:textId="77777777" w:rsidR="008E4486" w:rsidRDefault="008E4486" w:rsidP="008E4486">
      <w:pPr>
        <w:pStyle w:val="PL"/>
      </w:pPr>
      <w:r>
        <w:t xml:space="preserve">            EP_N2:</w:t>
      </w:r>
    </w:p>
    <w:p w14:paraId="14ABD246" w14:textId="77777777" w:rsidR="008E4486" w:rsidRDefault="008E4486" w:rsidP="008E4486">
      <w:pPr>
        <w:pStyle w:val="PL"/>
      </w:pPr>
      <w:r>
        <w:t xml:space="preserve">              $ref: '#/components/schemas/EP_N2-Multiple'</w:t>
      </w:r>
    </w:p>
    <w:p w14:paraId="1EAE968E" w14:textId="77777777" w:rsidR="008E4486" w:rsidRDefault="008E4486" w:rsidP="008E4486">
      <w:pPr>
        <w:pStyle w:val="PL"/>
      </w:pPr>
      <w:r>
        <w:t xml:space="preserve">            EP_N8:</w:t>
      </w:r>
    </w:p>
    <w:p w14:paraId="2AD2983C" w14:textId="77777777" w:rsidR="008E4486" w:rsidRDefault="008E4486" w:rsidP="008E4486">
      <w:pPr>
        <w:pStyle w:val="PL"/>
      </w:pPr>
      <w:r>
        <w:t xml:space="preserve">              $ref: '#/components/schemas/EP_N8-Multiple'</w:t>
      </w:r>
    </w:p>
    <w:p w14:paraId="6C26F6AF" w14:textId="77777777" w:rsidR="008E4486" w:rsidRDefault="008E4486" w:rsidP="008E4486">
      <w:pPr>
        <w:pStyle w:val="PL"/>
      </w:pPr>
      <w:r>
        <w:t xml:space="preserve">            EP_N11:</w:t>
      </w:r>
    </w:p>
    <w:p w14:paraId="2DD27CF4" w14:textId="77777777" w:rsidR="008E4486" w:rsidRDefault="008E4486" w:rsidP="008E4486">
      <w:pPr>
        <w:pStyle w:val="PL"/>
      </w:pPr>
      <w:r>
        <w:t xml:space="preserve">              $ref: '#/components/schemas/EP_N11-Multiple'</w:t>
      </w:r>
    </w:p>
    <w:p w14:paraId="7F106D56" w14:textId="77777777" w:rsidR="008E4486" w:rsidRDefault="008E4486" w:rsidP="008E4486">
      <w:pPr>
        <w:pStyle w:val="PL"/>
      </w:pPr>
      <w:r>
        <w:t xml:space="preserve">            EP_N12:</w:t>
      </w:r>
    </w:p>
    <w:p w14:paraId="343F6E22" w14:textId="77777777" w:rsidR="008E4486" w:rsidRDefault="008E4486" w:rsidP="008E4486">
      <w:pPr>
        <w:pStyle w:val="PL"/>
      </w:pPr>
      <w:r>
        <w:t xml:space="preserve">              $ref: '#/components/schemas/EP_N12-Multiple'</w:t>
      </w:r>
    </w:p>
    <w:p w14:paraId="0070EBCB" w14:textId="77777777" w:rsidR="008E4486" w:rsidRDefault="008E4486" w:rsidP="008E4486">
      <w:pPr>
        <w:pStyle w:val="PL"/>
      </w:pPr>
      <w:r>
        <w:t xml:space="preserve">            EP_N14:</w:t>
      </w:r>
    </w:p>
    <w:p w14:paraId="07126B45" w14:textId="77777777" w:rsidR="008E4486" w:rsidRDefault="008E4486" w:rsidP="008E4486">
      <w:pPr>
        <w:pStyle w:val="PL"/>
      </w:pPr>
      <w:r>
        <w:t xml:space="preserve">              $ref: '#/components/schemas/EP_N14-Multiple'</w:t>
      </w:r>
    </w:p>
    <w:p w14:paraId="68A9E319" w14:textId="77777777" w:rsidR="008E4486" w:rsidRDefault="008E4486" w:rsidP="008E4486">
      <w:pPr>
        <w:pStyle w:val="PL"/>
      </w:pPr>
      <w:r>
        <w:t xml:space="preserve">            EP_N15:</w:t>
      </w:r>
    </w:p>
    <w:p w14:paraId="587A21CA" w14:textId="77777777" w:rsidR="008E4486" w:rsidRDefault="008E4486" w:rsidP="008E4486">
      <w:pPr>
        <w:pStyle w:val="PL"/>
      </w:pPr>
      <w:r>
        <w:t xml:space="preserve">              $ref: '#/components/schemas/EP_N15-Multiple'</w:t>
      </w:r>
    </w:p>
    <w:p w14:paraId="606F3386" w14:textId="77777777" w:rsidR="008E4486" w:rsidRDefault="008E4486" w:rsidP="008E4486">
      <w:pPr>
        <w:pStyle w:val="PL"/>
      </w:pPr>
      <w:r>
        <w:t xml:space="preserve">            EP_N17:</w:t>
      </w:r>
    </w:p>
    <w:p w14:paraId="25188029" w14:textId="77777777" w:rsidR="008E4486" w:rsidRDefault="008E4486" w:rsidP="008E4486">
      <w:pPr>
        <w:pStyle w:val="PL"/>
      </w:pPr>
      <w:r>
        <w:t xml:space="preserve">              $ref: '#/components/schemas/EP_N17-Multiple'</w:t>
      </w:r>
    </w:p>
    <w:p w14:paraId="37F96EA0" w14:textId="77777777" w:rsidR="008E4486" w:rsidRDefault="008E4486" w:rsidP="008E4486">
      <w:pPr>
        <w:pStyle w:val="PL"/>
      </w:pPr>
      <w:r>
        <w:t xml:space="preserve">            EP_N20:</w:t>
      </w:r>
    </w:p>
    <w:p w14:paraId="7715BFC5" w14:textId="77777777" w:rsidR="008E4486" w:rsidRDefault="008E4486" w:rsidP="008E4486">
      <w:pPr>
        <w:pStyle w:val="PL"/>
      </w:pPr>
      <w:r>
        <w:t xml:space="preserve">              $ref: '#/components/schemas/EP_N20-Multiple'</w:t>
      </w:r>
    </w:p>
    <w:p w14:paraId="186AEBFE" w14:textId="77777777" w:rsidR="008E4486" w:rsidRDefault="008E4486" w:rsidP="008E4486">
      <w:pPr>
        <w:pStyle w:val="PL"/>
      </w:pPr>
      <w:r>
        <w:t xml:space="preserve">            EP_N22:</w:t>
      </w:r>
    </w:p>
    <w:p w14:paraId="58EC39D3" w14:textId="77777777" w:rsidR="008E4486" w:rsidRDefault="008E4486" w:rsidP="008E4486">
      <w:pPr>
        <w:pStyle w:val="PL"/>
      </w:pPr>
      <w:r>
        <w:t xml:space="preserve">              $ref: '#/components/schemas/EP_N22-Multiple'</w:t>
      </w:r>
    </w:p>
    <w:p w14:paraId="79734996" w14:textId="77777777" w:rsidR="008E4486" w:rsidRDefault="008E4486" w:rsidP="008E4486">
      <w:pPr>
        <w:pStyle w:val="PL"/>
      </w:pPr>
      <w:r>
        <w:t xml:space="preserve">            EP_N26:</w:t>
      </w:r>
    </w:p>
    <w:p w14:paraId="56DAFBF2" w14:textId="77777777" w:rsidR="008E4486" w:rsidRDefault="008E4486" w:rsidP="008E4486">
      <w:pPr>
        <w:pStyle w:val="PL"/>
      </w:pPr>
      <w:r>
        <w:t xml:space="preserve">              $ref: '#/components/schemas/EP_N26-Multiple'</w:t>
      </w:r>
    </w:p>
    <w:p w14:paraId="2A0067E1" w14:textId="77777777" w:rsidR="008E4486" w:rsidRDefault="008E4486" w:rsidP="008E4486">
      <w:pPr>
        <w:pStyle w:val="PL"/>
      </w:pPr>
      <w:r>
        <w:t xml:space="preserve">            EP_NLS:</w:t>
      </w:r>
    </w:p>
    <w:p w14:paraId="6C9DEAF7" w14:textId="77777777" w:rsidR="008E4486" w:rsidRDefault="008E4486" w:rsidP="008E4486">
      <w:pPr>
        <w:pStyle w:val="PL"/>
      </w:pPr>
      <w:r>
        <w:t xml:space="preserve">              $ref: '#/components/schemas/EP_NLS-Multiple'</w:t>
      </w:r>
    </w:p>
    <w:p w14:paraId="014C09D5" w14:textId="77777777" w:rsidR="008E4486" w:rsidRDefault="008E4486" w:rsidP="008E4486">
      <w:pPr>
        <w:pStyle w:val="PL"/>
      </w:pPr>
      <w:r>
        <w:t xml:space="preserve">            EP_NLG:</w:t>
      </w:r>
    </w:p>
    <w:p w14:paraId="5D21ECD8" w14:textId="77777777" w:rsidR="008E4486" w:rsidRDefault="008E4486" w:rsidP="008E4486">
      <w:pPr>
        <w:pStyle w:val="PL"/>
      </w:pPr>
      <w:r>
        <w:t xml:space="preserve">              $ref: '#/components/schemas/EP_NLG-Multiple'</w:t>
      </w:r>
    </w:p>
    <w:p w14:paraId="79880AB6" w14:textId="77777777" w:rsidR="008E4486" w:rsidRDefault="008E4486" w:rsidP="008E4486">
      <w:pPr>
        <w:pStyle w:val="PL"/>
      </w:pPr>
      <w:r>
        <w:t xml:space="preserve">            EP_N58:</w:t>
      </w:r>
    </w:p>
    <w:p w14:paraId="730FD12A" w14:textId="77777777" w:rsidR="008E4486" w:rsidRDefault="008E4486" w:rsidP="008E4486">
      <w:pPr>
        <w:pStyle w:val="PL"/>
      </w:pPr>
      <w:r>
        <w:t xml:space="preserve">              $ref: '#/components/schemas/EP_N58-Multiple'</w:t>
      </w:r>
    </w:p>
    <w:p w14:paraId="40D82B93" w14:textId="77777777" w:rsidR="008E4486" w:rsidRDefault="008E4486" w:rsidP="008E4486">
      <w:pPr>
        <w:pStyle w:val="PL"/>
      </w:pPr>
      <w:r>
        <w:t xml:space="preserve">            EP_N41:</w:t>
      </w:r>
    </w:p>
    <w:p w14:paraId="400C6EDC" w14:textId="77777777" w:rsidR="008E4486" w:rsidRDefault="008E4486" w:rsidP="008E4486">
      <w:pPr>
        <w:pStyle w:val="PL"/>
      </w:pPr>
      <w:r>
        <w:t xml:space="preserve">              $ref: '#/components/schemas/EP_N41-Multiple'</w:t>
      </w:r>
    </w:p>
    <w:p w14:paraId="3805BA33" w14:textId="77777777" w:rsidR="008E4486" w:rsidRDefault="008E4486" w:rsidP="008E4486">
      <w:pPr>
        <w:pStyle w:val="PL"/>
      </w:pPr>
      <w:r>
        <w:t xml:space="preserve">            EP_N42:</w:t>
      </w:r>
    </w:p>
    <w:p w14:paraId="4EC50CEB" w14:textId="77777777" w:rsidR="008E4486" w:rsidRDefault="008E4486" w:rsidP="008E4486">
      <w:pPr>
        <w:pStyle w:val="PL"/>
      </w:pPr>
      <w:r>
        <w:t xml:space="preserve">              $ref: '#/components/schemas/EP_N42-Multiple'</w:t>
      </w:r>
    </w:p>
    <w:p w14:paraId="788D7DC4" w14:textId="77777777" w:rsidR="008E4486" w:rsidRDefault="008E4486" w:rsidP="008E4486">
      <w:pPr>
        <w:pStyle w:val="PL"/>
      </w:pPr>
      <w:r>
        <w:t xml:space="preserve">    AmfSet-Single:</w:t>
      </w:r>
    </w:p>
    <w:p w14:paraId="671EC5B5" w14:textId="77777777" w:rsidR="008E4486" w:rsidRDefault="008E4486" w:rsidP="008E4486">
      <w:pPr>
        <w:pStyle w:val="PL"/>
      </w:pPr>
      <w:r>
        <w:t xml:space="preserve">      allOf:</w:t>
      </w:r>
    </w:p>
    <w:p w14:paraId="22939430" w14:textId="77777777" w:rsidR="008E4486" w:rsidRDefault="008E4486" w:rsidP="008E4486">
      <w:pPr>
        <w:pStyle w:val="PL"/>
      </w:pPr>
      <w:r>
        <w:t xml:space="preserve">        - $ref: 'TS28623_GenericNrm.yaml#/components/schemas/Top'</w:t>
      </w:r>
    </w:p>
    <w:p w14:paraId="12A8AA57" w14:textId="77777777" w:rsidR="008E4486" w:rsidRDefault="008E4486" w:rsidP="008E4486">
      <w:pPr>
        <w:pStyle w:val="PL"/>
      </w:pPr>
      <w:r>
        <w:t xml:space="preserve">        - type: object</w:t>
      </w:r>
    </w:p>
    <w:p w14:paraId="6B9B8838" w14:textId="77777777" w:rsidR="008E4486" w:rsidRDefault="008E4486" w:rsidP="008E4486">
      <w:pPr>
        <w:pStyle w:val="PL"/>
      </w:pPr>
      <w:r>
        <w:t xml:space="preserve">          properties:</w:t>
      </w:r>
    </w:p>
    <w:p w14:paraId="48C5CA86" w14:textId="77777777" w:rsidR="008E4486" w:rsidRDefault="008E4486" w:rsidP="008E4486">
      <w:pPr>
        <w:pStyle w:val="PL"/>
      </w:pPr>
      <w:r>
        <w:t xml:space="preserve">            attributes:</w:t>
      </w:r>
    </w:p>
    <w:p w14:paraId="66F74C05" w14:textId="77777777" w:rsidR="008E4486" w:rsidRDefault="008E4486" w:rsidP="008E4486">
      <w:pPr>
        <w:pStyle w:val="PL"/>
      </w:pPr>
      <w:r>
        <w:t xml:space="preserve">              allOf:</w:t>
      </w:r>
    </w:p>
    <w:p w14:paraId="382C57C0" w14:textId="77777777" w:rsidR="008E4486" w:rsidRDefault="008E4486" w:rsidP="008E4486">
      <w:pPr>
        <w:pStyle w:val="PL"/>
      </w:pPr>
      <w:r>
        <w:t xml:space="preserve">                - $ref: 'TS28623_GenericNrm.yaml#/components/schemas/ManagedFunction-Attr'</w:t>
      </w:r>
    </w:p>
    <w:p w14:paraId="182F24DD" w14:textId="77777777" w:rsidR="008E4486" w:rsidRDefault="008E4486" w:rsidP="008E4486">
      <w:pPr>
        <w:pStyle w:val="PL"/>
      </w:pPr>
      <w:r>
        <w:t xml:space="preserve">                - type: object</w:t>
      </w:r>
    </w:p>
    <w:p w14:paraId="63A5EA08" w14:textId="77777777" w:rsidR="008E4486" w:rsidRDefault="008E4486" w:rsidP="008E4486">
      <w:pPr>
        <w:pStyle w:val="PL"/>
      </w:pPr>
      <w:r>
        <w:t xml:space="preserve">                  properties:</w:t>
      </w:r>
    </w:p>
    <w:p w14:paraId="6F101423" w14:textId="77777777" w:rsidR="008E4486" w:rsidRDefault="008E4486" w:rsidP="008E4486">
      <w:pPr>
        <w:pStyle w:val="PL"/>
      </w:pPr>
      <w:r>
        <w:t xml:space="preserve">                    plmnIdList:</w:t>
      </w:r>
    </w:p>
    <w:p w14:paraId="56E17DBF" w14:textId="77777777" w:rsidR="008E4486" w:rsidRDefault="008E4486" w:rsidP="008E4486">
      <w:pPr>
        <w:pStyle w:val="PL"/>
      </w:pPr>
      <w:r>
        <w:t xml:space="preserve">                      $ref: 'TS28541_NrNrm.yaml#/components/schemas/PlmnIdList'</w:t>
      </w:r>
    </w:p>
    <w:p w14:paraId="23A1EC1E" w14:textId="77777777" w:rsidR="008E4486" w:rsidRDefault="008E4486" w:rsidP="008E4486">
      <w:pPr>
        <w:pStyle w:val="PL"/>
      </w:pPr>
      <w:r>
        <w:t xml:space="preserve">                    nRTACList:</w:t>
      </w:r>
    </w:p>
    <w:p w14:paraId="15EC0BAD" w14:textId="77777777" w:rsidR="008E4486" w:rsidRDefault="008E4486" w:rsidP="008E4486">
      <w:pPr>
        <w:pStyle w:val="PL"/>
      </w:pPr>
      <w:r>
        <w:t xml:space="preserve">                      $ref: '#/components/schemas/TACList'</w:t>
      </w:r>
    </w:p>
    <w:p w14:paraId="1B8897FC" w14:textId="77777777" w:rsidR="008E4486" w:rsidRDefault="008E4486" w:rsidP="008E4486">
      <w:pPr>
        <w:pStyle w:val="PL"/>
      </w:pPr>
      <w:r>
        <w:t xml:space="preserve">                    amfSetId:</w:t>
      </w:r>
    </w:p>
    <w:p w14:paraId="623B517F" w14:textId="77777777" w:rsidR="008E4486" w:rsidRDefault="008E4486" w:rsidP="008E4486">
      <w:pPr>
        <w:pStyle w:val="PL"/>
      </w:pPr>
      <w:r>
        <w:t xml:space="preserve">                      $ref: '#/components/schemas/AmfSetId'</w:t>
      </w:r>
    </w:p>
    <w:p w14:paraId="18B262C2" w14:textId="77777777" w:rsidR="008E4486" w:rsidRDefault="008E4486" w:rsidP="008E4486">
      <w:pPr>
        <w:pStyle w:val="PL"/>
      </w:pPr>
      <w:r>
        <w:t xml:space="preserve">                    snssaiList:</w:t>
      </w:r>
    </w:p>
    <w:p w14:paraId="0E837C5A" w14:textId="77777777" w:rsidR="008E4486" w:rsidRDefault="008E4486" w:rsidP="008E4486">
      <w:pPr>
        <w:pStyle w:val="PL"/>
      </w:pPr>
      <w:r>
        <w:t xml:space="preserve">                      $ref: '#/components/schemas/SnssaiList'</w:t>
      </w:r>
    </w:p>
    <w:p w14:paraId="6546544C" w14:textId="77777777" w:rsidR="008E4486" w:rsidRDefault="008E4486" w:rsidP="008E4486">
      <w:pPr>
        <w:pStyle w:val="PL"/>
      </w:pPr>
      <w:r>
        <w:t xml:space="preserve">                    aMFRegionRef:</w:t>
      </w:r>
    </w:p>
    <w:p w14:paraId="561CCC03" w14:textId="77777777" w:rsidR="008E4486" w:rsidRDefault="008E4486" w:rsidP="008E4486">
      <w:pPr>
        <w:pStyle w:val="PL"/>
      </w:pPr>
      <w:r>
        <w:t xml:space="preserve">                      $ref: 'TS28623_ComDefs.yaml#/components/schemas/Dn'</w:t>
      </w:r>
    </w:p>
    <w:p w14:paraId="29CB7837" w14:textId="77777777" w:rsidR="008E4486" w:rsidRDefault="008E4486" w:rsidP="008E4486">
      <w:pPr>
        <w:pStyle w:val="PL"/>
      </w:pPr>
      <w:r>
        <w:t xml:space="preserve">                    aMFSetMemberList:</w:t>
      </w:r>
    </w:p>
    <w:p w14:paraId="7DCFA9BF" w14:textId="77777777" w:rsidR="008E4486" w:rsidRDefault="008E4486" w:rsidP="008E4486">
      <w:pPr>
        <w:pStyle w:val="PL"/>
      </w:pPr>
      <w:r>
        <w:t xml:space="preserve">                      $ref: 'TS28623_ComDefs.yaml#/components/schemas/DnList'</w:t>
      </w:r>
    </w:p>
    <w:p w14:paraId="22B00770" w14:textId="77777777" w:rsidR="008E4486" w:rsidRDefault="008E4486" w:rsidP="008E4486">
      <w:pPr>
        <w:pStyle w:val="PL"/>
      </w:pPr>
      <w:r>
        <w:t xml:space="preserve">    AmfRegion-Single:</w:t>
      </w:r>
    </w:p>
    <w:p w14:paraId="561A21B0" w14:textId="77777777" w:rsidR="008E4486" w:rsidRDefault="008E4486" w:rsidP="008E4486">
      <w:pPr>
        <w:pStyle w:val="PL"/>
      </w:pPr>
      <w:r>
        <w:t xml:space="preserve">      allOf:</w:t>
      </w:r>
    </w:p>
    <w:p w14:paraId="438B3A26" w14:textId="77777777" w:rsidR="008E4486" w:rsidRDefault="008E4486" w:rsidP="008E4486">
      <w:pPr>
        <w:pStyle w:val="PL"/>
      </w:pPr>
      <w:r>
        <w:t xml:space="preserve">        - $ref: 'TS28623_GenericNrm.yaml#/components/schemas/Top'</w:t>
      </w:r>
    </w:p>
    <w:p w14:paraId="4F429C25" w14:textId="77777777" w:rsidR="008E4486" w:rsidRDefault="008E4486" w:rsidP="008E4486">
      <w:pPr>
        <w:pStyle w:val="PL"/>
      </w:pPr>
      <w:r>
        <w:t xml:space="preserve">        - type: object</w:t>
      </w:r>
    </w:p>
    <w:p w14:paraId="496D1733" w14:textId="77777777" w:rsidR="008E4486" w:rsidRDefault="008E4486" w:rsidP="008E4486">
      <w:pPr>
        <w:pStyle w:val="PL"/>
      </w:pPr>
      <w:r>
        <w:t xml:space="preserve">          properties:</w:t>
      </w:r>
    </w:p>
    <w:p w14:paraId="791FDE9C" w14:textId="77777777" w:rsidR="008E4486" w:rsidRDefault="008E4486" w:rsidP="008E4486">
      <w:pPr>
        <w:pStyle w:val="PL"/>
      </w:pPr>
      <w:r>
        <w:t xml:space="preserve">            attributes:</w:t>
      </w:r>
    </w:p>
    <w:p w14:paraId="56ABF3C4" w14:textId="77777777" w:rsidR="008E4486" w:rsidRDefault="008E4486" w:rsidP="008E4486">
      <w:pPr>
        <w:pStyle w:val="PL"/>
      </w:pPr>
      <w:r>
        <w:t xml:space="preserve">              allOf:</w:t>
      </w:r>
    </w:p>
    <w:p w14:paraId="1DB39207" w14:textId="77777777" w:rsidR="008E4486" w:rsidRDefault="008E4486" w:rsidP="008E4486">
      <w:pPr>
        <w:pStyle w:val="PL"/>
      </w:pPr>
      <w:r>
        <w:t xml:space="preserve">                - $ref: 'TS28623_GenericNrm.yaml#/components/schemas/ManagedFunction-Attr'</w:t>
      </w:r>
    </w:p>
    <w:p w14:paraId="0CF5D8A2" w14:textId="77777777" w:rsidR="008E4486" w:rsidRDefault="008E4486" w:rsidP="008E4486">
      <w:pPr>
        <w:pStyle w:val="PL"/>
      </w:pPr>
      <w:r>
        <w:t xml:space="preserve">                - type: object</w:t>
      </w:r>
    </w:p>
    <w:p w14:paraId="4E847A45" w14:textId="77777777" w:rsidR="008E4486" w:rsidRDefault="008E4486" w:rsidP="008E4486">
      <w:pPr>
        <w:pStyle w:val="PL"/>
      </w:pPr>
      <w:r>
        <w:t xml:space="preserve">                  properties:</w:t>
      </w:r>
    </w:p>
    <w:p w14:paraId="4B53847B" w14:textId="77777777" w:rsidR="008E4486" w:rsidRDefault="008E4486" w:rsidP="008E4486">
      <w:pPr>
        <w:pStyle w:val="PL"/>
      </w:pPr>
      <w:r>
        <w:t xml:space="preserve">                    plmnIdList:</w:t>
      </w:r>
    </w:p>
    <w:p w14:paraId="5E0E2D3C" w14:textId="77777777" w:rsidR="008E4486" w:rsidRDefault="008E4486" w:rsidP="008E4486">
      <w:pPr>
        <w:pStyle w:val="PL"/>
      </w:pPr>
      <w:r>
        <w:t xml:space="preserve">                      $ref: 'TS28541_NrNrm.yaml#/components/schemas/PlmnIdList'</w:t>
      </w:r>
    </w:p>
    <w:p w14:paraId="60EA4CBB" w14:textId="77777777" w:rsidR="008E4486" w:rsidRDefault="008E4486" w:rsidP="008E4486">
      <w:pPr>
        <w:pStyle w:val="PL"/>
      </w:pPr>
      <w:r>
        <w:t xml:space="preserve">                    nRTACList:</w:t>
      </w:r>
    </w:p>
    <w:p w14:paraId="178E9E64" w14:textId="77777777" w:rsidR="008E4486" w:rsidRDefault="008E4486" w:rsidP="008E4486">
      <w:pPr>
        <w:pStyle w:val="PL"/>
      </w:pPr>
      <w:r>
        <w:t xml:space="preserve">                      $ref: '#/components/schemas/TACList'</w:t>
      </w:r>
    </w:p>
    <w:p w14:paraId="555F30DA" w14:textId="77777777" w:rsidR="008E4486" w:rsidRDefault="008E4486" w:rsidP="008E4486">
      <w:pPr>
        <w:pStyle w:val="PL"/>
      </w:pPr>
      <w:r>
        <w:t xml:space="preserve">                    amfRegionId:</w:t>
      </w:r>
    </w:p>
    <w:p w14:paraId="3FE202D2" w14:textId="77777777" w:rsidR="008E4486" w:rsidRDefault="008E4486" w:rsidP="008E4486">
      <w:pPr>
        <w:pStyle w:val="PL"/>
      </w:pPr>
      <w:r>
        <w:t xml:space="preserve">                      $ref: '#/components/schemas/AmfRegionId'</w:t>
      </w:r>
    </w:p>
    <w:p w14:paraId="5C931425" w14:textId="77777777" w:rsidR="008E4486" w:rsidRDefault="008E4486" w:rsidP="008E4486">
      <w:pPr>
        <w:pStyle w:val="PL"/>
      </w:pPr>
      <w:r>
        <w:t xml:space="preserve">                    snssaiList:</w:t>
      </w:r>
    </w:p>
    <w:p w14:paraId="1178B1D3" w14:textId="77777777" w:rsidR="008E4486" w:rsidRDefault="008E4486" w:rsidP="008E4486">
      <w:pPr>
        <w:pStyle w:val="PL"/>
      </w:pPr>
      <w:r>
        <w:t xml:space="preserve">                      $ref: '#/components/schemas/SnssaiList'</w:t>
      </w:r>
    </w:p>
    <w:p w14:paraId="5E4AB215" w14:textId="77777777" w:rsidR="008E4486" w:rsidRDefault="008E4486" w:rsidP="008E4486">
      <w:pPr>
        <w:pStyle w:val="PL"/>
      </w:pPr>
      <w:r>
        <w:t xml:space="preserve">                    aMFSetListRef:</w:t>
      </w:r>
    </w:p>
    <w:p w14:paraId="729EC5F0" w14:textId="77777777" w:rsidR="008E4486" w:rsidRDefault="008E4486" w:rsidP="008E4486">
      <w:pPr>
        <w:pStyle w:val="PL"/>
      </w:pPr>
      <w:r>
        <w:t xml:space="preserve">                      $ref: 'TS28623_ComDefs.yaml#/components/schemas/DnList'</w:t>
      </w:r>
    </w:p>
    <w:p w14:paraId="501C811F" w14:textId="77777777" w:rsidR="008E4486" w:rsidRDefault="008E4486" w:rsidP="008E4486">
      <w:pPr>
        <w:pStyle w:val="PL"/>
      </w:pPr>
      <w:r>
        <w:t xml:space="preserve">    SmfFunction-Single:</w:t>
      </w:r>
    </w:p>
    <w:p w14:paraId="709262B1" w14:textId="77777777" w:rsidR="008E4486" w:rsidRDefault="008E4486" w:rsidP="008E4486">
      <w:pPr>
        <w:pStyle w:val="PL"/>
      </w:pPr>
      <w:r>
        <w:t xml:space="preserve">      allOf:</w:t>
      </w:r>
    </w:p>
    <w:p w14:paraId="3AE117BD" w14:textId="77777777" w:rsidR="008E4486" w:rsidRDefault="008E4486" w:rsidP="008E4486">
      <w:pPr>
        <w:pStyle w:val="PL"/>
      </w:pPr>
      <w:r>
        <w:t xml:space="preserve">        - $ref: 'TS28623_GenericNrm.yaml#/components/schemas/Top'</w:t>
      </w:r>
    </w:p>
    <w:p w14:paraId="685875D0" w14:textId="77777777" w:rsidR="008E4486" w:rsidRDefault="008E4486" w:rsidP="008E4486">
      <w:pPr>
        <w:pStyle w:val="PL"/>
      </w:pPr>
      <w:r>
        <w:t xml:space="preserve">        - type: object</w:t>
      </w:r>
    </w:p>
    <w:p w14:paraId="24ACA9B2" w14:textId="77777777" w:rsidR="008E4486" w:rsidRDefault="008E4486" w:rsidP="008E4486">
      <w:pPr>
        <w:pStyle w:val="PL"/>
      </w:pPr>
      <w:r>
        <w:t xml:space="preserve">          properties:</w:t>
      </w:r>
    </w:p>
    <w:p w14:paraId="0EF6D22E" w14:textId="77777777" w:rsidR="008E4486" w:rsidRDefault="008E4486" w:rsidP="008E4486">
      <w:pPr>
        <w:pStyle w:val="PL"/>
      </w:pPr>
      <w:r>
        <w:t xml:space="preserve">            attributes:</w:t>
      </w:r>
    </w:p>
    <w:p w14:paraId="2DE9F140" w14:textId="77777777" w:rsidR="008E4486" w:rsidRDefault="008E4486" w:rsidP="008E4486">
      <w:pPr>
        <w:pStyle w:val="PL"/>
      </w:pPr>
      <w:r>
        <w:t xml:space="preserve">              allOf:</w:t>
      </w:r>
    </w:p>
    <w:p w14:paraId="02D8E31E" w14:textId="77777777" w:rsidR="008E4486" w:rsidRDefault="008E4486" w:rsidP="008E4486">
      <w:pPr>
        <w:pStyle w:val="PL"/>
      </w:pPr>
      <w:r>
        <w:t xml:space="preserve">                - $ref: 'TS28623_GenericNrm.yaml#/components/schemas/ManagedFunction-Attr'</w:t>
      </w:r>
    </w:p>
    <w:p w14:paraId="558DB895" w14:textId="77777777" w:rsidR="008E4486" w:rsidRDefault="008E4486" w:rsidP="008E4486">
      <w:pPr>
        <w:pStyle w:val="PL"/>
      </w:pPr>
      <w:r>
        <w:t xml:space="preserve">                - type: object</w:t>
      </w:r>
    </w:p>
    <w:p w14:paraId="38EF1F4C" w14:textId="77777777" w:rsidR="008E4486" w:rsidRDefault="008E4486" w:rsidP="008E4486">
      <w:pPr>
        <w:pStyle w:val="PL"/>
      </w:pPr>
      <w:r>
        <w:t xml:space="preserve">                  properties:</w:t>
      </w:r>
    </w:p>
    <w:p w14:paraId="4890780E" w14:textId="77777777" w:rsidR="008E4486" w:rsidRDefault="008E4486" w:rsidP="008E4486">
      <w:pPr>
        <w:pStyle w:val="PL"/>
      </w:pPr>
      <w:r>
        <w:t xml:space="preserve">                    pLMNInfoList:</w:t>
      </w:r>
    </w:p>
    <w:p w14:paraId="695A9BEE" w14:textId="77777777" w:rsidR="008E4486" w:rsidRDefault="008E4486" w:rsidP="008E4486">
      <w:pPr>
        <w:pStyle w:val="PL"/>
      </w:pPr>
      <w:r>
        <w:t xml:space="preserve">                      $ref: 'TS28541_NrNrm.yaml#/components/schemas/PlmnInfoList'</w:t>
      </w:r>
    </w:p>
    <w:p w14:paraId="541CFA69" w14:textId="77777777" w:rsidR="008E4486" w:rsidRDefault="008E4486" w:rsidP="008E4486">
      <w:pPr>
        <w:pStyle w:val="PL"/>
      </w:pPr>
      <w:r>
        <w:t xml:space="preserve">                    nRTACList:</w:t>
      </w:r>
    </w:p>
    <w:p w14:paraId="76BF7F22" w14:textId="77777777" w:rsidR="008E4486" w:rsidRDefault="008E4486" w:rsidP="008E4486">
      <w:pPr>
        <w:pStyle w:val="PL"/>
      </w:pPr>
      <w:r>
        <w:t xml:space="preserve">                      $ref: '#/components/schemas/TACList'</w:t>
      </w:r>
    </w:p>
    <w:p w14:paraId="2B7D3842" w14:textId="77777777" w:rsidR="008E4486" w:rsidRDefault="008E4486" w:rsidP="008E4486">
      <w:pPr>
        <w:pStyle w:val="PL"/>
      </w:pPr>
      <w:r>
        <w:t xml:space="preserve">                    sBIFqdn:</w:t>
      </w:r>
    </w:p>
    <w:p w14:paraId="7DE40E05" w14:textId="77777777" w:rsidR="008E4486" w:rsidRDefault="008E4486" w:rsidP="008E4486">
      <w:pPr>
        <w:pStyle w:val="PL"/>
      </w:pPr>
      <w:r>
        <w:t xml:space="preserve">                      type: string</w:t>
      </w:r>
    </w:p>
    <w:p w14:paraId="30FAD20C" w14:textId="77777777" w:rsidR="008E4486" w:rsidRDefault="008E4486" w:rsidP="008E4486">
      <w:pPr>
        <w:pStyle w:val="PL"/>
      </w:pPr>
      <w:r>
        <w:t xml:space="preserve">                    sNssaiSmfInfoList:</w:t>
      </w:r>
    </w:p>
    <w:p w14:paraId="2158F67F" w14:textId="77777777" w:rsidR="008E4486" w:rsidRDefault="008E4486" w:rsidP="008E4486">
      <w:pPr>
        <w:pStyle w:val="PL"/>
      </w:pPr>
      <w:r>
        <w:t xml:space="preserve">                      type: array</w:t>
      </w:r>
    </w:p>
    <w:p w14:paraId="6CF51B55" w14:textId="77777777" w:rsidR="008E4486" w:rsidRDefault="008E4486" w:rsidP="008E4486">
      <w:pPr>
        <w:pStyle w:val="PL"/>
      </w:pPr>
      <w:r>
        <w:t xml:space="preserve">                      items:</w:t>
      </w:r>
    </w:p>
    <w:p w14:paraId="12268ABC" w14:textId="77777777" w:rsidR="008E4486" w:rsidRDefault="008E4486" w:rsidP="008E4486">
      <w:pPr>
        <w:pStyle w:val="PL"/>
      </w:pPr>
      <w:r>
        <w:t xml:space="preserve">                        $ref: '#/components/schemas/SNssaiSmfInfoItem'</w:t>
      </w:r>
    </w:p>
    <w:p w14:paraId="6BA515B4" w14:textId="77777777" w:rsidR="008E4486" w:rsidRDefault="008E4486" w:rsidP="008E4486">
      <w:pPr>
        <w:pStyle w:val="PL"/>
      </w:pPr>
      <w:r>
        <w:t xml:space="preserve">                    taiList:</w:t>
      </w:r>
    </w:p>
    <w:p w14:paraId="373E7834" w14:textId="77777777" w:rsidR="008E4486" w:rsidRDefault="008E4486" w:rsidP="008E4486">
      <w:pPr>
        <w:pStyle w:val="PL"/>
      </w:pPr>
      <w:r>
        <w:t xml:space="preserve">                      $ref: '#/components/schemas/TaiList'</w:t>
      </w:r>
    </w:p>
    <w:p w14:paraId="72962640" w14:textId="77777777" w:rsidR="008E4486" w:rsidRDefault="008E4486" w:rsidP="008E4486">
      <w:pPr>
        <w:pStyle w:val="PL"/>
      </w:pPr>
      <w:r>
        <w:t xml:space="preserve">                    taiRangeList:</w:t>
      </w:r>
    </w:p>
    <w:p w14:paraId="05464A68" w14:textId="77777777" w:rsidR="008E4486" w:rsidRDefault="008E4486" w:rsidP="008E4486">
      <w:pPr>
        <w:pStyle w:val="PL"/>
      </w:pPr>
      <w:r>
        <w:t xml:space="preserve">                      type: array</w:t>
      </w:r>
    </w:p>
    <w:p w14:paraId="74A133A5" w14:textId="77777777" w:rsidR="008E4486" w:rsidRDefault="008E4486" w:rsidP="008E4486">
      <w:pPr>
        <w:pStyle w:val="PL"/>
      </w:pPr>
      <w:r>
        <w:t xml:space="preserve">                      items:</w:t>
      </w:r>
    </w:p>
    <w:p w14:paraId="67474629" w14:textId="77777777" w:rsidR="008E4486" w:rsidRDefault="008E4486" w:rsidP="008E4486">
      <w:pPr>
        <w:pStyle w:val="PL"/>
      </w:pPr>
      <w:r>
        <w:t xml:space="preserve">                        $ref: '#/components/schemas/TaiRange'</w:t>
      </w:r>
    </w:p>
    <w:p w14:paraId="345B9199" w14:textId="77777777" w:rsidR="008E4486" w:rsidRDefault="008E4486" w:rsidP="008E4486">
      <w:pPr>
        <w:pStyle w:val="PL"/>
      </w:pPr>
      <w:r>
        <w:t xml:space="preserve">                    pwgFqdn:</w:t>
      </w:r>
    </w:p>
    <w:p w14:paraId="37ED7A57" w14:textId="77777777" w:rsidR="008E4486" w:rsidRDefault="008E4486" w:rsidP="008E4486">
      <w:pPr>
        <w:pStyle w:val="PL"/>
      </w:pPr>
      <w:r>
        <w:t xml:space="preserve">                      type: string</w:t>
      </w:r>
    </w:p>
    <w:p w14:paraId="2C7B3AB1" w14:textId="77777777" w:rsidR="008E4486" w:rsidRDefault="008E4486" w:rsidP="008E4486">
      <w:pPr>
        <w:pStyle w:val="PL"/>
      </w:pPr>
      <w:r>
        <w:t xml:space="preserve">                    pgwAddrList:</w:t>
      </w:r>
    </w:p>
    <w:p w14:paraId="0E875F09" w14:textId="77777777" w:rsidR="008E4486" w:rsidRDefault="008E4486" w:rsidP="008E4486">
      <w:pPr>
        <w:pStyle w:val="PL"/>
      </w:pPr>
      <w:r>
        <w:t xml:space="preserve">                      type: array</w:t>
      </w:r>
    </w:p>
    <w:p w14:paraId="7A55A1BA" w14:textId="77777777" w:rsidR="008E4486" w:rsidRDefault="008E4486" w:rsidP="008E4486">
      <w:pPr>
        <w:pStyle w:val="PL"/>
      </w:pPr>
      <w:r>
        <w:t xml:space="preserve">                      items:</w:t>
      </w:r>
    </w:p>
    <w:p w14:paraId="422A4505" w14:textId="77777777" w:rsidR="008E4486" w:rsidRDefault="008E4486" w:rsidP="008E4486">
      <w:pPr>
        <w:pStyle w:val="PL"/>
      </w:pPr>
      <w:r>
        <w:t xml:space="preserve">                        $ref: 'TS28623_ComDefs.yaml#/components/schemas/IpAddr'</w:t>
      </w:r>
    </w:p>
    <w:p w14:paraId="6AA6B2BF" w14:textId="77777777" w:rsidR="008E4486" w:rsidRDefault="008E4486" w:rsidP="008E4486">
      <w:pPr>
        <w:pStyle w:val="PL"/>
      </w:pPr>
      <w:r>
        <w:t xml:space="preserve">                    accessType:</w:t>
      </w:r>
    </w:p>
    <w:p w14:paraId="182432BD" w14:textId="77777777" w:rsidR="008E4486" w:rsidRDefault="008E4486" w:rsidP="008E4486">
      <w:pPr>
        <w:pStyle w:val="PL"/>
      </w:pPr>
      <w:r>
        <w:t xml:space="preserve">                      $ref: 'TS29571_CommonData.yaml#/components/schemas/AccessType'</w:t>
      </w:r>
    </w:p>
    <w:p w14:paraId="3FBB3EF9" w14:textId="77777777" w:rsidR="008E4486" w:rsidRDefault="008E4486" w:rsidP="008E4486">
      <w:pPr>
        <w:pStyle w:val="PL"/>
      </w:pPr>
      <w:r>
        <w:t xml:space="preserve">                    priority:</w:t>
      </w:r>
    </w:p>
    <w:p w14:paraId="0D6BA6C9" w14:textId="77777777" w:rsidR="008E4486" w:rsidRDefault="008E4486" w:rsidP="008E4486">
      <w:pPr>
        <w:pStyle w:val="PL"/>
      </w:pPr>
      <w:r>
        <w:t xml:space="preserve">                      type: integer</w:t>
      </w:r>
    </w:p>
    <w:p w14:paraId="75EA15B4" w14:textId="77777777" w:rsidR="008E4486" w:rsidRDefault="008E4486" w:rsidP="008E4486">
      <w:pPr>
        <w:pStyle w:val="PL"/>
      </w:pPr>
      <w:r>
        <w:t xml:space="preserve">                    cNSIIdList:</w:t>
      </w:r>
    </w:p>
    <w:p w14:paraId="304F8C6F" w14:textId="77777777" w:rsidR="008E4486" w:rsidRDefault="008E4486" w:rsidP="008E4486">
      <w:pPr>
        <w:pStyle w:val="PL"/>
      </w:pPr>
      <w:r>
        <w:t xml:space="preserve">                      $ref: '#/components/schemas/CNSIIdList'</w:t>
      </w:r>
    </w:p>
    <w:p w14:paraId="76CB437B" w14:textId="77777777" w:rsidR="008E4486" w:rsidRDefault="008E4486" w:rsidP="008E4486">
      <w:pPr>
        <w:pStyle w:val="PL"/>
      </w:pPr>
      <w:r>
        <w:t xml:space="preserve">                    vsmfSupportInd:</w:t>
      </w:r>
    </w:p>
    <w:p w14:paraId="6EE8B89F" w14:textId="77777777" w:rsidR="008E4486" w:rsidRDefault="008E4486" w:rsidP="008E4486">
      <w:pPr>
        <w:pStyle w:val="PL"/>
      </w:pPr>
      <w:r>
        <w:t xml:space="preserve">                      type: boolean</w:t>
      </w:r>
    </w:p>
    <w:p w14:paraId="70FF9E2D" w14:textId="77777777" w:rsidR="008E4486" w:rsidRDefault="008E4486" w:rsidP="008E4486">
      <w:pPr>
        <w:pStyle w:val="PL"/>
      </w:pPr>
      <w:r>
        <w:t xml:space="preserve">                    pwgFqdnList:    </w:t>
      </w:r>
    </w:p>
    <w:p w14:paraId="19640C47" w14:textId="77777777" w:rsidR="008E4486" w:rsidRDefault="008E4486" w:rsidP="008E4486">
      <w:pPr>
        <w:pStyle w:val="PL"/>
      </w:pPr>
      <w:r>
        <w:t xml:space="preserve">                      type: array</w:t>
      </w:r>
    </w:p>
    <w:p w14:paraId="2E37B0DF" w14:textId="77777777" w:rsidR="008E4486" w:rsidRDefault="008E4486" w:rsidP="008E4486">
      <w:pPr>
        <w:pStyle w:val="PL"/>
      </w:pPr>
      <w:r>
        <w:t xml:space="preserve">                      items: </w:t>
      </w:r>
    </w:p>
    <w:p w14:paraId="298933E1" w14:textId="77777777" w:rsidR="008E4486" w:rsidRDefault="008E4486" w:rsidP="008E4486">
      <w:pPr>
        <w:pStyle w:val="PL"/>
      </w:pPr>
      <w:r>
        <w:t xml:space="preserve">                        type: string</w:t>
      </w:r>
    </w:p>
    <w:p w14:paraId="0F98028D" w14:textId="77777777" w:rsidR="008E4486" w:rsidRDefault="008E4486" w:rsidP="008E4486">
      <w:pPr>
        <w:pStyle w:val="PL"/>
      </w:pPr>
      <w:r>
        <w:t xml:space="preserve">                    managedNFProfile:</w:t>
      </w:r>
    </w:p>
    <w:p w14:paraId="55A69D75" w14:textId="77777777" w:rsidR="008E4486" w:rsidRDefault="008E4486" w:rsidP="008E4486">
      <w:pPr>
        <w:pStyle w:val="PL"/>
      </w:pPr>
      <w:r>
        <w:t xml:space="preserve">                      $ref: '#/components/schemas/ManagedNFProfile'</w:t>
      </w:r>
    </w:p>
    <w:p w14:paraId="73F38138" w14:textId="77777777" w:rsidR="008E4486" w:rsidRDefault="008E4486" w:rsidP="008E4486">
      <w:pPr>
        <w:pStyle w:val="PL"/>
      </w:pPr>
      <w:r>
        <w:t xml:space="preserve">                    commModelList:</w:t>
      </w:r>
    </w:p>
    <w:p w14:paraId="5FB13AE0" w14:textId="77777777" w:rsidR="008E4486" w:rsidRDefault="008E4486" w:rsidP="008E4486">
      <w:pPr>
        <w:pStyle w:val="PL"/>
      </w:pPr>
      <w:r>
        <w:t xml:space="preserve">                      $ref: '#/components/schemas/CommModelList'</w:t>
      </w:r>
    </w:p>
    <w:p w14:paraId="2D2C9531" w14:textId="77777777" w:rsidR="008E4486" w:rsidRDefault="008E4486" w:rsidP="008E4486">
      <w:pPr>
        <w:pStyle w:val="PL"/>
      </w:pPr>
      <w:r>
        <w:t xml:space="preserve">                    configurable5QISetRef:</w:t>
      </w:r>
    </w:p>
    <w:p w14:paraId="22644F45" w14:textId="77777777" w:rsidR="008E4486" w:rsidRDefault="008E4486" w:rsidP="008E4486">
      <w:pPr>
        <w:pStyle w:val="PL"/>
      </w:pPr>
      <w:r>
        <w:t xml:space="preserve">                      $ref: 'TS28623_ComDefs.yaml#/components/schemas/Dn'</w:t>
      </w:r>
    </w:p>
    <w:p w14:paraId="7D41D511" w14:textId="77777777" w:rsidR="008E4486" w:rsidRDefault="008E4486" w:rsidP="008E4486">
      <w:pPr>
        <w:pStyle w:val="PL"/>
      </w:pPr>
      <w:r>
        <w:t xml:space="preserve">                    dynamic5QISetRef:</w:t>
      </w:r>
    </w:p>
    <w:p w14:paraId="6197E68F" w14:textId="77777777" w:rsidR="008E4486" w:rsidRDefault="008E4486" w:rsidP="008E4486">
      <w:pPr>
        <w:pStyle w:val="PL"/>
      </w:pPr>
      <w:r>
        <w:t xml:space="preserve">                      $ref: 'TS28623_ComDefs.yaml#/components/schemas/Dn'</w:t>
      </w:r>
    </w:p>
    <w:p w14:paraId="1B74DFAE" w14:textId="77777777" w:rsidR="008E4486" w:rsidRDefault="008E4486" w:rsidP="008E4486">
      <w:pPr>
        <w:pStyle w:val="PL"/>
      </w:pPr>
    </w:p>
    <w:p w14:paraId="6DB5E6FB" w14:textId="77777777" w:rsidR="008E4486" w:rsidRDefault="008E4486" w:rsidP="008E4486">
      <w:pPr>
        <w:pStyle w:val="PL"/>
      </w:pPr>
      <w:r>
        <w:t xml:space="preserve">        - $ref: 'TS28623_GenericNrm.yaml#/components/schemas/ManagedFunction-ncO'</w:t>
      </w:r>
    </w:p>
    <w:p w14:paraId="766B240A" w14:textId="77777777" w:rsidR="008E4486" w:rsidRDefault="008E4486" w:rsidP="008E4486">
      <w:pPr>
        <w:pStyle w:val="PL"/>
      </w:pPr>
      <w:r>
        <w:t xml:space="preserve">        - type: object</w:t>
      </w:r>
    </w:p>
    <w:p w14:paraId="07529364" w14:textId="77777777" w:rsidR="008E4486" w:rsidRDefault="008E4486" w:rsidP="008E4486">
      <w:pPr>
        <w:pStyle w:val="PL"/>
      </w:pPr>
      <w:r>
        <w:t xml:space="preserve">          properties:</w:t>
      </w:r>
    </w:p>
    <w:p w14:paraId="05ED0B45" w14:textId="77777777" w:rsidR="008E4486" w:rsidRDefault="008E4486" w:rsidP="008E4486">
      <w:pPr>
        <w:pStyle w:val="PL"/>
      </w:pPr>
      <w:r>
        <w:t xml:space="preserve">            EP_N4:</w:t>
      </w:r>
    </w:p>
    <w:p w14:paraId="71D6026C" w14:textId="77777777" w:rsidR="008E4486" w:rsidRDefault="008E4486" w:rsidP="008E4486">
      <w:pPr>
        <w:pStyle w:val="PL"/>
      </w:pPr>
      <w:r>
        <w:t xml:space="preserve">              $ref: '#/components/schemas/EP_N4-Multiple'</w:t>
      </w:r>
    </w:p>
    <w:p w14:paraId="3A27D774" w14:textId="77777777" w:rsidR="008E4486" w:rsidRDefault="008E4486" w:rsidP="008E4486">
      <w:pPr>
        <w:pStyle w:val="PL"/>
      </w:pPr>
      <w:r>
        <w:t xml:space="preserve">            EP_N7:</w:t>
      </w:r>
    </w:p>
    <w:p w14:paraId="25815E79" w14:textId="77777777" w:rsidR="008E4486" w:rsidRDefault="008E4486" w:rsidP="008E4486">
      <w:pPr>
        <w:pStyle w:val="PL"/>
      </w:pPr>
      <w:r>
        <w:t xml:space="preserve">              $ref: '#/components/schemas/EP_N7-Multiple'</w:t>
      </w:r>
    </w:p>
    <w:p w14:paraId="6F121FEC" w14:textId="77777777" w:rsidR="008E4486" w:rsidRDefault="008E4486" w:rsidP="008E4486">
      <w:pPr>
        <w:pStyle w:val="PL"/>
      </w:pPr>
      <w:r>
        <w:t xml:space="preserve">            EP_N10:</w:t>
      </w:r>
    </w:p>
    <w:p w14:paraId="255F8404" w14:textId="77777777" w:rsidR="008E4486" w:rsidRDefault="008E4486" w:rsidP="008E4486">
      <w:pPr>
        <w:pStyle w:val="PL"/>
      </w:pPr>
      <w:r>
        <w:t xml:space="preserve">              $ref: '#/components/schemas/EP_N10-Multiple'</w:t>
      </w:r>
    </w:p>
    <w:p w14:paraId="5C585ADA" w14:textId="77777777" w:rsidR="008E4486" w:rsidRDefault="008E4486" w:rsidP="008E4486">
      <w:pPr>
        <w:pStyle w:val="PL"/>
      </w:pPr>
      <w:r>
        <w:t xml:space="preserve">            EP_N11:</w:t>
      </w:r>
    </w:p>
    <w:p w14:paraId="44A24F63" w14:textId="77777777" w:rsidR="008E4486" w:rsidRDefault="008E4486" w:rsidP="008E4486">
      <w:pPr>
        <w:pStyle w:val="PL"/>
      </w:pPr>
      <w:r>
        <w:t xml:space="preserve">              $ref: '#/components/schemas/EP_N11-Multiple'</w:t>
      </w:r>
    </w:p>
    <w:p w14:paraId="21CC5BEA" w14:textId="77777777" w:rsidR="008E4486" w:rsidRDefault="008E4486" w:rsidP="008E4486">
      <w:pPr>
        <w:pStyle w:val="PL"/>
      </w:pPr>
      <w:r>
        <w:t xml:space="preserve">            EP_N16:</w:t>
      </w:r>
    </w:p>
    <w:p w14:paraId="37EED668" w14:textId="77777777" w:rsidR="008E4486" w:rsidRDefault="008E4486" w:rsidP="008E4486">
      <w:pPr>
        <w:pStyle w:val="PL"/>
      </w:pPr>
      <w:r>
        <w:t xml:space="preserve">              $ref: '#/components/schemas/EP_N16-Multiple'</w:t>
      </w:r>
    </w:p>
    <w:p w14:paraId="60A428AC" w14:textId="77777777" w:rsidR="008E4486" w:rsidRDefault="008E4486" w:rsidP="008E4486">
      <w:pPr>
        <w:pStyle w:val="PL"/>
      </w:pPr>
      <w:r>
        <w:t xml:space="preserve">            EP_S5C:</w:t>
      </w:r>
    </w:p>
    <w:p w14:paraId="14B946F9" w14:textId="77777777" w:rsidR="008E4486" w:rsidRDefault="008E4486" w:rsidP="008E4486">
      <w:pPr>
        <w:pStyle w:val="PL"/>
      </w:pPr>
      <w:r>
        <w:t xml:space="preserve">              $ref: '#/components/schemas/EP_S5C-Multiple'</w:t>
      </w:r>
    </w:p>
    <w:p w14:paraId="22E474EF" w14:textId="77777777" w:rsidR="008E4486" w:rsidRDefault="008E4486" w:rsidP="008E4486">
      <w:pPr>
        <w:pStyle w:val="PL"/>
      </w:pPr>
      <w:r>
        <w:t xml:space="preserve">            EP_N40:</w:t>
      </w:r>
    </w:p>
    <w:p w14:paraId="3166AA53" w14:textId="77777777" w:rsidR="008E4486" w:rsidRDefault="008E4486" w:rsidP="008E4486">
      <w:pPr>
        <w:pStyle w:val="PL"/>
      </w:pPr>
      <w:r>
        <w:t xml:space="preserve">              $ref: '#/components/schemas/EP_N40-Multiple'</w:t>
      </w:r>
    </w:p>
    <w:p w14:paraId="4AA10027" w14:textId="77777777" w:rsidR="008E4486" w:rsidRDefault="008E4486" w:rsidP="008E4486">
      <w:pPr>
        <w:pStyle w:val="PL"/>
      </w:pPr>
      <w:r>
        <w:t xml:space="preserve">            FiveQiDscpMappingSet:</w:t>
      </w:r>
    </w:p>
    <w:p w14:paraId="1D8FB562" w14:textId="77777777" w:rsidR="008E4486" w:rsidRDefault="008E4486" w:rsidP="008E4486">
      <w:pPr>
        <w:pStyle w:val="PL"/>
      </w:pPr>
      <w:r>
        <w:t xml:space="preserve">              $ref: '#/components/schemas/FiveQiDscpMappingSet-Single'</w:t>
      </w:r>
    </w:p>
    <w:p w14:paraId="2D2E2295" w14:textId="77777777" w:rsidR="008E4486" w:rsidRDefault="008E4486" w:rsidP="008E4486">
      <w:pPr>
        <w:pStyle w:val="PL"/>
      </w:pPr>
      <w:r>
        <w:t xml:space="preserve">            GtpUPathQoSMonitoringControl:</w:t>
      </w:r>
    </w:p>
    <w:p w14:paraId="5DF16786" w14:textId="77777777" w:rsidR="008E4486" w:rsidRDefault="008E4486" w:rsidP="008E4486">
      <w:pPr>
        <w:pStyle w:val="PL"/>
      </w:pPr>
      <w:r>
        <w:t xml:space="preserve">              $ref: '#/components/schemas/GtpUPathQoSMonitoringControl-Single'</w:t>
      </w:r>
    </w:p>
    <w:p w14:paraId="111D5EC4" w14:textId="77777777" w:rsidR="008E4486" w:rsidRDefault="008E4486" w:rsidP="008E4486">
      <w:pPr>
        <w:pStyle w:val="PL"/>
      </w:pPr>
      <w:r>
        <w:t xml:space="preserve">            QFQoSMonitoringControl:</w:t>
      </w:r>
    </w:p>
    <w:p w14:paraId="2EC94BF0" w14:textId="77777777" w:rsidR="008E4486" w:rsidRDefault="008E4486" w:rsidP="008E4486">
      <w:pPr>
        <w:pStyle w:val="PL"/>
      </w:pPr>
      <w:r>
        <w:t xml:space="preserve">              $ref: '#/components/schemas/QFQoSMonitoringControl-Single'</w:t>
      </w:r>
    </w:p>
    <w:p w14:paraId="7B72FBA5" w14:textId="77777777" w:rsidR="008E4486" w:rsidRDefault="008E4486" w:rsidP="008E4486">
      <w:pPr>
        <w:pStyle w:val="PL"/>
      </w:pPr>
      <w:r>
        <w:t xml:space="preserve">            PredefinedPccRuleSet:</w:t>
      </w:r>
    </w:p>
    <w:p w14:paraId="052CD165" w14:textId="77777777" w:rsidR="008E4486" w:rsidRDefault="008E4486" w:rsidP="008E4486">
      <w:pPr>
        <w:pStyle w:val="PL"/>
      </w:pPr>
      <w:r>
        <w:t xml:space="preserve">              $ref: '#/components/schemas/PredefinedPccRuleSet-Single'</w:t>
      </w:r>
    </w:p>
    <w:p w14:paraId="2369CB43" w14:textId="77777777" w:rsidR="008E4486" w:rsidRDefault="008E4486" w:rsidP="008E4486">
      <w:pPr>
        <w:pStyle w:val="PL"/>
      </w:pPr>
    </w:p>
    <w:p w14:paraId="2CA78C54" w14:textId="77777777" w:rsidR="008E4486" w:rsidRDefault="008E4486" w:rsidP="008E4486">
      <w:pPr>
        <w:pStyle w:val="PL"/>
      </w:pPr>
      <w:r>
        <w:t xml:space="preserve">    UpfFunction-Single:</w:t>
      </w:r>
    </w:p>
    <w:p w14:paraId="32BF34D4" w14:textId="77777777" w:rsidR="008E4486" w:rsidRDefault="008E4486" w:rsidP="008E4486">
      <w:pPr>
        <w:pStyle w:val="PL"/>
      </w:pPr>
      <w:r>
        <w:t xml:space="preserve">      allOf:</w:t>
      </w:r>
    </w:p>
    <w:p w14:paraId="6C5A7956" w14:textId="77777777" w:rsidR="008E4486" w:rsidRDefault="008E4486" w:rsidP="008E4486">
      <w:pPr>
        <w:pStyle w:val="PL"/>
      </w:pPr>
      <w:r>
        <w:t xml:space="preserve">        - $ref: 'TS28623_GenericNrm.yaml#/components/schemas/Top'</w:t>
      </w:r>
    </w:p>
    <w:p w14:paraId="65EDCDA7" w14:textId="77777777" w:rsidR="008E4486" w:rsidRDefault="008E4486" w:rsidP="008E4486">
      <w:pPr>
        <w:pStyle w:val="PL"/>
      </w:pPr>
      <w:r>
        <w:t xml:space="preserve">        - type: object</w:t>
      </w:r>
    </w:p>
    <w:p w14:paraId="6EF771C8" w14:textId="77777777" w:rsidR="008E4486" w:rsidRDefault="008E4486" w:rsidP="008E4486">
      <w:pPr>
        <w:pStyle w:val="PL"/>
      </w:pPr>
      <w:r>
        <w:t xml:space="preserve">          properties:</w:t>
      </w:r>
    </w:p>
    <w:p w14:paraId="25D4F800" w14:textId="77777777" w:rsidR="008E4486" w:rsidRDefault="008E4486" w:rsidP="008E4486">
      <w:pPr>
        <w:pStyle w:val="PL"/>
      </w:pPr>
      <w:r>
        <w:t xml:space="preserve">            attributes:</w:t>
      </w:r>
    </w:p>
    <w:p w14:paraId="763AD2AA" w14:textId="77777777" w:rsidR="008E4486" w:rsidRDefault="008E4486" w:rsidP="008E4486">
      <w:pPr>
        <w:pStyle w:val="PL"/>
      </w:pPr>
      <w:r>
        <w:t xml:space="preserve">              allOf:</w:t>
      </w:r>
    </w:p>
    <w:p w14:paraId="49B0CC94" w14:textId="77777777" w:rsidR="008E4486" w:rsidRDefault="008E4486" w:rsidP="008E4486">
      <w:pPr>
        <w:pStyle w:val="PL"/>
      </w:pPr>
      <w:r>
        <w:t xml:space="preserve">                - $ref: 'TS28623_GenericNrm.yaml#/components/schemas/ManagedFunction-Attr'</w:t>
      </w:r>
    </w:p>
    <w:p w14:paraId="1EA51752" w14:textId="77777777" w:rsidR="008E4486" w:rsidRDefault="008E4486" w:rsidP="008E4486">
      <w:pPr>
        <w:pStyle w:val="PL"/>
      </w:pPr>
      <w:r>
        <w:t xml:space="preserve">                - type: object</w:t>
      </w:r>
    </w:p>
    <w:p w14:paraId="3E7C5831" w14:textId="77777777" w:rsidR="008E4486" w:rsidRDefault="008E4486" w:rsidP="008E4486">
      <w:pPr>
        <w:pStyle w:val="PL"/>
      </w:pPr>
      <w:r>
        <w:t xml:space="preserve">                  properties:</w:t>
      </w:r>
    </w:p>
    <w:p w14:paraId="43501A81" w14:textId="77777777" w:rsidR="008E4486" w:rsidRDefault="008E4486" w:rsidP="008E4486">
      <w:pPr>
        <w:pStyle w:val="PL"/>
      </w:pPr>
      <w:r>
        <w:t xml:space="preserve">                    pLMNInfoList:</w:t>
      </w:r>
    </w:p>
    <w:p w14:paraId="7315A45F" w14:textId="77777777" w:rsidR="008E4486" w:rsidRDefault="008E4486" w:rsidP="008E4486">
      <w:pPr>
        <w:pStyle w:val="PL"/>
      </w:pPr>
      <w:r>
        <w:t xml:space="preserve">                      $ref: 'TS28541_NrNrm.yaml#/components/schemas/PlmnInfoList'</w:t>
      </w:r>
    </w:p>
    <w:p w14:paraId="204FC4BA" w14:textId="77777777" w:rsidR="008E4486" w:rsidRDefault="008E4486" w:rsidP="008E4486">
      <w:pPr>
        <w:pStyle w:val="PL"/>
      </w:pPr>
      <w:r>
        <w:t xml:space="preserve">                    nRTACList:</w:t>
      </w:r>
    </w:p>
    <w:p w14:paraId="2F3AE2EC" w14:textId="77777777" w:rsidR="008E4486" w:rsidRDefault="008E4486" w:rsidP="008E4486">
      <w:pPr>
        <w:pStyle w:val="PL"/>
      </w:pPr>
      <w:r>
        <w:t xml:space="preserve">                      $ref: '#/components/schemas/TACList'</w:t>
      </w:r>
    </w:p>
    <w:p w14:paraId="012038ED" w14:textId="77777777" w:rsidR="008E4486" w:rsidRDefault="008E4486" w:rsidP="008E4486">
      <w:pPr>
        <w:pStyle w:val="PL"/>
      </w:pPr>
      <w:r>
        <w:t xml:space="preserve">                    cNSIIdList:</w:t>
      </w:r>
    </w:p>
    <w:p w14:paraId="4C34909F" w14:textId="77777777" w:rsidR="008E4486" w:rsidRDefault="008E4486" w:rsidP="008E4486">
      <w:pPr>
        <w:pStyle w:val="PL"/>
      </w:pPr>
      <w:r>
        <w:t xml:space="preserve">                      $ref: '#/components/schemas/CNSIIdList'</w:t>
      </w:r>
    </w:p>
    <w:p w14:paraId="179D0A45" w14:textId="77777777" w:rsidR="008E4486" w:rsidRDefault="008E4486" w:rsidP="008E4486">
      <w:pPr>
        <w:pStyle w:val="PL"/>
      </w:pPr>
      <w:r>
        <w:t xml:space="preserve">                    smfServingArea:</w:t>
      </w:r>
    </w:p>
    <w:p w14:paraId="7E9FA439" w14:textId="77777777" w:rsidR="008E4486" w:rsidRDefault="008E4486" w:rsidP="008E4486">
      <w:pPr>
        <w:pStyle w:val="PL"/>
      </w:pPr>
      <w:r>
        <w:t xml:space="preserve">                       type: string</w:t>
      </w:r>
    </w:p>
    <w:p w14:paraId="4D6C1086" w14:textId="77777777" w:rsidR="008E4486" w:rsidRDefault="008E4486" w:rsidP="008E4486">
      <w:pPr>
        <w:pStyle w:val="PL"/>
      </w:pPr>
      <w:r>
        <w:t xml:space="preserve">                    interfaceUpfInfoList:</w:t>
      </w:r>
    </w:p>
    <w:p w14:paraId="45C2BB39" w14:textId="77777777" w:rsidR="008E4486" w:rsidRDefault="008E4486" w:rsidP="008E4486">
      <w:pPr>
        <w:pStyle w:val="PL"/>
      </w:pPr>
      <w:r>
        <w:t xml:space="preserve">                       type: array</w:t>
      </w:r>
    </w:p>
    <w:p w14:paraId="5A954BAD" w14:textId="77777777" w:rsidR="008E4486" w:rsidRDefault="008E4486" w:rsidP="008E4486">
      <w:pPr>
        <w:pStyle w:val="PL"/>
      </w:pPr>
      <w:r>
        <w:t xml:space="preserve">                       items:</w:t>
      </w:r>
    </w:p>
    <w:p w14:paraId="2C85211D" w14:textId="77777777" w:rsidR="008E4486" w:rsidRDefault="008E4486" w:rsidP="008E4486">
      <w:pPr>
        <w:pStyle w:val="PL"/>
      </w:pPr>
      <w:r>
        <w:t xml:space="preserve">                         $ref: '#/components/schemas/InterfaceUpfInfoItem'</w:t>
      </w:r>
    </w:p>
    <w:p w14:paraId="0A541348" w14:textId="77777777" w:rsidR="008E4486" w:rsidRDefault="008E4486" w:rsidP="008E4486">
      <w:pPr>
        <w:pStyle w:val="PL"/>
      </w:pPr>
      <w:r>
        <w:t xml:space="preserve">                    iwkEpsInd:</w:t>
      </w:r>
    </w:p>
    <w:p w14:paraId="5674580B" w14:textId="77777777" w:rsidR="008E4486" w:rsidRDefault="008E4486" w:rsidP="008E4486">
      <w:pPr>
        <w:pStyle w:val="PL"/>
      </w:pPr>
      <w:r>
        <w:t xml:space="preserve">                       type: boolean</w:t>
      </w:r>
    </w:p>
    <w:p w14:paraId="48628240" w14:textId="77777777" w:rsidR="008E4486" w:rsidRDefault="008E4486" w:rsidP="008E4486">
      <w:pPr>
        <w:pStyle w:val="PL"/>
      </w:pPr>
      <w:r>
        <w:t xml:space="preserve">                    pduSessionTypes:</w:t>
      </w:r>
    </w:p>
    <w:p w14:paraId="062BAC71" w14:textId="77777777" w:rsidR="008E4486" w:rsidRDefault="008E4486" w:rsidP="008E4486">
      <w:pPr>
        <w:pStyle w:val="PL"/>
      </w:pPr>
      <w:r>
        <w:t xml:space="preserve">                      type: string</w:t>
      </w:r>
    </w:p>
    <w:p w14:paraId="548320B3" w14:textId="77777777" w:rsidR="008E4486" w:rsidRDefault="008E4486" w:rsidP="008E4486">
      <w:pPr>
        <w:pStyle w:val="PL"/>
      </w:pPr>
      <w:r>
        <w:t xml:space="preserve">                      enum:</w:t>
      </w:r>
    </w:p>
    <w:p w14:paraId="458A4EF7" w14:textId="77777777" w:rsidR="008E4486" w:rsidRDefault="008E4486" w:rsidP="008E4486">
      <w:pPr>
        <w:pStyle w:val="PL"/>
      </w:pPr>
      <w:r>
        <w:t xml:space="preserve">                        - IPV4</w:t>
      </w:r>
    </w:p>
    <w:p w14:paraId="66042EB2" w14:textId="77777777" w:rsidR="008E4486" w:rsidRDefault="008E4486" w:rsidP="008E4486">
      <w:pPr>
        <w:pStyle w:val="PL"/>
      </w:pPr>
      <w:r>
        <w:t xml:space="preserve">                        - IPV6</w:t>
      </w:r>
    </w:p>
    <w:p w14:paraId="4980621E" w14:textId="77777777" w:rsidR="008E4486" w:rsidRDefault="008E4486" w:rsidP="008E4486">
      <w:pPr>
        <w:pStyle w:val="PL"/>
      </w:pPr>
      <w:r>
        <w:t xml:space="preserve">                        - IPV4V6</w:t>
      </w:r>
    </w:p>
    <w:p w14:paraId="5D40F19D" w14:textId="77777777" w:rsidR="008E4486" w:rsidRDefault="008E4486" w:rsidP="008E4486">
      <w:pPr>
        <w:pStyle w:val="PL"/>
      </w:pPr>
      <w:r>
        <w:t xml:space="preserve">                        - UNSTRUCTURED</w:t>
      </w:r>
    </w:p>
    <w:p w14:paraId="1F81F046" w14:textId="77777777" w:rsidR="008E4486" w:rsidRDefault="008E4486" w:rsidP="008E4486">
      <w:pPr>
        <w:pStyle w:val="PL"/>
      </w:pPr>
      <w:r>
        <w:t xml:space="preserve">                        - ETHERNET</w:t>
      </w:r>
    </w:p>
    <w:p w14:paraId="56EB77E8" w14:textId="77777777" w:rsidR="008E4486" w:rsidRDefault="008E4486" w:rsidP="008E4486">
      <w:pPr>
        <w:pStyle w:val="PL"/>
      </w:pPr>
      <w:r>
        <w:t xml:space="preserve">                    atsssCapability:</w:t>
      </w:r>
    </w:p>
    <w:p w14:paraId="2263EE41" w14:textId="77777777" w:rsidR="008E4486" w:rsidRDefault="008E4486" w:rsidP="008E4486">
      <w:pPr>
        <w:pStyle w:val="PL"/>
      </w:pPr>
      <w:r>
        <w:t xml:space="preserve">                       $ref: '#/components/schemas/AtsssCapability'</w:t>
      </w:r>
    </w:p>
    <w:p w14:paraId="6EB7E776" w14:textId="77777777" w:rsidR="008E4486" w:rsidRDefault="008E4486" w:rsidP="008E4486">
      <w:pPr>
        <w:pStyle w:val="PL"/>
      </w:pPr>
      <w:r>
        <w:t xml:space="preserve">                    ueIpAddrInd:</w:t>
      </w:r>
    </w:p>
    <w:p w14:paraId="20378E62" w14:textId="77777777" w:rsidR="008E4486" w:rsidRDefault="008E4486" w:rsidP="008E4486">
      <w:pPr>
        <w:pStyle w:val="PL"/>
      </w:pPr>
      <w:r>
        <w:t xml:space="preserve">                       type: boolean</w:t>
      </w:r>
    </w:p>
    <w:p w14:paraId="0E5E0A77" w14:textId="77777777" w:rsidR="008E4486" w:rsidRDefault="008E4486" w:rsidP="008E4486">
      <w:pPr>
        <w:pStyle w:val="PL"/>
      </w:pPr>
      <w:r>
        <w:t xml:space="preserve">                    taiList:</w:t>
      </w:r>
    </w:p>
    <w:p w14:paraId="48C427EF" w14:textId="77777777" w:rsidR="008E4486" w:rsidRDefault="008E4486" w:rsidP="008E4486">
      <w:pPr>
        <w:pStyle w:val="PL"/>
      </w:pPr>
      <w:r>
        <w:t xml:space="preserve">                      $ref: '#/components/schemas/TaiList'</w:t>
      </w:r>
    </w:p>
    <w:p w14:paraId="283CD836" w14:textId="77777777" w:rsidR="008E4486" w:rsidRDefault="008E4486" w:rsidP="008E4486">
      <w:pPr>
        <w:pStyle w:val="PL"/>
      </w:pPr>
      <w:r>
        <w:t xml:space="preserve">                    taiRangeList:</w:t>
      </w:r>
    </w:p>
    <w:p w14:paraId="413F6808" w14:textId="77777777" w:rsidR="008E4486" w:rsidRDefault="008E4486" w:rsidP="008E4486">
      <w:pPr>
        <w:pStyle w:val="PL"/>
      </w:pPr>
      <w:r>
        <w:t xml:space="preserve">                      type: array</w:t>
      </w:r>
    </w:p>
    <w:p w14:paraId="3886E1A2" w14:textId="77777777" w:rsidR="008E4486" w:rsidRDefault="008E4486" w:rsidP="008E4486">
      <w:pPr>
        <w:pStyle w:val="PL"/>
      </w:pPr>
      <w:r>
        <w:t xml:space="preserve">                      items:</w:t>
      </w:r>
    </w:p>
    <w:p w14:paraId="298ADED1" w14:textId="77777777" w:rsidR="008E4486" w:rsidRDefault="008E4486" w:rsidP="008E4486">
      <w:pPr>
        <w:pStyle w:val="PL"/>
      </w:pPr>
      <w:r>
        <w:t xml:space="preserve">                        $ref: '#/components/schemas/TaiRange'</w:t>
      </w:r>
    </w:p>
    <w:p w14:paraId="4F92BF08" w14:textId="77777777" w:rsidR="008E4486" w:rsidRDefault="008E4486" w:rsidP="008E4486">
      <w:pPr>
        <w:pStyle w:val="PL"/>
      </w:pPr>
      <w:r>
        <w:t xml:space="preserve">                    wAgfInfo:</w:t>
      </w:r>
    </w:p>
    <w:p w14:paraId="4BB77E35" w14:textId="77777777" w:rsidR="008E4486" w:rsidRDefault="008E4486" w:rsidP="008E4486">
      <w:pPr>
        <w:pStyle w:val="PL"/>
      </w:pPr>
      <w:r>
        <w:t xml:space="preserve">                      $ref: '#/components/schemas/IpInterface'</w:t>
      </w:r>
    </w:p>
    <w:p w14:paraId="59718B19" w14:textId="77777777" w:rsidR="008E4486" w:rsidRDefault="008E4486" w:rsidP="008E4486">
      <w:pPr>
        <w:pStyle w:val="PL"/>
      </w:pPr>
      <w:r>
        <w:t xml:space="preserve">                    tngfInfo:</w:t>
      </w:r>
    </w:p>
    <w:p w14:paraId="73F221BC" w14:textId="77777777" w:rsidR="008E4486" w:rsidRDefault="008E4486" w:rsidP="008E4486">
      <w:pPr>
        <w:pStyle w:val="PL"/>
      </w:pPr>
      <w:r>
        <w:t xml:space="preserve">                      $ref: '#/components/schemas/IpInterface'</w:t>
      </w:r>
    </w:p>
    <w:p w14:paraId="2B051977" w14:textId="77777777" w:rsidR="008E4486" w:rsidRDefault="008E4486" w:rsidP="008E4486">
      <w:pPr>
        <w:pStyle w:val="PL"/>
      </w:pPr>
      <w:r>
        <w:t xml:space="preserve">                    twifInfo:</w:t>
      </w:r>
    </w:p>
    <w:p w14:paraId="7DAEC0EB" w14:textId="77777777" w:rsidR="008E4486" w:rsidRDefault="008E4486" w:rsidP="008E4486">
      <w:pPr>
        <w:pStyle w:val="PL"/>
      </w:pPr>
      <w:r>
        <w:t xml:space="preserve">                      $ref: '#/components/schemas/IpInterface'</w:t>
      </w:r>
    </w:p>
    <w:p w14:paraId="342BFDA5" w14:textId="77777777" w:rsidR="008E4486" w:rsidRDefault="008E4486" w:rsidP="008E4486">
      <w:pPr>
        <w:pStyle w:val="PL"/>
      </w:pPr>
      <w:r>
        <w:t xml:space="preserve">                    priority:</w:t>
      </w:r>
    </w:p>
    <w:p w14:paraId="16AE699A" w14:textId="77777777" w:rsidR="008E4486" w:rsidRDefault="008E4486" w:rsidP="008E4486">
      <w:pPr>
        <w:pStyle w:val="PL"/>
      </w:pPr>
      <w:r>
        <w:t xml:space="preserve">                      type: integer</w:t>
      </w:r>
    </w:p>
    <w:p w14:paraId="3C15F770" w14:textId="77777777" w:rsidR="008E4486" w:rsidRDefault="008E4486" w:rsidP="008E4486">
      <w:pPr>
        <w:pStyle w:val="PL"/>
      </w:pPr>
      <w:r>
        <w:t xml:space="preserve">                    redundantGtpu:</w:t>
      </w:r>
    </w:p>
    <w:p w14:paraId="31C249E6" w14:textId="77777777" w:rsidR="008E4486" w:rsidRDefault="008E4486" w:rsidP="008E4486">
      <w:pPr>
        <w:pStyle w:val="PL"/>
      </w:pPr>
      <w:r>
        <w:t xml:space="preserve">                      type: boolean</w:t>
      </w:r>
    </w:p>
    <w:p w14:paraId="0599B79A" w14:textId="77777777" w:rsidR="008E4486" w:rsidRDefault="008E4486" w:rsidP="008E4486">
      <w:pPr>
        <w:pStyle w:val="PL"/>
      </w:pPr>
      <w:r>
        <w:t xml:space="preserve">                    ipups:</w:t>
      </w:r>
    </w:p>
    <w:p w14:paraId="75254783" w14:textId="77777777" w:rsidR="008E4486" w:rsidRDefault="008E4486" w:rsidP="008E4486">
      <w:pPr>
        <w:pStyle w:val="PL"/>
      </w:pPr>
      <w:r>
        <w:t xml:space="preserve">                      type: boolean</w:t>
      </w:r>
    </w:p>
    <w:p w14:paraId="3235721D" w14:textId="77777777" w:rsidR="008E4486" w:rsidRDefault="008E4486" w:rsidP="008E4486">
      <w:pPr>
        <w:pStyle w:val="PL"/>
      </w:pPr>
      <w:r>
        <w:t xml:space="preserve">                    dataForwarding:</w:t>
      </w:r>
    </w:p>
    <w:p w14:paraId="47679063" w14:textId="77777777" w:rsidR="008E4486" w:rsidRDefault="008E4486" w:rsidP="008E4486">
      <w:pPr>
        <w:pStyle w:val="PL"/>
      </w:pPr>
      <w:r>
        <w:t xml:space="preserve">                      type: boolean</w:t>
      </w:r>
    </w:p>
    <w:p w14:paraId="6B1AF53D" w14:textId="77777777" w:rsidR="008E4486" w:rsidRDefault="008E4486" w:rsidP="008E4486">
      <w:pPr>
        <w:pStyle w:val="PL"/>
      </w:pPr>
      <w:r>
        <w:t xml:space="preserve">                    supportedPfcpFeatures:</w:t>
      </w:r>
    </w:p>
    <w:p w14:paraId="043F05BF" w14:textId="77777777" w:rsidR="008E4486" w:rsidRDefault="008E4486" w:rsidP="008E4486">
      <w:pPr>
        <w:pStyle w:val="PL"/>
      </w:pPr>
      <w:r>
        <w:t xml:space="preserve">                      type: string</w:t>
      </w:r>
    </w:p>
    <w:p w14:paraId="00CC291D" w14:textId="77777777" w:rsidR="008E4486" w:rsidRDefault="008E4486" w:rsidP="008E4486">
      <w:pPr>
        <w:pStyle w:val="PL"/>
      </w:pPr>
      <w:r>
        <w:t xml:space="preserve">                    managedNFProfile:</w:t>
      </w:r>
    </w:p>
    <w:p w14:paraId="3351DDE8" w14:textId="77777777" w:rsidR="008E4486" w:rsidRDefault="008E4486" w:rsidP="008E4486">
      <w:pPr>
        <w:pStyle w:val="PL"/>
      </w:pPr>
      <w:r>
        <w:t xml:space="preserve">                      $ref: '#/components/schemas/ManagedNFProfile'</w:t>
      </w:r>
    </w:p>
    <w:p w14:paraId="66BAD2BD" w14:textId="77777777" w:rsidR="008E4486" w:rsidRDefault="008E4486" w:rsidP="008E4486">
      <w:pPr>
        <w:pStyle w:val="PL"/>
      </w:pPr>
      <w:r>
        <w:t xml:space="preserve">                    supportedBMOList:</w:t>
      </w:r>
    </w:p>
    <w:p w14:paraId="2833909D" w14:textId="77777777" w:rsidR="008E4486" w:rsidRDefault="008E4486" w:rsidP="008E4486">
      <w:pPr>
        <w:pStyle w:val="PL"/>
      </w:pPr>
      <w:r>
        <w:t xml:space="preserve">                      $ref: '#/components/schemas/SupportedBMOList'</w:t>
      </w:r>
    </w:p>
    <w:p w14:paraId="5D3FA110" w14:textId="77777777" w:rsidR="008E4486" w:rsidRDefault="008E4486" w:rsidP="008E4486">
      <w:pPr>
        <w:pStyle w:val="PL"/>
      </w:pPr>
      <w:r>
        <w:t xml:space="preserve">        - $ref: 'TS28623_GenericNrm.yaml#/components/schemas/ManagedFunction-ncO'</w:t>
      </w:r>
    </w:p>
    <w:p w14:paraId="6D12CE55" w14:textId="77777777" w:rsidR="008E4486" w:rsidRDefault="008E4486" w:rsidP="008E4486">
      <w:pPr>
        <w:pStyle w:val="PL"/>
      </w:pPr>
      <w:r>
        <w:t xml:space="preserve">        - type: object</w:t>
      </w:r>
    </w:p>
    <w:p w14:paraId="058285D3" w14:textId="77777777" w:rsidR="008E4486" w:rsidRDefault="008E4486" w:rsidP="008E4486">
      <w:pPr>
        <w:pStyle w:val="PL"/>
      </w:pPr>
      <w:r>
        <w:t xml:space="preserve">          properties:</w:t>
      </w:r>
    </w:p>
    <w:p w14:paraId="7B549557" w14:textId="77777777" w:rsidR="008E4486" w:rsidRDefault="008E4486" w:rsidP="008E4486">
      <w:pPr>
        <w:pStyle w:val="PL"/>
      </w:pPr>
      <w:r>
        <w:t xml:space="preserve">            EP_N3:</w:t>
      </w:r>
    </w:p>
    <w:p w14:paraId="76F21274" w14:textId="77777777" w:rsidR="008E4486" w:rsidRDefault="008E4486" w:rsidP="008E4486">
      <w:pPr>
        <w:pStyle w:val="PL"/>
      </w:pPr>
      <w:r>
        <w:t xml:space="preserve">              $ref: '#/components/schemas/EP_N3-Multiple'</w:t>
      </w:r>
    </w:p>
    <w:p w14:paraId="3FBAE30D" w14:textId="77777777" w:rsidR="008E4486" w:rsidRDefault="008E4486" w:rsidP="008E4486">
      <w:pPr>
        <w:pStyle w:val="PL"/>
      </w:pPr>
      <w:r>
        <w:t xml:space="preserve">            EP_N4:</w:t>
      </w:r>
    </w:p>
    <w:p w14:paraId="7FA54DC0" w14:textId="77777777" w:rsidR="008E4486" w:rsidRDefault="008E4486" w:rsidP="008E4486">
      <w:pPr>
        <w:pStyle w:val="PL"/>
      </w:pPr>
      <w:r>
        <w:t xml:space="preserve">              $ref: '#/components/schemas/EP_N4-Multiple'</w:t>
      </w:r>
    </w:p>
    <w:p w14:paraId="03A4AB66" w14:textId="77777777" w:rsidR="008E4486" w:rsidRDefault="008E4486" w:rsidP="008E4486">
      <w:pPr>
        <w:pStyle w:val="PL"/>
      </w:pPr>
      <w:r>
        <w:t xml:space="preserve">            EP_N6:</w:t>
      </w:r>
    </w:p>
    <w:p w14:paraId="5F502A37" w14:textId="77777777" w:rsidR="008E4486" w:rsidRDefault="008E4486" w:rsidP="008E4486">
      <w:pPr>
        <w:pStyle w:val="PL"/>
      </w:pPr>
      <w:r>
        <w:t xml:space="preserve">              $ref: '#/components/schemas/EP_N6-Multiple'</w:t>
      </w:r>
    </w:p>
    <w:p w14:paraId="217068BB" w14:textId="77777777" w:rsidR="008E4486" w:rsidRDefault="008E4486" w:rsidP="008E4486">
      <w:pPr>
        <w:pStyle w:val="PL"/>
      </w:pPr>
      <w:r>
        <w:t xml:space="preserve">            EP_N9:</w:t>
      </w:r>
    </w:p>
    <w:p w14:paraId="706EA539" w14:textId="77777777" w:rsidR="008E4486" w:rsidRDefault="008E4486" w:rsidP="008E4486">
      <w:pPr>
        <w:pStyle w:val="PL"/>
      </w:pPr>
      <w:r>
        <w:t xml:space="preserve">              $ref: '#/components/schemas/EP_N9-Multiple'</w:t>
      </w:r>
    </w:p>
    <w:p w14:paraId="5FC56CFF" w14:textId="77777777" w:rsidR="008E4486" w:rsidRDefault="008E4486" w:rsidP="008E4486">
      <w:pPr>
        <w:pStyle w:val="PL"/>
      </w:pPr>
      <w:r>
        <w:t xml:space="preserve">            EP_S5U:</w:t>
      </w:r>
    </w:p>
    <w:p w14:paraId="33F3650E" w14:textId="77777777" w:rsidR="008E4486" w:rsidRDefault="008E4486" w:rsidP="008E4486">
      <w:pPr>
        <w:pStyle w:val="PL"/>
      </w:pPr>
      <w:r>
        <w:t xml:space="preserve">              $ref: '#/components/schemas/EP_S5U-Multiple'</w:t>
      </w:r>
    </w:p>
    <w:p w14:paraId="1B788B93" w14:textId="77777777" w:rsidR="008E4486" w:rsidRDefault="008E4486" w:rsidP="008E4486">
      <w:pPr>
        <w:pStyle w:val="PL"/>
      </w:pPr>
      <w:r>
        <w:t xml:space="preserve">    N3iwfFunction-Single:</w:t>
      </w:r>
    </w:p>
    <w:p w14:paraId="7A8F56CC" w14:textId="77777777" w:rsidR="008E4486" w:rsidRDefault="008E4486" w:rsidP="008E4486">
      <w:pPr>
        <w:pStyle w:val="PL"/>
      </w:pPr>
      <w:r>
        <w:t xml:space="preserve">      allOf:</w:t>
      </w:r>
    </w:p>
    <w:p w14:paraId="6801CC7D" w14:textId="77777777" w:rsidR="008E4486" w:rsidRDefault="008E4486" w:rsidP="008E4486">
      <w:pPr>
        <w:pStyle w:val="PL"/>
      </w:pPr>
      <w:r>
        <w:t xml:space="preserve">        - $ref: 'TS28623_GenericNrm.yaml#/components/schemas/Top'</w:t>
      </w:r>
    </w:p>
    <w:p w14:paraId="280EC555" w14:textId="77777777" w:rsidR="008E4486" w:rsidRDefault="008E4486" w:rsidP="008E4486">
      <w:pPr>
        <w:pStyle w:val="PL"/>
      </w:pPr>
      <w:r>
        <w:t xml:space="preserve">        - type: object</w:t>
      </w:r>
    </w:p>
    <w:p w14:paraId="59B51343" w14:textId="77777777" w:rsidR="008E4486" w:rsidRDefault="008E4486" w:rsidP="008E4486">
      <w:pPr>
        <w:pStyle w:val="PL"/>
      </w:pPr>
      <w:r>
        <w:t xml:space="preserve">          properties:</w:t>
      </w:r>
    </w:p>
    <w:p w14:paraId="12B0D2D3" w14:textId="77777777" w:rsidR="008E4486" w:rsidRDefault="008E4486" w:rsidP="008E4486">
      <w:pPr>
        <w:pStyle w:val="PL"/>
      </w:pPr>
      <w:r>
        <w:t xml:space="preserve">            attributes:</w:t>
      </w:r>
    </w:p>
    <w:p w14:paraId="2494A832" w14:textId="77777777" w:rsidR="008E4486" w:rsidRDefault="008E4486" w:rsidP="008E4486">
      <w:pPr>
        <w:pStyle w:val="PL"/>
      </w:pPr>
      <w:r>
        <w:t xml:space="preserve">              allOf:</w:t>
      </w:r>
    </w:p>
    <w:p w14:paraId="76053AD6" w14:textId="77777777" w:rsidR="008E4486" w:rsidRDefault="008E4486" w:rsidP="008E4486">
      <w:pPr>
        <w:pStyle w:val="PL"/>
      </w:pPr>
      <w:r>
        <w:t xml:space="preserve">                - $ref: 'TS28623_GenericNrm.yaml#/components/schemas/ManagedFunction-Attr'</w:t>
      </w:r>
    </w:p>
    <w:p w14:paraId="41AF182E" w14:textId="77777777" w:rsidR="008E4486" w:rsidRDefault="008E4486" w:rsidP="008E4486">
      <w:pPr>
        <w:pStyle w:val="PL"/>
      </w:pPr>
      <w:r>
        <w:t xml:space="preserve">                - type: object</w:t>
      </w:r>
    </w:p>
    <w:p w14:paraId="753F8109" w14:textId="77777777" w:rsidR="008E4486" w:rsidRDefault="008E4486" w:rsidP="008E4486">
      <w:pPr>
        <w:pStyle w:val="PL"/>
      </w:pPr>
      <w:r>
        <w:t xml:space="preserve">                  properties:</w:t>
      </w:r>
    </w:p>
    <w:p w14:paraId="20463ECB" w14:textId="77777777" w:rsidR="008E4486" w:rsidRDefault="008E4486" w:rsidP="008E4486">
      <w:pPr>
        <w:pStyle w:val="PL"/>
      </w:pPr>
      <w:r>
        <w:t xml:space="preserve">                    plmnIdList:</w:t>
      </w:r>
    </w:p>
    <w:p w14:paraId="41E3A36C" w14:textId="77777777" w:rsidR="008E4486" w:rsidRDefault="008E4486" w:rsidP="008E4486">
      <w:pPr>
        <w:pStyle w:val="PL"/>
      </w:pPr>
      <w:r>
        <w:t xml:space="preserve">                      $ref: 'TS28541_NrNrm.yaml#/components/schemas/PlmnIdList'</w:t>
      </w:r>
    </w:p>
    <w:p w14:paraId="5501507B" w14:textId="77777777" w:rsidR="008E4486" w:rsidRDefault="008E4486" w:rsidP="008E4486">
      <w:pPr>
        <w:pStyle w:val="PL"/>
      </w:pPr>
      <w:r>
        <w:t xml:space="preserve">                    commModelList:</w:t>
      </w:r>
    </w:p>
    <w:p w14:paraId="2E796E41" w14:textId="77777777" w:rsidR="008E4486" w:rsidRDefault="008E4486" w:rsidP="008E4486">
      <w:pPr>
        <w:pStyle w:val="PL"/>
      </w:pPr>
      <w:r>
        <w:t xml:space="preserve">                      $ref: '#/components/schemas/CommModelList'</w:t>
      </w:r>
    </w:p>
    <w:p w14:paraId="038778DA" w14:textId="77777777" w:rsidR="008E4486" w:rsidRDefault="008E4486" w:rsidP="008E4486">
      <w:pPr>
        <w:pStyle w:val="PL"/>
      </w:pPr>
      <w:r>
        <w:t xml:space="preserve">        - $ref: 'TS28623_GenericNrm.yaml#/components/schemas/ManagedFunction-ncO'</w:t>
      </w:r>
    </w:p>
    <w:p w14:paraId="7F33F060" w14:textId="77777777" w:rsidR="008E4486" w:rsidRDefault="008E4486" w:rsidP="008E4486">
      <w:pPr>
        <w:pStyle w:val="PL"/>
      </w:pPr>
      <w:r>
        <w:t xml:space="preserve">        - type: object</w:t>
      </w:r>
    </w:p>
    <w:p w14:paraId="06998106" w14:textId="77777777" w:rsidR="008E4486" w:rsidRDefault="008E4486" w:rsidP="008E4486">
      <w:pPr>
        <w:pStyle w:val="PL"/>
      </w:pPr>
      <w:r>
        <w:t xml:space="preserve">          properties:</w:t>
      </w:r>
    </w:p>
    <w:p w14:paraId="49F77741" w14:textId="77777777" w:rsidR="008E4486" w:rsidRDefault="008E4486" w:rsidP="008E4486">
      <w:pPr>
        <w:pStyle w:val="PL"/>
      </w:pPr>
      <w:r>
        <w:t xml:space="preserve">            EP_N3:</w:t>
      </w:r>
    </w:p>
    <w:p w14:paraId="35A6DBAB" w14:textId="77777777" w:rsidR="008E4486" w:rsidRDefault="008E4486" w:rsidP="008E4486">
      <w:pPr>
        <w:pStyle w:val="PL"/>
      </w:pPr>
      <w:r>
        <w:t xml:space="preserve">              $ref: '#/components/schemas/EP_N3-Multiple'</w:t>
      </w:r>
    </w:p>
    <w:p w14:paraId="5D460DE7" w14:textId="77777777" w:rsidR="008E4486" w:rsidRDefault="008E4486" w:rsidP="008E4486">
      <w:pPr>
        <w:pStyle w:val="PL"/>
      </w:pPr>
      <w:r>
        <w:t xml:space="preserve">            EP_N4:</w:t>
      </w:r>
    </w:p>
    <w:p w14:paraId="63904E80" w14:textId="77777777" w:rsidR="008E4486" w:rsidRDefault="008E4486" w:rsidP="008E4486">
      <w:pPr>
        <w:pStyle w:val="PL"/>
      </w:pPr>
      <w:r>
        <w:t xml:space="preserve">              $ref: '#/components/schemas/EP_N4-Multiple'</w:t>
      </w:r>
    </w:p>
    <w:p w14:paraId="322080CF" w14:textId="77777777" w:rsidR="008E4486" w:rsidRDefault="008E4486" w:rsidP="008E4486">
      <w:pPr>
        <w:pStyle w:val="PL"/>
      </w:pPr>
      <w:r>
        <w:t xml:space="preserve">    PcfFunction-Single:</w:t>
      </w:r>
    </w:p>
    <w:p w14:paraId="23FA45CA" w14:textId="77777777" w:rsidR="008E4486" w:rsidRDefault="008E4486" w:rsidP="008E4486">
      <w:pPr>
        <w:pStyle w:val="PL"/>
      </w:pPr>
      <w:r>
        <w:t xml:space="preserve">      allOf:</w:t>
      </w:r>
    </w:p>
    <w:p w14:paraId="53541FE3" w14:textId="77777777" w:rsidR="008E4486" w:rsidRDefault="008E4486" w:rsidP="008E4486">
      <w:pPr>
        <w:pStyle w:val="PL"/>
      </w:pPr>
      <w:r>
        <w:t xml:space="preserve">        - $ref: 'TS28623_GenericNrm.yaml#/components/schemas/Top'</w:t>
      </w:r>
    </w:p>
    <w:p w14:paraId="5D582892" w14:textId="77777777" w:rsidR="008E4486" w:rsidRDefault="008E4486" w:rsidP="008E4486">
      <w:pPr>
        <w:pStyle w:val="PL"/>
      </w:pPr>
      <w:r>
        <w:t xml:space="preserve">        - type: object</w:t>
      </w:r>
    </w:p>
    <w:p w14:paraId="1A195277" w14:textId="77777777" w:rsidR="008E4486" w:rsidRDefault="008E4486" w:rsidP="008E4486">
      <w:pPr>
        <w:pStyle w:val="PL"/>
      </w:pPr>
      <w:r>
        <w:t xml:space="preserve">          properties:</w:t>
      </w:r>
    </w:p>
    <w:p w14:paraId="587D6882" w14:textId="77777777" w:rsidR="008E4486" w:rsidRDefault="008E4486" w:rsidP="008E4486">
      <w:pPr>
        <w:pStyle w:val="PL"/>
      </w:pPr>
      <w:r>
        <w:t xml:space="preserve">            attributes:</w:t>
      </w:r>
    </w:p>
    <w:p w14:paraId="5E1F35CA" w14:textId="77777777" w:rsidR="008E4486" w:rsidRDefault="008E4486" w:rsidP="008E4486">
      <w:pPr>
        <w:pStyle w:val="PL"/>
      </w:pPr>
      <w:r>
        <w:t xml:space="preserve">              allOf:</w:t>
      </w:r>
    </w:p>
    <w:p w14:paraId="6E5F7C2B" w14:textId="77777777" w:rsidR="008E4486" w:rsidRDefault="008E4486" w:rsidP="008E4486">
      <w:pPr>
        <w:pStyle w:val="PL"/>
      </w:pPr>
      <w:r>
        <w:t xml:space="preserve">                - $ref: 'TS28623_GenericNrm.yaml#/components/schemas/ManagedFunction-Attr'</w:t>
      </w:r>
    </w:p>
    <w:p w14:paraId="602B6C24" w14:textId="77777777" w:rsidR="008E4486" w:rsidRDefault="008E4486" w:rsidP="008E4486">
      <w:pPr>
        <w:pStyle w:val="PL"/>
      </w:pPr>
      <w:r>
        <w:t xml:space="preserve">                - type: object</w:t>
      </w:r>
    </w:p>
    <w:p w14:paraId="7CE077EB" w14:textId="77777777" w:rsidR="008E4486" w:rsidRDefault="008E4486" w:rsidP="008E4486">
      <w:pPr>
        <w:pStyle w:val="PL"/>
      </w:pPr>
      <w:r>
        <w:t xml:space="preserve">                  properties:</w:t>
      </w:r>
    </w:p>
    <w:p w14:paraId="4A656037" w14:textId="77777777" w:rsidR="008E4486" w:rsidRDefault="008E4486" w:rsidP="008E4486">
      <w:pPr>
        <w:pStyle w:val="PL"/>
      </w:pPr>
      <w:r>
        <w:t xml:space="preserve">                    pLMNInfoList:</w:t>
      </w:r>
    </w:p>
    <w:p w14:paraId="2E2902E9" w14:textId="77777777" w:rsidR="008E4486" w:rsidRDefault="008E4486" w:rsidP="008E4486">
      <w:pPr>
        <w:pStyle w:val="PL"/>
      </w:pPr>
      <w:r>
        <w:t xml:space="preserve">                      $ref: 'TS28541_NrNrm.yaml#/components/schemas/PlmnInfoList'</w:t>
      </w:r>
    </w:p>
    <w:p w14:paraId="766171D1" w14:textId="77777777" w:rsidR="008E4486" w:rsidRDefault="008E4486" w:rsidP="008E4486">
      <w:pPr>
        <w:pStyle w:val="PL"/>
      </w:pPr>
      <w:r>
        <w:t xml:space="preserve">                    sBIFqdn:</w:t>
      </w:r>
    </w:p>
    <w:p w14:paraId="13586294" w14:textId="77777777" w:rsidR="008E4486" w:rsidRDefault="008E4486" w:rsidP="008E4486">
      <w:pPr>
        <w:pStyle w:val="PL"/>
      </w:pPr>
      <w:r>
        <w:t xml:space="preserve">                      type: string</w:t>
      </w:r>
    </w:p>
    <w:p w14:paraId="40CA80C9" w14:textId="77777777" w:rsidR="008E4486" w:rsidRDefault="008E4486" w:rsidP="008E4486">
      <w:pPr>
        <w:pStyle w:val="PL"/>
      </w:pPr>
      <w:r>
        <w:t xml:space="preserve">                    managedNFProfile:</w:t>
      </w:r>
    </w:p>
    <w:p w14:paraId="33BB81A0" w14:textId="77777777" w:rsidR="008E4486" w:rsidRDefault="008E4486" w:rsidP="008E4486">
      <w:pPr>
        <w:pStyle w:val="PL"/>
      </w:pPr>
      <w:r>
        <w:t xml:space="preserve">                      $ref: '#/components/schemas/ManagedNFProfile'</w:t>
      </w:r>
    </w:p>
    <w:p w14:paraId="3B68B277" w14:textId="77777777" w:rsidR="008E4486" w:rsidRDefault="008E4486" w:rsidP="008E4486">
      <w:pPr>
        <w:pStyle w:val="PL"/>
      </w:pPr>
      <w:r>
        <w:t xml:space="preserve">                    commModelList:</w:t>
      </w:r>
    </w:p>
    <w:p w14:paraId="3A9342D1" w14:textId="77777777" w:rsidR="008E4486" w:rsidRDefault="008E4486" w:rsidP="008E4486">
      <w:pPr>
        <w:pStyle w:val="PL"/>
      </w:pPr>
      <w:r>
        <w:t xml:space="preserve">                      $ref: '#/components/schemas/CommModelList'</w:t>
      </w:r>
    </w:p>
    <w:p w14:paraId="3E771F9F" w14:textId="77777777" w:rsidR="008E4486" w:rsidRDefault="008E4486" w:rsidP="008E4486">
      <w:pPr>
        <w:pStyle w:val="PL"/>
      </w:pPr>
      <w:r>
        <w:t xml:space="preserve">                    groupId:</w:t>
      </w:r>
    </w:p>
    <w:p w14:paraId="7B04EC7A" w14:textId="77777777" w:rsidR="008E4486" w:rsidRDefault="008E4486" w:rsidP="008E4486">
      <w:pPr>
        <w:pStyle w:val="PL"/>
      </w:pPr>
      <w:r>
        <w:t xml:space="preserve">                      type: string</w:t>
      </w:r>
    </w:p>
    <w:p w14:paraId="06F0FCBC" w14:textId="77777777" w:rsidR="008E4486" w:rsidRDefault="008E4486" w:rsidP="008E4486">
      <w:pPr>
        <w:pStyle w:val="PL"/>
      </w:pPr>
      <w:r>
        <w:t xml:space="preserve">                    dnnList:</w:t>
      </w:r>
    </w:p>
    <w:p w14:paraId="661C67E0" w14:textId="77777777" w:rsidR="008E4486" w:rsidRDefault="008E4486" w:rsidP="008E4486">
      <w:pPr>
        <w:pStyle w:val="PL"/>
      </w:pPr>
      <w:r>
        <w:t xml:space="preserve">                      type: array</w:t>
      </w:r>
    </w:p>
    <w:p w14:paraId="6AC9E353" w14:textId="77777777" w:rsidR="008E4486" w:rsidRDefault="008E4486" w:rsidP="008E4486">
      <w:pPr>
        <w:pStyle w:val="PL"/>
      </w:pPr>
      <w:r>
        <w:t xml:space="preserve">                      items:</w:t>
      </w:r>
    </w:p>
    <w:p w14:paraId="5E22D705" w14:textId="77777777" w:rsidR="008E4486" w:rsidRDefault="008E4486" w:rsidP="008E4486">
      <w:pPr>
        <w:pStyle w:val="PL"/>
      </w:pPr>
      <w:r>
        <w:t xml:space="preserve">                        type: string</w:t>
      </w:r>
    </w:p>
    <w:p w14:paraId="799FBBFF" w14:textId="77777777" w:rsidR="008E4486" w:rsidRDefault="008E4486" w:rsidP="008E4486">
      <w:pPr>
        <w:pStyle w:val="PL"/>
      </w:pPr>
      <w:r>
        <w:t xml:space="preserve">                    supiRanges:</w:t>
      </w:r>
    </w:p>
    <w:p w14:paraId="7FFC1607" w14:textId="77777777" w:rsidR="008E4486" w:rsidRDefault="008E4486" w:rsidP="008E4486">
      <w:pPr>
        <w:pStyle w:val="PL"/>
      </w:pPr>
      <w:r>
        <w:t xml:space="preserve">                      $ref: '#/components/schemas/SupiRangeList'</w:t>
      </w:r>
    </w:p>
    <w:p w14:paraId="04E5F612" w14:textId="77777777" w:rsidR="008E4486" w:rsidRDefault="008E4486" w:rsidP="008E4486">
      <w:pPr>
        <w:pStyle w:val="PL"/>
      </w:pPr>
      <w:r>
        <w:t xml:space="preserve">                    gpsiRanges:</w:t>
      </w:r>
    </w:p>
    <w:p w14:paraId="051DB6D5" w14:textId="77777777" w:rsidR="008E4486" w:rsidRDefault="008E4486" w:rsidP="008E4486">
      <w:pPr>
        <w:pStyle w:val="PL"/>
      </w:pPr>
      <w:r>
        <w:t xml:space="preserve">                      $ref: '#/components/schemas/IdentityRangeList'</w:t>
      </w:r>
    </w:p>
    <w:p w14:paraId="5FFBB5E2" w14:textId="77777777" w:rsidR="008E4486" w:rsidRDefault="008E4486" w:rsidP="008E4486">
      <w:pPr>
        <w:pStyle w:val="PL"/>
      </w:pPr>
      <w:r>
        <w:t xml:space="preserve">                    rxDiamHost:</w:t>
      </w:r>
    </w:p>
    <w:p w14:paraId="567D9B42" w14:textId="77777777" w:rsidR="008E4486" w:rsidRDefault="008E4486" w:rsidP="008E4486">
      <w:pPr>
        <w:pStyle w:val="PL"/>
      </w:pPr>
      <w:r>
        <w:t xml:space="preserve">                      type: string</w:t>
      </w:r>
    </w:p>
    <w:p w14:paraId="2BBA0BFE" w14:textId="77777777" w:rsidR="008E4486" w:rsidRDefault="008E4486" w:rsidP="008E4486">
      <w:pPr>
        <w:pStyle w:val="PL"/>
      </w:pPr>
      <w:r>
        <w:t xml:space="preserve">                    rxDiamRealm:</w:t>
      </w:r>
    </w:p>
    <w:p w14:paraId="1B6AE106" w14:textId="77777777" w:rsidR="008E4486" w:rsidRDefault="008E4486" w:rsidP="008E4486">
      <w:pPr>
        <w:pStyle w:val="PL"/>
      </w:pPr>
      <w:r>
        <w:t xml:space="preserve">                      type: string</w:t>
      </w:r>
    </w:p>
    <w:p w14:paraId="6E475D2C" w14:textId="77777777" w:rsidR="008E4486" w:rsidRDefault="008E4486" w:rsidP="008E4486">
      <w:pPr>
        <w:pStyle w:val="PL"/>
      </w:pPr>
      <w:r>
        <w:t xml:space="preserve">                    v2xSupportInd:</w:t>
      </w:r>
    </w:p>
    <w:p w14:paraId="42CE5174" w14:textId="77777777" w:rsidR="008E4486" w:rsidRDefault="008E4486" w:rsidP="008E4486">
      <w:pPr>
        <w:pStyle w:val="PL"/>
      </w:pPr>
      <w:r>
        <w:t xml:space="preserve">                      type: boolean</w:t>
      </w:r>
    </w:p>
    <w:p w14:paraId="00179B59" w14:textId="77777777" w:rsidR="008E4486" w:rsidRDefault="008E4486" w:rsidP="008E4486">
      <w:pPr>
        <w:pStyle w:val="PL"/>
      </w:pPr>
      <w:r>
        <w:t xml:space="preserve">                    proseSupportInd:</w:t>
      </w:r>
    </w:p>
    <w:p w14:paraId="24AF4E65" w14:textId="77777777" w:rsidR="008E4486" w:rsidRDefault="008E4486" w:rsidP="008E4486">
      <w:pPr>
        <w:pStyle w:val="PL"/>
      </w:pPr>
      <w:r>
        <w:t xml:space="preserve">                      type: boolean</w:t>
      </w:r>
    </w:p>
    <w:p w14:paraId="745F40D9" w14:textId="77777777" w:rsidR="008E4486" w:rsidRDefault="008E4486" w:rsidP="008E4486">
      <w:pPr>
        <w:pStyle w:val="PL"/>
      </w:pPr>
      <w:r>
        <w:t xml:space="preserve">                    proseCapability:</w:t>
      </w:r>
    </w:p>
    <w:p w14:paraId="0547A93D" w14:textId="77777777" w:rsidR="008E4486" w:rsidRDefault="008E4486" w:rsidP="008E4486">
      <w:pPr>
        <w:pStyle w:val="PL"/>
      </w:pPr>
      <w:r>
        <w:t xml:space="preserve">                      $ref: '#/components/schemas/ProseCapability'</w:t>
      </w:r>
    </w:p>
    <w:p w14:paraId="29344BEC" w14:textId="77777777" w:rsidR="008E4486" w:rsidRDefault="008E4486" w:rsidP="008E4486">
      <w:pPr>
        <w:pStyle w:val="PL"/>
      </w:pPr>
      <w:r>
        <w:t xml:space="preserve">                    v2xCapability:</w:t>
      </w:r>
    </w:p>
    <w:p w14:paraId="56517081" w14:textId="77777777" w:rsidR="008E4486" w:rsidRDefault="008E4486" w:rsidP="008E4486">
      <w:pPr>
        <w:pStyle w:val="PL"/>
      </w:pPr>
      <w:r>
        <w:t xml:space="preserve">                      $ref: '#/components/schemas/V2xCapability'</w:t>
      </w:r>
    </w:p>
    <w:p w14:paraId="0D55E18E" w14:textId="77777777" w:rsidR="008E4486" w:rsidRDefault="008E4486" w:rsidP="008E4486">
      <w:pPr>
        <w:pStyle w:val="PL"/>
      </w:pPr>
      <w:r>
        <w:t xml:space="preserve">                    configurable5QISetRef:</w:t>
      </w:r>
    </w:p>
    <w:p w14:paraId="32BAAC26" w14:textId="77777777" w:rsidR="008E4486" w:rsidRDefault="008E4486" w:rsidP="008E4486">
      <w:pPr>
        <w:pStyle w:val="PL"/>
      </w:pPr>
      <w:r>
        <w:t xml:space="preserve">                      $ref: 'TS28623_ComDefs.yaml#/components/schemas/Dn'</w:t>
      </w:r>
    </w:p>
    <w:p w14:paraId="3E6B040C" w14:textId="77777777" w:rsidR="008E4486" w:rsidRDefault="008E4486" w:rsidP="008E4486">
      <w:pPr>
        <w:pStyle w:val="PL"/>
      </w:pPr>
      <w:r>
        <w:t xml:space="preserve">                    dynamic5QISetRef:</w:t>
      </w:r>
    </w:p>
    <w:p w14:paraId="2A871CD3" w14:textId="77777777" w:rsidR="008E4486" w:rsidRDefault="008E4486" w:rsidP="008E4486">
      <w:pPr>
        <w:pStyle w:val="PL"/>
      </w:pPr>
      <w:r>
        <w:t xml:space="preserve">                      $ref: 'TS28623_ComDefs.yaml#/components/schemas/Dn'</w:t>
      </w:r>
    </w:p>
    <w:p w14:paraId="1C6983AD" w14:textId="77777777" w:rsidR="008E4486" w:rsidRDefault="008E4486" w:rsidP="008E4486">
      <w:pPr>
        <w:pStyle w:val="PL"/>
      </w:pPr>
      <w:r>
        <w:t xml:space="preserve">                    supportedBMOList:</w:t>
      </w:r>
    </w:p>
    <w:p w14:paraId="16ED4018" w14:textId="77777777" w:rsidR="008E4486" w:rsidRDefault="008E4486" w:rsidP="008E4486">
      <w:pPr>
        <w:pStyle w:val="PL"/>
      </w:pPr>
      <w:r>
        <w:t xml:space="preserve">                      $ref: '#/components/schemas/SupportedBMOList'</w:t>
      </w:r>
    </w:p>
    <w:p w14:paraId="26C08DB2" w14:textId="77777777" w:rsidR="008E4486" w:rsidRDefault="008E4486" w:rsidP="008E4486">
      <w:pPr>
        <w:pStyle w:val="PL"/>
      </w:pPr>
      <w:r>
        <w:t xml:space="preserve">        - $ref: 'TS28623_GenericNrm.yaml#/components/schemas/ManagedFunction-ncO'</w:t>
      </w:r>
    </w:p>
    <w:p w14:paraId="4408A940" w14:textId="77777777" w:rsidR="008E4486" w:rsidRDefault="008E4486" w:rsidP="008E4486">
      <w:pPr>
        <w:pStyle w:val="PL"/>
      </w:pPr>
      <w:r>
        <w:t xml:space="preserve">        - type: object</w:t>
      </w:r>
    </w:p>
    <w:p w14:paraId="1B51CFF3" w14:textId="77777777" w:rsidR="008E4486" w:rsidRDefault="008E4486" w:rsidP="008E4486">
      <w:pPr>
        <w:pStyle w:val="PL"/>
      </w:pPr>
      <w:r>
        <w:t xml:space="preserve">          properties:</w:t>
      </w:r>
    </w:p>
    <w:p w14:paraId="2CA34CA2" w14:textId="77777777" w:rsidR="008E4486" w:rsidRDefault="008E4486" w:rsidP="008E4486">
      <w:pPr>
        <w:pStyle w:val="PL"/>
      </w:pPr>
      <w:r>
        <w:t xml:space="preserve">            EP_N5:</w:t>
      </w:r>
    </w:p>
    <w:p w14:paraId="0FBFB4E7" w14:textId="77777777" w:rsidR="008E4486" w:rsidRDefault="008E4486" w:rsidP="008E4486">
      <w:pPr>
        <w:pStyle w:val="PL"/>
      </w:pPr>
      <w:r>
        <w:t xml:space="preserve">              $ref: '#/components/schemas/EP_N5-Multiple'</w:t>
      </w:r>
    </w:p>
    <w:p w14:paraId="488BB16C" w14:textId="77777777" w:rsidR="008E4486" w:rsidRDefault="008E4486" w:rsidP="008E4486">
      <w:pPr>
        <w:pStyle w:val="PL"/>
      </w:pPr>
      <w:r>
        <w:t xml:space="preserve">            EP_N7:</w:t>
      </w:r>
    </w:p>
    <w:p w14:paraId="32225C38" w14:textId="77777777" w:rsidR="008E4486" w:rsidRDefault="008E4486" w:rsidP="008E4486">
      <w:pPr>
        <w:pStyle w:val="PL"/>
      </w:pPr>
      <w:r>
        <w:t xml:space="preserve">              $ref: '#/components/schemas/EP_N7-Multiple'</w:t>
      </w:r>
    </w:p>
    <w:p w14:paraId="6B389DF8" w14:textId="77777777" w:rsidR="008E4486" w:rsidRDefault="008E4486" w:rsidP="008E4486">
      <w:pPr>
        <w:pStyle w:val="PL"/>
      </w:pPr>
      <w:r>
        <w:t xml:space="preserve">            EP_N15:</w:t>
      </w:r>
    </w:p>
    <w:p w14:paraId="761113D3" w14:textId="77777777" w:rsidR="008E4486" w:rsidRDefault="008E4486" w:rsidP="008E4486">
      <w:pPr>
        <w:pStyle w:val="PL"/>
      </w:pPr>
      <w:r>
        <w:t xml:space="preserve">              $ref: '#/components/schemas/EP_N15-Multiple'</w:t>
      </w:r>
    </w:p>
    <w:p w14:paraId="083272AD" w14:textId="77777777" w:rsidR="008E4486" w:rsidRDefault="008E4486" w:rsidP="008E4486">
      <w:pPr>
        <w:pStyle w:val="PL"/>
      </w:pPr>
      <w:r>
        <w:t xml:space="preserve">            EP_N16:</w:t>
      </w:r>
    </w:p>
    <w:p w14:paraId="1266156A" w14:textId="77777777" w:rsidR="008E4486" w:rsidRDefault="008E4486" w:rsidP="008E4486">
      <w:pPr>
        <w:pStyle w:val="PL"/>
      </w:pPr>
      <w:r>
        <w:t xml:space="preserve">              $ref: '#/components/schemas/EP_N16-Multiple'</w:t>
      </w:r>
    </w:p>
    <w:p w14:paraId="715050AE" w14:textId="77777777" w:rsidR="008E4486" w:rsidRDefault="008E4486" w:rsidP="008E4486">
      <w:pPr>
        <w:pStyle w:val="PL"/>
      </w:pPr>
      <w:r>
        <w:t xml:space="preserve">            EP_N28:</w:t>
      </w:r>
    </w:p>
    <w:p w14:paraId="313426DC" w14:textId="77777777" w:rsidR="008E4486" w:rsidRDefault="008E4486" w:rsidP="008E4486">
      <w:pPr>
        <w:pStyle w:val="PL"/>
      </w:pPr>
      <w:r>
        <w:t xml:space="preserve">              $ref: '#/components/schemas/EP_N28-Multiple'</w:t>
      </w:r>
    </w:p>
    <w:p w14:paraId="38C3A54E" w14:textId="77777777" w:rsidR="008E4486" w:rsidRDefault="008E4486" w:rsidP="008E4486">
      <w:pPr>
        <w:pStyle w:val="PL"/>
      </w:pPr>
      <w:r>
        <w:t xml:space="preserve">            EP_Rx:</w:t>
      </w:r>
    </w:p>
    <w:p w14:paraId="44A983F1" w14:textId="77777777" w:rsidR="008E4486" w:rsidRDefault="008E4486" w:rsidP="008E4486">
      <w:pPr>
        <w:pStyle w:val="PL"/>
      </w:pPr>
      <w:r>
        <w:t xml:space="preserve">              $ref: '#/components/schemas/EP_Rx-Multiple'</w:t>
      </w:r>
    </w:p>
    <w:p w14:paraId="36378FE4" w14:textId="77777777" w:rsidR="008E4486" w:rsidRDefault="008E4486" w:rsidP="008E4486">
      <w:pPr>
        <w:pStyle w:val="PL"/>
      </w:pPr>
      <w:r>
        <w:t xml:space="preserve">            PredefinedPccRuleSet:</w:t>
      </w:r>
    </w:p>
    <w:p w14:paraId="0C97E16B" w14:textId="77777777" w:rsidR="008E4486" w:rsidRDefault="008E4486" w:rsidP="008E4486">
      <w:pPr>
        <w:pStyle w:val="PL"/>
      </w:pPr>
      <w:r>
        <w:t xml:space="preserve">              $ref: '#/components/schemas/PredefinedPccRuleSet-Single'</w:t>
      </w:r>
    </w:p>
    <w:p w14:paraId="39AF7334" w14:textId="77777777" w:rsidR="008E4486" w:rsidRDefault="008E4486" w:rsidP="008E4486">
      <w:pPr>
        <w:pStyle w:val="PL"/>
      </w:pPr>
    </w:p>
    <w:p w14:paraId="1AE3679C" w14:textId="77777777" w:rsidR="008E4486" w:rsidRDefault="008E4486" w:rsidP="008E4486">
      <w:pPr>
        <w:pStyle w:val="PL"/>
      </w:pPr>
      <w:r>
        <w:t xml:space="preserve">    AusfFunction-Single:</w:t>
      </w:r>
    </w:p>
    <w:p w14:paraId="210A9DB8" w14:textId="77777777" w:rsidR="008E4486" w:rsidRDefault="008E4486" w:rsidP="008E4486">
      <w:pPr>
        <w:pStyle w:val="PL"/>
      </w:pPr>
      <w:r>
        <w:t xml:space="preserve">      allOf:</w:t>
      </w:r>
    </w:p>
    <w:p w14:paraId="2F5171B7" w14:textId="77777777" w:rsidR="008E4486" w:rsidRDefault="008E4486" w:rsidP="008E4486">
      <w:pPr>
        <w:pStyle w:val="PL"/>
      </w:pPr>
      <w:r>
        <w:t xml:space="preserve">        - $ref: 'TS28623_GenericNrm.yaml#/components/schemas/Top'</w:t>
      </w:r>
    </w:p>
    <w:p w14:paraId="62843319" w14:textId="77777777" w:rsidR="008E4486" w:rsidRDefault="008E4486" w:rsidP="008E4486">
      <w:pPr>
        <w:pStyle w:val="PL"/>
      </w:pPr>
      <w:r>
        <w:t xml:space="preserve">        - type: object</w:t>
      </w:r>
    </w:p>
    <w:p w14:paraId="04A93A13" w14:textId="77777777" w:rsidR="008E4486" w:rsidRDefault="008E4486" w:rsidP="008E4486">
      <w:pPr>
        <w:pStyle w:val="PL"/>
      </w:pPr>
      <w:r>
        <w:t xml:space="preserve">          properties:</w:t>
      </w:r>
    </w:p>
    <w:p w14:paraId="6B25A545" w14:textId="77777777" w:rsidR="008E4486" w:rsidRDefault="008E4486" w:rsidP="008E4486">
      <w:pPr>
        <w:pStyle w:val="PL"/>
      </w:pPr>
      <w:r>
        <w:t xml:space="preserve">            attributes:</w:t>
      </w:r>
    </w:p>
    <w:p w14:paraId="1E423504" w14:textId="77777777" w:rsidR="008E4486" w:rsidRDefault="008E4486" w:rsidP="008E4486">
      <w:pPr>
        <w:pStyle w:val="PL"/>
      </w:pPr>
      <w:r>
        <w:t xml:space="preserve">              allOf:</w:t>
      </w:r>
    </w:p>
    <w:p w14:paraId="6CF8921F" w14:textId="77777777" w:rsidR="008E4486" w:rsidRDefault="008E4486" w:rsidP="008E4486">
      <w:pPr>
        <w:pStyle w:val="PL"/>
      </w:pPr>
      <w:r>
        <w:t xml:space="preserve">                - $ref: 'TS28623_GenericNrm.yaml#/components/schemas/ManagedFunction-Attr'</w:t>
      </w:r>
    </w:p>
    <w:p w14:paraId="170AADE5" w14:textId="77777777" w:rsidR="008E4486" w:rsidRDefault="008E4486" w:rsidP="008E4486">
      <w:pPr>
        <w:pStyle w:val="PL"/>
      </w:pPr>
      <w:r>
        <w:t xml:space="preserve">                - type: object</w:t>
      </w:r>
    </w:p>
    <w:p w14:paraId="0FBDDCC5" w14:textId="77777777" w:rsidR="008E4486" w:rsidRDefault="008E4486" w:rsidP="008E4486">
      <w:pPr>
        <w:pStyle w:val="PL"/>
      </w:pPr>
      <w:r>
        <w:t xml:space="preserve">                  properties:</w:t>
      </w:r>
    </w:p>
    <w:p w14:paraId="01CB3C59" w14:textId="77777777" w:rsidR="008E4486" w:rsidRDefault="008E4486" w:rsidP="008E4486">
      <w:pPr>
        <w:pStyle w:val="PL"/>
      </w:pPr>
      <w:r>
        <w:t xml:space="preserve">                    plmnInfoList:</w:t>
      </w:r>
    </w:p>
    <w:p w14:paraId="6CD6E072" w14:textId="77777777" w:rsidR="008E4486" w:rsidRDefault="008E4486" w:rsidP="008E4486">
      <w:pPr>
        <w:pStyle w:val="PL"/>
      </w:pPr>
      <w:r>
        <w:t xml:space="preserve">                      $ref: 'TS28541_NrNrm.yaml#/components/schemas/PlmnInfoList'</w:t>
      </w:r>
    </w:p>
    <w:p w14:paraId="0A6D6583" w14:textId="77777777" w:rsidR="008E4486" w:rsidRDefault="008E4486" w:rsidP="008E4486">
      <w:pPr>
        <w:pStyle w:val="PL"/>
      </w:pPr>
      <w:r>
        <w:t xml:space="preserve">                    sBIFqdn:</w:t>
      </w:r>
    </w:p>
    <w:p w14:paraId="21DC12F5" w14:textId="77777777" w:rsidR="008E4486" w:rsidRDefault="008E4486" w:rsidP="008E4486">
      <w:pPr>
        <w:pStyle w:val="PL"/>
      </w:pPr>
      <w:r>
        <w:t xml:space="preserve">                      type: string</w:t>
      </w:r>
    </w:p>
    <w:p w14:paraId="12CFF59B" w14:textId="77777777" w:rsidR="008E4486" w:rsidRDefault="008E4486" w:rsidP="008E4486">
      <w:pPr>
        <w:pStyle w:val="PL"/>
      </w:pPr>
      <w:r>
        <w:t xml:space="preserve">                    managedNFProfile:</w:t>
      </w:r>
    </w:p>
    <w:p w14:paraId="4F0E026A" w14:textId="77777777" w:rsidR="008E4486" w:rsidRDefault="008E4486" w:rsidP="008E4486">
      <w:pPr>
        <w:pStyle w:val="PL"/>
      </w:pPr>
      <w:r>
        <w:t xml:space="preserve">                      $ref: '#/components/schemas/ManagedNFProfile'</w:t>
      </w:r>
    </w:p>
    <w:p w14:paraId="677F84CE" w14:textId="77777777" w:rsidR="008E4486" w:rsidRDefault="008E4486" w:rsidP="008E4486">
      <w:pPr>
        <w:pStyle w:val="PL"/>
      </w:pPr>
      <w:r>
        <w:t xml:space="preserve">                    commModelList:</w:t>
      </w:r>
    </w:p>
    <w:p w14:paraId="2216CD0C" w14:textId="77777777" w:rsidR="008E4486" w:rsidRDefault="008E4486" w:rsidP="008E4486">
      <w:pPr>
        <w:pStyle w:val="PL"/>
      </w:pPr>
      <w:r>
        <w:t xml:space="preserve">                      $ref: '#/components/schemas/CommModelList'</w:t>
      </w:r>
    </w:p>
    <w:p w14:paraId="5FC502A6" w14:textId="77777777" w:rsidR="008E4486" w:rsidRDefault="008E4486" w:rsidP="008E4486">
      <w:pPr>
        <w:pStyle w:val="PL"/>
      </w:pPr>
      <w:r>
        <w:t xml:space="preserve">                    ausfInfo:</w:t>
      </w:r>
    </w:p>
    <w:p w14:paraId="24038A79" w14:textId="77777777" w:rsidR="008E4486" w:rsidRDefault="008E4486" w:rsidP="008E4486">
      <w:pPr>
        <w:pStyle w:val="PL"/>
      </w:pPr>
      <w:r>
        <w:t xml:space="preserve">                      $ref: '#/components/schemas/AusfInfo'</w:t>
      </w:r>
    </w:p>
    <w:p w14:paraId="36E41A93" w14:textId="77777777" w:rsidR="008E4486" w:rsidRDefault="008E4486" w:rsidP="008E4486">
      <w:pPr>
        <w:pStyle w:val="PL"/>
      </w:pPr>
      <w:r>
        <w:t xml:space="preserve">        - $ref: 'TS28623_GenericNrm.yaml#/components/schemas/ManagedFunction-ncO'</w:t>
      </w:r>
    </w:p>
    <w:p w14:paraId="67DC5257" w14:textId="77777777" w:rsidR="008E4486" w:rsidRDefault="008E4486" w:rsidP="008E4486">
      <w:pPr>
        <w:pStyle w:val="PL"/>
      </w:pPr>
      <w:r>
        <w:t xml:space="preserve">        - type: object</w:t>
      </w:r>
    </w:p>
    <w:p w14:paraId="0A4FC4C0" w14:textId="77777777" w:rsidR="008E4486" w:rsidRDefault="008E4486" w:rsidP="008E4486">
      <w:pPr>
        <w:pStyle w:val="PL"/>
      </w:pPr>
      <w:r>
        <w:t xml:space="preserve">          properties:</w:t>
      </w:r>
    </w:p>
    <w:p w14:paraId="313BB7DE" w14:textId="77777777" w:rsidR="008E4486" w:rsidRDefault="008E4486" w:rsidP="008E4486">
      <w:pPr>
        <w:pStyle w:val="PL"/>
      </w:pPr>
      <w:r>
        <w:t xml:space="preserve">            EP_N12:</w:t>
      </w:r>
    </w:p>
    <w:p w14:paraId="5B098960" w14:textId="77777777" w:rsidR="008E4486" w:rsidRDefault="008E4486" w:rsidP="008E4486">
      <w:pPr>
        <w:pStyle w:val="PL"/>
      </w:pPr>
      <w:r>
        <w:t xml:space="preserve">              $ref: '#/components/schemas/EP_N12-Multiple'</w:t>
      </w:r>
    </w:p>
    <w:p w14:paraId="17E81DE4" w14:textId="77777777" w:rsidR="008E4486" w:rsidRDefault="008E4486" w:rsidP="008E4486">
      <w:pPr>
        <w:pStyle w:val="PL"/>
      </w:pPr>
      <w:r>
        <w:t xml:space="preserve">            EP_N13:</w:t>
      </w:r>
    </w:p>
    <w:p w14:paraId="3ECF6A87" w14:textId="77777777" w:rsidR="008E4486" w:rsidRDefault="008E4486" w:rsidP="008E4486">
      <w:pPr>
        <w:pStyle w:val="PL"/>
      </w:pPr>
      <w:r>
        <w:t xml:space="preserve">              $ref: '#/components/schemas/EP_N13-Multiple'</w:t>
      </w:r>
    </w:p>
    <w:p w14:paraId="36368773" w14:textId="77777777" w:rsidR="008E4486" w:rsidRDefault="008E4486" w:rsidP="008E4486">
      <w:pPr>
        <w:pStyle w:val="PL"/>
      </w:pPr>
      <w:r>
        <w:t xml:space="preserve">    UdmFunction-Single:</w:t>
      </w:r>
    </w:p>
    <w:p w14:paraId="64F7086A" w14:textId="77777777" w:rsidR="008E4486" w:rsidRDefault="008E4486" w:rsidP="008E4486">
      <w:pPr>
        <w:pStyle w:val="PL"/>
      </w:pPr>
      <w:r>
        <w:t xml:space="preserve">      allOf:</w:t>
      </w:r>
    </w:p>
    <w:p w14:paraId="740AA8D7" w14:textId="77777777" w:rsidR="008E4486" w:rsidRDefault="008E4486" w:rsidP="008E4486">
      <w:pPr>
        <w:pStyle w:val="PL"/>
      </w:pPr>
      <w:r>
        <w:t xml:space="preserve">        - $ref: 'TS28623_GenericNrm.yaml#/components/schemas/Top'</w:t>
      </w:r>
    </w:p>
    <w:p w14:paraId="57FC343E" w14:textId="77777777" w:rsidR="008E4486" w:rsidRDefault="008E4486" w:rsidP="008E4486">
      <w:pPr>
        <w:pStyle w:val="PL"/>
      </w:pPr>
      <w:r>
        <w:t xml:space="preserve">        - type: object</w:t>
      </w:r>
    </w:p>
    <w:p w14:paraId="016D1D59" w14:textId="77777777" w:rsidR="008E4486" w:rsidRDefault="008E4486" w:rsidP="008E4486">
      <w:pPr>
        <w:pStyle w:val="PL"/>
      </w:pPr>
      <w:r>
        <w:t xml:space="preserve">          properties:</w:t>
      </w:r>
    </w:p>
    <w:p w14:paraId="520B853F" w14:textId="77777777" w:rsidR="008E4486" w:rsidRDefault="008E4486" w:rsidP="008E4486">
      <w:pPr>
        <w:pStyle w:val="PL"/>
      </w:pPr>
      <w:r>
        <w:t xml:space="preserve">            attributes:</w:t>
      </w:r>
    </w:p>
    <w:p w14:paraId="1F039848" w14:textId="77777777" w:rsidR="008E4486" w:rsidRDefault="008E4486" w:rsidP="008E4486">
      <w:pPr>
        <w:pStyle w:val="PL"/>
      </w:pPr>
      <w:r>
        <w:t xml:space="preserve">              allOf:</w:t>
      </w:r>
    </w:p>
    <w:p w14:paraId="67F5D1A7" w14:textId="77777777" w:rsidR="008E4486" w:rsidRDefault="008E4486" w:rsidP="008E4486">
      <w:pPr>
        <w:pStyle w:val="PL"/>
      </w:pPr>
      <w:r>
        <w:t xml:space="preserve">                - $ref: 'TS28623_GenericNrm.yaml#/components/schemas/ManagedFunction-Attr'</w:t>
      </w:r>
    </w:p>
    <w:p w14:paraId="5C78E927" w14:textId="77777777" w:rsidR="008E4486" w:rsidRDefault="008E4486" w:rsidP="008E4486">
      <w:pPr>
        <w:pStyle w:val="PL"/>
      </w:pPr>
      <w:r>
        <w:t xml:space="preserve">                - type: object</w:t>
      </w:r>
    </w:p>
    <w:p w14:paraId="2595762E" w14:textId="77777777" w:rsidR="008E4486" w:rsidRDefault="008E4486" w:rsidP="008E4486">
      <w:pPr>
        <w:pStyle w:val="PL"/>
      </w:pPr>
      <w:r>
        <w:t xml:space="preserve">                  properties:</w:t>
      </w:r>
    </w:p>
    <w:p w14:paraId="71E38399" w14:textId="77777777" w:rsidR="008E4486" w:rsidRDefault="008E4486" w:rsidP="008E4486">
      <w:pPr>
        <w:pStyle w:val="PL"/>
      </w:pPr>
      <w:r>
        <w:t xml:space="preserve">                    pLMNInfoList:</w:t>
      </w:r>
    </w:p>
    <w:p w14:paraId="403C69F6" w14:textId="77777777" w:rsidR="008E4486" w:rsidRDefault="008E4486" w:rsidP="008E4486">
      <w:pPr>
        <w:pStyle w:val="PL"/>
      </w:pPr>
      <w:r>
        <w:t xml:space="preserve">                      $ref: 'TS28541_NrNrm.yaml#/components/schemas/PlmnInfoList'</w:t>
      </w:r>
    </w:p>
    <w:p w14:paraId="68B9D310" w14:textId="77777777" w:rsidR="008E4486" w:rsidRDefault="008E4486" w:rsidP="008E4486">
      <w:pPr>
        <w:pStyle w:val="PL"/>
      </w:pPr>
      <w:r>
        <w:t xml:space="preserve">                    sBIFqdn:</w:t>
      </w:r>
    </w:p>
    <w:p w14:paraId="3BE2FEB4" w14:textId="77777777" w:rsidR="008E4486" w:rsidRDefault="008E4486" w:rsidP="008E4486">
      <w:pPr>
        <w:pStyle w:val="PL"/>
      </w:pPr>
      <w:r>
        <w:t xml:space="preserve">                      type: string</w:t>
      </w:r>
    </w:p>
    <w:p w14:paraId="0E521CD4" w14:textId="77777777" w:rsidR="008E4486" w:rsidRDefault="008E4486" w:rsidP="008E4486">
      <w:pPr>
        <w:pStyle w:val="PL"/>
      </w:pPr>
      <w:r>
        <w:t xml:space="preserve">                    managedNFProfile:</w:t>
      </w:r>
    </w:p>
    <w:p w14:paraId="7F28B7E5" w14:textId="77777777" w:rsidR="008E4486" w:rsidRDefault="008E4486" w:rsidP="008E4486">
      <w:pPr>
        <w:pStyle w:val="PL"/>
      </w:pPr>
      <w:r>
        <w:t xml:space="preserve">                      $ref: '#/components/schemas/ManagedNFProfile'</w:t>
      </w:r>
    </w:p>
    <w:p w14:paraId="5823C5F3" w14:textId="77777777" w:rsidR="008E4486" w:rsidRDefault="008E4486" w:rsidP="008E4486">
      <w:pPr>
        <w:pStyle w:val="PL"/>
      </w:pPr>
      <w:r>
        <w:t xml:space="preserve">                    commModelList:</w:t>
      </w:r>
    </w:p>
    <w:p w14:paraId="6F6DDB8F" w14:textId="77777777" w:rsidR="008E4486" w:rsidRDefault="008E4486" w:rsidP="008E4486">
      <w:pPr>
        <w:pStyle w:val="PL"/>
      </w:pPr>
      <w:r>
        <w:t xml:space="preserve">                      $ref: '#/components/schemas/CommModelList'</w:t>
      </w:r>
    </w:p>
    <w:p w14:paraId="648CE672" w14:textId="77777777" w:rsidR="008E4486" w:rsidRDefault="008E4486" w:rsidP="008E4486">
      <w:pPr>
        <w:pStyle w:val="PL"/>
      </w:pPr>
      <w:r>
        <w:t xml:space="preserve">                    eCSAddrConfigInfo:</w:t>
      </w:r>
    </w:p>
    <w:p w14:paraId="0C719A07" w14:textId="77777777" w:rsidR="008E4486" w:rsidRDefault="008E4486" w:rsidP="008E4486">
      <w:pPr>
        <w:pStyle w:val="PL"/>
      </w:pPr>
      <w:r>
        <w:t xml:space="preserve">                      $ref: '#/components/schemas/ECSAddrConfigInfo'</w:t>
      </w:r>
    </w:p>
    <w:p w14:paraId="7D2EC69F" w14:textId="77777777" w:rsidR="008E4486" w:rsidRDefault="008E4486" w:rsidP="008E4486">
      <w:pPr>
        <w:pStyle w:val="PL"/>
      </w:pPr>
      <w:r>
        <w:t xml:space="preserve">                    udmInfo:</w:t>
      </w:r>
    </w:p>
    <w:p w14:paraId="0686B7ED" w14:textId="77777777" w:rsidR="008E4486" w:rsidRDefault="008E4486" w:rsidP="008E4486">
      <w:pPr>
        <w:pStyle w:val="PL"/>
      </w:pPr>
      <w:r>
        <w:t xml:space="preserve">                      $ref: '#/components/schemas/UdmInfo'</w:t>
      </w:r>
    </w:p>
    <w:p w14:paraId="794AC3CE" w14:textId="77777777" w:rsidR="008E4486" w:rsidRDefault="008E4486" w:rsidP="008E4486">
      <w:pPr>
        <w:pStyle w:val="PL"/>
      </w:pPr>
      <w:r>
        <w:t xml:space="preserve">        - $ref: 'TS28623_GenericNrm.yaml#/components/schemas/ManagedFunction-ncO'</w:t>
      </w:r>
    </w:p>
    <w:p w14:paraId="4446A554" w14:textId="77777777" w:rsidR="008E4486" w:rsidRDefault="008E4486" w:rsidP="008E4486">
      <w:pPr>
        <w:pStyle w:val="PL"/>
      </w:pPr>
      <w:r>
        <w:t xml:space="preserve">        - type: object</w:t>
      </w:r>
    </w:p>
    <w:p w14:paraId="65416C24" w14:textId="77777777" w:rsidR="008E4486" w:rsidRDefault="008E4486" w:rsidP="008E4486">
      <w:pPr>
        <w:pStyle w:val="PL"/>
      </w:pPr>
      <w:r>
        <w:t xml:space="preserve">          properties:</w:t>
      </w:r>
    </w:p>
    <w:p w14:paraId="19DE9F1C" w14:textId="77777777" w:rsidR="008E4486" w:rsidRDefault="008E4486" w:rsidP="008E4486">
      <w:pPr>
        <w:pStyle w:val="PL"/>
      </w:pPr>
      <w:r>
        <w:t xml:space="preserve">            EP_N8:</w:t>
      </w:r>
    </w:p>
    <w:p w14:paraId="0C8ABC95" w14:textId="77777777" w:rsidR="008E4486" w:rsidRDefault="008E4486" w:rsidP="008E4486">
      <w:pPr>
        <w:pStyle w:val="PL"/>
      </w:pPr>
      <w:r>
        <w:t xml:space="preserve">              $ref: '#/components/schemas/EP_N8-Multiple'</w:t>
      </w:r>
    </w:p>
    <w:p w14:paraId="41715793" w14:textId="77777777" w:rsidR="008E4486" w:rsidRDefault="008E4486" w:rsidP="008E4486">
      <w:pPr>
        <w:pStyle w:val="PL"/>
      </w:pPr>
      <w:r>
        <w:t xml:space="preserve">            EP_N10:</w:t>
      </w:r>
    </w:p>
    <w:p w14:paraId="34398C21" w14:textId="77777777" w:rsidR="008E4486" w:rsidRDefault="008E4486" w:rsidP="008E4486">
      <w:pPr>
        <w:pStyle w:val="PL"/>
      </w:pPr>
      <w:r>
        <w:t xml:space="preserve">              $ref: '#/components/schemas/EP_N10-Multiple'</w:t>
      </w:r>
    </w:p>
    <w:p w14:paraId="1EC18CC8" w14:textId="77777777" w:rsidR="008E4486" w:rsidRDefault="008E4486" w:rsidP="008E4486">
      <w:pPr>
        <w:pStyle w:val="PL"/>
      </w:pPr>
      <w:r>
        <w:t xml:space="preserve">            EP_N13:</w:t>
      </w:r>
    </w:p>
    <w:p w14:paraId="02429061" w14:textId="77777777" w:rsidR="008E4486" w:rsidRDefault="008E4486" w:rsidP="008E4486">
      <w:pPr>
        <w:pStyle w:val="PL"/>
      </w:pPr>
      <w:r>
        <w:t xml:space="preserve">              $ref: '#/components/schemas/EP_N13-Multiple'</w:t>
      </w:r>
    </w:p>
    <w:p w14:paraId="4EA983CC" w14:textId="77777777" w:rsidR="008E4486" w:rsidRDefault="008E4486" w:rsidP="008E4486">
      <w:pPr>
        <w:pStyle w:val="PL"/>
      </w:pPr>
      <w:r>
        <w:t xml:space="preserve">            EP_N59:</w:t>
      </w:r>
    </w:p>
    <w:p w14:paraId="5832098B" w14:textId="77777777" w:rsidR="008E4486" w:rsidRDefault="008E4486" w:rsidP="008E4486">
      <w:pPr>
        <w:pStyle w:val="PL"/>
      </w:pPr>
      <w:r>
        <w:t xml:space="preserve">              $ref: '#/components/schemas/EP_N13-Multiple'</w:t>
      </w:r>
    </w:p>
    <w:p w14:paraId="12A50193" w14:textId="77777777" w:rsidR="008E4486" w:rsidRDefault="008E4486" w:rsidP="008E4486">
      <w:pPr>
        <w:pStyle w:val="PL"/>
      </w:pPr>
      <w:r>
        <w:t xml:space="preserve">    UdrFunction-Single:</w:t>
      </w:r>
    </w:p>
    <w:p w14:paraId="5F3A2357" w14:textId="77777777" w:rsidR="008E4486" w:rsidRDefault="008E4486" w:rsidP="008E4486">
      <w:pPr>
        <w:pStyle w:val="PL"/>
      </w:pPr>
      <w:r>
        <w:t xml:space="preserve">      allOf:</w:t>
      </w:r>
    </w:p>
    <w:p w14:paraId="546AB09F" w14:textId="77777777" w:rsidR="008E4486" w:rsidRDefault="008E4486" w:rsidP="008E4486">
      <w:pPr>
        <w:pStyle w:val="PL"/>
      </w:pPr>
      <w:r>
        <w:t xml:space="preserve">        - $ref: 'TS28623_GenericNrm.yaml#/components/schemas/Top'</w:t>
      </w:r>
    </w:p>
    <w:p w14:paraId="1C06B2CF" w14:textId="77777777" w:rsidR="008E4486" w:rsidRDefault="008E4486" w:rsidP="008E4486">
      <w:pPr>
        <w:pStyle w:val="PL"/>
      </w:pPr>
      <w:r>
        <w:t xml:space="preserve">        - type: object</w:t>
      </w:r>
    </w:p>
    <w:p w14:paraId="48066A05" w14:textId="77777777" w:rsidR="008E4486" w:rsidRDefault="008E4486" w:rsidP="008E4486">
      <w:pPr>
        <w:pStyle w:val="PL"/>
      </w:pPr>
      <w:r>
        <w:t xml:space="preserve">          properties:</w:t>
      </w:r>
    </w:p>
    <w:p w14:paraId="391E0BD9" w14:textId="77777777" w:rsidR="008E4486" w:rsidRDefault="008E4486" w:rsidP="008E4486">
      <w:pPr>
        <w:pStyle w:val="PL"/>
      </w:pPr>
      <w:r>
        <w:t xml:space="preserve">            attributes:</w:t>
      </w:r>
    </w:p>
    <w:p w14:paraId="50B948FD" w14:textId="77777777" w:rsidR="008E4486" w:rsidRDefault="008E4486" w:rsidP="008E4486">
      <w:pPr>
        <w:pStyle w:val="PL"/>
      </w:pPr>
      <w:r>
        <w:t xml:space="preserve">              allOf:</w:t>
      </w:r>
    </w:p>
    <w:p w14:paraId="6F3204D9" w14:textId="77777777" w:rsidR="008E4486" w:rsidRDefault="008E4486" w:rsidP="008E4486">
      <w:pPr>
        <w:pStyle w:val="PL"/>
      </w:pPr>
      <w:r>
        <w:t xml:space="preserve">                - $ref: 'TS28623_GenericNrm.yaml#/components/schemas/ManagedFunction-Attr'</w:t>
      </w:r>
    </w:p>
    <w:p w14:paraId="6CF0EB18" w14:textId="77777777" w:rsidR="008E4486" w:rsidRDefault="008E4486" w:rsidP="008E4486">
      <w:pPr>
        <w:pStyle w:val="PL"/>
      </w:pPr>
      <w:r>
        <w:t xml:space="preserve">                - type: object</w:t>
      </w:r>
    </w:p>
    <w:p w14:paraId="7177F811" w14:textId="77777777" w:rsidR="008E4486" w:rsidRDefault="008E4486" w:rsidP="008E4486">
      <w:pPr>
        <w:pStyle w:val="PL"/>
      </w:pPr>
      <w:r>
        <w:t xml:space="preserve">                  properties:</w:t>
      </w:r>
    </w:p>
    <w:p w14:paraId="2274AA3A" w14:textId="77777777" w:rsidR="008E4486" w:rsidRDefault="008E4486" w:rsidP="008E4486">
      <w:pPr>
        <w:pStyle w:val="PL"/>
      </w:pPr>
      <w:r>
        <w:t xml:space="preserve">                    pLMNInfoList:</w:t>
      </w:r>
    </w:p>
    <w:p w14:paraId="70B324E5" w14:textId="77777777" w:rsidR="008E4486" w:rsidRDefault="008E4486" w:rsidP="008E4486">
      <w:pPr>
        <w:pStyle w:val="PL"/>
      </w:pPr>
      <w:r>
        <w:t xml:space="preserve">                      $ref: 'TS28541_NrNrm.yaml#/components/schemas/PlmnInfoList'</w:t>
      </w:r>
    </w:p>
    <w:p w14:paraId="239B5D61" w14:textId="77777777" w:rsidR="008E4486" w:rsidRDefault="008E4486" w:rsidP="008E4486">
      <w:pPr>
        <w:pStyle w:val="PL"/>
      </w:pPr>
      <w:r>
        <w:t xml:space="preserve">                    sBIFqdn:</w:t>
      </w:r>
    </w:p>
    <w:p w14:paraId="1A5A1334" w14:textId="77777777" w:rsidR="008E4486" w:rsidRDefault="008E4486" w:rsidP="008E4486">
      <w:pPr>
        <w:pStyle w:val="PL"/>
      </w:pPr>
      <w:r>
        <w:t xml:space="preserve">                      type: string</w:t>
      </w:r>
    </w:p>
    <w:p w14:paraId="0C9F77E1" w14:textId="77777777" w:rsidR="008E4486" w:rsidRDefault="008E4486" w:rsidP="008E4486">
      <w:pPr>
        <w:pStyle w:val="PL"/>
      </w:pPr>
      <w:r>
        <w:t xml:space="preserve">                    managedNFProfile:</w:t>
      </w:r>
    </w:p>
    <w:p w14:paraId="5CC698E0" w14:textId="77777777" w:rsidR="008E4486" w:rsidRDefault="008E4486" w:rsidP="008E4486">
      <w:pPr>
        <w:pStyle w:val="PL"/>
      </w:pPr>
      <w:r>
        <w:t xml:space="preserve">                      $ref: '#/components/schemas/ManagedNFProfile'</w:t>
      </w:r>
    </w:p>
    <w:p w14:paraId="49E3B4AC" w14:textId="77777777" w:rsidR="008E4486" w:rsidRDefault="008E4486" w:rsidP="008E4486">
      <w:pPr>
        <w:pStyle w:val="PL"/>
      </w:pPr>
      <w:r>
        <w:t xml:space="preserve">                    udrInfo:</w:t>
      </w:r>
    </w:p>
    <w:p w14:paraId="3F970885" w14:textId="77777777" w:rsidR="008E4486" w:rsidRDefault="008E4486" w:rsidP="008E4486">
      <w:pPr>
        <w:pStyle w:val="PL"/>
      </w:pPr>
      <w:r>
        <w:t xml:space="preserve">                      $ref: '#/components/schemas/UdrInfo'</w:t>
      </w:r>
    </w:p>
    <w:p w14:paraId="202EAE96" w14:textId="77777777" w:rsidR="008E4486" w:rsidRDefault="008E4486" w:rsidP="008E4486">
      <w:pPr>
        <w:pStyle w:val="PL"/>
      </w:pPr>
    </w:p>
    <w:p w14:paraId="39EC62EB" w14:textId="77777777" w:rsidR="008E4486" w:rsidRDefault="008E4486" w:rsidP="008E4486">
      <w:pPr>
        <w:pStyle w:val="PL"/>
      </w:pPr>
      <w:r>
        <w:t xml:space="preserve">    UdsfFunction-Single:</w:t>
      </w:r>
    </w:p>
    <w:p w14:paraId="3C9BB494" w14:textId="77777777" w:rsidR="008E4486" w:rsidRDefault="008E4486" w:rsidP="008E4486">
      <w:pPr>
        <w:pStyle w:val="PL"/>
      </w:pPr>
      <w:r>
        <w:t xml:space="preserve">      allOf:</w:t>
      </w:r>
    </w:p>
    <w:p w14:paraId="3C6B5820" w14:textId="77777777" w:rsidR="008E4486" w:rsidRDefault="008E4486" w:rsidP="008E4486">
      <w:pPr>
        <w:pStyle w:val="PL"/>
      </w:pPr>
      <w:r>
        <w:t xml:space="preserve">        - $ref: 'TS28623_GenericNrm.yaml#/components/schemas/Top'</w:t>
      </w:r>
    </w:p>
    <w:p w14:paraId="7D208C9A" w14:textId="77777777" w:rsidR="008E4486" w:rsidRDefault="008E4486" w:rsidP="008E4486">
      <w:pPr>
        <w:pStyle w:val="PL"/>
      </w:pPr>
      <w:r>
        <w:t xml:space="preserve">        - type: object</w:t>
      </w:r>
    </w:p>
    <w:p w14:paraId="64BEED00" w14:textId="77777777" w:rsidR="008E4486" w:rsidRDefault="008E4486" w:rsidP="008E4486">
      <w:pPr>
        <w:pStyle w:val="PL"/>
      </w:pPr>
      <w:r>
        <w:t xml:space="preserve">          properties:</w:t>
      </w:r>
    </w:p>
    <w:p w14:paraId="0B96F8FD" w14:textId="77777777" w:rsidR="008E4486" w:rsidRDefault="008E4486" w:rsidP="008E4486">
      <w:pPr>
        <w:pStyle w:val="PL"/>
      </w:pPr>
      <w:r>
        <w:t xml:space="preserve">            attributes:</w:t>
      </w:r>
    </w:p>
    <w:p w14:paraId="39DAA92C" w14:textId="77777777" w:rsidR="008E4486" w:rsidRDefault="008E4486" w:rsidP="008E4486">
      <w:pPr>
        <w:pStyle w:val="PL"/>
      </w:pPr>
      <w:r>
        <w:t xml:space="preserve">              allOf:</w:t>
      </w:r>
    </w:p>
    <w:p w14:paraId="1498DDB8" w14:textId="77777777" w:rsidR="008E4486" w:rsidRDefault="008E4486" w:rsidP="008E4486">
      <w:pPr>
        <w:pStyle w:val="PL"/>
      </w:pPr>
      <w:r>
        <w:t xml:space="preserve">                - $ref: 'TS28623_GenericNrm.yaml#/components/schemas/ManagedFunction-Attr'</w:t>
      </w:r>
    </w:p>
    <w:p w14:paraId="477EA26D" w14:textId="77777777" w:rsidR="008E4486" w:rsidRDefault="008E4486" w:rsidP="008E4486">
      <w:pPr>
        <w:pStyle w:val="PL"/>
      </w:pPr>
      <w:r>
        <w:t xml:space="preserve">                - type: object</w:t>
      </w:r>
    </w:p>
    <w:p w14:paraId="602A0D7B" w14:textId="77777777" w:rsidR="008E4486" w:rsidRDefault="008E4486" w:rsidP="008E4486">
      <w:pPr>
        <w:pStyle w:val="PL"/>
      </w:pPr>
      <w:r>
        <w:t xml:space="preserve">                  properties:</w:t>
      </w:r>
    </w:p>
    <w:p w14:paraId="48541860" w14:textId="77777777" w:rsidR="008E4486" w:rsidRDefault="008E4486" w:rsidP="008E4486">
      <w:pPr>
        <w:pStyle w:val="PL"/>
      </w:pPr>
      <w:r>
        <w:t xml:space="preserve">                    plmnInfoList:</w:t>
      </w:r>
    </w:p>
    <w:p w14:paraId="5D37FBE8" w14:textId="77777777" w:rsidR="008E4486" w:rsidRDefault="008E4486" w:rsidP="008E4486">
      <w:pPr>
        <w:pStyle w:val="PL"/>
      </w:pPr>
      <w:r>
        <w:t xml:space="preserve">                      $ref: 'TS28541_NrNrm.yaml#/components/schemas/PlmnInfoList'</w:t>
      </w:r>
    </w:p>
    <w:p w14:paraId="47C7D5BD" w14:textId="77777777" w:rsidR="008E4486" w:rsidRDefault="008E4486" w:rsidP="008E4486">
      <w:pPr>
        <w:pStyle w:val="PL"/>
      </w:pPr>
      <w:r>
        <w:t xml:space="preserve">                    sBIFqdn:</w:t>
      </w:r>
    </w:p>
    <w:p w14:paraId="585F810F" w14:textId="77777777" w:rsidR="008E4486" w:rsidRDefault="008E4486" w:rsidP="008E4486">
      <w:pPr>
        <w:pStyle w:val="PL"/>
      </w:pPr>
      <w:r>
        <w:t xml:space="preserve">                      type: string</w:t>
      </w:r>
    </w:p>
    <w:p w14:paraId="62E70EA3" w14:textId="77777777" w:rsidR="008E4486" w:rsidRDefault="008E4486" w:rsidP="008E4486">
      <w:pPr>
        <w:pStyle w:val="PL"/>
      </w:pPr>
      <w:r>
        <w:t xml:space="preserve">                    managedNFProfile:</w:t>
      </w:r>
    </w:p>
    <w:p w14:paraId="55297C86" w14:textId="77777777" w:rsidR="008E4486" w:rsidRDefault="008E4486" w:rsidP="008E4486">
      <w:pPr>
        <w:pStyle w:val="PL"/>
      </w:pPr>
      <w:r>
        <w:t xml:space="preserve">                      $ref: '#/components/schemas/ManagedNFProfile'</w:t>
      </w:r>
    </w:p>
    <w:p w14:paraId="339AFD71" w14:textId="77777777" w:rsidR="008E4486" w:rsidRDefault="008E4486" w:rsidP="008E4486">
      <w:pPr>
        <w:pStyle w:val="PL"/>
      </w:pPr>
      <w:r>
        <w:t xml:space="preserve">                    udsfInfo:</w:t>
      </w:r>
    </w:p>
    <w:p w14:paraId="5BF9ACF1" w14:textId="77777777" w:rsidR="008E4486" w:rsidRDefault="008E4486" w:rsidP="008E4486">
      <w:pPr>
        <w:pStyle w:val="PL"/>
      </w:pPr>
      <w:r>
        <w:t xml:space="preserve">                      $ref: '#/components/schemas/UdsfInfo'</w:t>
      </w:r>
    </w:p>
    <w:p w14:paraId="146C920A" w14:textId="77777777" w:rsidR="008E4486" w:rsidRDefault="008E4486" w:rsidP="008E4486">
      <w:pPr>
        <w:pStyle w:val="PL"/>
      </w:pPr>
    </w:p>
    <w:p w14:paraId="242B401C" w14:textId="77777777" w:rsidR="008E4486" w:rsidRDefault="008E4486" w:rsidP="008E4486">
      <w:pPr>
        <w:pStyle w:val="PL"/>
      </w:pPr>
      <w:r>
        <w:t xml:space="preserve">    NrfFunction-Single:</w:t>
      </w:r>
    </w:p>
    <w:p w14:paraId="2A4727AC" w14:textId="77777777" w:rsidR="008E4486" w:rsidRDefault="008E4486" w:rsidP="008E4486">
      <w:pPr>
        <w:pStyle w:val="PL"/>
      </w:pPr>
      <w:r>
        <w:t xml:space="preserve">      allOf:</w:t>
      </w:r>
    </w:p>
    <w:p w14:paraId="06C9BF7D" w14:textId="77777777" w:rsidR="008E4486" w:rsidRDefault="008E4486" w:rsidP="008E4486">
      <w:pPr>
        <w:pStyle w:val="PL"/>
      </w:pPr>
      <w:r>
        <w:t xml:space="preserve">        - $ref: 'TS28623_GenericNrm.yaml#/components/schemas/Top'</w:t>
      </w:r>
    </w:p>
    <w:p w14:paraId="04C3D543" w14:textId="77777777" w:rsidR="008E4486" w:rsidRDefault="008E4486" w:rsidP="008E4486">
      <w:pPr>
        <w:pStyle w:val="PL"/>
      </w:pPr>
      <w:r>
        <w:t xml:space="preserve">        - type: object</w:t>
      </w:r>
    </w:p>
    <w:p w14:paraId="67D91D51" w14:textId="77777777" w:rsidR="008E4486" w:rsidRDefault="008E4486" w:rsidP="008E4486">
      <w:pPr>
        <w:pStyle w:val="PL"/>
      </w:pPr>
      <w:r>
        <w:t xml:space="preserve">          properties:</w:t>
      </w:r>
    </w:p>
    <w:p w14:paraId="0F468C30" w14:textId="77777777" w:rsidR="008E4486" w:rsidRDefault="008E4486" w:rsidP="008E4486">
      <w:pPr>
        <w:pStyle w:val="PL"/>
      </w:pPr>
      <w:r>
        <w:t xml:space="preserve">            attributes:</w:t>
      </w:r>
    </w:p>
    <w:p w14:paraId="207CC629" w14:textId="77777777" w:rsidR="008E4486" w:rsidRDefault="008E4486" w:rsidP="008E4486">
      <w:pPr>
        <w:pStyle w:val="PL"/>
      </w:pPr>
      <w:r>
        <w:t xml:space="preserve">              allOf:</w:t>
      </w:r>
    </w:p>
    <w:p w14:paraId="6DCAD9A0" w14:textId="77777777" w:rsidR="008E4486" w:rsidRDefault="008E4486" w:rsidP="008E4486">
      <w:pPr>
        <w:pStyle w:val="PL"/>
      </w:pPr>
      <w:r>
        <w:t xml:space="preserve">                - $ref: 'TS28623_GenericNrm.yaml#/components/schemas/ManagedFunction-Attr'</w:t>
      </w:r>
    </w:p>
    <w:p w14:paraId="1A0BBAF3" w14:textId="77777777" w:rsidR="008E4486" w:rsidRDefault="008E4486" w:rsidP="008E4486">
      <w:pPr>
        <w:pStyle w:val="PL"/>
      </w:pPr>
      <w:r>
        <w:t xml:space="preserve">                - type: object</w:t>
      </w:r>
    </w:p>
    <w:p w14:paraId="4F0FBE70" w14:textId="77777777" w:rsidR="008E4486" w:rsidRDefault="008E4486" w:rsidP="008E4486">
      <w:pPr>
        <w:pStyle w:val="PL"/>
      </w:pPr>
      <w:r>
        <w:t xml:space="preserve">                  properties:</w:t>
      </w:r>
    </w:p>
    <w:p w14:paraId="2A09B770" w14:textId="77777777" w:rsidR="008E4486" w:rsidRDefault="008E4486" w:rsidP="008E4486">
      <w:pPr>
        <w:pStyle w:val="PL"/>
      </w:pPr>
      <w:r>
        <w:t xml:space="preserve">                    plmnInfoList:</w:t>
      </w:r>
    </w:p>
    <w:p w14:paraId="51CF1AFA" w14:textId="77777777" w:rsidR="008E4486" w:rsidRDefault="008E4486" w:rsidP="008E4486">
      <w:pPr>
        <w:pStyle w:val="PL"/>
      </w:pPr>
      <w:r>
        <w:t xml:space="preserve">                      $ref: 'TS28541_NrNrm.yaml#/components/schemas/PlmnInfoList'</w:t>
      </w:r>
    </w:p>
    <w:p w14:paraId="114ADA1D" w14:textId="77777777" w:rsidR="008E4486" w:rsidRDefault="008E4486" w:rsidP="008E4486">
      <w:pPr>
        <w:pStyle w:val="PL"/>
      </w:pPr>
      <w:r>
        <w:t xml:space="preserve">                    sBIFqdn:</w:t>
      </w:r>
    </w:p>
    <w:p w14:paraId="7F9E5695" w14:textId="77777777" w:rsidR="008E4486" w:rsidRDefault="008E4486" w:rsidP="008E4486">
      <w:pPr>
        <w:pStyle w:val="PL"/>
      </w:pPr>
      <w:r>
        <w:t xml:space="preserve">                      type: string</w:t>
      </w:r>
    </w:p>
    <w:p w14:paraId="786CA057" w14:textId="77777777" w:rsidR="008E4486" w:rsidRDefault="008E4486" w:rsidP="008E4486">
      <w:pPr>
        <w:pStyle w:val="PL"/>
      </w:pPr>
      <w:r>
        <w:t xml:space="preserve">                    cNSIIdList:</w:t>
      </w:r>
    </w:p>
    <w:p w14:paraId="7A502083" w14:textId="77777777" w:rsidR="008E4486" w:rsidRDefault="008E4486" w:rsidP="008E4486">
      <w:pPr>
        <w:pStyle w:val="PL"/>
      </w:pPr>
      <w:r>
        <w:t xml:space="preserve">                      $ref: '#/components/schemas/CNSIIdList'</w:t>
      </w:r>
    </w:p>
    <w:p w14:paraId="6EFC4BFB" w14:textId="77777777" w:rsidR="008E4486" w:rsidRDefault="008E4486" w:rsidP="008E4486">
      <w:pPr>
        <w:pStyle w:val="PL"/>
      </w:pPr>
      <w:r>
        <w:t xml:space="preserve">                    nFProfileList:</w:t>
      </w:r>
    </w:p>
    <w:p w14:paraId="5FFBC8E7" w14:textId="77777777" w:rsidR="008E4486" w:rsidRDefault="008E4486" w:rsidP="008E4486">
      <w:pPr>
        <w:pStyle w:val="PL"/>
      </w:pPr>
      <w:r>
        <w:t xml:space="preserve">                      $ref: '#/components/schemas/NFProfileList'</w:t>
      </w:r>
    </w:p>
    <w:p w14:paraId="59573556" w14:textId="77777777" w:rsidR="008E4486" w:rsidRDefault="008E4486" w:rsidP="008E4486">
      <w:pPr>
        <w:pStyle w:val="PL"/>
      </w:pPr>
      <w:r>
        <w:t xml:space="preserve">                    nrfInfo:</w:t>
      </w:r>
    </w:p>
    <w:p w14:paraId="01A601E8" w14:textId="77777777" w:rsidR="008E4486" w:rsidRDefault="008E4486" w:rsidP="008E4486">
      <w:pPr>
        <w:pStyle w:val="PL"/>
      </w:pPr>
      <w:r>
        <w:t xml:space="preserve">                      $ref: '#/components/schemas/NrfInfo'</w:t>
      </w:r>
    </w:p>
    <w:p w14:paraId="58A3D6B4" w14:textId="77777777" w:rsidR="008E4486" w:rsidRDefault="008E4486" w:rsidP="008E4486">
      <w:pPr>
        <w:pStyle w:val="PL"/>
      </w:pPr>
      <w:r>
        <w:t xml:space="preserve">        - $ref: 'TS28623_GenericNrm.yaml#/components/schemas/ManagedFunction-ncO'</w:t>
      </w:r>
    </w:p>
    <w:p w14:paraId="2070A4CA" w14:textId="77777777" w:rsidR="008E4486" w:rsidRDefault="008E4486" w:rsidP="008E4486">
      <w:pPr>
        <w:pStyle w:val="PL"/>
      </w:pPr>
      <w:r>
        <w:t xml:space="preserve">        - type: object</w:t>
      </w:r>
    </w:p>
    <w:p w14:paraId="1C6E9FD1" w14:textId="77777777" w:rsidR="008E4486" w:rsidRDefault="008E4486" w:rsidP="008E4486">
      <w:pPr>
        <w:pStyle w:val="PL"/>
      </w:pPr>
      <w:r>
        <w:t xml:space="preserve">          properties:</w:t>
      </w:r>
    </w:p>
    <w:p w14:paraId="5AF5E4DF" w14:textId="77777777" w:rsidR="008E4486" w:rsidRDefault="008E4486" w:rsidP="008E4486">
      <w:pPr>
        <w:pStyle w:val="PL"/>
      </w:pPr>
      <w:r>
        <w:t xml:space="preserve">            EP_N27:</w:t>
      </w:r>
    </w:p>
    <w:p w14:paraId="265A37F3" w14:textId="77777777" w:rsidR="008E4486" w:rsidRDefault="008E4486" w:rsidP="008E4486">
      <w:pPr>
        <w:pStyle w:val="PL"/>
      </w:pPr>
      <w:r>
        <w:t xml:space="preserve">              $ref: '#/components/schemas/EP_N27-Multiple'</w:t>
      </w:r>
    </w:p>
    <w:p w14:paraId="6E211F32" w14:textId="77777777" w:rsidR="008E4486" w:rsidRDefault="008E4486" w:rsidP="008E4486">
      <w:pPr>
        <w:pStyle w:val="PL"/>
      </w:pPr>
      <w:r>
        <w:t xml:space="preserve">    NssfFunction-Single:</w:t>
      </w:r>
    </w:p>
    <w:p w14:paraId="07B6AAAB" w14:textId="77777777" w:rsidR="008E4486" w:rsidRDefault="008E4486" w:rsidP="008E4486">
      <w:pPr>
        <w:pStyle w:val="PL"/>
      </w:pPr>
      <w:r>
        <w:t xml:space="preserve">      allOf:</w:t>
      </w:r>
    </w:p>
    <w:p w14:paraId="05BE0C03" w14:textId="77777777" w:rsidR="008E4486" w:rsidRDefault="008E4486" w:rsidP="008E4486">
      <w:pPr>
        <w:pStyle w:val="PL"/>
      </w:pPr>
      <w:r>
        <w:t xml:space="preserve">        - $ref: 'TS28623_GenericNrm.yaml#/components/schemas/Top'</w:t>
      </w:r>
    </w:p>
    <w:p w14:paraId="66DF70CE" w14:textId="77777777" w:rsidR="008E4486" w:rsidRDefault="008E4486" w:rsidP="008E4486">
      <w:pPr>
        <w:pStyle w:val="PL"/>
      </w:pPr>
      <w:r>
        <w:t xml:space="preserve">        - type: object</w:t>
      </w:r>
    </w:p>
    <w:p w14:paraId="24F78500" w14:textId="77777777" w:rsidR="008E4486" w:rsidRDefault="008E4486" w:rsidP="008E4486">
      <w:pPr>
        <w:pStyle w:val="PL"/>
      </w:pPr>
      <w:r>
        <w:t xml:space="preserve">          properties:</w:t>
      </w:r>
    </w:p>
    <w:p w14:paraId="46B615A2" w14:textId="77777777" w:rsidR="008E4486" w:rsidRDefault="008E4486" w:rsidP="008E4486">
      <w:pPr>
        <w:pStyle w:val="PL"/>
      </w:pPr>
      <w:r>
        <w:t xml:space="preserve">            attributes:</w:t>
      </w:r>
    </w:p>
    <w:p w14:paraId="5268D060" w14:textId="77777777" w:rsidR="008E4486" w:rsidRDefault="008E4486" w:rsidP="008E4486">
      <w:pPr>
        <w:pStyle w:val="PL"/>
      </w:pPr>
      <w:r>
        <w:t xml:space="preserve">              allOf:</w:t>
      </w:r>
    </w:p>
    <w:p w14:paraId="1A0EDBA1" w14:textId="77777777" w:rsidR="008E4486" w:rsidRDefault="008E4486" w:rsidP="008E4486">
      <w:pPr>
        <w:pStyle w:val="PL"/>
      </w:pPr>
      <w:r>
        <w:t xml:space="preserve">                - $ref: 'TS28623_GenericNrm.yaml#/components/schemas/ManagedFunction-Attr'</w:t>
      </w:r>
    </w:p>
    <w:p w14:paraId="470C606B" w14:textId="77777777" w:rsidR="008E4486" w:rsidRDefault="008E4486" w:rsidP="008E4486">
      <w:pPr>
        <w:pStyle w:val="PL"/>
      </w:pPr>
      <w:r>
        <w:t xml:space="preserve">                - type: object</w:t>
      </w:r>
    </w:p>
    <w:p w14:paraId="40DBB3CD" w14:textId="77777777" w:rsidR="008E4486" w:rsidRDefault="008E4486" w:rsidP="008E4486">
      <w:pPr>
        <w:pStyle w:val="PL"/>
      </w:pPr>
      <w:r>
        <w:t xml:space="preserve">                  properties:</w:t>
      </w:r>
    </w:p>
    <w:p w14:paraId="478D8B86" w14:textId="77777777" w:rsidR="008E4486" w:rsidRDefault="008E4486" w:rsidP="008E4486">
      <w:pPr>
        <w:pStyle w:val="PL"/>
      </w:pPr>
      <w:r>
        <w:t xml:space="preserve">                    pLMNInfoList:</w:t>
      </w:r>
    </w:p>
    <w:p w14:paraId="1C2E7B88" w14:textId="77777777" w:rsidR="008E4486" w:rsidRDefault="008E4486" w:rsidP="008E4486">
      <w:pPr>
        <w:pStyle w:val="PL"/>
      </w:pPr>
      <w:r>
        <w:t xml:space="preserve">                      $ref: 'TS28541_NrNrm.yaml#/components/schemas/PlmnInfoList'</w:t>
      </w:r>
    </w:p>
    <w:p w14:paraId="3E45E0CE" w14:textId="77777777" w:rsidR="008E4486" w:rsidRDefault="008E4486" w:rsidP="008E4486">
      <w:pPr>
        <w:pStyle w:val="PL"/>
      </w:pPr>
      <w:r>
        <w:t xml:space="preserve">                    sBIFqdn:</w:t>
      </w:r>
    </w:p>
    <w:p w14:paraId="19CE14DB" w14:textId="77777777" w:rsidR="008E4486" w:rsidRDefault="008E4486" w:rsidP="008E4486">
      <w:pPr>
        <w:pStyle w:val="PL"/>
      </w:pPr>
      <w:r>
        <w:t xml:space="preserve">                      type: string</w:t>
      </w:r>
    </w:p>
    <w:p w14:paraId="1202DD1E" w14:textId="77777777" w:rsidR="008E4486" w:rsidRDefault="008E4486" w:rsidP="008E4486">
      <w:pPr>
        <w:pStyle w:val="PL"/>
      </w:pPr>
      <w:r>
        <w:t xml:space="preserve">                    cNSIIdList:</w:t>
      </w:r>
    </w:p>
    <w:p w14:paraId="12E98D49" w14:textId="77777777" w:rsidR="008E4486" w:rsidRDefault="008E4486" w:rsidP="008E4486">
      <w:pPr>
        <w:pStyle w:val="PL"/>
      </w:pPr>
      <w:r>
        <w:t xml:space="preserve">                      $ref: '#/components/schemas/CNSIIdList'</w:t>
      </w:r>
    </w:p>
    <w:p w14:paraId="24DDE4A4" w14:textId="77777777" w:rsidR="008E4486" w:rsidRDefault="008E4486" w:rsidP="008E4486">
      <w:pPr>
        <w:pStyle w:val="PL"/>
      </w:pPr>
      <w:r>
        <w:t xml:space="preserve">                    nFProfileList:</w:t>
      </w:r>
    </w:p>
    <w:p w14:paraId="6F99271D" w14:textId="77777777" w:rsidR="008E4486" w:rsidRDefault="008E4486" w:rsidP="008E4486">
      <w:pPr>
        <w:pStyle w:val="PL"/>
      </w:pPr>
      <w:r>
        <w:t xml:space="preserve">                      $ref: '#/components/schemas/NFProfileList'</w:t>
      </w:r>
    </w:p>
    <w:p w14:paraId="617E84EF" w14:textId="77777777" w:rsidR="008E4486" w:rsidRDefault="008E4486" w:rsidP="008E4486">
      <w:pPr>
        <w:pStyle w:val="PL"/>
      </w:pPr>
      <w:r>
        <w:t xml:space="preserve">                    commModelList:</w:t>
      </w:r>
    </w:p>
    <w:p w14:paraId="4DBEB956" w14:textId="77777777" w:rsidR="008E4486" w:rsidRDefault="008E4486" w:rsidP="008E4486">
      <w:pPr>
        <w:pStyle w:val="PL"/>
      </w:pPr>
      <w:r>
        <w:t xml:space="preserve">                      $ref: '#/components/schemas/CommModelList'</w:t>
      </w:r>
    </w:p>
    <w:p w14:paraId="28D90364" w14:textId="77777777" w:rsidR="008E4486" w:rsidRDefault="008E4486" w:rsidP="008E4486">
      <w:pPr>
        <w:pStyle w:val="PL"/>
      </w:pPr>
      <w:r>
        <w:t xml:space="preserve">        - $ref: 'TS28623_GenericNrm.yaml#/components/schemas/ManagedFunction-ncO'</w:t>
      </w:r>
    </w:p>
    <w:p w14:paraId="2863E36E" w14:textId="77777777" w:rsidR="008E4486" w:rsidRDefault="008E4486" w:rsidP="008E4486">
      <w:pPr>
        <w:pStyle w:val="PL"/>
      </w:pPr>
      <w:r>
        <w:t xml:space="preserve">        - type: object</w:t>
      </w:r>
    </w:p>
    <w:p w14:paraId="1B18AD1C" w14:textId="77777777" w:rsidR="008E4486" w:rsidRDefault="008E4486" w:rsidP="008E4486">
      <w:pPr>
        <w:pStyle w:val="PL"/>
      </w:pPr>
      <w:r>
        <w:t xml:space="preserve">          properties:</w:t>
      </w:r>
    </w:p>
    <w:p w14:paraId="1CB5BCDA" w14:textId="77777777" w:rsidR="008E4486" w:rsidRDefault="008E4486" w:rsidP="008E4486">
      <w:pPr>
        <w:pStyle w:val="PL"/>
      </w:pPr>
      <w:r>
        <w:t xml:space="preserve">            EP_N22:</w:t>
      </w:r>
    </w:p>
    <w:p w14:paraId="031ABB16" w14:textId="77777777" w:rsidR="008E4486" w:rsidRDefault="008E4486" w:rsidP="008E4486">
      <w:pPr>
        <w:pStyle w:val="PL"/>
      </w:pPr>
      <w:r>
        <w:t xml:space="preserve">              $ref: '#/components/schemas/EP_N22-Multiple'</w:t>
      </w:r>
    </w:p>
    <w:p w14:paraId="3387DDD6" w14:textId="77777777" w:rsidR="008E4486" w:rsidRDefault="008E4486" w:rsidP="008E4486">
      <w:pPr>
        <w:pStyle w:val="PL"/>
      </w:pPr>
      <w:r>
        <w:t xml:space="preserve">            EP_N31:</w:t>
      </w:r>
    </w:p>
    <w:p w14:paraId="7E561FFA" w14:textId="77777777" w:rsidR="008E4486" w:rsidRDefault="008E4486" w:rsidP="008E4486">
      <w:pPr>
        <w:pStyle w:val="PL"/>
      </w:pPr>
      <w:r>
        <w:t xml:space="preserve">              $ref: '#/components/schemas/EP_N31-Multiple'</w:t>
      </w:r>
    </w:p>
    <w:p w14:paraId="4915A45E" w14:textId="77777777" w:rsidR="008E4486" w:rsidRDefault="008E4486" w:rsidP="008E4486">
      <w:pPr>
        <w:pStyle w:val="PL"/>
      </w:pPr>
      <w:r>
        <w:t xml:space="preserve">    SmsfFunction-Single:</w:t>
      </w:r>
    </w:p>
    <w:p w14:paraId="5E4F8F60" w14:textId="77777777" w:rsidR="008E4486" w:rsidRDefault="008E4486" w:rsidP="008E4486">
      <w:pPr>
        <w:pStyle w:val="PL"/>
      </w:pPr>
      <w:r>
        <w:t xml:space="preserve">      allOf:</w:t>
      </w:r>
    </w:p>
    <w:p w14:paraId="2D3C3EED" w14:textId="77777777" w:rsidR="008E4486" w:rsidRDefault="008E4486" w:rsidP="008E4486">
      <w:pPr>
        <w:pStyle w:val="PL"/>
      </w:pPr>
      <w:r>
        <w:t xml:space="preserve">        - $ref: 'TS28623_GenericNrm.yaml#/components/schemas/Top'</w:t>
      </w:r>
    </w:p>
    <w:p w14:paraId="7B46D6E5" w14:textId="77777777" w:rsidR="008E4486" w:rsidRDefault="008E4486" w:rsidP="008E4486">
      <w:pPr>
        <w:pStyle w:val="PL"/>
      </w:pPr>
      <w:r>
        <w:t xml:space="preserve">        - type: object</w:t>
      </w:r>
    </w:p>
    <w:p w14:paraId="67AF165C" w14:textId="77777777" w:rsidR="008E4486" w:rsidRDefault="008E4486" w:rsidP="008E4486">
      <w:pPr>
        <w:pStyle w:val="PL"/>
      </w:pPr>
      <w:r>
        <w:t xml:space="preserve">          properties:</w:t>
      </w:r>
    </w:p>
    <w:p w14:paraId="42F9BB56" w14:textId="77777777" w:rsidR="008E4486" w:rsidRDefault="008E4486" w:rsidP="008E4486">
      <w:pPr>
        <w:pStyle w:val="PL"/>
      </w:pPr>
      <w:r>
        <w:t xml:space="preserve">            attributes:</w:t>
      </w:r>
    </w:p>
    <w:p w14:paraId="0194AC03" w14:textId="77777777" w:rsidR="008E4486" w:rsidRDefault="008E4486" w:rsidP="008E4486">
      <w:pPr>
        <w:pStyle w:val="PL"/>
      </w:pPr>
      <w:r>
        <w:t xml:space="preserve">              allOf:</w:t>
      </w:r>
    </w:p>
    <w:p w14:paraId="3F97936E" w14:textId="77777777" w:rsidR="008E4486" w:rsidRDefault="008E4486" w:rsidP="008E4486">
      <w:pPr>
        <w:pStyle w:val="PL"/>
      </w:pPr>
      <w:r>
        <w:t xml:space="preserve">                - $ref: 'TS28623_GenericNrm.yaml#/components/schemas/ManagedFunction-Attr'</w:t>
      </w:r>
    </w:p>
    <w:p w14:paraId="34FFC079" w14:textId="77777777" w:rsidR="008E4486" w:rsidRDefault="008E4486" w:rsidP="008E4486">
      <w:pPr>
        <w:pStyle w:val="PL"/>
      </w:pPr>
      <w:r>
        <w:t xml:space="preserve">                - type: object</w:t>
      </w:r>
    </w:p>
    <w:p w14:paraId="5287BB45" w14:textId="77777777" w:rsidR="008E4486" w:rsidRDefault="008E4486" w:rsidP="008E4486">
      <w:pPr>
        <w:pStyle w:val="PL"/>
      </w:pPr>
      <w:r>
        <w:t xml:space="preserve">                  properties:</w:t>
      </w:r>
    </w:p>
    <w:p w14:paraId="3C2833B0" w14:textId="77777777" w:rsidR="008E4486" w:rsidRDefault="008E4486" w:rsidP="008E4486">
      <w:pPr>
        <w:pStyle w:val="PL"/>
      </w:pPr>
      <w:r>
        <w:t xml:space="preserve">                    plmnIdList:</w:t>
      </w:r>
    </w:p>
    <w:p w14:paraId="6D53B6CF" w14:textId="77777777" w:rsidR="008E4486" w:rsidRDefault="008E4486" w:rsidP="008E4486">
      <w:pPr>
        <w:pStyle w:val="PL"/>
      </w:pPr>
      <w:r>
        <w:t xml:space="preserve">                      $ref: 'TS28541_NrNrm.yaml#/components/schemas/PlmnIdList'</w:t>
      </w:r>
    </w:p>
    <w:p w14:paraId="3F99152A" w14:textId="77777777" w:rsidR="008E4486" w:rsidRDefault="008E4486" w:rsidP="008E4486">
      <w:pPr>
        <w:pStyle w:val="PL"/>
      </w:pPr>
      <w:r>
        <w:t xml:space="preserve">                    sBIFqdn:</w:t>
      </w:r>
    </w:p>
    <w:p w14:paraId="6ECDD0BC" w14:textId="77777777" w:rsidR="008E4486" w:rsidRDefault="008E4486" w:rsidP="008E4486">
      <w:pPr>
        <w:pStyle w:val="PL"/>
      </w:pPr>
      <w:r>
        <w:t xml:space="preserve">                      type: string</w:t>
      </w:r>
    </w:p>
    <w:p w14:paraId="68CDAC63" w14:textId="77777777" w:rsidR="008E4486" w:rsidRDefault="008E4486" w:rsidP="008E4486">
      <w:pPr>
        <w:pStyle w:val="PL"/>
      </w:pPr>
      <w:r>
        <w:t xml:space="preserve">                    managedNFProfile:</w:t>
      </w:r>
    </w:p>
    <w:p w14:paraId="355B47FA" w14:textId="77777777" w:rsidR="008E4486" w:rsidRDefault="008E4486" w:rsidP="008E4486">
      <w:pPr>
        <w:pStyle w:val="PL"/>
      </w:pPr>
      <w:r>
        <w:t xml:space="preserve">                      $ref: '#/components/schemas/ManagedNFProfile'</w:t>
      </w:r>
    </w:p>
    <w:p w14:paraId="09E51EE3" w14:textId="77777777" w:rsidR="008E4486" w:rsidRDefault="008E4486" w:rsidP="008E4486">
      <w:pPr>
        <w:pStyle w:val="PL"/>
      </w:pPr>
      <w:r>
        <w:t xml:space="preserve">                    commModelList:</w:t>
      </w:r>
    </w:p>
    <w:p w14:paraId="35DE8E82" w14:textId="77777777" w:rsidR="008E4486" w:rsidRDefault="008E4486" w:rsidP="008E4486">
      <w:pPr>
        <w:pStyle w:val="PL"/>
      </w:pPr>
      <w:r>
        <w:t xml:space="preserve">                      $ref: '#/components/schemas/CommModelList'</w:t>
      </w:r>
    </w:p>
    <w:p w14:paraId="360DD2DD" w14:textId="77777777" w:rsidR="008E4486" w:rsidRDefault="008E4486" w:rsidP="008E4486">
      <w:pPr>
        <w:pStyle w:val="PL"/>
      </w:pPr>
      <w:r>
        <w:t xml:space="preserve">                    smsfInfo:</w:t>
      </w:r>
    </w:p>
    <w:p w14:paraId="4B5F469F" w14:textId="77777777" w:rsidR="008E4486" w:rsidRDefault="008E4486" w:rsidP="008E4486">
      <w:pPr>
        <w:pStyle w:val="PL"/>
      </w:pPr>
      <w:r>
        <w:t xml:space="preserve">                      $ref: '#/components/schemas/SmsfInfo'</w:t>
      </w:r>
    </w:p>
    <w:p w14:paraId="21250F8A" w14:textId="77777777" w:rsidR="008E4486" w:rsidRDefault="008E4486" w:rsidP="008E4486">
      <w:pPr>
        <w:pStyle w:val="PL"/>
      </w:pPr>
      <w:r>
        <w:t xml:space="preserve">        - $ref: 'TS28623_GenericNrm.yaml#/components/schemas/ManagedFunction-ncO'</w:t>
      </w:r>
    </w:p>
    <w:p w14:paraId="25D1E971" w14:textId="77777777" w:rsidR="008E4486" w:rsidRDefault="008E4486" w:rsidP="008E4486">
      <w:pPr>
        <w:pStyle w:val="PL"/>
      </w:pPr>
      <w:r>
        <w:t xml:space="preserve">        - type: object</w:t>
      </w:r>
    </w:p>
    <w:p w14:paraId="00F55265" w14:textId="77777777" w:rsidR="008E4486" w:rsidRDefault="008E4486" w:rsidP="008E4486">
      <w:pPr>
        <w:pStyle w:val="PL"/>
      </w:pPr>
      <w:r>
        <w:t xml:space="preserve">          properties:</w:t>
      </w:r>
    </w:p>
    <w:p w14:paraId="5E66A4F6" w14:textId="77777777" w:rsidR="008E4486" w:rsidRDefault="008E4486" w:rsidP="008E4486">
      <w:pPr>
        <w:pStyle w:val="PL"/>
      </w:pPr>
      <w:r>
        <w:t xml:space="preserve">            EP_N20:</w:t>
      </w:r>
    </w:p>
    <w:p w14:paraId="22D35B05" w14:textId="77777777" w:rsidR="008E4486" w:rsidRDefault="008E4486" w:rsidP="008E4486">
      <w:pPr>
        <w:pStyle w:val="PL"/>
      </w:pPr>
      <w:r>
        <w:t xml:space="preserve">              $ref: '#/components/schemas/EP_N20-Multiple'</w:t>
      </w:r>
    </w:p>
    <w:p w14:paraId="2157921B" w14:textId="77777777" w:rsidR="008E4486" w:rsidRDefault="008E4486" w:rsidP="008E4486">
      <w:pPr>
        <w:pStyle w:val="PL"/>
      </w:pPr>
      <w:r>
        <w:t xml:space="preserve">            EP_N21:</w:t>
      </w:r>
    </w:p>
    <w:p w14:paraId="378CCDA2" w14:textId="77777777" w:rsidR="008E4486" w:rsidRDefault="008E4486" w:rsidP="008E4486">
      <w:pPr>
        <w:pStyle w:val="PL"/>
      </w:pPr>
      <w:r>
        <w:t xml:space="preserve">              $ref: '#/components/schemas/EP_N21-Multiple'</w:t>
      </w:r>
    </w:p>
    <w:p w14:paraId="2FB97FB1" w14:textId="77777777" w:rsidR="008E4486" w:rsidRDefault="008E4486" w:rsidP="008E4486">
      <w:pPr>
        <w:pStyle w:val="PL"/>
      </w:pPr>
      <w:r>
        <w:t xml:space="preserve">            EP_MAP_SMSC:</w:t>
      </w:r>
    </w:p>
    <w:p w14:paraId="7A6479D8" w14:textId="77777777" w:rsidR="008E4486" w:rsidRDefault="008E4486" w:rsidP="008E4486">
      <w:pPr>
        <w:pStyle w:val="PL"/>
      </w:pPr>
      <w:r>
        <w:t xml:space="preserve">              $ref: '#/components/schemas/EP_MAP_SMSC-Multiple'</w:t>
      </w:r>
    </w:p>
    <w:p w14:paraId="7BA35DC8" w14:textId="77777777" w:rsidR="008E4486" w:rsidRDefault="008E4486" w:rsidP="008E4486">
      <w:pPr>
        <w:pStyle w:val="PL"/>
      </w:pPr>
      <w:r>
        <w:t xml:space="preserve">    LmfFunction-Single:</w:t>
      </w:r>
    </w:p>
    <w:p w14:paraId="4551CDD9" w14:textId="77777777" w:rsidR="008E4486" w:rsidRDefault="008E4486" w:rsidP="008E4486">
      <w:pPr>
        <w:pStyle w:val="PL"/>
      </w:pPr>
      <w:r>
        <w:t xml:space="preserve">      allOf:</w:t>
      </w:r>
    </w:p>
    <w:p w14:paraId="6E52D1F9" w14:textId="77777777" w:rsidR="008E4486" w:rsidRDefault="008E4486" w:rsidP="008E4486">
      <w:pPr>
        <w:pStyle w:val="PL"/>
      </w:pPr>
      <w:r>
        <w:t xml:space="preserve">        - $ref: 'TS28623_GenericNrm.yaml#/components/schemas/Top'</w:t>
      </w:r>
    </w:p>
    <w:p w14:paraId="7A4E3CFB" w14:textId="77777777" w:rsidR="008E4486" w:rsidRDefault="008E4486" w:rsidP="008E4486">
      <w:pPr>
        <w:pStyle w:val="PL"/>
      </w:pPr>
      <w:r>
        <w:t xml:space="preserve">        - type: object</w:t>
      </w:r>
    </w:p>
    <w:p w14:paraId="26866F62" w14:textId="77777777" w:rsidR="008E4486" w:rsidRDefault="008E4486" w:rsidP="008E4486">
      <w:pPr>
        <w:pStyle w:val="PL"/>
      </w:pPr>
      <w:r>
        <w:t xml:space="preserve">          properties:</w:t>
      </w:r>
    </w:p>
    <w:p w14:paraId="0E6BC25E" w14:textId="77777777" w:rsidR="008E4486" w:rsidRDefault="008E4486" w:rsidP="008E4486">
      <w:pPr>
        <w:pStyle w:val="PL"/>
      </w:pPr>
      <w:r>
        <w:t xml:space="preserve">            attributes:</w:t>
      </w:r>
    </w:p>
    <w:p w14:paraId="570C59BA" w14:textId="77777777" w:rsidR="008E4486" w:rsidRDefault="008E4486" w:rsidP="008E4486">
      <w:pPr>
        <w:pStyle w:val="PL"/>
      </w:pPr>
      <w:r>
        <w:t xml:space="preserve">              allOf:</w:t>
      </w:r>
    </w:p>
    <w:p w14:paraId="0FDB1CA6" w14:textId="77777777" w:rsidR="008E4486" w:rsidRDefault="008E4486" w:rsidP="008E4486">
      <w:pPr>
        <w:pStyle w:val="PL"/>
      </w:pPr>
      <w:r>
        <w:t xml:space="preserve">                - $ref: 'TS28623_GenericNrm.yaml#/components/schemas/ManagedFunction-Attr'</w:t>
      </w:r>
    </w:p>
    <w:p w14:paraId="63E6CB3E" w14:textId="77777777" w:rsidR="008E4486" w:rsidRDefault="008E4486" w:rsidP="008E4486">
      <w:pPr>
        <w:pStyle w:val="PL"/>
      </w:pPr>
      <w:r>
        <w:t xml:space="preserve">                - type: object</w:t>
      </w:r>
    </w:p>
    <w:p w14:paraId="280FF98B" w14:textId="77777777" w:rsidR="008E4486" w:rsidRDefault="008E4486" w:rsidP="008E4486">
      <w:pPr>
        <w:pStyle w:val="PL"/>
      </w:pPr>
      <w:r>
        <w:t xml:space="preserve">                  properties:</w:t>
      </w:r>
    </w:p>
    <w:p w14:paraId="07E5122E" w14:textId="77777777" w:rsidR="008E4486" w:rsidRDefault="008E4486" w:rsidP="008E4486">
      <w:pPr>
        <w:pStyle w:val="PL"/>
      </w:pPr>
      <w:r>
        <w:t xml:space="preserve">                    plmnIdList:</w:t>
      </w:r>
    </w:p>
    <w:p w14:paraId="79F72987" w14:textId="77777777" w:rsidR="008E4486" w:rsidRDefault="008E4486" w:rsidP="008E4486">
      <w:pPr>
        <w:pStyle w:val="PL"/>
      </w:pPr>
      <w:r>
        <w:t xml:space="preserve">                      $ref: 'TS28541_NrNrm.yaml#/components/schemas/PlmnIdList'</w:t>
      </w:r>
    </w:p>
    <w:p w14:paraId="1A011070" w14:textId="77777777" w:rsidR="008E4486" w:rsidRDefault="008E4486" w:rsidP="008E4486">
      <w:pPr>
        <w:pStyle w:val="PL"/>
      </w:pPr>
      <w:r>
        <w:t xml:space="preserve">                    managedNFProfile:</w:t>
      </w:r>
    </w:p>
    <w:p w14:paraId="35E05DD9" w14:textId="77777777" w:rsidR="008E4486" w:rsidRDefault="008E4486" w:rsidP="008E4486">
      <w:pPr>
        <w:pStyle w:val="PL"/>
      </w:pPr>
      <w:r>
        <w:t xml:space="preserve">                      $ref: '#/components/schemas/ManagedNFProfile'</w:t>
      </w:r>
    </w:p>
    <w:p w14:paraId="7B7D1A68" w14:textId="77777777" w:rsidR="008E4486" w:rsidRDefault="008E4486" w:rsidP="008E4486">
      <w:pPr>
        <w:pStyle w:val="PL"/>
      </w:pPr>
      <w:r>
        <w:t xml:space="preserve">                    commModelList:</w:t>
      </w:r>
    </w:p>
    <w:p w14:paraId="096AFA0D" w14:textId="77777777" w:rsidR="008E4486" w:rsidRDefault="008E4486" w:rsidP="008E4486">
      <w:pPr>
        <w:pStyle w:val="PL"/>
      </w:pPr>
      <w:r>
        <w:t xml:space="preserve">                      $ref: '#/components/schemas/CommModelList'</w:t>
      </w:r>
    </w:p>
    <w:p w14:paraId="68077859" w14:textId="77777777" w:rsidR="008E4486" w:rsidRDefault="008E4486" w:rsidP="008E4486">
      <w:pPr>
        <w:pStyle w:val="PL"/>
      </w:pPr>
      <w:r>
        <w:t xml:space="preserve">                    lmfInfo:</w:t>
      </w:r>
    </w:p>
    <w:p w14:paraId="01A0CDF2" w14:textId="77777777" w:rsidR="008E4486" w:rsidRDefault="008E4486" w:rsidP="008E4486">
      <w:pPr>
        <w:pStyle w:val="PL"/>
      </w:pPr>
      <w:r>
        <w:t xml:space="preserve">                      $ref: '#/components/schemas/LmfInfo'</w:t>
      </w:r>
    </w:p>
    <w:p w14:paraId="110967B4" w14:textId="77777777" w:rsidR="008E4486" w:rsidRDefault="008E4486" w:rsidP="008E4486">
      <w:pPr>
        <w:pStyle w:val="PL"/>
      </w:pPr>
      <w:r>
        <w:t xml:space="preserve">        - $ref: 'TS28623_GenericNrm.yaml#/components/schemas/ManagedFunction-ncO'</w:t>
      </w:r>
    </w:p>
    <w:p w14:paraId="30DC0D01" w14:textId="77777777" w:rsidR="008E4486" w:rsidRDefault="008E4486" w:rsidP="008E4486">
      <w:pPr>
        <w:pStyle w:val="PL"/>
      </w:pPr>
      <w:r>
        <w:t xml:space="preserve">        - type: object</w:t>
      </w:r>
    </w:p>
    <w:p w14:paraId="04EBAF94" w14:textId="77777777" w:rsidR="008E4486" w:rsidRDefault="008E4486" w:rsidP="008E4486">
      <w:pPr>
        <w:pStyle w:val="PL"/>
      </w:pPr>
      <w:r>
        <w:t xml:space="preserve">          properties:</w:t>
      </w:r>
    </w:p>
    <w:p w14:paraId="60BB722E" w14:textId="77777777" w:rsidR="008E4486" w:rsidRDefault="008E4486" w:rsidP="008E4486">
      <w:pPr>
        <w:pStyle w:val="PL"/>
      </w:pPr>
      <w:r>
        <w:t xml:space="preserve">            EP_NLS:</w:t>
      </w:r>
    </w:p>
    <w:p w14:paraId="121833C1" w14:textId="77777777" w:rsidR="008E4486" w:rsidRDefault="008E4486" w:rsidP="008E4486">
      <w:pPr>
        <w:pStyle w:val="PL"/>
      </w:pPr>
      <w:r>
        <w:t xml:space="preserve">              $ref: '#/components/schemas/EP_NLS-Multiple'</w:t>
      </w:r>
    </w:p>
    <w:p w14:paraId="45863799" w14:textId="77777777" w:rsidR="008E4486" w:rsidRDefault="008E4486" w:rsidP="008E4486">
      <w:pPr>
        <w:pStyle w:val="PL"/>
      </w:pPr>
      <w:r>
        <w:t xml:space="preserve">    NgeirFunction-Single:</w:t>
      </w:r>
    </w:p>
    <w:p w14:paraId="490FC32C" w14:textId="77777777" w:rsidR="008E4486" w:rsidRDefault="008E4486" w:rsidP="008E4486">
      <w:pPr>
        <w:pStyle w:val="PL"/>
      </w:pPr>
      <w:r>
        <w:t xml:space="preserve">      allOf:</w:t>
      </w:r>
    </w:p>
    <w:p w14:paraId="7CBF399C" w14:textId="77777777" w:rsidR="008E4486" w:rsidRDefault="008E4486" w:rsidP="008E4486">
      <w:pPr>
        <w:pStyle w:val="PL"/>
      </w:pPr>
      <w:r>
        <w:t xml:space="preserve">        - $ref: 'TS28623_GenericNrm.yaml#/components/schemas/Top'</w:t>
      </w:r>
    </w:p>
    <w:p w14:paraId="4F121294" w14:textId="77777777" w:rsidR="008E4486" w:rsidRDefault="008E4486" w:rsidP="008E4486">
      <w:pPr>
        <w:pStyle w:val="PL"/>
      </w:pPr>
      <w:r>
        <w:t xml:space="preserve">        - type: object</w:t>
      </w:r>
    </w:p>
    <w:p w14:paraId="035F89D1" w14:textId="77777777" w:rsidR="008E4486" w:rsidRDefault="008E4486" w:rsidP="008E4486">
      <w:pPr>
        <w:pStyle w:val="PL"/>
      </w:pPr>
      <w:r>
        <w:t xml:space="preserve">          properties:</w:t>
      </w:r>
    </w:p>
    <w:p w14:paraId="0336C66F" w14:textId="77777777" w:rsidR="008E4486" w:rsidRDefault="008E4486" w:rsidP="008E4486">
      <w:pPr>
        <w:pStyle w:val="PL"/>
      </w:pPr>
      <w:r>
        <w:t xml:space="preserve">            attributes:</w:t>
      </w:r>
    </w:p>
    <w:p w14:paraId="676749F1" w14:textId="77777777" w:rsidR="008E4486" w:rsidRDefault="008E4486" w:rsidP="008E4486">
      <w:pPr>
        <w:pStyle w:val="PL"/>
      </w:pPr>
      <w:r>
        <w:t xml:space="preserve">              allOf:</w:t>
      </w:r>
    </w:p>
    <w:p w14:paraId="008C968C" w14:textId="77777777" w:rsidR="008E4486" w:rsidRDefault="008E4486" w:rsidP="008E4486">
      <w:pPr>
        <w:pStyle w:val="PL"/>
      </w:pPr>
      <w:r>
        <w:t xml:space="preserve">                - $ref: 'TS28623_GenericNrm.yaml#/components/schemas/ManagedFunction-Attr'</w:t>
      </w:r>
    </w:p>
    <w:p w14:paraId="2C7823DF" w14:textId="77777777" w:rsidR="008E4486" w:rsidRDefault="008E4486" w:rsidP="008E4486">
      <w:pPr>
        <w:pStyle w:val="PL"/>
      </w:pPr>
      <w:r>
        <w:t xml:space="preserve">                - type: object</w:t>
      </w:r>
    </w:p>
    <w:p w14:paraId="1804DF88" w14:textId="77777777" w:rsidR="008E4486" w:rsidRDefault="008E4486" w:rsidP="008E4486">
      <w:pPr>
        <w:pStyle w:val="PL"/>
      </w:pPr>
      <w:r>
        <w:t xml:space="preserve">                  properties:</w:t>
      </w:r>
    </w:p>
    <w:p w14:paraId="0E002842" w14:textId="77777777" w:rsidR="008E4486" w:rsidRDefault="008E4486" w:rsidP="008E4486">
      <w:pPr>
        <w:pStyle w:val="PL"/>
      </w:pPr>
      <w:r>
        <w:t xml:space="preserve">                    plmnIdList:</w:t>
      </w:r>
    </w:p>
    <w:p w14:paraId="37151E84" w14:textId="77777777" w:rsidR="008E4486" w:rsidRDefault="008E4486" w:rsidP="008E4486">
      <w:pPr>
        <w:pStyle w:val="PL"/>
      </w:pPr>
      <w:r>
        <w:t xml:space="preserve">                      $ref: 'TS28541_NrNrm.yaml#/components/schemas/PlmnIdList'</w:t>
      </w:r>
    </w:p>
    <w:p w14:paraId="4040886E" w14:textId="77777777" w:rsidR="008E4486" w:rsidRDefault="008E4486" w:rsidP="008E4486">
      <w:pPr>
        <w:pStyle w:val="PL"/>
      </w:pPr>
      <w:r>
        <w:t xml:space="preserve">                    sBIFqdn:</w:t>
      </w:r>
    </w:p>
    <w:p w14:paraId="06BEB749" w14:textId="77777777" w:rsidR="008E4486" w:rsidRDefault="008E4486" w:rsidP="008E4486">
      <w:pPr>
        <w:pStyle w:val="PL"/>
      </w:pPr>
      <w:r>
        <w:t xml:space="preserve">                      type: string</w:t>
      </w:r>
    </w:p>
    <w:p w14:paraId="5D8A1E65" w14:textId="77777777" w:rsidR="008E4486" w:rsidRDefault="008E4486" w:rsidP="008E4486">
      <w:pPr>
        <w:pStyle w:val="PL"/>
      </w:pPr>
      <w:r>
        <w:t xml:space="preserve">                    snssaiList:</w:t>
      </w:r>
    </w:p>
    <w:p w14:paraId="16BCEF59" w14:textId="77777777" w:rsidR="008E4486" w:rsidRDefault="008E4486" w:rsidP="008E4486">
      <w:pPr>
        <w:pStyle w:val="PL"/>
      </w:pPr>
      <w:r>
        <w:t xml:space="preserve">                      $ref: '#/components/schemas/SnssaiList'</w:t>
      </w:r>
    </w:p>
    <w:p w14:paraId="6936D6F6" w14:textId="77777777" w:rsidR="008E4486" w:rsidRDefault="008E4486" w:rsidP="008E4486">
      <w:pPr>
        <w:pStyle w:val="PL"/>
      </w:pPr>
      <w:r>
        <w:t xml:space="preserve">                    managedNFProfile:</w:t>
      </w:r>
    </w:p>
    <w:p w14:paraId="77E18CF5" w14:textId="77777777" w:rsidR="008E4486" w:rsidRDefault="008E4486" w:rsidP="008E4486">
      <w:pPr>
        <w:pStyle w:val="PL"/>
      </w:pPr>
      <w:r>
        <w:t xml:space="preserve">                      $ref: '#/components/schemas/ManagedNFProfile'</w:t>
      </w:r>
    </w:p>
    <w:p w14:paraId="22E97AEE" w14:textId="77777777" w:rsidR="008E4486" w:rsidRDefault="008E4486" w:rsidP="008E4486">
      <w:pPr>
        <w:pStyle w:val="PL"/>
      </w:pPr>
      <w:r>
        <w:t xml:space="preserve">                    commModelList:</w:t>
      </w:r>
    </w:p>
    <w:p w14:paraId="721DD3E6" w14:textId="77777777" w:rsidR="008E4486" w:rsidRDefault="008E4486" w:rsidP="008E4486">
      <w:pPr>
        <w:pStyle w:val="PL"/>
      </w:pPr>
      <w:r>
        <w:t xml:space="preserve">                      $ref: '#/components/schemas/CommModelList'</w:t>
      </w:r>
    </w:p>
    <w:p w14:paraId="7D571DC8" w14:textId="77777777" w:rsidR="008E4486" w:rsidRDefault="008E4486" w:rsidP="008E4486">
      <w:pPr>
        <w:pStyle w:val="PL"/>
      </w:pPr>
      <w:r>
        <w:t xml:space="preserve">        - $ref: 'TS28623_GenericNrm.yaml#/components/schemas/ManagedFunction-ncO'</w:t>
      </w:r>
    </w:p>
    <w:p w14:paraId="121E6BFC" w14:textId="77777777" w:rsidR="008E4486" w:rsidRDefault="008E4486" w:rsidP="008E4486">
      <w:pPr>
        <w:pStyle w:val="PL"/>
      </w:pPr>
      <w:r>
        <w:t xml:space="preserve">        - type: object</w:t>
      </w:r>
    </w:p>
    <w:p w14:paraId="34214C6F" w14:textId="77777777" w:rsidR="008E4486" w:rsidRDefault="008E4486" w:rsidP="008E4486">
      <w:pPr>
        <w:pStyle w:val="PL"/>
      </w:pPr>
      <w:r>
        <w:t xml:space="preserve">          properties:</w:t>
      </w:r>
    </w:p>
    <w:p w14:paraId="7C7E0667" w14:textId="77777777" w:rsidR="008E4486" w:rsidRDefault="008E4486" w:rsidP="008E4486">
      <w:pPr>
        <w:pStyle w:val="PL"/>
      </w:pPr>
      <w:r>
        <w:t xml:space="preserve">            EP_N17:</w:t>
      </w:r>
    </w:p>
    <w:p w14:paraId="09C89395" w14:textId="77777777" w:rsidR="008E4486" w:rsidRDefault="008E4486" w:rsidP="008E4486">
      <w:pPr>
        <w:pStyle w:val="PL"/>
      </w:pPr>
      <w:r>
        <w:t xml:space="preserve">              $ref: '#/components/schemas/EP_N17-Multiple'</w:t>
      </w:r>
    </w:p>
    <w:p w14:paraId="6ED27FD6" w14:textId="77777777" w:rsidR="008E4486" w:rsidRDefault="008E4486" w:rsidP="008E4486">
      <w:pPr>
        <w:pStyle w:val="PL"/>
      </w:pPr>
      <w:r>
        <w:t xml:space="preserve">    SeppFunction-Single:</w:t>
      </w:r>
    </w:p>
    <w:p w14:paraId="1C7F243D" w14:textId="77777777" w:rsidR="008E4486" w:rsidRDefault="008E4486" w:rsidP="008E4486">
      <w:pPr>
        <w:pStyle w:val="PL"/>
      </w:pPr>
      <w:r>
        <w:t xml:space="preserve">      allOf:</w:t>
      </w:r>
    </w:p>
    <w:p w14:paraId="549DF66D" w14:textId="77777777" w:rsidR="008E4486" w:rsidRDefault="008E4486" w:rsidP="008E4486">
      <w:pPr>
        <w:pStyle w:val="PL"/>
      </w:pPr>
      <w:r>
        <w:t xml:space="preserve">        - $ref: 'TS28623_GenericNrm.yaml#/components/schemas/Top'</w:t>
      </w:r>
    </w:p>
    <w:p w14:paraId="4B038B43" w14:textId="77777777" w:rsidR="008E4486" w:rsidRDefault="008E4486" w:rsidP="008E4486">
      <w:pPr>
        <w:pStyle w:val="PL"/>
      </w:pPr>
      <w:r>
        <w:t xml:space="preserve">        - type: object</w:t>
      </w:r>
    </w:p>
    <w:p w14:paraId="6202771C" w14:textId="77777777" w:rsidR="008E4486" w:rsidRDefault="008E4486" w:rsidP="008E4486">
      <w:pPr>
        <w:pStyle w:val="PL"/>
      </w:pPr>
      <w:r>
        <w:t xml:space="preserve">          properties:</w:t>
      </w:r>
    </w:p>
    <w:p w14:paraId="13A04AFC" w14:textId="77777777" w:rsidR="008E4486" w:rsidRDefault="008E4486" w:rsidP="008E4486">
      <w:pPr>
        <w:pStyle w:val="PL"/>
      </w:pPr>
      <w:r>
        <w:t xml:space="preserve">            attributes:</w:t>
      </w:r>
    </w:p>
    <w:p w14:paraId="076968E9" w14:textId="77777777" w:rsidR="008E4486" w:rsidRDefault="008E4486" w:rsidP="008E4486">
      <w:pPr>
        <w:pStyle w:val="PL"/>
      </w:pPr>
      <w:r>
        <w:t xml:space="preserve">              allOf:</w:t>
      </w:r>
    </w:p>
    <w:p w14:paraId="71EA716F" w14:textId="77777777" w:rsidR="008E4486" w:rsidRDefault="008E4486" w:rsidP="008E4486">
      <w:pPr>
        <w:pStyle w:val="PL"/>
      </w:pPr>
      <w:r>
        <w:t xml:space="preserve">                - $ref: 'TS28623_GenericNrm.yaml#/components/schemas/ManagedFunction-Attr'</w:t>
      </w:r>
    </w:p>
    <w:p w14:paraId="4A0E9168" w14:textId="77777777" w:rsidR="008E4486" w:rsidRDefault="008E4486" w:rsidP="008E4486">
      <w:pPr>
        <w:pStyle w:val="PL"/>
      </w:pPr>
      <w:r>
        <w:t xml:space="preserve">                - type: object</w:t>
      </w:r>
    </w:p>
    <w:p w14:paraId="2BED13C8" w14:textId="77777777" w:rsidR="008E4486" w:rsidRDefault="008E4486" w:rsidP="008E4486">
      <w:pPr>
        <w:pStyle w:val="PL"/>
      </w:pPr>
      <w:r>
        <w:t xml:space="preserve">                  properties:</w:t>
      </w:r>
    </w:p>
    <w:p w14:paraId="411CA0B2" w14:textId="77777777" w:rsidR="008E4486" w:rsidRDefault="008E4486" w:rsidP="008E4486">
      <w:pPr>
        <w:pStyle w:val="PL"/>
      </w:pPr>
      <w:r>
        <w:t xml:space="preserve">                    plmnId:</w:t>
      </w:r>
    </w:p>
    <w:p w14:paraId="024D999F" w14:textId="77777777" w:rsidR="008E4486" w:rsidRDefault="008E4486" w:rsidP="008E4486">
      <w:pPr>
        <w:pStyle w:val="PL"/>
      </w:pPr>
      <w:r>
        <w:t xml:space="preserve">                      $ref: 'TS28623_ComDefs.yaml#/components/schemas/PlmnId'</w:t>
      </w:r>
    </w:p>
    <w:p w14:paraId="760B0AC7" w14:textId="77777777" w:rsidR="008E4486" w:rsidRDefault="008E4486" w:rsidP="008E4486">
      <w:pPr>
        <w:pStyle w:val="PL"/>
      </w:pPr>
      <w:r>
        <w:t xml:space="preserve">                    sEPPType:</w:t>
      </w:r>
    </w:p>
    <w:p w14:paraId="20A95FF8" w14:textId="77777777" w:rsidR="008E4486" w:rsidRDefault="008E4486" w:rsidP="008E4486">
      <w:pPr>
        <w:pStyle w:val="PL"/>
      </w:pPr>
      <w:r>
        <w:t xml:space="preserve">                      $ref: '#/components/schemas/SEPPType'</w:t>
      </w:r>
    </w:p>
    <w:p w14:paraId="1CD37840" w14:textId="77777777" w:rsidR="008E4486" w:rsidRDefault="008E4486" w:rsidP="008E4486">
      <w:pPr>
        <w:pStyle w:val="PL"/>
      </w:pPr>
      <w:r>
        <w:t xml:space="preserve">                    sEPPId:</w:t>
      </w:r>
    </w:p>
    <w:p w14:paraId="77B8E9D7" w14:textId="77777777" w:rsidR="008E4486" w:rsidRDefault="008E4486" w:rsidP="008E4486">
      <w:pPr>
        <w:pStyle w:val="PL"/>
      </w:pPr>
      <w:r>
        <w:t xml:space="preserve">                      type: integer</w:t>
      </w:r>
    </w:p>
    <w:p w14:paraId="0BEFDEF6" w14:textId="77777777" w:rsidR="008E4486" w:rsidRDefault="008E4486" w:rsidP="008E4486">
      <w:pPr>
        <w:pStyle w:val="PL"/>
      </w:pPr>
      <w:r>
        <w:t xml:space="preserve">                    fqdn:</w:t>
      </w:r>
    </w:p>
    <w:p w14:paraId="0C492E9B" w14:textId="77777777" w:rsidR="008E4486" w:rsidRDefault="008E4486" w:rsidP="008E4486">
      <w:pPr>
        <w:pStyle w:val="PL"/>
      </w:pPr>
      <w:r>
        <w:t xml:space="preserve">                      $ref: 'TS28623_ComDefs.yaml#/components/schemas/Fqdn'</w:t>
      </w:r>
    </w:p>
    <w:p w14:paraId="6E8D9C5D" w14:textId="77777777" w:rsidR="008E4486" w:rsidRDefault="008E4486" w:rsidP="008E4486">
      <w:pPr>
        <w:pStyle w:val="PL"/>
      </w:pPr>
      <w:r>
        <w:t xml:space="preserve">                    seppInfo:</w:t>
      </w:r>
    </w:p>
    <w:p w14:paraId="49B4947F" w14:textId="77777777" w:rsidR="008E4486" w:rsidRDefault="008E4486" w:rsidP="008E4486">
      <w:pPr>
        <w:pStyle w:val="PL"/>
      </w:pPr>
      <w:r>
        <w:t xml:space="preserve">                      $ref: '#/components/schemas/SeppInfo'</w:t>
      </w:r>
    </w:p>
    <w:p w14:paraId="2FB19797" w14:textId="77777777" w:rsidR="008E4486" w:rsidRDefault="008E4486" w:rsidP="008E4486">
      <w:pPr>
        <w:pStyle w:val="PL"/>
      </w:pPr>
      <w:r>
        <w:t xml:space="preserve">        - $ref: 'TS28623_GenericNrm.yaml#/components/schemas/ManagedFunction-ncO'</w:t>
      </w:r>
    </w:p>
    <w:p w14:paraId="4B115253" w14:textId="77777777" w:rsidR="008E4486" w:rsidRDefault="008E4486" w:rsidP="008E4486">
      <w:pPr>
        <w:pStyle w:val="PL"/>
      </w:pPr>
      <w:r>
        <w:t xml:space="preserve">        - type: object</w:t>
      </w:r>
    </w:p>
    <w:p w14:paraId="72900527" w14:textId="77777777" w:rsidR="008E4486" w:rsidRDefault="008E4486" w:rsidP="008E4486">
      <w:pPr>
        <w:pStyle w:val="PL"/>
      </w:pPr>
      <w:r>
        <w:t xml:space="preserve">          properties:</w:t>
      </w:r>
    </w:p>
    <w:p w14:paraId="1A22A28E" w14:textId="77777777" w:rsidR="008E4486" w:rsidRDefault="008E4486" w:rsidP="008E4486">
      <w:pPr>
        <w:pStyle w:val="PL"/>
      </w:pPr>
      <w:r>
        <w:t xml:space="preserve">            EP_N32:</w:t>
      </w:r>
    </w:p>
    <w:p w14:paraId="3DC2DEF4" w14:textId="77777777" w:rsidR="008E4486" w:rsidRDefault="008E4486" w:rsidP="008E4486">
      <w:pPr>
        <w:pStyle w:val="PL"/>
      </w:pPr>
      <w:r>
        <w:t xml:space="preserve">              $ref: '#/components/schemas/EP_N32-Multiple'</w:t>
      </w:r>
    </w:p>
    <w:p w14:paraId="77F00769" w14:textId="77777777" w:rsidR="008E4486" w:rsidRDefault="008E4486" w:rsidP="008E4486">
      <w:pPr>
        <w:pStyle w:val="PL"/>
      </w:pPr>
      <w:r>
        <w:t xml:space="preserve">    NwdafFunction-Single:</w:t>
      </w:r>
    </w:p>
    <w:p w14:paraId="4E594001" w14:textId="77777777" w:rsidR="008E4486" w:rsidRDefault="008E4486" w:rsidP="008E4486">
      <w:pPr>
        <w:pStyle w:val="PL"/>
      </w:pPr>
      <w:r>
        <w:t xml:space="preserve">      allOf:</w:t>
      </w:r>
    </w:p>
    <w:p w14:paraId="50F93FC1" w14:textId="77777777" w:rsidR="008E4486" w:rsidRDefault="008E4486" w:rsidP="008E4486">
      <w:pPr>
        <w:pStyle w:val="PL"/>
      </w:pPr>
      <w:r>
        <w:t xml:space="preserve">        - $ref: 'TS28623_GenericNrm.yaml#/components/schemas/Top'</w:t>
      </w:r>
    </w:p>
    <w:p w14:paraId="050F9D58" w14:textId="77777777" w:rsidR="008E4486" w:rsidRDefault="008E4486" w:rsidP="008E4486">
      <w:pPr>
        <w:pStyle w:val="PL"/>
      </w:pPr>
      <w:r>
        <w:t xml:space="preserve">        - type: object</w:t>
      </w:r>
    </w:p>
    <w:p w14:paraId="4313DE5C" w14:textId="77777777" w:rsidR="008E4486" w:rsidRDefault="008E4486" w:rsidP="008E4486">
      <w:pPr>
        <w:pStyle w:val="PL"/>
      </w:pPr>
      <w:r>
        <w:t xml:space="preserve">          properties:</w:t>
      </w:r>
    </w:p>
    <w:p w14:paraId="6C463B66" w14:textId="77777777" w:rsidR="008E4486" w:rsidRDefault="008E4486" w:rsidP="008E4486">
      <w:pPr>
        <w:pStyle w:val="PL"/>
      </w:pPr>
      <w:r>
        <w:t xml:space="preserve">            attributes:</w:t>
      </w:r>
    </w:p>
    <w:p w14:paraId="5D6198EF" w14:textId="77777777" w:rsidR="008E4486" w:rsidRDefault="008E4486" w:rsidP="008E4486">
      <w:pPr>
        <w:pStyle w:val="PL"/>
      </w:pPr>
      <w:r>
        <w:t xml:space="preserve">              allOf:</w:t>
      </w:r>
    </w:p>
    <w:p w14:paraId="043503C9" w14:textId="77777777" w:rsidR="008E4486" w:rsidRDefault="008E4486" w:rsidP="008E4486">
      <w:pPr>
        <w:pStyle w:val="PL"/>
      </w:pPr>
      <w:r>
        <w:t xml:space="preserve">                - $ref: 'TS28623_GenericNrm.yaml#/components/schemas/ManagedFunction-Attr'</w:t>
      </w:r>
    </w:p>
    <w:p w14:paraId="00DEEC46" w14:textId="77777777" w:rsidR="008E4486" w:rsidRDefault="008E4486" w:rsidP="008E4486">
      <w:pPr>
        <w:pStyle w:val="PL"/>
      </w:pPr>
      <w:r>
        <w:t xml:space="preserve">                - type: object</w:t>
      </w:r>
    </w:p>
    <w:p w14:paraId="031ADA07" w14:textId="77777777" w:rsidR="008E4486" w:rsidRDefault="008E4486" w:rsidP="008E4486">
      <w:pPr>
        <w:pStyle w:val="PL"/>
      </w:pPr>
      <w:r>
        <w:t xml:space="preserve">                  properties:</w:t>
      </w:r>
    </w:p>
    <w:p w14:paraId="382AF28C" w14:textId="77777777" w:rsidR="008E4486" w:rsidRDefault="008E4486" w:rsidP="008E4486">
      <w:pPr>
        <w:pStyle w:val="PL"/>
      </w:pPr>
      <w:r>
        <w:t xml:space="preserve">                    plmnIdList:</w:t>
      </w:r>
    </w:p>
    <w:p w14:paraId="62A7A615" w14:textId="77777777" w:rsidR="008E4486" w:rsidRDefault="008E4486" w:rsidP="008E4486">
      <w:pPr>
        <w:pStyle w:val="PL"/>
      </w:pPr>
      <w:r>
        <w:t xml:space="preserve">                      $ref: 'TS28541_NrNrm.yaml#/components/schemas/PlmnIdList'</w:t>
      </w:r>
    </w:p>
    <w:p w14:paraId="549B4E37" w14:textId="77777777" w:rsidR="008E4486" w:rsidRDefault="008E4486" w:rsidP="008E4486">
      <w:pPr>
        <w:pStyle w:val="PL"/>
      </w:pPr>
      <w:r>
        <w:t xml:space="preserve">                    sBIFqdn:</w:t>
      </w:r>
    </w:p>
    <w:p w14:paraId="651484F8" w14:textId="77777777" w:rsidR="008E4486" w:rsidRDefault="008E4486" w:rsidP="008E4486">
      <w:pPr>
        <w:pStyle w:val="PL"/>
      </w:pPr>
      <w:r>
        <w:t xml:space="preserve">                      type: string</w:t>
      </w:r>
    </w:p>
    <w:p w14:paraId="5F3E1AFF" w14:textId="77777777" w:rsidR="008E4486" w:rsidRDefault="008E4486" w:rsidP="008E4486">
      <w:pPr>
        <w:pStyle w:val="PL"/>
      </w:pPr>
      <w:r>
        <w:t xml:space="preserve">                    snssaiList:</w:t>
      </w:r>
    </w:p>
    <w:p w14:paraId="6C9EA0F8" w14:textId="77777777" w:rsidR="008E4486" w:rsidRDefault="008E4486" w:rsidP="008E4486">
      <w:pPr>
        <w:pStyle w:val="PL"/>
      </w:pPr>
      <w:r>
        <w:t xml:space="preserve">                      $ref: '#/components/schemas/SnssaiList'</w:t>
      </w:r>
    </w:p>
    <w:p w14:paraId="1C923F5C" w14:textId="77777777" w:rsidR="008E4486" w:rsidRDefault="008E4486" w:rsidP="008E4486">
      <w:pPr>
        <w:pStyle w:val="PL"/>
      </w:pPr>
      <w:r>
        <w:t xml:space="preserve">                    managedNFProfile:</w:t>
      </w:r>
    </w:p>
    <w:p w14:paraId="31956A3D" w14:textId="77777777" w:rsidR="008E4486" w:rsidRDefault="008E4486" w:rsidP="008E4486">
      <w:pPr>
        <w:pStyle w:val="PL"/>
      </w:pPr>
      <w:r>
        <w:t xml:space="preserve">                      $ref: '#/components/schemas/ManagedNFProfile'</w:t>
      </w:r>
    </w:p>
    <w:p w14:paraId="4C197A61" w14:textId="77777777" w:rsidR="008E4486" w:rsidRDefault="008E4486" w:rsidP="008E4486">
      <w:pPr>
        <w:pStyle w:val="PL"/>
      </w:pPr>
      <w:r>
        <w:t xml:space="preserve">                    commModelList:</w:t>
      </w:r>
    </w:p>
    <w:p w14:paraId="0878BB60" w14:textId="77777777" w:rsidR="008E4486" w:rsidRDefault="008E4486" w:rsidP="008E4486">
      <w:pPr>
        <w:pStyle w:val="PL"/>
      </w:pPr>
      <w:r>
        <w:t xml:space="preserve">                      $ref: '#/components/schemas/CommModelList'</w:t>
      </w:r>
    </w:p>
    <w:p w14:paraId="1AB90714" w14:textId="77777777" w:rsidR="008E4486" w:rsidRDefault="008E4486" w:rsidP="008E4486">
      <w:pPr>
        <w:pStyle w:val="PL"/>
      </w:pPr>
      <w:r>
        <w:t xml:space="preserve">                    networkSliceInfoList:</w:t>
      </w:r>
    </w:p>
    <w:p w14:paraId="47513C64" w14:textId="77777777" w:rsidR="008E4486" w:rsidRDefault="008E4486" w:rsidP="008E4486">
      <w:pPr>
        <w:pStyle w:val="PL"/>
      </w:pPr>
      <w:r>
        <w:t xml:space="preserve">                      $ref: '#/components/schemas/NetworkSliceInfoList'</w:t>
      </w:r>
    </w:p>
    <w:p w14:paraId="1286B607" w14:textId="77777777" w:rsidR="008E4486" w:rsidRDefault="008E4486" w:rsidP="008E4486">
      <w:pPr>
        <w:pStyle w:val="PL"/>
      </w:pPr>
      <w:r>
        <w:t xml:space="preserve">                    administrativeState:</w:t>
      </w:r>
    </w:p>
    <w:p w14:paraId="5501DB05" w14:textId="77777777" w:rsidR="008E4486" w:rsidRDefault="008E4486" w:rsidP="008E4486">
      <w:pPr>
        <w:pStyle w:val="PL"/>
      </w:pPr>
      <w:r>
        <w:t xml:space="preserve">                      $ref: 'TS28623_ComDefs.yaml#/components/schemas/AdministrativeState'</w:t>
      </w:r>
    </w:p>
    <w:p w14:paraId="433C3CA9" w14:textId="77777777" w:rsidR="008E4486" w:rsidRDefault="008E4486" w:rsidP="008E4486">
      <w:pPr>
        <w:pStyle w:val="PL"/>
      </w:pPr>
      <w:r>
        <w:t xml:space="preserve">                    nwdafInfo:</w:t>
      </w:r>
    </w:p>
    <w:p w14:paraId="78F0042C" w14:textId="77777777" w:rsidR="008E4486" w:rsidRDefault="008E4486" w:rsidP="008E4486">
      <w:pPr>
        <w:pStyle w:val="PL"/>
      </w:pPr>
      <w:r>
        <w:t xml:space="preserve">                      $ref: '#/components/schemas/NwdafInfo'</w:t>
      </w:r>
    </w:p>
    <w:p w14:paraId="2ADCF197" w14:textId="77777777" w:rsidR="008E4486" w:rsidRDefault="008E4486" w:rsidP="008E4486">
      <w:pPr>
        <w:pStyle w:val="PL"/>
      </w:pPr>
      <w:r>
        <w:t xml:space="preserve">                      </w:t>
      </w:r>
    </w:p>
    <w:p w14:paraId="792CED04" w14:textId="77777777" w:rsidR="008E4486" w:rsidRDefault="008E4486" w:rsidP="008E4486">
      <w:pPr>
        <w:pStyle w:val="PL"/>
      </w:pPr>
      <w:r>
        <w:t xml:space="preserve">    ScpFunction-Single:</w:t>
      </w:r>
    </w:p>
    <w:p w14:paraId="4B8DB760" w14:textId="77777777" w:rsidR="008E4486" w:rsidRDefault="008E4486" w:rsidP="008E4486">
      <w:pPr>
        <w:pStyle w:val="PL"/>
      </w:pPr>
      <w:r>
        <w:t xml:space="preserve">      allOf:</w:t>
      </w:r>
    </w:p>
    <w:p w14:paraId="16C0C0B5" w14:textId="77777777" w:rsidR="008E4486" w:rsidRDefault="008E4486" w:rsidP="008E4486">
      <w:pPr>
        <w:pStyle w:val="PL"/>
      </w:pPr>
      <w:r>
        <w:t xml:space="preserve">        - $ref: 'TS28623_GenericNrm.yaml#/components/schemas/Top'</w:t>
      </w:r>
    </w:p>
    <w:p w14:paraId="7BADA9A1" w14:textId="77777777" w:rsidR="008E4486" w:rsidRDefault="008E4486" w:rsidP="008E4486">
      <w:pPr>
        <w:pStyle w:val="PL"/>
      </w:pPr>
      <w:r>
        <w:t xml:space="preserve">        - type: object</w:t>
      </w:r>
    </w:p>
    <w:p w14:paraId="50518970" w14:textId="77777777" w:rsidR="008E4486" w:rsidRDefault="008E4486" w:rsidP="008E4486">
      <w:pPr>
        <w:pStyle w:val="PL"/>
      </w:pPr>
      <w:r>
        <w:t xml:space="preserve">          properties:</w:t>
      </w:r>
    </w:p>
    <w:p w14:paraId="63126294" w14:textId="77777777" w:rsidR="008E4486" w:rsidRDefault="008E4486" w:rsidP="008E4486">
      <w:pPr>
        <w:pStyle w:val="PL"/>
      </w:pPr>
      <w:r>
        <w:t xml:space="preserve">            attributes:</w:t>
      </w:r>
    </w:p>
    <w:p w14:paraId="535CC040" w14:textId="77777777" w:rsidR="008E4486" w:rsidRDefault="008E4486" w:rsidP="008E4486">
      <w:pPr>
        <w:pStyle w:val="PL"/>
      </w:pPr>
      <w:r>
        <w:t xml:space="preserve">              allOf:</w:t>
      </w:r>
    </w:p>
    <w:p w14:paraId="28483417" w14:textId="77777777" w:rsidR="008E4486" w:rsidRDefault="008E4486" w:rsidP="008E4486">
      <w:pPr>
        <w:pStyle w:val="PL"/>
      </w:pPr>
      <w:r>
        <w:t xml:space="preserve">                - $ref: 'TS28623_GenericNrm.yaml#/components/schemas/ManagedFunction-Attr'</w:t>
      </w:r>
    </w:p>
    <w:p w14:paraId="75030BDA" w14:textId="77777777" w:rsidR="008E4486" w:rsidRDefault="008E4486" w:rsidP="008E4486">
      <w:pPr>
        <w:pStyle w:val="PL"/>
      </w:pPr>
      <w:r>
        <w:t xml:space="preserve">                - type: object</w:t>
      </w:r>
    </w:p>
    <w:p w14:paraId="10EA9E90" w14:textId="77777777" w:rsidR="008E4486" w:rsidRDefault="008E4486" w:rsidP="008E4486">
      <w:pPr>
        <w:pStyle w:val="PL"/>
      </w:pPr>
      <w:r>
        <w:t xml:space="preserve">                  properties:</w:t>
      </w:r>
    </w:p>
    <w:p w14:paraId="13D1B13D" w14:textId="77777777" w:rsidR="008E4486" w:rsidRDefault="008E4486" w:rsidP="008E4486">
      <w:pPr>
        <w:pStyle w:val="PL"/>
      </w:pPr>
      <w:r>
        <w:t xml:space="preserve">                    supportedFuncList:</w:t>
      </w:r>
    </w:p>
    <w:p w14:paraId="6E892A1A" w14:textId="77777777" w:rsidR="008E4486" w:rsidRDefault="008E4486" w:rsidP="008E4486">
      <w:pPr>
        <w:pStyle w:val="PL"/>
      </w:pPr>
      <w:r>
        <w:t xml:space="preserve">                      $ref: '#/components/schemas/SupportedFuncList'</w:t>
      </w:r>
    </w:p>
    <w:p w14:paraId="1F212973" w14:textId="77777777" w:rsidR="008E4486" w:rsidRDefault="008E4486" w:rsidP="008E4486">
      <w:pPr>
        <w:pStyle w:val="PL"/>
      </w:pPr>
      <w:r>
        <w:t xml:space="preserve">                    address:</w:t>
      </w:r>
    </w:p>
    <w:p w14:paraId="563FD9F2" w14:textId="77777777" w:rsidR="008E4486" w:rsidRDefault="008E4486" w:rsidP="008E4486">
      <w:pPr>
        <w:pStyle w:val="PL"/>
      </w:pPr>
      <w:r>
        <w:t xml:space="preserve">                      $ref: 'TS28623_ComDefs.yaml#/components/schemas/HostAddr'</w:t>
      </w:r>
    </w:p>
    <w:p w14:paraId="6A990974" w14:textId="77777777" w:rsidR="008E4486" w:rsidRDefault="008E4486" w:rsidP="008E4486">
      <w:pPr>
        <w:pStyle w:val="PL"/>
      </w:pPr>
      <w:r>
        <w:t xml:space="preserve">                    scpInfo:</w:t>
      </w:r>
    </w:p>
    <w:p w14:paraId="0C0CA09A" w14:textId="77777777" w:rsidR="008E4486" w:rsidRDefault="008E4486" w:rsidP="008E4486">
      <w:pPr>
        <w:pStyle w:val="PL"/>
      </w:pPr>
      <w:r>
        <w:t xml:space="preserve">                      $ref: '#/components/schemas/ScpInfo'</w:t>
      </w:r>
    </w:p>
    <w:p w14:paraId="5B79F847" w14:textId="77777777" w:rsidR="008E4486" w:rsidRDefault="008E4486" w:rsidP="008E4486">
      <w:pPr>
        <w:pStyle w:val="PL"/>
      </w:pPr>
      <w:r>
        <w:t xml:space="preserve">        - $ref: 'TS28623_GenericNrm.yaml#/components/schemas/ManagedFunction-ncO'</w:t>
      </w:r>
    </w:p>
    <w:p w14:paraId="7136AECE" w14:textId="77777777" w:rsidR="008E4486" w:rsidRDefault="008E4486" w:rsidP="008E4486">
      <w:pPr>
        <w:pStyle w:val="PL"/>
      </w:pPr>
      <w:r>
        <w:t xml:space="preserve">    NefFunction-Single:</w:t>
      </w:r>
    </w:p>
    <w:p w14:paraId="59DD0E12" w14:textId="77777777" w:rsidR="008E4486" w:rsidRDefault="008E4486" w:rsidP="008E4486">
      <w:pPr>
        <w:pStyle w:val="PL"/>
      </w:pPr>
      <w:r>
        <w:t xml:space="preserve">      allOf:</w:t>
      </w:r>
    </w:p>
    <w:p w14:paraId="10719E7C" w14:textId="77777777" w:rsidR="008E4486" w:rsidRDefault="008E4486" w:rsidP="008E4486">
      <w:pPr>
        <w:pStyle w:val="PL"/>
      </w:pPr>
      <w:r>
        <w:t xml:space="preserve">        - $ref: 'TS28623_GenericNrm.yaml#/components/schemas/Top'</w:t>
      </w:r>
    </w:p>
    <w:p w14:paraId="71D9BBA2" w14:textId="77777777" w:rsidR="008E4486" w:rsidRDefault="008E4486" w:rsidP="008E4486">
      <w:pPr>
        <w:pStyle w:val="PL"/>
      </w:pPr>
      <w:r>
        <w:t xml:space="preserve">        - type: object</w:t>
      </w:r>
    </w:p>
    <w:p w14:paraId="490025B8" w14:textId="77777777" w:rsidR="008E4486" w:rsidRDefault="008E4486" w:rsidP="008E4486">
      <w:pPr>
        <w:pStyle w:val="PL"/>
      </w:pPr>
      <w:r>
        <w:t xml:space="preserve">          properties:</w:t>
      </w:r>
    </w:p>
    <w:p w14:paraId="25B3E507" w14:textId="77777777" w:rsidR="008E4486" w:rsidRDefault="008E4486" w:rsidP="008E4486">
      <w:pPr>
        <w:pStyle w:val="PL"/>
      </w:pPr>
      <w:r>
        <w:t xml:space="preserve">            attributes:</w:t>
      </w:r>
    </w:p>
    <w:p w14:paraId="01660794" w14:textId="77777777" w:rsidR="008E4486" w:rsidRDefault="008E4486" w:rsidP="008E4486">
      <w:pPr>
        <w:pStyle w:val="PL"/>
      </w:pPr>
      <w:r>
        <w:t xml:space="preserve">              allOf:</w:t>
      </w:r>
    </w:p>
    <w:p w14:paraId="423D5790" w14:textId="77777777" w:rsidR="008E4486" w:rsidRDefault="008E4486" w:rsidP="008E4486">
      <w:pPr>
        <w:pStyle w:val="PL"/>
      </w:pPr>
      <w:r>
        <w:t xml:space="preserve">                - $ref: 'TS28623_GenericNrm.yaml#/components/schemas/ManagedFunction-Attr'</w:t>
      </w:r>
    </w:p>
    <w:p w14:paraId="4654FBE4" w14:textId="77777777" w:rsidR="008E4486" w:rsidRDefault="008E4486" w:rsidP="008E4486">
      <w:pPr>
        <w:pStyle w:val="PL"/>
      </w:pPr>
      <w:r>
        <w:t xml:space="preserve">                - type: object</w:t>
      </w:r>
    </w:p>
    <w:p w14:paraId="45503132" w14:textId="77777777" w:rsidR="008E4486" w:rsidRDefault="008E4486" w:rsidP="008E4486">
      <w:pPr>
        <w:pStyle w:val="PL"/>
      </w:pPr>
      <w:r>
        <w:t xml:space="preserve">                  properties:</w:t>
      </w:r>
    </w:p>
    <w:p w14:paraId="307C1D10" w14:textId="77777777" w:rsidR="008E4486" w:rsidRDefault="008E4486" w:rsidP="008E4486">
      <w:pPr>
        <w:pStyle w:val="PL"/>
      </w:pPr>
      <w:r>
        <w:t xml:space="preserve">                    sBIFqdn:</w:t>
      </w:r>
    </w:p>
    <w:p w14:paraId="2473B6BF" w14:textId="77777777" w:rsidR="008E4486" w:rsidRDefault="008E4486" w:rsidP="008E4486">
      <w:pPr>
        <w:pStyle w:val="PL"/>
      </w:pPr>
      <w:r>
        <w:t xml:space="preserve">                      type: string</w:t>
      </w:r>
    </w:p>
    <w:p w14:paraId="06367F41" w14:textId="77777777" w:rsidR="008E4486" w:rsidRDefault="008E4486" w:rsidP="008E4486">
      <w:pPr>
        <w:pStyle w:val="PL"/>
      </w:pPr>
      <w:r>
        <w:t xml:space="preserve">                    snssaiList:</w:t>
      </w:r>
    </w:p>
    <w:p w14:paraId="73BC8720" w14:textId="77777777" w:rsidR="008E4486" w:rsidRDefault="008E4486" w:rsidP="008E4486">
      <w:pPr>
        <w:pStyle w:val="PL"/>
      </w:pPr>
      <w:r>
        <w:t xml:space="preserve">                      $ref: '#/components/schemas/SnssaiList'</w:t>
      </w:r>
    </w:p>
    <w:p w14:paraId="2298BE67" w14:textId="77777777" w:rsidR="008E4486" w:rsidRDefault="008E4486" w:rsidP="008E4486">
      <w:pPr>
        <w:pStyle w:val="PL"/>
      </w:pPr>
      <w:r>
        <w:t xml:space="preserve">                    managedNFProfile:</w:t>
      </w:r>
    </w:p>
    <w:p w14:paraId="58CD3EEC" w14:textId="77777777" w:rsidR="008E4486" w:rsidRDefault="008E4486" w:rsidP="008E4486">
      <w:pPr>
        <w:pStyle w:val="PL"/>
      </w:pPr>
      <w:r>
        <w:t xml:space="preserve">                      $ref: '#/components/schemas/ManagedNFProfile'</w:t>
      </w:r>
    </w:p>
    <w:p w14:paraId="54F3C4D7" w14:textId="77777777" w:rsidR="008E4486" w:rsidRDefault="008E4486" w:rsidP="008E4486">
      <w:pPr>
        <w:pStyle w:val="PL"/>
      </w:pPr>
      <w:r>
        <w:t xml:space="preserve">                    capabilityList:</w:t>
      </w:r>
    </w:p>
    <w:p w14:paraId="26D35588" w14:textId="77777777" w:rsidR="008E4486" w:rsidRDefault="008E4486" w:rsidP="008E4486">
      <w:pPr>
        <w:pStyle w:val="PL"/>
      </w:pPr>
      <w:r>
        <w:t xml:space="preserve">                      $ref: '#/components/schemas/CapabilityList'</w:t>
      </w:r>
    </w:p>
    <w:p w14:paraId="14850BB0" w14:textId="77777777" w:rsidR="008E4486" w:rsidRDefault="008E4486" w:rsidP="008E4486">
      <w:pPr>
        <w:pStyle w:val="PL"/>
      </w:pPr>
      <w:r>
        <w:t xml:space="preserve">                    isCAPIFSup:</w:t>
      </w:r>
    </w:p>
    <w:p w14:paraId="4F1E2B24" w14:textId="77777777" w:rsidR="008E4486" w:rsidRDefault="008E4486" w:rsidP="008E4486">
      <w:pPr>
        <w:pStyle w:val="PL"/>
      </w:pPr>
      <w:r>
        <w:t xml:space="preserve">                      type: boolean</w:t>
      </w:r>
    </w:p>
    <w:p w14:paraId="5369D380" w14:textId="77777777" w:rsidR="008E4486" w:rsidRDefault="008E4486" w:rsidP="008E4486">
      <w:pPr>
        <w:pStyle w:val="PL"/>
      </w:pPr>
      <w:r>
        <w:t xml:space="preserve">                    taiList:</w:t>
      </w:r>
    </w:p>
    <w:p w14:paraId="1DE3C406" w14:textId="77777777" w:rsidR="008E4486" w:rsidRDefault="008E4486" w:rsidP="008E4486">
      <w:pPr>
        <w:pStyle w:val="PL"/>
      </w:pPr>
      <w:r>
        <w:t xml:space="preserve">                      $ref: '#/components/schemas/TaiList'</w:t>
      </w:r>
    </w:p>
    <w:p w14:paraId="45E3CA95" w14:textId="77777777" w:rsidR="008E4486" w:rsidRDefault="008E4486" w:rsidP="008E4486">
      <w:pPr>
        <w:pStyle w:val="PL"/>
      </w:pPr>
      <w:r>
        <w:t xml:space="preserve">                    taiRangeList:</w:t>
      </w:r>
    </w:p>
    <w:p w14:paraId="4EDF9D01" w14:textId="77777777" w:rsidR="008E4486" w:rsidRDefault="008E4486" w:rsidP="008E4486">
      <w:pPr>
        <w:pStyle w:val="PL"/>
      </w:pPr>
      <w:r>
        <w:t xml:space="preserve">                      type: array</w:t>
      </w:r>
    </w:p>
    <w:p w14:paraId="73971843" w14:textId="77777777" w:rsidR="008E4486" w:rsidRDefault="008E4486" w:rsidP="008E4486">
      <w:pPr>
        <w:pStyle w:val="PL"/>
      </w:pPr>
      <w:r>
        <w:t xml:space="preserve">                      items:</w:t>
      </w:r>
    </w:p>
    <w:p w14:paraId="068AA792" w14:textId="77777777" w:rsidR="008E4486" w:rsidRDefault="008E4486" w:rsidP="008E4486">
      <w:pPr>
        <w:pStyle w:val="PL"/>
      </w:pPr>
      <w:r>
        <w:t xml:space="preserve">                        $ref: '#/components/schemas/TaiRange'</w:t>
      </w:r>
    </w:p>
    <w:p w14:paraId="104B4ECE" w14:textId="77777777" w:rsidR="008E4486" w:rsidRDefault="008E4486" w:rsidP="008E4486">
      <w:pPr>
        <w:pStyle w:val="PL"/>
      </w:pPr>
      <w:r>
        <w:t xml:space="preserve">                    dnai:</w:t>
      </w:r>
    </w:p>
    <w:p w14:paraId="341AE23E" w14:textId="77777777" w:rsidR="008E4486" w:rsidRDefault="008E4486" w:rsidP="008E4486">
      <w:pPr>
        <w:pStyle w:val="PL"/>
      </w:pPr>
      <w:r>
        <w:t xml:space="preserve">                      type: string</w:t>
      </w:r>
    </w:p>
    <w:p w14:paraId="06664137" w14:textId="77777777" w:rsidR="008E4486" w:rsidRDefault="008E4486" w:rsidP="008E4486">
      <w:pPr>
        <w:pStyle w:val="PL"/>
      </w:pPr>
      <w:r>
        <w:t xml:space="preserve">                    nefId:</w:t>
      </w:r>
    </w:p>
    <w:p w14:paraId="1BE0828C" w14:textId="77777777" w:rsidR="008E4486" w:rsidRDefault="008E4486" w:rsidP="008E4486">
      <w:pPr>
        <w:pStyle w:val="PL"/>
      </w:pPr>
      <w:r>
        <w:t xml:space="preserve">                      type: string</w:t>
      </w:r>
    </w:p>
    <w:p w14:paraId="0EFCE4BE" w14:textId="77777777" w:rsidR="008E4486" w:rsidRDefault="008E4486" w:rsidP="008E4486">
      <w:pPr>
        <w:pStyle w:val="PL"/>
      </w:pPr>
      <w:r>
        <w:t xml:space="preserve">                    pfdData:</w:t>
      </w:r>
    </w:p>
    <w:p w14:paraId="16E00320" w14:textId="77777777" w:rsidR="008E4486" w:rsidRDefault="008E4486" w:rsidP="008E4486">
      <w:pPr>
        <w:pStyle w:val="PL"/>
      </w:pPr>
      <w:r>
        <w:t xml:space="preserve">                      $ref: '#/components/schemas/PfdData'</w:t>
      </w:r>
    </w:p>
    <w:p w14:paraId="2AE49BA6" w14:textId="77777777" w:rsidR="008E4486" w:rsidRDefault="008E4486" w:rsidP="008E4486">
      <w:pPr>
        <w:pStyle w:val="PL"/>
      </w:pPr>
      <w:r>
        <w:t xml:space="preserve">                    afEeData:</w:t>
      </w:r>
    </w:p>
    <w:p w14:paraId="1F33EB8D" w14:textId="77777777" w:rsidR="008E4486" w:rsidRDefault="008E4486" w:rsidP="008E4486">
      <w:pPr>
        <w:pStyle w:val="PL"/>
      </w:pPr>
      <w:r>
        <w:t xml:space="preserve">                      $ref: '#/components/schemas/AfEventExposureData'</w:t>
      </w:r>
    </w:p>
    <w:p w14:paraId="25E03533" w14:textId="77777777" w:rsidR="008E4486" w:rsidRDefault="008E4486" w:rsidP="008E4486">
      <w:pPr>
        <w:pStyle w:val="PL"/>
      </w:pPr>
      <w:r>
        <w:t xml:space="preserve">                    gpsiRanges:</w:t>
      </w:r>
    </w:p>
    <w:p w14:paraId="2565A91D" w14:textId="77777777" w:rsidR="008E4486" w:rsidRDefault="008E4486" w:rsidP="008E4486">
      <w:pPr>
        <w:pStyle w:val="PL"/>
      </w:pPr>
      <w:r>
        <w:t xml:space="preserve">                      type: array</w:t>
      </w:r>
    </w:p>
    <w:p w14:paraId="4815913B" w14:textId="77777777" w:rsidR="008E4486" w:rsidRDefault="008E4486" w:rsidP="008E4486">
      <w:pPr>
        <w:pStyle w:val="PL"/>
      </w:pPr>
      <w:r>
        <w:t xml:space="preserve">                      items:</w:t>
      </w:r>
    </w:p>
    <w:p w14:paraId="7E715A26" w14:textId="77777777" w:rsidR="008E4486" w:rsidRDefault="008E4486" w:rsidP="008E4486">
      <w:pPr>
        <w:pStyle w:val="PL"/>
      </w:pPr>
      <w:r>
        <w:t xml:space="preserve">                        $ref: '#/components/schemas/IdentityRange'</w:t>
      </w:r>
    </w:p>
    <w:p w14:paraId="5D9C5C37" w14:textId="77777777" w:rsidR="008E4486" w:rsidRDefault="008E4486" w:rsidP="008E4486">
      <w:pPr>
        <w:pStyle w:val="PL"/>
      </w:pPr>
      <w:r>
        <w:t xml:space="preserve">                      minItems: 1</w:t>
      </w:r>
    </w:p>
    <w:p w14:paraId="528A7FEC" w14:textId="77777777" w:rsidR="008E4486" w:rsidRDefault="008E4486" w:rsidP="008E4486">
      <w:pPr>
        <w:pStyle w:val="PL"/>
      </w:pPr>
      <w:r>
        <w:t xml:space="preserve">                    externalGroupIdentifiersRanges:</w:t>
      </w:r>
    </w:p>
    <w:p w14:paraId="265A67B0" w14:textId="77777777" w:rsidR="008E4486" w:rsidRDefault="008E4486" w:rsidP="008E4486">
      <w:pPr>
        <w:pStyle w:val="PL"/>
      </w:pPr>
      <w:r>
        <w:t xml:space="preserve">                      type: array</w:t>
      </w:r>
    </w:p>
    <w:p w14:paraId="75489470" w14:textId="77777777" w:rsidR="008E4486" w:rsidRDefault="008E4486" w:rsidP="008E4486">
      <w:pPr>
        <w:pStyle w:val="PL"/>
      </w:pPr>
      <w:r>
        <w:t xml:space="preserve">                      items:</w:t>
      </w:r>
    </w:p>
    <w:p w14:paraId="7C739428" w14:textId="77777777" w:rsidR="008E4486" w:rsidRDefault="008E4486" w:rsidP="008E4486">
      <w:pPr>
        <w:pStyle w:val="PL"/>
      </w:pPr>
      <w:r>
        <w:t xml:space="preserve">                        $ref: '#/components/schemas/IdentityRange'</w:t>
      </w:r>
    </w:p>
    <w:p w14:paraId="7907ABF4" w14:textId="77777777" w:rsidR="008E4486" w:rsidRDefault="008E4486" w:rsidP="008E4486">
      <w:pPr>
        <w:pStyle w:val="PL"/>
      </w:pPr>
      <w:r>
        <w:t xml:space="preserve">                      minItems: 1</w:t>
      </w:r>
    </w:p>
    <w:p w14:paraId="365C9F5C" w14:textId="77777777" w:rsidR="008E4486" w:rsidRDefault="008E4486" w:rsidP="008E4486">
      <w:pPr>
        <w:pStyle w:val="PL"/>
      </w:pPr>
      <w:r>
        <w:t xml:space="preserve">                    servedFqdnList:</w:t>
      </w:r>
    </w:p>
    <w:p w14:paraId="1A5A5FAB" w14:textId="77777777" w:rsidR="008E4486" w:rsidRDefault="008E4486" w:rsidP="008E4486">
      <w:pPr>
        <w:pStyle w:val="PL"/>
      </w:pPr>
      <w:r>
        <w:t xml:space="preserve">                      type: array</w:t>
      </w:r>
    </w:p>
    <w:p w14:paraId="1814F565" w14:textId="77777777" w:rsidR="008E4486" w:rsidRDefault="008E4486" w:rsidP="008E4486">
      <w:pPr>
        <w:pStyle w:val="PL"/>
      </w:pPr>
      <w:r>
        <w:t xml:space="preserve">                      items:</w:t>
      </w:r>
    </w:p>
    <w:p w14:paraId="7716E819" w14:textId="77777777" w:rsidR="008E4486" w:rsidRDefault="008E4486" w:rsidP="008E4486">
      <w:pPr>
        <w:pStyle w:val="PL"/>
      </w:pPr>
      <w:r>
        <w:t xml:space="preserve">                        type: string</w:t>
      </w:r>
    </w:p>
    <w:p w14:paraId="44D30111" w14:textId="77777777" w:rsidR="008E4486" w:rsidRDefault="008E4486" w:rsidP="008E4486">
      <w:pPr>
        <w:pStyle w:val="PL"/>
      </w:pPr>
      <w:r>
        <w:t xml:space="preserve">                      minItems: 1</w:t>
      </w:r>
    </w:p>
    <w:p w14:paraId="6DDCB7EC" w14:textId="77777777" w:rsidR="008E4486" w:rsidRDefault="008E4486" w:rsidP="008E4486">
      <w:pPr>
        <w:pStyle w:val="PL"/>
      </w:pPr>
      <w:r>
        <w:t xml:space="preserve">                    dnaiList:</w:t>
      </w:r>
    </w:p>
    <w:p w14:paraId="4788D544" w14:textId="77777777" w:rsidR="008E4486" w:rsidRDefault="008E4486" w:rsidP="008E4486">
      <w:pPr>
        <w:pStyle w:val="PL"/>
      </w:pPr>
      <w:r>
        <w:t xml:space="preserve">                      type: array</w:t>
      </w:r>
    </w:p>
    <w:p w14:paraId="676A6758" w14:textId="77777777" w:rsidR="008E4486" w:rsidRDefault="008E4486" w:rsidP="008E4486">
      <w:pPr>
        <w:pStyle w:val="PL"/>
      </w:pPr>
      <w:r>
        <w:t xml:space="preserve">                      items:</w:t>
      </w:r>
    </w:p>
    <w:p w14:paraId="780B8C68" w14:textId="77777777" w:rsidR="008E4486" w:rsidRDefault="008E4486" w:rsidP="008E4486">
      <w:pPr>
        <w:pStyle w:val="PL"/>
      </w:pPr>
      <w:r>
        <w:t xml:space="preserve">                        $ref: 'TS29571_CommonData.yaml#/components/schemas/Dnai'</w:t>
      </w:r>
    </w:p>
    <w:p w14:paraId="6E167222" w14:textId="77777777" w:rsidR="008E4486" w:rsidRDefault="008E4486" w:rsidP="008E4486">
      <w:pPr>
        <w:pStyle w:val="PL"/>
      </w:pPr>
      <w:r>
        <w:t xml:space="preserve">                      minItems: 1</w:t>
      </w:r>
    </w:p>
    <w:p w14:paraId="6E256208" w14:textId="77777777" w:rsidR="008E4486" w:rsidRDefault="008E4486" w:rsidP="008E4486">
      <w:pPr>
        <w:pStyle w:val="PL"/>
      </w:pPr>
      <w:r>
        <w:t xml:space="preserve">                    unTrustAfInfoList:</w:t>
      </w:r>
    </w:p>
    <w:p w14:paraId="2B2ECB76" w14:textId="77777777" w:rsidR="008E4486" w:rsidRDefault="008E4486" w:rsidP="008E4486">
      <w:pPr>
        <w:pStyle w:val="PL"/>
      </w:pPr>
      <w:r>
        <w:t xml:space="preserve">                      type: array</w:t>
      </w:r>
    </w:p>
    <w:p w14:paraId="3D403FC4" w14:textId="77777777" w:rsidR="008E4486" w:rsidRDefault="008E4486" w:rsidP="008E4486">
      <w:pPr>
        <w:pStyle w:val="PL"/>
      </w:pPr>
      <w:r>
        <w:t xml:space="preserve">                      items:</w:t>
      </w:r>
    </w:p>
    <w:p w14:paraId="64DB0A22" w14:textId="77777777" w:rsidR="008E4486" w:rsidRDefault="008E4486" w:rsidP="008E4486">
      <w:pPr>
        <w:pStyle w:val="PL"/>
      </w:pPr>
      <w:r>
        <w:t xml:space="preserve">                        $ref: '#/components/schemas/UnTrustAfInfo'</w:t>
      </w:r>
    </w:p>
    <w:p w14:paraId="4220A294" w14:textId="77777777" w:rsidR="008E4486" w:rsidRDefault="008E4486" w:rsidP="008E4486">
      <w:pPr>
        <w:pStyle w:val="PL"/>
      </w:pPr>
      <w:r>
        <w:t xml:space="preserve">                      minItems: 1</w:t>
      </w:r>
    </w:p>
    <w:p w14:paraId="7909D4A4" w14:textId="77777777" w:rsidR="008E4486" w:rsidRDefault="008E4486" w:rsidP="008E4486">
      <w:pPr>
        <w:pStyle w:val="PL"/>
      </w:pPr>
      <w:r>
        <w:t xml:space="preserve">                    uasNfFunctionalityInd:</w:t>
      </w:r>
    </w:p>
    <w:p w14:paraId="092F7F5C" w14:textId="77777777" w:rsidR="008E4486" w:rsidRDefault="008E4486" w:rsidP="008E4486">
      <w:pPr>
        <w:pStyle w:val="PL"/>
      </w:pPr>
      <w:r>
        <w:t xml:space="preserve">                      type: boolean</w:t>
      </w:r>
    </w:p>
    <w:p w14:paraId="7E358F8F" w14:textId="77777777" w:rsidR="008E4486" w:rsidRDefault="008E4486" w:rsidP="008E4486">
      <w:pPr>
        <w:pStyle w:val="PL"/>
      </w:pPr>
      <w:r>
        <w:t xml:space="preserve">                      default: false</w:t>
      </w:r>
    </w:p>
    <w:p w14:paraId="67D1686B" w14:textId="77777777" w:rsidR="008E4486" w:rsidRDefault="008E4486" w:rsidP="008E4486">
      <w:pPr>
        <w:pStyle w:val="PL"/>
      </w:pPr>
      <w:r>
        <w:t xml:space="preserve">        - $ref: 'TS28623_GenericNrm.yaml#/components/schemas/ManagedFunction-ncO'</w:t>
      </w:r>
    </w:p>
    <w:p w14:paraId="679FBA4B" w14:textId="77777777" w:rsidR="008E4486" w:rsidRDefault="008E4486" w:rsidP="008E4486">
      <w:pPr>
        <w:pStyle w:val="PL"/>
      </w:pPr>
      <w:r>
        <w:t xml:space="preserve">        - type: object</w:t>
      </w:r>
    </w:p>
    <w:p w14:paraId="75BABEE3" w14:textId="77777777" w:rsidR="008E4486" w:rsidRDefault="008E4486" w:rsidP="008E4486">
      <w:pPr>
        <w:pStyle w:val="PL"/>
      </w:pPr>
      <w:r>
        <w:t xml:space="preserve">          properties:</w:t>
      </w:r>
    </w:p>
    <w:p w14:paraId="1839FD08" w14:textId="77777777" w:rsidR="008E4486" w:rsidRDefault="008E4486" w:rsidP="008E4486">
      <w:pPr>
        <w:pStyle w:val="PL"/>
      </w:pPr>
      <w:r>
        <w:t xml:space="preserve">            EP_N33:</w:t>
      </w:r>
    </w:p>
    <w:p w14:paraId="03ACEB69" w14:textId="77777777" w:rsidR="008E4486" w:rsidRDefault="008E4486" w:rsidP="008E4486">
      <w:pPr>
        <w:pStyle w:val="PL"/>
      </w:pPr>
      <w:r>
        <w:t xml:space="preserve">              $ref: '#/components/schemas/EP_N33-Multiple'</w:t>
      </w:r>
    </w:p>
    <w:p w14:paraId="1BCFC3E8" w14:textId="77777777" w:rsidR="008E4486" w:rsidRDefault="008E4486" w:rsidP="008E4486">
      <w:pPr>
        <w:pStyle w:val="PL"/>
      </w:pPr>
      <w:r>
        <w:t xml:space="preserve">    NsacfFunction-Single:</w:t>
      </w:r>
    </w:p>
    <w:p w14:paraId="0C9B6DEE" w14:textId="77777777" w:rsidR="008E4486" w:rsidRDefault="008E4486" w:rsidP="008E4486">
      <w:pPr>
        <w:pStyle w:val="PL"/>
      </w:pPr>
      <w:r>
        <w:t xml:space="preserve">      allOf:</w:t>
      </w:r>
    </w:p>
    <w:p w14:paraId="41D50459" w14:textId="77777777" w:rsidR="008E4486" w:rsidRDefault="008E4486" w:rsidP="008E4486">
      <w:pPr>
        <w:pStyle w:val="PL"/>
      </w:pPr>
      <w:r>
        <w:t xml:space="preserve">        - $ref: 'TS28623_GenericNrm.yaml#/components/schemas/Top'</w:t>
      </w:r>
    </w:p>
    <w:p w14:paraId="2414AFB6" w14:textId="77777777" w:rsidR="008E4486" w:rsidRDefault="008E4486" w:rsidP="008E4486">
      <w:pPr>
        <w:pStyle w:val="PL"/>
      </w:pPr>
      <w:r>
        <w:t xml:space="preserve">        - type: object</w:t>
      </w:r>
    </w:p>
    <w:p w14:paraId="48A5A9BD" w14:textId="77777777" w:rsidR="008E4486" w:rsidRDefault="008E4486" w:rsidP="008E4486">
      <w:pPr>
        <w:pStyle w:val="PL"/>
      </w:pPr>
      <w:r>
        <w:t xml:space="preserve">          properties:</w:t>
      </w:r>
    </w:p>
    <w:p w14:paraId="166DA296" w14:textId="77777777" w:rsidR="008E4486" w:rsidRDefault="008E4486" w:rsidP="008E4486">
      <w:pPr>
        <w:pStyle w:val="PL"/>
      </w:pPr>
      <w:r>
        <w:t xml:space="preserve">            attributes:</w:t>
      </w:r>
    </w:p>
    <w:p w14:paraId="07030FB0" w14:textId="77777777" w:rsidR="008E4486" w:rsidRDefault="008E4486" w:rsidP="008E4486">
      <w:pPr>
        <w:pStyle w:val="PL"/>
      </w:pPr>
      <w:r>
        <w:t xml:space="preserve">              allOf:</w:t>
      </w:r>
    </w:p>
    <w:p w14:paraId="1B7D9973" w14:textId="77777777" w:rsidR="008E4486" w:rsidRDefault="008E4486" w:rsidP="008E4486">
      <w:pPr>
        <w:pStyle w:val="PL"/>
      </w:pPr>
      <w:r>
        <w:t xml:space="preserve">                - $ref: 'TS28623_GenericNrm.yaml#/components/schemas/ManagedFunction-Attr'</w:t>
      </w:r>
    </w:p>
    <w:p w14:paraId="3C748155" w14:textId="77777777" w:rsidR="008E4486" w:rsidRDefault="008E4486" w:rsidP="008E4486">
      <w:pPr>
        <w:pStyle w:val="PL"/>
      </w:pPr>
      <w:r>
        <w:t xml:space="preserve">                - type: object</w:t>
      </w:r>
    </w:p>
    <w:p w14:paraId="5C926854" w14:textId="77777777" w:rsidR="008E4486" w:rsidRDefault="008E4486" w:rsidP="008E4486">
      <w:pPr>
        <w:pStyle w:val="PL"/>
      </w:pPr>
      <w:r>
        <w:t xml:space="preserve">                  properties:</w:t>
      </w:r>
    </w:p>
    <w:p w14:paraId="77B93F2C" w14:textId="77777777" w:rsidR="008E4486" w:rsidRDefault="008E4486" w:rsidP="008E4486">
      <w:pPr>
        <w:pStyle w:val="PL"/>
      </w:pPr>
      <w:r>
        <w:t xml:space="preserve">                    managedNFProfile:</w:t>
      </w:r>
    </w:p>
    <w:p w14:paraId="18B960F7" w14:textId="77777777" w:rsidR="008E4486" w:rsidRDefault="008E4486" w:rsidP="008E4486">
      <w:pPr>
        <w:pStyle w:val="PL"/>
      </w:pPr>
      <w:r>
        <w:t xml:space="preserve">                      $ref: '#/components/schemas/ManagedNFProfile'</w:t>
      </w:r>
    </w:p>
    <w:p w14:paraId="1AC99F73" w14:textId="77777777" w:rsidR="008E4486" w:rsidRDefault="008E4486" w:rsidP="008E4486">
      <w:pPr>
        <w:pStyle w:val="PL"/>
      </w:pPr>
      <w:r>
        <w:t xml:space="preserve">                    nsacfInfoSnssai:</w:t>
      </w:r>
    </w:p>
    <w:p w14:paraId="43F6CFB3" w14:textId="77777777" w:rsidR="008E4486" w:rsidRDefault="008E4486" w:rsidP="008E4486">
      <w:pPr>
        <w:pStyle w:val="PL"/>
      </w:pPr>
      <w:r>
        <w:t xml:space="preserve">                      type: array</w:t>
      </w:r>
    </w:p>
    <w:p w14:paraId="6E8AE675" w14:textId="77777777" w:rsidR="008E4486" w:rsidRDefault="008E4486" w:rsidP="008E4486">
      <w:pPr>
        <w:pStyle w:val="PL"/>
      </w:pPr>
      <w:r>
        <w:t xml:space="preserve">                      items:</w:t>
      </w:r>
    </w:p>
    <w:p w14:paraId="61B80DF0" w14:textId="77777777" w:rsidR="008E4486" w:rsidRDefault="008E4486" w:rsidP="008E4486">
      <w:pPr>
        <w:pStyle w:val="PL"/>
      </w:pPr>
      <w:r>
        <w:t xml:space="preserve">                        $ref: '#/components/schemas/NsacfInfoSnssai'</w:t>
      </w:r>
    </w:p>
    <w:p w14:paraId="6CFB9EB4" w14:textId="77777777" w:rsidR="008E4486" w:rsidRDefault="008E4486" w:rsidP="008E4486">
      <w:pPr>
        <w:pStyle w:val="PL"/>
      </w:pPr>
      <w:r>
        <w:t xml:space="preserve">                    nsacfInfo:</w:t>
      </w:r>
    </w:p>
    <w:p w14:paraId="0C045C86" w14:textId="77777777" w:rsidR="008E4486" w:rsidRDefault="008E4486" w:rsidP="008E4486">
      <w:pPr>
        <w:pStyle w:val="PL"/>
      </w:pPr>
      <w:r>
        <w:t xml:space="preserve">                      $ref: '#/components/schemas/NsacfInfo'</w:t>
      </w:r>
    </w:p>
    <w:p w14:paraId="1E5E4158" w14:textId="77777777" w:rsidR="008E4486" w:rsidRDefault="008E4486" w:rsidP="008E4486">
      <w:pPr>
        <w:pStyle w:val="PL"/>
      </w:pPr>
      <w:r>
        <w:t xml:space="preserve">        - $ref: 'TS28623_GenericNrm.yaml#/components/schemas/ManagedFunction-ncO'</w:t>
      </w:r>
    </w:p>
    <w:p w14:paraId="20FD9D72" w14:textId="77777777" w:rsidR="008E4486" w:rsidRDefault="008E4486" w:rsidP="008E4486">
      <w:pPr>
        <w:pStyle w:val="PL"/>
      </w:pPr>
      <w:r>
        <w:t xml:space="preserve">        - type: object</w:t>
      </w:r>
    </w:p>
    <w:p w14:paraId="3C8DD50A" w14:textId="77777777" w:rsidR="008E4486" w:rsidRDefault="008E4486" w:rsidP="008E4486">
      <w:pPr>
        <w:pStyle w:val="PL"/>
      </w:pPr>
      <w:r>
        <w:t xml:space="preserve">          properties:</w:t>
      </w:r>
    </w:p>
    <w:p w14:paraId="2832A412" w14:textId="77777777" w:rsidR="008E4486" w:rsidRDefault="008E4486" w:rsidP="008E4486">
      <w:pPr>
        <w:pStyle w:val="PL"/>
      </w:pPr>
      <w:r>
        <w:t xml:space="preserve">            EP_N60:</w:t>
      </w:r>
    </w:p>
    <w:p w14:paraId="39CD0C4C" w14:textId="77777777" w:rsidR="008E4486" w:rsidRDefault="008E4486" w:rsidP="008E4486">
      <w:pPr>
        <w:pStyle w:val="PL"/>
      </w:pPr>
      <w:r>
        <w:t xml:space="preserve">              $ref: '#/components/schemas/EP_N60-Multiple'</w:t>
      </w:r>
    </w:p>
    <w:p w14:paraId="0A5D9D93" w14:textId="77777777" w:rsidR="008E4486" w:rsidRDefault="008E4486" w:rsidP="008E4486">
      <w:pPr>
        <w:pStyle w:val="PL"/>
      </w:pPr>
    </w:p>
    <w:p w14:paraId="4472BB56" w14:textId="77777777" w:rsidR="008E4486" w:rsidRDefault="008E4486" w:rsidP="008E4486">
      <w:pPr>
        <w:pStyle w:val="PL"/>
      </w:pPr>
      <w:r>
        <w:t xml:space="preserve">    DDNMFFunction-Single:</w:t>
      </w:r>
    </w:p>
    <w:p w14:paraId="0089AF28" w14:textId="77777777" w:rsidR="008E4486" w:rsidRDefault="008E4486" w:rsidP="008E4486">
      <w:pPr>
        <w:pStyle w:val="PL"/>
      </w:pPr>
      <w:r>
        <w:t xml:space="preserve">      allOf:</w:t>
      </w:r>
    </w:p>
    <w:p w14:paraId="3D114E00" w14:textId="77777777" w:rsidR="008E4486" w:rsidRDefault="008E4486" w:rsidP="008E4486">
      <w:pPr>
        <w:pStyle w:val="PL"/>
      </w:pPr>
      <w:r>
        <w:t xml:space="preserve">        - $ref: 'TS28623_GenericNrm.yaml#/components/schemas/Top'</w:t>
      </w:r>
    </w:p>
    <w:p w14:paraId="5BEA1FE1" w14:textId="77777777" w:rsidR="008E4486" w:rsidRDefault="008E4486" w:rsidP="008E4486">
      <w:pPr>
        <w:pStyle w:val="PL"/>
      </w:pPr>
      <w:r>
        <w:t xml:space="preserve">        - type: object</w:t>
      </w:r>
    </w:p>
    <w:p w14:paraId="3FD5E3CA" w14:textId="77777777" w:rsidR="008E4486" w:rsidRDefault="008E4486" w:rsidP="008E4486">
      <w:pPr>
        <w:pStyle w:val="PL"/>
      </w:pPr>
      <w:r>
        <w:t xml:space="preserve">          properties:</w:t>
      </w:r>
    </w:p>
    <w:p w14:paraId="0B908930" w14:textId="77777777" w:rsidR="008E4486" w:rsidRDefault="008E4486" w:rsidP="008E4486">
      <w:pPr>
        <w:pStyle w:val="PL"/>
      </w:pPr>
      <w:r>
        <w:t xml:space="preserve">            attributes:</w:t>
      </w:r>
    </w:p>
    <w:p w14:paraId="42EBB0E2" w14:textId="77777777" w:rsidR="008E4486" w:rsidRDefault="008E4486" w:rsidP="008E4486">
      <w:pPr>
        <w:pStyle w:val="PL"/>
      </w:pPr>
      <w:r>
        <w:t xml:space="preserve">              allOf:</w:t>
      </w:r>
    </w:p>
    <w:p w14:paraId="66ED9BA6" w14:textId="77777777" w:rsidR="008E4486" w:rsidRDefault="008E4486" w:rsidP="008E4486">
      <w:pPr>
        <w:pStyle w:val="PL"/>
      </w:pPr>
      <w:r>
        <w:t xml:space="preserve">                - $ref: 'TS28623_GenericNrm.yaml#/components/schemas/ManagedFunction-Attr'</w:t>
      </w:r>
    </w:p>
    <w:p w14:paraId="44792F6F" w14:textId="77777777" w:rsidR="008E4486" w:rsidRDefault="008E4486" w:rsidP="008E4486">
      <w:pPr>
        <w:pStyle w:val="PL"/>
      </w:pPr>
      <w:r>
        <w:t xml:space="preserve">                - type: object</w:t>
      </w:r>
    </w:p>
    <w:p w14:paraId="781D8006" w14:textId="77777777" w:rsidR="008E4486" w:rsidRDefault="008E4486" w:rsidP="008E4486">
      <w:pPr>
        <w:pStyle w:val="PL"/>
      </w:pPr>
      <w:r>
        <w:t xml:space="preserve">                  properties:</w:t>
      </w:r>
    </w:p>
    <w:p w14:paraId="1EC56A0E" w14:textId="77777777" w:rsidR="008E4486" w:rsidRDefault="008E4486" w:rsidP="008E4486">
      <w:pPr>
        <w:pStyle w:val="PL"/>
      </w:pPr>
      <w:r>
        <w:t xml:space="preserve">                    plmnId:</w:t>
      </w:r>
    </w:p>
    <w:p w14:paraId="168268F0" w14:textId="77777777" w:rsidR="008E4486" w:rsidRDefault="008E4486" w:rsidP="008E4486">
      <w:pPr>
        <w:pStyle w:val="PL"/>
      </w:pPr>
      <w:r>
        <w:t xml:space="preserve">                      $ref: 'TS28623_ComDefs.yaml#/components/schemas/PlmnId'</w:t>
      </w:r>
    </w:p>
    <w:p w14:paraId="24008E77" w14:textId="77777777" w:rsidR="008E4486" w:rsidRDefault="008E4486" w:rsidP="008E4486">
      <w:pPr>
        <w:pStyle w:val="PL"/>
      </w:pPr>
      <w:r>
        <w:t xml:space="preserve">                    sBIFqdn:</w:t>
      </w:r>
    </w:p>
    <w:p w14:paraId="44662573" w14:textId="77777777" w:rsidR="008E4486" w:rsidRDefault="008E4486" w:rsidP="008E4486">
      <w:pPr>
        <w:pStyle w:val="PL"/>
      </w:pPr>
      <w:r>
        <w:t xml:space="preserve">                      type: string</w:t>
      </w:r>
    </w:p>
    <w:p w14:paraId="1DB78BCA" w14:textId="77777777" w:rsidR="008E4486" w:rsidRDefault="008E4486" w:rsidP="008E4486">
      <w:pPr>
        <w:pStyle w:val="PL"/>
      </w:pPr>
      <w:r>
        <w:t xml:space="preserve">                    managedNFProfile:</w:t>
      </w:r>
    </w:p>
    <w:p w14:paraId="257A8426" w14:textId="77777777" w:rsidR="008E4486" w:rsidRDefault="008E4486" w:rsidP="008E4486">
      <w:pPr>
        <w:pStyle w:val="PL"/>
      </w:pPr>
      <w:r>
        <w:t xml:space="preserve">                      $ref: '#/components/schemas/ManagedNFProfile'</w:t>
      </w:r>
    </w:p>
    <w:p w14:paraId="682C6F62" w14:textId="77777777" w:rsidR="008E4486" w:rsidRDefault="008E4486" w:rsidP="008E4486">
      <w:pPr>
        <w:pStyle w:val="PL"/>
      </w:pPr>
      <w:r>
        <w:t xml:space="preserve">                    commModelList:</w:t>
      </w:r>
    </w:p>
    <w:p w14:paraId="0BB9EAAE" w14:textId="77777777" w:rsidR="008E4486" w:rsidRDefault="008E4486" w:rsidP="008E4486">
      <w:pPr>
        <w:pStyle w:val="PL"/>
      </w:pPr>
      <w:r>
        <w:t xml:space="preserve">                      $ref: '#/components/schemas/CommModelList'</w:t>
      </w:r>
    </w:p>
    <w:p w14:paraId="766CD426" w14:textId="77777777" w:rsidR="008E4486" w:rsidRDefault="008E4486" w:rsidP="008E4486">
      <w:pPr>
        <w:pStyle w:val="PL"/>
      </w:pPr>
      <w:r>
        <w:t xml:space="preserve">        - $ref: 'TS28623_GenericNrm.yaml#/components/schemas/ManagedFunction-ncO'</w:t>
      </w:r>
    </w:p>
    <w:p w14:paraId="4813A5D3" w14:textId="77777777" w:rsidR="008E4486" w:rsidRDefault="008E4486" w:rsidP="008E4486">
      <w:pPr>
        <w:pStyle w:val="PL"/>
      </w:pPr>
      <w:r>
        <w:t xml:space="preserve">        - type: object</w:t>
      </w:r>
    </w:p>
    <w:p w14:paraId="34CD5869" w14:textId="77777777" w:rsidR="008E4486" w:rsidRDefault="008E4486" w:rsidP="008E4486">
      <w:pPr>
        <w:pStyle w:val="PL"/>
      </w:pPr>
      <w:r>
        <w:t xml:space="preserve">          properties:</w:t>
      </w:r>
    </w:p>
    <w:p w14:paraId="44C575EE" w14:textId="77777777" w:rsidR="008E4486" w:rsidRDefault="008E4486" w:rsidP="008E4486">
      <w:pPr>
        <w:pStyle w:val="PL"/>
      </w:pPr>
      <w:r>
        <w:t xml:space="preserve">            EP_Npc4:</w:t>
      </w:r>
    </w:p>
    <w:p w14:paraId="664A17BB" w14:textId="77777777" w:rsidR="008E4486" w:rsidRDefault="008E4486" w:rsidP="008E4486">
      <w:pPr>
        <w:pStyle w:val="PL"/>
      </w:pPr>
      <w:r>
        <w:t xml:space="preserve">              $ref: '#/components/schemas/EP_Npc4-Multiple'</w:t>
      </w:r>
    </w:p>
    <w:p w14:paraId="437D4CD5" w14:textId="77777777" w:rsidR="008E4486" w:rsidRDefault="008E4486" w:rsidP="008E4486">
      <w:pPr>
        <w:pStyle w:val="PL"/>
      </w:pPr>
      <w:r>
        <w:t xml:space="preserve">            EP_Npc6:</w:t>
      </w:r>
    </w:p>
    <w:p w14:paraId="38F9506F" w14:textId="77777777" w:rsidR="008E4486" w:rsidRDefault="008E4486" w:rsidP="008E4486">
      <w:pPr>
        <w:pStyle w:val="PL"/>
      </w:pPr>
      <w:r>
        <w:t xml:space="preserve">              $ref: '#/components/schemas/EP_Npc6-Multiple'</w:t>
      </w:r>
    </w:p>
    <w:p w14:paraId="4F8F8FFC" w14:textId="77777777" w:rsidR="008E4486" w:rsidRDefault="008E4486" w:rsidP="008E4486">
      <w:pPr>
        <w:pStyle w:val="PL"/>
      </w:pPr>
      <w:r>
        <w:t xml:space="preserve">            EP_Npc7:</w:t>
      </w:r>
    </w:p>
    <w:p w14:paraId="51939255" w14:textId="77777777" w:rsidR="008E4486" w:rsidRDefault="008E4486" w:rsidP="008E4486">
      <w:pPr>
        <w:pStyle w:val="PL"/>
      </w:pPr>
      <w:r>
        <w:t xml:space="preserve">              $ref: '#/components/schemas/EP_Npc7-Multiple'</w:t>
      </w:r>
    </w:p>
    <w:p w14:paraId="2561B447" w14:textId="77777777" w:rsidR="008E4486" w:rsidRDefault="008E4486" w:rsidP="008E4486">
      <w:pPr>
        <w:pStyle w:val="PL"/>
      </w:pPr>
      <w:r>
        <w:t xml:space="preserve">            EP_Npc8:</w:t>
      </w:r>
    </w:p>
    <w:p w14:paraId="304DC2C3" w14:textId="77777777" w:rsidR="008E4486" w:rsidRDefault="008E4486" w:rsidP="008E4486">
      <w:pPr>
        <w:pStyle w:val="PL"/>
      </w:pPr>
      <w:r>
        <w:t xml:space="preserve">              $ref: '#/components/schemas/EP_Npc8-Multiple'</w:t>
      </w:r>
    </w:p>
    <w:p w14:paraId="32358ACF" w14:textId="77777777" w:rsidR="008E4486" w:rsidRDefault="008E4486" w:rsidP="008E4486">
      <w:pPr>
        <w:pStyle w:val="PL"/>
      </w:pPr>
    </w:p>
    <w:p w14:paraId="4B1AE41E" w14:textId="77777777" w:rsidR="008E4486" w:rsidRDefault="008E4486" w:rsidP="008E4486">
      <w:pPr>
        <w:pStyle w:val="PL"/>
      </w:pPr>
      <w:r>
        <w:t xml:space="preserve">    EASDFFunction-Single:</w:t>
      </w:r>
    </w:p>
    <w:p w14:paraId="61AE2039" w14:textId="77777777" w:rsidR="008E4486" w:rsidRDefault="008E4486" w:rsidP="008E4486">
      <w:pPr>
        <w:pStyle w:val="PL"/>
      </w:pPr>
      <w:r>
        <w:t xml:space="preserve">      allOf:</w:t>
      </w:r>
    </w:p>
    <w:p w14:paraId="701715ED" w14:textId="77777777" w:rsidR="008E4486" w:rsidRDefault="008E4486" w:rsidP="008E4486">
      <w:pPr>
        <w:pStyle w:val="PL"/>
      </w:pPr>
      <w:r>
        <w:t xml:space="preserve">        - $ref: 'TS28623_GenericNrm.yaml#/components/schemas/Top'</w:t>
      </w:r>
    </w:p>
    <w:p w14:paraId="40B12287" w14:textId="77777777" w:rsidR="008E4486" w:rsidRDefault="008E4486" w:rsidP="008E4486">
      <w:pPr>
        <w:pStyle w:val="PL"/>
      </w:pPr>
      <w:r>
        <w:t xml:space="preserve">        - type: object</w:t>
      </w:r>
    </w:p>
    <w:p w14:paraId="66867194" w14:textId="77777777" w:rsidR="008E4486" w:rsidRDefault="008E4486" w:rsidP="008E4486">
      <w:pPr>
        <w:pStyle w:val="PL"/>
      </w:pPr>
      <w:r>
        <w:t xml:space="preserve">          properties:</w:t>
      </w:r>
    </w:p>
    <w:p w14:paraId="4EC0211E" w14:textId="77777777" w:rsidR="008E4486" w:rsidRDefault="008E4486" w:rsidP="008E4486">
      <w:pPr>
        <w:pStyle w:val="PL"/>
      </w:pPr>
      <w:r>
        <w:t xml:space="preserve">            attributes:</w:t>
      </w:r>
    </w:p>
    <w:p w14:paraId="3BC35A62" w14:textId="77777777" w:rsidR="008E4486" w:rsidRDefault="008E4486" w:rsidP="008E4486">
      <w:pPr>
        <w:pStyle w:val="PL"/>
      </w:pPr>
      <w:r>
        <w:t xml:space="preserve">              allOf:</w:t>
      </w:r>
    </w:p>
    <w:p w14:paraId="506F3D50" w14:textId="77777777" w:rsidR="008E4486" w:rsidRDefault="008E4486" w:rsidP="008E4486">
      <w:pPr>
        <w:pStyle w:val="PL"/>
      </w:pPr>
      <w:r>
        <w:t xml:space="preserve">                - $ref: 'TS28623_GenericNrm.yaml#/components/schemas/ManagedFunction-Attr'</w:t>
      </w:r>
    </w:p>
    <w:p w14:paraId="56900C7D" w14:textId="77777777" w:rsidR="008E4486" w:rsidRDefault="008E4486" w:rsidP="008E4486">
      <w:pPr>
        <w:pStyle w:val="PL"/>
      </w:pPr>
      <w:r>
        <w:t xml:space="preserve">                - type: object</w:t>
      </w:r>
    </w:p>
    <w:p w14:paraId="6F3BFCDC" w14:textId="77777777" w:rsidR="008E4486" w:rsidRDefault="008E4486" w:rsidP="008E4486">
      <w:pPr>
        <w:pStyle w:val="PL"/>
      </w:pPr>
      <w:r>
        <w:t xml:space="preserve">                  properties:</w:t>
      </w:r>
    </w:p>
    <w:p w14:paraId="6B6081E0" w14:textId="77777777" w:rsidR="008E4486" w:rsidRDefault="008E4486" w:rsidP="008E4486">
      <w:pPr>
        <w:pStyle w:val="PL"/>
      </w:pPr>
      <w:r>
        <w:t xml:space="preserve">                    plmnId:</w:t>
      </w:r>
    </w:p>
    <w:p w14:paraId="70635540" w14:textId="77777777" w:rsidR="008E4486" w:rsidRDefault="008E4486" w:rsidP="008E4486">
      <w:pPr>
        <w:pStyle w:val="PL"/>
      </w:pPr>
      <w:r>
        <w:t xml:space="preserve">                      $ref: 'TS28623_ComDefs.yaml#/components/schemas/PlmnId'</w:t>
      </w:r>
    </w:p>
    <w:p w14:paraId="2DCA613A" w14:textId="77777777" w:rsidR="008E4486" w:rsidRDefault="008E4486" w:rsidP="008E4486">
      <w:pPr>
        <w:pStyle w:val="PL"/>
      </w:pPr>
      <w:r>
        <w:t xml:space="preserve">                    sBIFqdn:</w:t>
      </w:r>
    </w:p>
    <w:p w14:paraId="4800B3FA" w14:textId="77777777" w:rsidR="008E4486" w:rsidRDefault="008E4486" w:rsidP="008E4486">
      <w:pPr>
        <w:pStyle w:val="PL"/>
      </w:pPr>
      <w:r>
        <w:t xml:space="preserve">                      type: string</w:t>
      </w:r>
    </w:p>
    <w:p w14:paraId="5E0569B7" w14:textId="77777777" w:rsidR="008E4486" w:rsidRDefault="008E4486" w:rsidP="008E4486">
      <w:pPr>
        <w:pStyle w:val="PL"/>
      </w:pPr>
      <w:r>
        <w:t xml:space="preserve">                    managedNFProfile:</w:t>
      </w:r>
    </w:p>
    <w:p w14:paraId="10B580E7" w14:textId="77777777" w:rsidR="008E4486" w:rsidRDefault="008E4486" w:rsidP="008E4486">
      <w:pPr>
        <w:pStyle w:val="PL"/>
      </w:pPr>
      <w:r>
        <w:t xml:space="preserve">                      $ref: '#/components/schemas/ManagedNFProfile'</w:t>
      </w:r>
    </w:p>
    <w:p w14:paraId="1E1ED538" w14:textId="77777777" w:rsidR="008E4486" w:rsidRDefault="008E4486" w:rsidP="008E4486">
      <w:pPr>
        <w:pStyle w:val="PL"/>
      </w:pPr>
      <w:r>
        <w:t xml:space="preserve">                    serverAddr:</w:t>
      </w:r>
    </w:p>
    <w:p w14:paraId="1FE67AC5" w14:textId="77777777" w:rsidR="008E4486" w:rsidRDefault="008E4486" w:rsidP="008E4486">
      <w:pPr>
        <w:pStyle w:val="PL"/>
      </w:pPr>
      <w:r>
        <w:t xml:space="preserve">                      type: string</w:t>
      </w:r>
    </w:p>
    <w:p w14:paraId="68009E99" w14:textId="77777777" w:rsidR="008E4486" w:rsidRDefault="008E4486" w:rsidP="008E4486">
      <w:pPr>
        <w:pStyle w:val="PL"/>
      </w:pPr>
      <w:r>
        <w:t xml:space="preserve">                    easdfInfo:</w:t>
      </w:r>
    </w:p>
    <w:p w14:paraId="7AD134E9" w14:textId="77777777" w:rsidR="008E4486" w:rsidRDefault="008E4486" w:rsidP="008E4486">
      <w:pPr>
        <w:pStyle w:val="PL"/>
      </w:pPr>
      <w:r>
        <w:t xml:space="preserve">                      $ref: '#/components/schemas/EasdfInfo'</w:t>
      </w:r>
    </w:p>
    <w:p w14:paraId="46E7CCF9" w14:textId="77777777" w:rsidR="008E4486" w:rsidRDefault="008E4486" w:rsidP="008E4486">
      <w:pPr>
        <w:pStyle w:val="PL"/>
      </w:pPr>
      <w:r>
        <w:t xml:space="preserve">        - $ref: 'TS28623_GenericNrm.yaml#/components/schemas/ManagedFunction-ncO'</w:t>
      </w:r>
    </w:p>
    <w:p w14:paraId="45AF4FE3" w14:textId="77777777" w:rsidR="008E4486" w:rsidRDefault="008E4486" w:rsidP="008E4486">
      <w:pPr>
        <w:pStyle w:val="PL"/>
      </w:pPr>
      <w:r>
        <w:t xml:space="preserve">        - type: object</w:t>
      </w:r>
    </w:p>
    <w:p w14:paraId="719892BA" w14:textId="77777777" w:rsidR="008E4486" w:rsidRDefault="008E4486" w:rsidP="008E4486">
      <w:pPr>
        <w:pStyle w:val="PL"/>
      </w:pPr>
      <w:r>
        <w:t xml:space="preserve">          properties:</w:t>
      </w:r>
    </w:p>
    <w:p w14:paraId="0541CC8E" w14:textId="77777777" w:rsidR="008E4486" w:rsidRDefault="008E4486" w:rsidP="008E4486">
      <w:pPr>
        <w:pStyle w:val="PL"/>
      </w:pPr>
      <w:r>
        <w:t xml:space="preserve">            EP_N88:</w:t>
      </w:r>
    </w:p>
    <w:p w14:paraId="4851151D" w14:textId="77777777" w:rsidR="008E4486" w:rsidRDefault="008E4486" w:rsidP="008E4486">
      <w:pPr>
        <w:pStyle w:val="PL"/>
      </w:pPr>
      <w:r>
        <w:t xml:space="preserve">              $ref: '#/components/schemas/EP_N88-Multiple'</w:t>
      </w:r>
    </w:p>
    <w:p w14:paraId="69A3D5D8" w14:textId="77777777" w:rsidR="008E4486" w:rsidRDefault="008E4486" w:rsidP="008E4486">
      <w:pPr>
        <w:pStyle w:val="PL"/>
      </w:pPr>
    </w:p>
    <w:p w14:paraId="4D4FB747" w14:textId="77777777" w:rsidR="008E4486" w:rsidRDefault="008E4486" w:rsidP="008E4486">
      <w:pPr>
        <w:pStyle w:val="PL"/>
      </w:pPr>
      <w:r>
        <w:t xml:space="preserve">    EcmConnectionInfo-Single:</w:t>
      </w:r>
    </w:p>
    <w:p w14:paraId="063709A5" w14:textId="77777777" w:rsidR="008E4486" w:rsidRDefault="008E4486" w:rsidP="008E4486">
      <w:pPr>
        <w:pStyle w:val="PL"/>
      </w:pPr>
      <w:r>
        <w:t xml:space="preserve">      allOf:</w:t>
      </w:r>
    </w:p>
    <w:p w14:paraId="0879B32C" w14:textId="77777777" w:rsidR="008E4486" w:rsidRDefault="008E4486" w:rsidP="008E4486">
      <w:pPr>
        <w:pStyle w:val="PL"/>
      </w:pPr>
      <w:r>
        <w:t xml:space="preserve">        - $ref: 'TS28623_GenericNrm.yaml#/components/schemas/Top'</w:t>
      </w:r>
    </w:p>
    <w:p w14:paraId="3FDB4340" w14:textId="77777777" w:rsidR="008E4486" w:rsidRDefault="008E4486" w:rsidP="008E4486">
      <w:pPr>
        <w:pStyle w:val="PL"/>
      </w:pPr>
      <w:r>
        <w:t xml:space="preserve">        - type: object</w:t>
      </w:r>
    </w:p>
    <w:p w14:paraId="59AFC4CA" w14:textId="77777777" w:rsidR="008E4486" w:rsidRDefault="008E4486" w:rsidP="008E4486">
      <w:pPr>
        <w:pStyle w:val="PL"/>
      </w:pPr>
      <w:r>
        <w:t xml:space="preserve">          properties:</w:t>
      </w:r>
    </w:p>
    <w:p w14:paraId="471D71B8" w14:textId="77777777" w:rsidR="008E4486" w:rsidRDefault="008E4486" w:rsidP="008E4486">
      <w:pPr>
        <w:pStyle w:val="PL"/>
      </w:pPr>
      <w:r>
        <w:t xml:space="preserve">            attributes:</w:t>
      </w:r>
    </w:p>
    <w:p w14:paraId="4FA06EBE" w14:textId="77777777" w:rsidR="008E4486" w:rsidRDefault="008E4486" w:rsidP="008E4486">
      <w:pPr>
        <w:pStyle w:val="PL"/>
      </w:pPr>
      <w:r>
        <w:t xml:space="preserve">              allOf:</w:t>
      </w:r>
    </w:p>
    <w:p w14:paraId="58C55320" w14:textId="77777777" w:rsidR="008E4486" w:rsidRDefault="008E4486" w:rsidP="008E4486">
      <w:pPr>
        <w:pStyle w:val="PL"/>
      </w:pPr>
      <w:r>
        <w:t xml:space="preserve">                - type: object</w:t>
      </w:r>
    </w:p>
    <w:p w14:paraId="2512E63E" w14:textId="77777777" w:rsidR="008E4486" w:rsidRDefault="008E4486" w:rsidP="008E4486">
      <w:pPr>
        <w:pStyle w:val="PL"/>
      </w:pPr>
      <w:r>
        <w:t xml:space="preserve">                  properties:</w:t>
      </w:r>
    </w:p>
    <w:p w14:paraId="6117966A" w14:textId="77777777" w:rsidR="008E4486" w:rsidRDefault="008E4486" w:rsidP="008E4486">
      <w:pPr>
        <w:pStyle w:val="PL"/>
      </w:pPr>
      <w:r>
        <w:t xml:space="preserve">                    eASServiceArea:</w:t>
      </w:r>
    </w:p>
    <w:p w14:paraId="60F23BB2" w14:textId="77777777" w:rsidR="008E4486" w:rsidRDefault="008E4486" w:rsidP="008E4486">
      <w:pPr>
        <w:pStyle w:val="PL"/>
      </w:pPr>
      <w:r>
        <w:t xml:space="preserve">                      $ref: 'TS28538_EdgeNrm.yaml#/components/schemas/ServingLocation'</w:t>
      </w:r>
    </w:p>
    <w:p w14:paraId="47E8F7AD" w14:textId="77777777" w:rsidR="008E4486" w:rsidRDefault="008E4486" w:rsidP="008E4486">
      <w:pPr>
        <w:pStyle w:val="PL"/>
      </w:pPr>
      <w:r>
        <w:t xml:space="preserve">                    eESServiceArea:</w:t>
      </w:r>
    </w:p>
    <w:p w14:paraId="4F7283C9" w14:textId="77777777" w:rsidR="008E4486" w:rsidRDefault="008E4486" w:rsidP="008E4486">
      <w:pPr>
        <w:pStyle w:val="PL"/>
      </w:pPr>
      <w:r>
        <w:t xml:space="preserve">                      $ref: 'TS28538_EdgeNrm.yaml#/components/schemas/ServingLocation'</w:t>
      </w:r>
    </w:p>
    <w:p w14:paraId="77368AFC" w14:textId="77777777" w:rsidR="008E4486" w:rsidRDefault="008E4486" w:rsidP="008E4486">
      <w:pPr>
        <w:pStyle w:val="PL"/>
      </w:pPr>
      <w:r>
        <w:t xml:space="preserve">                    eDNServiceArea:</w:t>
      </w:r>
    </w:p>
    <w:p w14:paraId="027EE501" w14:textId="77777777" w:rsidR="008E4486" w:rsidRDefault="008E4486" w:rsidP="008E4486">
      <w:pPr>
        <w:pStyle w:val="PL"/>
      </w:pPr>
      <w:r>
        <w:t xml:space="preserve">                      $ref: 'TS28538_EdgeNrm.yaml#/components/schemas/ServingLocation'</w:t>
      </w:r>
    </w:p>
    <w:p w14:paraId="592409CA" w14:textId="77777777" w:rsidR="008E4486" w:rsidRDefault="008E4486" w:rsidP="008E4486">
      <w:pPr>
        <w:pStyle w:val="PL"/>
      </w:pPr>
      <w:r>
        <w:t xml:space="preserve">                    eASIpAddress:</w:t>
      </w:r>
    </w:p>
    <w:p w14:paraId="56986D97" w14:textId="77777777" w:rsidR="008E4486" w:rsidRDefault="008E4486" w:rsidP="008E4486">
      <w:pPr>
        <w:pStyle w:val="PL"/>
      </w:pPr>
      <w:r>
        <w:t xml:space="preserve">                      type: string</w:t>
      </w:r>
    </w:p>
    <w:p w14:paraId="30B11738" w14:textId="77777777" w:rsidR="008E4486" w:rsidRDefault="008E4486" w:rsidP="008E4486">
      <w:pPr>
        <w:pStyle w:val="PL"/>
      </w:pPr>
      <w:r>
        <w:t xml:space="preserve">                    eESIpAddress:</w:t>
      </w:r>
    </w:p>
    <w:p w14:paraId="14D47F43" w14:textId="77777777" w:rsidR="008E4486" w:rsidRDefault="008E4486" w:rsidP="008E4486">
      <w:pPr>
        <w:pStyle w:val="PL"/>
      </w:pPr>
      <w:r>
        <w:t xml:space="preserve">                      type: string</w:t>
      </w:r>
    </w:p>
    <w:p w14:paraId="3722DE7E" w14:textId="77777777" w:rsidR="008E4486" w:rsidRDefault="008E4486" w:rsidP="008E4486">
      <w:pPr>
        <w:pStyle w:val="PL"/>
      </w:pPr>
      <w:r>
        <w:t xml:space="preserve">                    eCSIpAddress:</w:t>
      </w:r>
    </w:p>
    <w:p w14:paraId="4FBE679B" w14:textId="77777777" w:rsidR="008E4486" w:rsidRDefault="008E4486" w:rsidP="008E4486">
      <w:pPr>
        <w:pStyle w:val="PL"/>
      </w:pPr>
      <w:r>
        <w:t xml:space="preserve">                      type: string</w:t>
      </w:r>
    </w:p>
    <w:p w14:paraId="56998B5C" w14:textId="77777777" w:rsidR="008E4486" w:rsidRDefault="008E4486" w:rsidP="008E4486">
      <w:pPr>
        <w:pStyle w:val="PL"/>
      </w:pPr>
      <w:r>
        <w:t xml:space="preserve">                    ednIdentifier:</w:t>
      </w:r>
    </w:p>
    <w:p w14:paraId="5B843165" w14:textId="77777777" w:rsidR="008E4486" w:rsidRDefault="008E4486" w:rsidP="008E4486">
      <w:pPr>
        <w:pStyle w:val="PL"/>
      </w:pPr>
      <w:r>
        <w:t xml:space="preserve">                      type: string</w:t>
      </w:r>
    </w:p>
    <w:p w14:paraId="7967DBE2" w14:textId="77777777" w:rsidR="008E4486" w:rsidRDefault="008E4486" w:rsidP="008E4486">
      <w:pPr>
        <w:pStyle w:val="PL"/>
      </w:pPr>
      <w:r>
        <w:t xml:space="preserve">                    ecmConnectionType:</w:t>
      </w:r>
    </w:p>
    <w:p w14:paraId="206B7865" w14:textId="77777777" w:rsidR="008E4486" w:rsidRDefault="008E4486" w:rsidP="008E4486">
      <w:pPr>
        <w:pStyle w:val="PL"/>
      </w:pPr>
      <w:r>
        <w:t xml:space="preserve">                      type: string</w:t>
      </w:r>
    </w:p>
    <w:p w14:paraId="55F687F1" w14:textId="77777777" w:rsidR="008E4486" w:rsidRDefault="008E4486" w:rsidP="008E4486">
      <w:pPr>
        <w:pStyle w:val="PL"/>
      </w:pPr>
      <w:r>
        <w:t xml:space="preserve">                      enum:</w:t>
      </w:r>
    </w:p>
    <w:p w14:paraId="6DCA0CCD" w14:textId="77777777" w:rsidR="008E4486" w:rsidRDefault="008E4486" w:rsidP="008E4486">
      <w:pPr>
        <w:pStyle w:val="PL"/>
      </w:pPr>
      <w:r>
        <w:t xml:space="preserve">                        - USERPLANE</w:t>
      </w:r>
    </w:p>
    <w:p w14:paraId="7B5A1605" w14:textId="77777777" w:rsidR="008E4486" w:rsidRDefault="008E4486" w:rsidP="008E4486">
      <w:pPr>
        <w:pStyle w:val="PL"/>
      </w:pPr>
      <w:r>
        <w:t xml:space="preserve">                        - CONTROLPLANE</w:t>
      </w:r>
    </w:p>
    <w:p w14:paraId="4A0BC044" w14:textId="77777777" w:rsidR="008E4486" w:rsidRDefault="008E4486" w:rsidP="008E4486">
      <w:pPr>
        <w:pStyle w:val="PL"/>
      </w:pPr>
      <w:r>
        <w:t xml:space="preserve">                        - BOTH</w:t>
      </w:r>
    </w:p>
    <w:p w14:paraId="3FDBD3AF" w14:textId="77777777" w:rsidR="008E4486" w:rsidRDefault="008E4486" w:rsidP="008E4486">
      <w:pPr>
        <w:pStyle w:val="PL"/>
      </w:pPr>
      <w:r>
        <w:t xml:space="preserve">                    5GCNfConnEcmInfoList:</w:t>
      </w:r>
    </w:p>
    <w:p w14:paraId="6F54B863" w14:textId="77777777" w:rsidR="008E4486" w:rsidRDefault="008E4486" w:rsidP="008E4486">
      <w:pPr>
        <w:pStyle w:val="PL"/>
      </w:pPr>
      <w:r>
        <w:t xml:space="preserve">                      $ref: '#/components/schemas/5GCNfConnEcmInfoList'</w:t>
      </w:r>
    </w:p>
    <w:p w14:paraId="2032A9AC" w14:textId="77777777" w:rsidR="008E4486" w:rsidRDefault="008E4486" w:rsidP="008E4486">
      <w:pPr>
        <w:pStyle w:val="PL"/>
      </w:pPr>
      <w:r>
        <w:t xml:space="preserve">                    uPFConnectionInfo:</w:t>
      </w:r>
    </w:p>
    <w:p w14:paraId="52A40120" w14:textId="77777777" w:rsidR="008E4486" w:rsidRDefault="008E4486" w:rsidP="008E4486">
      <w:pPr>
        <w:pStyle w:val="PL"/>
      </w:pPr>
      <w:r>
        <w:t xml:space="preserve">                      $ref: '#/components/schemas/UPFConnectionInfo'</w:t>
      </w:r>
    </w:p>
    <w:p w14:paraId="78CC1A10" w14:textId="77777777" w:rsidR="008E4486" w:rsidRDefault="008E4486" w:rsidP="008E4486">
      <w:pPr>
        <w:pStyle w:val="PL"/>
      </w:pPr>
    </w:p>
    <w:p w14:paraId="4910D82A" w14:textId="77777777" w:rsidR="008E4486" w:rsidRDefault="008E4486" w:rsidP="008E4486">
      <w:pPr>
        <w:pStyle w:val="PL"/>
      </w:pPr>
    </w:p>
    <w:p w14:paraId="2641A2F1" w14:textId="77777777" w:rsidR="008E4486" w:rsidRDefault="008E4486" w:rsidP="008E4486">
      <w:pPr>
        <w:pStyle w:val="PL"/>
      </w:pPr>
      <w:r>
        <w:t xml:space="preserve">    ExternalAmfFunction-Single:</w:t>
      </w:r>
    </w:p>
    <w:p w14:paraId="3F14CFAB" w14:textId="77777777" w:rsidR="008E4486" w:rsidRDefault="008E4486" w:rsidP="008E4486">
      <w:pPr>
        <w:pStyle w:val="PL"/>
      </w:pPr>
      <w:r>
        <w:t xml:space="preserve">      allOf:</w:t>
      </w:r>
    </w:p>
    <w:p w14:paraId="1C6F9DFA" w14:textId="77777777" w:rsidR="008E4486" w:rsidRDefault="008E4486" w:rsidP="008E4486">
      <w:pPr>
        <w:pStyle w:val="PL"/>
      </w:pPr>
      <w:r>
        <w:t xml:space="preserve">        - $ref: 'TS28623_GenericNrm.yaml#/components/schemas/Top'</w:t>
      </w:r>
    </w:p>
    <w:p w14:paraId="010C44E9" w14:textId="77777777" w:rsidR="008E4486" w:rsidRDefault="008E4486" w:rsidP="008E4486">
      <w:pPr>
        <w:pStyle w:val="PL"/>
      </w:pPr>
      <w:r>
        <w:t xml:space="preserve">        - type: object</w:t>
      </w:r>
    </w:p>
    <w:p w14:paraId="4EBC3DE4" w14:textId="77777777" w:rsidR="008E4486" w:rsidRDefault="008E4486" w:rsidP="008E4486">
      <w:pPr>
        <w:pStyle w:val="PL"/>
      </w:pPr>
      <w:r>
        <w:t xml:space="preserve">          properties:</w:t>
      </w:r>
    </w:p>
    <w:p w14:paraId="269F23DB" w14:textId="77777777" w:rsidR="008E4486" w:rsidRDefault="008E4486" w:rsidP="008E4486">
      <w:pPr>
        <w:pStyle w:val="PL"/>
      </w:pPr>
      <w:r>
        <w:t xml:space="preserve">            attributes:</w:t>
      </w:r>
    </w:p>
    <w:p w14:paraId="422F4733" w14:textId="77777777" w:rsidR="008E4486" w:rsidRDefault="008E4486" w:rsidP="008E4486">
      <w:pPr>
        <w:pStyle w:val="PL"/>
      </w:pPr>
      <w:r>
        <w:t xml:space="preserve">              allOf:</w:t>
      </w:r>
    </w:p>
    <w:p w14:paraId="2ACB43AC" w14:textId="77777777" w:rsidR="008E4486" w:rsidRDefault="008E4486" w:rsidP="008E4486">
      <w:pPr>
        <w:pStyle w:val="PL"/>
      </w:pPr>
      <w:r>
        <w:t xml:space="preserve">                - $ref: 'TS28623_GenericNrm.yaml#/components/schemas/ManagedFunction-Attr'</w:t>
      </w:r>
    </w:p>
    <w:p w14:paraId="52EFF6A6" w14:textId="77777777" w:rsidR="008E4486" w:rsidRDefault="008E4486" w:rsidP="008E4486">
      <w:pPr>
        <w:pStyle w:val="PL"/>
      </w:pPr>
      <w:r>
        <w:t xml:space="preserve">                - type: object</w:t>
      </w:r>
    </w:p>
    <w:p w14:paraId="5AD61DFD" w14:textId="77777777" w:rsidR="008E4486" w:rsidRDefault="008E4486" w:rsidP="008E4486">
      <w:pPr>
        <w:pStyle w:val="PL"/>
      </w:pPr>
      <w:r>
        <w:t xml:space="preserve">                  properties:</w:t>
      </w:r>
    </w:p>
    <w:p w14:paraId="63494B06" w14:textId="77777777" w:rsidR="008E4486" w:rsidRDefault="008E4486" w:rsidP="008E4486">
      <w:pPr>
        <w:pStyle w:val="PL"/>
      </w:pPr>
      <w:r>
        <w:t xml:space="preserve">                    plmnIdList:</w:t>
      </w:r>
    </w:p>
    <w:p w14:paraId="0DD01666" w14:textId="77777777" w:rsidR="008E4486" w:rsidRDefault="008E4486" w:rsidP="008E4486">
      <w:pPr>
        <w:pStyle w:val="PL"/>
      </w:pPr>
      <w:r>
        <w:t xml:space="preserve">                      $ref: 'TS28541_NrNrm.yaml#/components/schemas/PlmnIdList'</w:t>
      </w:r>
    </w:p>
    <w:p w14:paraId="02F80C25" w14:textId="77777777" w:rsidR="008E4486" w:rsidRDefault="008E4486" w:rsidP="008E4486">
      <w:pPr>
        <w:pStyle w:val="PL"/>
      </w:pPr>
      <w:r>
        <w:t xml:space="preserve">                    amfIdentifier:</w:t>
      </w:r>
    </w:p>
    <w:p w14:paraId="00F686B1" w14:textId="77777777" w:rsidR="008E4486" w:rsidRDefault="008E4486" w:rsidP="008E4486">
      <w:pPr>
        <w:pStyle w:val="PL"/>
      </w:pPr>
      <w:r>
        <w:t xml:space="preserve">                      $ref: '#/components/schemas/AmfIdentifier'</w:t>
      </w:r>
    </w:p>
    <w:p w14:paraId="0C99DDF7" w14:textId="77777777" w:rsidR="008E4486" w:rsidRDefault="008E4486" w:rsidP="008E4486">
      <w:pPr>
        <w:pStyle w:val="PL"/>
      </w:pPr>
      <w:r>
        <w:t xml:space="preserve">    ExternalNrfFunction-Single:</w:t>
      </w:r>
    </w:p>
    <w:p w14:paraId="05E516E8" w14:textId="77777777" w:rsidR="008E4486" w:rsidRDefault="008E4486" w:rsidP="008E4486">
      <w:pPr>
        <w:pStyle w:val="PL"/>
      </w:pPr>
      <w:r>
        <w:t xml:space="preserve">      allOf:</w:t>
      </w:r>
    </w:p>
    <w:p w14:paraId="40AC8240" w14:textId="77777777" w:rsidR="008E4486" w:rsidRDefault="008E4486" w:rsidP="008E4486">
      <w:pPr>
        <w:pStyle w:val="PL"/>
      </w:pPr>
      <w:r>
        <w:t xml:space="preserve">        - $ref: 'TS28623_GenericNrm.yaml#/components/schemas/Top'</w:t>
      </w:r>
    </w:p>
    <w:p w14:paraId="350DB796" w14:textId="77777777" w:rsidR="008E4486" w:rsidRDefault="008E4486" w:rsidP="008E4486">
      <w:pPr>
        <w:pStyle w:val="PL"/>
      </w:pPr>
      <w:r>
        <w:t xml:space="preserve">        - type: object</w:t>
      </w:r>
    </w:p>
    <w:p w14:paraId="6A48B57B" w14:textId="77777777" w:rsidR="008E4486" w:rsidRDefault="008E4486" w:rsidP="008E4486">
      <w:pPr>
        <w:pStyle w:val="PL"/>
      </w:pPr>
      <w:r>
        <w:t xml:space="preserve">          properties:</w:t>
      </w:r>
    </w:p>
    <w:p w14:paraId="02670E2C" w14:textId="77777777" w:rsidR="008E4486" w:rsidRDefault="008E4486" w:rsidP="008E4486">
      <w:pPr>
        <w:pStyle w:val="PL"/>
      </w:pPr>
      <w:r>
        <w:t xml:space="preserve">            attributes:</w:t>
      </w:r>
    </w:p>
    <w:p w14:paraId="46976355" w14:textId="77777777" w:rsidR="008E4486" w:rsidRDefault="008E4486" w:rsidP="008E4486">
      <w:pPr>
        <w:pStyle w:val="PL"/>
      </w:pPr>
      <w:r>
        <w:t xml:space="preserve">              allOf:</w:t>
      </w:r>
    </w:p>
    <w:p w14:paraId="38CA9A4F" w14:textId="77777777" w:rsidR="008E4486" w:rsidRDefault="008E4486" w:rsidP="008E4486">
      <w:pPr>
        <w:pStyle w:val="PL"/>
      </w:pPr>
      <w:r>
        <w:t xml:space="preserve">                - $ref: 'TS28623_GenericNrm.yaml#/components/schemas/ManagedFunction-Attr'</w:t>
      </w:r>
    </w:p>
    <w:p w14:paraId="4F8E9ECB" w14:textId="77777777" w:rsidR="008E4486" w:rsidRDefault="008E4486" w:rsidP="008E4486">
      <w:pPr>
        <w:pStyle w:val="PL"/>
      </w:pPr>
      <w:r>
        <w:t xml:space="preserve">                - type: object</w:t>
      </w:r>
    </w:p>
    <w:p w14:paraId="2D6EA046" w14:textId="77777777" w:rsidR="008E4486" w:rsidRDefault="008E4486" w:rsidP="008E4486">
      <w:pPr>
        <w:pStyle w:val="PL"/>
      </w:pPr>
      <w:r>
        <w:t xml:space="preserve">                  properties:</w:t>
      </w:r>
    </w:p>
    <w:p w14:paraId="08075EB2" w14:textId="77777777" w:rsidR="008E4486" w:rsidRDefault="008E4486" w:rsidP="008E4486">
      <w:pPr>
        <w:pStyle w:val="PL"/>
      </w:pPr>
      <w:r>
        <w:t xml:space="preserve">                    plmnIdList:</w:t>
      </w:r>
    </w:p>
    <w:p w14:paraId="1DC88E29" w14:textId="77777777" w:rsidR="008E4486" w:rsidRDefault="008E4486" w:rsidP="008E4486">
      <w:pPr>
        <w:pStyle w:val="PL"/>
      </w:pPr>
      <w:r>
        <w:t xml:space="preserve">                      $ref: 'TS28541_NrNrm.yaml#/components/schemas/PlmnIdList'</w:t>
      </w:r>
    </w:p>
    <w:p w14:paraId="320276EA" w14:textId="77777777" w:rsidR="008E4486" w:rsidRDefault="008E4486" w:rsidP="008E4486">
      <w:pPr>
        <w:pStyle w:val="PL"/>
      </w:pPr>
      <w:r>
        <w:t xml:space="preserve">    ExternalNssfFunction-Single:</w:t>
      </w:r>
    </w:p>
    <w:p w14:paraId="2398B571" w14:textId="77777777" w:rsidR="008E4486" w:rsidRDefault="008E4486" w:rsidP="008E4486">
      <w:pPr>
        <w:pStyle w:val="PL"/>
      </w:pPr>
      <w:r>
        <w:t xml:space="preserve">      allOf:</w:t>
      </w:r>
    </w:p>
    <w:p w14:paraId="34758000" w14:textId="77777777" w:rsidR="008E4486" w:rsidRDefault="008E4486" w:rsidP="008E4486">
      <w:pPr>
        <w:pStyle w:val="PL"/>
      </w:pPr>
      <w:r>
        <w:t xml:space="preserve">        - $ref: 'TS28623_GenericNrm.yaml#/components/schemas/Top'</w:t>
      </w:r>
    </w:p>
    <w:p w14:paraId="1ABC5293" w14:textId="77777777" w:rsidR="008E4486" w:rsidRDefault="008E4486" w:rsidP="008E4486">
      <w:pPr>
        <w:pStyle w:val="PL"/>
      </w:pPr>
      <w:r>
        <w:t xml:space="preserve">        - type: object</w:t>
      </w:r>
    </w:p>
    <w:p w14:paraId="45B88B52" w14:textId="77777777" w:rsidR="008E4486" w:rsidRDefault="008E4486" w:rsidP="008E4486">
      <w:pPr>
        <w:pStyle w:val="PL"/>
      </w:pPr>
      <w:r>
        <w:t xml:space="preserve">          properties:</w:t>
      </w:r>
    </w:p>
    <w:p w14:paraId="53C5B24A" w14:textId="77777777" w:rsidR="008E4486" w:rsidRDefault="008E4486" w:rsidP="008E4486">
      <w:pPr>
        <w:pStyle w:val="PL"/>
      </w:pPr>
      <w:r>
        <w:t xml:space="preserve">            attributes:</w:t>
      </w:r>
    </w:p>
    <w:p w14:paraId="62559121" w14:textId="77777777" w:rsidR="008E4486" w:rsidRDefault="008E4486" w:rsidP="008E4486">
      <w:pPr>
        <w:pStyle w:val="PL"/>
      </w:pPr>
      <w:r>
        <w:t xml:space="preserve">              allOf:</w:t>
      </w:r>
    </w:p>
    <w:p w14:paraId="07AD8D70" w14:textId="77777777" w:rsidR="008E4486" w:rsidRDefault="008E4486" w:rsidP="008E4486">
      <w:pPr>
        <w:pStyle w:val="PL"/>
      </w:pPr>
      <w:r>
        <w:t xml:space="preserve">                - $ref: 'TS28623_GenericNrm.yaml#/components/schemas/ManagedFunction-Attr'</w:t>
      </w:r>
    </w:p>
    <w:p w14:paraId="2817AB20" w14:textId="77777777" w:rsidR="008E4486" w:rsidRDefault="008E4486" w:rsidP="008E4486">
      <w:pPr>
        <w:pStyle w:val="PL"/>
      </w:pPr>
      <w:r>
        <w:t xml:space="preserve">                - type: object</w:t>
      </w:r>
    </w:p>
    <w:p w14:paraId="2F0CAF43" w14:textId="77777777" w:rsidR="008E4486" w:rsidRDefault="008E4486" w:rsidP="008E4486">
      <w:pPr>
        <w:pStyle w:val="PL"/>
      </w:pPr>
      <w:r>
        <w:t xml:space="preserve">                  properties:</w:t>
      </w:r>
    </w:p>
    <w:p w14:paraId="14AC5F81" w14:textId="77777777" w:rsidR="008E4486" w:rsidRDefault="008E4486" w:rsidP="008E4486">
      <w:pPr>
        <w:pStyle w:val="PL"/>
      </w:pPr>
      <w:r>
        <w:t xml:space="preserve">                    plmnIdList:</w:t>
      </w:r>
    </w:p>
    <w:p w14:paraId="33D89A40" w14:textId="77777777" w:rsidR="008E4486" w:rsidRDefault="008E4486" w:rsidP="008E4486">
      <w:pPr>
        <w:pStyle w:val="PL"/>
      </w:pPr>
      <w:r>
        <w:t xml:space="preserve">                      $ref: 'TS28541_NrNrm.yaml#/components/schemas/PlmnIdList'</w:t>
      </w:r>
    </w:p>
    <w:p w14:paraId="17A2608B" w14:textId="77777777" w:rsidR="008E4486" w:rsidRDefault="008E4486" w:rsidP="008E4486">
      <w:pPr>
        <w:pStyle w:val="PL"/>
      </w:pPr>
      <w:r>
        <w:t xml:space="preserve">    ExternalSeppFunction-Single:</w:t>
      </w:r>
    </w:p>
    <w:p w14:paraId="4B5E7F6D" w14:textId="77777777" w:rsidR="008E4486" w:rsidRDefault="008E4486" w:rsidP="008E4486">
      <w:pPr>
        <w:pStyle w:val="PL"/>
      </w:pPr>
      <w:r>
        <w:t xml:space="preserve">      allOf:</w:t>
      </w:r>
    </w:p>
    <w:p w14:paraId="034B44A7" w14:textId="77777777" w:rsidR="008E4486" w:rsidRDefault="008E4486" w:rsidP="008E4486">
      <w:pPr>
        <w:pStyle w:val="PL"/>
      </w:pPr>
      <w:r>
        <w:t xml:space="preserve">        - $ref: 'TS28623_GenericNrm.yaml#/components/schemas/Top'</w:t>
      </w:r>
    </w:p>
    <w:p w14:paraId="79957C27" w14:textId="77777777" w:rsidR="008E4486" w:rsidRDefault="008E4486" w:rsidP="008E4486">
      <w:pPr>
        <w:pStyle w:val="PL"/>
      </w:pPr>
      <w:r>
        <w:t xml:space="preserve">        - type: object</w:t>
      </w:r>
    </w:p>
    <w:p w14:paraId="76C8DAEE" w14:textId="77777777" w:rsidR="008E4486" w:rsidRDefault="008E4486" w:rsidP="008E4486">
      <w:pPr>
        <w:pStyle w:val="PL"/>
      </w:pPr>
      <w:r>
        <w:t xml:space="preserve">          properties:</w:t>
      </w:r>
    </w:p>
    <w:p w14:paraId="1283C97C" w14:textId="77777777" w:rsidR="008E4486" w:rsidRDefault="008E4486" w:rsidP="008E4486">
      <w:pPr>
        <w:pStyle w:val="PL"/>
      </w:pPr>
      <w:r>
        <w:t xml:space="preserve">            attributes:</w:t>
      </w:r>
    </w:p>
    <w:p w14:paraId="64D5589C" w14:textId="77777777" w:rsidR="008E4486" w:rsidRDefault="008E4486" w:rsidP="008E4486">
      <w:pPr>
        <w:pStyle w:val="PL"/>
      </w:pPr>
      <w:r>
        <w:t xml:space="preserve">              allOf:</w:t>
      </w:r>
    </w:p>
    <w:p w14:paraId="67B54C36" w14:textId="77777777" w:rsidR="008E4486" w:rsidRDefault="008E4486" w:rsidP="008E4486">
      <w:pPr>
        <w:pStyle w:val="PL"/>
      </w:pPr>
      <w:r>
        <w:t xml:space="preserve">                - $ref: 'TS28623_GenericNrm.yaml#/components/schemas/ManagedFunction-Attr'</w:t>
      </w:r>
    </w:p>
    <w:p w14:paraId="313990E7" w14:textId="77777777" w:rsidR="008E4486" w:rsidRDefault="008E4486" w:rsidP="008E4486">
      <w:pPr>
        <w:pStyle w:val="PL"/>
      </w:pPr>
      <w:r>
        <w:t xml:space="preserve">                - type: object</w:t>
      </w:r>
    </w:p>
    <w:p w14:paraId="0878CD3B" w14:textId="77777777" w:rsidR="008E4486" w:rsidRDefault="008E4486" w:rsidP="008E4486">
      <w:pPr>
        <w:pStyle w:val="PL"/>
      </w:pPr>
      <w:r>
        <w:t xml:space="preserve">                  properties:</w:t>
      </w:r>
    </w:p>
    <w:p w14:paraId="1D6605B6" w14:textId="77777777" w:rsidR="008E4486" w:rsidRDefault="008E4486" w:rsidP="008E4486">
      <w:pPr>
        <w:pStyle w:val="PL"/>
      </w:pPr>
      <w:r>
        <w:t xml:space="preserve">                    plmnId:</w:t>
      </w:r>
    </w:p>
    <w:p w14:paraId="6DF5D036" w14:textId="77777777" w:rsidR="008E4486" w:rsidRDefault="008E4486" w:rsidP="008E4486">
      <w:pPr>
        <w:pStyle w:val="PL"/>
      </w:pPr>
      <w:r>
        <w:t xml:space="preserve">                      $ref: 'TS28623_ComDefs.yaml#/components/schemas/PlmnId'</w:t>
      </w:r>
    </w:p>
    <w:p w14:paraId="0A419132" w14:textId="77777777" w:rsidR="008E4486" w:rsidRDefault="008E4486" w:rsidP="008E4486">
      <w:pPr>
        <w:pStyle w:val="PL"/>
      </w:pPr>
      <w:r>
        <w:t xml:space="preserve">                    sEPPId:</w:t>
      </w:r>
    </w:p>
    <w:p w14:paraId="106BDC18" w14:textId="77777777" w:rsidR="008E4486" w:rsidRDefault="008E4486" w:rsidP="008E4486">
      <w:pPr>
        <w:pStyle w:val="PL"/>
      </w:pPr>
      <w:r>
        <w:t xml:space="preserve">                      type: integer</w:t>
      </w:r>
    </w:p>
    <w:p w14:paraId="14E74FA6" w14:textId="77777777" w:rsidR="008E4486" w:rsidRDefault="008E4486" w:rsidP="008E4486">
      <w:pPr>
        <w:pStyle w:val="PL"/>
      </w:pPr>
      <w:r>
        <w:t xml:space="preserve">                    fqdn:</w:t>
      </w:r>
    </w:p>
    <w:p w14:paraId="08E75F5C" w14:textId="77777777" w:rsidR="008E4486" w:rsidRDefault="008E4486" w:rsidP="008E4486">
      <w:pPr>
        <w:pStyle w:val="PL"/>
      </w:pPr>
      <w:r>
        <w:t xml:space="preserve">                      $ref: 'TS28623_ComDefs.yaml#/components/schemas/Fqdn'</w:t>
      </w:r>
    </w:p>
    <w:p w14:paraId="2F420DE9" w14:textId="77777777" w:rsidR="008E4486" w:rsidRDefault="008E4486" w:rsidP="008E4486">
      <w:pPr>
        <w:pStyle w:val="PL"/>
      </w:pPr>
    </w:p>
    <w:p w14:paraId="141C740C" w14:textId="77777777" w:rsidR="008E4486" w:rsidRDefault="008E4486" w:rsidP="008E4486">
      <w:pPr>
        <w:pStyle w:val="PL"/>
      </w:pPr>
    </w:p>
    <w:p w14:paraId="229CA004" w14:textId="77777777" w:rsidR="008E4486" w:rsidRDefault="008E4486" w:rsidP="008E4486">
      <w:pPr>
        <w:pStyle w:val="PL"/>
      </w:pPr>
      <w:r>
        <w:t xml:space="preserve">    EP_N2-Single:</w:t>
      </w:r>
    </w:p>
    <w:p w14:paraId="6DB38102" w14:textId="77777777" w:rsidR="008E4486" w:rsidRDefault="008E4486" w:rsidP="008E4486">
      <w:pPr>
        <w:pStyle w:val="PL"/>
      </w:pPr>
      <w:r>
        <w:t xml:space="preserve">      allOf:</w:t>
      </w:r>
    </w:p>
    <w:p w14:paraId="1A69157A" w14:textId="77777777" w:rsidR="008E4486" w:rsidRDefault="008E4486" w:rsidP="008E4486">
      <w:pPr>
        <w:pStyle w:val="PL"/>
      </w:pPr>
      <w:r>
        <w:t xml:space="preserve">        - $ref: 'TS28623_GenericNrm.yaml#/components/schemas/Top'</w:t>
      </w:r>
    </w:p>
    <w:p w14:paraId="4C69A497" w14:textId="77777777" w:rsidR="008E4486" w:rsidRDefault="008E4486" w:rsidP="008E4486">
      <w:pPr>
        <w:pStyle w:val="PL"/>
      </w:pPr>
      <w:r>
        <w:t xml:space="preserve">        - type: object</w:t>
      </w:r>
    </w:p>
    <w:p w14:paraId="0BDC0256" w14:textId="77777777" w:rsidR="008E4486" w:rsidRDefault="008E4486" w:rsidP="008E4486">
      <w:pPr>
        <w:pStyle w:val="PL"/>
      </w:pPr>
      <w:r>
        <w:t xml:space="preserve">          properties:</w:t>
      </w:r>
    </w:p>
    <w:p w14:paraId="125249AE" w14:textId="77777777" w:rsidR="008E4486" w:rsidRDefault="008E4486" w:rsidP="008E4486">
      <w:pPr>
        <w:pStyle w:val="PL"/>
      </w:pPr>
      <w:r>
        <w:t xml:space="preserve">            attributes:</w:t>
      </w:r>
    </w:p>
    <w:p w14:paraId="79E140AB" w14:textId="77777777" w:rsidR="008E4486" w:rsidRDefault="008E4486" w:rsidP="008E4486">
      <w:pPr>
        <w:pStyle w:val="PL"/>
      </w:pPr>
      <w:r>
        <w:t xml:space="preserve">              allOf:</w:t>
      </w:r>
    </w:p>
    <w:p w14:paraId="517AE39F" w14:textId="77777777" w:rsidR="008E4486" w:rsidRDefault="008E4486" w:rsidP="008E4486">
      <w:pPr>
        <w:pStyle w:val="PL"/>
      </w:pPr>
      <w:r>
        <w:t xml:space="preserve">                - $ref: 'TS28623_GenericNrm.yaml#/components/schemas/EP_RP-Attr'</w:t>
      </w:r>
    </w:p>
    <w:p w14:paraId="727B1C35" w14:textId="77777777" w:rsidR="008E4486" w:rsidRDefault="008E4486" w:rsidP="008E4486">
      <w:pPr>
        <w:pStyle w:val="PL"/>
      </w:pPr>
      <w:r>
        <w:t xml:space="preserve">                - type: object</w:t>
      </w:r>
    </w:p>
    <w:p w14:paraId="77F60819" w14:textId="77777777" w:rsidR="008E4486" w:rsidRDefault="008E4486" w:rsidP="008E4486">
      <w:pPr>
        <w:pStyle w:val="PL"/>
      </w:pPr>
      <w:r>
        <w:t xml:space="preserve">                  properties:</w:t>
      </w:r>
    </w:p>
    <w:p w14:paraId="34A1A82F" w14:textId="77777777" w:rsidR="008E4486" w:rsidRDefault="008E4486" w:rsidP="008E4486">
      <w:pPr>
        <w:pStyle w:val="PL"/>
      </w:pPr>
      <w:r>
        <w:t xml:space="preserve">                    localAddress:</w:t>
      </w:r>
    </w:p>
    <w:p w14:paraId="38BDEBB7" w14:textId="77777777" w:rsidR="008E4486" w:rsidRDefault="008E4486" w:rsidP="008E4486">
      <w:pPr>
        <w:pStyle w:val="PL"/>
      </w:pPr>
      <w:r>
        <w:t xml:space="preserve">                      $ref: 'TS28541_NrNrm.yaml#/components/schemas/LocalAddress'</w:t>
      </w:r>
    </w:p>
    <w:p w14:paraId="6908A0BF" w14:textId="77777777" w:rsidR="008E4486" w:rsidRDefault="008E4486" w:rsidP="008E4486">
      <w:pPr>
        <w:pStyle w:val="PL"/>
      </w:pPr>
      <w:r>
        <w:t xml:space="preserve">                    remoteAddress:</w:t>
      </w:r>
    </w:p>
    <w:p w14:paraId="0B0BB45A" w14:textId="77777777" w:rsidR="008E4486" w:rsidRDefault="008E4486" w:rsidP="008E4486">
      <w:pPr>
        <w:pStyle w:val="PL"/>
      </w:pPr>
      <w:r>
        <w:t xml:space="preserve">                      $ref: 'TS28541_NrNrm.yaml#/components/schemas/RemoteAddress'</w:t>
      </w:r>
    </w:p>
    <w:p w14:paraId="5B12A8ED" w14:textId="77777777" w:rsidR="008E4486" w:rsidRDefault="008E4486" w:rsidP="008E4486">
      <w:pPr>
        <w:pStyle w:val="PL"/>
      </w:pPr>
      <w:r>
        <w:t xml:space="preserve">    EP_N3-Single:</w:t>
      </w:r>
    </w:p>
    <w:p w14:paraId="75E769D4" w14:textId="77777777" w:rsidR="008E4486" w:rsidRDefault="008E4486" w:rsidP="008E4486">
      <w:pPr>
        <w:pStyle w:val="PL"/>
      </w:pPr>
      <w:r>
        <w:t xml:space="preserve">      allOf:</w:t>
      </w:r>
    </w:p>
    <w:p w14:paraId="49D3F322" w14:textId="77777777" w:rsidR="008E4486" w:rsidRDefault="008E4486" w:rsidP="008E4486">
      <w:pPr>
        <w:pStyle w:val="PL"/>
      </w:pPr>
      <w:r>
        <w:t xml:space="preserve">        - $ref: 'TS28623_GenericNrm.yaml#/components/schemas/Top'</w:t>
      </w:r>
    </w:p>
    <w:p w14:paraId="632348C6" w14:textId="77777777" w:rsidR="008E4486" w:rsidRDefault="008E4486" w:rsidP="008E4486">
      <w:pPr>
        <w:pStyle w:val="PL"/>
      </w:pPr>
      <w:r>
        <w:t xml:space="preserve">        - type: object</w:t>
      </w:r>
    </w:p>
    <w:p w14:paraId="5BABC392" w14:textId="77777777" w:rsidR="008E4486" w:rsidRDefault="008E4486" w:rsidP="008E4486">
      <w:pPr>
        <w:pStyle w:val="PL"/>
      </w:pPr>
      <w:r>
        <w:t xml:space="preserve">          properties:</w:t>
      </w:r>
    </w:p>
    <w:p w14:paraId="677AAA9A" w14:textId="77777777" w:rsidR="008E4486" w:rsidRDefault="008E4486" w:rsidP="008E4486">
      <w:pPr>
        <w:pStyle w:val="PL"/>
      </w:pPr>
      <w:r>
        <w:t xml:space="preserve">            attributes:</w:t>
      </w:r>
    </w:p>
    <w:p w14:paraId="67EFCBBB" w14:textId="77777777" w:rsidR="008E4486" w:rsidRDefault="008E4486" w:rsidP="008E4486">
      <w:pPr>
        <w:pStyle w:val="PL"/>
      </w:pPr>
      <w:r>
        <w:t xml:space="preserve">              allOf:</w:t>
      </w:r>
    </w:p>
    <w:p w14:paraId="7567B373" w14:textId="77777777" w:rsidR="008E4486" w:rsidRDefault="008E4486" w:rsidP="008E4486">
      <w:pPr>
        <w:pStyle w:val="PL"/>
      </w:pPr>
      <w:r>
        <w:t xml:space="preserve">                - $ref: 'TS28623_GenericNrm.yaml#/components/schemas/EP_RP-Attr'</w:t>
      </w:r>
    </w:p>
    <w:p w14:paraId="265C3FE9" w14:textId="77777777" w:rsidR="008E4486" w:rsidRDefault="008E4486" w:rsidP="008E4486">
      <w:pPr>
        <w:pStyle w:val="PL"/>
      </w:pPr>
      <w:r>
        <w:t xml:space="preserve">                - type: object</w:t>
      </w:r>
    </w:p>
    <w:p w14:paraId="3C0C8E4F" w14:textId="77777777" w:rsidR="008E4486" w:rsidRDefault="008E4486" w:rsidP="008E4486">
      <w:pPr>
        <w:pStyle w:val="PL"/>
      </w:pPr>
      <w:r>
        <w:t xml:space="preserve">                  properties:</w:t>
      </w:r>
    </w:p>
    <w:p w14:paraId="48BC3D2C" w14:textId="77777777" w:rsidR="008E4486" w:rsidRDefault="008E4486" w:rsidP="008E4486">
      <w:pPr>
        <w:pStyle w:val="PL"/>
      </w:pPr>
      <w:r>
        <w:t xml:space="preserve">                    localAddress:</w:t>
      </w:r>
    </w:p>
    <w:p w14:paraId="78839DF8" w14:textId="77777777" w:rsidR="008E4486" w:rsidRDefault="008E4486" w:rsidP="008E4486">
      <w:pPr>
        <w:pStyle w:val="PL"/>
      </w:pPr>
      <w:r>
        <w:t xml:space="preserve">                      $ref: 'TS28541_NrNrm.yaml#/components/schemas/LocalAddress'</w:t>
      </w:r>
    </w:p>
    <w:p w14:paraId="6C501CE4" w14:textId="77777777" w:rsidR="008E4486" w:rsidRDefault="008E4486" w:rsidP="008E4486">
      <w:pPr>
        <w:pStyle w:val="PL"/>
      </w:pPr>
      <w:r>
        <w:t xml:space="preserve">                    remoteAddress:</w:t>
      </w:r>
    </w:p>
    <w:p w14:paraId="587142F3" w14:textId="77777777" w:rsidR="008E4486" w:rsidRDefault="008E4486" w:rsidP="008E4486">
      <w:pPr>
        <w:pStyle w:val="PL"/>
      </w:pPr>
      <w:r>
        <w:t xml:space="preserve">                      $ref: 'TS28541_NrNrm.yaml#/components/schemas/RemoteAddress'</w:t>
      </w:r>
    </w:p>
    <w:p w14:paraId="0C224251" w14:textId="77777777" w:rsidR="008E4486" w:rsidRDefault="008E4486" w:rsidP="008E4486">
      <w:pPr>
        <w:pStyle w:val="PL"/>
      </w:pPr>
      <w:r>
        <w:t xml:space="preserve">                    epTransportRefs:</w:t>
      </w:r>
    </w:p>
    <w:p w14:paraId="1956CF55" w14:textId="77777777" w:rsidR="008E4486" w:rsidRDefault="008E4486" w:rsidP="008E4486">
      <w:pPr>
        <w:pStyle w:val="PL"/>
      </w:pPr>
      <w:r>
        <w:t xml:space="preserve">                      $ref: 'TS28623_ComDefs.yaml#/components/schemas/DnList'</w:t>
      </w:r>
    </w:p>
    <w:p w14:paraId="325CA24F" w14:textId="77777777" w:rsidR="008E4486" w:rsidRDefault="008E4486" w:rsidP="008E4486">
      <w:pPr>
        <w:pStyle w:val="PL"/>
      </w:pPr>
      <w:r>
        <w:t xml:space="preserve">    EP_N4-Single:</w:t>
      </w:r>
    </w:p>
    <w:p w14:paraId="26CB6D8B" w14:textId="77777777" w:rsidR="008E4486" w:rsidRDefault="008E4486" w:rsidP="008E4486">
      <w:pPr>
        <w:pStyle w:val="PL"/>
      </w:pPr>
      <w:r>
        <w:t xml:space="preserve">      allOf:</w:t>
      </w:r>
    </w:p>
    <w:p w14:paraId="653633DA" w14:textId="77777777" w:rsidR="008E4486" w:rsidRDefault="008E4486" w:rsidP="008E4486">
      <w:pPr>
        <w:pStyle w:val="PL"/>
      </w:pPr>
      <w:r>
        <w:t xml:space="preserve">        - $ref: 'TS28623_GenericNrm.yaml#/components/schemas/Top'</w:t>
      </w:r>
    </w:p>
    <w:p w14:paraId="6B702189" w14:textId="77777777" w:rsidR="008E4486" w:rsidRDefault="008E4486" w:rsidP="008E4486">
      <w:pPr>
        <w:pStyle w:val="PL"/>
      </w:pPr>
      <w:r>
        <w:t xml:space="preserve">        - type: object</w:t>
      </w:r>
    </w:p>
    <w:p w14:paraId="47C381D3" w14:textId="77777777" w:rsidR="008E4486" w:rsidRDefault="008E4486" w:rsidP="008E4486">
      <w:pPr>
        <w:pStyle w:val="PL"/>
      </w:pPr>
      <w:r>
        <w:t xml:space="preserve">          properties:</w:t>
      </w:r>
    </w:p>
    <w:p w14:paraId="32585BA3" w14:textId="77777777" w:rsidR="008E4486" w:rsidRDefault="008E4486" w:rsidP="008E4486">
      <w:pPr>
        <w:pStyle w:val="PL"/>
      </w:pPr>
      <w:r>
        <w:t xml:space="preserve">            attributes:</w:t>
      </w:r>
    </w:p>
    <w:p w14:paraId="02C049D8" w14:textId="77777777" w:rsidR="008E4486" w:rsidRDefault="008E4486" w:rsidP="008E4486">
      <w:pPr>
        <w:pStyle w:val="PL"/>
      </w:pPr>
      <w:r>
        <w:t xml:space="preserve">              allOf:</w:t>
      </w:r>
    </w:p>
    <w:p w14:paraId="25DD9DD7" w14:textId="77777777" w:rsidR="008E4486" w:rsidRDefault="008E4486" w:rsidP="008E4486">
      <w:pPr>
        <w:pStyle w:val="PL"/>
      </w:pPr>
      <w:r>
        <w:t xml:space="preserve">                - $ref: 'TS28623_GenericNrm.yaml#/components/schemas/EP_RP-Attr'</w:t>
      </w:r>
    </w:p>
    <w:p w14:paraId="41FD07B1" w14:textId="77777777" w:rsidR="008E4486" w:rsidRDefault="008E4486" w:rsidP="008E4486">
      <w:pPr>
        <w:pStyle w:val="PL"/>
      </w:pPr>
      <w:r>
        <w:t xml:space="preserve">                - type: object</w:t>
      </w:r>
    </w:p>
    <w:p w14:paraId="231CDFD4" w14:textId="77777777" w:rsidR="008E4486" w:rsidRDefault="008E4486" w:rsidP="008E4486">
      <w:pPr>
        <w:pStyle w:val="PL"/>
      </w:pPr>
      <w:r>
        <w:t xml:space="preserve">                  properties:</w:t>
      </w:r>
    </w:p>
    <w:p w14:paraId="25C38948" w14:textId="77777777" w:rsidR="008E4486" w:rsidRDefault="008E4486" w:rsidP="008E4486">
      <w:pPr>
        <w:pStyle w:val="PL"/>
      </w:pPr>
      <w:r>
        <w:t xml:space="preserve">                    localAddress:</w:t>
      </w:r>
    </w:p>
    <w:p w14:paraId="59764AA6" w14:textId="77777777" w:rsidR="008E4486" w:rsidRDefault="008E4486" w:rsidP="008E4486">
      <w:pPr>
        <w:pStyle w:val="PL"/>
      </w:pPr>
      <w:r>
        <w:t xml:space="preserve">                      $ref: 'TS28541_NrNrm.yaml#/components/schemas/LocalAddress'</w:t>
      </w:r>
    </w:p>
    <w:p w14:paraId="2A1AA4B0" w14:textId="77777777" w:rsidR="008E4486" w:rsidRDefault="008E4486" w:rsidP="008E4486">
      <w:pPr>
        <w:pStyle w:val="PL"/>
      </w:pPr>
      <w:r>
        <w:t xml:space="preserve">                    remoteAddress:</w:t>
      </w:r>
    </w:p>
    <w:p w14:paraId="5B2CBA5E" w14:textId="77777777" w:rsidR="008E4486" w:rsidRDefault="008E4486" w:rsidP="008E4486">
      <w:pPr>
        <w:pStyle w:val="PL"/>
      </w:pPr>
      <w:r>
        <w:t xml:space="preserve">                      $ref: 'TS28541_NrNrm.yaml#/components/schemas/RemoteAddress'</w:t>
      </w:r>
    </w:p>
    <w:p w14:paraId="5DF69E75" w14:textId="77777777" w:rsidR="008E4486" w:rsidRDefault="008E4486" w:rsidP="008E4486">
      <w:pPr>
        <w:pStyle w:val="PL"/>
      </w:pPr>
      <w:r>
        <w:t xml:space="preserve">    EP_N5-Single:</w:t>
      </w:r>
    </w:p>
    <w:p w14:paraId="5929E770" w14:textId="77777777" w:rsidR="008E4486" w:rsidRDefault="008E4486" w:rsidP="008E4486">
      <w:pPr>
        <w:pStyle w:val="PL"/>
      </w:pPr>
      <w:r>
        <w:t xml:space="preserve">      allOf:</w:t>
      </w:r>
    </w:p>
    <w:p w14:paraId="37A093F9" w14:textId="77777777" w:rsidR="008E4486" w:rsidRDefault="008E4486" w:rsidP="008E4486">
      <w:pPr>
        <w:pStyle w:val="PL"/>
      </w:pPr>
      <w:r>
        <w:t xml:space="preserve">        - $ref: 'TS28623_GenericNrm.yaml#/components/schemas/Top'</w:t>
      </w:r>
    </w:p>
    <w:p w14:paraId="26597A98" w14:textId="77777777" w:rsidR="008E4486" w:rsidRDefault="008E4486" w:rsidP="008E4486">
      <w:pPr>
        <w:pStyle w:val="PL"/>
      </w:pPr>
      <w:r>
        <w:t xml:space="preserve">        - type: object</w:t>
      </w:r>
    </w:p>
    <w:p w14:paraId="51C0E977" w14:textId="77777777" w:rsidR="008E4486" w:rsidRDefault="008E4486" w:rsidP="008E4486">
      <w:pPr>
        <w:pStyle w:val="PL"/>
      </w:pPr>
      <w:r>
        <w:t xml:space="preserve">          properties:</w:t>
      </w:r>
    </w:p>
    <w:p w14:paraId="70C968AC" w14:textId="77777777" w:rsidR="008E4486" w:rsidRDefault="008E4486" w:rsidP="008E4486">
      <w:pPr>
        <w:pStyle w:val="PL"/>
      </w:pPr>
      <w:r>
        <w:t xml:space="preserve">            attributes:</w:t>
      </w:r>
    </w:p>
    <w:p w14:paraId="79C184A5" w14:textId="77777777" w:rsidR="008E4486" w:rsidRDefault="008E4486" w:rsidP="008E4486">
      <w:pPr>
        <w:pStyle w:val="PL"/>
      </w:pPr>
      <w:r>
        <w:t xml:space="preserve">              allOf:</w:t>
      </w:r>
    </w:p>
    <w:p w14:paraId="100A9904" w14:textId="77777777" w:rsidR="008E4486" w:rsidRDefault="008E4486" w:rsidP="008E4486">
      <w:pPr>
        <w:pStyle w:val="PL"/>
      </w:pPr>
      <w:r>
        <w:t xml:space="preserve">                - $ref: 'TS28623_GenericNrm.yaml#/components/schemas/EP_RP-Attr'</w:t>
      </w:r>
    </w:p>
    <w:p w14:paraId="019CF7AA" w14:textId="77777777" w:rsidR="008E4486" w:rsidRDefault="008E4486" w:rsidP="008E4486">
      <w:pPr>
        <w:pStyle w:val="PL"/>
      </w:pPr>
      <w:r>
        <w:t xml:space="preserve">                - type: object</w:t>
      </w:r>
    </w:p>
    <w:p w14:paraId="7DD5D3A0" w14:textId="77777777" w:rsidR="008E4486" w:rsidRDefault="008E4486" w:rsidP="008E4486">
      <w:pPr>
        <w:pStyle w:val="PL"/>
      </w:pPr>
      <w:r>
        <w:t xml:space="preserve">                  properties:</w:t>
      </w:r>
    </w:p>
    <w:p w14:paraId="0F249B0A" w14:textId="77777777" w:rsidR="008E4486" w:rsidRDefault="008E4486" w:rsidP="008E4486">
      <w:pPr>
        <w:pStyle w:val="PL"/>
      </w:pPr>
      <w:r>
        <w:t xml:space="preserve">                    localAddress:</w:t>
      </w:r>
    </w:p>
    <w:p w14:paraId="0A5C7BAB" w14:textId="77777777" w:rsidR="008E4486" w:rsidRDefault="008E4486" w:rsidP="008E4486">
      <w:pPr>
        <w:pStyle w:val="PL"/>
      </w:pPr>
      <w:r>
        <w:t xml:space="preserve">                      $ref: 'TS28541_NrNrm.yaml#/components/schemas/LocalAddress'</w:t>
      </w:r>
    </w:p>
    <w:p w14:paraId="190108F8" w14:textId="77777777" w:rsidR="008E4486" w:rsidRDefault="008E4486" w:rsidP="008E4486">
      <w:pPr>
        <w:pStyle w:val="PL"/>
      </w:pPr>
      <w:r>
        <w:t xml:space="preserve">                    remoteAddress:</w:t>
      </w:r>
    </w:p>
    <w:p w14:paraId="57C1CE43" w14:textId="77777777" w:rsidR="008E4486" w:rsidRDefault="008E4486" w:rsidP="008E4486">
      <w:pPr>
        <w:pStyle w:val="PL"/>
      </w:pPr>
      <w:r>
        <w:t xml:space="preserve">                      $ref: 'TS28541_NrNrm.yaml#/components/schemas/RemoteAddress'</w:t>
      </w:r>
    </w:p>
    <w:p w14:paraId="4112B4B6" w14:textId="77777777" w:rsidR="008E4486" w:rsidRDefault="008E4486" w:rsidP="008E4486">
      <w:pPr>
        <w:pStyle w:val="PL"/>
      </w:pPr>
      <w:r>
        <w:t xml:space="preserve">    EP_N6-Single:</w:t>
      </w:r>
    </w:p>
    <w:p w14:paraId="05AB71D4" w14:textId="77777777" w:rsidR="008E4486" w:rsidRDefault="008E4486" w:rsidP="008E4486">
      <w:pPr>
        <w:pStyle w:val="PL"/>
      </w:pPr>
      <w:r>
        <w:t xml:space="preserve">      allOf:</w:t>
      </w:r>
    </w:p>
    <w:p w14:paraId="1D3A7EFA" w14:textId="77777777" w:rsidR="008E4486" w:rsidRDefault="008E4486" w:rsidP="008E4486">
      <w:pPr>
        <w:pStyle w:val="PL"/>
      </w:pPr>
      <w:r>
        <w:t xml:space="preserve">        - $ref: 'TS28623_GenericNrm.yaml#/components/schemas/Top'</w:t>
      </w:r>
    </w:p>
    <w:p w14:paraId="6825EFB2" w14:textId="77777777" w:rsidR="008E4486" w:rsidRDefault="008E4486" w:rsidP="008E4486">
      <w:pPr>
        <w:pStyle w:val="PL"/>
      </w:pPr>
      <w:r>
        <w:t xml:space="preserve">        - type: object</w:t>
      </w:r>
    </w:p>
    <w:p w14:paraId="12696652" w14:textId="77777777" w:rsidR="008E4486" w:rsidRDefault="008E4486" w:rsidP="008E4486">
      <w:pPr>
        <w:pStyle w:val="PL"/>
      </w:pPr>
      <w:r>
        <w:t xml:space="preserve">          properties:</w:t>
      </w:r>
    </w:p>
    <w:p w14:paraId="7087056B" w14:textId="77777777" w:rsidR="008E4486" w:rsidRDefault="008E4486" w:rsidP="008E4486">
      <w:pPr>
        <w:pStyle w:val="PL"/>
      </w:pPr>
      <w:r>
        <w:t xml:space="preserve">            attributes:</w:t>
      </w:r>
    </w:p>
    <w:p w14:paraId="06E7CB77" w14:textId="77777777" w:rsidR="008E4486" w:rsidRDefault="008E4486" w:rsidP="008E4486">
      <w:pPr>
        <w:pStyle w:val="PL"/>
      </w:pPr>
      <w:r>
        <w:t xml:space="preserve">              allOf:</w:t>
      </w:r>
    </w:p>
    <w:p w14:paraId="057555CC" w14:textId="77777777" w:rsidR="008E4486" w:rsidRDefault="008E4486" w:rsidP="008E4486">
      <w:pPr>
        <w:pStyle w:val="PL"/>
      </w:pPr>
      <w:r>
        <w:t xml:space="preserve">                - $ref: 'TS28623_GenericNrm.yaml#/components/schemas/EP_RP-Attr'</w:t>
      </w:r>
    </w:p>
    <w:p w14:paraId="0169241E" w14:textId="77777777" w:rsidR="008E4486" w:rsidRDefault="008E4486" w:rsidP="008E4486">
      <w:pPr>
        <w:pStyle w:val="PL"/>
      </w:pPr>
      <w:r>
        <w:t xml:space="preserve">                - type: object</w:t>
      </w:r>
    </w:p>
    <w:p w14:paraId="399B3E6F" w14:textId="77777777" w:rsidR="008E4486" w:rsidRDefault="008E4486" w:rsidP="008E4486">
      <w:pPr>
        <w:pStyle w:val="PL"/>
      </w:pPr>
      <w:r>
        <w:t xml:space="preserve">                  properties:</w:t>
      </w:r>
    </w:p>
    <w:p w14:paraId="13B6F042" w14:textId="77777777" w:rsidR="008E4486" w:rsidRDefault="008E4486" w:rsidP="008E4486">
      <w:pPr>
        <w:pStyle w:val="PL"/>
      </w:pPr>
      <w:r>
        <w:t xml:space="preserve">                    localAddress:</w:t>
      </w:r>
    </w:p>
    <w:p w14:paraId="6C2BE14D" w14:textId="77777777" w:rsidR="008E4486" w:rsidRDefault="008E4486" w:rsidP="008E4486">
      <w:pPr>
        <w:pStyle w:val="PL"/>
      </w:pPr>
      <w:r>
        <w:t xml:space="preserve">                      $ref: 'TS28541_NrNrm.yaml#/components/schemas/LocalAddress'</w:t>
      </w:r>
    </w:p>
    <w:p w14:paraId="6A6F3231" w14:textId="77777777" w:rsidR="008E4486" w:rsidRDefault="008E4486" w:rsidP="008E4486">
      <w:pPr>
        <w:pStyle w:val="PL"/>
      </w:pPr>
      <w:r>
        <w:t xml:space="preserve">                    remoteAddress:</w:t>
      </w:r>
    </w:p>
    <w:p w14:paraId="46E57F4E" w14:textId="77777777" w:rsidR="008E4486" w:rsidRDefault="008E4486" w:rsidP="008E4486">
      <w:pPr>
        <w:pStyle w:val="PL"/>
      </w:pPr>
      <w:r>
        <w:t xml:space="preserve">                      $ref: 'TS28541_NrNrm.yaml#/components/schemas/RemoteAddress'</w:t>
      </w:r>
    </w:p>
    <w:p w14:paraId="6D51B6B0" w14:textId="77777777" w:rsidR="008E4486" w:rsidRDefault="008E4486" w:rsidP="008E4486">
      <w:pPr>
        <w:pStyle w:val="PL"/>
      </w:pPr>
      <w:r>
        <w:t xml:space="preserve">    EP_N7-Single:</w:t>
      </w:r>
    </w:p>
    <w:p w14:paraId="72DA7898" w14:textId="77777777" w:rsidR="008E4486" w:rsidRDefault="008E4486" w:rsidP="008E4486">
      <w:pPr>
        <w:pStyle w:val="PL"/>
      </w:pPr>
      <w:r>
        <w:t xml:space="preserve">      allOf:</w:t>
      </w:r>
    </w:p>
    <w:p w14:paraId="42514665" w14:textId="77777777" w:rsidR="008E4486" w:rsidRDefault="008E4486" w:rsidP="008E4486">
      <w:pPr>
        <w:pStyle w:val="PL"/>
      </w:pPr>
      <w:r>
        <w:t xml:space="preserve">        - $ref: 'TS28623_GenericNrm.yaml#/components/schemas/Top'</w:t>
      </w:r>
    </w:p>
    <w:p w14:paraId="43066F2D" w14:textId="77777777" w:rsidR="008E4486" w:rsidRDefault="008E4486" w:rsidP="008E4486">
      <w:pPr>
        <w:pStyle w:val="PL"/>
      </w:pPr>
      <w:r>
        <w:t xml:space="preserve">        - type: object</w:t>
      </w:r>
    </w:p>
    <w:p w14:paraId="68E3ED0F" w14:textId="77777777" w:rsidR="008E4486" w:rsidRDefault="008E4486" w:rsidP="008E4486">
      <w:pPr>
        <w:pStyle w:val="PL"/>
      </w:pPr>
      <w:r>
        <w:t xml:space="preserve">          properties:</w:t>
      </w:r>
    </w:p>
    <w:p w14:paraId="0B0A3EE1" w14:textId="77777777" w:rsidR="008E4486" w:rsidRDefault="008E4486" w:rsidP="008E4486">
      <w:pPr>
        <w:pStyle w:val="PL"/>
      </w:pPr>
      <w:r>
        <w:t xml:space="preserve">            attributes:</w:t>
      </w:r>
    </w:p>
    <w:p w14:paraId="231AFCD4" w14:textId="77777777" w:rsidR="008E4486" w:rsidRDefault="008E4486" w:rsidP="008E4486">
      <w:pPr>
        <w:pStyle w:val="PL"/>
      </w:pPr>
      <w:r>
        <w:t xml:space="preserve">              allOf:</w:t>
      </w:r>
    </w:p>
    <w:p w14:paraId="5D62289B" w14:textId="77777777" w:rsidR="008E4486" w:rsidRDefault="008E4486" w:rsidP="008E4486">
      <w:pPr>
        <w:pStyle w:val="PL"/>
      </w:pPr>
      <w:r>
        <w:t xml:space="preserve">                - $ref: 'TS28623_GenericNrm.yaml#/components/schemas/EP_RP-Attr'</w:t>
      </w:r>
    </w:p>
    <w:p w14:paraId="19BCA91D" w14:textId="77777777" w:rsidR="008E4486" w:rsidRDefault="008E4486" w:rsidP="008E4486">
      <w:pPr>
        <w:pStyle w:val="PL"/>
      </w:pPr>
      <w:r>
        <w:t xml:space="preserve">                - type: object</w:t>
      </w:r>
    </w:p>
    <w:p w14:paraId="75B0791A" w14:textId="77777777" w:rsidR="008E4486" w:rsidRDefault="008E4486" w:rsidP="008E4486">
      <w:pPr>
        <w:pStyle w:val="PL"/>
      </w:pPr>
      <w:r>
        <w:t xml:space="preserve">                  properties:</w:t>
      </w:r>
    </w:p>
    <w:p w14:paraId="0E22C3CC" w14:textId="77777777" w:rsidR="008E4486" w:rsidRDefault="008E4486" w:rsidP="008E4486">
      <w:pPr>
        <w:pStyle w:val="PL"/>
      </w:pPr>
      <w:r>
        <w:t xml:space="preserve">                    localAddress:</w:t>
      </w:r>
    </w:p>
    <w:p w14:paraId="66BE2B92" w14:textId="77777777" w:rsidR="008E4486" w:rsidRDefault="008E4486" w:rsidP="008E4486">
      <w:pPr>
        <w:pStyle w:val="PL"/>
      </w:pPr>
      <w:r>
        <w:t xml:space="preserve">                      $ref: 'TS28541_NrNrm.yaml#/components/schemas/LocalAddress'</w:t>
      </w:r>
    </w:p>
    <w:p w14:paraId="289A5E4D" w14:textId="77777777" w:rsidR="008E4486" w:rsidRDefault="008E4486" w:rsidP="008E4486">
      <w:pPr>
        <w:pStyle w:val="PL"/>
      </w:pPr>
      <w:r>
        <w:t xml:space="preserve">                    remoteAddress:</w:t>
      </w:r>
    </w:p>
    <w:p w14:paraId="452076C8" w14:textId="77777777" w:rsidR="008E4486" w:rsidRDefault="008E4486" w:rsidP="008E4486">
      <w:pPr>
        <w:pStyle w:val="PL"/>
      </w:pPr>
      <w:r>
        <w:t xml:space="preserve">                      $ref: 'TS28541_NrNrm.yaml#/components/schemas/RemoteAddress'</w:t>
      </w:r>
    </w:p>
    <w:p w14:paraId="0979A316" w14:textId="77777777" w:rsidR="008E4486" w:rsidRDefault="008E4486" w:rsidP="008E4486">
      <w:pPr>
        <w:pStyle w:val="PL"/>
      </w:pPr>
      <w:r>
        <w:t xml:space="preserve">    EP_N8-Single:</w:t>
      </w:r>
    </w:p>
    <w:p w14:paraId="1A7240F6" w14:textId="77777777" w:rsidR="008E4486" w:rsidRDefault="008E4486" w:rsidP="008E4486">
      <w:pPr>
        <w:pStyle w:val="PL"/>
      </w:pPr>
      <w:r>
        <w:t xml:space="preserve">      allOf:</w:t>
      </w:r>
    </w:p>
    <w:p w14:paraId="2C32D929" w14:textId="77777777" w:rsidR="008E4486" w:rsidRDefault="008E4486" w:rsidP="008E4486">
      <w:pPr>
        <w:pStyle w:val="PL"/>
      </w:pPr>
      <w:r>
        <w:t xml:space="preserve">        - $ref: 'TS28623_GenericNrm.yaml#/components/schemas/Top'</w:t>
      </w:r>
    </w:p>
    <w:p w14:paraId="35C1D1C9" w14:textId="77777777" w:rsidR="008E4486" w:rsidRDefault="008E4486" w:rsidP="008E4486">
      <w:pPr>
        <w:pStyle w:val="PL"/>
      </w:pPr>
      <w:r>
        <w:t xml:space="preserve">        - type: object</w:t>
      </w:r>
    </w:p>
    <w:p w14:paraId="6799E854" w14:textId="77777777" w:rsidR="008E4486" w:rsidRDefault="008E4486" w:rsidP="008E4486">
      <w:pPr>
        <w:pStyle w:val="PL"/>
      </w:pPr>
      <w:r>
        <w:t xml:space="preserve">          properties:</w:t>
      </w:r>
    </w:p>
    <w:p w14:paraId="1672D654" w14:textId="77777777" w:rsidR="008E4486" w:rsidRDefault="008E4486" w:rsidP="008E4486">
      <w:pPr>
        <w:pStyle w:val="PL"/>
      </w:pPr>
      <w:r>
        <w:t xml:space="preserve">            attributes:</w:t>
      </w:r>
    </w:p>
    <w:p w14:paraId="4E951900" w14:textId="77777777" w:rsidR="008E4486" w:rsidRDefault="008E4486" w:rsidP="008E4486">
      <w:pPr>
        <w:pStyle w:val="PL"/>
      </w:pPr>
      <w:r>
        <w:t xml:space="preserve">              allOf:</w:t>
      </w:r>
    </w:p>
    <w:p w14:paraId="48ECEF97" w14:textId="77777777" w:rsidR="008E4486" w:rsidRDefault="008E4486" w:rsidP="008E4486">
      <w:pPr>
        <w:pStyle w:val="PL"/>
      </w:pPr>
      <w:r>
        <w:t xml:space="preserve">                - $ref: 'TS28623_GenericNrm.yaml#/components/schemas/EP_RP-Attr'</w:t>
      </w:r>
    </w:p>
    <w:p w14:paraId="44B03E7C" w14:textId="77777777" w:rsidR="008E4486" w:rsidRDefault="008E4486" w:rsidP="008E4486">
      <w:pPr>
        <w:pStyle w:val="PL"/>
      </w:pPr>
      <w:r>
        <w:t xml:space="preserve">                - type: object</w:t>
      </w:r>
    </w:p>
    <w:p w14:paraId="3859F197" w14:textId="77777777" w:rsidR="008E4486" w:rsidRDefault="008E4486" w:rsidP="008E4486">
      <w:pPr>
        <w:pStyle w:val="PL"/>
      </w:pPr>
      <w:r>
        <w:t xml:space="preserve">                  properties:</w:t>
      </w:r>
    </w:p>
    <w:p w14:paraId="6D95FFD3" w14:textId="77777777" w:rsidR="008E4486" w:rsidRDefault="008E4486" w:rsidP="008E4486">
      <w:pPr>
        <w:pStyle w:val="PL"/>
      </w:pPr>
      <w:r>
        <w:t xml:space="preserve">                    localAddress:</w:t>
      </w:r>
    </w:p>
    <w:p w14:paraId="2E8436EB" w14:textId="77777777" w:rsidR="008E4486" w:rsidRDefault="008E4486" w:rsidP="008E4486">
      <w:pPr>
        <w:pStyle w:val="PL"/>
      </w:pPr>
      <w:r>
        <w:t xml:space="preserve">                      $ref: 'TS28541_NrNrm.yaml#/components/schemas/LocalAddress'</w:t>
      </w:r>
    </w:p>
    <w:p w14:paraId="213B9330" w14:textId="77777777" w:rsidR="008E4486" w:rsidRDefault="008E4486" w:rsidP="008E4486">
      <w:pPr>
        <w:pStyle w:val="PL"/>
      </w:pPr>
      <w:r>
        <w:t xml:space="preserve">                    remoteAddress:</w:t>
      </w:r>
    </w:p>
    <w:p w14:paraId="058A6CA9" w14:textId="77777777" w:rsidR="008E4486" w:rsidRDefault="008E4486" w:rsidP="008E4486">
      <w:pPr>
        <w:pStyle w:val="PL"/>
      </w:pPr>
      <w:r>
        <w:t xml:space="preserve">                      $ref: 'TS28541_NrNrm.yaml#/components/schemas/RemoteAddress'</w:t>
      </w:r>
    </w:p>
    <w:p w14:paraId="2A77492A" w14:textId="77777777" w:rsidR="008E4486" w:rsidRDefault="008E4486" w:rsidP="008E4486">
      <w:pPr>
        <w:pStyle w:val="PL"/>
      </w:pPr>
      <w:r>
        <w:t xml:space="preserve">    EP_N9-Single:</w:t>
      </w:r>
    </w:p>
    <w:p w14:paraId="3D3EABD2" w14:textId="77777777" w:rsidR="008E4486" w:rsidRDefault="008E4486" w:rsidP="008E4486">
      <w:pPr>
        <w:pStyle w:val="PL"/>
      </w:pPr>
      <w:r>
        <w:t xml:space="preserve">      allOf:</w:t>
      </w:r>
    </w:p>
    <w:p w14:paraId="28526FC8" w14:textId="77777777" w:rsidR="008E4486" w:rsidRDefault="008E4486" w:rsidP="008E4486">
      <w:pPr>
        <w:pStyle w:val="PL"/>
      </w:pPr>
      <w:r>
        <w:t xml:space="preserve">        - $ref: 'TS28623_GenericNrm.yaml#/components/schemas/Top'</w:t>
      </w:r>
    </w:p>
    <w:p w14:paraId="7D9712FC" w14:textId="77777777" w:rsidR="008E4486" w:rsidRDefault="008E4486" w:rsidP="008E4486">
      <w:pPr>
        <w:pStyle w:val="PL"/>
      </w:pPr>
      <w:r>
        <w:t xml:space="preserve">        - type: object</w:t>
      </w:r>
    </w:p>
    <w:p w14:paraId="27C04AC1" w14:textId="77777777" w:rsidR="008E4486" w:rsidRDefault="008E4486" w:rsidP="008E4486">
      <w:pPr>
        <w:pStyle w:val="PL"/>
      </w:pPr>
      <w:r>
        <w:t xml:space="preserve">          properties:</w:t>
      </w:r>
    </w:p>
    <w:p w14:paraId="170095AC" w14:textId="77777777" w:rsidR="008E4486" w:rsidRDefault="008E4486" w:rsidP="008E4486">
      <w:pPr>
        <w:pStyle w:val="PL"/>
      </w:pPr>
      <w:r>
        <w:t xml:space="preserve">            attributes:</w:t>
      </w:r>
    </w:p>
    <w:p w14:paraId="0C7AACDF" w14:textId="77777777" w:rsidR="008E4486" w:rsidRDefault="008E4486" w:rsidP="008E4486">
      <w:pPr>
        <w:pStyle w:val="PL"/>
      </w:pPr>
      <w:r>
        <w:t xml:space="preserve">              allOf:</w:t>
      </w:r>
    </w:p>
    <w:p w14:paraId="5946A221" w14:textId="77777777" w:rsidR="008E4486" w:rsidRDefault="008E4486" w:rsidP="008E4486">
      <w:pPr>
        <w:pStyle w:val="PL"/>
      </w:pPr>
      <w:r>
        <w:t xml:space="preserve">                - $ref: 'TS28623_GenericNrm.yaml#/components/schemas/EP_RP-Attr'</w:t>
      </w:r>
    </w:p>
    <w:p w14:paraId="05C6B1E5" w14:textId="77777777" w:rsidR="008E4486" w:rsidRDefault="008E4486" w:rsidP="008E4486">
      <w:pPr>
        <w:pStyle w:val="PL"/>
      </w:pPr>
      <w:r>
        <w:t xml:space="preserve">                - type: object</w:t>
      </w:r>
    </w:p>
    <w:p w14:paraId="32A352DE" w14:textId="77777777" w:rsidR="008E4486" w:rsidRDefault="008E4486" w:rsidP="008E4486">
      <w:pPr>
        <w:pStyle w:val="PL"/>
      </w:pPr>
      <w:r>
        <w:t xml:space="preserve">                  properties:</w:t>
      </w:r>
    </w:p>
    <w:p w14:paraId="3EAEDCB9" w14:textId="77777777" w:rsidR="008E4486" w:rsidRDefault="008E4486" w:rsidP="008E4486">
      <w:pPr>
        <w:pStyle w:val="PL"/>
      </w:pPr>
      <w:r>
        <w:t xml:space="preserve">                    localAddress:</w:t>
      </w:r>
    </w:p>
    <w:p w14:paraId="55568963" w14:textId="77777777" w:rsidR="008E4486" w:rsidRDefault="008E4486" w:rsidP="008E4486">
      <w:pPr>
        <w:pStyle w:val="PL"/>
      </w:pPr>
      <w:r>
        <w:t xml:space="preserve">                      $ref: 'TS28541_NrNrm.yaml#/components/schemas/LocalAddress'</w:t>
      </w:r>
    </w:p>
    <w:p w14:paraId="73E16F2E" w14:textId="77777777" w:rsidR="008E4486" w:rsidRDefault="008E4486" w:rsidP="008E4486">
      <w:pPr>
        <w:pStyle w:val="PL"/>
      </w:pPr>
      <w:r>
        <w:t xml:space="preserve">                    remoteAddress:</w:t>
      </w:r>
    </w:p>
    <w:p w14:paraId="2A733E35" w14:textId="77777777" w:rsidR="008E4486" w:rsidRDefault="008E4486" w:rsidP="008E4486">
      <w:pPr>
        <w:pStyle w:val="PL"/>
      </w:pPr>
      <w:r>
        <w:t xml:space="preserve">                      $ref: 'TS28541_NrNrm.yaml#/components/schemas/RemoteAddress'</w:t>
      </w:r>
    </w:p>
    <w:p w14:paraId="222652E5" w14:textId="77777777" w:rsidR="008E4486" w:rsidRDefault="008E4486" w:rsidP="008E4486">
      <w:pPr>
        <w:pStyle w:val="PL"/>
      </w:pPr>
      <w:r>
        <w:t xml:space="preserve">    EP_N10-Single:</w:t>
      </w:r>
    </w:p>
    <w:p w14:paraId="3346D44A" w14:textId="77777777" w:rsidR="008E4486" w:rsidRDefault="008E4486" w:rsidP="008E4486">
      <w:pPr>
        <w:pStyle w:val="PL"/>
      </w:pPr>
      <w:r>
        <w:t xml:space="preserve">      allOf:</w:t>
      </w:r>
    </w:p>
    <w:p w14:paraId="3F4ADE18" w14:textId="77777777" w:rsidR="008E4486" w:rsidRDefault="008E4486" w:rsidP="008E4486">
      <w:pPr>
        <w:pStyle w:val="PL"/>
      </w:pPr>
      <w:r>
        <w:t xml:space="preserve">        - $ref: 'TS28623_GenericNrm.yaml#/components/schemas/Top'</w:t>
      </w:r>
    </w:p>
    <w:p w14:paraId="363715F0" w14:textId="77777777" w:rsidR="008E4486" w:rsidRDefault="008E4486" w:rsidP="008E4486">
      <w:pPr>
        <w:pStyle w:val="PL"/>
      </w:pPr>
      <w:r>
        <w:t xml:space="preserve">        - type: object</w:t>
      </w:r>
    </w:p>
    <w:p w14:paraId="7A515C25" w14:textId="77777777" w:rsidR="008E4486" w:rsidRDefault="008E4486" w:rsidP="008E4486">
      <w:pPr>
        <w:pStyle w:val="PL"/>
      </w:pPr>
      <w:r>
        <w:t xml:space="preserve">          properties:</w:t>
      </w:r>
    </w:p>
    <w:p w14:paraId="1E48EDFB" w14:textId="77777777" w:rsidR="008E4486" w:rsidRDefault="008E4486" w:rsidP="008E4486">
      <w:pPr>
        <w:pStyle w:val="PL"/>
      </w:pPr>
      <w:r>
        <w:t xml:space="preserve">            attributes:</w:t>
      </w:r>
    </w:p>
    <w:p w14:paraId="6EDE7772" w14:textId="77777777" w:rsidR="008E4486" w:rsidRDefault="008E4486" w:rsidP="008E4486">
      <w:pPr>
        <w:pStyle w:val="PL"/>
      </w:pPr>
      <w:r>
        <w:t xml:space="preserve">              allOf:</w:t>
      </w:r>
    </w:p>
    <w:p w14:paraId="67993245" w14:textId="77777777" w:rsidR="008E4486" w:rsidRDefault="008E4486" w:rsidP="008E4486">
      <w:pPr>
        <w:pStyle w:val="PL"/>
      </w:pPr>
      <w:r>
        <w:t xml:space="preserve">                - $ref: 'TS28623_GenericNrm.yaml#/components/schemas/EP_RP-Attr'</w:t>
      </w:r>
    </w:p>
    <w:p w14:paraId="7B2A6398" w14:textId="77777777" w:rsidR="008E4486" w:rsidRDefault="008E4486" w:rsidP="008E4486">
      <w:pPr>
        <w:pStyle w:val="PL"/>
      </w:pPr>
      <w:r>
        <w:t xml:space="preserve">                - type: object</w:t>
      </w:r>
    </w:p>
    <w:p w14:paraId="243BB8F4" w14:textId="77777777" w:rsidR="008E4486" w:rsidRDefault="008E4486" w:rsidP="008E4486">
      <w:pPr>
        <w:pStyle w:val="PL"/>
      </w:pPr>
      <w:r>
        <w:t xml:space="preserve">                  properties:</w:t>
      </w:r>
    </w:p>
    <w:p w14:paraId="22333080" w14:textId="77777777" w:rsidR="008E4486" w:rsidRDefault="008E4486" w:rsidP="008E4486">
      <w:pPr>
        <w:pStyle w:val="PL"/>
      </w:pPr>
      <w:r>
        <w:t xml:space="preserve">                    localAddress:</w:t>
      </w:r>
    </w:p>
    <w:p w14:paraId="20D85965" w14:textId="77777777" w:rsidR="008E4486" w:rsidRDefault="008E4486" w:rsidP="008E4486">
      <w:pPr>
        <w:pStyle w:val="PL"/>
      </w:pPr>
      <w:r>
        <w:t xml:space="preserve">                      $ref: 'TS28541_NrNrm.yaml#/components/schemas/LocalAddress'</w:t>
      </w:r>
    </w:p>
    <w:p w14:paraId="26EA48B1" w14:textId="77777777" w:rsidR="008E4486" w:rsidRDefault="008E4486" w:rsidP="008E4486">
      <w:pPr>
        <w:pStyle w:val="PL"/>
      </w:pPr>
      <w:r>
        <w:t xml:space="preserve">                    remoteAddress:</w:t>
      </w:r>
    </w:p>
    <w:p w14:paraId="04F36F58" w14:textId="77777777" w:rsidR="008E4486" w:rsidRDefault="008E4486" w:rsidP="008E4486">
      <w:pPr>
        <w:pStyle w:val="PL"/>
      </w:pPr>
      <w:r>
        <w:t xml:space="preserve">                      $ref: 'TS28541_NrNrm.yaml#/components/schemas/RemoteAddress'</w:t>
      </w:r>
    </w:p>
    <w:p w14:paraId="0A03298F" w14:textId="77777777" w:rsidR="008E4486" w:rsidRDefault="008E4486" w:rsidP="008E4486">
      <w:pPr>
        <w:pStyle w:val="PL"/>
      </w:pPr>
      <w:r>
        <w:t xml:space="preserve">    EP_N11-Single:</w:t>
      </w:r>
    </w:p>
    <w:p w14:paraId="365E1B55" w14:textId="77777777" w:rsidR="008E4486" w:rsidRDefault="008E4486" w:rsidP="008E4486">
      <w:pPr>
        <w:pStyle w:val="PL"/>
      </w:pPr>
      <w:r>
        <w:t xml:space="preserve">      allOf:</w:t>
      </w:r>
    </w:p>
    <w:p w14:paraId="534B5130" w14:textId="77777777" w:rsidR="008E4486" w:rsidRDefault="008E4486" w:rsidP="008E4486">
      <w:pPr>
        <w:pStyle w:val="PL"/>
      </w:pPr>
      <w:r>
        <w:t xml:space="preserve">        - $ref: 'TS28623_GenericNrm.yaml#/components/schemas/Top'</w:t>
      </w:r>
    </w:p>
    <w:p w14:paraId="0B7678F4" w14:textId="77777777" w:rsidR="008E4486" w:rsidRDefault="008E4486" w:rsidP="008E4486">
      <w:pPr>
        <w:pStyle w:val="PL"/>
      </w:pPr>
      <w:r>
        <w:t xml:space="preserve">        - type: object</w:t>
      </w:r>
    </w:p>
    <w:p w14:paraId="5B0AEC4D" w14:textId="77777777" w:rsidR="008E4486" w:rsidRDefault="008E4486" w:rsidP="008E4486">
      <w:pPr>
        <w:pStyle w:val="PL"/>
      </w:pPr>
      <w:r>
        <w:t xml:space="preserve">          properties:</w:t>
      </w:r>
    </w:p>
    <w:p w14:paraId="4D1820A3" w14:textId="77777777" w:rsidR="008E4486" w:rsidRDefault="008E4486" w:rsidP="008E4486">
      <w:pPr>
        <w:pStyle w:val="PL"/>
      </w:pPr>
      <w:r>
        <w:t xml:space="preserve">            attributes:</w:t>
      </w:r>
    </w:p>
    <w:p w14:paraId="31A8DED0" w14:textId="77777777" w:rsidR="008E4486" w:rsidRDefault="008E4486" w:rsidP="008E4486">
      <w:pPr>
        <w:pStyle w:val="PL"/>
      </w:pPr>
      <w:r>
        <w:t xml:space="preserve">              allOf:</w:t>
      </w:r>
    </w:p>
    <w:p w14:paraId="3678A3FC" w14:textId="77777777" w:rsidR="008E4486" w:rsidRDefault="008E4486" w:rsidP="008E4486">
      <w:pPr>
        <w:pStyle w:val="PL"/>
      </w:pPr>
      <w:r>
        <w:t xml:space="preserve">                - $ref: 'TS28623_GenericNrm.yaml#/components/schemas/EP_RP-Attr'</w:t>
      </w:r>
    </w:p>
    <w:p w14:paraId="4D37CCE5" w14:textId="77777777" w:rsidR="008E4486" w:rsidRDefault="008E4486" w:rsidP="008E4486">
      <w:pPr>
        <w:pStyle w:val="PL"/>
      </w:pPr>
      <w:r>
        <w:t xml:space="preserve">                - type: object</w:t>
      </w:r>
    </w:p>
    <w:p w14:paraId="70BC3891" w14:textId="77777777" w:rsidR="008E4486" w:rsidRDefault="008E4486" w:rsidP="008E4486">
      <w:pPr>
        <w:pStyle w:val="PL"/>
      </w:pPr>
      <w:r>
        <w:t xml:space="preserve">                  properties:</w:t>
      </w:r>
    </w:p>
    <w:p w14:paraId="7FD30889" w14:textId="77777777" w:rsidR="008E4486" w:rsidRDefault="008E4486" w:rsidP="008E4486">
      <w:pPr>
        <w:pStyle w:val="PL"/>
      </w:pPr>
      <w:r>
        <w:t xml:space="preserve">                    localAddress:</w:t>
      </w:r>
    </w:p>
    <w:p w14:paraId="5DFB6555" w14:textId="77777777" w:rsidR="008E4486" w:rsidRDefault="008E4486" w:rsidP="008E4486">
      <w:pPr>
        <w:pStyle w:val="PL"/>
      </w:pPr>
      <w:r>
        <w:t xml:space="preserve">                      $ref: 'TS28541_NrNrm.yaml#/components/schemas/LocalAddress'</w:t>
      </w:r>
    </w:p>
    <w:p w14:paraId="106B4792" w14:textId="77777777" w:rsidR="008E4486" w:rsidRDefault="008E4486" w:rsidP="008E4486">
      <w:pPr>
        <w:pStyle w:val="PL"/>
      </w:pPr>
      <w:r>
        <w:t xml:space="preserve">                    remoteAddress:</w:t>
      </w:r>
    </w:p>
    <w:p w14:paraId="7EA56FC5" w14:textId="77777777" w:rsidR="008E4486" w:rsidRDefault="008E4486" w:rsidP="008E4486">
      <w:pPr>
        <w:pStyle w:val="PL"/>
      </w:pPr>
      <w:r>
        <w:t xml:space="preserve">                      $ref: 'TS28541_NrNrm.yaml#/components/schemas/RemoteAddress'</w:t>
      </w:r>
    </w:p>
    <w:p w14:paraId="2BBDE090" w14:textId="77777777" w:rsidR="008E4486" w:rsidRDefault="008E4486" w:rsidP="008E4486">
      <w:pPr>
        <w:pStyle w:val="PL"/>
      </w:pPr>
      <w:r>
        <w:t xml:space="preserve">    EP_N12-Single:</w:t>
      </w:r>
    </w:p>
    <w:p w14:paraId="2E5CC1DD" w14:textId="77777777" w:rsidR="008E4486" w:rsidRDefault="008E4486" w:rsidP="008E4486">
      <w:pPr>
        <w:pStyle w:val="PL"/>
      </w:pPr>
      <w:r>
        <w:t xml:space="preserve">      allOf:</w:t>
      </w:r>
    </w:p>
    <w:p w14:paraId="3786150D" w14:textId="77777777" w:rsidR="008E4486" w:rsidRDefault="008E4486" w:rsidP="008E4486">
      <w:pPr>
        <w:pStyle w:val="PL"/>
      </w:pPr>
      <w:r>
        <w:t xml:space="preserve">        - $ref: 'TS28623_GenericNrm.yaml#/components/schemas/Top'</w:t>
      </w:r>
    </w:p>
    <w:p w14:paraId="2DE25E6D" w14:textId="77777777" w:rsidR="008E4486" w:rsidRDefault="008E4486" w:rsidP="008E4486">
      <w:pPr>
        <w:pStyle w:val="PL"/>
      </w:pPr>
      <w:r>
        <w:t xml:space="preserve">        - type: object</w:t>
      </w:r>
    </w:p>
    <w:p w14:paraId="604D591B" w14:textId="77777777" w:rsidR="008E4486" w:rsidRDefault="008E4486" w:rsidP="008E4486">
      <w:pPr>
        <w:pStyle w:val="PL"/>
      </w:pPr>
      <w:r>
        <w:t xml:space="preserve">          properties:</w:t>
      </w:r>
    </w:p>
    <w:p w14:paraId="12605507" w14:textId="77777777" w:rsidR="008E4486" w:rsidRDefault="008E4486" w:rsidP="008E4486">
      <w:pPr>
        <w:pStyle w:val="PL"/>
      </w:pPr>
      <w:r>
        <w:t xml:space="preserve">            attributes:</w:t>
      </w:r>
    </w:p>
    <w:p w14:paraId="14AA9675" w14:textId="77777777" w:rsidR="008E4486" w:rsidRDefault="008E4486" w:rsidP="008E4486">
      <w:pPr>
        <w:pStyle w:val="PL"/>
      </w:pPr>
      <w:r>
        <w:t xml:space="preserve">              allOf:</w:t>
      </w:r>
    </w:p>
    <w:p w14:paraId="6F5AC0B8" w14:textId="77777777" w:rsidR="008E4486" w:rsidRDefault="008E4486" w:rsidP="008E4486">
      <w:pPr>
        <w:pStyle w:val="PL"/>
      </w:pPr>
      <w:r>
        <w:t xml:space="preserve">                - $ref: 'TS28623_GenericNrm.yaml#/components/schemas/EP_RP-Attr'</w:t>
      </w:r>
    </w:p>
    <w:p w14:paraId="07A05838" w14:textId="77777777" w:rsidR="008E4486" w:rsidRDefault="008E4486" w:rsidP="008E4486">
      <w:pPr>
        <w:pStyle w:val="PL"/>
      </w:pPr>
      <w:r>
        <w:t xml:space="preserve">                - type: object</w:t>
      </w:r>
    </w:p>
    <w:p w14:paraId="2D651C1C" w14:textId="77777777" w:rsidR="008E4486" w:rsidRDefault="008E4486" w:rsidP="008E4486">
      <w:pPr>
        <w:pStyle w:val="PL"/>
      </w:pPr>
      <w:r>
        <w:t xml:space="preserve">                  properties:</w:t>
      </w:r>
    </w:p>
    <w:p w14:paraId="1AF427C1" w14:textId="77777777" w:rsidR="008E4486" w:rsidRDefault="008E4486" w:rsidP="008E4486">
      <w:pPr>
        <w:pStyle w:val="PL"/>
      </w:pPr>
      <w:r>
        <w:t xml:space="preserve">                    localAddress:</w:t>
      </w:r>
    </w:p>
    <w:p w14:paraId="23A5D8D4" w14:textId="77777777" w:rsidR="008E4486" w:rsidRDefault="008E4486" w:rsidP="008E4486">
      <w:pPr>
        <w:pStyle w:val="PL"/>
      </w:pPr>
      <w:r>
        <w:t xml:space="preserve">                      $ref: 'TS28541_NrNrm.yaml#/components/schemas/LocalAddress'</w:t>
      </w:r>
    </w:p>
    <w:p w14:paraId="2C7BFBF5" w14:textId="77777777" w:rsidR="008E4486" w:rsidRDefault="008E4486" w:rsidP="008E4486">
      <w:pPr>
        <w:pStyle w:val="PL"/>
      </w:pPr>
      <w:r>
        <w:t xml:space="preserve">                    remoteAddress:</w:t>
      </w:r>
    </w:p>
    <w:p w14:paraId="2B7DAFA9" w14:textId="77777777" w:rsidR="008E4486" w:rsidRDefault="008E4486" w:rsidP="008E4486">
      <w:pPr>
        <w:pStyle w:val="PL"/>
      </w:pPr>
      <w:r>
        <w:t xml:space="preserve">                      $ref: 'TS28541_NrNrm.yaml#/components/schemas/RemoteAddress'</w:t>
      </w:r>
    </w:p>
    <w:p w14:paraId="0FC8AF14" w14:textId="77777777" w:rsidR="008E4486" w:rsidRDefault="008E4486" w:rsidP="008E4486">
      <w:pPr>
        <w:pStyle w:val="PL"/>
      </w:pPr>
      <w:r>
        <w:t xml:space="preserve">    EP_N13-Single:</w:t>
      </w:r>
    </w:p>
    <w:p w14:paraId="20F14D16" w14:textId="77777777" w:rsidR="008E4486" w:rsidRDefault="008E4486" w:rsidP="008E4486">
      <w:pPr>
        <w:pStyle w:val="PL"/>
      </w:pPr>
      <w:r>
        <w:t xml:space="preserve">      allOf:</w:t>
      </w:r>
    </w:p>
    <w:p w14:paraId="64270F05" w14:textId="77777777" w:rsidR="008E4486" w:rsidRDefault="008E4486" w:rsidP="008E4486">
      <w:pPr>
        <w:pStyle w:val="PL"/>
      </w:pPr>
      <w:r>
        <w:t xml:space="preserve">        - $ref: 'TS28623_GenericNrm.yaml#/components/schemas/Top'</w:t>
      </w:r>
    </w:p>
    <w:p w14:paraId="49781E57" w14:textId="77777777" w:rsidR="008E4486" w:rsidRDefault="008E4486" w:rsidP="008E4486">
      <w:pPr>
        <w:pStyle w:val="PL"/>
      </w:pPr>
      <w:r>
        <w:t xml:space="preserve">        - type: object</w:t>
      </w:r>
    </w:p>
    <w:p w14:paraId="2030BC2F" w14:textId="77777777" w:rsidR="008E4486" w:rsidRDefault="008E4486" w:rsidP="008E4486">
      <w:pPr>
        <w:pStyle w:val="PL"/>
      </w:pPr>
      <w:r>
        <w:t xml:space="preserve">          properties:</w:t>
      </w:r>
    </w:p>
    <w:p w14:paraId="08B022FB" w14:textId="77777777" w:rsidR="008E4486" w:rsidRDefault="008E4486" w:rsidP="008E4486">
      <w:pPr>
        <w:pStyle w:val="PL"/>
      </w:pPr>
      <w:r>
        <w:t xml:space="preserve">            attributes:</w:t>
      </w:r>
    </w:p>
    <w:p w14:paraId="683AAABB" w14:textId="77777777" w:rsidR="008E4486" w:rsidRDefault="008E4486" w:rsidP="008E4486">
      <w:pPr>
        <w:pStyle w:val="PL"/>
      </w:pPr>
      <w:r>
        <w:t xml:space="preserve">              allOf:</w:t>
      </w:r>
    </w:p>
    <w:p w14:paraId="2DB4C6F0" w14:textId="77777777" w:rsidR="008E4486" w:rsidRDefault="008E4486" w:rsidP="008E4486">
      <w:pPr>
        <w:pStyle w:val="PL"/>
      </w:pPr>
      <w:r>
        <w:t xml:space="preserve">                - $ref: 'TS28623_GenericNrm.yaml#/components/schemas/EP_RP-Attr'</w:t>
      </w:r>
    </w:p>
    <w:p w14:paraId="0B40BA76" w14:textId="77777777" w:rsidR="008E4486" w:rsidRDefault="008E4486" w:rsidP="008E4486">
      <w:pPr>
        <w:pStyle w:val="PL"/>
      </w:pPr>
      <w:r>
        <w:t xml:space="preserve">                - type: object</w:t>
      </w:r>
    </w:p>
    <w:p w14:paraId="4D3DE91A" w14:textId="77777777" w:rsidR="008E4486" w:rsidRDefault="008E4486" w:rsidP="008E4486">
      <w:pPr>
        <w:pStyle w:val="PL"/>
      </w:pPr>
      <w:r>
        <w:t xml:space="preserve">                  properties:</w:t>
      </w:r>
    </w:p>
    <w:p w14:paraId="5B24790A" w14:textId="77777777" w:rsidR="008E4486" w:rsidRDefault="008E4486" w:rsidP="008E4486">
      <w:pPr>
        <w:pStyle w:val="PL"/>
      </w:pPr>
      <w:r>
        <w:t xml:space="preserve">                    localAddress:</w:t>
      </w:r>
    </w:p>
    <w:p w14:paraId="2144525F" w14:textId="77777777" w:rsidR="008E4486" w:rsidRDefault="008E4486" w:rsidP="008E4486">
      <w:pPr>
        <w:pStyle w:val="PL"/>
      </w:pPr>
      <w:r>
        <w:t xml:space="preserve">                      $ref: 'TS28541_NrNrm.yaml#/components/schemas/LocalAddress'</w:t>
      </w:r>
    </w:p>
    <w:p w14:paraId="5518C2E7" w14:textId="77777777" w:rsidR="008E4486" w:rsidRDefault="008E4486" w:rsidP="008E4486">
      <w:pPr>
        <w:pStyle w:val="PL"/>
      </w:pPr>
      <w:r>
        <w:t xml:space="preserve">                    remoteAddress:</w:t>
      </w:r>
    </w:p>
    <w:p w14:paraId="31FA0132" w14:textId="77777777" w:rsidR="008E4486" w:rsidRDefault="008E4486" w:rsidP="008E4486">
      <w:pPr>
        <w:pStyle w:val="PL"/>
      </w:pPr>
      <w:r>
        <w:t xml:space="preserve">                      $ref: 'TS28541_NrNrm.yaml#/components/schemas/RemoteAddress'</w:t>
      </w:r>
    </w:p>
    <w:p w14:paraId="5F0C9681" w14:textId="77777777" w:rsidR="008E4486" w:rsidRDefault="008E4486" w:rsidP="008E4486">
      <w:pPr>
        <w:pStyle w:val="PL"/>
      </w:pPr>
      <w:r>
        <w:t xml:space="preserve">    EP_N14-Single:</w:t>
      </w:r>
    </w:p>
    <w:p w14:paraId="00F6CDAD" w14:textId="77777777" w:rsidR="008E4486" w:rsidRDefault="008E4486" w:rsidP="008E4486">
      <w:pPr>
        <w:pStyle w:val="PL"/>
      </w:pPr>
      <w:r>
        <w:t xml:space="preserve">      allOf:</w:t>
      </w:r>
    </w:p>
    <w:p w14:paraId="173D0E29" w14:textId="77777777" w:rsidR="008E4486" w:rsidRDefault="008E4486" w:rsidP="008E4486">
      <w:pPr>
        <w:pStyle w:val="PL"/>
      </w:pPr>
      <w:r>
        <w:t xml:space="preserve">        - $ref: 'TS28623_GenericNrm.yaml#/components/schemas/Top'</w:t>
      </w:r>
    </w:p>
    <w:p w14:paraId="1C550A19" w14:textId="77777777" w:rsidR="008E4486" w:rsidRDefault="008E4486" w:rsidP="008E4486">
      <w:pPr>
        <w:pStyle w:val="PL"/>
      </w:pPr>
      <w:r>
        <w:t xml:space="preserve">        - type: object</w:t>
      </w:r>
    </w:p>
    <w:p w14:paraId="05711FD7" w14:textId="77777777" w:rsidR="008E4486" w:rsidRDefault="008E4486" w:rsidP="008E4486">
      <w:pPr>
        <w:pStyle w:val="PL"/>
      </w:pPr>
      <w:r>
        <w:t xml:space="preserve">          properties:</w:t>
      </w:r>
    </w:p>
    <w:p w14:paraId="5FDF2028" w14:textId="77777777" w:rsidR="008E4486" w:rsidRDefault="008E4486" w:rsidP="008E4486">
      <w:pPr>
        <w:pStyle w:val="PL"/>
      </w:pPr>
      <w:r>
        <w:t xml:space="preserve">            attributes:</w:t>
      </w:r>
    </w:p>
    <w:p w14:paraId="0DE184B3" w14:textId="77777777" w:rsidR="008E4486" w:rsidRDefault="008E4486" w:rsidP="008E4486">
      <w:pPr>
        <w:pStyle w:val="PL"/>
      </w:pPr>
      <w:r>
        <w:t xml:space="preserve">              allOf:</w:t>
      </w:r>
    </w:p>
    <w:p w14:paraId="1FAC80E0" w14:textId="77777777" w:rsidR="008E4486" w:rsidRDefault="008E4486" w:rsidP="008E4486">
      <w:pPr>
        <w:pStyle w:val="PL"/>
      </w:pPr>
      <w:r>
        <w:t xml:space="preserve">                - $ref: 'TS28623_GenericNrm.yaml#/components/schemas/EP_RP-Attr'</w:t>
      </w:r>
    </w:p>
    <w:p w14:paraId="37D8CD8B" w14:textId="77777777" w:rsidR="008E4486" w:rsidRDefault="008E4486" w:rsidP="008E4486">
      <w:pPr>
        <w:pStyle w:val="PL"/>
      </w:pPr>
      <w:r>
        <w:t xml:space="preserve">                - type: object</w:t>
      </w:r>
    </w:p>
    <w:p w14:paraId="135221DE" w14:textId="77777777" w:rsidR="008E4486" w:rsidRDefault="008E4486" w:rsidP="008E4486">
      <w:pPr>
        <w:pStyle w:val="PL"/>
      </w:pPr>
      <w:r>
        <w:t xml:space="preserve">                  properties:</w:t>
      </w:r>
    </w:p>
    <w:p w14:paraId="50EA095B" w14:textId="77777777" w:rsidR="008E4486" w:rsidRDefault="008E4486" w:rsidP="008E4486">
      <w:pPr>
        <w:pStyle w:val="PL"/>
      </w:pPr>
      <w:r>
        <w:t xml:space="preserve">                    localAddress:</w:t>
      </w:r>
    </w:p>
    <w:p w14:paraId="3D75BB61" w14:textId="77777777" w:rsidR="008E4486" w:rsidRDefault="008E4486" w:rsidP="008E4486">
      <w:pPr>
        <w:pStyle w:val="PL"/>
      </w:pPr>
      <w:r>
        <w:t xml:space="preserve">                      $ref: 'TS28541_NrNrm.yaml#/components/schemas/LocalAddress'</w:t>
      </w:r>
    </w:p>
    <w:p w14:paraId="68A2517A" w14:textId="77777777" w:rsidR="008E4486" w:rsidRDefault="008E4486" w:rsidP="008E4486">
      <w:pPr>
        <w:pStyle w:val="PL"/>
      </w:pPr>
      <w:r>
        <w:t xml:space="preserve">                    remoteAddress:</w:t>
      </w:r>
    </w:p>
    <w:p w14:paraId="361C9BF9" w14:textId="77777777" w:rsidR="008E4486" w:rsidRDefault="008E4486" w:rsidP="008E4486">
      <w:pPr>
        <w:pStyle w:val="PL"/>
      </w:pPr>
      <w:r>
        <w:t xml:space="preserve">                      $ref: 'TS28541_NrNrm.yaml#/components/schemas/RemoteAddress'</w:t>
      </w:r>
    </w:p>
    <w:p w14:paraId="02987375" w14:textId="77777777" w:rsidR="008E4486" w:rsidRDefault="008E4486" w:rsidP="008E4486">
      <w:pPr>
        <w:pStyle w:val="PL"/>
      </w:pPr>
      <w:r>
        <w:t xml:space="preserve">    EP_N15-Single:</w:t>
      </w:r>
    </w:p>
    <w:p w14:paraId="2D91F45F" w14:textId="77777777" w:rsidR="008E4486" w:rsidRDefault="008E4486" w:rsidP="008E4486">
      <w:pPr>
        <w:pStyle w:val="PL"/>
      </w:pPr>
      <w:r>
        <w:t xml:space="preserve">      allOf:</w:t>
      </w:r>
    </w:p>
    <w:p w14:paraId="5358A213" w14:textId="77777777" w:rsidR="008E4486" w:rsidRDefault="008E4486" w:rsidP="008E4486">
      <w:pPr>
        <w:pStyle w:val="PL"/>
      </w:pPr>
      <w:r>
        <w:t xml:space="preserve">        - $ref: 'TS28623_GenericNrm.yaml#/components/schemas/Top'</w:t>
      </w:r>
    </w:p>
    <w:p w14:paraId="0A4EA146" w14:textId="77777777" w:rsidR="008E4486" w:rsidRDefault="008E4486" w:rsidP="008E4486">
      <w:pPr>
        <w:pStyle w:val="PL"/>
      </w:pPr>
      <w:r>
        <w:t xml:space="preserve">        - type: object</w:t>
      </w:r>
    </w:p>
    <w:p w14:paraId="058DC344" w14:textId="77777777" w:rsidR="008E4486" w:rsidRDefault="008E4486" w:rsidP="008E4486">
      <w:pPr>
        <w:pStyle w:val="PL"/>
      </w:pPr>
      <w:r>
        <w:t xml:space="preserve">          properties:</w:t>
      </w:r>
    </w:p>
    <w:p w14:paraId="2A88AA19" w14:textId="77777777" w:rsidR="008E4486" w:rsidRDefault="008E4486" w:rsidP="008E4486">
      <w:pPr>
        <w:pStyle w:val="PL"/>
      </w:pPr>
      <w:r>
        <w:t xml:space="preserve">            attributes:</w:t>
      </w:r>
    </w:p>
    <w:p w14:paraId="57F242DE" w14:textId="77777777" w:rsidR="008E4486" w:rsidRDefault="008E4486" w:rsidP="008E4486">
      <w:pPr>
        <w:pStyle w:val="PL"/>
      </w:pPr>
      <w:r>
        <w:t xml:space="preserve">              allOf:</w:t>
      </w:r>
    </w:p>
    <w:p w14:paraId="03FC2AEC" w14:textId="77777777" w:rsidR="008E4486" w:rsidRDefault="008E4486" w:rsidP="008E4486">
      <w:pPr>
        <w:pStyle w:val="PL"/>
      </w:pPr>
      <w:r>
        <w:t xml:space="preserve">                - $ref: 'TS28623_GenericNrm.yaml#/components/schemas/EP_RP-Attr'</w:t>
      </w:r>
    </w:p>
    <w:p w14:paraId="7C076544" w14:textId="77777777" w:rsidR="008E4486" w:rsidRDefault="008E4486" w:rsidP="008E4486">
      <w:pPr>
        <w:pStyle w:val="PL"/>
      </w:pPr>
      <w:r>
        <w:t xml:space="preserve">                - type: object</w:t>
      </w:r>
    </w:p>
    <w:p w14:paraId="42C4D11F" w14:textId="77777777" w:rsidR="008E4486" w:rsidRDefault="008E4486" w:rsidP="008E4486">
      <w:pPr>
        <w:pStyle w:val="PL"/>
      </w:pPr>
      <w:r>
        <w:t xml:space="preserve">                  properties:</w:t>
      </w:r>
    </w:p>
    <w:p w14:paraId="13977000" w14:textId="77777777" w:rsidR="008E4486" w:rsidRDefault="008E4486" w:rsidP="008E4486">
      <w:pPr>
        <w:pStyle w:val="PL"/>
      </w:pPr>
      <w:r>
        <w:t xml:space="preserve">                    localAddress:</w:t>
      </w:r>
    </w:p>
    <w:p w14:paraId="33B06C65" w14:textId="77777777" w:rsidR="008E4486" w:rsidRDefault="008E4486" w:rsidP="008E4486">
      <w:pPr>
        <w:pStyle w:val="PL"/>
      </w:pPr>
      <w:r>
        <w:t xml:space="preserve">                      $ref: 'TS28541_NrNrm.yaml#/components/schemas/LocalAddress'</w:t>
      </w:r>
    </w:p>
    <w:p w14:paraId="123B219B" w14:textId="77777777" w:rsidR="008E4486" w:rsidRDefault="008E4486" w:rsidP="008E4486">
      <w:pPr>
        <w:pStyle w:val="PL"/>
      </w:pPr>
      <w:r>
        <w:t xml:space="preserve">                    remoteAddress:</w:t>
      </w:r>
    </w:p>
    <w:p w14:paraId="0184F2A8" w14:textId="77777777" w:rsidR="008E4486" w:rsidRDefault="008E4486" w:rsidP="008E4486">
      <w:pPr>
        <w:pStyle w:val="PL"/>
      </w:pPr>
      <w:r>
        <w:t xml:space="preserve">                      $ref: 'TS28541_NrNrm.yaml#/components/schemas/RemoteAddress'</w:t>
      </w:r>
    </w:p>
    <w:p w14:paraId="645DC51C" w14:textId="77777777" w:rsidR="008E4486" w:rsidRDefault="008E4486" w:rsidP="008E4486">
      <w:pPr>
        <w:pStyle w:val="PL"/>
      </w:pPr>
      <w:r>
        <w:t xml:space="preserve">    EP_N16-Single:</w:t>
      </w:r>
    </w:p>
    <w:p w14:paraId="7C5FB835" w14:textId="77777777" w:rsidR="008E4486" w:rsidRDefault="008E4486" w:rsidP="008E4486">
      <w:pPr>
        <w:pStyle w:val="PL"/>
      </w:pPr>
      <w:r>
        <w:t xml:space="preserve">      allOf:</w:t>
      </w:r>
    </w:p>
    <w:p w14:paraId="7F2ACA47" w14:textId="77777777" w:rsidR="008E4486" w:rsidRDefault="008E4486" w:rsidP="008E4486">
      <w:pPr>
        <w:pStyle w:val="PL"/>
      </w:pPr>
      <w:r>
        <w:t xml:space="preserve">        - $ref: 'TS28623_GenericNrm.yaml#/components/schemas/Top'</w:t>
      </w:r>
    </w:p>
    <w:p w14:paraId="279EFDE8" w14:textId="77777777" w:rsidR="008E4486" w:rsidRDefault="008E4486" w:rsidP="008E4486">
      <w:pPr>
        <w:pStyle w:val="PL"/>
      </w:pPr>
      <w:r>
        <w:t xml:space="preserve">        - type: object</w:t>
      </w:r>
    </w:p>
    <w:p w14:paraId="197F675A" w14:textId="77777777" w:rsidR="008E4486" w:rsidRDefault="008E4486" w:rsidP="008E4486">
      <w:pPr>
        <w:pStyle w:val="PL"/>
      </w:pPr>
      <w:r>
        <w:t xml:space="preserve">          properties:</w:t>
      </w:r>
    </w:p>
    <w:p w14:paraId="47ACB8C5" w14:textId="77777777" w:rsidR="008E4486" w:rsidRDefault="008E4486" w:rsidP="008E4486">
      <w:pPr>
        <w:pStyle w:val="PL"/>
      </w:pPr>
      <w:r>
        <w:t xml:space="preserve">            attributes:</w:t>
      </w:r>
    </w:p>
    <w:p w14:paraId="48392593" w14:textId="77777777" w:rsidR="008E4486" w:rsidRDefault="008E4486" w:rsidP="008E4486">
      <w:pPr>
        <w:pStyle w:val="PL"/>
      </w:pPr>
      <w:r>
        <w:t xml:space="preserve">              allOf:</w:t>
      </w:r>
    </w:p>
    <w:p w14:paraId="5363413B" w14:textId="77777777" w:rsidR="008E4486" w:rsidRDefault="008E4486" w:rsidP="008E4486">
      <w:pPr>
        <w:pStyle w:val="PL"/>
      </w:pPr>
      <w:r>
        <w:t xml:space="preserve">                - $ref: 'TS28623_GenericNrm.yaml#/components/schemas/EP_RP-Attr'</w:t>
      </w:r>
    </w:p>
    <w:p w14:paraId="21CA638E" w14:textId="77777777" w:rsidR="008E4486" w:rsidRDefault="008E4486" w:rsidP="008E4486">
      <w:pPr>
        <w:pStyle w:val="PL"/>
      </w:pPr>
      <w:r>
        <w:t xml:space="preserve">                - type: object</w:t>
      </w:r>
    </w:p>
    <w:p w14:paraId="6C5A005F" w14:textId="77777777" w:rsidR="008E4486" w:rsidRDefault="008E4486" w:rsidP="008E4486">
      <w:pPr>
        <w:pStyle w:val="PL"/>
      </w:pPr>
      <w:r>
        <w:t xml:space="preserve">                  properties:</w:t>
      </w:r>
    </w:p>
    <w:p w14:paraId="53CD28C8" w14:textId="77777777" w:rsidR="008E4486" w:rsidRDefault="008E4486" w:rsidP="008E4486">
      <w:pPr>
        <w:pStyle w:val="PL"/>
      </w:pPr>
      <w:r>
        <w:t xml:space="preserve">                    localAddress:</w:t>
      </w:r>
    </w:p>
    <w:p w14:paraId="00A26CA2" w14:textId="77777777" w:rsidR="008E4486" w:rsidRDefault="008E4486" w:rsidP="008E4486">
      <w:pPr>
        <w:pStyle w:val="PL"/>
      </w:pPr>
      <w:r>
        <w:t xml:space="preserve">                      $ref: 'TS28541_NrNrm.yaml#/components/schemas/LocalAddress'</w:t>
      </w:r>
    </w:p>
    <w:p w14:paraId="722E2C82" w14:textId="77777777" w:rsidR="008E4486" w:rsidRDefault="008E4486" w:rsidP="008E4486">
      <w:pPr>
        <w:pStyle w:val="PL"/>
      </w:pPr>
      <w:r>
        <w:t xml:space="preserve">                    remoteAddress:</w:t>
      </w:r>
    </w:p>
    <w:p w14:paraId="706E7721" w14:textId="77777777" w:rsidR="008E4486" w:rsidRDefault="008E4486" w:rsidP="008E4486">
      <w:pPr>
        <w:pStyle w:val="PL"/>
      </w:pPr>
      <w:r>
        <w:t xml:space="preserve">                      $ref: 'TS28541_NrNrm.yaml#/components/schemas/RemoteAddress'</w:t>
      </w:r>
    </w:p>
    <w:p w14:paraId="58DD14C3" w14:textId="77777777" w:rsidR="008E4486" w:rsidRDefault="008E4486" w:rsidP="008E4486">
      <w:pPr>
        <w:pStyle w:val="PL"/>
      </w:pPr>
      <w:r>
        <w:t xml:space="preserve">    EP_N17-Single:</w:t>
      </w:r>
    </w:p>
    <w:p w14:paraId="34726CB5" w14:textId="77777777" w:rsidR="008E4486" w:rsidRDefault="008E4486" w:rsidP="008E4486">
      <w:pPr>
        <w:pStyle w:val="PL"/>
      </w:pPr>
      <w:r>
        <w:t xml:space="preserve">      allOf:</w:t>
      </w:r>
    </w:p>
    <w:p w14:paraId="24C13CDD" w14:textId="77777777" w:rsidR="008E4486" w:rsidRDefault="008E4486" w:rsidP="008E4486">
      <w:pPr>
        <w:pStyle w:val="PL"/>
      </w:pPr>
      <w:r>
        <w:t xml:space="preserve">        - $ref: 'TS28623_GenericNrm.yaml#/components/schemas/Top'</w:t>
      </w:r>
    </w:p>
    <w:p w14:paraId="2448AD59" w14:textId="77777777" w:rsidR="008E4486" w:rsidRDefault="008E4486" w:rsidP="008E4486">
      <w:pPr>
        <w:pStyle w:val="PL"/>
      </w:pPr>
      <w:r>
        <w:t xml:space="preserve">        - type: object</w:t>
      </w:r>
    </w:p>
    <w:p w14:paraId="132EF89D" w14:textId="77777777" w:rsidR="008E4486" w:rsidRDefault="008E4486" w:rsidP="008E4486">
      <w:pPr>
        <w:pStyle w:val="PL"/>
      </w:pPr>
      <w:r>
        <w:t xml:space="preserve">          properties:</w:t>
      </w:r>
    </w:p>
    <w:p w14:paraId="0C046B3E" w14:textId="77777777" w:rsidR="008E4486" w:rsidRDefault="008E4486" w:rsidP="008E4486">
      <w:pPr>
        <w:pStyle w:val="PL"/>
      </w:pPr>
      <w:r>
        <w:t xml:space="preserve">            attributes:</w:t>
      </w:r>
    </w:p>
    <w:p w14:paraId="2092D296" w14:textId="77777777" w:rsidR="008E4486" w:rsidRDefault="008E4486" w:rsidP="008E4486">
      <w:pPr>
        <w:pStyle w:val="PL"/>
      </w:pPr>
      <w:r>
        <w:t xml:space="preserve">              allOf:</w:t>
      </w:r>
    </w:p>
    <w:p w14:paraId="3BA58CA6" w14:textId="77777777" w:rsidR="008E4486" w:rsidRDefault="008E4486" w:rsidP="008E4486">
      <w:pPr>
        <w:pStyle w:val="PL"/>
      </w:pPr>
      <w:r>
        <w:t xml:space="preserve">                - $ref: 'TS28623_GenericNrm.yaml#/components/schemas/EP_RP-Attr'</w:t>
      </w:r>
    </w:p>
    <w:p w14:paraId="59119312" w14:textId="77777777" w:rsidR="008E4486" w:rsidRDefault="008E4486" w:rsidP="008E4486">
      <w:pPr>
        <w:pStyle w:val="PL"/>
      </w:pPr>
      <w:r>
        <w:t xml:space="preserve">                - type: object</w:t>
      </w:r>
    </w:p>
    <w:p w14:paraId="1244006B" w14:textId="77777777" w:rsidR="008E4486" w:rsidRDefault="008E4486" w:rsidP="008E4486">
      <w:pPr>
        <w:pStyle w:val="PL"/>
      </w:pPr>
      <w:r>
        <w:t xml:space="preserve">                  properties:</w:t>
      </w:r>
    </w:p>
    <w:p w14:paraId="55D0CB68" w14:textId="77777777" w:rsidR="008E4486" w:rsidRDefault="008E4486" w:rsidP="008E4486">
      <w:pPr>
        <w:pStyle w:val="PL"/>
      </w:pPr>
      <w:r>
        <w:t xml:space="preserve">                    localAddress:</w:t>
      </w:r>
    </w:p>
    <w:p w14:paraId="46183A02" w14:textId="77777777" w:rsidR="008E4486" w:rsidRDefault="008E4486" w:rsidP="008E4486">
      <w:pPr>
        <w:pStyle w:val="PL"/>
      </w:pPr>
      <w:r>
        <w:t xml:space="preserve">                      $ref: 'TS28541_NrNrm.yaml#/components/schemas/LocalAddress'</w:t>
      </w:r>
    </w:p>
    <w:p w14:paraId="2A7647C7" w14:textId="77777777" w:rsidR="008E4486" w:rsidRDefault="008E4486" w:rsidP="008E4486">
      <w:pPr>
        <w:pStyle w:val="PL"/>
      </w:pPr>
      <w:r>
        <w:t xml:space="preserve">                    remoteAddress:</w:t>
      </w:r>
    </w:p>
    <w:p w14:paraId="16AC6A19" w14:textId="77777777" w:rsidR="008E4486" w:rsidRDefault="008E4486" w:rsidP="008E4486">
      <w:pPr>
        <w:pStyle w:val="PL"/>
      </w:pPr>
      <w:r>
        <w:t xml:space="preserve">                      $ref: 'TS28541_NrNrm.yaml#/components/schemas/RemoteAddress'</w:t>
      </w:r>
    </w:p>
    <w:p w14:paraId="6F6EFB86" w14:textId="77777777" w:rsidR="008E4486" w:rsidRDefault="008E4486" w:rsidP="008E4486">
      <w:pPr>
        <w:pStyle w:val="PL"/>
      </w:pPr>
    </w:p>
    <w:p w14:paraId="0FB43799" w14:textId="77777777" w:rsidR="008E4486" w:rsidRDefault="008E4486" w:rsidP="008E4486">
      <w:pPr>
        <w:pStyle w:val="PL"/>
      </w:pPr>
      <w:r>
        <w:t xml:space="preserve">    EP_N20-Single:</w:t>
      </w:r>
    </w:p>
    <w:p w14:paraId="0FC59C10" w14:textId="77777777" w:rsidR="008E4486" w:rsidRDefault="008E4486" w:rsidP="008E4486">
      <w:pPr>
        <w:pStyle w:val="PL"/>
      </w:pPr>
      <w:r>
        <w:t xml:space="preserve">      allOf:</w:t>
      </w:r>
    </w:p>
    <w:p w14:paraId="2B00BD1F" w14:textId="77777777" w:rsidR="008E4486" w:rsidRDefault="008E4486" w:rsidP="008E4486">
      <w:pPr>
        <w:pStyle w:val="PL"/>
      </w:pPr>
      <w:r>
        <w:t xml:space="preserve">        - $ref: 'TS28623_GenericNrm.yaml#/components/schemas/Top'</w:t>
      </w:r>
    </w:p>
    <w:p w14:paraId="566427A6" w14:textId="77777777" w:rsidR="008E4486" w:rsidRDefault="008E4486" w:rsidP="008E4486">
      <w:pPr>
        <w:pStyle w:val="PL"/>
      </w:pPr>
      <w:r>
        <w:t xml:space="preserve">        - type: object</w:t>
      </w:r>
    </w:p>
    <w:p w14:paraId="5B51FFE4" w14:textId="77777777" w:rsidR="008E4486" w:rsidRDefault="008E4486" w:rsidP="008E4486">
      <w:pPr>
        <w:pStyle w:val="PL"/>
      </w:pPr>
      <w:r>
        <w:t xml:space="preserve">          properties:</w:t>
      </w:r>
    </w:p>
    <w:p w14:paraId="73D2BFF1" w14:textId="77777777" w:rsidR="008E4486" w:rsidRDefault="008E4486" w:rsidP="008E4486">
      <w:pPr>
        <w:pStyle w:val="PL"/>
      </w:pPr>
      <w:r>
        <w:t xml:space="preserve">            attributes:</w:t>
      </w:r>
    </w:p>
    <w:p w14:paraId="771A72E3" w14:textId="77777777" w:rsidR="008E4486" w:rsidRDefault="008E4486" w:rsidP="008E4486">
      <w:pPr>
        <w:pStyle w:val="PL"/>
      </w:pPr>
      <w:r>
        <w:t xml:space="preserve">              allOf:</w:t>
      </w:r>
    </w:p>
    <w:p w14:paraId="4CB675DC" w14:textId="77777777" w:rsidR="008E4486" w:rsidRDefault="008E4486" w:rsidP="008E4486">
      <w:pPr>
        <w:pStyle w:val="PL"/>
      </w:pPr>
      <w:r>
        <w:t xml:space="preserve">                - $ref: 'TS28623_GenericNrm.yaml#/components/schemas/EP_RP-Attr'</w:t>
      </w:r>
    </w:p>
    <w:p w14:paraId="0ED45B75" w14:textId="77777777" w:rsidR="008E4486" w:rsidRDefault="008E4486" w:rsidP="008E4486">
      <w:pPr>
        <w:pStyle w:val="PL"/>
      </w:pPr>
      <w:r>
        <w:t xml:space="preserve">                - type: object</w:t>
      </w:r>
    </w:p>
    <w:p w14:paraId="03C54584" w14:textId="77777777" w:rsidR="008E4486" w:rsidRDefault="008E4486" w:rsidP="008E4486">
      <w:pPr>
        <w:pStyle w:val="PL"/>
      </w:pPr>
      <w:r>
        <w:t xml:space="preserve">                  properties:</w:t>
      </w:r>
    </w:p>
    <w:p w14:paraId="42087A4C" w14:textId="77777777" w:rsidR="008E4486" w:rsidRDefault="008E4486" w:rsidP="008E4486">
      <w:pPr>
        <w:pStyle w:val="PL"/>
      </w:pPr>
      <w:r>
        <w:t xml:space="preserve">                    localAddress:</w:t>
      </w:r>
    </w:p>
    <w:p w14:paraId="5A4888EE" w14:textId="77777777" w:rsidR="008E4486" w:rsidRDefault="008E4486" w:rsidP="008E4486">
      <w:pPr>
        <w:pStyle w:val="PL"/>
      </w:pPr>
      <w:r>
        <w:t xml:space="preserve">                      $ref: 'TS28541_NrNrm.yaml#/components/schemas/LocalAddress'</w:t>
      </w:r>
    </w:p>
    <w:p w14:paraId="2BB9EBB4" w14:textId="77777777" w:rsidR="008E4486" w:rsidRDefault="008E4486" w:rsidP="008E4486">
      <w:pPr>
        <w:pStyle w:val="PL"/>
      </w:pPr>
      <w:r>
        <w:t xml:space="preserve">                    remoteAddress:</w:t>
      </w:r>
    </w:p>
    <w:p w14:paraId="169418AF" w14:textId="77777777" w:rsidR="008E4486" w:rsidRDefault="008E4486" w:rsidP="008E4486">
      <w:pPr>
        <w:pStyle w:val="PL"/>
      </w:pPr>
      <w:r>
        <w:t xml:space="preserve">                      $ref: 'TS28541_NrNrm.yaml#/components/schemas/RemoteAddress'</w:t>
      </w:r>
    </w:p>
    <w:p w14:paraId="4A839F35" w14:textId="77777777" w:rsidR="008E4486" w:rsidRDefault="008E4486" w:rsidP="008E4486">
      <w:pPr>
        <w:pStyle w:val="PL"/>
      </w:pPr>
    </w:p>
    <w:p w14:paraId="367F7F7C" w14:textId="77777777" w:rsidR="008E4486" w:rsidRDefault="008E4486" w:rsidP="008E4486">
      <w:pPr>
        <w:pStyle w:val="PL"/>
      </w:pPr>
      <w:r>
        <w:t xml:space="preserve">    EP_N21-Single:</w:t>
      </w:r>
    </w:p>
    <w:p w14:paraId="544A799C" w14:textId="77777777" w:rsidR="008E4486" w:rsidRDefault="008E4486" w:rsidP="008E4486">
      <w:pPr>
        <w:pStyle w:val="PL"/>
      </w:pPr>
      <w:r>
        <w:t xml:space="preserve">      allOf:</w:t>
      </w:r>
    </w:p>
    <w:p w14:paraId="48282D0A" w14:textId="77777777" w:rsidR="008E4486" w:rsidRDefault="008E4486" w:rsidP="008E4486">
      <w:pPr>
        <w:pStyle w:val="PL"/>
      </w:pPr>
      <w:r>
        <w:t xml:space="preserve">        - $ref: 'TS28623_GenericNrm.yaml#/components/schemas/Top'</w:t>
      </w:r>
    </w:p>
    <w:p w14:paraId="4854AA87" w14:textId="77777777" w:rsidR="008E4486" w:rsidRDefault="008E4486" w:rsidP="008E4486">
      <w:pPr>
        <w:pStyle w:val="PL"/>
      </w:pPr>
      <w:r>
        <w:t xml:space="preserve">        - type: object</w:t>
      </w:r>
    </w:p>
    <w:p w14:paraId="731EEB56" w14:textId="77777777" w:rsidR="008E4486" w:rsidRDefault="008E4486" w:rsidP="008E4486">
      <w:pPr>
        <w:pStyle w:val="PL"/>
      </w:pPr>
      <w:r>
        <w:t xml:space="preserve">          properties:</w:t>
      </w:r>
    </w:p>
    <w:p w14:paraId="04372A79" w14:textId="77777777" w:rsidR="008E4486" w:rsidRDefault="008E4486" w:rsidP="008E4486">
      <w:pPr>
        <w:pStyle w:val="PL"/>
      </w:pPr>
      <w:r>
        <w:t xml:space="preserve">            attributes:</w:t>
      </w:r>
    </w:p>
    <w:p w14:paraId="53650A8B" w14:textId="77777777" w:rsidR="008E4486" w:rsidRDefault="008E4486" w:rsidP="008E4486">
      <w:pPr>
        <w:pStyle w:val="PL"/>
      </w:pPr>
      <w:r>
        <w:t xml:space="preserve">              allOf:</w:t>
      </w:r>
    </w:p>
    <w:p w14:paraId="6652653D" w14:textId="77777777" w:rsidR="008E4486" w:rsidRDefault="008E4486" w:rsidP="008E4486">
      <w:pPr>
        <w:pStyle w:val="PL"/>
      </w:pPr>
      <w:r>
        <w:t xml:space="preserve">                - $ref: 'TS28623_GenericNrm.yaml#/components/schemas/EP_RP-Attr'</w:t>
      </w:r>
    </w:p>
    <w:p w14:paraId="0202C0D6" w14:textId="77777777" w:rsidR="008E4486" w:rsidRDefault="008E4486" w:rsidP="008E4486">
      <w:pPr>
        <w:pStyle w:val="PL"/>
      </w:pPr>
      <w:r>
        <w:t xml:space="preserve">                - type: object</w:t>
      </w:r>
    </w:p>
    <w:p w14:paraId="3EAC85E5" w14:textId="77777777" w:rsidR="008E4486" w:rsidRDefault="008E4486" w:rsidP="008E4486">
      <w:pPr>
        <w:pStyle w:val="PL"/>
      </w:pPr>
      <w:r>
        <w:t xml:space="preserve">                  properties:</w:t>
      </w:r>
    </w:p>
    <w:p w14:paraId="7B9965DA" w14:textId="77777777" w:rsidR="008E4486" w:rsidRDefault="008E4486" w:rsidP="008E4486">
      <w:pPr>
        <w:pStyle w:val="PL"/>
      </w:pPr>
      <w:r>
        <w:t xml:space="preserve">                    localAddress:</w:t>
      </w:r>
    </w:p>
    <w:p w14:paraId="46E54DDD" w14:textId="77777777" w:rsidR="008E4486" w:rsidRDefault="008E4486" w:rsidP="008E4486">
      <w:pPr>
        <w:pStyle w:val="PL"/>
      </w:pPr>
      <w:r>
        <w:t xml:space="preserve">                      $ref: 'TS28541_NrNrm.yaml#/components/schemas/LocalAddress'</w:t>
      </w:r>
    </w:p>
    <w:p w14:paraId="65E8DFE4" w14:textId="77777777" w:rsidR="008E4486" w:rsidRDefault="008E4486" w:rsidP="008E4486">
      <w:pPr>
        <w:pStyle w:val="PL"/>
      </w:pPr>
      <w:r>
        <w:t xml:space="preserve">                    remoteAddress:</w:t>
      </w:r>
    </w:p>
    <w:p w14:paraId="31E2080B" w14:textId="77777777" w:rsidR="008E4486" w:rsidRDefault="008E4486" w:rsidP="008E4486">
      <w:pPr>
        <w:pStyle w:val="PL"/>
      </w:pPr>
      <w:r>
        <w:t xml:space="preserve">                      $ref: 'TS28541_NrNrm.yaml#/components/schemas/RemoteAddress'</w:t>
      </w:r>
    </w:p>
    <w:p w14:paraId="475B5C25" w14:textId="77777777" w:rsidR="008E4486" w:rsidRDefault="008E4486" w:rsidP="008E4486">
      <w:pPr>
        <w:pStyle w:val="PL"/>
      </w:pPr>
      <w:r>
        <w:t xml:space="preserve">    EP_N22-Single:</w:t>
      </w:r>
    </w:p>
    <w:p w14:paraId="16EAE297" w14:textId="77777777" w:rsidR="008E4486" w:rsidRDefault="008E4486" w:rsidP="008E4486">
      <w:pPr>
        <w:pStyle w:val="PL"/>
      </w:pPr>
      <w:r>
        <w:t xml:space="preserve">      allOf:</w:t>
      </w:r>
    </w:p>
    <w:p w14:paraId="4C038AF4" w14:textId="77777777" w:rsidR="008E4486" w:rsidRDefault="008E4486" w:rsidP="008E4486">
      <w:pPr>
        <w:pStyle w:val="PL"/>
      </w:pPr>
      <w:r>
        <w:t xml:space="preserve">        - $ref: 'TS28623_GenericNrm.yaml#/components/schemas/Top'</w:t>
      </w:r>
    </w:p>
    <w:p w14:paraId="3EF69326" w14:textId="77777777" w:rsidR="008E4486" w:rsidRDefault="008E4486" w:rsidP="008E4486">
      <w:pPr>
        <w:pStyle w:val="PL"/>
      </w:pPr>
      <w:r>
        <w:t xml:space="preserve">        - type: object</w:t>
      </w:r>
    </w:p>
    <w:p w14:paraId="1477F0D9" w14:textId="77777777" w:rsidR="008E4486" w:rsidRDefault="008E4486" w:rsidP="008E4486">
      <w:pPr>
        <w:pStyle w:val="PL"/>
      </w:pPr>
      <w:r>
        <w:t xml:space="preserve">          properties:</w:t>
      </w:r>
    </w:p>
    <w:p w14:paraId="585F78B7" w14:textId="77777777" w:rsidR="008E4486" w:rsidRDefault="008E4486" w:rsidP="008E4486">
      <w:pPr>
        <w:pStyle w:val="PL"/>
      </w:pPr>
      <w:r>
        <w:t xml:space="preserve">            attributes:</w:t>
      </w:r>
    </w:p>
    <w:p w14:paraId="61A6F40C" w14:textId="77777777" w:rsidR="008E4486" w:rsidRDefault="008E4486" w:rsidP="008E4486">
      <w:pPr>
        <w:pStyle w:val="PL"/>
      </w:pPr>
      <w:r>
        <w:t xml:space="preserve">              allOf:</w:t>
      </w:r>
    </w:p>
    <w:p w14:paraId="5CED5BF4" w14:textId="77777777" w:rsidR="008E4486" w:rsidRDefault="008E4486" w:rsidP="008E4486">
      <w:pPr>
        <w:pStyle w:val="PL"/>
      </w:pPr>
      <w:r>
        <w:t xml:space="preserve">                - $ref: 'TS28623_GenericNrm.yaml#/components/schemas/EP_RP-Attr'</w:t>
      </w:r>
    </w:p>
    <w:p w14:paraId="18ED998D" w14:textId="77777777" w:rsidR="008E4486" w:rsidRDefault="008E4486" w:rsidP="008E4486">
      <w:pPr>
        <w:pStyle w:val="PL"/>
      </w:pPr>
      <w:r>
        <w:t xml:space="preserve">                - type: object</w:t>
      </w:r>
    </w:p>
    <w:p w14:paraId="6E287E00" w14:textId="77777777" w:rsidR="008E4486" w:rsidRDefault="008E4486" w:rsidP="008E4486">
      <w:pPr>
        <w:pStyle w:val="PL"/>
      </w:pPr>
      <w:r>
        <w:t xml:space="preserve">                  properties:</w:t>
      </w:r>
    </w:p>
    <w:p w14:paraId="2276C6A7" w14:textId="77777777" w:rsidR="008E4486" w:rsidRDefault="008E4486" w:rsidP="008E4486">
      <w:pPr>
        <w:pStyle w:val="PL"/>
      </w:pPr>
      <w:r>
        <w:t xml:space="preserve">                    localAddress:</w:t>
      </w:r>
    </w:p>
    <w:p w14:paraId="41AFC9DD" w14:textId="77777777" w:rsidR="008E4486" w:rsidRDefault="008E4486" w:rsidP="008E4486">
      <w:pPr>
        <w:pStyle w:val="PL"/>
      </w:pPr>
      <w:r>
        <w:t xml:space="preserve">                      $ref: 'TS28541_NrNrm.yaml#/components/schemas/LocalAddress'</w:t>
      </w:r>
    </w:p>
    <w:p w14:paraId="0FDFEAEB" w14:textId="77777777" w:rsidR="008E4486" w:rsidRDefault="008E4486" w:rsidP="008E4486">
      <w:pPr>
        <w:pStyle w:val="PL"/>
      </w:pPr>
      <w:r>
        <w:t xml:space="preserve">                    remoteAddress:</w:t>
      </w:r>
    </w:p>
    <w:p w14:paraId="1C4405BA" w14:textId="77777777" w:rsidR="008E4486" w:rsidRDefault="008E4486" w:rsidP="008E4486">
      <w:pPr>
        <w:pStyle w:val="PL"/>
      </w:pPr>
      <w:r>
        <w:t xml:space="preserve">                      $ref: 'TS28541_NrNrm.yaml#/components/schemas/RemoteAddress'</w:t>
      </w:r>
    </w:p>
    <w:p w14:paraId="789C6791" w14:textId="77777777" w:rsidR="008E4486" w:rsidRDefault="008E4486" w:rsidP="008E4486">
      <w:pPr>
        <w:pStyle w:val="PL"/>
      </w:pPr>
    </w:p>
    <w:p w14:paraId="233E0BF4" w14:textId="77777777" w:rsidR="008E4486" w:rsidRDefault="008E4486" w:rsidP="008E4486">
      <w:pPr>
        <w:pStyle w:val="PL"/>
      </w:pPr>
      <w:r>
        <w:t xml:space="preserve">    EP_N26-Single:</w:t>
      </w:r>
    </w:p>
    <w:p w14:paraId="1E5D673C" w14:textId="77777777" w:rsidR="008E4486" w:rsidRDefault="008E4486" w:rsidP="008E4486">
      <w:pPr>
        <w:pStyle w:val="PL"/>
      </w:pPr>
      <w:r>
        <w:t xml:space="preserve">      allOf:</w:t>
      </w:r>
    </w:p>
    <w:p w14:paraId="004E293D" w14:textId="77777777" w:rsidR="008E4486" w:rsidRDefault="008E4486" w:rsidP="008E4486">
      <w:pPr>
        <w:pStyle w:val="PL"/>
      </w:pPr>
      <w:r>
        <w:t xml:space="preserve">        - $ref: 'TS28623_GenericNrm.yaml#/components/schemas/Top'</w:t>
      </w:r>
    </w:p>
    <w:p w14:paraId="5190C4BA" w14:textId="77777777" w:rsidR="008E4486" w:rsidRDefault="008E4486" w:rsidP="008E4486">
      <w:pPr>
        <w:pStyle w:val="PL"/>
      </w:pPr>
      <w:r>
        <w:t xml:space="preserve">        - type: object</w:t>
      </w:r>
    </w:p>
    <w:p w14:paraId="39D7FCEC" w14:textId="77777777" w:rsidR="008E4486" w:rsidRDefault="008E4486" w:rsidP="008E4486">
      <w:pPr>
        <w:pStyle w:val="PL"/>
      </w:pPr>
      <w:r>
        <w:t xml:space="preserve">          properties:</w:t>
      </w:r>
    </w:p>
    <w:p w14:paraId="2E0EBA6F" w14:textId="77777777" w:rsidR="008E4486" w:rsidRDefault="008E4486" w:rsidP="008E4486">
      <w:pPr>
        <w:pStyle w:val="PL"/>
      </w:pPr>
      <w:r>
        <w:t xml:space="preserve">            attributes:</w:t>
      </w:r>
    </w:p>
    <w:p w14:paraId="0612FFDB" w14:textId="77777777" w:rsidR="008E4486" w:rsidRDefault="008E4486" w:rsidP="008E4486">
      <w:pPr>
        <w:pStyle w:val="PL"/>
      </w:pPr>
      <w:r>
        <w:t xml:space="preserve">              allOf:</w:t>
      </w:r>
    </w:p>
    <w:p w14:paraId="21EE2BA2" w14:textId="77777777" w:rsidR="008E4486" w:rsidRDefault="008E4486" w:rsidP="008E4486">
      <w:pPr>
        <w:pStyle w:val="PL"/>
      </w:pPr>
      <w:r>
        <w:t xml:space="preserve">                - $ref: 'TS28623_GenericNrm.yaml#/components/schemas/EP_RP-Attr'</w:t>
      </w:r>
    </w:p>
    <w:p w14:paraId="490CACBC" w14:textId="77777777" w:rsidR="008E4486" w:rsidRDefault="008E4486" w:rsidP="008E4486">
      <w:pPr>
        <w:pStyle w:val="PL"/>
      </w:pPr>
      <w:r>
        <w:t xml:space="preserve">                - type: object</w:t>
      </w:r>
    </w:p>
    <w:p w14:paraId="064B7BB2" w14:textId="77777777" w:rsidR="008E4486" w:rsidRDefault="008E4486" w:rsidP="008E4486">
      <w:pPr>
        <w:pStyle w:val="PL"/>
      </w:pPr>
      <w:r>
        <w:t xml:space="preserve">                  properties:</w:t>
      </w:r>
    </w:p>
    <w:p w14:paraId="18D51583" w14:textId="77777777" w:rsidR="008E4486" w:rsidRDefault="008E4486" w:rsidP="008E4486">
      <w:pPr>
        <w:pStyle w:val="PL"/>
      </w:pPr>
      <w:r>
        <w:t xml:space="preserve">                    localAddress:</w:t>
      </w:r>
    </w:p>
    <w:p w14:paraId="41A6FEC2" w14:textId="77777777" w:rsidR="008E4486" w:rsidRDefault="008E4486" w:rsidP="008E4486">
      <w:pPr>
        <w:pStyle w:val="PL"/>
      </w:pPr>
      <w:r>
        <w:t xml:space="preserve">                      $ref: 'TS28541_NrNrm.yaml#/components/schemas/LocalAddress'</w:t>
      </w:r>
    </w:p>
    <w:p w14:paraId="3E882CD9" w14:textId="77777777" w:rsidR="008E4486" w:rsidRDefault="008E4486" w:rsidP="008E4486">
      <w:pPr>
        <w:pStyle w:val="PL"/>
      </w:pPr>
      <w:r>
        <w:t xml:space="preserve">                    remoteAddress:</w:t>
      </w:r>
    </w:p>
    <w:p w14:paraId="092D488B" w14:textId="77777777" w:rsidR="008E4486" w:rsidRDefault="008E4486" w:rsidP="008E4486">
      <w:pPr>
        <w:pStyle w:val="PL"/>
      </w:pPr>
      <w:r>
        <w:t xml:space="preserve">                      $ref: 'TS28541_NrNrm.yaml#/components/schemas/RemoteAddress'</w:t>
      </w:r>
    </w:p>
    <w:p w14:paraId="2944A974" w14:textId="77777777" w:rsidR="008E4486" w:rsidRDefault="008E4486" w:rsidP="008E4486">
      <w:pPr>
        <w:pStyle w:val="PL"/>
      </w:pPr>
      <w:r>
        <w:t xml:space="preserve">    EP_N27-Single:</w:t>
      </w:r>
    </w:p>
    <w:p w14:paraId="4A25A061" w14:textId="77777777" w:rsidR="008E4486" w:rsidRDefault="008E4486" w:rsidP="008E4486">
      <w:pPr>
        <w:pStyle w:val="PL"/>
      </w:pPr>
      <w:r>
        <w:t xml:space="preserve">      allOf:</w:t>
      </w:r>
    </w:p>
    <w:p w14:paraId="20868FE4" w14:textId="77777777" w:rsidR="008E4486" w:rsidRDefault="008E4486" w:rsidP="008E4486">
      <w:pPr>
        <w:pStyle w:val="PL"/>
      </w:pPr>
      <w:r>
        <w:t xml:space="preserve">        - $ref: 'TS28623_GenericNrm.yaml#/components/schemas/Top'</w:t>
      </w:r>
    </w:p>
    <w:p w14:paraId="654AF1D2" w14:textId="77777777" w:rsidR="008E4486" w:rsidRDefault="008E4486" w:rsidP="008E4486">
      <w:pPr>
        <w:pStyle w:val="PL"/>
      </w:pPr>
      <w:r>
        <w:t xml:space="preserve">        - type: object</w:t>
      </w:r>
    </w:p>
    <w:p w14:paraId="072BF6E2" w14:textId="77777777" w:rsidR="008E4486" w:rsidRDefault="008E4486" w:rsidP="008E4486">
      <w:pPr>
        <w:pStyle w:val="PL"/>
      </w:pPr>
      <w:r>
        <w:t xml:space="preserve">          properties:</w:t>
      </w:r>
    </w:p>
    <w:p w14:paraId="3CAAFDAA" w14:textId="77777777" w:rsidR="008E4486" w:rsidRDefault="008E4486" w:rsidP="008E4486">
      <w:pPr>
        <w:pStyle w:val="PL"/>
      </w:pPr>
      <w:r>
        <w:t xml:space="preserve">            attributes:</w:t>
      </w:r>
    </w:p>
    <w:p w14:paraId="06D23A21" w14:textId="77777777" w:rsidR="008E4486" w:rsidRDefault="008E4486" w:rsidP="008E4486">
      <w:pPr>
        <w:pStyle w:val="PL"/>
      </w:pPr>
      <w:r>
        <w:t xml:space="preserve">              allOf:</w:t>
      </w:r>
    </w:p>
    <w:p w14:paraId="4A0CAF85" w14:textId="77777777" w:rsidR="008E4486" w:rsidRDefault="008E4486" w:rsidP="008E4486">
      <w:pPr>
        <w:pStyle w:val="PL"/>
      </w:pPr>
      <w:r>
        <w:t xml:space="preserve">                - $ref: 'TS28623_GenericNrm.yaml#/components/schemas/EP_RP-Attr'</w:t>
      </w:r>
    </w:p>
    <w:p w14:paraId="63B66F9C" w14:textId="77777777" w:rsidR="008E4486" w:rsidRDefault="008E4486" w:rsidP="008E4486">
      <w:pPr>
        <w:pStyle w:val="PL"/>
      </w:pPr>
      <w:r>
        <w:t xml:space="preserve">                - type: object</w:t>
      </w:r>
    </w:p>
    <w:p w14:paraId="68E49BE5" w14:textId="77777777" w:rsidR="008E4486" w:rsidRDefault="008E4486" w:rsidP="008E4486">
      <w:pPr>
        <w:pStyle w:val="PL"/>
      </w:pPr>
      <w:r>
        <w:t xml:space="preserve">                  properties:</w:t>
      </w:r>
    </w:p>
    <w:p w14:paraId="253D936F" w14:textId="77777777" w:rsidR="008E4486" w:rsidRDefault="008E4486" w:rsidP="008E4486">
      <w:pPr>
        <w:pStyle w:val="PL"/>
      </w:pPr>
      <w:r>
        <w:t xml:space="preserve">                    localAddress:</w:t>
      </w:r>
    </w:p>
    <w:p w14:paraId="464DCABD" w14:textId="77777777" w:rsidR="008E4486" w:rsidRDefault="008E4486" w:rsidP="008E4486">
      <w:pPr>
        <w:pStyle w:val="PL"/>
      </w:pPr>
      <w:r>
        <w:t xml:space="preserve">                      $ref: 'TS28541_NrNrm.yaml#/components/schemas/LocalAddress'</w:t>
      </w:r>
    </w:p>
    <w:p w14:paraId="31677E17" w14:textId="77777777" w:rsidR="008E4486" w:rsidRDefault="008E4486" w:rsidP="008E4486">
      <w:pPr>
        <w:pStyle w:val="PL"/>
      </w:pPr>
      <w:r>
        <w:t xml:space="preserve">                    remoteAddress:</w:t>
      </w:r>
    </w:p>
    <w:p w14:paraId="6A5D127E" w14:textId="77777777" w:rsidR="008E4486" w:rsidRDefault="008E4486" w:rsidP="008E4486">
      <w:pPr>
        <w:pStyle w:val="PL"/>
      </w:pPr>
      <w:r>
        <w:t xml:space="preserve">                      $ref: 'TS28541_NrNrm.yaml#/components/schemas/RemoteAddress'</w:t>
      </w:r>
    </w:p>
    <w:p w14:paraId="0F9B5952" w14:textId="77777777" w:rsidR="008E4486" w:rsidRDefault="008E4486" w:rsidP="008E4486">
      <w:pPr>
        <w:pStyle w:val="PL"/>
      </w:pPr>
    </w:p>
    <w:p w14:paraId="55BE67B1" w14:textId="77777777" w:rsidR="008E4486" w:rsidRDefault="008E4486" w:rsidP="008E4486">
      <w:pPr>
        <w:pStyle w:val="PL"/>
      </w:pPr>
    </w:p>
    <w:p w14:paraId="049CE764" w14:textId="77777777" w:rsidR="008E4486" w:rsidRDefault="008E4486" w:rsidP="008E4486">
      <w:pPr>
        <w:pStyle w:val="PL"/>
      </w:pPr>
      <w:r>
        <w:t xml:space="preserve">    EP_N31-Single:</w:t>
      </w:r>
    </w:p>
    <w:p w14:paraId="1265A4FF" w14:textId="77777777" w:rsidR="008E4486" w:rsidRDefault="008E4486" w:rsidP="008E4486">
      <w:pPr>
        <w:pStyle w:val="PL"/>
      </w:pPr>
      <w:r>
        <w:t xml:space="preserve">      allOf:</w:t>
      </w:r>
    </w:p>
    <w:p w14:paraId="607790EB" w14:textId="77777777" w:rsidR="008E4486" w:rsidRDefault="008E4486" w:rsidP="008E4486">
      <w:pPr>
        <w:pStyle w:val="PL"/>
      </w:pPr>
      <w:r>
        <w:t xml:space="preserve">        - $ref: 'TS28623_GenericNrm.yaml#/components/schemas/Top'</w:t>
      </w:r>
    </w:p>
    <w:p w14:paraId="65FF6FBF" w14:textId="77777777" w:rsidR="008E4486" w:rsidRDefault="008E4486" w:rsidP="008E4486">
      <w:pPr>
        <w:pStyle w:val="PL"/>
      </w:pPr>
      <w:r>
        <w:t xml:space="preserve">        - type: object</w:t>
      </w:r>
    </w:p>
    <w:p w14:paraId="136ECD34" w14:textId="77777777" w:rsidR="008E4486" w:rsidRDefault="008E4486" w:rsidP="008E4486">
      <w:pPr>
        <w:pStyle w:val="PL"/>
      </w:pPr>
      <w:r>
        <w:t xml:space="preserve">          properties:</w:t>
      </w:r>
    </w:p>
    <w:p w14:paraId="1CC2FD10" w14:textId="77777777" w:rsidR="008E4486" w:rsidRDefault="008E4486" w:rsidP="008E4486">
      <w:pPr>
        <w:pStyle w:val="PL"/>
      </w:pPr>
      <w:r>
        <w:t xml:space="preserve">            attributes:</w:t>
      </w:r>
    </w:p>
    <w:p w14:paraId="7F7318FD" w14:textId="77777777" w:rsidR="008E4486" w:rsidRDefault="008E4486" w:rsidP="008E4486">
      <w:pPr>
        <w:pStyle w:val="PL"/>
      </w:pPr>
      <w:r>
        <w:t xml:space="preserve">              allOf:</w:t>
      </w:r>
    </w:p>
    <w:p w14:paraId="7D929B5E" w14:textId="77777777" w:rsidR="008E4486" w:rsidRDefault="008E4486" w:rsidP="008E4486">
      <w:pPr>
        <w:pStyle w:val="PL"/>
      </w:pPr>
      <w:r>
        <w:t xml:space="preserve">                - $ref: 'TS28623_GenericNrm.yaml#/components/schemas/EP_RP-Attr'</w:t>
      </w:r>
    </w:p>
    <w:p w14:paraId="7C5F4FEB" w14:textId="77777777" w:rsidR="008E4486" w:rsidRDefault="008E4486" w:rsidP="008E4486">
      <w:pPr>
        <w:pStyle w:val="PL"/>
      </w:pPr>
      <w:r>
        <w:t xml:space="preserve">                - type: object</w:t>
      </w:r>
    </w:p>
    <w:p w14:paraId="6F89E46D" w14:textId="77777777" w:rsidR="008E4486" w:rsidRDefault="008E4486" w:rsidP="008E4486">
      <w:pPr>
        <w:pStyle w:val="PL"/>
      </w:pPr>
      <w:r>
        <w:t xml:space="preserve">                  properties:</w:t>
      </w:r>
    </w:p>
    <w:p w14:paraId="180D25C2" w14:textId="77777777" w:rsidR="008E4486" w:rsidRDefault="008E4486" w:rsidP="008E4486">
      <w:pPr>
        <w:pStyle w:val="PL"/>
      </w:pPr>
      <w:r>
        <w:t xml:space="preserve">                    localAddress:</w:t>
      </w:r>
    </w:p>
    <w:p w14:paraId="4B6E3634" w14:textId="77777777" w:rsidR="008E4486" w:rsidRDefault="008E4486" w:rsidP="008E4486">
      <w:pPr>
        <w:pStyle w:val="PL"/>
      </w:pPr>
      <w:r>
        <w:t xml:space="preserve">                      $ref: 'TS28541_NrNrm.yaml#/components/schemas/LocalAddress'</w:t>
      </w:r>
    </w:p>
    <w:p w14:paraId="5E22419B" w14:textId="77777777" w:rsidR="008E4486" w:rsidRDefault="008E4486" w:rsidP="008E4486">
      <w:pPr>
        <w:pStyle w:val="PL"/>
      </w:pPr>
      <w:r>
        <w:t xml:space="preserve">                    remoteAddress:</w:t>
      </w:r>
    </w:p>
    <w:p w14:paraId="633BB38B" w14:textId="77777777" w:rsidR="008E4486" w:rsidRDefault="008E4486" w:rsidP="008E4486">
      <w:pPr>
        <w:pStyle w:val="PL"/>
      </w:pPr>
      <w:r>
        <w:t xml:space="preserve">                      $ref: 'TS28541_NrNrm.yaml#/components/schemas/RemoteAddress'</w:t>
      </w:r>
    </w:p>
    <w:p w14:paraId="0463CC58" w14:textId="77777777" w:rsidR="008E4486" w:rsidRDefault="008E4486" w:rsidP="008E4486">
      <w:pPr>
        <w:pStyle w:val="PL"/>
      </w:pPr>
      <w:r>
        <w:t xml:space="preserve">    EP_N32-Single:</w:t>
      </w:r>
    </w:p>
    <w:p w14:paraId="03A2EE37" w14:textId="77777777" w:rsidR="008E4486" w:rsidRDefault="008E4486" w:rsidP="008E4486">
      <w:pPr>
        <w:pStyle w:val="PL"/>
      </w:pPr>
      <w:r>
        <w:t xml:space="preserve">      allOf:</w:t>
      </w:r>
    </w:p>
    <w:p w14:paraId="1C9967D5" w14:textId="77777777" w:rsidR="008E4486" w:rsidRDefault="008E4486" w:rsidP="008E4486">
      <w:pPr>
        <w:pStyle w:val="PL"/>
      </w:pPr>
      <w:r>
        <w:t xml:space="preserve">        - $ref: 'TS28623_GenericNrm.yaml#/components/schemas/Top'</w:t>
      </w:r>
    </w:p>
    <w:p w14:paraId="44312487" w14:textId="77777777" w:rsidR="008E4486" w:rsidRDefault="008E4486" w:rsidP="008E4486">
      <w:pPr>
        <w:pStyle w:val="PL"/>
      </w:pPr>
      <w:r>
        <w:t xml:space="preserve">        - type: object</w:t>
      </w:r>
    </w:p>
    <w:p w14:paraId="2C533A31" w14:textId="77777777" w:rsidR="008E4486" w:rsidRDefault="008E4486" w:rsidP="008E4486">
      <w:pPr>
        <w:pStyle w:val="PL"/>
      </w:pPr>
      <w:r>
        <w:t xml:space="preserve">          properties:</w:t>
      </w:r>
    </w:p>
    <w:p w14:paraId="0FEC39E7" w14:textId="77777777" w:rsidR="008E4486" w:rsidRDefault="008E4486" w:rsidP="008E4486">
      <w:pPr>
        <w:pStyle w:val="PL"/>
      </w:pPr>
      <w:r>
        <w:t xml:space="preserve">            attributes:</w:t>
      </w:r>
    </w:p>
    <w:p w14:paraId="74760D0F" w14:textId="77777777" w:rsidR="008E4486" w:rsidRDefault="008E4486" w:rsidP="008E4486">
      <w:pPr>
        <w:pStyle w:val="PL"/>
      </w:pPr>
      <w:r>
        <w:t xml:space="preserve">              allOf:</w:t>
      </w:r>
    </w:p>
    <w:p w14:paraId="6FDFF6DA" w14:textId="77777777" w:rsidR="008E4486" w:rsidRDefault="008E4486" w:rsidP="008E4486">
      <w:pPr>
        <w:pStyle w:val="PL"/>
      </w:pPr>
      <w:r>
        <w:t xml:space="preserve">                - $ref: 'TS28623_GenericNrm.yaml#/components/schemas/EP_RP-Attr'</w:t>
      </w:r>
    </w:p>
    <w:p w14:paraId="7E0DF384" w14:textId="77777777" w:rsidR="008E4486" w:rsidRDefault="008E4486" w:rsidP="008E4486">
      <w:pPr>
        <w:pStyle w:val="PL"/>
      </w:pPr>
      <w:r>
        <w:t xml:space="preserve">                - type: object</w:t>
      </w:r>
    </w:p>
    <w:p w14:paraId="78440590" w14:textId="77777777" w:rsidR="008E4486" w:rsidRDefault="008E4486" w:rsidP="008E4486">
      <w:pPr>
        <w:pStyle w:val="PL"/>
      </w:pPr>
      <w:r>
        <w:t xml:space="preserve">                  properties:</w:t>
      </w:r>
    </w:p>
    <w:p w14:paraId="649653D4" w14:textId="77777777" w:rsidR="008E4486" w:rsidRDefault="008E4486" w:rsidP="008E4486">
      <w:pPr>
        <w:pStyle w:val="PL"/>
      </w:pPr>
      <w:r>
        <w:t xml:space="preserve">                    remotePlmnId:</w:t>
      </w:r>
    </w:p>
    <w:p w14:paraId="761AE938" w14:textId="77777777" w:rsidR="008E4486" w:rsidRDefault="008E4486" w:rsidP="008E4486">
      <w:pPr>
        <w:pStyle w:val="PL"/>
      </w:pPr>
      <w:r>
        <w:t xml:space="preserve">                      $ref: 'TS28623_ComDefs.yaml#/components/schemas/PlmnId'</w:t>
      </w:r>
    </w:p>
    <w:p w14:paraId="0171F731" w14:textId="77777777" w:rsidR="008E4486" w:rsidRDefault="008E4486" w:rsidP="008E4486">
      <w:pPr>
        <w:pStyle w:val="PL"/>
      </w:pPr>
      <w:r>
        <w:t xml:space="preserve">                    remoteSeppAddress:</w:t>
      </w:r>
    </w:p>
    <w:p w14:paraId="0C24D15F" w14:textId="77777777" w:rsidR="008E4486" w:rsidRDefault="008E4486" w:rsidP="008E4486">
      <w:pPr>
        <w:pStyle w:val="PL"/>
      </w:pPr>
      <w:r>
        <w:t xml:space="preserve">                      $ref: 'TS28623_ComDefs.yaml#/components/schemas/HostAddr'</w:t>
      </w:r>
    </w:p>
    <w:p w14:paraId="7B80D053" w14:textId="77777777" w:rsidR="008E4486" w:rsidRDefault="008E4486" w:rsidP="008E4486">
      <w:pPr>
        <w:pStyle w:val="PL"/>
      </w:pPr>
      <w:r>
        <w:t xml:space="preserve">                    remoteSeppId:</w:t>
      </w:r>
    </w:p>
    <w:p w14:paraId="17C4E8F1" w14:textId="77777777" w:rsidR="008E4486" w:rsidRDefault="008E4486" w:rsidP="008E4486">
      <w:pPr>
        <w:pStyle w:val="PL"/>
      </w:pPr>
      <w:r>
        <w:t xml:space="preserve">                      type: integer</w:t>
      </w:r>
    </w:p>
    <w:p w14:paraId="78292D41" w14:textId="77777777" w:rsidR="008E4486" w:rsidRDefault="008E4486" w:rsidP="008E4486">
      <w:pPr>
        <w:pStyle w:val="PL"/>
      </w:pPr>
      <w:r>
        <w:t xml:space="preserve">                    n32cParas:</w:t>
      </w:r>
    </w:p>
    <w:p w14:paraId="5EBA104C" w14:textId="77777777" w:rsidR="008E4486" w:rsidRDefault="008E4486" w:rsidP="008E4486">
      <w:pPr>
        <w:pStyle w:val="PL"/>
      </w:pPr>
      <w:r>
        <w:t xml:space="preserve">                      type: string</w:t>
      </w:r>
    </w:p>
    <w:p w14:paraId="23100CDA" w14:textId="77777777" w:rsidR="008E4486" w:rsidRDefault="008E4486" w:rsidP="008E4486">
      <w:pPr>
        <w:pStyle w:val="PL"/>
      </w:pPr>
      <w:r>
        <w:t xml:space="preserve">                    n32fPolicy:</w:t>
      </w:r>
    </w:p>
    <w:p w14:paraId="39C9C77C" w14:textId="77777777" w:rsidR="008E4486" w:rsidRDefault="008E4486" w:rsidP="008E4486">
      <w:pPr>
        <w:pStyle w:val="PL"/>
      </w:pPr>
      <w:r>
        <w:t xml:space="preserve">                      type: string</w:t>
      </w:r>
    </w:p>
    <w:p w14:paraId="0CF6B40C" w14:textId="77777777" w:rsidR="008E4486" w:rsidRDefault="008E4486" w:rsidP="008E4486">
      <w:pPr>
        <w:pStyle w:val="PL"/>
      </w:pPr>
      <w:r>
        <w:t xml:space="preserve">                    withIPX:</w:t>
      </w:r>
    </w:p>
    <w:p w14:paraId="6F65D539" w14:textId="77777777" w:rsidR="008E4486" w:rsidRDefault="008E4486" w:rsidP="008E4486">
      <w:pPr>
        <w:pStyle w:val="PL"/>
      </w:pPr>
      <w:r>
        <w:t xml:space="preserve">                      type: boolean</w:t>
      </w:r>
    </w:p>
    <w:p w14:paraId="30B1D3A2" w14:textId="77777777" w:rsidR="008E4486" w:rsidRDefault="008E4486" w:rsidP="008E4486">
      <w:pPr>
        <w:pStyle w:val="PL"/>
      </w:pPr>
      <w:r>
        <w:t xml:space="preserve">    EP_N33-Single:</w:t>
      </w:r>
    </w:p>
    <w:p w14:paraId="3110C54B" w14:textId="77777777" w:rsidR="008E4486" w:rsidRDefault="008E4486" w:rsidP="008E4486">
      <w:pPr>
        <w:pStyle w:val="PL"/>
      </w:pPr>
      <w:r>
        <w:t xml:space="preserve">      allOf:</w:t>
      </w:r>
    </w:p>
    <w:p w14:paraId="6B6DA71C" w14:textId="77777777" w:rsidR="008E4486" w:rsidRDefault="008E4486" w:rsidP="008E4486">
      <w:pPr>
        <w:pStyle w:val="PL"/>
      </w:pPr>
      <w:r>
        <w:t xml:space="preserve">        - $ref: 'TS28623_GenericNrm.yaml#/components/schemas/Top'</w:t>
      </w:r>
    </w:p>
    <w:p w14:paraId="68B0C758" w14:textId="77777777" w:rsidR="008E4486" w:rsidRDefault="008E4486" w:rsidP="008E4486">
      <w:pPr>
        <w:pStyle w:val="PL"/>
      </w:pPr>
      <w:r>
        <w:t xml:space="preserve">        - type: object</w:t>
      </w:r>
    </w:p>
    <w:p w14:paraId="60DC63A4" w14:textId="77777777" w:rsidR="008E4486" w:rsidRDefault="008E4486" w:rsidP="008E4486">
      <w:pPr>
        <w:pStyle w:val="PL"/>
      </w:pPr>
      <w:r>
        <w:t xml:space="preserve">          properties:</w:t>
      </w:r>
    </w:p>
    <w:p w14:paraId="01E78145" w14:textId="77777777" w:rsidR="008E4486" w:rsidRDefault="008E4486" w:rsidP="008E4486">
      <w:pPr>
        <w:pStyle w:val="PL"/>
      </w:pPr>
      <w:r>
        <w:t xml:space="preserve">            attributes:</w:t>
      </w:r>
    </w:p>
    <w:p w14:paraId="2956DCC1" w14:textId="77777777" w:rsidR="008E4486" w:rsidRDefault="008E4486" w:rsidP="008E4486">
      <w:pPr>
        <w:pStyle w:val="PL"/>
      </w:pPr>
      <w:r>
        <w:t xml:space="preserve">              allOf:</w:t>
      </w:r>
    </w:p>
    <w:p w14:paraId="045FA3CC" w14:textId="77777777" w:rsidR="008E4486" w:rsidRDefault="008E4486" w:rsidP="008E4486">
      <w:pPr>
        <w:pStyle w:val="PL"/>
      </w:pPr>
      <w:r>
        <w:t xml:space="preserve">                - $ref: 'TS28623_GenericNrm.yaml#/components/schemas/EP_RP-Attr'</w:t>
      </w:r>
    </w:p>
    <w:p w14:paraId="641B7EC2" w14:textId="77777777" w:rsidR="008E4486" w:rsidRDefault="008E4486" w:rsidP="008E4486">
      <w:pPr>
        <w:pStyle w:val="PL"/>
      </w:pPr>
      <w:r>
        <w:t xml:space="preserve">                - type: object</w:t>
      </w:r>
    </w:p>
    <w:p w14:paraId="0DDAB46B" w14:textId="77777777" w:rsidR="008E4486" w:rsidRDefault="008E4486" w:rsidP="008E4486">
      <w:pPr>
        <w:pStyle w:val="PL"/>
      </w:pPr>
      <w:r>
        <w:t xml:space="preserve">                  properties:</w:t>
      </w:r>
    </w:p>
    <w:p w14:paraId="1A481B7B" w14:textId="77777777" w:rsidR="008E4486" w:rsidRDefault="008E4486" w:rsidP="008E4486">
      <w:pPr>
        <w:pStyle w:val="PL"/>
      </w:pPr>
      <w:r>
        <w:t xml:space="preserve">                    localAddress:</w:t>
      </w:r>
    </w:p>
    <w:p w14:paraId="5B52F069" w14:textId="77777777" w:rsidR="008E4486" w:rsidRDefault="008E4486" w:rsidP="008E4486">
      <w:pPr>
        <w:pStyle w:val="PL"/>
      </w:pPr>
      <w:r>
        <w:t xml:space="preserve">                      $ref: 'TS28541_NrNrm.yaml#/components/schemas/LocalAddress'</w:t>
      </w:r>
    </w:p>
    <w:p w14:paraId="17DDC4DD" w14:textId="77777777" w:rsidR="008E4486" w:rsidRDefault="008E4486" w:rsidP="008E4486">
      <w:pPr>
        <w:pStyle w:val="PL"/>
      </w:pPr>
      <w:r>
        <w:t xml:space="preserve">                    remoteAddress:</w:t>
      </w:r>
    </w:p>
    <w:p w14:paraId="31D60829" w14:textId="77777777" w:rsidR="008E4486" w:rsidRDefault="008E4486" w:rsidP="008E4486">
      <w:pPr>
        <w:pStyle w:val="PL"/>
      </w:pPr>
      <w:r>
        <w:t xml:space="preserve">                      $ref: 'TS28541_NrNrm.yaml#/components/schemas/RemoteAddress'</w:t>
      </w:r>
    </w:p>
    <w:p w14:paraId="7B03D75F" w14:textId="77777777" w:rsidR="008E4486" w:rsidRDefault="008E4486" w:rsidP="008E4486">
      <w:pPr>
        <w:pStyle w:val="PL"/>
      </w:pPr>
      <w:r>
        <w:t xml:space="preserve">    EP_S5C-Single:</w:t>
      </w:r>
    </w:p>
    <w:p w14:paraId="5D6A467B" w14:textId="77777777" w:rsidR="008E4486" w:rsidRDefault="008E4486" w:rsidP="008E4486">
      <w:pPr>
        <w:pStyle w:val="PL"/>
      </w:pPr>
      <w:r>
        <w:t xml:space="preserve">      allOf:</w:t>
      </w:r>
    </w:p>
    <w:p w14:paraId="511EB6F9" w14:textId="77777777" w:rsidR="008E4486" w:rsidRDefault="008E4486" w:rsidP="008E4486">
      <w:pPr>
        <w:pStyle w:val="PL"/>
      </w:pPr>
      <w:r>
        <w:t xml:space="preserve">        - $ref: 'TS28623_GenericNrm.yaml#/components/schemas/Top'</w:t>
      </w:r>
    </w:p>
    <w:p w14:paraId="225E4394" w14:textId="77777777" w:rsidR="008E4486" w:rsidRDefault="008E4486" w:rsidP="008E4486">
      <w:pPr>
        <w:pStyle w:val="PL"/>
      </w:pPr>
      <w:r>
        <w:t xml:space="preserve">        - type: object</w:t>
      </w:r>
    </w:p>
    <w:p w14:paraId="1553456F" w14:textId="77777777" w:rsidR="008E4486" w:rsidRDefault="008E4486" w:rsidP="008E4486">
      <w:pPr>
        <w:pStyle w:val="PL"/>
      </w:pPr>
      <w:r>
        <w:t xml:space="preserve">          properties:</w:t>
      </w:r>
    </w:p>
    <w:p w14:paraId="369B5D6F" w14:textId="77777777" w:rsidR="008E4486" w:rsidRDefault="008E4486" w:rsidP="008E4486">
      <w:pPr>
        <w:pStyle w:val="PL"/>
      </w:pPr>
      <w:r>
        <w:t xml:space="preserve">            attributes:</w:t>
      </w:r>
    </w:p>
    <w:p w14:paraId="015C4850" w14:textId="77777777" w:rsidR="008E4486" w:rsidRDefault="008E4486" w:rsidP="008E4486">
      <w:pPr>
        <w:pStyle w:val="PL"/>
      </w:pPr>
      <w:r>
        <w:t xml:space="preserve">              allOf:</w:t>
      </w:r>
    </w:p>
    <w:p w14:paraId="4C4EE87F" w14:textId="77777777" w:rsidR="008E4486" w:rsidRDefault="008E4486" w:rsidP="008E4486">
      <w:pPr>
        <w:pStyle w:val="PL"/>
      </w:pPr>
      <w:r>
        <w:t xml:space="preserve">                - $ref: 'TS28623_GenericNrm.yaml#/components/schemas/EP_RP-Attr'</w:t>
      </w:r>
    </w:p>
    <w:p w14:paraId="0A3A3C43" w14:textId="77777777" w:rsidR="008E4486" w:rsidRDefault="008E4486" w:rsidP="008E4486">
      <w:pPr>
        <w:pStyle w:val="PL"/>
      </w:pPr>
      <w:r>
        <w:t xml:space="preserve">                - type: object</w:t>
      </w:r>
    </w:p>
    <w:p w14:paraId="77269966" w14:textId="77777777" w:rsidR="008E4486" w:rsidRDefault="008E4486" w:rsidP="008E4486">
      <w:pPr>
        <w:pStyle w:val="PL"/>
      </w:pPr>
      <w:r>
        <w:t xml:space="preserve">                  properties:</w:t>
      </w:r>
    </w:p>
    <w:p w14:paraId="1ED7CDB3" w14:textId="77777777" w:rsidR="008E4486" w:rsidRDefault="008E4486" w:rsidP="008E4486">
      <w:pPr>
        <w:pStyle w:val="PL"/>
      </w:pPr>
      <w:r>
        <w:t xml:space="preserve">                    localAddress:</w:t>
      </w:r>
    </w:p>
    <w:p w14:paraId="57FB1861" w14:textId="77777777" w:rsidR="008E4486" w:rsidRDefault="008E4486" w:rsidP="008E4486">
      <w:pPr>
        <w:pStyle w:val="PL"/>
      </w:pPr>
      <w:r>
        <w:t xml:space="preserve">                      $ref: 'TS28541_NrNrm.yaml#/components/schemas/LocalAddress'</w:t>
      </w:r>
    </w:p>
    <w:p w14:paraId="56E31E99" w14:textId="77777777" w:rsidR="008E4486" w:rsidRDefault="008E4486" w:rsidP="008E4486">
      <w:pPr>
        <w:pStyle w:val="PL"/>
      </w:pPr>
      <w:r>
        <w:t xml:space="preserve">                    remoteAddress:</w:t>
      </w:r>
    </w:p>
    <w:p w14:paraId="6219B9DB" w14:textId="77777777" w:rsidR="008E4486" w:rsidRDefault="008E4486" w:rsidP="008E4486">
      <w:pPr>
        <w:pStyle w:val="PL"/>
      </w:pPr>
      <w:r>
        <w:t xml:space="preserve">                      $ref: 'TS28541_NrNrm.yaml#/components/schemas/RemoteAddress'</w:t>
      </w:r>
    </w:p>
    <w:p w14:paraId="0FFC0471" w14:textId="77777777" w:rsidR="008E4486" w:rsidRDefault="008E4486" w:rsidP="008E4486">
      <w:pPr>
        <w:pStyle w:val="PL"/>
      </w:pPr>
      <w:r>
        <w:t xml:space="preserve">    EP_S5U-Single:</w:t>
      </w:r>
    </w:p>
    <w:p w14:paraId="52431C85" w14:textId="77777777" w:rsidR="008E4486" w:rsidRDefault="008E4486" w:rsidP="008E4486">
      <w:pPr>
        <w:pStyle w:val="PL"/>
      </w:pPr>
      <w:r>
        <w:t xml:space="preserve">      allOf:</w:t>
      </w:r>
    </w:p>
    <w:p w14:paraId="73AA005E" w14:textId="77777777" w:rsidR="008E4486" w:rsidRDefault="008E4486" w:rsidP="008E4486">
      <w:pPr>
        <w:pStyle w:val="PL"/>
      </w:pPr>
      <w:r>
        <w:t xml:space="preserve">        - $ref: 'TS28623_GenericNrm.yaml#/components/schemas/Top'</w:t>
      </w:r>
    </w:p>
    <w:p w14:paraId="5BDCFF1F" w14:textId="77777777" w:rsidR="008E4486" w:rsidRDefault="008E4486" w:rsidP="008E4486">
      <w:pPr>
        <w:pStyle w:val="PL"/>
      </w:pPr>
      <w:r>
        <w:t xml:space="preserve">        - type: object</w:t>
      </w:r>
    </w:p>
    <w:p w14:paraId="48343488" w14:textId="77777777" w:rsidR="008E4486" w:rsidRDefault="008E4486" w:rsidP="008E4486">
      <w:pPr>
        <w:pStyle w:val="PL"/>
      </w:pPr>
      <w:r>
        <w:t xml:space="preserve">          properties:</w:t>
      </w:r>
    </w:p>
    <w:p w14:paraId="15D0314E" w14:textId="77777777" w:rsidR="008E4486" w:rsidRDefault="008E4486" w:rsidP="008E4486">
      <w:pPr>
        <w:pStyle w:val="PL"/>
      </w:pPr>
      <w:r>
        <w:t xml:space="preserve">            attributes:</w:t>
      </w:r>
    </w:p>
    <w:p w14:paraId="6F004663" w14:textId="77777777" w:rsidR="008E4486" w:rsidRDefault="008E4486" w:rsidP="008E4486">
      <w:pPr>
        <w:pStyle w:val="PL"/>
      </w:pPr>
      <w:r>
        <w:t xml:space="preserve">              allOf:</w:t>
      </w:r>
    </w:p>
    <w:p w14:paraId="789947FC" w14:textId="77777777" w:rsidR="008E4486" w:rsidRDefault="008E4486" w:rsidP="008E4486">
      <w:pPr>
        <w:pStyle w:val="PL"/>
      </w:pPr>
      <w:r>
        <w:t xml:space="preserve">                - $ref: 'TS28623_GenericNrm.yaml#/components/schemas/EP_RP-Attr'</w:t>
      </w:r>
    </w:p>
    <w:p w14:paraId="2B6B90D9" w14:textId="77777777" w:rsidR="008E4486" w:rsidRDefault="008E4486" w:rsidP="008E4486">
      <w:pPr>
        <w:pStyle w:val="PL"/>
      </w:pPr>
      <w:r>
        <w:t xml:space="preserve">                - type: object</w:t>
      </w:r>
    </w:p>
    <w:p w14:paraId="58A0A9E0" w14:textId="77777777" w:rsidR="008E4486" w:rsidRDefault="008E4486" w:rsidP="008E4486">
      <w:pPr>
        <w:pStyle w:val="PL"/>
      </w:pPr>
      <w:r>
        <w:t xml:space="preserve">                  properties:</w:t>
      </w:r>
    </w:p>
    <w:p w14:paraId="26A1D66F" w14:textId="77777777" w:rsidR="008E4486" w:rsidRDefault="008E4486" w:rsidP="008E4486">
      <w:pPr>
        <w:pStyle w:val="PL"/>
      </w:pPr>
      <w:r>
        <w:t xml:space="preserve">                    localAddress:</w:t>
      </w:r>
    </w:p>
    <w:p w14:paraId="29AC34EC" w14:textId="77777777" w:rsidR="008E4486" w:rsidRDefault="008E4486" w:rsidP="008E4486">
      <w:pPr>
        <w:pStyle w:val="PL"/>
      </w:pPr>
      <w:r>
        <w:t xml:space="preserve">                      $ref: 'TS28541_NrNrm.yaml#/components/schemas/LocalAddress'</w:t>
      </w:r>
    </w:p>
    <w:p w14:paraId="4E76F7FB" w14:textId="77777777" w:rsidR="008E4486" w:rsidRDefault="008E4486" w:rsidP="008E4486">
      <w:pPr>
        <w:pStyle w:val="PL"/>
      </w:pPr>
      <w:r>
        <w:t xml:space="preserve">                    remoteAddress:</w:t>
      </w:r>
    </w:p>
    <w:p w14:paraId="45144581" w14:textId="77777777" w:rsidR="008E4486" w:rsidRDefault="008E4486" w:rsidP="008E4486">
      <w:pPr>
        <w:pStyle w:val="PL"/>
      </w:pPr>
      <w:r>
        <w:t xml:space="preserve">                      $ref: 'TS28541_NrNrm.yaml#/components/schemas/RemoteAddress'</w:t>
      </w:r>
    </w:p>
    <w:p w14:paraId="35BB403A" w14:textId="77777777" w:rsidR="008E4486" w:rsidRDefault="008E4486" w:rsidP="008E4486">
      <w:pPr>
        <w:pStyle w:val="PL"/>
      </w:pPr>
      <w:r>
        <w:t xml:space="preserve">    EP_Rx-Single:</w:t>
      </w:r>
    </w:p>
    <w:p w14:paraId="6B9BCD28" w14:textId="77777777" w:rsidR="008E4486" w:rsidRDefault="008E4486" w:rsidP="008E4486">
      <w:pPr>
        <w:pStyle w:val="PL"/>
      </w:pPr>
      <w:r>
        <w:t xml:space="preserve">      allOf:</w:t>
      </w:r>
    </w:p>
    <w:p w14:paraId="531A5A70" w14:textId="77777777" w:rsidR="008E4486" w:rsidRDefault="008E4486" w:rsidP="008E4486">
      <w:pPr>
        <w:pStyle w:val="PL"/>
      </w:pPr>
      <w:r>
        <w:t xml:space="preserve">        - $ref: 'TS28623_GenericNrm.yaml#/components/schemas/Top'</w:t>
      </w:r>
    </w:p>
    <w:p w14:paraId="350C4B89" w14:textId="77777777" w:rsidR="008E4486" w:rsidRDefault="008E4486" w:rsidP="008E4486">
      <w:pPr>
        <w:pStyle w:val="PL"/>
      </w:pPr>
      <w:r>
        <w:t xml:space="preserve">        - type: object</w:t>
      </w:r>
    </w:p>
    <w:p w14:paraId="33BAA03C" w14:textId="77777777" w:rsidR="008E4486" w:rsidRDefault="008E4486" w:rsidP="008E4486">
      <w:pPr>
        <w:pStyle w:val="PL"/>
      </w:pPr>
      <w:r>
        <w:t xml:space="preserve">          properties:</w:t>
      </w:r>
    </w:p>
    <w:p w14:paraId="19A1F2FE" w14:textId="77777777" w:rsidR="008E4486" w:rsidRDefault="008E4486" w:rsidP="008E4486">
      <w:pPr>
        <w:pStyle w:val="PL"/>
      </w:pPr>
      <w:r>
        <w:t xml:space="preserve">            attributes:</w:t>
      </w:r>
    </w:p>
    <w:p w14:paraId="74F3C1E7" w14:textId="77777777" w:rsidR="008E4486" w:rsidRDefault="008E4486" w:rsidP="008E4486">
      <w:pPr>
        <w:pStyle w:val="PL"/>
      </w:pPr>
      <w:r>
        <w:t xml:space="preserve">              allOf:</w:t>
      </w:r>
    </w:p>
    <w:p w14:paraId="4662ADA2" w14:textId="77777777" w:rsidR="008E4486" w:rsidRDefault="008E4486" w:rsidP="008E4486">
      <w:pPr>
        <w:pStyle w:val="PL"/>
      </w:pPr>
      <w:r>
        <w:t xml:space="preserve">                - $ref: 'TS28623_GenericNrm.yaml#/components/schemas/EP_RP-Attr'</w:t>
      </w:r>
    </w:p>
    <w:p w14:paraId="52ABFD49" w14:textId="77777777" w:rsidR="008E4486" w:rsidRDefault="008E4486" w:rsidP="008E4486">
      <w:pPr>
        <w:pStyle w:val="PL"/>
      </w:pPr>
      <w:r>
        <w:t xml:space="preserve">                - type: object</w:t>
      </w:r>
    </w:p>
    <w:p w14:paraId="2B20C6C4" w14:textId="77777777" w:rsidR="008E4486" w:rsidRDefault="008E4486" w:rsidP="008E4486">
      <w:pPr>
        <w:pStyle w:val="PL"/>
      </w:pPr>
      <w:r>
        <w:t xml:space="preserve">                  properties:</w:t>
      </w:r>
    </w:p>
    <w:p w14:paraId="2376209A" w14:textId="77777777" w:rsidR="008E4486" w:rsidRDefault="008E4486" w:rsidP="008E4486">
      <w:pPr>
        <w:pStyle w:val="PL"/>
      </w:pPr>
      <w:r>
        <w:t xml:space="preserve">                    localAddress:</w:t>
      </w:r>
    </w:p>
    <w:p w14:paraId="05CD6DCB" w14:textId="77777777" w:rsidR="008E4486" w:rsidRDefault="008E4486" w:rsidP="008E4486">
      <w:pPr>
        <w:pStyle w:val="PL"/>
      </w:pPr>
      <w:r>
        <w:t xml:space="preserve">                      $ref: 'TS28541_NrNrm.yaml#/components/schemas/LocalAddress'</w:t>
      </w:r>
    </w:p>
    <w:p w14:paraId="34F9C0EA" w14:textId="77777777" w:rsidR="008E4486" w:rsidRDefault="008E4486" w:rsidP="008E4486">
      <w:pPr>
        <w:pStyle w:val="PL"/>
      </w:pPr>
      <w:r>
        <w:t xml:space="preserve">                    remoteAddress:</w:t>
      </w:r>
    </w:p>
    <w:p w14:paraId="6C6AA560" w14:textId="77777777" w:rsidR="008E4486" w:rsidRDefault="008E4486" w:rsidP="008E4486">
      <w:pPr>
        <w:pStyle w:val="PL"/>
      </w:pPr>
      <w:r>
        <w:t xml:space="preserve">                      $ref: 'TS28541_NrNrm.yaml#/components/schemas/RemoteAddress'</w:t>
      </w:r>
    </w:p>
    <w:p w14:paraId="525741F2" w14:textId="77777777" w:rsidR="008E4486" w:rsidRDefault="008E4486" w:rsidP="008E4486">
      <w:pPr>
        <w:pStyle w:val="PL"/>
      </w:pPr>
      <w:r>
        <w:t xml:space="preserve">    EP_MAP_SMSC-Single:</w:t>
      </w:r>
    </w:p>
    <w:p w14:paraId="7889B44E" w14:textId="77777777" w:rsidR="008E4486" w:rsidRDefault="008E4486" w:rsidP="008E4486">
      <w:pPr>
        <w:pStyle w:val="PL"/>
      </w:pPr>
      <w:r>
        <w:t xml:space="preserve">      allOf:</w:t>
      </w:r>
    </w:p>
    <w:p w14:paraId="55D71AE8" w14:textId="77777777" w:rsidR="008E4486" w:rsidRDefault="008E4486" w:rsidP="008E4486">
      <w:pPr>
        <w:pStyle w:val="PL"/>
      </w:pPr>
      <w:r>
        <w:t xml:space="preserve">        - $ref: 'TS28623_GenericNrm.yaml#/components/schemas/Top'</w:t>
      </w:r>
    </w:p>
    <w:p w14:paraId="383018D0" w14:textId="77777777" w:rsidR="008E4486" w:rsidRDefault="008E4486" w:rsidP="008E4486">
      <w:pPr>
        <w:pStyle w:val="PL"/>
      </w:pPr>
      <w:r>
        <w:t xml:space="preserve">        - type: object</w:t>
      </w:r>
    </w:p>
    <w:p w14:paraId="2834B7EF" w14:textId="77777777" w:rsidR="008E4486" w:rsidRDefault="008E4486" w:rsidP="008E4486">
      <w:pPr>
        <w:pStyle w:val="PL"/>
      </w:pPr>
      <w:r>
        <w:t xml:space="preserve">          properties:</w:t>
      </w:r>
    </w:p>
    <w:p w14:paraId="09811389" w14:textId="77777777" w:rsidR="008E4486" w:rsidRDefault="008E4486" w:rsidP="008E4486">
      <w:pPr>
        <w:pStyle w:val="PL"/>
      </w:pPr>
      <w:r>
        <w:t xml:space="preserve">            attributes:</w:t>
      </w:r>
    </w:p>
    <w:p w14:paraId="37D71BBA" w14:textId="77777777" w:rsidR="008E4486" w:rsidRDefault="008E4486" w:rsidP="008E4486">
      <w:pPr>
        <w:pStyle w:val="PL"/>
      </w:pPr>
      <w:r>
        <w:t xml:space="preserve">              allOf:</w:t>
      </w:r>
    </w:p>
    <w:p w14:paraId="524F87CF" w14:textId="77777777" w:rsidR="008E4486" w:rsidRDefault="008E4486" w:rsidP="008E4486">
      <w:pPr>
        <w:pStyle w:val="PL"/>
      </w:pPr>
      <w:r>
        <w:t xml:space="preserve">                - $ref: 'TS28623_GenericNrm.yaml#/components/schemas/EP_RP-Attr'</w:t>
      </w:r>
    </w:p>
    <w:p w14:paraId="5019F6DA" w14:textId="77777777" w:rsidR="008E4486" w:rsidRDefault="008E4486" w:rsidP="008E4486">
      <w:pPr>
        <w:pStyle w:val="PL"/>
      </w:pPr>
      <w:r>
        <w:t xml:space="preserve">                - type: object</w:t>
      </w:r>
    </w:p>
    <w:p w14:paraId="0F1FDD31" w14:textId="77777777" w:rsidR="008E4486" w:rsidRDefault="008E4486" w:rsidP="008E4486">
      <w:pPr>
        <w:pStyle w:val="PL"/>
      </w:pPr>
      <w:r>
        <w:t xml:space="preserve">                  properties:</w:t>
      </w:r>
    </w:p>
    <w:p w14:paraId="54756C07" w14:textId="77777777" w:rsidR="008E4486" w:rsidRDefault="008E4486" w:rsidP="008E4486">
      <w:pPr>
        <w:pStyle w:val="PL"/>
      </w:pPr>
      <w:r>
        <w:t xml:space="preserve">                    localAddress:</w:t>
      </w:r>
    </w:p>
    <w:p w14:paraId="37BE3078" w14:textId="77777777" w:rsidR="008E4486" w:rsidRDefault="008E4486" w:rsidP="008E4486">
      <w:pPr>
        <w:pStyle w:val="PL"/>
      </w:pPr>
      <w:r>
        <w:t xml:space="preserve">                      $ref: 'TS28541_NrNrm.yaml#/components/schemas/LocalAddress'</w:t>
      </w:r>
    </w:p>
    <w:p w14:paraId="165642F7" w14:textId="77777777" w:rsidR="008E4486" w:rsidRDefault="008E4486" w:rsidP="008E4486">
      <w:pPr>
        <w:pStyle w:val="PL"/>
      </w:pPr>
      <w:r>
        <w:t xml:space="preserve">                    remoteAddress:</w:t>
      </w:r>
    </w:p>
    <w:p w14:paraId="0653A945" w14:textId="77777777" w:rsidR="008E4486" w:rsidRDefault="008E4486" w:rsidP="008E4486">
      <w:pPr>
        <w:pStyle w:val="PL"/>
      </w:pPr>
      <w:r>
        <w:t xml:space="preserve">                      $ref: 'TS28541_NrNrm.yaml#/components/schemas/RemoteAddress'</w:t>
      </w:r>
    </w:p>
    <w:p w14:paraId="52915DA2" w14:textId="77777777" w:rsidR="008E4486" w:rsidRDefault="008E4486" w:rsidP="008E4486">
      <w:pPr>
        <w:pStyle w:val="PL"/>
      </w:pPr>
      <w:r>
        <w:t xml:space="preserve">    EP_NLS-Single:</w:t>
      </w:r>
    </w:p>
    <w:p w14:paraId="2DC1F814" w14:textId="77777777" w:rsidR="008E4486" w:rsidRDefault="008E4486" w:rsidP="008E4486">
      <w:pPr>
        <w:pStyle w:val="PL"/>
      </w:pPr>
      <w:r>
        <w:t xml:space="preserve">      allOf:</w:t>
      </w:r>
    </w:p>
    <w:p w14:paraId="0556E425" w14:textId="77777777" w:rsidR="008E4486" w:rsidRDefault="008E4486" w:rsidP="008E4486">
      <w:pPr>
        <w:pStyle w:val="PL"/>
      </w:pPr>
      <w:r>
        <w:t xml:space="preserve">        - $ref: 'TS28623_GenericNrm.yaml#/components/schemas/Top'</w:t>
      </w:r>
    </w:p>
    <w:p w14:paraId="717B20DA" w14:textId="77777777" w:rsidR="008E4486" w:rsidRDefault="008E4486" w:rsidP="008E4486">
      <w:pPr>
        <w:pStyle w:val="PL"/>
      </w:pPr>
      <w:r>
        <w:t xml:space="preserve">        - type: object</w:t>
      </w:r>
    </w:p>
    <w:p w14:paraId="1BA83AFE" w14:textId="77777777" w:rsidR="008E4486" w:rsidRDefault="008E4486" w:rsidP="008E4486">
      <w:pPr>
        <w:pStyle w:val="PL"/>
      </w:pPr>
      <w:r>
        <w:t xml:space="preserve">          properties:</w:t>
      </w:r>
    </w:p>
    <w:p w14:paraId="1FEBD60D" w14:textId="77777777" w:rsidR="008E4486" w:rsidRDefault="008E4486" w:rsidP="008E4486">
      <w:pPr>
        <w:pStyle w:val="PL"/>
      </w:pPr>
      <w:r>
        <w:t xml:space="preserve">            attributes:</w:t>
      </w:r>
    </w:p>
    <w:p w14:paraId="357F77E8" w14:textId="77777777" w:rsidR="008E4486" w:rsidRDefault="008E4486" w:rsidP="008E4486">
      <w:pPr>
        <w:pStyle w:val="PL"/>
      </w:pPr>
      <w:r>
        <w:t xml:space="preserve">              allOf:</w:t>
      </w:r>
    </w:p>
    <w:p w14:paraId="7627C82F" w14:textId="77777777" w:rsidR="008E4486" w:rsidRDefault="008E4486" w:rsidP="008E4486">
      <w:pPr>
        <w:pStyle w:val="PL"/>
      </w:pPr>
      <w:r>
        <w:t xml:space="preserve">                - $ref: 'TS28623_GenericNrm.yaml#/components/schemas/EP_RP-Attr'</w:t>
      </w:r>
    </w:p>
    <w:p w14:paraId="6F37A929" w14:textId="77777777" w:rsidR="008E4486" w:rsidRDefault="008E4486" w:rsidP="008E4486">
      <w:pPr>
        <w:pStyle w:val="PL"/>
      </w:pPr>
      <w:r>
        <w:t xml:space="preserve">                - type: object</w:t>
      </w:r>
    </w:p>
    <w:p w14:paraId="45616DEC" w14:textId="77777777" w:rsidR="008E4486" w:rsidRDefault="008E4486" w:rsidP="008E4486">
      <w:pPr>
        <w:pStyle w:val="PL"/>
      </w:pPr>
      <w:r>
        <w:t xml:space="preserve">                  properties:</w:t>
      </w:r>
    </w:p>
    <w:p w14:paraId="45C2E375" w14:textId="77777777" w:rsidR="008E4486" w:rsidRDefault="008E4486" w:rsidP="008E4486">
      <w:pPr>
        <w:pStyle w:val="PL"/>
      </w:pPr>
      <w:r>
        <w:t xml:space="preserve">                    localAddress:</w:t>
      </w:r>
    </w:p>
    <w:p w14:paraId="609CC87B" w14:textId="77777777" w:rsidR="008E4486" w:rsidRDefault="008E4486" w:rsidP="008E4486">
      <w:pPr>
        <w:pStyle w:val="PL"/>
      </w:pPr>
      <w:r>
        <w:t xml:space="preserve">                      $ref: 'TS28541_NrNrm.yaml#/components/schemas/LocalAddress'</w:t>
      </w:r>
    </w:p>
    <w:p w14:paraId="79C413BC" w14:textId="77777777" w:rsidR="008E4486" w:rsidRDefault="008E4486" w:rsidP="008E4486">
      <w:pPr>
        <w:pStyle w:val="PL"/>
      </w:pPr>
      <w:r>
        <w:t xml:space="preserve">                    remoteAddress:</w:t>
      </w:r>
    </w:p>
    <w:p w14:paraId="72361991" w14:textId="77777777" w:rsidR="008E4486" w:rsidRDefault="008E4486" w:rsidP="008E4486">
      <w:pPr>
        <w:pStyle w:val="PL"/>
      </w:pPr>
      <w:r>
        <w:t xml:space="preserve">                      $ref: 'TS28541_NrNrm.yaml#/components/schemas/RemoteAddress'</w:t>
      </w:r>
    </w:p>
    <w:p w14:paraId="207FBCB3" w14:textId="77777777" w:rsidR="008E4486" w:rsidRDefault="008E4486" w:rsidP="008E4486">
      <w:pPr>
        <w:pStyle w:val="PL"/>
      </w:pPr>
      <w:r>
        <w:t xml:space="preserve">    EP_NLG-Single:</w:t>
      </w:r>
    </w:p>
    <w:p w14:paraId="5F76DD97" w14:textId="77777777" w:rsidR="008E4486" w:rsidRDefault="008E4486" w:rsidP="008E4486">
      <w:pPr>
        <w:pStyle w:val="PL"/>
      </w:pPr>
      <w:r>
        <w:t xml:space="preserve">      allOf:</w:t>
      </w:r>
    </w:p>
    <w:p w14:paraId="6E1FDD64" w14:textId="77777777" w:rsidR="008E4486" w:rsidRDefault="008E4486" w:rsidP="008E4486">
      <w:pPr>
        <w:pStyle w:val="PL"/>
      </w:pPr>
      <w:r>
        <w:t xml:space="preserve">        - $ref: 'TS28623_GenericNrm.yaml#/components/schemas/Top'</w:t>
      </w:r>
    </w:p>
    <w:p w14:paraId="577D48FA" w14:textId="77777777" w:rsidR="008E4486" w:rsidRDefault="008E4486" w:rsidP="008E4486">
      <w:pPr>
        <w:pStyle w:val="PL"/>
      </w:pPr>
      <w:r>
        <w:t xml:space="preserve">        - type: object</w:t>
      </w:r>
    </w:p>
    <w:p w14:paraId="7C657E33" w14:textId="77777777" w:rsidR="008E4486" w:rsidRDefault="008E4486" w:rsidP="008E4486">
      <w:pPr>
        <w:pStyle w:val="PL"/>
      </w:pPr>
      <w:r>
        <w:t xml:space="preserve">          properties:</w:t>
      </w:r>
    </w:p>
    <w:p w14:paraId="5CA7737F" w14:textId="77777777" w:rsidR="008E4486" w:rsidRDefault="008E4486" w:rsidP="008E4486">
      <w:pPr>
        <w:pStyle w:val="PL"/>
      </w:pPr>
      <w:r>
        <w:t xml:space="preserve">            attributes:</w:t>
      </w:r>
    </w:p>
    <w:p w14:paraId="1F06AA7A" w14:textId="77777777" w:rsidR="008E4486" w:rsidRDefault="008E4486" w:rsidP="008E4486">
      <w:pPr>
        <w:pStyle w:val="PL"/>
      </w:pPr>
      <w:r>
        <w:t xml:space="preserve">              allOf:</w:t>
      </w:r>
    </w:p>
    <w:p w14:paraId="5DC6CDE7" w14:textId="77777777" w:rsidR="008E4486" w:rsidRDefault="008E4486" w:rsidP="008E4486">
      <w:pPr>
        <w:pStyle w:val="PL"/>
      </w:pPr>
      <w:r>
        <w:t xml:space="preserve">                - $ref: 'TS28623_GenericNrm.yaml#/components/schemas/EP_RP-Attr'</w:t>
      </w:r>
    </w:p>
    <w:p w14:paraId="2ED610FA" w14:textId="77777777" w:rsidR="008E4486" w:rsidRDefault="008E4486" w:rsidP="008E4486">
      <w:pPr>
        <w:pStyle w:val="PL"/>
      </w:pPr>
      <w:r>
        <w:t xml:space="preserve">                - type: object</w:t>
      </w:r>
    </w:p>
    <w:p w14:paraId="65561C89" w14:textId="77777777" w:rsidR="008E4486" w:rsidRDefault="008E4486" w:rsidP="008E4486">
      <w:pPr>
        <w:pStyle w:val="PL"/>
      </w:pPr>
      <w:r>
        <w:t xml:space="preserve">                  properties:</w:t>
      </w:r>
    </w:p>
    <w:p w14:paraId="3391AC2E" w14:textId="77777777" w:rsidR="008E4486" w:rsidRDefault="008E4486" w:rsidP="008E4486">
      <w:pPr>
        <w:pStyle w:val="PL"/>
      </w:pPr>
      <w:r>
        <w:t xml:space="preserve">                    localAddress:</w:t>
      </w:r>
    </w:p>
    <w:p w14:paraId="76873693" w14:textId="77777777" w:rsidR="008E4486" w:rsidRDefault="008E4486" w:rsidP="008E4486">
      <w:pPr>
        <w:pStyle w:val="PL"/>
      </w:pPr>
      <w:r>
        <w:t xml:space="preserve">                      $ref: 'TS28541_NrNrm.yaml#/components/schemas/LocalAddress'</w:t>
      </w:r>
    </w:p>
    <w:p w14:paraId="3C45ABC0" w14:textId="77777777" w:rsidR="008E4486" w:rsidRDefault="008E4486" w:rsidP="008E4486">
      <w:pPr>
        <w:pStyle w:val="PL"/>
      </w:pPr>
      <w:r>
        <w:t xml:space="preserve">                    remoteAddress:</w:t>
      </w:r>
    </w:p>
    <w:p w14:paraId="57DAB273" w14:textId="77777777" w:rsidR="008E4486" w:rsidRDefault="008E4486" w:rsidP="008E4486">
      <w:pPr>
        <w:pStyle w:val="PL"/>
      </w:pPr>
      <w:r>
        <w:t xml:space="preserve">                      $ref: 'TS28541_NrNrm.yaml#/components/schemas/RemoteAddress'</w:t>
      </w:r>
    </w:p>
    <w:p w14:paraId="7BFCCD7A" w14:textId="77777777" w:rsidR="008E4486" w:rsidRDefault="008E4486" w:rsidP="008E4486">
      <w:pPr>
        <w:pStyle w:val="PL"/>
      </w:pPr>
    </w:p>
    <w:p w14:paraId="2C63AA26" w14:textId="77777777" w:rsidR="008E4486" w:rsidRDefault="008E4486" w:rsidP="008E4486">
      <w:pPr>
        <w:pStyle w:val="PL"/>
      </w:pPr>
      <w:r>
        <w:t xml:space="preserve">    EP_N60-Single:</w:t>
      </w:r>
    </w:p>
    <w:p w14:paraId="06832BC8" w14:textId="77777777" w:rsidR="008E4486" w:rsidRDefault="008E4486" w:rsidP="008E4486">
      <w:pPr>
        <w:pStyle w:val="PL"/>
      </w:pPr>
      <w:r>
        <w:t xml:space="preserve">      allOf:</w:t>
      </w:r>
    </w:p>
    <w:p w14:paraId="71333F11" w14:textId="77777777" w:rsidR="008E4486" w:rsidRDefault="008E4486" w:rsidP="008E4486">
      <w:pPr>
        <w:pStyle w:val="PL"/>
      </w:pPr>
      <w:r>
        <w:t xml:space="preserve">        - $ref: 'TS28623_GenericNrm.yaml#/components/schemas/Top'</w:t>
      </w:r>
    </w:p>
    <w:p w14:paraId="56075DD8" w14:textId="77777777" w:rsidR="008E4486" w:rsidRDefault="008E4486" w:rsidP="008E4486">
      <w:pPr>
        <w:pStyle w:val="PL"/>
      </w:pPr>
      <w:r>
        <w:t xml:space="preserve">        - type: object</w:t>
      </w:r>
    </w:p>
    <w:p w14:paraId="73A80C3F" w14:textId="77777777" w:rsidR="008E4486" w:rsidRDefault="008E4486" w:rsidP="008E4486">
      <w:pPr>
        <w:pStyle w:val="PL"/>
      </w:pPr>
      <w:r>
        <w:t xml:space="preserve">          properties:</w:t>
      </w:r>
    </w:p>
    <w:p w14:paraId="10EAB27E" w14:textId="77777777" w:rsidR="008E4486" w:rsidRDefault="008E4486" w:rsidP="008E4486">
      <w:pPr>
        <w:pStyle w:val="PL"/>
      </w:pPr>
      <w:r>
        <w:t xml:space="preserve">            attributes:</w:t>
      </w:r>
    </w:p>
    <w:p w14:paraId="16CE4AF1" w14:textId="77777777" w:rsidR="008E4486" w:rsidRDefault="008E4486" w:rsidP="008E4486">
      <w:pPr>
        <w:pStyle w:val="PL"/>
      </w:pPr>
      <w:r>
        <w:t xml:space="preserve">              allOf:</w:t>
      </w:r>
    </w:p>
    <w:p w14:paraId="031DB7C0" w14:textId="77777777" w:rsidR="008E4486" w:rsidRDefault="008E4486" w:rsidP="008E4486">
      <w:pPr>
        <w:pStyle w:val="PL"/>
      </w:pPr>
      <w:r>
        <w:t xml:space="preserve">                - $ref: 'TS28623_GenericNrm.yaml#/components/schemas/EP_RP-Attr'</w:t>
      </w:r>
    </w:p>
    <w:p w14:paraId="261EFD12" w14:textId="77777777" w:rsidR="008E4486" w:rsidRDefault="008E4486" w:rsidP="008E4486">
      <w:pPr>
        <w:pStyle w:val="PL"/>
      </w:pPr>
      <w:r>
        <w:t xml:space="preserve">                - type: object</w:t>
      </w:r>
    </w:p>
    <w:p w14:paraId="0DDF577D" w14:textId="77777777" w:rsidR="008E4486" w:rsidRDefault="008E4486" w:rsidP="008E4486">
      <w:pPr>
        <w:pStyle w:val="PL"/>
      </w:pPr>
      <w:r>
        <w:t xml:space="preserve">                  properties:</w:t>
      </w:r>
    </w:p>
    <w:p w14:paraId="4C2C0684" w14:textId="77777777" w:rsidR="008E4486" w:rsidRDefault="008E4486" w:rsidP="008E4486">
      <w:pPr>
        <w:pStyle w:val="PL"/>
      </w:pPr>
      <w:r>
        <w:t xml:space="preserve">                    localAddress:</w:t>
      </w:r>
    </w:p>
    <w:p w14:paraId="5002C0F5" w14:textId="77777777" w:rsidR="008E4486" w:rsidRDefault="008E4486" w:rsidP="008E4486">
      <w:pPr>
        <w:pStyle w:val="PL"/>
      </w:pPr>
      <w:r>
        <w:t xml:space="preserve">                      $ref: 'TS28541_NrNrm.yaml#/components/schemas/LocalAddress'</w:t>
      </w:r>
    </w:p>
    <w:p w14:paraId="14B14A07" w14:textId="77777777" w:rsidR="008E4486" w:rsidRDefault="008E4486" w:rsidP="008E4486">
      <w:pPr>
        <w:pStyle w:val="PL"/>
      </w:pPr>
      <w:r>
        <w:t xml:space="preserve">                    remoteAddress:</w:t>
      </w:r>
    </w:p>
    <w:p w14:paraId="7071ABE8" w14:textId="77777777" w:rsidR="008E4486" w:rsidRDefault="008E4486" w:rsidP="008E4486">
      <w:pPr>
        <w:pStyle w:val="PL"/>
      </w:pPr>
      <w:r>
        <w:t xml:space="preserve">                      $ref: 'TS28541_NrNrm.yaml#/components/schemas/RemoteAddress'</w:t>
      </w:r>
    </w:p>
    <w:p w14:paraId="53DCDA6B" w14:textId="77777777" w:rsidR="008E4486" w:rsidRDefault="008E4486" w:rsidP="008E4486">
      <w:pPr>
        <w:pStyle w:val="PL"/>
      </w:pPr>
      <w:r>
        <w:t xml:space="preserve">    EP_Npc4-Single:</w:t>
      </w:r>
    </w:p>
    <w:p w14:paraId="5AB40D84" w14:textId="77777777" w:rsidR="008E4486" w:rsidRDefault="008E4486" w:rsidP="008E4486">
      <w:pPr>
        <w:pStyle w:val="PL"/>
      </w:pPr>
      <w:r>
        <w:t xml:space="preserve">      allOf:</w:t>
      </w:r>
    </w:p>
    <w:p w14:paraId="48776834" w14:textId="77777777" w:rsidR="008E4486" w:rsidRDefault="008E4486" w:rsidP="008E4486">
      <w:pPr>
        <w:pStyle w:val="PL"/>
      </w:pPr>
      <w:r>
        <w:t xml:space="preserve">        - $ref: 'TS28623_GenericNrm.yaml#/components/schemas/Top'</w:t>
      </w:r>
    </w:p>
    <w:p w14:paraId="27E57845" w14:textId="77777777" w:rsidR="008E4486" w:rsidRDefault="008E4486" w:rsidP="008E4486">
      <w:pPr>
        <w:pStyle w:val="PL"/>
      </w:pPr>
      <w:r>
        <w:t xml:space="preserve">        - type: object</w:t>
      </w:r>
    </w:p>
    <w:p w14:paraId="2943BFB1" w14:textId="77777777" w:rsidR="008E4486" w:rsidRDefault="008E4486" w:rsidP="008E4486">
      <w:pPr>
        <w:pStyle w:val="PL"/>
      </w:pPr>
      <w:r>
        <w:t xml:space="preserve">          properties:</w:t>
      </w:r>
    </w:p>
    <w:p w14:paraId="271DADDD" w14:textId="77777777" w:rsidR="008E4486" w:rsidRDefault="008E4486" w:rsidP="008E4486">
      <w:pPr>
        <w:pStyle w:val="PL"/>
      </w:pPr>
      <w:r>
        <w:t xml:space="preserve">            attributes:</w:t>
      </w:r>
    </w:p>
    <w:p w14:paraId="38A3B27B" w14:textId="77777777" w:rsidR="008E4486" w:rsidRDefault="008E4486" w:rsidP="008E4486">
      <w:pPr>
        <w:pStyle w:val="PL"/>
      </w:pPr>
      <w:r>
        <w:t xml:space="preserve">              allOf:</w:t>
      </w:r>
    </w:p>
    <w:p w14:paraId="7B02DF30" w14:textId="77777777" w:rsidR="008E4486" w:rsidRDefault="008E4486" w:rsidP="008E4486">
      <w:pPr>
        <w:pStyle w:val="PL"/>
      </w:pPr>
      <w:r>
        <w:t xml:space="preserve">                - $ref: 'TS28623_GenericNrm.yaml#/components/schemas/EP_RP-Attr'</w:t>
      </w:r>
    </w:p>
    <w:p w14:paraId="383931B8" w14:textId="77777777" w:rsidR="008E4486" w:rsidRDefault="008E4486" w:rsidP="008E4486">
      <w:pPr>
        <w:pStyle w:val="PL"/>
      </w:pPr>
      <w:r>
        <w:t xml:space="preserve">                - type: object</w:t>
      </w:r>
    </w:p>
    <w:p w14:paraId="05352E4C" w14:textId="77777777" w:rsidR="008E4486" w:rsidRDefault="008E4486" w:rsidP="008E4486">
      <w:pPr>
        <w:pStyle w:val="PL"/>
      </w:pPr>
      <w:r>
        <w:t xml:space="preserve">                  properties:</w:t>
      </w:r>
    </w:p>
    <w:p w14:paraId="643DD3E7" w14:textId="77777777" w:rsidR="008E4486" w:rsidRDefault="008E4486" w:rsidP="008E4486">
      <w:pPr>
        <w:pStyle w:val="PL"/>
      </w:pPr>
      <w:r>
        <w:t xml:space="preserve">                    localAddress:</w:t>
      </w:r>
    </w:p>
    <w:p w14:paraId="32F72AE6" w14:textId="77777777" w:rsidR="008E4486" w:rsidRDefault="008E4486" w:rsidP="008E4486">
      <w:pPr>
        <w:pStyle w:val="PL"/>
      </w:pPr>
      <w:r>
        <w:t xml:space="preserve">                      $ref: 'TS28541_NrNrm.yaml#/components/schemas/LocalAddress'</w:t>
      </w:r>
    </w:p>
    <w:p w14:paraId="4F357532" w14:textId="77777777" w:rsidR="008E4486" w:rsidRDefault="008E4486" w:rsidP="008E4486">
      <w:pPr>
        <w:pStyle w:val="PL"/>
      </w:pPr>
      <w:r>
        <w:t xml:space="preserve">                    remoteAddress:</w:t>
      </w:r>
    </w:p>
    <w:p w14:paraId="50DDEF7B" w14:textId="77777777" w:rsidR="008E4486" w:rsidRDefault="008E4486" w:rsidP="008E4486">
      <w:pPr>
        <w:pStyle w:val="PL"/>
      </w:pPr>
      <w:r>
        <w:t xml:space="preserve">                      $ref: 'TS28541_NrNrm.yaml#/components/schemas/RemoteAddress'</w:t>
      </w:r>
    </w:p>
    <w:p w14:paraId="6D39263C" w14:textId="77777777" w:rsidR="008E4486" w:rsidRDefault="008E4486" w:rsidP="008E4486">
      <w:pPr>
        <w:pStyle w:val="PL"/>
      </w:pPr>
      <w:r>
        <w:t xml:space="preserve">    EP_Npc6-Single:</w:t>
      </w:r>
    </w:p>
    <w:p w14:paraId="447CC2DC" w14:textId="77777777" w:rsidR="008E4486" w:rsidRDefault="008E4486" w:rsidP="008E4486">
      <w:pPr>
        <w:pStyle w:val="PL"/>
      </w:pPr>
      <w:r>
        <w:t xml:space="preserve">      allOf:</w:t>
      </w:r>
    </w:p>
    <w:p w14:paraId="014C3D87" w14:textId="77777777" w:rsidR="008E4486" w:rsidRDefault="008E4486" w:rsidP="008E4486">
      <w:pPr>
        <w:pStyle w:val="PL"/>
      </w:pPr>
      <w:r>
        <w:t xml:space="preserve">        - $ref: 'TS28623_GenericNrm.yaml#/components/schemas/Top'</w:t>
      </w:r>
    </w:p>
    <w:p w14:paraId="64E12215" w14:textId="77777777" w:rsidR="008E4486" w:rsidRDefault="008E4486" w:rsidP="008E4486">
      <w:pPr>
        <w:pStyle w:val="PL"/>
      </w:pPr>
      <w:r>
        <w:t xml:space="preserve">        - type: object</w:t>
      </w:r>
    </w:p>
    <w:p w14:paraId="2BE568C2" w14:textId="77777777" w:rsidR="008E4486" w:rsidRDefault="008E4486" w:rsidP="008E4486">
      <w:pPr>
        <w:pStyle w:val="PL"/>
      </w:pPr>
      <w:r>
        <w:t xml:space="preserve">          properties:</w:t>
      </w:r>
    </w:p>
    <w:p w14:paraId="1AF0935A" w14:textId="77777777" w:rsidR="008E4486" w:rsidRDefault="008E4486" w:rsidP="008E4486">
      <w:pPr>
        <w:pStyle w:val="PL"/>
      </w:pPr>
      <w:r>
        <w:t xml:space="preserve">            attributes:</w:t>
      </w:r>
    </w:p>
    <w:p w14:paraId="1A519201" w14:textId="77777777" w:rsidR="008E4486" w:rsidRDefault="008E4486" w:rsidP="008E4486">
      <w:pPr>
        <w:pStyle w:val="PL"/>
      </w:pPr>
      <w:r>
        <w:t xml:space="preserve">              allOf:</w:t>
      </w:r>
    </w:p>
    <w:p w14:paraId="465AED94" w14:textId="77777777" w:rsidR="008E4486" w:rsidRDefault="008E4486" w:rsidP="008E4486">
      <w:pPr>
        <w:pStyle w:val="PL"/>
      </w:pPr>
      <w:r>
        <w:t xml:space="preserve">                - $ref: 'TS28623_GenericNrm.yaml#/components/schemas/EP_RP-Attr'</w:t>
      </w:r>
    </w:p>
    <w:p w14:paraId="29592FF7" w14:textId="77777777" w:rsidR="008E4486" w:rsidRDefault="008E4486" w:rsidP="008E4486">
      <w:pPr>
        <w:pStyle w:val="PL"/>
      </w:pPr>
      <w:r>
        <w:t xml:space="preserve">                - type: object</w:t>
      </w:r>
    </w:p>
    <w:p w14:paraId="5D91F178" w14:textId="77777777" w:rsidR="008E4486" w:rsidRDefault="008E4486" w:rsidP="008E4486">
      <w:pPr>
        <w:pStyle w:val="PL"/>
      </w:pPr>
      <w:r>
        <w:t xml:space="preserve">                  properties:</w:t>
      </w:r>
    </w:p>
    <w:p w14:paraId="42E96129" w14:textId="77777777" w:rsidR="008E4486" w:rsidRDefault="008E4486" w:rsidP="008E4486">
      <w:pPr>
        <w:pStyle w:val="PL"/>
      </w:pPr>
      <w:r>
        <w:t xml:space="preserve">                    localAddress:</w:t>
      </w:r>
    </w:p>
    <w:p w14:paraId="0E413033" w14:textId="77777777" w:rsidR="008E4486" w:rsidRDefault="008E4486" w:rsidP="008E4486">
      <w:pPr>
        <w:pStyle w:val="PL"/>
      </w:pPr>
      <w:r>
        <w:t xml:space="preserve">                      $ref: 'TS28541_NrNrm.yaml#/components/schemas/LocalAddress'</w:t>
      </w:r>
    </w:p>
    <w:p w14:paraId="75E2C0E2" w14:textId="77777777" w:rsidR="008E4486" w:rsidRDefault="008E4486" w:rsidP="008E4486">
      <w:pPr>
        <w:pStyle w:val="PL"/>
      </w:pPr>
      <w:r>
        <w:t xml:space="preserve">                    remoteAddress:</w:t>
      </w:r>
    </w:p>
    <w:p w14:paraId="170E8C53" w14:textId="77777777" w:rsidR="008E4486" w:rsidRDefault="008E4486" w:rsidP="008E4486">
      <w:pPr>
        <w:pStyle w:val="PL"/>
      </w:pPr>
      <w:r>
        <w:t xml:space="preserve">                      $ref: 'TS28541_NrNrm.yaml#/components/schemas/RemoteAddress' </w:t>
      </w:r>
    </w:p>
    <w:p w14:paraId="242A071F" w14:textId="77777777" w:rsidR="008E4486" w:rsidRDefault="008E4486" w:rsidP="008E4486">
      <w:pPr>
        <w:pStyle w:val="PL"/>
      </w:pPr>
      <w:r>
        <w:t xml:space="preserve">    EP_Npc7-Single:</w:t>
      </w:r>
    </w:p>
    <w:p w14:paraId="7B600839" w14:textId="77777777" w:rsidR="008E4486" w:rsidRDefault="008E4486" w:rsidP="008E4486">
      <w:pPr>
        <w:pStyle w:val="PL"/>
      </w:pPr>
      <w:r>
        <w:t xml:space="preserve">      allOf:</w:t>
      </w:r>
    </w:p>
    <w:p w14:paraId="2E287C5A" w14:textId="77777777" w:rsidR="008E4486" w:rsidRDefault="008E4486" w:rsidP="008E4486">
      <w:pPr>
        <w:pStyle w:val="PL"/>
      </w:pPr>
      <w:r>
        <w:t xml:space="preserve">        - $ref: 'TS28623_GenericNrm.yaml#/components/schemas/Top'</w:t>
      </w:r>
    </w:p>
    <w:p w14:paraId="62375618" w14:textId="77777777" w:rsidR="008E4486" w:rsidRDefault="008E4486" w:rsidP="008E4486">
      <w:pPr>
        <w:pStyle w:val="PL"/>
      </w:pPr>
      <w:r>
        <w:t xml:space="preserve">        - type: object</w:t>
      </w:r>
    </w:p>
    <w:p w14:paraId="7FEEC8E8" w14:textId="77777777" w:rsidR="008E4486" w:rsidRDefault="008E4486" w:rsidP="008E4486">
      <w:pPr>
        <w:pStyle w:val="PL"/>
      </w:pPr>
      <w:r>
        <w:t xml:space="preserve">          properties:</w:t>
      </w:r>
    </w:p>
    <w:p w14:paraId="069E6598" w14:textId="77777777" w:rsidR="008E4486" w:rsidRDefault="008E4486" w:rsidP="008E4486">
      <w:pPr>
        <w:pStyle w:val="PL"/>
      </w:pPr>
      <w:r>
        <w:t xml:space="preserve">            attributes:</w:t>
      </w:r>
    </w:p>
    <w:p w14:paraId="05AC2EB2" w14:textId="77777777" w:rsidR="008E4486" w:rsidRDefault="008E4486" w:rsidP="008E4486">
      <w:pPr>
        <w:pStyle w:val="PL"/>
      </w:pPr>
      <w:r>
        <w:t xml:space="preserve">              allOf:</w:t>
      </w:r>
    </w:p>
    <w:p w14:paraId="3988182A" w14:textId="77777777" w:rsidR="008E4486" w:rsidRDefault="008E4486" w:rsidP="008E4486">
      <w:pPr>
        <w:pStyle w:val="PL"/>
      </w:pPr>
      <w:r>
        <w:t xml:space="preserve">                - $ref: 'TS28623_GenericNrm.yaml#/components/schemas/EP_RP-Attr'</w:t>
      </w:r>
    </w:p>
    <w:p w14:paraId="3513D142" w14:textId="77777777" w:rsidR="008E4486" w:rsidRDefault="008E4486" w:rsidP="008E4486">
      <w:pPr>
        <w:pStyle w:val="PL"/>
      </w:pPr>
      <w:r>
        <w:t xml:space="preserve">                - type: object</w:t>
      </w:r>
    </w:p>
    <w:p w14:paraId="544FAE30" w14:textId="77777777" w:rsidR="008E4486" w:rsidRDefault="008E4486" w:rsidP="008E4486">
      <w:pPr>
        <w:pStyle w:val="PL"/>
      </w:pPr>
      <w:r>
        <w:t xml:space="preserve">                  properties:</w:t>
      </w:r>
    </w:p>
    <w:p w14:paraId="0FDA3FC8" w14:textId="77777777" w:rsidR="008E4486" w:rsidRDefault="008E4486" w:rsidP="008E4486">
      <w:pPr>
        <w:pStyle w:val="PL"/>
      </w:pPr>
      <w:r>
        <w:t xml:space="preserve">                    localAddress:</w:t>
      </w:r>
    </w:p>
    <w:p w14:paraId="42CD950D" w14:textId="77777777" w:rsidR="008E4486" w:rsidRDefault="008E4486" w:rsidP="008E4486">
      <w:pPr>
        <w:pStyle w:val="PL"/>
      </w:pPr>
      <w:r>
        <w:t xml:space="preserve">                      $ref: 'TS28541_NrNrm.yaml#/components/schemas/LocalAddress'</w:t>
      </w:r>
    </w:p>
    <w:p w14:paraId="63DBF2CE" w14:textId="77777777" w:rsidR="008E4486" w:rsidRDefault="008E4486" w:rsidP="008E4486">
      <w:pPr>
        <w:pStyle w:val="PL"/>
      </w:pPr>
      <w:r>
        <w:t xml:space="preserve">                    remoteAddress:</w:t>
      </w:r>
    </w:p>
    <w:p w14:paraId="07FEB5EF" w14:textId="77777777" w:rsidR="008E4486" w:rsidRDefault="008E4486" w:rsidP="008E4486">
      <w:pPr>
        <w:pStyle w:val="PL"/>
      </w:pPr>
      <w:r>
        <w:t xml:space="preserve">                      $ref: 'TS28541_NrNrm.yaml#/components/schemas/RemoteAddress'</w:t>
      </w:r>
    </w:p>
    <w:p w14:paraId="51965748" w14:textId="77777777" w:rsidR="008E4486" w:rsidRDefault="008E4486" w:rsidP="008E4486">
      <w:pPr>
        <w:pStyle w:val="PL"/>
      </w:pPr>
      <w:r>
        <w:t xml:space="preserve">    EP_Npc8-Single:</w:t>
      </w:r>
    </w:p>
    <w:p w14:paraId="0F9F4D9C" w14:textId="77777777" w:rsidR="008E4486" w:rsidRDefault="008E4486" w:rsidP="008E4486">
      <w:pPr>
        <w:pStyle w:val="PL"/>
      </w:pPr>
      <w:r>
        <w:t xml:space="preserve">      allOf:</w:t>
      </w:r>
    </w:p>
    <w:p w14:paraId="6D711516" w14:textId="77777777" w:rsidR="008E4486" w:rsidRDefault="008E4486" w:rsidP="008E4486">
      <w:pPr>
        <w:pStyle w:val="PL"/>
      </w:pPr>
      <w:r>
        <w:t xml:space="preserve">        - $ref: 'TS28623_GenericNrm.yaml#/components/schemas/Top'</w:t>
      </w:r>
    </w:p>
    <w:p w14:paraId="2642EEC5" w14:textId="77777777" w:rsidR="008E4486" w:rsidRDefault="008E4486" w:rsidP="008E4486">
      <w:pPr>
        <w:pStyle w:val="PL"/>
      </w:pPr>
      <w:r>
        <w:t xml:space="preserve">        - type: object</w:t>
      </w:r>
    </w:p>
    <w:p w14:paraId="70CEC61E" w14:textId="77777777" w:rsidR="008E4486" w:rsidRDefault="008E4486" w:rsidP="008E4486">
      <w:pPr>
        <w:pStyle w:val="PL"/>
      </w:pPr>
      <w:r>
        <w:t xml:space="preserve">          properties:</w:t>
      </w:r>
    </w:p>
    <w:p w14:paraId="479362D6" w14:textId="77777777" w:rsidR="008E4486" w:rsidRDefault="008E4486" w:rsidP="008E4486">
      <w:pPr>
        <w:pStyle w:val="PL"/>
      </w:pPr>
      <w:r>
        <w:t xml:space="preserve">            attributes:</w:t>
      </w:r>
    </w:p>
    <w:p w14:paraId="7C4381FB" w14:textId="77777777" w:rsidR="008E4486" w:rsidRDefault="008E4486" w:rsidP="008E4486">
      <w:pPr>
        <w:pStyle w:val="PL"/>
      </w:pPr>
      <w:r>
        <w:t xml:space="preserve">              allOf:</w:t>
      </w:r>
    </w:p>
    <w:p w14:paraId="44DE7D02" w14:textId="77777777" w:rsidR="008E4486" w:rsidRDefault="008E4486" w:rsidP="008E4486">
      <w:pPr>
        <w:pStyle w:val="PL"/>
      </w:pPr>
      <w:r>
        <w:t xml:space="preserve">                - $ref: 'TS28623_GenericNrm.yaml#/components/schemas/EP_RP-Attr'</w:t>
      </w:r>
    </w:p>
    <w:p w14:paraId="266E9543" w14:textId="77777777" w:rsidR="008E4486" w:rsidRDefault="008E4486" w:rsidP="008E4486">
      <w:pPr>
        <w:pStyle w:val="PL"/>
      </w:pPr>
      <w:r>
        <w:t xml:space="preserve">                - type: object</w:t>
      </w:r>
    </w:p>
    <w:p w14:paraId="7B60F584" w14:textId="77777777" w:rsidR="008E4486" w:rsidRDefault="008E4486" w:rsidP="008E4486">
      <w:pPr>
        <w:pStyle w:val="PL"/>
      </w:pPr>
      <w:r>
        <w:t xml:space="preserve">                  properties:</w:t>
      </w:r>
    </w:p>
    <w:p w14:paraId="51B7C269" w14:textId="77777777" w:rsidR="008E4486" w:rsidRDefault="008E4486" w:rsidP="008E4486">
      <w:pPr>
        <w:pStyle w:val="PL"/>
      </w:pPr>
      <w:r>
        <w:t xml:space="preserve">                    localAddress:</w:t>
      </w:r>
    </w:p>
    <w:p w14:paraId="11AA20EC" w14:textId="77777777" w:rsidR="008E4486" w:rsidRDefault="008E4486" w:rsidP="008E4486">
      <w:pPr>
        <w:pStyle w:val="PL"/>
      </w:pPr>
      <w:r>
        <w:t xml:space="preserve">                      $ref: 'TS28541_NrNrm.yaml#/components/schemas/LocalAddress'</w:t>
      </w:r>
    </w:p>
    <w:p w14:paraId="46BDAAFE" w14:textId="77777777" w:rsidR="008E4486" w:rsidRDefault="008E4486" w:rsidP="008E4486">
      <w:pPr>
        <w:pStyle w:val="PL"/>
      </w:pPr>
      <w:r>
        <w:t xml:space="preserve">                    remoteAddress:</w:t>
      </w:r>
    </w:p>
    <w:p w14:paraId="7555A105" w14:textId="77777777" w:rsidR="008E4486" w:rsidRDefault="008E4486" w:rsidP="008E4486">
      <w:pPr>
        <w:pStyle w:val="PL"/>
      </w:pPr>
      <w:r>
        <w:t xml:space="preserve">                      $ref: 'TS28541_NrNrm.yaml#/components/schemas/RemoteAddress'</w:t>
      </w:r>
    </w:p>
    <w:p w14:paraId="710F3958" w14:textId="77777777" w:rsidR="008E4486" w:rsidRDefault="008E4486" w:rsidP="008E4486">
      <w:pPr>
        <w:pStyle w:val="PL"/>
      </w:pPr>
      <w:r>
        <w:t xml:space="preserve">                      </w:t>
      </w:r>
    </w:p>
    <w:p w14:paraId="7017E0F9" w14:textId="77777777" w:rsidR="008E4486" w:rsidRDefault="008E4486" w:rsidP="008E4486">
      <w:pPr>
        <w:pStyle w:val="PL"/>
      </w:pPr>
      <w:r>
        <w:t xml:space="preserve">    EP_N88-Single:</w:t>
      </w:r>
    </w:p>
    <w:p w14:paraId="5F1EA1F9" w14:textId="77777777" w:rsidR="008E4486" w:rsidRDefault="008E4486" w:rsidP="008E4486">
      <w:pPr>
        <w:pStyle w:val="PL"/>
      </w:pPr>
      <w:r>
        <w:t xml:space="preserve">      allOf:</w:t>
      </w:r>
    </w:p>
    <w:p w14:paraId="3538AE7D" w14:textId="77777777" w:rsidR="008E4486" w:rsidRDefault="008E4486" w:rsidP="008E4486">
      <w:pPr>
        <w:pStyle w:val="PL"/>
      </w:pPr>
      <w:r>
        <w:t xml:space="preserve">        - $ref: 'TS28623_GenericNrm.yaml#/components/schemas/Top'</w:t>
      </w:r>
    </w:p>
    <w:p w14:paraId="5A8AD3DD" w14:textId="77777777" w:rsidR="008E4486" w:rsidRDefault="008E4486" w:rsidP="008E4486">
      <w:pPr>
        <w:pStyle w:val="PL"/>
      </w:pPr>
      <w:r>
        <w:t xml:space="preserve">        - type: object</w:t>
      </w:r>
    </w:p>
    <w:p w14:paraId="1AEEB90D" w14:textId="77777777" w:rsidR="008E4486" w:rsidRDefault="008E4486" w:rsidP="008E4486">
      <w:pPr>
        <w:pStyle w:val="PL"/>
      </w:pPr>
      <w:r>
        <w:t xml:space="preserve">          properties:</w:t>
      </w:r>
    </w:p>
    <w:p w14:paraId="533DF38D" w14:textId="77777777" w:rsidR="008E4486" w:rsidRDefault="008E4486" w:rsidP="008E4486">
      <w:pPr>
        <w:pStyle w:val="PL"/>
      </w:pPr>
      <w:r>
        <w:t xml:space="preserve">            attributes:</w:t>
      </w:r>
    </w:p>
    <w:p w14:paraId="0AB53B2C" w14:textId="77777777" w:rsidR="008E4486" w:rsidRDefault="008E4486" w:rsidP="008E4486">
      <w:pPr>
        <w:pStyle w:val="PL"/>
      </w:pPr>
      <w:r>
        <w:t xml:space="preserve">              allOf:</w:t>
      </w:r>
    </w:p>
    <w:p w14:paraId="65ABBD61" w14:textId="77777777" w:rsidR="008E4486" w:rsidRDefault="008E4486" w:rsidP="008E4486">
      <w:pPr>
        <w:pStyle w:val="PL"/>
      </w:pPr>
      <w:r>
        <w:t xml:space="preserve">                - $ref: 'TS28623_GenericNrm.yaml#/components/schemas/EP_RP-Attr'</w:t>
      </w:r>
    </w:p>
    <w:p w14:paraId="088D2D80" w14:textId="77777777" w:rsidR="008E4486" w:rsidRDefault="008E4486" w:rsidP="008E4486">
      <w:pPr>
        <w:pStyle w:val="PL"/>
      </w:pPr>
      <w:r>
        <w:t xml:space="preserve">                - type: object</w:t>
      </w:r>
    </w:p>
    <w:p w14:paraId="2B173342" w14:textId="77777777" w:rsidR="008E4486" w:rsidRDefault="008E4486" w:rsidP="008E4486">
      <w:pPr>
        <w:pStyle w:val="PL"/>
      </w:pPr>
      <w:r>
        <w:t xml:space="preserve">                  properties:</w:t>
      </w:r>
    </w:p>
    <w:p w14:paraId="341647D0" w14:textId="77777777" w:rsidR="008E4486" w:rsidRDefault="008E4486" w:rsidP="008E4486">
      <w:pPr>
        <w:pStyle w:val="PL"/>
      </w:pPr>
      <w:r>
        <w:t xml:space="preserve">                    localAddress:</w:t>
      </w:r>
    </w:p>
    <w:p w14:paraId="55CDD26C" w14:textId="77777777" w:rsidR="008E4486" w:rsidRDefault="008E4486" w:rsidP="008E4486">
      <w:pPr>
        <w:pStyle w:val="PL"/>
      </w:pPr>
      <w:r>
        <w:t xml:space="preserve">                      $ref: 'TS28541_NrNrm.yaml#/components/schemas/LocalAddress'</w:t>
      </w:r>
    </w:p>
    <w:p w14:paraId="540E6D99" w14:textId="77777777" w:rsidR="008E4486" w:rsidRDefault="008E4486" w:rsidP="008E4486">
      <w:pPr>
        <w:pStyle w:val="PL"/>
      </w:pPr>
      <w:r>
        <w:t xml:space="preserve">                    remoteAddress:</w:t>
      </w:r>
    </w:p>
    <w:p w14:paraId="488F63CB" w14:textId="77777777" w:rsidR="008E4486" w:rsidRDefault="008E4486" w:rsidP="008E4486">
      <w:pPr>
        <w:pStyle w:val="PL"/>
      </w:pPr>
      <w:r>
        <w:t xml:space="preserve">                      $ref: 'TS28541_NrNrm.yaml#/components/schemas/RemoteAddress'</w:t>
      </w:r>
    </w:p>
    <w:p w14:paraId="3FF43B16" w14:textId="77777777" w:rsidR="008E4486" w:rsidRDefault="008E4486" w:rsidP="008E4486">
      <w:pPr>
        <w:pStyle w:val="PL"/>
      </w:pPr>
      <w:r>
        <w:t xml:space="preserve">                      </w:t>
      </w:r>
    </w:p>
    <w:p w14:paraId="178B9AC1" w14:textId="77777777" w:rsidR="008E4486" w:rsidRDefault="008E4486" w:rsidP="008E4486">
      <w:pPr>
        <w:pStyle w:val="PL"/>
      </w:pPr>
      <w:r>
        <w:t xml:space="preserve">    FiveQiDscpMappingSet-Single:</w:t>
      </w:r>
    </w:p>
    <w:p w14:paraId="61BC96D5" w14:textId="77777777" w:rsidR="008E4486" w:rsidRDefault="008E4486" w:rsidP="008E4486">
      <w:pPr>
        <w:pStyle w:val="PL"/>
      </w:pPr>
      <w:r>
        <w:t xml:space="preserve">      allOf:</w:t>
      </w:r>
    </w:p>
    <w:p w14:paraId="1AF3567A" w14:textId="77777777" w:rsidR="008E4486" w:rsidRDefault="008E4486" w:rsidP="008E4486">
      <w:pPr>
        <w:pStyle w:val="PL"/>
      </w:pPr>
      <w:r>
        <w:t xml:space="preserve">        - $ref: 'TS28623_GenericNrm.yaml#/components/schemas/Top'</w:t>
      </w:r>
    </w:p>
    <w:p w14:paraId="04494BC8" w14:textId="77777777" w:rsidR="008E4486" w:rsidRDefault="008E4486" w:rsidP="008E4486">
      <w:pPr>
        <w:pStyle w:val="PL"/>
      </w:pPr>
      <w:r>
        <w:t xml:space="preserve">        - type: object</w:t>
      </w:r>
    </w:p>
    <w:p w14:paraId="0AECF9BF" w14:textId="77777777" w:rsidR="008E4486" w:rsidRDefault="008E4486" w:rsidP="008E4486">
      <w:pPr>
        <w:pStyle w:val="PL"/>
      </w:pPr>
      <w:r>
        <w:t xml:space="preserve">          properties:</w:t>
      </w:r>
    </w:p>
    <w:p w14:paraId="4035CFCE" w14:textId="77777777" w:rsidR="008E4486" w:rsidRDefault="008E4486" w:rsidP="008E4486">
      <w:pPr>
        <w:pStyle w:val="PL"/>
      </w:pPr>
      <w:r>
        <w:t xml:space="preserve">            attributes:</w:t>
      </w:r>
    </w:p>
    <w:p w14:paraId="6B71ED3F" w14:textId="77777777" w:rsidR="008E4486" w:rsidRDefault="008E4486" w:rsidP="008E4486">
      <w:pPr>
        <w:pStyle w:val="PL"/>
      </w:pPr>
      <w:r>
        <w:t xml:space="preserve">              allOf:</w:t>
      </w:r>
    </w:p>
    <w:p w14:paraId="0CA77ACF" w14:textId="77777777" w:rsidR="008E4486" w:rsidRDefault="008E4486" w:rsidP="008E4486">
      <w:pPr>
        <w:pStyle w:val="PL"/>
      </w:pPr>
      <w:r>
        <w:t xml:space="preserve">                - type: object</w:t>
      </w:r>
    </w:p>
    <w:p w14:paraId="101F007D" w14:textId="77777777" w:rsidR="008E4486" w:rsidRDefault="008E4486" w:rsidP="008E4486">
      <w:pPr>
        <w:pStyle w:val="PL"/>
      </w:pPr>
      <w:r>
        <w:t xml:space="preserve">                  properties:</w:t>
      </w:r>
    </w:p>
    <w:p w14:paraId="1062721C" w14:textId="77777777" w:rsidR="008E4486" w:rsidRDefault="008E4486" w:rsidP="008E4486">
      <w:pPr>
        <w:pStyle w:val="PL"/>
      </w:pPr>
      <w:r>
        <w:t xml:space="preserve">                    FiveQiDscpMappingList:</w:t>
      </w:r>
    </w:p>
    <w:p w14:paraId="2BC06694" w14:textId="77777777" w:rsidR="008E4486" w:rsidRDefault="008E4486" w:rsidP="008E4486">
      <w:pPr>
        <w:pStyle w:val="PL"/>
      </w:pPr>
      <w:r>
        <w:t xml:space="preserve">                      type: array</w:t>
      </w:r>
    </w:p>
    <w:p w14:paraId="0F2BFD68" w14:textId="77777777" w:rsidR="008E4486" w:rsidRDefault="008E4486" w:rsidP="008E4486">
      <w:pPr>
        <w:pStyle w:val="PL"/>
      </w:pPr>
      <w:r>
        <w:t xml:space="preserve">                      items:</w:t>
      </w:r>
    </w:p>
    <w:p w14:paraId="25A536C1" w14:textId="77777777" w:rsidR="008E4486" w:rsidRDefault="008E4486" w:rsidP="008E4486">
      <w:pPr>
        <w:pStyle w:val="PL"/>
      </w:pPr>
      <w:r>
        <w:t xml:space="preserve">                        $ref: '#/components/schemas/FiveQiDscpMapping'</w:t>
      </w:r>
    </w:p>
    <w:p w14:paraId="4E3257E3" w14:textId="77777777" w:rsidR="008E4486" w:rsidRDefault="008E4486" w:rsidP="008E4486">
      <w:pPr>
        <w:pStyle w:val="PL"/>
      </w:pPr>
    </w:p>
    <w:p w14:paraId="7C628E21" w14:textId="77777777" w:rsidR="008E4486" w:rsidRDefault="008E4486" w:rsidP="008E4486">
      <w:pPr>
        <w:pStyle w:val="PL"/>
      </w:pPr>
      <w:r>
        <w:t xml:space="preserve">    FiveQICharacteristics-Single:</w:t>
      </w:r>
    </w:p>
    <w:p w14:paraId="6BF3930E" w14:textId="77777777" w:rsidR="008E4486" w:rsidRDefault="008E4486" w:rsidP="008E4486">
      <w:pPr>
        <w:pStyle w:val="PL"/>
      </w:pPr>
      <w:r>
        <w:t xml:space="preserve">      allOf:</w:t>
      </w:r>
    </w:p>
    <w:p w14:paraId="7A5D5EB8" w14:textId="77777777" w:rsidR="008E4486" w:rsidRDefault="008E4486" w:rsidP="008E4486">
      <w:pPr>
        <w:pStyle w:val="PL"/>
      </w:pPr>
      <w:r>
        <w:t xml:space="preserve">        - $ref: 'TS28623_GenericNrm.yaml#/components/schemas/Top'</w:t>
      </w:r>
    </w:p>
    <w:p w14:paraId="6B07A291" w14:textId="77777777" w:rsidR="008E4486" w:rsidRDefault="008E4486" w:rsidP="008E4486">
      <w:pPr>
        <w:pStyle w:val="PL"/>
      </w:pPr>
      <w:r>
        <w:t xml:space="preserve">        - type: object</w:t>
      </w:r>
    </w:p>
    <w:p w14:paraId="1EF479E8" w14:textId="77777777" w:rsidR="008E4486" w:rsidRDefault="008E4486" w:rsidP="008E4486">
      <w:pPr>
        <w:pStyle w:val="PL"/>
      </w:pPr>
      <w:r>
        <w:t xml:space="preserve">          properties:</w:t>
      </w:r>
    </w:p>
    <w:p w14:paraId="23F57C0B" w14:textId="77777777" w:rsidR="008E4486" w:rsidRDefault="008E4486" w:rsidP="008E4486">
      <w:pPr>
        <w:pStyle w:val="PL"/>
      </w:pPr>
      <w:r>
        <w:t xml:space="preserve">            fiveQIValue:</w:t>
      </w:r>
    </w:p>
    <w:p w14:paraId="1BA485C5" w14:textId="77777777" w:rsidR="008E4486" w:rsidRDefault="008E4486" w:rsidP="008E4486">
      <w:pPr>
        <w:pStyle w:val="PL"/>
      </w:pPr>
      <w:r>
        <w:t xml:space="preserve">              type: integer</w:t>
      </w:r>
    </w:p>
    <w:p w14:paraId="11AC8CE4" w14:textId="77777777" w:rsidR="008E4486" w:rsidRDefault="008E4486" w:rsidP="008E4486">
      <w:pPr>
        <w:pStyle w:val="PL"/>
      </w:pPr>
      <w:r>
        <w:t xml:space="preserve">            resourceType:</w:t>
      </w:r>
    </w:p>
    <w:p w14:paraId="23A5D4C1" w14:textId="77777777" w:rsidR="008E4486" w:rsidRDefault="008E4486" w:rsidP="008E4486">
      <w:pPr>
        <w:pStyle w:val="PL"/>
      </w:pPr>
      <w:r>
        <w:t xml:space="preserve">              type: string</w:t>
      </w:r>
    </w:p>
    <w:p w14:paraId="2BDFC65B" w14:textId="77777777" w:rsidR="008E4486" w:rsidRDefault="008E4486" w:rsidP="008E4486">
      <w:pPr>
        <w:pStyle w:val="PL"/>
      </w:pPr>
      <w:r>
        <w:t xml:space="preserve">              enum:</w:t>
      </w:r>
    </w:p>
    <w:p w14:paraId="42C96D85" w14:textId="77777777" w:rsidR="008E4486" w:rsidRDefault="008E4486" w:rsidP="008E4486">
      <w:pPr>
        <w:pStyle w:val="PL"/>
      </w:pPr>
      <w:r>
        <w:t xml:space="preserve">                - GBR</w:t>
      </w:r>
    </w:p>
    <w:p w14:paraId="447B66B3" w14:textId="77777777" w:rsidR="008E4486" w:rsidRDefault="008E4486" w:rsidP="008E4486">
      <w:pPr>
        <w:pStyle w:val="PL"/>
      </w:pPr>
      <w:r>
        <w:t xml:space="preserve">                - NonGBR</w:t>
      </w:r>
    </w:p>
    <w:p w14:paraId="4D1FC3A2" w14:textId="77777777" w:rsidR="008E4486" w:rsidRDefault="008E4486" w:rsidP="008E4486">
      <w:pPr>
        <w:pStyle w:val="PL"/>
      </w:pPr>
      <w:r>
        <w:t xml:space="preserve">            priorityLevel:</w:t>
      </w:r>
    </w:p>
    <w:p w14:paraId="56A0F930" w14:textId="77777777" w:rsidR="008E4486" w:rsidRDefault="008E4486" w:rsidP="008E4486">
      <w:pPr>
        <w:pStyle w:val="PL"/>
      </w:pPr>
      <w:r>
        <w:t xml:space="preserve">              type: integer</w:t>
      </w:r>
    </w:p>
    <w:p w14:paraId="78849062" w14:textId="77777777" w:rsidR="008E4486" w:rsidRDefault="008E4486" w:rsidP="008E4486">
      <w:pPr>
        <w:pStyle w:val="PL"/>
      </w:pPr>
      <w:r>
        <w:t xml:space="preserve">            packetDelayBudget:</w:t>
      </w:r>
    </w:p>
    <w:p w14:paraId="10A3F9AA" w14:textId="77777777" w:rsidR="008E4486" w:rsidRDefault="008E4486" w:rsidP="008E4486">
      <w:pPr>
        <w:pStyle w:val="PL"/>
      </w:pPr>
      <w:r>
        <w:t xml:space="preserve">              type: integer</w:t>
      </w:r>
    </w:p>
    <w:p w14:paraId="7DAD9E2F" w14:textId="77777777" w:rsidR="008E4486" w:rsidRDefault="008E4486" w:rsidP="008E4486">
      <w:pPr>
        <w:pStyle w:val="PL"/>
      </w:pPr>
      <w:r>
        <w:t xml:space="preserve">            packetErrorRate:</w:t>
      </w:r>
    </w:p>
    <w:p w14:paraId="089A7075" w14:textId="77777777" w:rsidR="008E4486" w:rsidRDefault="008E4486" w:rsidP="008E4486">
      <w:pPr>
        <w:pStyle w:val="PL"/>
      </w:pPr>
      <w:r>
        <w:t xml:space="preserve">              $ref: '#/components/schemas/PacketErrorRate'</w:t>
      </w:r>
    </w:p>
    <w:p w14:paraId="27D8E3E4" w14:textId="77777777" w:rsidR="008E4486" w:rsidRDefault="008E4486" w:rsidP="008E4486">
      <w:pPr>
        <w:pStyle w:val="PL"/>
      </w:pPr>
      <w:r>
        <w:t xml:space="preserve">            averagingWindow:</w:t>
      </w:r>
    </w:p>
    <w:p w14:paraId="46AB5BD3" w14:textId="77777777" w:rsidR="008E4486" w:rsidRDefault="008E4486" w:rsidP="008E4486">
      <w:pPr>
        <w:pStyle w:val="PL"/>
      </w:pPr>
      <w:r>
        <w:t xml:space="preserve">              type: integer</w:t>
      </w:r>
    </w:p>
    <w:p w14:paraId="36EE77C2" w14:textId="77777777" w:rsidR="008E4486" w:rsidRDefault="008E4486" w:rsidP="008E4486">
      <w:pPr>
        <w:pStyle w:val="PL"/>
      </w:pPr>
      <w:r>
        <w:t xml:space="preserve">            maximumDataBurstVolume:</w:t>
      </w:r>
    </w:p>
    <w:p w14:paraId="7575199A" w14:textId="77777777" w:rsidR="008E4486" w:rsidRDefault="008E4486" w:rsidP="008E4486">
      <w:pPr>
        <w:pStyle w:val="PL"/>
      </w:pPr>
      <w:r>
        <w:t xml:space="preserve">              type: integer</w:t>
      </w:r>
    </w:p>
    <w:p w14:paraId="286417C4" w14:textId="77777777" w:rsidR="008E4486" w:rsidRDefault="008E4486" w:rsidP="008E4486">
      <w:pPr>
        <w:pStyle w:val="PL"/>
      </w:pPr>
      <w:r>
        <w:t xml:space="preserve">    FiveQICharacteristics-Multiple:</w:t>
      </w:r>
    </w:p>
    <w:p w14:paraId="22F0868F" w14:textId="77777777" w:rsidR="008E4486" w:rsidRDefault="008E4486" w:rsidP="008E4486">
      <w:pPr>
        <w:pStyle w:val="PL"/>
      </w:pPr>
      <w:r>
        <w:t xml:space="preserve">      type: array</w:t>
      </w:r>
    </w:p>
    <w:p w14:paraId="0066D2F3" w14:textId="77777777" w:rsidR="008E4486" w:rsidRDefault="008E4486" w:rsidP="008E4486">
      <w:pPr>
        <w:pStyle w:val="PL"/>
      </w:pPr>
      <w:r>
        <w:t xml:space="preserve">      items:</w:t>
      </w:r>
    </w:p>
    <w:p w14:paraId="03B77432" w14:textId="77777777" w:rsidR="008E4486" w:rsidRDefault="008E4486" w:rsidP="008E4486">
      <w:pPr>
        <w:pStyle w:val="PL"/>
      </w:pPr>
      <w:r>
        <w:t xml:space="preserve">        $ref: '#/components/schemas/FiveQICharacteristics-Single' </w:t>
      </w:r>
    </w:p>
    <w:p w14:paraId="2FF15352" w14:textId="77777777" w:rsidR="008E4486" w:rsidRDefault="008E4486" w:rsidP="008E4486">
      <w:pPr>
        <w:pStyle w:val="PL"/>
      </w:pPr>
      <w:r>
        <w:t xml:space="preserve">    Configurable5QISet-Single:</w:t>
      </w:r>
    </w:p>
    <w:p w14:paraId="581638A1" w14:textId="77777777" w:rsidR="008E4486" w:rsidRDefault="008E4486" w:rsidP="008E4486">
      <w:pPr>
        <w:pStyle w:val="PL"/>
      </w:pPr>
      <w:r>
        <w:t xml:space="preserve">      allOf:</w:t>
      </w:r>
    </w:p>
    <w:p w14:paraId="67876937" w14:textId="77777777" w:rsidR="008E4486" w:rsidRDefault="008E4486" w:rsidP="008E4486">
      <w:pPr>
        <w:pStyle w:val="PL"/>
      </w:pPr>
      <w:r>
        <w:t xml:space="preserve">        - $ref: 'TS28623_GenericNrm.yaml#/components/schemas/Top'</w:t>
      </w:r>
    </w:p>
    <w:p w14:paraId="50DC5AB7" w14:textId="77777777" w:rsidR="008E4486" w:rsidRDefault="008E4486" w:rsidP="008E4486">
      <w:pPr>
        <w:pStyle w:val="PL"/>
      </w:pPr>
      <w:r>
        <w:t xml:space="preserve">        - type: object</w:t>
      </w:r>
    </w:p>
    <w:p w14:paraId="3091025C" w14:textId="77777777" w:rsidR="008E4486" w:rsidRDefault="008E4486" w:rsidP="008E4486">
      <w:pPr>
        <w:pStyle w:val="PL"/>
      </w:pPr>
      <w:r>
        <w:t xml:space="preserve">          properties:</w:t>
      </w:r>
    </w:p>
    <w:p w14:paraId="46146222" w14:textId="77777777" w:rsidR="008E4486" w:rsidRDefault="008E4486" w:rsidP="008E4486">
      <w:pPr>
        <w:pStyle w:val="PL"/>
      </w:pPr>
      <w:r>
        <w:t xml:space="preserve">            attributes:</w:t>
      </w:r>
    </w:p>
    <w:p w14:paraId="17057C9C" w14:textId="77777777" w:rsidR="008E4486" w:rsidRDefault="008E4486" w:rsidP="008E4486">
      <w:pPr>
        <w:pStyle w:val="PL"/>
      </w:pPr>
      <w:r>
        <w:t xml:space="preserve">              allOf:</w:t>
      </w:r>
    </w:p>
    <w:p w14:paraId="488A205F" w14:textId="77777777" w:rsidR="008E4486" w:rsidRDefault="008E4486" w:rsidP="008E4486">
      <w:pPr>
        <w:pStyle w:val="PL"/>
      </w:pPr>
      <w:r>
        <w:t xml:space="preserve">                - type: object</w:t>
      </w:r>
    </w:p>
    <w:p w14:paraId="7608C316" w14:textId="77777777" w:rsidR="008E4486" w:rsidRDefault="008E4486" w:rsidP="008E4486">
      <w:pPr>
        <w:pStyle w:val="PL"/>
      </w:pPr>
      <w:r>
        <w:t xml:space="preserve">                  properties:</w:t>
      </w:r>
    </w:p>
    <w:p w14:paraId="49311662" w14:textId="77777777" w:rsidR="008E4486" w:rsidRDefault="008E4486" w:rsidP="008E4486">
      <w:pPr>
        <w:pStyle w:val="PL"/>
      </w:pPr>
      <w:r>
        <w:t xml:space="preserve">                    configurable5QIs:</w:t>
      </w:r>
    </w:p>
    <w:p w14:paraId="7B347CF3" w14:textId="77777777" w:rsidR="008E4486" w:rsidRDefault="008E4486" w:rsidP="008E4486">
      <w:pPr>
        <w:pStyle w:val="PL"/>
      </w:pPr>
      <w:r>
        <w:t xml:space="preserve">                      $ref: '#/components/schemas/FiveQICharacteristics-Multiple'  </w:t>
      </w:r>
    </w:p>
    <w:p w14:paraId="27AA5DD4" w14:textId="77777777" w:rsidR="008E4486" w:rsidRDefault="008E4486" w:rsidP="008E4486">
      <w:pPr>
        <w:pStyle w:val="PL"/>
      </w:pPr>
      <w:r>
        <w:t xml:space="preserve">   </w:t>
      </w:r>
    </w:p>
    <w:p w14:paraId="4DDE690E" w14:textId="77777777" w:rsidR="008E4486" w:rsidRDefault="008E4486" w:rsidP="008E4486">
      <w:pPr>
        <w:pStyle w:val="PL"/>
      </w:pPr>
      <w:r>
        <w:t xml:space="preserve">    Dynamic5QISet-Single:</w:t>
      </w:r>
    </w:p>
    <w:p w14:paraId="68710C29" w14:textId="77777777" w:rsidR="008E4486" w:rsidRDefault="008E4486" w:rsidP="008E4486">
      <w:pPr>
        <w:pStyle w:val="PL"/>
      </w:pPr>
      <w:r>
        <w:t xml:space="preserve">      allOf:</w:t>
      </w:r>
    </w:p>
    <w:p w14:paraId="53EC6513" w14:textId="77777777" w:rsidR="008E4486" w:rsidRDefault="008E4486" w:rsidP="008E4486">
      <w:pPr>
        <w:pStyle w:val="PL"/>
      </w:pPr>
      <w:r>
        <w:t xml:space="preserve">        - $ref: 'TS28623_GenericNrm.yaml#/components/schemas/Top'</w:t>
      </w:r>
    </w:p>
    <w:p w14:paraId="2EEE5E20" w14:textId="77777777" w:rsidR="008E4486" w:rsidRDefault="008E4486" w:rsidP="008E4486">
      <w:pPr>
        <w:pStyle w:val="PL"/>
      </w:pPr>
      <w:r>
        <w:t xml:space="preserve">        - type: object</w:t>
      </w:r>
    </w:p>
    <w:p w14:paraId="099DAB66" w14:textId="77777777" w:rsidR="008E4486" w:rsidRDefault="008E4486" w:rsidP="008E4486">
      <w:pPr>
        <w:pStyle w:val="PL"/>
      </w:pPr>
      <w:r>
        <w:t xml:space="preserve">          properties:</w:t>
      </w:r>
    </w:p>
    <w:p w14:paraId="00C51D42" w14:textId="77777777" w:rsidR="008E4486" w:rsidRDefault="008E4486" w:rsidP="008E4486">
      <w:pPr>
        <w:pStyle w:val="PL"/>
      </w:pPr>
      <w:r>
        <w:t xml:space="preserve">            attributes:</w:t>
      </w:r>
    </w:p>
    <w:p w14:paraId="25001F1B" w14:textId="77777777" w:rsidR="008E4486" w:rsidRDefault="008E4486" w:rsidP="008E4486">
      <w:pPr>
        <w:pStyle w:val="PL"/>
      </w:pPr>
      <w:r>
        <w:t xml:space="preserve">              allOf:</w:t>
      </w:r>
    </w:p>
    <w:p w14:paraId="10B61625" w14:textId="77777777" w:rsidR="008E4486" w:rsidRDefault="008E4486" w:rsidP="008E4486">
      <w:pPr>
        <w:pStyle w:val="PL"/>
      </w:pPr>
      <w:r>
        <w:t xml:space="preserve">                - type: object</w:t>
      </w:r>
    </w:p>
    <w:p w14:paraId="347C456C" w14:textId="77777777" w:rsidR="008E4486" w:rsidRDefault="008E4486" w:rsidP="008E4486">
      <w:pPr>
        <w:pStyle w:val="PL"/>
      </w:pPr>
      <w:r>
        <w:t xml:space="preserve">                  properties:</w:t>
      </w:r>
    </w:p>
    <w:p w14:paraId="1E80165E" w14:textId="77777777" w:rsidR="008E4486" w:rsidRDefault="008E4486" w:rsidP="008E4486">
      <w:pPr>
        <w:pStyle w:val="PL"/>
      </w:pPr>
      <w:r>
        <w:t xml:space="preserve">                    dynamic5QIs:</w:t>
      </w:r>
    </w:p>
    <w:p w14:paraId="32E6D2FA" w14:textId="77777777" w:rsidR="008E4486" w:rsidRDefault="008E4486" w:rsidP="008E4486">
      <w:pPr>
        <w:pStyle w:val="PL"/>
      </w:pPr>
      <w:r>
        <w:t xml:space="preserve">                      $ref: '#/components/schemas/FiveQICharacteristics-Multiple'                           </w:t>
      </w:r>
    </w:p>
    <w:p w14:paraId="5C389334" w14:textId="77777777" w:rsidR="008E4486" w:rsidRDefault="008E4486" w:rsidP="008E4486">
      <w:pPr>
        <w:pStyle w:val="PL"/>
      </w:pPr>
      <w:r>
        <w:t xml:space="preserve">                      </w:t>
      </w:r>
    </w:p>
    <w:p w14:paraId="017413F0" w14:textId="77777777" w:rsidR="008E4486" w:rsidRDefault="008E4486" w:rsidP="008E4486">
      <w:pPr>
        <w:pStyle w:val="PL"/>
      </w:pPr>
      <w:r>
        <w:t xml:space="preserve">    GtpUPathQoSMonitoringControl-Single:</w:t>
      </w:r>
    </w:p>
    <w:p w14:paraId="5D2D987B" w14:textId="77777777" w:rsidR="008E4486" w:rsidRDefault="008E4486" w:rsidP="008E4486">
      <w:pPr>
        <w:pStyle w:val="PL"/>
      </w:pPr>
      <w:r>
        <w:t xml:space="preserve">      allOf:</w:t>
      </w:r>
    </w:p>
    <w:p w14:paraId="393F8CAA" w14:textId="77777777" w:rsidR="008E4486" w:rsidRDefault="008E4486" w:rsidP="008E4486">
      <w:pPr>
        <w:pStyle w:val="PL"/>
      </w:pPr>
      <w:r>
        <w:t xml:space="preserve">        - $ref: 'TS28623_GenericNrm.yaml#/components/schemas/Top'</w:t>
      </w:r>
    </w:p>
    <w:p w14:paraId="56041CDD" w14:textId="77777777" w:rsidR="008E4486" w:rsidRDefault="008E4486" w:rsidP="008E4486">
      <w:pPr>
        <w:pStyle w:val="PL"/>
      </w:pPr>
      <w:r>
        <w:t xml:space="preserve">        - type: object</w:t>
      </w:r>
    </w:p>
    <w:p w14:paraId="76D43295" w14:textId="77777777" w:rsidR="008E4486" w:rsidRDefault="008E4486" w:rsidP="008E4486">
      <w:pPr>
        <w:pStyle w:val="PL"/>
      </w:pPr>
      <w:r>
        <w:t xml:space="preserve">          properties:</w:t>
      </w:r>
    </w:p>
    <w:p w14:paraId="45A57856" w14:textId="77777777" w:rsidR="008E4486" w:rsidRDefault="008E4486" w:rsidP="008E4486">
      <w:pPr>
        <w:pStyle w:val="PL"/>
      </w:pPr>
      <w:r>
        <w:t xml:space="preserve">            attributes:</w:t>
      </w:r>
    </w:p>
    <w:p w14:paraId="78065EF8" w14:textId="77777777" w:rsidR="008E4486" w:rsidRDefault="008E4486" w:rsidP="008E4486">
      <w:pPr>
        <w:pStyle w:val="PL"/>
      </w:pPr>
      <w:r>
        <w:t xml:space="preserve">              allOf:</w:t>
      </w:r>
    </w:p>
    <w:p w14:paraId="2776473B" w14:textId="77777777" w:rsidR="008E4486" w:rsidRDefault="008E4486" w:rsidP="008E4486">
      <w:pPr>
        <w:pStyle w:val="PL"/>
      </w:pPr>
      <w:r>
        <w:t xml:space="preserve">                - type: object</w:t>
      </w:r>
    </w:p>
    <w:p w14:paraId="7F977513" w14:textId="77777777" w:rsidR="008E4486" w:rsidRDefault="008E4486" w:rsidP="008E4486">
      <w:pPr>
        <w:pStyle w:val="PL"/>
      </w:pPr>
      <w:r>
        <w:t xml:space="preserve">                  properties:</w:t>
      </w:r>
    </w:p>
    <w:p w14:paraId="70736784" w14:textId="77777777" w:rsidR="008E4486" w:rsidRDefault="008E4486" w:rsidP="008E4486">
      <w:pPr>
        <w:pStyle w:val="PL"/>
      </w:pPr>
      <w:r>
        <w:t xml:space="preserve">                    gtpUPathQoSMonitoringState:</w:t>
      </w:r>
    </w:p>
    <w:p w14:paraId="1657187C" w14:textId="77777777" w:rsidR="008E4486" w:rsidRDefault="008E4486" w:rsidP="008E4486">
      <w:pPr>
        <w:pStyle w:val="PL"/>
      </w:pPr>
      <w:r>
        <w:t xml:space="preserve">                      type: string</w:t>
      </w:r>
    </w:p>
    <w:p w14:paraId="26530552" w14:textId="77777777" w:rsidR="008E4486" w:rsidRDefault="008E4486" w:rsidP="008E4486">
      <w:pPr>
        <w:pStyle w:val="PL"/>
      </w:pPr>
      <w:r>
        <w:t xml:space="preserve">                      enum:</w:t>
      </w:r>
    </w:p>
    <w:p w14:paraId="59FFDE13" w14:textId="77777777" w:rsidR="008E4486" w:rsidRDefault="008E4486" w:rsidP="008E4486">
      <w:pPr>
        <w:pStyle w:val="PL"/>
      </w:pPr>
      <w:r>
        <w:t xml:space="preserve">                        - ENABLED</w:t>
      </w:r>
    </w:p>
    <w:p w14:paraId="47F75D16" w14:textId="77777777" w:rsidR="008E4486" w:rsidRDefault="008E4486" w:rsidP="008E4486">
      <w:pPr>
        <w:pStyle w:val="PL"/>
      </w:pPr>
      <w:r>
        <w:t xml:space="preserve">                        - DISABLED</w:t>
      </w:r>
    </w:p>
    <w:p w14:paraId="77BAFB31" w14:textId="77777777" w:rsidR="008E4486" w:rsidRDefault="008E4486" w:rsidP="008E4486">
      <w:pPr>
        <w:pStyle w:val="PL"/>
      </w:pPr>
      <w:r>
        <w:t xml:space="preserve">                    gtpUPathMonitoredSNSSAIs:</w:t>
      </w:r>
    </w:p>
    <w:p w14:paraId="5B437DB6" w14:textId="77777777" w:rsidR="008E4486" w:rsidRDefault="008E4486" w:rsidP="008E4486">
      <w:pPr>
        <w:pStyle w:val="PL"/>
      </w:pPr>
      <w:r>
        <w:t xml:space="preserve">                      type: array</w:t>
      </w:r>
    </w:p>
    <w:p w14:paraId="473A9325" w14:textId="77777777" w:rsidR="008E4486" w:rsidRDefault="008E4486" w:rsidP="008E4486">
      <w:pPr>
        <w:pStyle w:val="PL"/>
      </w:pPr>
      <w:r>
        <w:t xml:space="preserve">                      items:</w:t>
      </w:r>
    </w:p>
    <w:p w14:paraId="2D2BDF17" w14:textId="77777777" w:rsidR="008E4486" w:rsidRDefault="008E4486" w:rsidP="008E4486">
      <w:pPr>
        <w:pStyle w:val="PL"/>
      </w:pPr>
      <w:r>
        <w:t xml:space="preserve">                        $ref: 'TS28541_NrNrm.yaml#/components/schemas/Snssai'</w:t>
      </w:r>
    </w:p>
    <w:p w14:paraId="071A375F" w14:textId="77777777" w:rsidR="008E4486" w:rsidRDefault="008E4486" w:rsidP="008E4486">
      <w:pPr>
        <w:pStyle w:val="PL"/>
      </w:pPr>
      <w:r>
        <w:t xml:space="preserve">                    monitoredDSCPs:</w:t>
      </w:r>
    </w:p>
    <w:p w14:paraId="13CAEBF7" w14:textId="77777777" w:rsidR="008E4486" w:rsidRDefault="008E4486" w:rsidP="008E4486">
      <w:pPr>
        <w:pStyle w:val="PL"/>
      </w:pPr>
      <w:r>
        <w:t xml:space="preserve">                      type: array</w:t>
      </w:r>
    </w:p>
    <w:p w14:paraId="6ACB1BE6" w14:textId="77777777" w:rsidR="008E4486" w:rsidRDefault="008E4486" w:rsidP="008E4486">
      <w:pPr>
        <w:pStyle w:val="PL"/>
      </w:pPr>
      <w:r>
        <w:t xml:space="preserve">                      items:</w:t>
      </w:r>
    </w:p>
    <w:p w14:paraId="0CFA371A" w14:textId="77777777" w:rsidR="008E4486" w:rsidRDefault="008E4486" w:rsidP="008E4486">
      <w:pPr>
        <w:pStyle w:val="PL"/>
      </w:pPr>
      <w:r>
        <w:t xml:space="preserve">                        type: integer</w:t>
      </w:r>
    </w:p>
    <w:p w14:paraId="76208D53" w14:textId="77777777" w:rsidR="008E4486" w:rsidRDefault="008E4486" w:rsidP="008E4486">
      <w:pPr>
        <w:pStyle w:val="PL"/>
      </w:pPr>
      <w:r>
        <w:t xml:space="preserve">                        minimum: 0</w:t>
      </w:r>
    </w:p>
    <w:p w14:paraId="59DAA1C9" w14:textId="77777777" w:rsidR="008E4486" w:rsidRDefault="008E4486" w:rsidP="008E4486">
      <w:pPr>
        <w:pStyle w:val="PL"/>
      </w:pPr>
      <w:r>
        <w:t xml:space="preserve">                        maximum: 255</w:t>
      </w:r>
    </w:p>
    <w:p w14:paraId="337D86F1" w14:textId="77777777" w:rsidR="008E4486" w:rsidRDefault="008E4486" w:rsidP="008E4486">
      <w:pPr>
        <w:pStyle w:val="PL"/>
      </w:pPr>
      <w:r>
        <w:t xml:space="preserve">                    isEventTriggeredGtpUPathMonitoringSupported:</w:t>
      </w:r>
    </w:p>
    <w:p w14:paraId="71AEAD1B" w14:textId="77777777" w:rsidR="008E4486" w:rsidRDefault="008E4486" w:rsidP="008E4486">
      <w:pPr>
        <w:pStyle w:val="PL"/>
      </w:pPr>
      <w:r>
        <w:t xml:space="preserve">                      type: boolean</w:t>
      </w:r>
    </w:p>
    <w:p w14:paraId="5533D1AE" w14:textId="77777777" w:rsidR="008E4486" w:rsidRDefault="008E4486" w:rsidP="008E4486">
      <w:pPr>
        <w:pStyle w:val="PL"/>
      </w:pPr>
      <w:r>
        <w:t xml:space="preserve">                    isPeriodicGtpUMonitoringSupported:</w:t>
      </w:r>
    </w:p>
    <w:p w14:paraId="3FFFD734" w14:textId="77777777" w:rsidR="008E4486" w:rsidRDefault="008E4486" w:rsidP="008E4486">
      <w:pPr>
        <w:pStyle w:val="PL"/>
      </w:pPr>
      <w:r>
        <w:t xml:space="preserve">                      type: boolean</w:t>
      </w:r>
    </w:p>
    <w:p w14:paraId="54EFBB4F" w14:textId="77777777" w:rsidR="008E4486" w:rsidRDefault="008E4486" w:rsidP="008E4486">
      <w:pPr>
        <w:pStyle w:val="PL"/>
      </w:pPr>
      <w:r>
        <w:t xml:space="preserve">                    isImmediateGtpUMonitoringSupported:</w:t>
      </w:r>
    </w:p>
    <w:p w14:paraId="0BF1A23D" w14:textId="77777777" w:rsidR="008E4486" w:rsidRDefault="008E4486" w:rsidP="008E4486">
      <w:pPr>
        <w:pStyle w:val="PL"/>
      </w:pPr>
      <w:r>
        <w:t xml:space="preserve">                      type: boolean</w:t>
      </w:r>
    </w:p>
    <w:p w14:paraId="4FE9BE26" w14:textId="77777777" w:rsidR="008E4486" w:rsidRDefault="008E4486" w:rsidP="008E4486">
      <w:pPr>
        <w:pStyle w:val="PL"/>
      </w:pPr>
      <w:r>
        <w:t xml:space="preserve">                    gtpUPathDelayThresholds:</w:t>
      </w:r>
    </w:p>
    <w:p w14:paraId="5530964A" w14:textId="77777777" w:rsidR="008E4486" w:rsidRDefault="008E4486" w:rsidP="008E4486">
      <w:pPr>
        <w:pStyle w:val="PL"/>
      </w:pPr>
      <w:r>
        <w:t xml:space="preserve">                      $ref: '#/components/schemas/GtpUPathDelayThresholdsType'</w:t>
      </w:r>
    </w:p>
    <w:p w14:paraId="44027098" w14:textId="77777777" w:rsidR="008E4486" w:rsidRDefault="008E4486" w:rsidP="008E4486">
      <w:pPr>
        <w:pStyle w:val="PL"/>
      </w:pPr>
      <w:r>
        <w:t xml:space="preserve">                    gtpUPathMinimumWaitTime:</w:t>
      </w:r>
    </w:p>
    <w:p w14:paraId="2CA65DA6" w14:textId="77777777" w:rsidR="008E4486" w:rsidRDefault="008E4486" w:rsidP="008E4486">
      <w:pPr>
        <w:pStyle w:val="PL"/>
      </w:pPr>
      <w:r>
        <w:t xml:space="preserve">                      type: integer</w:t>
      </w:r>
    </w:p>
    <w:p w14:paraId="05636866" w14:textId="77777777" w:rsidR="008E4486" w:rsidRDefault="008E4486" w:rsidP="008E4486">
      <w:pPr>
        <w:pStyle w:val="PL"/>
      </w:pPr>
      <w:r>
        <w:t xml:space="preserve">                    gtpUPathMeasurementPeriod:</w:t>
      </w:r>
    </w:p>
    <w:p w14:paraId="51A8C248" w14:textId="77777777" w:rsidR="008E4486" w:rsidRDefault="008E4486" w:rsidP="008E4486">
      <w:pPr>
        <w:pStyle w:val="PL"/>
      </w:pPr>
      <w:r>
        <w:t xml:space="preserve">                      type: integer</w:t>
      </w:r>
    </w:p>
    <w:p w14:paraId="52322AF5" w14:textId="77777777" w:rsidR="008E4486" w:rsidRDefault="008E4486" w:rsidP="008E4486">
      <w:pPr>
        <w:pStyle w:val="PL"/>
      </w:pPr>
    </w:p>
    <w:p w14:paraId="69A6DAEF" w14:textId="77777777" w:rsidR="008E4486" w:rsidRDefault="008E4486" w:rsidP="008E4486">
      <w:pPr>
        <w:pStyle w:val="PL"/>
      </w:pPr>
      <w:r>
        <w:t xml:space="preserve">    QFQoSMonitoringControl-Single:</w:t>
      </w:r>
    </w:p>
    <w:p w14:paraId="4129EC2C" w14:textId="77777777" w:rsidR="008E4486" w:rsidRDefault="008E4486" w:rsidP="008E4486">
      <w:pPr>
        <w:pStyle w:val="PL"/>
      </w:pPr>
      <w:r>
        <w:t xml:space="preserve">      allOf:</w:t>
      </w:r>
    </w:p>
    <w:p w14:paraId="00563CAA" w14:textId="77777777" w:rsidR="008E4486" w:rsidRDefault="008E4486" w:rsidP="008E4486">
      <w:pPr>
        <w:pStyle w:val="PL"/>
      </w:pPr>
      <w:r>
        <w:t xml:space="preserve">        - $ref: 'TS28623_GenericNrm.yaml#/components/schemas/Top'</w:t>
      </w:r>
    </w:p>
    <w:p w14:paraId="0761EFB9" w14:textId="77777777" w:rsidR="008E4486" w:rsidRDefault="008E4486" w:rsidP="008E4486">
      <w:pPr>
        <w:pStyle w:val="PL"/>
      </w:pPr>
      <w:r>
        <w:t xml:space="preserve">        - type: object</w:t>
      </w:r>
    </w:p>
    <w:p w14:paraId="533634E5" w14:textId="77777777" w:rsidR="008E4486" w:rsidRDefault="008E4486" w:rsidP="008E4486">
      <w:pPr>
        <w:pStyle w:val="PL"/>
      </w:pPr>
      <w:r>
        <w:t xml:space="preserve">          properties:</w:t>
      </w:r>
    </w:p>
    <w:p w14:paraId="61980F3E" w14:textId="77777777" w:rsidR="008E4486" w:rsidRDefault="008E4486" w:rsidP="008E4486">
      <w:pPr>
        <w:pStyle w:val="PL"/>
      </w:pPr>
      <w:r>
        <w:t xml:space="preserve">            attributes:</w:t>
      </w:r>
    </w:p>
    <w:p w14:paraId="218DBB2E" w14:textId="77777777" w:rsidR="008E4486" w:rsidRDefault="008E4486" w:rsidP="008E4486">
      <w:pPr>
        <w:pStyle w:val="PL"/>
      </w:pPr>
      <w:r>
        <w:t xml:space="preserve">              allOf:</w:t>
      </w:r>
    </w:p>
    <w:p w14:paraId="55529EA3" w14:textId="77777777" w:rsidR="008E4486" w:rsidRDefault="008E4486" w:rsidP="008E4486">
      <w:pPr>
        <w:pStyle w:val="PL"/>
      </w:pPr>
      <w:r>
        <w:t xml:space="preserve">                - type: object</w:t>
      </w:r>
    </w:p>
    <w:p w14:paraId="5D9CC5A1" w14:textId="77777777" w:rsidR="008E4486" w:rsidRDefault="008E4486" w:rsidP="008E4486">
      <w:pPr>
        <w:pStyle w:val="PL"/>
      </w:pPr>
      <w:r>
        <w:t xml:space="preserve">                  properties:</w:t>
      </w:r>
    </w:p>
    <w:p w14:paraId="62569956" w14:textId="77777777" w:rsidR="008E4486" w:rsidRDefault="008E4486" w:rsidP="008E4486">
      <w:pPr>
        <w:pStyle w:val="PL"/>
      </w:pPr>
      <w:r>
        <w:t xml:space="preserve">                    qFQoSMonitoringState:</w:t>
      </w:r>
    </w:p>
    <w:p w14:paraId="2F456F01" w14:textId="77777777" w:rsidR="008E4486" w:rsidRDefault="008E4486" w:rsidP="008E4486">
      <w:pPr>
        <w:pStyle w:val="PL"/>
      </w:pPr>
      <w:r>
        <w:t xml:space="preserve">                      type: string</w:t>
      </w:r>
    </w:p>
    <w:p w14:paraId="15C04F62" w14:textId="77777777" w:rsidR="008E4486" w:rsidRDefault="008E4486" w:rsidP="008E4486">
      <w:pPr>
        <w:pStyle w:val="PL"/>
      </w:pPr>
      <w:r>
        <w:t xml:space="preserve">                      enum:</w:t>
      </w:r>
    </w:p>
    <w:p w14:paraId="0DB22A29" w14:textId="77777777" w:rsidR="008E4486" w:rsidRDefault="008E4486" w:rsidP="008E4486">
      <w:pPr>
        <w:pStyle w:val="PL"/>
      </w:pPr>
      <w:r>
        <w:t xml:space="preserve">                        - ENABLED</w:t>
      </w:r>
    </w:p>
    <w:p w14:paraId="07082C48" w14:textId="77777777" w:rsidR="008E4486" w:rsidRDefault="008E4486" w:rsidP="008E4486">
      <w:pPr>
        <w:pStyle w:val="PL"/>
      </w:pPr>
      <w:r>
        <w:t xml:space="preserve">                        - DISABLED</w:t>
      </w:r>
    </w:p>
    <w:p w14:paraId="5F978146" w14:textId="77777777" w:rsidR="008E4486" w:rsidRDefault="008E4486" w:rsidP="008E4486">
      <w:pPr>
        <w:pStyle w:val="PL"/>
      </w:pPr>
      <w:r>
        <w:t xml:space="preserve">                    qFMonitoredSNSSAIs:</w:t>
      </w:r>
    </w:p>
    <w:p w14:paraId="52474055" w14:textId="77777777" w:rsidR="008E4486" w:rsidRDefault="008E4486" w:rsidP="008E4486">
      <w:pPr>
        <w:pStyle w:val="PL"/>
      </w:pPr>
      <w:r>
        <w:t xml:space="preserve">                      type: array</w:t>
      </w:r>
    </w:p>
    <w:p w14:paraId="127BD7EB" w14:textId="77777777" w:rsidR="008E4486" w:rsidRDefault="008E4486" w:rsidP="008E4486">
      <w:pPr>
        <w:pStyle w:val="PL"/>
      </w:pPr>
      <w:r>
        <w:t xml:space="preserve">                      items:</w:t>
      </w:r>
    </w:p>
    <w:p w14:paraId="34172073" w14:textId="77777777" w:rsidR="008E4486" w:rsidRDefault="008E4486" w:rsidP="008E4486">
      <w:pPr>
        <w:pStyle w:val="PL"/>
      </w:pPr>
      <w:r>
        <w:t xml:space="preserve">                        $ref: 'TS28541_NrNrm.yaml#/components/schemas/Snssai'</w:t>
      </w:r>
    </w:p>
    <w:p w14:paraId="76449997" w14:textId="77777777" w:rsidR="008E4486" w:rsidRDefault="008E4486" w:rsidP="008E4486">
      <w:pPr>
        <w:pStyle w:val="PL"/>
      </w:pPr>
      <w:r>
        <w:t xml:space="preserve">                    qFMonitored5QIs:</w:t>
      </w:r>
    </w:p>
    <w:p w14:paraId="40C53070" w14:textId="77777777" w:rsidR="008E4486" w:rsidRDefault="008E4486" w:rsidP="008E4486">
      <w:pPr>
        <w:pStyle w:val="PL"/>
      </w:pPr>
      <w:r>
        <w:t xml:space="preserve">                      type: array</w:t>
      </w:r>
    </w:p>
    <w:p w14:paraId="67E018D2" w14:textId="77777777" w:rsidR="008E4486" w:rsidRDefault="008E4486" w:rsidP="008E4486">
      <w:pPr>
        <w:pStyle w:val="PL"/>
      </w:pPr>
      <w:r>
        <w:t xml:space="preserve">                      items:</w:t>
      </w:r>
    </w:p>
    <w:p w14:paraId="1B250BDB" w14:textId="77777777" w:rsidR="008E4486" w:rsidRDefault="008E4486" w:rsidP="008E4486">
      <w:pPr>
        <w:pStyle w:val="PL"/>
      </w:pPr>
      <w:r>
        <w:t xml:space="preserve">                        type: integer</w:t>
      </w:r>
    </w:p>
    <w:p w14:paraId="774482AF" w14:textId="77777777" w:rsidR="008E4486" w:rsidRDefault="008E4486" w:rsidP="008E4486">
      <w:pPr>
        <w:pStyle w:val="PL"/>
      </w:pPr>
      <w:r>
        <w:t xml:space="preserve">                        minimum: 0</w:t>
      </w:r>
    </w:p>
    <w:p w14:paraId="1A566146" w14:textId="77777777" w:rsidR="008E4486" w:rsidRDefault="008E4486" w:rsidP="008E4486">
      <w:pPr>
        <w:pStyle w:val="PL"/>
      </w:pPr>
      <w:r>
        <w:t xml:space="preserve">                        maximum: 255</w:t>
      </w:r>
    </w:p>
    <w:p w14:paraId="7EDE6AE8" w14:textId="77777777" w:rsidR="008E4486" w:rsidRDefault="008E4486" w:rsidP="008E4486">
      <w:pPr>
        <w:pStyle w:val="PL"/>
      </w:pPr>
      <w:r>
        <w:t xml:space="preserve">                    isEventTriggeredQFMonitoringSupported:</w:t>
      </w:r>
    </w:p>
    <w:p w14:paraId="35B83421" w14:textId="77777777" w:rsidR="008E4486" w:rsidRDefault="008E4486" w:rsidP="008E4486">
      <w:pPr>
        <w:pStyle w:val="PL"/>
      </w:pPr>
      <w:r>
        <w:t xml:space="preserve">                      type: boolean</w:t>
      </w:r>
    </w:p>
    <w:p w14:paraId="76B4948D" w14:textId="77777777" w:rsidR="008E4486" w:rsidRDefault="008E4486" w:rsidP="008E4486">
      <w:pPr>
        <w:pStyle w:val="PL"/>
      </w:pPr>
      <w:r>
        <w:t xml:space="preserve">                    isPeriodicQFMonitoringSupported:</w:t>
      </w:r>
    </w:p>
    <w:p w14:paraId="08B3D8C4" w14:textId="77777777" w:rsidR="008E4486" w:rsidRDefault="008E4486" w:rsidP="008E4486">
      <w:pPr>
        <w:pStyle w:val="PL"/>
      </w:pPr>
      <w:r>
        <w:t xml:space="preserve">                      type: boolean</w:t>
      </w:r>
    </w:p>
    <w:p w14:paraId="768F8E46" w14:textId="77777777" w:rsidR="008E4486" w:rsidRDefault="008E4486" w:rsidP="008E4486">
      <w:pPr>
        <w:pStyle w:val="PL"/>
      </w:pPr>
      <w:r>
        <w:t xml:space="preserve">                    isSessionReleasedQFMonitoringSupported:</w:t>
      </w:r>
    </w:p>
    <w:p w14:paraId="7C5200AC" w14:textId="77777777" w:rsidR="008E4486" w:rsidRDefault="008E4486" w:rsidP="008E4486">
      <w:pPr>
        <w:pStyle w:val="PL"/>
      </w:pPr>
      <w:r>
        <w:t xml:space="preserve">                      type: boolean</w:t>
      </w:r>
    </w:p>
    <w:p w14:paraId="70F0C064" w14:textId="77777777" w:rsidR="008E4486" w:rsidRDefault="008E4486" w:rsidP="008E4486">
      <w:pPr>
        <w:pStyle w:val="PL"/>
      </w:pPr>
      <w:r>
        <w:t xml:space="preserve">                    qFPacketDelayThresholds:</w:t>
      </w:r>
    </w:p>
    <w:p w14:paraId="5F11AA8C" w14:textId="77777777" w:rsidR="008E4486" w:rsidRDefault="008E4486" w:rsidP="008E4486">
      <w:pPr>
        <w:pStyle w:val="PL"/>
      </w:pPr>
      <w:r>
        <w:t xml:space="preserve">                      $ref: '#/components/schemas/QFPacketDelayThresholdsType'</w:t>
      </w:r>
    </w:p>
    <w:p w14:paraId="43C89E31" w14:textId="77777777" w:rsidR="008E4486" w:rsidRDefault="008E4486" w:rsidP="008E4486">
      <w:pPr>
        <w:pStyle w:val="PL"/>
      </w:pPr>
      <w:r>
        <w:t xml:space="preserve">                    qFMinimumWaitTime:</w:t>
      </w:r>
    </w:p>
    <w:p w14:paraId="026995C5" w14:textId="77777777" w:rsidR="008E4486" w:rsidRDefault="008E4486" w:rsidP="008E4486">
      <w:pPr>
        <w:pStyle w:val="PL"/>
      </w:pPr>
      <w:r>
        <w:t xml:space="preserve">                      type: integer</w:t>
      </w:r>
    </w:p>
    <w:p w14:paraId="27A3637C" w14:textId="77777777" w:rsidR="008E4486" w:rsidRDefault="008E4486" w:rsidP="008E4486">
      <w:pPr>
        <w:pStyle w:val="PL"/>
      </w:pPr>
      <w:r>
        <w:t xml:space="preserve">                    qFMeasurementPeriod:</w:t>
      </w:r>
    </w:p>
    <w:p w14:paraId="422C5960" w14:textId="77777777" w:rsidR="008E4486" w:rsidRDefault="008E4486" w:rsidP="008E4486">
      <w:pPr>
        <w:pStyle w:val="PL"/>
      </w:pPr>
      <w:r>
        <w:t xml:space="preserve">                      type: integer</w:t>
      </w:r>
    </w:p>
    <w:p w14:paraId="3A6D93BD" w14:textId="77777777" w:rsidR="008E4486" w:rsidRDefault="008E4486" w:rsidP="008E4486">
      <w:pPr>
        <w:pStyle w:val="PL"/>
      </w:pPr>
    </w:p>
    <w:p w14:paraId="18C987AA" w14:textId="77777777" w:rsidR="008E4486" w:rsidRDefault="008E4486" w:rsidP="008E4486">
      <w:pPr>
        <w:pStyle w:val="PL"/>
      </w:pPr>
      <w:r>
        <w:t xml:space="preserve">    PredefinedPccRuleSet-Single:</w:t>
      </w:r>
    </w:p>
    <w:p w14:paraId="06663B9C" w14:textId="77777777" w:rsidR="008E4486" w:rsidRDefault="008E4486" w:rsidP="008E4486">
      <w:pPr>
        <w:pStyle w:val="PL"/>
      </w:pPr>
      <w:r>
        <w:t xml:space="preserve">      allOf:</w:t>
      </w:r>
    </w:p>
    <w:p w14:paraId="1B0981A7" w14:textId="77777777" w:rsidR="008E4486" w:rsidRDefault="008E4486" w:rsidP="008E4486">
      <w:pPr>
        <w:pStyle w:val="PL"/>
      </w:pPr>
      <w:r>
        <w:t xml:space="preserve">        - $ref: 'TS28623_GenericNrm.yaml#/components/schemas/Top'</w:t>
      </w:r>
    </w:p>
    <w:p w14:paraId="56BF9D10" w14:textId="77777777" w:rsidR="008E4486" w:rsidRDefault="008E4486" w:rsidP="008E4486">
      <w:pPr>
        <w:pStyle w:val="PL"/>
      </w:pPr>
      <w:r>
        <w:t xml:space="preserve">        - type: object</w:t>
      </w:r>
    </w:p>
    <w:p w14:paraId="0FF94DE6" w14:textId="77777777" w:rsidR="008E4486" w:rsidRDefault="008E4486" w:rsidP="008E4486">
      <w:pPr>
        <w:pStyle w:val="PL"/>
      </w:pPr>
      <w:r>
        <w:t xml:space="preserve">          properties:</w:t>
      </w:r>
    </w:p>
    <w:p w14:paraId="6A2E3749" w14:textId="77777777" w:rsidR="008E4486" w:rsidRDefault="008E4486" w:rsidP="008E4486">
      <w:pPr>
        <w:pStyle w:val="PL"/>
      </w:pPr>
      <w:r>
        <w:t xml:space="preserve">            attributes:</w:t>
      </w:r>
    </w:p>
    <w:p w14:paraId="0A0BD758" w14:textId="77777777" w:rsidR="008E4486" w:rsidRDefault="008E4486" w:rsidP="008E4486">
      <w:pPr>
        <w:pStyle w:val="PL"/>
      </w:pPr>
      <w:r>
        <w:t xml:space="preserve">              allOf:</w:t>
      </w:r>
    </w:p>
    <w:p w14:paraId="03510D0F" w14:textId="77777777" w:rsidR="008E4486" w:rsidRDefault="008E4486" w:rsidP="008E4486">
      <w:pPr>
        <w:pStyle w:val="PL"/>
      </w:pPr>
      <w:r>
        <w:t xml:space="preserve">                - type: object</w:t>
      </w:r>
    </w:p>
    <w:p w14:paraId="576EB3DE" w14:textId="77777777" w:rsidR="008E4486" w:rsidRDefault="008E4486" w:rsidP="008E4486">
      <w:pPr>
        <w:pStyle w:val="PL"/>
      </w:pPr>
      <w:r>
        <w:t xml:space="preserve">                  properties:</w:t>
      </w:r>
    </w:p>
    <w:p w14:paraId="4CF72710" w14:textId="77777777" w:rsidR="008E4486" w:rsidRDefault="008E4486" w:rsidP="008E4486">
      <w:pPr>
        <w:pStyle w:val="PL"/>
      </w:pPr>
      <w:r>
        <w:t xml:space="preserve">                    predefinedPccRules:</w:t>
      </w:r>
    </w:p>
    <w:p w14:paraId="40A2725F" w14:textId="77777777" w:rsidR="008E4486" w:rsidRDefault="008E4486" w:rsidP="008E4486">
      <w:pPr>
        <w:pStyle w:val="PL"/>
      </w:pPr>
      <w:r>
        <w:t xml:space="preserve">                      type: array</w:t>
      </w:r>
    </w:p>
    <w:p w14:paraId="330A6D05" w14:textId="77777777" w:rsidR="008E4486" w:rsidRDefault="008E4486" w:rsidP="008E4486">
      <w:pPr>
        <w:pStyle w:val="PL"/>
      </w:pPr>
      <w:r>
        <w:t xml:space="preserve">                      items:</w:t>
      </w:r>
    </w:p>
    <w:p w14:paraId="32052FBC" w14:textId="77777777" w:rsidR="008E4486" w:rsidRDefault="008E4486" w:rsidP="008E4486">
      <w:pPr>
        <w:pStyle w:val="PL"/>
      </w:pPr>
      <w:r>
        <w:t xml:space="preserve">                        $ref: '#/components/schemas/PccRule'                           </w:t>
      </w:r>
    </w:p>
    <w:p w14:paraId="0C050DC0" w14:textId="77777777" w:rsidR="008E4486" w:rsidRDefault="008E4486" w:rsidP="008E4486">
      <w:pPr>
        <w:pStyle w:val="PL"/>
      </w:pPr>
      <w:r>
        <w:t xml:space="preserve">                          </w:t>
      </w:r>
    </w:p>
    <w:p w14:paraId="38ED390C" w14:textId="77777777" w:rsidR="008E4486" w:rsidRDefault="008E4486" w:rsidP="008E4486">
      <w:pPr>
        <w:pStyle w:val="PL"/>
      </w:pPr>
      <w:r>
        <w:t xml:space="preserve">    AfFunction-Single:</w:t>
      </w:r>
    </w:p>
    <w:p w14:paraId="7FB240F8" w14:textId="77777777" w:rsidR="008E4486" w:rsidRDefault="008E4486" w:rsidP="008E4486">
      <w:pPr>
        <w:pStyle w:val="PL"/>
      </w:pPr>
      <w:r>
        <w:t xml:space="preserve">      allOf:</w:t>
      </w:r>
    </w:p>
    <w:p w14:paraId="74737276" w14:textId="77777777" w:rsidR="008E4486" w:rsidRDefault="008E4486" w:rsidP="008E4486">
      <w:pPr>
        <w:pStyle w:val="PL"/>
      </w:pPr>
      <w:r>
        <w:t xml:space="preserve">        - $ref: 'TS28623_GenericNrm.yaml#/components/schemas/Top'</w:t>
      </w:r>
    </w:p>
    <w:p w14:paraId="0BFB0930" w14:textId="77777777" w:rsidR="008E4486" w:rsidRDefault="008E4486" w:rsidP="008E4486">
      <w:pPr>
        <w:pStyle w:val="PL"/>
      </w:pPr>
      <w:r>
        <w:t xml:space="preserve">        - type: object</w:t>
      </w:r>
    </w:p>
    <w:p w14:paraId="389C34B4" w14:textId="77777777" w:rsidR="008E4486" w:rsidRDefault="008E4486" w:rsidP="008E4486">
      <w:pPr>
        <w:pStyle w:val="PL"/>
      </w:pPr>
      <w:r>
        <w:t xml:space="preserve">          properties:</w:t>
      </w:r>
    </w:p>
    <w:p w14:paraId="5B9EB50E" w14:textId="77777777" w:rsidR="008E4486" w:rsidRDefault="008E4486" w:rsidP="008E4486">
      <w:pPr>
        <w:pStyle w:val="PL"/>
      </w:pPr>
      <w:r>
        <w:t xml:space="preserve">            attributes:</w:t>
      </w:r>
    </w:p>
    <w:p w14:paraId="7294C7DA" w14:textId="77777777" w:rsidR="008E4486" w:rsidRDefault="008E4486" w:rsidP="008E4486">
      <w:pPr>
        <w:pStyle w:val="PL"/>
      </w:pPr>
      <w:r>
        <w:t xml:space="preserve">              allOf:</w:t>
      </w:r>
    </w:p>
    <w:p w14:paraId="50C3FA5E" w14:textId="77777777" w:rsidR="008E4486" w:rsidRDefault="008E4486" w:rsidP="008E4486">
      <w:pPr>
        <w:pStyle w:val="PL"/>
      </w:pPr>
      <w:r>
        <w:t xml:space="preserve">                - $ref: 'TS28623_GenericNrm.yaml#/components/schemas/ManagedFunction-Attr'</w:t>
      </w:r>
    </w:p>
    <w:p w14:paraId="0968D1E0" w14:textId="77777777" w:rsidR="008E4486" w:rsidRDefault="008E4486" w:rsidP="008E4486">
      <w:pPr>
        <w:pStyle w:val="PL"/>
      </w:pPr>
      <w:r>
        <w:t xml:space="preserve">                - type: object</w:t>
      </w:r>
    </w:p>
    <w:p w14:paraId="15483D2B" w14:textId="77777777" w:rsidR="008E4486" w:rsidRDefault="008E4486" w:rsidP="008E4486">
      <w:pPr>
        <w:pStyle w:val="PL"/>
      </w:pPr>
      <w:r>
        <w:t xml:space="preserve">                  properties:</w:t>
      </w:r>
    </w:p>
    <w:p w14:paraId="0F5F5658" w14:textId="77777777" w:rsidR="008E4486" w:rsidRDefault="008E4486" w:rsidP="008E4486">
      <w:pPr>
        <w:pStyle w:val="PL"/>
      </w:pPr>
      <w:r>
        <w:t xml:space="preserve">                    plmnIdList:</w:t>
      </w:r>
    </w:p>
    <w:p w14:paraId="57801887" w14:textId="77777777" w:rsidR="008E4486" w:rsidRDefault="008E4486" w:rsidP="008E4486">
      <w:pPr>
        <w:pStyle w:val="PL"/>
      </w:pPr>
      <w:r>
        <w:t xml:space="preserve">                      $ref: 'TS28541_NrNrm.yaml#/components/schemas/PlmnIdList'</w:t>
      </w:r>
    </w:p>
    <w:p w14:paraId="6839D379" w14:textId="77777777" w:rsidR="008E4486" w:rsidRDefault="008E4486" w:rsidP="008E4486">
      <w:pPr>
        <w:pStyle w:val="PL"/>
      </w:pPr>
      <w:r>
        <w:t xml:space="preserve">                    managedNFProfile:</w:t>
      </w:r>
    </w:p>
    <w:p w14:paraId="0D72C065" w14:textId="77777777" w:rsidR="008E4486" w:rsidRDefault="008E4486" w:rsidP="008E4486">
      <w:pPr>
        <w:pStyle w:val="PL"/>
      </w:pPr>
      <w:r>
        <w:t xml:space="preserve">                      $ref: '#/components/schemas/ManagedNFProfile'</w:t>
      </w:r>
    </w:p>
    <w:p w14:paraId="064BAAB4" w14:textId="77777777" w:rsidR="008E4486" w:rsidRDefault="008E4486" w:rsidP="008E4486">
      <w:pPr>
        <w:pStyle w:val="PL"/>
      </w:pPr>
      <w:r>
        <w:t xml:space="preserve">                    commModelList:</w:t>
      </w:r>
    </w:p>
    <w:p w14:paraId="1FE05DDC" w14:textId="77777777" w:rsidR="008E4486" w:rsidRDefault="008E4486" w:rsidP="008E4486">
      <w:pPr>
        <w:pStyle w:val="PL"/>
      </w:pPr>
      <w:r>
        <w:t xml:space="preserve">                      $ref: '#/components/schemas/CommModelList'</w:t>
      </w:r>
    </w:p>
    <w:p w14:paraId="7D7D89AC" w14:textId="77777777" w:rsidR="008E4486" w:rsidRDefault="008E4486" w:rsidP="008E4486">
      <w:pPr>
        <w:pStyle w:val="PL"/>
      </w:pPr>
      <w:r>
        <w:t xml:space="preserve">                    trustAfInfo:</w:t>
      </w:r>
    </w:p>
    <w:p w14:paraId="541799FF" w14:textId="77777777" w:rsidR="008E4486" w:rsidRDefault="008E4486" w:rsidP="008E4486">
      <w:pPr>
        <w:pStyle w:val="PL"/>
      </w:pPr>
      <w:r>
        <w:t xml:space="preserve">                      $ref: '#/components/schemas/TrustAfInfo'</w:t>
      </w:r>
    </w:p>
    <w:p w14:paraId="287BB80F" w14:textId="77777777" w:rsidR="008E4486" w:rsidRDefault="008E4486" w:rsidP="008E4486">
      <w:pPr>
        <w:pStyle w:val="PL"/>
      </w:pPr>
      <w:r>
        <w:t xml:space="preserve">        - $ref: 'TS28623_GenericNrm.yaml#/components/schemas/ManagedFunction-ncO'</w:t>
      </w:r>
    </w:p>
    <w:p w14:paraId="2D50EAEC" w14:textId="77777777" w:rsidR="008E4486" w:rsidRDefault="008E4486" w:rsidP="008E4486">
      <w:pPr>
        <w:pStyle w:val="PL"/>
      </w:pPr>
      <w:r>
        <w:t xml:space="preserve">        - type: object</w:t>
      </w:r>
    </w:p>
    <w:p w14:paraId="1451208D" w14:textId="77777777" w:rsidR="008E4486" w:rsidRDefault="008E4486" w:rsidP="008E4486">
      <w:pPr>
        <w:pStyle w:val="PL"/>
      </w:pPr>
      <w:r>
        <w:t xml:space="preserve">          properties:</w:t>
      </w:r>
    </w:p>
    <w:p w14:paraId="075A7946" w14:textId="77777777" w:rsidR="008E4486" w:rsidRDefault="008E4486" w:rsidP="008E4486">
      <w:pPr>
        <w:pStyle w:val="PL"/>
      </w:pPr>
      <w:r>
        <w:t xml:space="preserve">            EP_N5:</w:t>
      </w:r>
    </w:p>
    <w:p w14:paraId="34EB20D0" w14:textId="77777777" w:rsidR="008E4486" w:rsidRDefault="008E4486" w:rsidP="008E4486">
      <w:pPr>
        <w:pStyle w:val="PL"/>
      </w:pPr>
      <w:r>
        <w:t xml:space="preserve">              $ref: '#/components/schemas/EP_N5-Multiple'</w:t>
      </w:r>
    </w:p>
    <w:p w14:paraId="3B568FBF" w14:textId="77777777" w:rsidR="008E4486" w:rsidRDefault="008E4486" w:rsidP="008E4486">
      <w:pPr>
        <w:pStyle w:val="PL"/>
      </w:pPr>
    </w:p>
    <w:p w14:paraId="02D57778" w14:textId="77777777" w:rsidR="008E4486" w:rsidRDefault="008E4486" w:rsidP="008E4486">
      <w:pPr>
        <w:pStyle w:val="PL"/>
      </w:pPr>
      <w:r>
        <w:t xml:space="preserve">    NssaafFunction-Single:</w:t>
      </w:r>
    </w:p>
    <w:p w14:paraId="5254EB58" w14:textId="77777777" w:rsidR="008E4486" w:rsidRDefault="008E4486" w:rsidP="008E4486">
      <w:pPr>
        <w:pStyle w:val="PL"/>
      </w:pPr>
      <w:r>
        <w:t xml:space="preserve">      allOf:</w:t>
      </w:r>
    </w:p>
    <w:p w14:paraId="1ED56404" w14:textId="77777777" w:rsidR="008E4486" w:rsidRDefault="008E4486" w:rsidP="008E4486">
      <w:pPr>
        <w:pStyle w:val="PL"/>
      </w:pPr>
      <w:r>
        <w:t xml:space="preserve">        - $ref: 'TS28623_GenericNrm.yaml#/components/schemas/Top'</w:t>
      </w:r>
    </w:p>
    <w:p w14:paraId="7B6ABE26" w14:textId="77777777" w:rsidR="008E4486" w:rsidRDefault="008E4486" w:rsidP="008E4486">
      <w:pPr>
        <w:pStyle w:val="PL"/>
      </w:pPr>
      <w:r>
        <w:t xml:space="preserve">        - type: object</w:t>
      </w:r>
    </w:p>
    <w:p w14:paraId="490DA9B2" w14:textId="77777777" w:rsidR="008E4486" w:rsidRDefault="008E4486" w:rsidP="008E4486">
      <w:pPr>
        <w:pStyle w:val="PL"/>
      </w:pPr>
      <w:r>
        <w:t xml:space="preserve">          properties:</w:t>
      </w:r>
    </w:p>
    <w:p w14:paraId="2C33EF1A" w14:textId="77777777" w:rsidR="008E4486" w:rsidRDefault="008E4486" w:rsidP="008E4486">
      <w:pPr>
        <w:pStyle w:val="PL"/>
      </w:pPr>
      <w:r>
        <w:t xml:space="preserve">            attributes:</w:t>
      </w:r>
    </w:p>
    <w:p w14:paraId="5F687F53" w14:textId="77777777" w:rsidR="008E4486" w:rsidRDefault="008E4486" w:rsidP="008E4486">
      <w:pPr>
        <w:pStyle w:val="PL"/>
      </w:pPr>
      <w:r>
        <w:t xml:space="preserve">              allOf:</w:t>
      </w:r>
    </w:p>
    <w:p w14:paraId="46E98CE9" w14:textId="77777777" w:rsidR="008E4486" w:rsidRDefault="008E4486" w:rsidP="008E4486">
      <w:pPr>
        <w:pStyle w:val="PL"/>
      </w:pPr>
      <w:r>
        <w:t xml:space="preserve">                - $ref: 'TS28623_GenericNrm.yaml#/components/schemas/ManagedFunction-Attr'</w:t>
      </w:r>
    </w:p>
    <w:p w14:paraId="08CFA6DB" w14:textId="77777777" w:rsidR="008E4486" w:rsidRDefault="008E4486" w:rsidP="008E4486">
      <w:pPr>
        <w:pStyle w:val="PL"/>
      </w:pPr>
      <w:r>
        <w:t xml:space="preserve">                - type: object</w:t>
      </w:r>
    </w:p>
    <w:p w14:paraId="2140DBBA" w14:textId="77777777" w:rsidR="008E4486" w:rsidRDefault="008E4486" w:rsidP="008E4486">
      <w:pPr>
        <w:pStyle w:val="PL"/>
      </w:pPr>
      <w:r>
        <w:t xml:space="preserve">                  properties:</w:t>
      </w:r>
    </w:p>
    <w:p w14:paraId="503A42F0" w14:textId="77777777" w:rsidR="008E4486" w:rsidRDefault="008E4486" w:rsidP="008E4486">
      <w:pPr>
        <w:pStyle w:val="PL"/>
      </w:pPr>
      <w:r>
        <w:t xml:space="preserve">                    pLMNInfoList:</w:t>
      </w:r>
    </w:p>
    <w:p w14:paraId="6626DF41" w14:textId="77777777" w:rsidR="008E4486" w:rsidRDefault="008E4486" w:rsidP="008E4486">
      <w:pPr>
        <w:pStyle w:val="PL"/>
      </w:pPr>
      <w:r>
        <w:t xml:space="preserve">                      $ref: 'TS28541_NrNrm.yaml#/components/schemas/PlmnInfoList'</w:t>
      </w:r>
    </w:p>
    <w:p w14:paraId="7C4FBA4B" w14:textId="77777777" w:rsidR="008E4486" w:rsidRDefault="008E4486" w:rsidP="008E4486">
      <w:pPr>
        <w:pStyle w:val="PL"/>
      </w:pPr>
      <w:r>
        <w:t xml:space="preserve">                    sBIFqdn:</w:t>
      </w:r>
    </w:p>
    <w:p w14:paraId="19AACEDA" w14:textId="77777777" w:rsidR="008E4486" w:rsidRDefault="008E4486" w:rsidP="008E4486">
      <w:pPr>
        <w:pStyle w:val="PL"/>
      </w:pPr>
      <w:r>
        <w:t xml:space="preserve">                      type: string</w:t>
      </w:r>
    </w:p>
    <w:p w14:paraId="48CE418F" w14:textId="77777777" w:rsidR="008E4486" w:rsidRDefault="008E4486" w:rsidP="008E4486">
      <w:pPr>
        <w:pStyle w:val="PL"/>
      </w:pPr>
      <w:r>
        <w:t xml:space="preserve">                    cNSIIdList:</w:t>
      </w:r>
    </w:p>
    <w:p w14:paraId="2BB5E5EA" w14:textId="77777777" w:rsidR="008E4486" w:rsidRDefault="008E4486" w:rsidP="008E4486">
      <w:pPr>
        <w:pStyle w:val="PL"/>
      </w:pPr>
      <w:r>
        <w:t xml:space="preserve">                      $ref: '#/components/schemas/CNSIIdList'</w:t>
      </w:r>
    </w:p>
    <w:p w14:paraId="7C42091D" w14:textId="77777777" w:rsidR="008E4486" w:rsidRDefault="008E4486" w:rsidP="008E4486">
      <w:pPr>
        <w:pStyle w:val="PL"/>
      </w:pPr>
      <w:r>
        <w:t xml:space="preserve">                    nFProfileList:</w:t>
      </w:r>
    </w:p>
    <w:p w14:paraId="0C6485D7" w14:textId="77777777" w:rsidR="008E4486" w:rsidRDefault="008E4486" w:rsidP="008E4486">
      <w:pPr>
        <w:pStyle w:val="PL"/>
      </w:pPr>
      <w:r>
        <w:t xml:space="preserve">                      $ref: '#/components/schemas/NFProfileList'</w:t>
      </w:r>
    </w:p>
    <w:p w14:paraId="076F3697" w14:textId="77777777" w:rsidR="008E4486" w:rsidRDefault="008E4486" w:rsidP="008E4486">
      <w:pPr>
        <w:pStyle w:val="PL"/>
      </w:pPr>
      <w:r>
        <w:t xml:space="preserve">                    commModelList:</w:t>
      </w:r>
    </w:p>
    <w:p w14:paraId="508DFC25" w14:textId="77777777" w:rsidR="008E4486" w:rsidRDefault="008E4486" w:rsidP="008E4486">
      <w:pPr>
        <w:pStyle w:val="PL"/>
      </w:pPr>
      <w:r>
        <w:t xml:space="preserve">                      $ref: '#/components/schemas/CommModelList'</w:t>
      </w:r>
    </w:p>
    <w:p w14:paraId="720F079B" w14:textId="77777777" w:rsidR="008E4486" w:rsidRDefault="008E4486" w:rsidP="008E4486">
      <w:pPr>
        <w:pStyle w:val="PL"/>
      </w:pPr>
      <w:r>
        <w:t xml:space="preserve">                    nssafInfo:</w:t>
      </w:r>
    </w:p>
    <w:p w14:paraId="45A3C24A" w14:textId="77777777" w:rsidR="008E4486" w:rsidRDefault="008E4486" w:rsidP="008E4486">
      <w:pPr>
        <w:pStyle w:val="PL"/>
      </w:pPr>
      <w:r>
        <w:t xml:space="preserve">                      $ref: '#/components/schemas/NssaafInfo'</w:t>
      </w:r>
    </w:p>
    <w:p w14:paraId="366169D3" w14:textId="77777777" w:rsidR="008E4486" w:rsidRDefault="008E4486" w:rsidP="008E4486">
      <w:pPr>
        <w:pStyle w:val="PL"/>
      </w:pPr>
      <w:r>
        <w:t xml:space="preserve">        - $ref: 'TS28623_GenericNrm.yaml#/components/schemas/ManagedFunction-ncO'</w:t>
      </w:r>
    </w:p>
    <w:p w14:paraId="52258E6E" w14:textId="77777777" w:rsidR="008E4486" w:rsidRDefault="008E4486" w:rsidP="008E4486">
      <w:pPr>
        <w:pStyle w:val="PL"/>
      </w:pPr>
      <w:r>
        <w:t xml:space="preserve">    EP_N58-Single:</w:t>
      </w:r>
    </w:p>
    <w:p w14:paraId="05D5F672" w14:textId="77777777" w:rsidR="008E4486" w:rsidRDefault="008E4486" w:rsidP="008E4486">
      <w:pPr>
        <w:pStyle w:val="PL"/>
      </w:pPr>
      <w:r>
        <w:t xml:space="preserve">      allOf:</w:t>
      </w:r>
    </w:p>
    <w:p w14:paraId="7C5C16C7" w14:textId="77777777" w:rsidR="008E4486" w:rsidRDefault="008E4486" w:rsidP="008E4486">
      <w:pPr>
        <w:pStyle w:val="PL"/>
      </w:pPr>
      <w:r>
        <w:t xml:space="preserve">        - $ref: 'TS28623_GenericNrm.yaml#/components/schemas/Top'</w:t>
      </w:r>
    </w:p>
    <w:p w14:paraId="73E2C64D" w14:textId="77777777" w:rsidR="008E4486" w:rsidRDefault="008E4486" w:rsidP="008E4486">
      <w:pPr>
        <w:pStyle w:val="PL"/>
      </w:pPr>
      <w:r>
        <w:t xml:space="preserve">        - type: object</w:t>
      </w:r>
    </w:p>
    <w:p w14:paraId="5DDE7B78" w14:textId="77777777" w:rsidR="008E4486" w:rsidRDefault="008E4486" w:rsidP="008E4486">
      <w:pPr>
        <w:pStyle w:val="PL"/>
      </w:pPr>
      <w:r>
        <w:t xml:space="preserve">          properties:</w:t>
      </w:r>
    </w:p>
    <w:p w14:paraId="3B33A268" w14:textId="77777777" w:rsidR="008E4486" w:rsidRDefault="008E4486" w:rsidP="008E4486">
      <w:pPr>
        <w:pStyle w:val="PL"/>
      </w:pPr>
      <w:r>
        <w:t xml:space="preserve">            attributes:</w:t>
      </w:r>
    </w:p>
    <w:p w14:paraId="46EA3444" w14:textId="77777777" w:rsidR="008E4486" w:rsidRDefault="008E4486" w:rsidP="008E4486">
      <w:pPr>
        <w:pStyle w:val="PL"/>
      </w:pPr>
      <w:r>
        <w:t xml:space="preserve">              allOf:</w:t>
      </w:r>
    </w:p>
    <w:p w14:paraId="21E3EF4B" w14:textId="77777777" w:rsidR="008E4486" w:rsidRDefault="008E4486" w:rsidP="008E4486">
      <w:pPr>
        <w:pStyle w:val="PL"/>
      </w:pPr>
      <w:r>
        <w:t xml:space="preserve">                - $ref: 'TS28623_GenericNrm.yaml#/components/schemas/EP_RP-Attr'</w:t>
      </w:r>
    </w:p>
    <w:p w14:paraId="405FDAE0" w14:textId="77777777" w:rsidR="008E4486" w:rsidRDefault="008E4486" w:rsidP="008E4486">
      <w:pPr>
        <w:pStyle w:val="PL"/>
      </w:pPr>
      <w:r>
        <w:t xml:space="preserve">                - type: object</w:t>
      </w:r>
    </w:p>
    <w:p w14:paraId="385C99EB" w14:textId="77777777" w:rsidR="008E4486" w:rsidRDefault="008E4486" w:rsidP="008E4486">
      <w:pPr>
        <w:pStyle w:val="PL"/>
      </w:pPr>
      <w:r>
        <w:t xml:space="preserve">                  properties:</w:t>
      </w:r>
    </w:p>
    <w:p w14:paraId="53899E57" w14:textId="77777777" w:rsidR="008E4486" w:rsidRDefault="008E4486" w:rsidP="008E4486">
      <w:pPr>
        <w:pStyle w:val="PL"/>
      </w:pPr>
      <w:r>
        <w:t xml:space="preserve">                    localAddress:</w:t>
      </w:r>
    </w:p>
    <w:p w14:paraId="618C64DE" w14:textId="77777777" w:rsidR="008E4486" w:rsidRDefault="008E4486" w:rsidP="008E4486">
      <w:pPr>
        <w:pStyle w:val="PL"/>
      </w:pPr>
      <w:r>
        <w:t xml:space="preserve">                      $ref: 'TS28541_NrNrm.yaml#/components/schemas/LocalAddress'</w:t>
      </w:r>
    </w:p>
    <w:p w14:paraId="62067CC0" w14:textId="77777777" w:rsidR="008E4486" w:rsidRDefault="008E4486" w:rsidP="008E4486">
      <w:pPr>
        <w:pStyle w:val="PL"/>
      </w:pPr>
      <w:r>
        <w:t xml:space="preserve">                    remoteAddress:</w:t>
      </w:r>
    </w:p>
    <w:p w14:paraId="2DECC55E" w14:textId="77777777" w:rsidR="008E4486" w:rsidRDefault="008E4486" w:rsidP="008E4486">
      <w:pPr>
        <w:pStyle w:val="PL"/>
      </w:pPr>
      <w:r>
        <w:t xml:space="preserve">                      $ref: 'TS28541_NrNrm.yaml#/components/schemas/RemoteAddress'</w:t>
      </w:r>
    </w:p>
    <w:p w14:paraId="6F5C6509" w14:textId="77777777" w:rsidR="008E4486" w:rsidRDefault="008E4486" w:rsidP="008E4486">
      <w:pPr>
        <w:pStyle w:val="PL"/>
      </w:pPr>
    </w:p>
    <w:p w14:paraId="469D0BD2" w14:textId="77777777" w:rsidR="008E4486" w:rsidRDefault="008E4486" w:rsidP="008E4486">
      <w:pPr>
        <w:pStyle w:val="PL"/>
      </w:pPr>
      <w:r>
        <w:t xml:space="preserve">    EP_N59-Single:</w:t>
      </w:r>
    </w:p>
    <w:p w14:paraId="11DB5361" w14:textId="77777777" w:rsidR="008E4486" w:rsidRDefault="008E4486" w:rsidP="008E4486">
      <w:pPr>
        <w:pStyle w:val="PL"/>
      </w:pPr>
      <w:r>
        <w:t xml:space="preserve">      allOf:</w:t>
      </w:r>
    </w:p>
    <w:p w14:paraId="261A6CC8" w14:textId="77777777" w:rsidR="008E4486" w:rsidRDefault="008E4486" w:rsidP="008E4486">
      <w:pPr>
        <w:pStyle w:val="PL"/>
      </w:pPr>
      <w:r>
        <w:t xml:space="preserve">        - $ref: 'TS28623_GenericNrm.yaml#/components/schemas/Top'</w:t>
      </w:r>
    </w:p>
    <w:p w14:paraId="5ECC0581" w14:textId="77777777" w:rsidR="008E4486" w:rsidRDefault="008E4486" w:rsidP="008E4486">
      <w:pPr>
        <w:pStyle w:val="PL"/>
      </w:pPr>
      <w:r>
        <w:t xml:space="preserve">        - type: object</w:t>
      </w:r>
    </w:p>
    <w:p w14:paraId="53FBFF54" w14:textId="77777777" w:rsidR="008E4486" w:rsidRDefault="008E4486" w:rsidP="008E4486">
      <w:pPr>
        <w:pStyle w:val="PL"/>
      </w:pPr>
      <w:r>
        <w:t xml:space="preserve">          properties:</w:t>
      </w:r>
    </w:p>
    <w:p w14:paraId="057F0EB7" w14:textId="77777777" w:rsidR="008E4486" w:rsidRDefault="008E4486" w:rsidP="008E4486">
      <w:pPr>
        <w:pStyle w:val="PL"/>
      </w:pPr>
      <w:r>
        <w:t xml:space="preserve">            attributes:</w:t>
      </w:r>
    </w:p>
    <w:p w14:paraId="766423BF" w14:textId="77777777" w:rsidR="008E4486" w:rsidRDefault="008E4486" w:rsidP="008E4486">
      <w:pPr>
        <w:pStyle w:val="PL"/>
      </w:pPr>
      <w:r>
        <w:t xml:space="preserve">              allOf:</w:t>
      </w:r>
    </w:p>
    <w:p w14:paraId="7ABC4919" w14:textId="77777777" w:rsidR="008E4486" w:rsidRDefault="008E4486" w:rsidP="008E4486">
      <w:pPr>
        <w:pStyle w:val="PL"/>
      </w:pPr>
      <w:r>
        <w:t xml:space="preserve">                - $ref: 'TS28623_GenericNrm.yaml#/components/schemas/EP_RP-Attr'</w:t>
      </w:r>
    </w:p>
    <w:p w14:paraId="244D47E2" w14:textId="77777777" w:rsidR="008E4486" w:rsidRDefault="008E4486" w:rsidP="008E4486">
      <w:pPr>
        <w:pStyle w:val="PL"/>
      </w:pPr>
      <w:r>
        <w:t xml:space="preserve">                - type: object</w:t>
      </w:r>
    </w:p>
    <w:p w14:paraId="43CB700F" w14:textId="77777777" w:rsidR="008E4486" w:rsidRDefault="008E4486" w:rsidP="008E4486">
      <w:pPr>
        <w:pStyle w:val="PL"/>
      </w:pPr>
      <w:r>
        <w:t xml:space="preserve">                  properties:</w:t>
      </w:r>
    </w:p>
    <w:p w14:paraId="6E96C9CF" w14:textId="77777777" w:rsidR="008E4486" w:rsidRDefault="008E4486" w:rsidP="008E4486">
      <w:pPr>
        <w:pStyle w:val="PL"/>
      </w:pPr>
      <w:r>
        <w:t xml:space="preserve">                    localAddress:</w:t>
      </w:r>
    </w:p>
    <w:p w14:paraId="29C90CA7" w14:textId="77777777" w:rsidR="008E4486" w:rsidRDefault="008E4486" w:rsidP="008E4486">
      <w:pPr>
        <w:pStyle w:val="PL"/>
      </w:pPr>
      <w:r>
        <w:t xml:space="preserve">                      $ref: 'TS28541_NrNrm.yaml#/components/schemas/LocalAddress'</w:t>
      </w:r>
    </w:p>
    <w:p w14:paraId="20F71F4A" w14:textId="77777777" w:rsidR="008E4486" w:rsidRDefault="008E4486" w:rsidP="008E4486">
      <w:pPr>
        <w:pStyle w:val="PL"/>
      </w:pPr>
      <w:r>
        <w:t xml:space="preserve">                    remoteAddress:</w:t>
      </w:r>
    </w:p>
    <w:p w14:paraId="43780B56" w14:textId="77777777" w:rsidR="008E4486" w:rsidRDefault="008E4486" w:rsidP="008E4486">
      <w:pPr>
        <w:pStyle w:val="PL"/>
      </w:pPr>
      <w:r>
        <w:t xml:space="preserve">                      $ref: 'TS28541_NrNrm.yaml#/components/schemas/RemoteAddress'</w:t>
      </w:r>
    </w:p>
    <w:p w14:paraId="6F57B795" w14:textId="77777777" w:rsidR="008E4486" w:rsidRDefault="008E4486" w:rsidP="008E4486">
      <w:pPr>
        <w:pStyle w:val="PL"/>
      </w:pPr>
    </w:p>
    <w:p w14:paraId="132ACB10" w14:textId="77777777" w:rsidR="008E4486" w:rsidRDefault="008E4486" w:rsidP="008E4486">
      <w:pPr>
        <w:pStyle w:val="PL"/>
      </w:pPr>
      <w:r>
        <w:t xml:space="preserve">    DccfFunction-Single:</w:t>
      </w:r>
    </w:p>
    <w:p w14:paraId="6BBCE912" w14:textId="77777777" w:rsidR="008E4486" w:rsidRDefault="008E4486" w:rsidP="008E4486">
      <w:pPr>
        <w:pStyle w:val="PL"/>
      </w:pPr>
      <w:r>
        <w:t xml:space="preserve">      allOf:</w:t>
      </w:r>
    </w:p>
    <w:p w14:paraId="49464396" w14:textId="77777777" w:rsidR="008E4486" w:rsidRDefault="008E4486" w:rsidP="008E4486">
      <w:pPr>
        <w:pStyle w:val="PL"/>
      </w:pPr>
      <w:r>
        <w:t xml:space="preserve">        - $ref: 'TS28623_GenericNrm.yaml#/components/schemas/Top'</w:t>
      </w:r>
    </w:p>
    <w:p w14:paraId="279BA8A3" w14:textId="77777777" w:rsidR="008E4486" w:rsidRDefault="008E4486" w:rsidP="008E4486">
      <w:pPr>
        <w:pStyle w:val="PL"/>
      </w:pPr>
      <w:r>
        <w:t xml:space="preserve">        - type: object</w:t>
      </w:r>
    </w:p>
    <w:p w14:paraId="19A13236" w14:textId="77777777" w:rsidR="008E4486" w:rsidRDefault="008E4486" w:rsidP="008E4486">
      <w:pPr>
        <w:pStyle w:val="PL"/>
      </w:pPr>
      <w:r>
        <w:t xml:space="preserve">          properties:</w:t>
      </w:r>
    </w:p>
    <w:p w14:paraId="580FEF8C" w14:textId="77777777" w:rsidR="008E4486" w:rsidRDefault="008E4486" w:rsidP="008E4486">
      <w:pPr>
        <w:pStyle w:val="PL"/>
      </w:pPr>
      <w:r>
        <w:t xml:space="preserve">            attributes:</w:t>
      </w:r>
    </w:p>
    <w:p w14:paraId="7665B4F5" w14:textId="77777777" w:rsidR="008E4486" w:rsidRDefault="008E4486" w:rsidP="008E4486">
      <w:pPr>
        <w:pStyle w:val="PL"/>
      </w:pPr>
      <w:r>
        <w:t xml:space="preserve">              allOf:</w:t>
      </w:r>
    </w:p>
    <w:p w14:paraId="36DC18CF" w14:textId="77777777" w:rsidR="008E4486" w:rsidRDefault="008E4486" w:rsidP="008E4486">
      <w:pPr>
        <w:pStyle w:val="PL"/>
      </w:pPr>
      <w:r>
        <w:t xml:space="preserve">                - $ref: 'TS28623_GenericNrm.yaml#/components/schemas/ManagedFunction-Attr'</w:t>
      </w:r>
    </w:p>
    <w:p w14:paraId="34B09624" w14:textId="77777777" w:rsidR="008E4486" w:rsidRDefault="008E4486" w:rsidP="008E4486">
      <w:pPr>
        <w:pStyle w:val="PL"/>
      </w:pPr>
      <w:r>
        <w:t xml:space="preserve">                - type: object</w:t>
      </w:r>
    </w:p>
    <w:p w14:paraId="757CADDB" w14:textId="77777777" w:rsidR="008E4486" w:rsidRDefault="008E4486" w:rsidP="008E4486">
      <w:pPr>
        <w:pStyle w:val="PL"/>
      </w:pPr>
      <w:r>
        <w:t xml:space="preserve">                  properties:</w:t>
      </w:r>
    </w:p>
    <w:p w14:paraId="4B268F09" w14:textId="77777777" w:rsidR="008E4486" w:rsidRDefault="008E4486" w:rsidP="008E4486">
      <w:pPr>
        <w:pStyle w:val="PL"/>
      </w:pPr>
      <w:r>
        <w:t xml:space="preserve">                    pLMNInfoList:</w:t>
      </w:r>
    </w:p>
    <w:p w14:paraId="214A3C70" w14:textId="77777777" w:rsidR="008E4486" w:rsidRDefault="008E4486" w:rsidP="008E4486">
      <w:pPr>
        <w:pStyle w:val="PL"/>
      </w:pPr>
      <w:r>
        <w:t xml:space="preserve">                      $ref: 'TS28541_NrNrm.yaml#/components/schemas/PlmnInfoList'</w:t>
      </w:r>
    </w:p>
    <w:p w14:paraId="37FD6B4E" w14:textId="77777777" w:rsidR="008E4486" w:rsidRDefault="008E4486" w:rsidP="008E4486">
      <w:pPr>
        <w:pStyle w:val="PL"/>
      </w:pPr>
      <w:r>
        <w:t xml:space="preserve">                    sBIFqdn:</w:t>
      </w:r>
    </w:p>
    <w:p w14:paraId="100A6847" w14:textId="77777777" w:rsidR="008E4486" w:rsidRDefault="008E4486" w:rsidP="008E4486">
      <w:pPr>
        <w:pStyle w:val="PL"/>
      </w:pPr>
      <w:r>
        <w:t xml:space="preserve">                      type: string</w:t>
      </w:r>
    </w:p>
    <w:p w14:paraId="7A4F3691" w14:textId="77777777" w:rsidR="008E4486" w:rsidRDefault="008E4486" w:rsidP="008E4486">
      <w:pPr>
        <w:pStyle w:val="PL"/>
      </w:pPr>
      <w:r>
        <w:t xml:space="preserve">                    managedNFProfile:</w:t>
      </w:r>
    </w:p>
    <w:p w14:paraId="4BED6384" w14:textId="77777777" w:rsidR="008E4486" w:rsidRDefault="008E4486" w:rsidP="008E4486">
      <w:pPr>
        <w:pStyle w:val="PL"/>
      </w:pPr>
      <w:r>
        <w:t xml:space="preserve">                      $ref: '#/components/schemas/ManagedNFProfile'</w:t>
      </w:r>
    </w:p>
    <w:p w14:paraId="6D0FAF1E" w14:textId="77777777" w:rsidR="008E4486" w:rsidRDefault="008E4486" w:rsidP="008E4486">
      <w:pPr>
        <w:pStyle w:val="PL"/>
      </w:pPr>
      <w:r>
        <w:t xml:space="preserve">                    commModelList:</w:t>
      </w:r>
    </w:p>
    <w:p w14:paraId="0DBE0EE2" w14:textId="77777777" w:rsidR="008E4486" w:rsidRDefault="008E4486" w:rsidP="008E4486">
      <w:pPr>
        <w:pStyle w:val="PL"/>
      </w:pPr>
      <w:r>
        <w:t xml:space="preserve">                      $ref: '#/components/schemas/CommModelList'</w:t>
      </w:r>
    </w:p>
    <w:p w14:paraId="4F4DA6AD" w14:textId="77777777" w:rsidR="008E4486" w:rsidRDefault="008E4486" w:rsidP="008E4486">
      <w:pPr>
        <w:pStyle w:val="PL"/>
      </w:pPr>
      <w:r>
        <w:t xml:space="preserve">                    dccfInfo:</w:t>
      </w:r>
    </w:p>
    <w:p w14:paraId="71002BFD" w14:textId="77777777" w:rsidR="008E4486" w:rsidRDefault="008E4486" w:rsidP="008E4486">
      <w:pPr>
        <w:pStyle w:val="PL"/>
      </w:pPr>
      <w:r>
        <w:t xml:space="preserve">                      $ref: '#/components/schemas/DccfInfo'</w:t>
      </w:r>
    </w:p>
    <w:p w14:paraId="2EA46D64" w14:textId="77777777" w:rsidR="008E4486" w:rsidRDefault="008E4486" w:rsidP="008E4486">
      <w:pPr>
        <w:pStyle w:val="PL"/>
      </w:pPr>
      <w:r>
        <w:t xml:space="preserve">        - $ref: 'TS28623_GenericNrm.yaml#/components/schemas/ManagedFunction-ncO'</w:t>
      </w:r>
    </w:p>
    <w:p w14:paraId="75055F21" w14:textId="77777777" w:rsidR="008E4486" w:rsidRDefault="008E4486" w:rsidP="008E4486">
      <w:pPr>
        <w:pStyle w:val="PL"/>
      </w:pPr>
    </w:p>
    <w:p w14:paraId="6A1F71F7" w14:textId="77777777" w:rsidR="008E4486" w:rsidRDefault="008E4486" w:rsidP="008E4486">
      <w:pPr>
        <w:pStyle w:val="PL"/>
      </w:pPr>
      <w:r>
        <w:t xml:space="preserve">    MfafFunction-Single:</w:t>
      </w:r>
    </w:p>
    <w:p w14:paraId="53641008" w14:textId="77777777" w:rsidR="008E4486" w:rsidRDefault="008E4486" w:rsidP="008E4486">
      <w:pPr>
        <w:pStyle w:val="PL"/>
      </w:pPr>
      <w:r>
        <w:t xml:space="preserve">      allOf:</w:t>
      </w:r>
    </w:p>
    <w:p w14:paraId="40C7F40C" w14:textId="77777777" w:rsidR="008E4486" w:rsidRDefault="008E4486" w:rsidP="008E4486">
      <w:pPr>
        <w:pStyle w:val="PL"/>
      </w:pPr>
      <w:r>
        <w:t xml:space="preserve">        - $ref: 'TS28623_GenericNrm.yaml#/components/schemas/Top'</w:t>
      </w:r>
    </w:p>
    <w:p w14:paraId="51EA54D6" w14:textId="77777777" w:rsidR="008E4486" w:rsidRDefault="008E4486" w:rsidP="008E4486">
      <w:pPr>
        <w:pStyle w:val="PL"/>
      </w:pPr>
      <w:r>
        <w:t xml:space="preserve">        - type: object</w:t>
      </w:r>
    </w:p>
    <w:p w14:paraId="25C585D6" w14:textId="77777777" w:rsidR="008E4486" w:rsidRDefault="008E4486" w:rsidP="008E4486">
      <w:pPr>
        <w:pStyle w:val="PL"/>
      </w:pPr>
      <w:r>
        <w:t xml:space="preserve">          properties:</w:t>
      </w:r>
    </w:p>
    <w:p w14:paraId="25AC3265" w14:textId="77777777" w:rsidR="008E4486" w:rsidRDefault="008E4486" w:rsidP="008E4486">
      <w:pPr>
        <w:pStyle w:val="PL"/>
      </w:pPr>
      <w:r>
        <w:t xml:space="preserve">            attributes:</w:t>
      </w:r>
    </w:p>
    <w:p w14:paraId="5A160363" w14:textId="77777777" w:rsidR="008E4486" w:rsidRDefault="008E4486" w:rsidP="008E4486">
      <w:pPr>
        <w:pStyle w:val="PL"/>
      </w:pPr>
      <w:r>
        <w:t xml:space="preserve">              allOf:</w:t>
      </w:r>
    </w:p>
    <w:p w14:paraId="198CDDBC" w14:textId="77777777" w:rsidR="008E4486" w:rsidRDefault="008E4486" w:rsidP="008E4486">
      <w:pPr>
        <w:pStyle w:val="PL"/>
      </w:pPr>
      <w:r>
        <w:t xml:space="preserve">                - $ref: 'TS28623_GenericNrm.yaml#/components/schemas/ManagedFunction-Attr'</w:t>
      </w:r>
    </w:p>
    <w:p w14:paraId="4C2336EF" w14:textId="77777777" w:rsidR="008E4486" w:rsidRDefault="008E4486" w:rsidP="008E4486">
      <w:pPr>
        <w:pStyle w:val="PL"/>
      </w:pPr>
      <w:r>
        <w:t xml:space="preserve">                - type: object</w:t>
      </w:r>
    </w:p>
    <w:p w14:paraId="7DFF4D28" w14:textId="77777777" w:rsidR="008E4486" w:rsidRDefault="008E4486" w:rsidP="008E4486">
      <w:pPr>
        <w:pStyle w:val="PL"/>
      </w:pPr>
      <w:r>
        <w:t xml:space="preserve">                  properties:</w:t>
      </w:r>
    </w:p>
    <w:p w14:paraId="463FEBAC" w14:textId="77777777" w:rsidR="008E4486" w:rsidRDefault="008E4486" w:rsidP="008E4486">
      <w:pPr>
        <w:pStyle w:val="PL"/>
      </w:pPr>
      <w:r>
        <w:t xml:space="preserve">                    pLMNInfoList:</w:t>
      </w:r>
    </w:p>
    <w:p w14:paraId="1D40EDF1" w14:textId="77777777" w:rsidR="008E4486" w:rsidRDefault="008E4486" w:rsidP="008E4486">
      <w:pPr>
        <w:pStyle w:val="PL"/>
      </w:pPr>
      <w:r>
        <w:t xml:space="preserve">                      $ref: 'TS28541_NrNrm.yaml#/components/schemas/PlmnInfoList'</w:t>
      </w:r>
    </w:p>
    <w:p w14:paraId="5EF502D4" w14:textId="77777777" w:rsidR="008E4486" w:rsidRDefault="008E4486" w:rsidP="008E4486">
      <w:pPr>
        <w:pStyle w:val="PL"/>
      </w:pPr>
      <w:r>
        <w:t xml:space="preserve">                    sBIFqdn:</w:t>
      </w:r>
    </w:p>
    <w:p w14:paraId="787A5568" w14:textId="77777777" w:rsidR="008E4486" w:rsidRDefault="008E4486" w:rsidP="008E4486">
      <w:pPr>
        <w:pStyle w:val="PL"/>
      </w:pPr>
      <w:r>
        <w:t xml:space="preserve">                      type: string</w:t>
      </w:r>
    </w:p>
    <w:p w14:paraId="082B612F" w14:textId="77777777" w:rsidR="008E4486" w:rsidRDefault="008E4486" w:rsidP="008E4486">
      <w:pPr>
        <w:pStyle w:val="PL"/>
      </w:pPr>
      <w:r>
        <w:t xml:space="preserve">                    managedNFProfile:</w:t>
      </w:r>
    </w:p>
    <w:p w14:paraId="033BF8DB" w14:textId="77777777" w:rsidR="008E4486" w:rsidRDefault="008E4486" w:rsidP="008E4486">
      <w:pPr>
        <w:pStyle w:val="PL"/>
      </w:pPr>
      <w:r>
        <w:t xml:space="preserve">                      $ref: '#/components/schemas/ManagedNFProfile'</w:t>
      </w:r>
    </w:p>
    <w:p w14:paraId="2EC6A68D" w14:textId="77777777" w:rsidR="008E4486" w:rsidRDefault="008E4486" w:rsidP="008E4486">
      <w:pPr>
        <w:pStyle w:val="PL"/>
      </w:pPr>
      <w:r>
        <w:t xml:space="preserve">                    commModelList:</w:t>
      </w:r>
    </w:p>
    <w:p w14:paraId="15F04386" w14:textId="77777777" w:rsidR="008E4486" w:rsidRDefault="008E4486" w:rsidP="008E4486">
      <w:pPr>
        <w:pStyle w:val="PL"/>
      </w:pPr>
      <w:r>
        <w:t xml:space="preserve">                      $ref: '#/components/schemas/CommModelList'</w:t>
      </w:r>
    </w:p>
    <w:p w14:paraId="3D5B1D0F" w14:textId="77777777" w:rsidR="008E4486" w:rsidRDefault="008E4486" w:rsidP="008E4486">
      <w:pPr>
        <w:pStyle w:val="PL"/>
      </w:pPr>
      <w:r>
        <w:t xml:space="preserve">                    mfafInfo:</w:t>
      </w:r>
    </w:p>
    <w:p w14:paraId="6B7696D2" w14:textId="77777777" w:rsidR="008E4486" w:rsidRDefault="008E4486" w:rsidP="008E4486">
      <w:pPr>
        <w:pStyle w:val="PL"/>
      </w:pPr>
      <w:r>
        <w:t xml:space="preserve">                      $ref: '#/components/schemas/MfafInfo'</w:t>
      </w:r>
    </w:p>
    <w:p w14:paraId="3F84F658" w14:textId="77777777" w:rsidR="008E4486" w:rsidRDefault="008E4486" w:rsidP="008E4486">
      <w:pPr>
        <w:pStyle w:val="PL"/>
      </w:pPr>
      <w:r>
        <w:t xml:space="preserve">        - $ref: 'TS28623_GenericNrm.yaml#/components/schemas/ManagedFunction-ncO'</w:t>
      </w:r>
    </w:p>
    <w:p w14:paraId="6AEB51C7" w14:textId="77777777" w:rsidR="008E4486" w:rsidRDefault="008E4486" w:rsidP="008E4486">
      <w:pPr>
        <w:pStyle w:val="PL"/>
      </w:pPr>
    </w:p>
    <w:p w14:paraId="60AD27E4" w14:textId="77777777" w:rsidR="008E4486" w:rsidRDefault="008E4486" w:rsidP="008E4486">
      <w:pPr>
        <w:pStyle w:val="PL"/>
      </w:pPr>
      <w:r>
        <w:t xml:space="preserve">    ChfFunction-Single:</w:t>
      </w:r>
    </w:p>
    <w:p w14:paraId="6DE0458B" w14:textId="77777777" w:rsidR="008E4486" w:rsidRDefault="008E4486" w:rsidP="008E4486">
      <w:pPr>
        <w:pStyle w:val="PL"/>
      </w:pPr>
      <w:r>
        <w:t xml:space="preserve">      allOf:</w:t>
      </w:r>
    </w:p>
    <w:p w14:paraId="4FD8DF07" w14:textId="77777777" w:rsidR="008E4486" w:rsidRDefault="008E4486" w:rsidP="008E4486">
      <w:pPr>
        <w:pStyle w:val="PL"/>
      </w:pPr>
      <w:r>
        <w:t xml:space="preserve">        - $ref: 'TS28623_GenericNrm.yaml#/components/schemas/Top'</w:t>
      </w:r>
    </w:p>
    <w:p w14:paraId="4DF1015C" w14:textId="77777777" w:rsidR="008E4486" w:rsidRDefault="008E4486" w:rsidP="008E4486">
      <w:pPr>
        <w:pStyle w:val="PL"/>
      </w:pPr>
      <w:r>
        <w:t xml:space="preserve">        - type: object</w:t>
      </w:r>
    </w:p>
    <w:p w14:paraId="31CDFCE4" w14:textId="77777777" w:rsidR="008E4486" w:rsidRDefault="008E4486" w:rsidP="008E4486">
      <w:pPr>
        <w:pStyle w:val="PL"/>
      </w:pPr>
      <w:r>
        <w:t xml:space="preserve">          properties:</w:t>
      </w:r>
    </w:p>
    <w:p w14:paraId="466B81D5" w14:textId="77777777" w:rsidR="008E4486" w:rsidRDefault="008E4486" w:rsidP="008E4486">
      <w:pPr>
        <w:pStyle w:val="PL"/>
      </w:pPr>
      <w:r>
        <w:t xml:space="preserve">            attributes:</w:t>
      </w:r>
    </w:p>
    <w:p w14:paraId="25609B67" w14:textId="77777777" w:rsidR="008E4486" w:rsidRDefault="008E4486" w:rsidP="008E4486">
      <w:pPr>
        <w:pStyle w:val="PL"/>
      </w:pPr>
      <w:r>
        <w:t xml:space="preserve">              allOf:</w:t>
      </w:r>
    </w:p>
    <w:p w14:paraId="06367BCA" w14:textId="77777777" w:rsidR="008E4486" w:rsidRDefault="008E4486" w:rsidP="008E4486">
      <w:pPr>
        <w:pStyle w:val="PL"/>
      </w:pPr>
      <w:r>
        <w:t xml:space="preserve">                - $ref: 'TS28623_GenericNrm.yaml#/components/schemas/ManagedFunction-Attr'</w:t>
      </w:r>
    </w:p>
    <w:p w14:paraId="73379ECA" w14:textId="77777777" w:rsidR="008E4486" w:rsidRDefault="008E4486" w:rsidP="008E4486">
      <w:pPr>
        <w:pStyle w:val="PL"/>
      </w:pPr>
      <w:r>
        <w:t xml:space="preserve">                - type: object</w:t>
      </w:r>
    </w:p>
    <w:p w14:paraId="37D3A43E" w14:textId="77777777" w:rsidR="008E4486" w:rsidRDefault="008E4486" w:rsidP="008E4486">
      <w:pPr>
        <w:pStyle w:val="PL"/>
      </w:pPr>
      <w:r>
        <w:t xml:space="preserve">                  properties:</w:t>
      </w:r>
    </w:p>
    <w:p w14:paraId="4D50B7EA" w14:textId="77777777" w:rsidR="008E4486" w:rsidRDefault="008E4486" w:rsidP="008E4486">
      <w:pPr>
        <w:pStyle w:val="PL"/>
      </w:pPr>
      <w:r>
        <w:t xml:space="preserve">                    pLMNInfoList:</w:t>
      </w:r>
    </w:p>
    <w:p w14:paraId="2CAC5A3C" w14:textId="77777777" w:rsidR="008E4486" w:rsidRDefault="008E4486" w:rsidP="008E4486">
      <w:pPr>
        <w:pStyle w:val="PL"/>
      </w:pPr>
      <w:r>
        <w:t xml:space="preserve">                      $ref: 'TS28541_NrNrm.yaml#/components/schemas/PlmnInfoList'</w:t>
      </w:r>
    </w:p>
    <w:p w14:paraId="6B0E7B8C" w14:textId="77777777" w:rsidR="008E4486" w:rsidRDefault="008E4486" w:rsidP="008E4486">
      <w:pPr>
        <w:pStyle w:val="PL"/>
      </w:pPr>
      <w:r>
        <w:t xml:space="preserve">                    sBIFqdn:</w:t>
      </w:r>
    </w:p>
    <w:p w14:paraId="25A69C34" w14:textId="77777777" w:rsidR="008E4486" w:rsidRDefault="008E4486" w:rsidP="008E4486">
      <w:pPr>
        <w:pStyle w:val="PL"/>
      </w:pPr>
      <w:r>
        <w:t xml:space="preserve">                      type: string</w:t>
      </w:r>
    </w:p>
    <w:p w14:paraId="03C33190" w14:textId="77777777" w:rsidR="008E4486" w:rsidRDefault="008E4486" w:rsidP="008E4486">
      <w:pPr>
        <w:pStyle w:val="PL"/>
      </w:pPr>
      <w:r>
        <w:t xml:space="preserve">                    managedNFProfile:</w:t>
      </w:r>
    </w:p>
    <w:p w14:paraId="72511D67" w14:textId="77777777" w:rsidR="008E4486" w:rsidRDefault="008E4486" w:rsidP="008E4486">
      <w:pPr>
        <w:pStyle w:val="PL"/>
      </w:pPr>
      <w:r>
        <w:t xml:space="preserve">                      $ref: '#/components/schemas/ManagedNFProfile'</w:t>
      </w:r>
    </w:p>
    <w:p w14:paraId="2CE1EC2F" w14:textId="77777777" w:rsidR="008E4486" w:rsidRDefault="008E4486" w:rsidP="008E4486">
      <w:pPr>
        <w:pStyle w:val="PL"/>
      </w:pPr>
      <w:r>
        <w:t xml:space="preserve">                    commModelList:</w:t>
      </w:r>
    </w:p>
    <w:p w14:paraId="722E92F9" w14:textId="77777777" w:rsidR="008E4486" w:rsidRDefault="008E4486" w:rsidP="008E4486">
      <w:pPr>
        <w:pStyle w:val="PL"/>
      </w:pPr>
      <w:r>
        <w:t xml:space="preserve">                      $ref: '#/components/schemas/CommModelList'</w:t>
      </w:r>
    </w:p>
    <w:p w14:paraId="7FC95ABB" w14:textId="77777777" w:rsidR="008E4486" w:rsidRDefault="008E4486" w:rsidP="008E4486">
      <w:pPr>
        <w:pStyle w:val="PL"/>
      </w:pPr>
      <w:r>
        <w:t xml:space="preserve">                    chfInfo:</w:t>
      </w:r>
    </w:p>
    <w:p w14:paraId="6AAAB6EF" w14:textId="77777777" w:rsidR="008E4486" w:rsidRDefault="008E4486" w:rsidP="008E4486">
      <w:pPr>
        <w:pStyle w:val="PL"/>
      </w:pPr>
      <w:r>
        <w:t xml:space="preserve">                      $ref: '#/components/schemas/ChfInfo'</w:t>
      </w:r>
    </w:p>
    <w:p w14:paraId="3238EA88" w14:textId="77777777" w:rsidR="008E4486" w:rsidRDefault="008E4486" w:rsidP="008E4486">
      <w:pPr>
        <w:pStyle w:val="PL"/>
      </w:pPr>
      <w:r>
        <w:t xml:space="preserve">        - $ref: 'TS28623_GenericNrm.yaml#/components/schemas/ManagedFunction-ncO'</w:t>
      </w:r>
    </w:p>
    <w:p w14:paraId="4C8A38F9" w14:textId="77777777" w:rsidR="008E4486" w:rsidRDefault="008E4486" w:rsidP="008E4486">
      <w:pPr>
        <w:pStyle w:val="PL"/>
      </w:pPr>
      <w:r>
        <w:t xml:space="preserve">        - type: object</w:t>
      </w:r>
    </w:p>
    <w:p w14:paraId="6DB892ED" w14:textId="77777777" w:rsidR="008E4486" w:rsidRDefault="008E4486" w:rsidP="008E4486">
      <w:pPr>
        <w:pStyle w:val="PL"/>
      </w:pPr>
      <w:r>
        <w:t xml:space="preserve">          properties:</w:t>
      </w:r>
    </w:p>
    <w:p w14:paraId="5CE99292" w14:textId="77777777" w:rsidR="008E4486" w:rsidRDefault="008E4486" w:rsidP="008E4486">
      <w:pPr>
        <w:pStyle w:val="PL"/>
      </w:pPr>
      <w:r>
        <w:t xml:space="preserve">            EP_N28:</w:t>
      </w:r>
    </w:p>
    <w:p w14:paraId="07A8CA47" w14:textId="77777777" w:rsidR="008E4486" w:rsidRDefault="008E4486" w:rsidP="008E4486">
      <w:pPr>
        <w:pStyle w:val="PL"/>
      </w:pPr>
      <w:r>
        <w:t xml:space="preserve">              $ref: '#/components/schemas/EP_N28-Multiple'</w:t>
      </w:r>
    </w:p>
    <w:p w14:paraId="7164B419" w14:textId="77777777" w:rsidR="008E4486" w:rsidRDefault="008E4486" w:rsidP="008E4486">
      <w:pPr>
        <w:pStyle w:val="PL"/>
      </w:pPr>
      <w:r>
        <w:t xml:space="preserve">            EP_N40:</w:t>
      </w:r>
    </w:p>
    <w:p w14:paraId="3F5E06A9" w14:textId="77777777" w:rsidR="008E4486" w:rsidRDefault="008E4486" w:rsidP="008E4486">
      <w:pPr>
        <w:pStyle w:val="PL"/>
      </w:pPr>
      <w:r>
        <w:t xml:space="preserve">              $ref: '#/components/schemas/EP_N40-Multiple'</w:t>
      </w:r>
    </w:p>
    <w:p w14:paraId="15326AAC" w14:textId="77777777" w:rsidR="008E4486" w:rsidRDefault="008E4486" w:rsidP="008E4486">
      <w:pPr>
        <w:pStyle w:val="PL"/>
      </w:pPr>
      <w:r>
        <w:t xml:space="preserve">            EP_N41:</w:t>
      </w:r>
    </w:p>
    <w:p w14:paraId="4A3303D4" w14:textId="77777777" w:rsidR="008E4486" w:rsidRDefault="008E4486" w:rsidP="008E4486">
      <w:pPr>
        <w:pStyle w:val="PL"/>
      </w:pPr>
      <w:r>
        <w:t xml:space="preserve">              $ref: '#/components/schemas/EP_N41-Multiple'</w:t>
      </w:r>
    </w:p>
    <w:p w14:paraId="2226B076" w14:textId="77777777" w:rsidR="008E4486" w:rsidRDefault="008E4486" w:rsidP="008E4486">
      <w:pPr>
        <w:pStyle w:val="PL"/>
      </w:pPr>
      <w:r>
        <w:t xml:space="preserve">            EP_N42:</w:t>
      </w:r>
    </w:p>
    <w:p w14:paraId="414C6D8B" w14:textId="77777777" w:rsidR="008E4486" w:rsidRDefault="008E4486" w:rsidP="008E4486">
      <w:pPr>
        <w:pStyle w:val="PL"/>
      </w:pPr>
      <w:r>
        <w:t xml:space="preserve">              $ref: '#/components/schemas/EP_N42-Multiple'</w:t>
      </w:r>
    </w:p>
    <w:p w14:paraId="2C133CB2" w14:textId="77777777" w:rsidR="008E4486" w:rsidRDefault="008E4486" w:rsidP="008E4486">
      <w:pPr>
        <w:pStyle w:val="PL"/>
      </w:pPr>
    </w:p>
    <w:p w14:paraId="790C5246" w14:textId="77777777" w:rsidR="008E4486" w:rsidRDefault="008E4486" w:rsidP="008E4486">
      <w:pPr>
        <w:pStyle w:val="PL"/>
      </w:pPr>
      <w:r>
        <w:t xml:space="preserve">    EP_N28-Single:</w:t>
      </w:r>
    </w:p>
    <w:p w14:paraId="68BD50EC" w14:textId="77777777" w:rsidR="008E4486" w:rsidRDefault="008E4486" w:rsidP="008E4486">
      <w:pPr>
        <w:pStyle w:val="PL"/>
      </w:pPr>
      <w:r>
        <w:t xml:space="preserve">      allOf:</w:t>
      </w:r>
    </w:p>
    <w:p w14:paraId="41D65390" w14:textId="77777777" w:rsidR="008E4486" w:rsidRDefault="008E4486" w:rsidP="008E4486">
      <w:pPr>
        <w:pStyle w:val="PL"/>
      </w:pPr>
      <w:r>
        <w:t xml:space="preserve">        - $ref: 'TS28623_GenericNrm.yaml#/components/schemas/Top'</w:t>
      </w:r>
    </w:p>
    <w:p w14:paraId="56508F62" w14:textId="77777777" w:rsidR="008E4486" w:rsidRDefault="008E4486" w:rsidP="008E4486">
      <w:pPr>
        <w:pStyle w:val="PL"/>
      </w:pPr>
      <w:r>
        <w:t xml:space="preserve">        - type: object</w:t>
      </w:r>
    </w:p>
    <w:p w14:paraId="6B9974CC" w14:textId="77777777" w:rsidR="008E4486" w:rsidRDefault="008E4486" w:rsidP="008E4486">
      <w:pPr>
        <w:pStyle w:val="PL"/>
      </w:pPr>
      <w:r>
        <w:t xml:space="preserve">          properties:</w:t>
      </w:r>
    </w:p>
    <w:p w14:paraId="792299E9" w14:textId="77777777" w:rsidR="008E4486" w:rsidRDefault="008E4486" w:rsidP="008E4486">
      <w:pPr>
        <w:pStyle w:val="PL"/>
      </w:pPr>
      <w:r>
        <w:t xml:space="preserve">            attributes:</w:t>
      </w:r>
    </w:p>
    <w:p w14:paraId="3F777DC0" w14:textId="77777777" w:rsidR="008E4486" w:rsidRDefault="008E4486" w:rsidP="008E4486">
      <w:pPr>
        <w:pStyle w:val="PL"/>
      </w:pPr>
      <w:r>
        <w:t xml:space="preserve">              allOf:</w:t>
      </w:r>
    </w:p>
    <w:p w14:paraId="661FFD33" w14:textId="77777777" w:rsidR="008E4486" w:rsidRDefault="008E4486" w:rsidP="008E4486">
      <w:pPr>
        <w:pStyle w:val="PL"/>
      </w:pPr>
      <w:r>
        <w:t xml:space="preserve">                - $ref: 'TS28623_GenericNrm.yaml#/components/schemas/EP_RP-Attr'</w:t>
      </w:r>
    </w:p>
    <w:p w14:paraId="74416E2F" w14:textId="77777777" w:rsidR="008E4486" w:rsidRDefault="008E4486" w:rsidP="008E4486">
      <w:pPr>
        <w:pStyle w:val="PL"/>
      </w:pPr>
      <w:r>
        <w:t xml:space="preserve">                - type: object</w:t>
      </w:r>
    </w:p>
    <w:p w14:paraId="0D2CE70E" w14:textId="77777777" w:rsidR="008E4486" w:rsidRDefault="008E4486" w:rsidP="008E4486">
      <w:pPr>
        <w:pStyle w:val="PL"/>
      </w:pPr>
      <w:r>
        <w:t xml:space="preserve">                  properties:</w:t>
      </w:r>
    </w:p>
    <w:p w14:paraId="0EA8BFCF" w14:textId="77777777" w:rsidR="008E4486" w:rsidRDefault="008E4486" w:rsidP="008E4486">
      <w:pPr>
        <w:pStyle w:val="PL"/>
      </w:pPr>
      <w:r>
        <w:t xml:space="preserve">                    localAddress:</w:t>
      </w:r>
    </w:p>
    <w:p w14:paraId="7AD312C1" w14:textId="77777777" w:rsidR="008E4486" w:rsidRDefault="008E4486" w:rsidP="008E4486">
      <w:pPr>
        <w:pStyle w:val="PL"/>
      </w:pPr>
      <w:r>
        <w:t xml:space="preserve">                      $ref: 'TS28541_NrNrm.yaml#/components/schemas/LocalAddress'</w:t>
      </w:r>
    </w:p>
    <w:p w14:paraId="0E837CEA" w14:textId="77777777" w:rsidR="008E4486" w:rsidRDefault="008E4486" w:rsidP="008E4486">
      <w:pPr>
        <w:pStyle w:val="PL"/>
      </w:pPr>
      <w:r>
        <w:t xml:space="preserve">                    remoteAddress:</w:t>
      </w:r>
    </w:p>
    <w:p w14:paraId="655BC7CA" w14:textId="77777777" w:rsidR="008E4486" w:rsidRDefault="008E4486" w:rsidP="008E4486">
      <w:pPr>
        <w:pStyle w:val="PL"/>
      </w:pPr>
      <w:r>
        <w:t xml:space="preserve">                      $ref: 'TS28541_NrNrm.yaml#/components/schemas/RemoteAddress'</w:t>
      </w:r>
    </w:p>
    <w:p w14:paraId="0D0C85B9" w14:textId="77777777" w:rsidR="008E4486" w:rsidRDefault="008E4486" w:rsidP="008E4486">
      <w:pPr>
        <w:pStyle w:val="PL"/>
      </w:pPr>
      <w:r>
        <w:t xml:space="preserve">    EP_N40-Single:</w:t>
      </w:r>
    </w:p>
    <w:p w14:paraId="3472CEEB" w14:textId="77777777" w:rsidR="008E4486" w:rsidRDefault="008E4486" w:rsidP="008E4486">
      <w:pPr>
        <w:pStyle w:val="PL"/>
      </w:pPr>
      <w:r>
        <w:t xml:space="preserve">      allOf:</w:t>
      </w:r>
    </w:p>
    <w:p w14:paraId="3378D681" w14:textId="77777777" w:rsidR="008E4486" w:rsidRDefault="008E4486" w:rsidP="008E4486">
      <w:pPr>
        <w:pStyle w:val="PL"/>
      </w:pPr>
      <w:r>
        <w:t xml:space="preserve">        - $ref: 'TS28623_GenericNrm.yaml#/components/schemas/Top'</w:t>
      </w:r>
    </w:p>
    <w:p w14:paraId="3DC9D121" w14:textId="77777777" w:rsidR="008E4486" w:rsidRDefault="008E4486" w:rsidP="008E4486">
      <w:pPr>
        <w:pStyle w:val="PL"/>
      </w:pPr>
      <w:r>
        <w:t xml:space="preserve">        - type: object</w:t>
      </w:r>
    </w:p>
    <w:p w14:paraId="0268B6A9" w14:textId="77777777" w:rsidR="008E4486" w:rsidRDefault="008E4486" w:rsidP="008E4486">
      <w:pPr>
        <w:pStyle w:val="PL"/>
      </w:pPr>
      <w:r>
        <w:t xml:space="preserve">          properties:</w:t>
      </w:r>
    </w:p>
    <w:p w14:paraId="06341271" w14:textId="77777777" w:rsidR="008E4486" w:rsidRDefault="008E4486" w:rsidP="008E4486">
      <w:pPr>
        <w:pStyle w:val="PL"/>
      </w:pPr>
      <w:r>
        <w:t xml:space="preserve">            attributes:</w:t>
      </w:r>
    </w:p>
    <w:p w14:paraId="16B43081" w14:textId="77777777" w:rsidR="008E4486" w:rsidRDefault="008E4486" w:rsidP="008E4486">
      <w:pPr>
        <w:pStyle w:val="PL"/>
      </w:pPr>
      <w:r>
        <w:t xml:space="preserve">              allOf:</w:t>
      </w:r>
    </w:p>
    <w:p w14:paraId="19B578DB" w14:textId="77777777" w:rsidR="008E4486" w:rsidRDefault="008E4486" w:rsidP="008E4486">
      <w:pPr>
        <w:pStyle w:val="PL"/>
      </w:pPr>
      <w:r>
        <w:t xml:space="preserve">                - $ref: 'TS28623_GenericNrm.yaml#/components/schemas/EP_RP-Attr'</w:t>
      </w:r>
    </w:p>
    <w:p w14:paraId="61EA3665" w14:textId="77777777" w:rsidR="008E4486" w:rsidRDefault="008E4486" w:rsidP="008E4486">
      <w:pPr>
        <w:pStyle w:val="PL"/>
      </w:pPr>
      <w:r>
        <w:t xml:space="preserve">                - type: object</w:t>
      </w:r>
    </w:p>
    <w:p w14:paraId="7135B829" w14:textId="77777777" w:rsidR="008E4486" w:rsidRDefault="008E4486" w:rsidP="008E4486">
      <w:pPr>
        <w:pStyle w:val="PL"/>
      </w:pPr>
      <w:r>
        <w:t xml:space="preserve">                  properties:</w:t>
      </w:r>
    </w:p>
    <w:p w14:paraId="34E701F8" w14:textId="77777777" w:rsidR="008E4486" w:rsidRDefault="008E4486" w:rsidP="008E4486">
      <w:pPr>
        <w:pStyle w:val="PL"/>
      </w:pPr>
      <w:r>
        <w:t xml:space="preserve">                    localAddress:</w:t>
      </w:r>
    </w:p>
    <w:p w14:paraId="1D43515A" w14:textId="77777777" w:rsidR="008E4486" w:rsidRDefault="008E4486" w:rsidP="008E4486">
      <w:pPr>
        <w:pStyle w:val="PL"/>
      </w:pPr>
      <w:r>
        <w:t xml:space="preserve">                      $ref: 'TS28541_NrNrm.yaml#/components/schemas/LocalAddress'</w:t>
      </w:r>
    </w:p>
    <w:p w14:paraId="3A949D66" w14:textId="77777777" w:rsidR="008E4486" w:rsidRDefault="008E4486" w:rsidP="008E4486">
      <w:pPr>
        <w:pStyle w:val="PL"/>
      </w:pPr>
      <w:r>
        <w:t xml:space="preserve">                    remoteAddress:</w:t>
      </w:r>
    </w:p>
    <w:p w14:paraId="72671244" w14:textId="77777777" w:rsidR="008E4486" w:rsidRDefault="008E4486" w:rsidP="008E4486">
      <w:pPr>
        <w:pStyle w:val="PL"/>
      </w:pPr>
      <w:r>
        <w:t xml:space="preserve">                      $ref: 'TS28541_NrNrm.yaml#/components/schemas/RemoteAddress'</w:t>
      </w:r>
    </w:p>
    <w:p w14:paraId="7734AE17" w14:textId="77777777" w:rsidR="008E4486" w:rsidRDefault="008E4486" w:rsidP="008E4486">
      <w:pPr>
        <w:pStyle w:val="PL"/>
      </w:pPr>
      <w:r>
        <w:t xml:space="preserve">    EP_N41-Single:</w:t>
      </w:r>
    </w:p>
    <w:p w14:paraId="3B079E12" w14:textId="77777777" w:rsidR="008E4486" w:rsidRDefault="008E4486" w:rsidP="008E4486">
      <w:pPr>
        <w:pStyle w:val="PL"/>
      </w:pPr>
      <w:r>
        <w:t xml:space="preserve">      allOf:</w:t>
      </w:r>
    </w:p>
    <w:p w14:paraId="2E47D9CE" w14:textId="77777777" w:rsidR="008E4486" w:rsidRDefault="008E4486" w:rsidP="008E4486">
      <w:pPr>
        <w:pStyle w:val="PL"/>
      </w:pPr>
      <w:r>
        <w:t xml:space="preserve">        - $ref: 'TS28623_GenericNrm.yaml#/components/schemas/Top'</w:t>
      </w:r>
    </w:p>
    <w:p w14:paraId="157B6F55" w14:textId="77777777" w:rsidR="008E4486" w:rsidRDefault="008E4486" w:rsidP="008E4486">
      <w:pPr>
        <w:pStyle w:val="PL"/>
      </w:pPr>
      <w:r>
        <w:t xml:space="preserve">        - type: object</w:t>
      </w:r>
    </w:p>
    <w:p w14:paraId="3B6ACBE6" w14:textId="77777777" w:rsidR="008E4486" w:rsidRDefault="008E4486" w:rsidP="008E4486">
      <w:pPr>
        <w:pStyle w:val="PL"/>
      </w:pPr>
      <w:r>
        <w:t xml:space="preserve">          properties:</w:t>
      </w:r>
    </w:p>
    <w:p w14:paraId="0B1CFCFE" w14:textId="77777777" w:rsidR="008E4486" w:rsidRDefault="008E4486" w:rsidP="008E4486">
      <w:pPr>
        <w:pStyle w:val="PL"/>
      </w:pPr>
      <w:r>
        <w:t xml:space="preserve">            attributes:</w:t>
      </w:r>
    </w:p>
    <w:p w14:paraId="722245DB" w14:textId="77777777" w:rsidR="008E4486" w:rsidRDefault="008E4486" w:rsidP="008E4486">
      <w:pPr>
        <w:pStyle w:val="PL"/>
      </w:pPr>
      <w:r>
        <w:t xml:space="preserve">              allOf:</w:t>
      </w:r>
    </w:p>
    <w:p w14:paraId="27DEDB7F" w14:textId="77777777" w:rsidR="008E4486" w:rsidRDefault="008E4486" w:rsidP="008E4486">
      <w:pPr>
        <w:pStyle w:val="PL"/>
      </w:pPr>
      <w:r>
        <w:t xml:space="preserve">                - $ref: 'TS28623_GenericNrm.yaml#/components/schemas/EP_RP-Attr'</w:t>
      </w:r>
    </w:p>
    <w:p w14:paraId="2B975135" w14:textId="77777777" w:rsidR="008E4486" w:rsidRDefault="008E4486" w:rsidP="008E4486">
      <w:pPr>
        <w:pStyle w:val="PL"/>
      </w:pPr>
      <w:r>
        <w:t xml:space="preserve">                - type: object</w:t>
      </w:r>
    </w:p>
    <w:p w14:paraId="67132F53" w14:textId="77777777" w:rsidR="008E4486" w:rsidRDefault="008E4486" w:rsidP="008E4486">
      <w:pPr>
        <w:pStyle w:val="PL"/>
      </w:pPr>
      <w:r>
        <w:t xml:space="preserve">                  properties:</w:t>
      </w:r>
    </w:p>
    <w:p w14:paraId="660B7185" w14:textId="77777777" w:rsidR="008E4486" w:rsidRDefault="008E4486" w:rsidP="008E4486">
      <w:pPr>
        <w:pStyle w:val="PL"/>
      </w:pPr>
      <w:r>
        <w:t xml:space="preserve">                    localAddress:</w:t>
      </w:r>
    </w:p>
    <w:p w14:paraId="600EEA82" w14:textId="77777777" w:rsidR="008E4486" w:rsidRDefault="008E4486" w:rsidP="008E4486">
      <w:pPr>
        <w:pStyle w:val="PL"/>
      </w:pPr>
      <w:r>
        <w:t xml:space="preserve">                      $ref: 'TS28541_NrNrm.yaml#/components/schemas/LocalAddress'</w:t>
      </w:r>
    </w:p>
    <w:p w14:paraId="37476C59" w14:textId="77777777" w:rsidR="008E4486" w:rsidRDefault="008E4486" w:rsidP="008E4486">
      <w:pPr>
        <w:pStyle w:val="PL"/>
      </w:pPr>
      <w:r>
        <w:t xml:space="preserve">                    remoteAddress:</w:t>
      </w:r>
    </w:p>
    <w:p w14:paraId="4A14541E" w14:textId="77777777" w:rsidR="008E4486" w:rsidRDefault="008E4486" w:rsidP="008E4486">
      <w:pPr>
        <w:pStyle w:val="PL"/>
      </w:pPr>
      <w:r>
        <w:t xml:space="preserve">                      $ref: 'TS28541_NrNrm.yaml#/components/schemas/RemoteAddress'</w:t>
      </w:r>
    </w:p>
    <w:p w14:paraId="08EBEF2C" w14:textId="77777777" w:rsidR="008E4486" w:rsidRDefault="008E4486" w:rsidP="008E4486">
      <w:pPr>
        <w:pStyle w:val="PL"/>
      </w:pPr>
      <w:r>
        <w:t xml:space="preserve">    EP_N42-Single:</w:t>
      </w:r>
    </w:p>
    <w:p w14:paraId="5E433084" w14:textId="77777777" w:rsidR="008E4486" w:rsidRDefault="008E4486" w:rsidP="008E4486">
      <w:pPr>
        <w:pStyle w:val="PL"/>
      </w:pPr>
      <w:r>
        <w:t xml:space="preserve">      allOf:</w:t>
      </w:r>
    </w:p>
    <w:p w14:paraId="52A9275F" w14:textId="77777777" w:rsidR="008E4486" w:rsidRDefault="008E4486" w:rsidP="008E4486">
      <w:pPr>
        <w:pStyle w:val="PL"/>
      </w:pPr>
      <w:r>
        <w:t xml:space="preserve">        - $ref: 'TS28623_GenericNrm.yaml#/components/schemas/Top'</w:t>
      </w:r>
    </w:p>
    <w:p w14:paraId="3E58452C" w14:textId="77777777" w:rsidR="008E4486" w:rsidRDefault="008E4486" w:rsidP="008E4486">
      <w:pPr>
        <w:pStyle w:val="PL"/>
      </w:pPr>
      <w:r>
        <w:t xml:space="preserve">        - type: object</w:t>
      </w:r>
    </w:p>
    <w:p w14:paraId="5B6284C5" w14:textId="77777777" w:rsidR="008E4486" w:rsidRDefault="008E4486" w:rsidP="008E4486">
      <w:pPr>
        <w:pStyle w:val="PL"/>
      </w:pPr>
      <w:r>
        <w:t xml:space="preserve">          properties:</w:t>
      </w:r>
    </w:p>
    <w:p w14:paraId="6D8C66F6" w14:textId="77777777" w:rsidR="008E4486" w:rsidRDefault="008E4486" w:rsidP="008E4486">
      <w:pPr>
        <w:pStyle w:val="PL"/>
      </w:pPr>
      <w:r>
        <w:t xml:space="preserve">            attributes:</w:t>
      </w:r>
    </w:p>
    <w:p w14:paraId="3E56CCB3" w14:textId="77777777" w:rsidR="008E4486" w:rsidRDefault="008E4486" w:rsidP="008E4486">
      <w:pPr>
        <w:pStyle w:val="PL"/>
      </w:pPr>
      <w:r>
        <w:t xml:space="preserve">              allOf:</w:t>
      </w:r>
    </w:p>
    <w:p w14:paraId="22F7C712" w14:textId="77777777" w:rsidR="008E4486" w:rsidRDefault="008E4486" w:rsidP="008E4486">
      <w:pPr>
        <w:pStyle w:val="PL"/>
      </w:pPr>
      <w:r>
        <w:t xml:space="preserve">                - $ref: 'TS28623_GenericNrm.yaml#/components/schemas/EP_RP-Attr'</w:t>
      </w:r>
    </w:p>
    <w:p w14:paraId="169CC16D" w14:textId="77777777" w:rsidR="008E4486" w:rsidRDefault="008E4486" w:rsidP="008E4486">
      <w:pPr>
        <w:pStyle w:val="PL"/>
      </w:pPr>
      <w:r>
        <w:t xml:space="preserve">                - type: object</w:t>
      </w:r>
    </w:p>
    <w:p w14:paraId="16B53BCE" w14:textId="77777777" w:rsidR="008E4486" w:rsidRDefault="008E4486" w:rsidP="008E4486">
      <w:pPr>
        <w:pStyle w:val="PL"/>
      </w:pPr>
      <w:r>
        <w:t xml:space="preserve">                  properties:</w:t>
      </w:r>
    </w:p>
    <w:p w14:paraId="41C41312" w14:textId="77777777" w:rsidR="008E4486" w:rsidRDefault="008E4486" w:rsidP="008E4486">
      <w:pPr>
        <w:pStyle w:val="PL"/>
      </w:pPr>
      <w:r>
        <w:t xml:space="preserve">                    localAddress:</w:t>
      </w:r>
    </w:p>
    <w:p w14:paraId="1A1C6D16" w14:textId="77777777" w:rsidR="008E4486" w:rsidRDefault="008E4486" w:rsidP="008E4486">
      <w:pPr>
        <w:pStyle w:val="PL"/>
      </w:pPr>
      <w:r>
        <w:t xml:space="preserve">                      $ref: 'TS28541_NrNrm.yaml#/components/schemas/LocalAddress'</w:t>
      </w:r>
    </w:p>
    <w:p w14:paraId="4F91ACC6" w14:textId="77777777" w:rsidR="008E4486" w:rsidRDefault="008E4486" w:rsidP="008E4486">
      <w:pPr>
        <w:pStyle w:val="PL"/>
      </w:pPr>
      <w:r>
        <w:t xml:space="preserve">                    remoteAddress:</w:t>
      </w:r>
    </w:p>
    <w:p w14:paraId="229E0238" w14:textId="77777777" w:rsidR="008E4486" w:rsidRDefault="008E4486" w:rsidP="008E4486">
      <w:pPr>
        <w:pStyle w:val="PL"/>
      </w:pPr>
      <w:r>
        <w:t xml:space="preserve">                      $ref: 'TS28541_NrNrm.yaml#/components/schemas/RemoteAddress'</w:t>
      </w:r>
    </w:p>
    <w:p w14:paraId="22C7F377" w14:textId="77777777" w:rsidR="008E4486" w:rsidRDefault="008E4486" w:rsidP="008E4486">
      <w:pPr>
        <w:pStyle w:val="PL"/>
      </w:pPr>
    </w:p>
    <w:p w14:paraId="6BD3DCE4" w14:textId="77777777" w:rsidR="008E4486" w:rsidRDefault="008E4486" w:rsidP="008E4486">
      <w:pPr>
        <w:pStyle w:val="PL"/>
      </w:pPr>
      <w:r>
        <w:t>#-------- Definition of JSON arrays for name-contained IOCs ----------------------</w:t>
      </w:r>
    </w:p>
    <w:p w14:paraId="39CE0DAA" w14:textId="77777777" w:rsidR="008E4486" w:rsidRDefault="008E4486" w:rsidP="008E4486">
      <w:pPr>
        <w:pStyle w:val="PL"/>
      </w:pPr>
    </w:p>
    <w:p w14:paraId="30EF0FE5" w14:textId="77777777" w:rsidR="008E4486" w:rsidRDefault="008E4486" w:rsidP="008E4486">
      <w:pPr>
        <w:pStyle w:val="PL"/>
      </w:pPr>
      <w:r>
        <w:t xml:space="preserve">    SubNetwork-Multiple:</w:t>
      </w:r>
    </w:p>
    <w:p w14:paraId="5E419590" w14:textId="77777777" w:rsidR="008E4486" w:rsidRDefault="008E4486" w:rsidP="008E4486">
      <w:pPr>
        <w:pStyle w:val="PL"/>
      </w:pPr>
      <w:r>
        <w:t xml:space="preserve">      type: array</w:t>
      </w:r>
    </w:p>
    <w:p w14:paraId="15139932" w14:textId="77777777" w:rsidR="008E4486" w:rsidRDefault="008E4486" w:rsidP="008E4486">
      <w:pPr>
        <w:pStyle w:val="PL"/>
      </w:pPr>
      <w:r>
        <w:t xml:space="preserve">      items:</w:t>
      </w:r>
    </w:p>
    <w:p w14:paraId="2BE8CB83" w14:textId="77777777" w:rsidR="008E4486" w:rsidRDefault="008E4486" w:rsidP="008E4486">
      <w:pPr>
        <w:pStyle w:val="PL"/>
      </w:pPr>
      <w:r>
        <w:t xml:space="preserve">        $ref: '#/components/schemas/SubNetwork-Single'</w:t>
      </w:r>
    </w:p>
    <w:p w14:paraId="1CD42AD9" w14:textId="77777777" w:rsidR="008E4486" w:rsidRDefault="008E4486" w:rsidP="008E4486">
      <w:pPr>
        <w:pStyle w:val="PL"/>
      </w:pPr>
      <w:r>
        <w:t xml:space="preserve">    ManagedElement-Multiple:</w:t>
      </w:r>
    </w:p>
    <w:p w14:paraId="127C7A89" w14:textId="77777777" w:rsidR="008E4486" w:rsidRDefault="008E4486" w:rsidP="008E4486">
      <w:pPr>
        <w:pStyle w:val="PL"/>
      </w:pPr>
      <w:r>
        <w:t xml:space="preserve">      type: array</w:t>
      </w:r>
    </w:p>
    <w:p w14:paraId="4C7599FC" w14:textId="77777777" w:rsidR="008E4486" w:rsidRDefault="008E4486" w:rsidP="008E4486">
      <w:pPr>
        <w:pStyle w:val="PL"/>
      </w:pPr>
      <w:r>
        <w:t xml:space="preserve">      items:</w:t>
      </w:r>
    </w:p>
    <w:p w14:paraId="56A12592" w14:textId="77777777" w:rsidR="008E4486" w:rsidRDefault="008E4486" w:rsidP="008E4486">
      <w:pPr>
        <w:pStyle w:val="PL"/>
      </w:pPr>
      <w:r>
        <w:t xml:space="preserve">        $ref: '#/components/schemas/ManagedElement-Single'</w:t>
      </w:r>
    </w:p>
    <w:p w14:paraId="7F2B47BF" w14:textId="77777777" w:rsidR="008E4486" w:rsidRDefault="008E4486" w:rsidP="008E4486">
      <w:pPr>
        <w:pStyle w:val="PL"/>
      </w:pPr>
      <w:r>
        <w:t xml:space="preserve">    AmfFunction-Multiple:</w:t>
      </w:r>
    </w:p>
    <w:p w14:paraId="3A6C784D" w14:textId="77777777" w:rsidR="008E4486" w:rsidRDefault="008E4486" w:rsidP="008E4486">
      <w:pPr>
        <w:pStyle w:val="PL"/>
      </w:pPr>
      <w:r>
        <w:t xml:space="preserve">      type: array</w:t>
      </w:r>
    </w:p>
    <w:p w14:paraId="6E4FFD02" w14:textId="77777777" w:rsidR="008E4486" w:rsidRDefault="008E4486" w:rsidP="008E4486">
      <w:pPr>
        <w:pStyle w:val="PL"/>
      </w:pPr>
      <w:r>
        <w:t xml:space="preserve">      items:</w:t>
      </w:r>
    </w:p>
    <w:p w14:paraId="0DAA2A2B" w14:textId="77777777" w:rsidR="008E4486" w:rsidRDefault="008E4486" w:rsidP="008E4486">
      <w:pPr>
        <w:pStyle w:val="PL"/>
      </w:pPr>
      <w:r>
        <w:t xml:space="preserve">        $ref: '#/components/schemas/AmfFunction-Single'</w:t>
      </w:r>
    </w:p>
    <w:p w14:paraId="54207196" w14:textId="77777777" w:rsidR="008E4486" w:rsidRDefault="008E4486" w:rsidP="008E4486">
      <w:pPr>
        <w:pStyle w:val="PL"/>
      </w:pPr>
      <w:r>
        <w:t xml:space="preserve">    SmfFunction-Multiple:</w:t>
      </w:r>
    </w:p>
    <w:p w14:paraId="7BB269A5" w14:textId="77777777" w:rsidR="008E4486" w:rsidRDefault="008E4486" w:rsidP="008E4486">
      <w:pPr>
        <w:pStyle w:val="PL"/>
      </w:pPr>
      <w:r>
        <w:t xml:space="preserve">      type: array</w:t>
      </w:r>
    </w:p>
    <w:p w14:paraId="068BDD33" w14:textId="77777777" w:rsidR="008E4486" w:rsidRDefault="008E4486" w:rsidP="008E4486">
      <w:pPr>
        <w:pStyle w:val="PL"/>
      </w:pPr>
      <w:r>
        <w:t xml:space="preserve">      items:</w:t>
      </w:r>
    </w:p>
    <w:p w14:paraId="3EB1A38D" w14:textId="77777777" w:rsidR="008E4486" w:rsidRDefault="008E4486" w:rsidP="008E4486">
      <w:pPr>
        <w:pStyle w:val="PL"/>
      </w:pPr>
      <w:r>
        <w:t xml:space="preserve">        $ref: '#/components/schemas/SmfFunction-Single'</w:t>
      </w:r>
    </w:p>
    <w:p w14:paraId="3FDC30A3" w14:textId="77777777" w:rsidR="008E4486" w:rsidRDefault="008E4486" w:rsidP="008E4486">
      <w:pPr>
        <w:pStyle w:val="PL"/>
      </w:pPr>
      <w:r>
        <w:t xml:space="preserve">    UpfFunction-Multiple:</w:t>
      </w:r>
    </w:p>
    <w:p w14:paraId="7D42C3F0" w14:textId="77777777" w:rsidR="008E4486" w:rsidRDefault="008E4486" w:rsidP="008E4486">
      <w:pPr>
        <w:pStyle w:val="PL"/>
      </w:pPr>
      <w:r>
        <w:t xml:space="preserve">      type: array</w:t>
      </w:r>
    </w:p>
    <w:p w14:paraId="0563CF85" w14:textId="77777777" w:rsidR="008E4486" w:rsidRDefault="008E4486" w:rsidP="008E4486">
      <w:pPr>
        <w:pStyle w:val="PL"/>
      </w:pPr>
      <w:r>
        <w:t xml:space="preserve">      items:</w:t>
      </w:r>
    </w:p>
    <w:p w14:paraId="611CC235" w14:textId="77777777" w:rsidR="008E4486" w:rsidRDefault="008E4486" w:rsidP="008E4486">
      <w:pPr>
        <w:pStyle w:val="PL"/>
      </w:pPr>
      <w:r>
        <w:t xml:space="preserve">        $ref: '#/components/schemas/UpfFunction-Single'</w:t>
      </w:r>
    </w:p>
    <w:p w14:paraId="2753617E" w14:textId="77777777" w:rsidR="008E4486" w:rsidRDefault="008E4486" w:rsidP="008E4486">
      <w:pPr>
        <w:pStyle w:val="PL"/>
      </w:pPr>
      <w:r>
        <w:t xml:space="preserve">    N3iwfFunction-Multiple:</w:t>
      </w:r>
    </w:p>
    <w:p w14:paraId="44CFEA60" w14:textId="77777777" w:rsidR="008E4486" w:rsidRDefault="008E4486" w:rsidP="008E4486">
      <w:pPr>
        <w:pStyle w:val="PL"/>
      </w:pPr>
      <w:r>
        <w:t xml:space="preserve">      type: array</w:t>
      </w:r>
    </w:p>
    <w:p w14:paraId="775F4947" w14:textId="77777777" w:rsidR="008E4486" w:rsidRDefault="008E4486" w:rsidP="008E4486">
      <w:pPr>
        <w:pStyle w:val="PL"/>
      </w:pPr>
      <w:r>
        <w:t xml:space="preserve">      items:</w:t>
      </w:r>
    </w:p>
    <w:p w14:paraId="1D8B11EB" w14:textId="77777777" w:rsidR="008E4486" w:rsidRDefault="008E4486" w:rsidP="008E4486">
      <w:pPr>
        <w:pStyle w:val="PL"/>
      </w:pPr>
      <w:r>
        <w:t xml:space="preserve">        $ref: '#/components/schemas/N3iwfFunction-Single'</w:t>
      </w:r>
    </w:p>
    <w:p w14:paraId="7B3B3836" w14:textId="77777777" w:rsidR="008E4486" w:rsidRDefault="008E4486" w:rsidP="008E4486">
      <w:pPr>
        <w:pStyle w:val="PL"/>
      </w:pPr>
      <w:r>
        <w:t xml:space="preserve">    PcfFunction-Multiple:</w:t>
      </w:r>
    </w:p>
    <w:p w14:paraId="29E879A3" w14:textId="77777777" w:rsidR="008E4486" w:rsidRDefault="008E4486" w:rsidP="008E4486">
      <w:pPr>
        <w:pStyle w:val="PL"/>
      </w:pPr>
      <w:r>
        <w:t xml:space="preserve">      type: array</w:t>
      </w:r>
    </w:p>
    <w:p w14:paraId="568F2C2B" w14:textId="77777777" w:rsidR="008E4486" w:rsidRDefault="008E4486" w:rsidP="008E4486">
      <w:pPr>
        <w:pStyle w:val="PL"/>
      </w:pPr>
      <w:r>
        <w:t xml:space="preserve">      items:</w:t>
      </w:r>
    </w:p>
    <w:p w14:paraId="4D9E522D" w14:textId="77777777" w:rsidR="008E4486" w:rsidRDefault="008E4486" w:rsidP="008E4486">
      <w:pPr>
        <w:pStyle w:val="PL"/>
      </w:pPr>
      <w:r>
        <w:t xml:space="preserve">        $ref: '#/components/schemas/PcfFunction-Single'</w:t>
      </w:r>
    </w:p>
    <w:p w14:paraId="4DC3590B" w14:textId="77777777" w:rsidR="008E4486" w:rsidRDefault="008E4486" w:rsidP="008E4486">
      <w:pPr>
        <w:pStyle w:val="PL"/>
      </w:pPr>
      <w:r>
        <w:t xml:space="preserve">    AusfFunction-Multiple:</w:t>
      </w:r>
    </w:p>
    <w:p w14:paraId="5A3BECE3" w14:textId="77777777" w:rsidR="008E4486" w:rsidRDefault="008E4486" w:rsidP="008E4486">
      <w:pPr>
        <w:pStyle w:val="PL"/>
      </w:pPr>
      <w:r>
        <w:t xml:space="preserve">      type: array</w:t>
      </w:r>
    </w:p>
    <w:p w14:paraId="47FB9DE6" w14:textId="77777777" w:rsidR="008E4486" w:rsidRDefault="008E4486" w:rsidP="008E4486">
      <w:pPr>
        <w:pStyle w:val="PL"/>
      </w:pPr>
      <w:r>
        <w:t xml:space="preserve">      items:</w:t>
      </w:r>
    </w:p>
    <w:p w14:paraId="1AE56DCD" w14:textId="77777777" w:rsidR="008E4486" w:rsidRDefault="008E4486" w:rsidP="008E4486">
      <w:pPr>
        <w:pStyle w:val="PL"/>
      </w:pPr>
      <w:r>
        <w:t xml:space="preserve">        $ref: '#/components/schemas/AusfFunction-Single'</w:t>
      </w:r>
    </w:p>
    <w:p w14:paraId="6EB224DE" w14:textId="77777777" w:rsidR="008E4486" w:rsidRDefault="008E4486" w:rsidP="008E4486">
      <w:pPr>
        <w:pStyle w:val="PL"/>
      </w:pPr>
      <w:r>
        <w:t xml:space="preserve">    UdmFunction-Multiple:</w:t>
      </w:r>
    </w:p>
    <w:p w14:paraId="433D38DB" w14:textId="77777777" w:rsidR="008E4486" w:rsidRDefault="008E4486" w:rsidP="008E4486">
      <w:pPr>
        <w:pStyle w:val="PL"/>
      </w:pPr>
      <w:r>
        <w:t xml:space="preserve">      type: array</w:t>
      </w:r>
    </w:p>
    <w:p w14:paraId="1EBB0C17" w14:textId="77777777" w:rsidR="008E4486" w:rsidRDefault="008E4486" w:rsidP="008E4486">
      <w:pPr>
        <w:pStyle w:val="PL"/>
      </w:pPr>
      <w:r>
        <w:t xml:space="preserve">      items:</w:t>
      </w:r>
    </w:p>
    <w:p w14:paraId="08CBA2BA" w14:textId="77777777" w:rsidR="008E4486" w:rsidRDefault="008E4486" w:rsidP="008E4486">
      <w:pPr>
        <w:pStyle w:val="PL"/>
      </w:pPr>
      <w:r>
        <w:t xml:space="preserve">        $ref: '#/components/schemas/UdmFunction-Single'</w:t>
      </w:r>
    </w:p>
    <w:p w14:paraId="072E8148" w14:textId="77777777" w:rsidR="008E4486" w:rsidRDefault="008E4486" w:rsidP="008E4486">
      <w:pPr>
        <w:pStyle w:val="PL"/>
      </w:pPr>
      <w:r>
        <w:t xml:space="preserve">    UdrFunction-Multiple:</w:t>
      </w:r>
    </w:p>
    <w:p w14:paraId="1E22541E" w14:textId="77777777" w:rsidR="008E4486" w:rsidRDefault="008E4486" w:rsidP="008E4486">
      <w:pPr>
        <w:pStyle w:val="PL"/>
      </w:pPr>
      <w:r>
        <w:t xml:space="preserve">      type: array</w:t>
      </w:r>
    </w:p>
    <w:p w14:paraId="2601B5C7" w14:textId="77777777" w:rsidR="008E4486" w:rsidRDefault="008E4486" w:rsidP="008E4486">
      <w:pPr>
        <w:pStyle w:val="PL"/>
      </w:pPr>
      <w:r>
        <w:t xml:space="preserve">      items:</w:t>
      </w:r>
    </w:p>
    <w:p w14:paraId="2AA75395" w14:textId="77777777" w:rsidR="008E4486" w:rsidRDefault="008E4486" w:rsidP="008E4486">
      <w:pPr>
        <w:pStyle w:val="PL"/>
      </w:pPr>
      <w:r>
        <w:t xml:space="preserve">        $ref: '#/components/schemas/UdrFunction-Single'</w:t>
      </w:r>
    </w:p>
    <w:p w14:paraId="703E4F1F" w14:textId="77777777" w:rsidR="008E4486" w:rsidRDefault="008E4486" w:rsidP="008E4486">
      <w:pPr>
        <w:pStyle w:val="PL"/>
      </w:pPr>
      <w:r>
        <w:t xml:space="preserve">    UdsfFunction-Multiple:</w:t>
      </w:r>
    </w:p>
    <w:p w14:paraId="216E49DB" w14:textId="77777777" w:rsidR="008E4486" w:rsidRDefault="008E4486" w:rsidP="008E4486">
      <w:pPr>
        <w:pStyle w:val="PL"/>
      </w:pPr>
      <w:r>
        <w:t xml:space="preserve">      type: array</w:t>
      </w:r>
    </w:p>
    <w:p w14:paraId="1F141820" w14:textId="77777777" w:rsidR="008E4486" w:rsidRDefault="008E4486" w:rsidP="008E4486">
      <w:pPr>
        <w:pStyle w:val="PL"/>
      </w:pPr>
      <w:r>
        <w:t xml:space="preserve">      items:</w:t>
      </w:r>
    </w:p>
    <w:p w14:paraId="60EE34A0" w14:textId="77777777" w:rsidR="008E4486" w:rsidRDefault="008E4486" w:rsidP="008E4486">
      <w:pPr>
        <w:pStyle w:val="PL"/>
      </w:pPr>
      <w:r>
        <w:t xml:space="preserve">        $ref: '#/components/schemas/UdsfFunction-Single'</w:t>
      </w:r>
    </w:p>
    <w:p w14:paraId="2D65D663" w14:textId="77777777" w:rsidR="008E4486" w:rsidRDefault="008E4486" w:rsidP="008E4486">
      <w:pPr>
        <w:pStyle w:val="PL"/>
      </w:pPr>
      <w:r>
        <w:t xml:space="preserve">    NrfFunction-Multiple:</w:t>
      </w:r>
    </w:p>
    <w:p w14:paraId="36DE5BE6" w14:textId="77777777" w:rsidR="008E4486" w:rsidRDefault="008E4486" w:rsidP="008E4486">
      <w:pPr>
        <w:pStyle w:val="PL"/>
      </w:pPr>
      <w:r>
        <w:t xml:space="preserve">      type: array</w:t>
      </w:r>
    </w:p>
    <w:p w14:paraId="0B78486C" w14:textId="77777777" w:rsidR="008E4486" w:rsidRDefault="008E4486" w:rsidP="008E4486">
      <w:pPr>
        <w:pStyle w:val="PL"/>
      </w:pPr>
      <w:r>
        <w:t xml:space="preserve">      items:</w:t>
      </w:r>
    </w:p>
    <w:p w14:paraId="207EFDC0" w14:textId="77777777" w:rsidR="008E4486" w:rsidRDefault="008E4486" w:rsidP="008E4486">
      <w:pPr>
        <w:pStyle w:val="PL"/>
      </w:pPr>
      <w:r>
        <w:t xml:space="preserve">        $ref: '#/components/schemas/NrfFunction-Single'</w:t>
      </w:r>
    </w:p>
    <w:p w14:paraId="42D9702A" w14:textId="77777777" w:rsidR="008E4486" w:rsidRDefault="008E4486" w:rsidP="008E4486">
      <w:pPr>
        <w:pStyle w:val="PL"/>
      </w:pPr>
      <w:r>
        <w:t xml:space="preserve">    NssfFunction-Multiple:</w:t>
      </w:r>
    </w:p>
    <w:p w14:paraId="2AB0C4B0" w14:textId="77777777" w:rsidR="008E4486" w:rsidRDefault="008E4486" w:rsidP="008E4486">
      <w:pPr>
        <w:pStyle w:val="PL"/>
      </w:pPr>
      <w:r>
        <w:t xml:space="preserve">      type: array</w:t>
      </w:r>
    </w:p>
    <w:p w14:paraId="5A766E13" w14:textId="77777777" w:rsidR="008E4486" w:rsidRDefault="008E4486" w:rsidP="008E4486">
      <w:pPr>
        <w:pStyle w:val="PL"/>
      </w:pPr>
      <w:r>
        <w:t xml:space="preserve">      items:</w:t>
      </w:r>
    </w:p>
    <w:p w14:paraId="0C69BC73" w14:textId="77777777" w:rsidR="008E4486" w:rsidRDefault="008E4486" w:rsidP="008E4486">
      <w:pPr>
        <w:pStyle w:val="PL"/>
      </w:pPr>
      <w:r>
        <w:t xml:space="preserve">        $ref: '#/components/schemas/NssfFunction-Single'</w:t>
      </w:r>
    </w:p>
    <w:p w14:paraId="4F6F50AF" w14:textId="77777777" w:rsidR="008E4486" w:rsidRDefault="008E4486" w:rsidP="008E4486">
      <w:pPr>
        <w:pStyle w:val="PL"/>
      </w:pPr>
      <w:r>
        <w:t xml:space="preserve">    SmsfFunction-Multiple:</w:t>
      </w:r>
    </w:p>
    <w:p w14:paraId="7C77194B" w14:textId="77777777" w:rsidR="008E4486" w:rsidRDefault="008E4486" w:rsidP="008E4486">
      <w:pPr>
        <w:pStyle w:val="PL"/>
      </w:pPr>
      <w:r>
        <w:t xml:space="preserve">      type: array</w:t>
      </w:r>
    </w:p>
    <w:p w14:paraId="00125CA5" w14:textId="77777777" w:rsidR="008E4486" w:rsidRDefault="008E4486" w:rsidP="008E4486">
      <w:pPr>
        <w:pStyle w:val="PL"/>
      </w:pPr>
      <w:r>
        <w:t xml:space="preserve">      items:</w:t>
      </w:r>
    </w:p>
    <w:p w14:paraId="5B78C5EF" w14:textId="77777777" w:rsidR="008E4486" w:rsidRDefault="008E4486" w:rsidP="008E4486">
      <w:pPr>
        <w:pStyle w:val="PL"/>
      </w:pPr>
      <w:r>
        <w:t xml:space="preserve">        $ref: '#/components/schemas/SmsfFunction-Single'</w:t>
      </w:r>
    </w:p>
    <w:p w14:paraId="434E512B" w14:textId="77777777" w:rsidR="008E4486" w:rsidRDefault="008E4486" w:rsidP="008E4486">
      <w:pPr>
        <w:pStyle w:val="PL"/>
      </w:pPr>
      <w:r>
        <w:t xml:space="preserve">    LmfFunction-Multiple:</w:t>
      </w:r>
    </w:p>
    <w:p w14:paraId="2E8CC2F4" w14:textId="77777777" w:rsidR="008E4486" w:rsidRDefault="008E4486" w:rsidP="008E4486">
      <w:pPr>
        <w:pStyle w:val="PL"/>
      </w:pPr>
      <w:r>
        <w:t xml:space="preserve">      type: array</w:t>
      </w:r>
    </w:p>
    <w:p w14:paraId="691FC66E" w14:textId="77777777" w:rsidR="008E4486" w:rsidRDefault="008E4486" w:rsidP="008E4486">
      <w:pPr>
        <w:pStyle w:val="PL"/>
      </w:pPr>
      <w:r>
        <w:t xml:space="preserve">      items:</w:t>
      </w:r>
    </w:p>
    <w:p w14:paraId="030C6838" w14:textId="77777777" w:rsidR="008E4486" w:rsidRDefault="008E4486" w:rsidP="008E4486">
      <w:pPr>
        <w:pStyle w:val="PL"/>
      </w:pPr>
      <w:r>
        <w:t xml:space="preserve">        $ref: '#/components/schemas/LmfFunction-Single'</w:t>
      </w:r>
    </w:p>
    <w:p w14:paraId="0E06E24C" w14:textId="77777777" w:rsidR="008E4486" w:rsidRDefault="008E4486" w:rsidP="008E4486">
      <w:pPr>
        <w:pStyle w:val="PL"/>
      </w:pPr>
      <w:r>
        <w:t xml:space="preserve">    NgeirFunction-Multiple:</w:t>
      </w:r>
    </w:p>
    <w:p w14:paraId="392428B2" w14:textId="77777777" w:rsidR="008E4486" w:rsidRDefault="008E4486" w:rsidP="008E4486">
      <w:pPr>
        <w:pStyle w:val="PL"/>
      </w:pPr>
      <w:r>
        <w:t xml:space="preserve">      type: array</w:t>
      </w:r>
    </w:p>
    <w:p w14:paraId="3B3A1027" w14:textId="77777777" w:rsidR="008E4486" w:rsidRDefault="008E4486" w:rsidP="008E4486">
      <w:pPr>
        <w:pStyle w:val="PL"/>
      </w:pPr>
      <w:r>
        <w:t xml:space="preserve">      items:</w:t>
      </w:r>
    </w:p>
    <w:p w14:paraId="3D8A79B1" w14:textId="77777777" w:rsidR="008E4486" w:rsidRDefault="008E4486" w:rsidP="008E4486">
      <w:pPr>
        <w:pStyle w:val="PL"/>
      </w:pPr>
      <w:r>
        <w:t xml:space="preserve">        $ref: '#/components/schemas/NgeirFunction-Single'</w:t>
      </w:r>
    </w:p>
    <w:p w14:paraId="046B46C2" w14:textId="77777777" w:rsidR="008E4486" w:rsidRDefault="008E4486" w:rsidP="008E4486">
      <w:pPr>
        <w:pStyle w:val="PL"/>
      </w:pPr>
      <w:r>
        <w:t xml:space="preserve">    SeppFunction-Multiple:</w:t>
      </w:r>
    </w:p>
    <w:p w14:paraId="22863095" w14:textId="77777777" w:rsidR="008E4486" w:rsidRDefault="008E4486" w:rsidP="008E4486">
      <w:pPr>
        <w:pStyle w:val="PL"/>
      </w:pPr>
      <w:r>
        <w:t xml:space="preserve">      type: array</w:t>
      </w:r>
    </w:p>
    <w:p w14:paraId="11028F23" w14:textId="77777777" w:rsidR="008E4486" w:rsidRDefault="008E4486" w:rsidP="008E4486">
      <w:pPr>
        <w:pStyle w:val="PL"/>
      </w:pPr>
      <w:r>
        <w:t xml:space="preserve">      items:</w:t>
      </w:r>
    </w:p>
    <w:p w14:paraId="2A39DE60" w14:textId="77777777" w:rsidR="008E4486" w:rsidRDefault="008E4486" w:rsidP="008E4486">
      <w:pPr>
        <w:pStyle w:val="PL"/>
      </w:pPr>
      <w:r>
        <w:t xml:space="preserve">        $ref: '#/components/schemas/SeppFunction-Single'</w:t>
      </w:r>
    </w:p>
    <w:p w14:paraId="0914C63F" w14:textId="77777777" w:rsidR="008E4486" w:rsidRDefault="008E4486" w:rsidP="008E4486">
      <w:pPr>
        <w:pStyle w:val="PL"/>
      </w:pPr>
      <w:r>
        <w:t xml:space="preserve">    NwdafFunction-Multiple:</w:t>
      </w:r>
    </w:p>
    <w:p w14:paraId="7D06094B" w14:textId="77777777" w:rsidR="008E4486" w:rsidRDefault="008E4486" w:rsidP="008E4486">
      <w:pPr>
        <w:pStyle w:val="PL"/>
      </w:pPr>
      <w:r>
        <w:t xml:space="preserve">      type: array</w:t>
      </w:r>
    </w:p>
    <w:p w14:paraId="6B9F7B1A" w14:textId="77777777" w:rsidR="008E4486" w:rsidRDefault="008E4486" w:rsidP="008E4486">
      <w:pPr>
        <w:pStyle w:val="PL"/>
      </w:pPr>
      <w:r>
        <w:t xml:space="preserve">      items:</w:t>
      </w:r>
    </w:p>
    <w:p w14:paraId="60429432" w14:textId="77777777" w:rsidR="008E4486" w:rsidRDefault="008E4486" w:rsidP="008E4486">
      <w:pPr>
        <w:pStyle w:val="PL"/>
      </w:pPr>
      <w:r>
        <w:t xml:space="preserve">        $ref: '#/components/schemas/NwdafFunction-Single'</w:t>
      </w:r>
    </w:p>
    <w:p w14:paraId="753C36D3" w14:textId="77777777" w:rsidR="008E4486" w:rsidRDefault="008E4486" w:rsidP="008E4486">
      <w:pPr>
        <w:pStyle w:val="PL"/>
      </w:pPr>
      <w:r>
        <w:t xml:space="preserve">    ScpFunction-Multiple:</w:t>
      </w:r>
    </w:p>
    <w:p w14:paraId="221035BD" w14:textId="77777777" w:rsidR="008E4486" w:rsidRDefault="008E4486" w:rsidP="008E4486">
      <w:pPr>
        <w:pStyle w:val="PL"/>
      </w:pPr>
      <w:r>
        <w:t xml:space="preserve">      type: array</w:t>
      </w:r>
    </w:p>
    <w:p w14:paraId="62EA5B84" w14:textId="77777777" w:rsidR="008E4486" w:rsidRDefault="008E4486" w:rsidP="008E4486">
      <w:pPr>
        <w:pStyle w:val="PL"/>
      </w:pPr>
      <w:r>
        <w:t xml:space="preserve">      items:</w:t>
      </w:r>
    </w:p>
    <w:p w14:paraId="53C5B836" w14:textId="77777777" w:rsidR="008E4486" w:rsidRDefault="008E4486" w:rsidP="008E4486">
      <w:pPr>
        <w:pStyle w:val="PL"/>
      </w:pPr>
      <w:r>
        <w:t xml:space="preserve">        $ref: '#/components/schemas/ScpFunction-Single'</w:t>
      </w:r>
    </w:p>
    <w:p w14:paraId="6338C09D" w14:textId="77777777" w:rsidR="008E4486" w:rsidRDefault="008E4486" w:rsidP="008E4486">
      <w:pPr>
        <w:pStyle w:val="PL"/>
      </w:pPr>
      <w:r>
        <w:t xml:space="preserve">    NefFunction-Multiple:</w:t>
      </w:r>
    </w:p>
    <w:p w14:paraId="13422E70" w14:textId="77777777" w:rsidR="008E4486" w:rsidRDefault="008E4486" w:rsidP="008E4486">
      <w:pPr>
        <w:pStyle w:val="PL"/>
      </w:pPr>
      <w:r>
        <w:t xml:space="preserve">      type: array</w:t>
      </w:r>
    </w:p>
    <w:p w14:paraId="6CFC4BA3" w14:textId="77777777" w:rsidR="008E4486" w:rsidRDefault="008E4486" w:rsidP="008E4486">
      <w:pPr>
        <w:pStyle w:val="PL"/>
      </w:pPr>
      <w:r>
        <w:t xml:space="preserve">      items:</w:t>
      </w:r>
    </w:p>
    <w:p w14:paraId="25EE9AF6" w14:textId="77777777" w:rsidR="008E4486" w:rsidRDefault="008E4486" w:rsidP="008E4486">
      <w:pPr>
        <w:pStyle w:val="PL"/>
      </w:pPr>
      <w:r>
        <w:t xml:space="preserve">        $ref: '#/components/schemas/NefFunction-Single'</w:t>
      </w:r>
    </w:p>
    <w:p w14:paraId="4DBB94D3" w14:textId="77777777" w:rsidR="008E4486" w:rsidRDefault="008E4486" w:rsidP="008E4486">
      <w:pPr>
        <w:pStyle w:val="PL"/>
      </w:pPr>
    </w:p>
    <w:p w14:paraId="30494B1B" w14:textId="77777777" w:rsidR="008E4486" w:rsidRDefault="008E4486" w:rsidP="008E4486">
      <w:pPr>
        <w:pStyle w:val="PL"/>
      </w:pPr>
      <w:r>
        <w:t xml:space="preserve">    NsacfFunction-Multiple:</w:t>
      </w:r>
    </w:p>
    <w:p w14:paraId="06D3063B" w14:textId="77777777" w:rsidR="008E4486" w:rsidRDefault="008E4486" w:rsidP="008E4486">
      <w:pPr>
        <w:pStyle w:val="PL"/>
      </w:pPr>
      <w:r>
        <w:t xml:space="preserve">      type: array</w:t>
      </w:r>
    </w:p>
    <w:p w14:paraId="68A2BA7B" w14:textId="77777777" w:rsidR="008E4486" w:rsidRDefault="008E4486" w:rsidP="008E4486">
      <w:pPr>
        <w:pStyle w:val="PL"/>
      </w:pPr>
      <w:r>
        <w:t xml:space="preserve">      items:</w:t>
      </w:r>
    </w:p>
    <w:p w14:paraId="45D8F19A" w14:textId="77777777" w:rsidR="008E4486" w:rsidRDefault="008E4486" w:rsidP="008E4486">
      <w:pPr>
        <w:pStyle w:val="PL"/>
      </w:pPr>
      <w:r>
        <w:t xml:space="preserve">        $ref: '#/components/schemas/NsacfFunction-Single'</w:t>
      </w:r>
    </w:p>
    <w:p w14:paraId="2EB97085" w14:textId="77777777" w:rsidR="008E4486" w:rsidRDefault="008E4486" w:rsidP="008E4486">
      <w:pPr>
        <w:pStyle w:val="PL"/>
      </w:pPr>
    </w:p>
    <w:p w14:paraId="1B1E7469" w14:textId="77777777" w:rsidR="008E4486" w:rsidRDefault="008E4486" w:rsidP="008E4486">
      <w:pPr>
        <w:pStyle w:val="PL"/>
      </w:pPr>
      <w:r>
        <w:t xml:space="preserve">    ExternalAmfFunction-Multiple:</w:t>
      </w:r>
    </w:p>
    <w:p w14:paraId="7A64AEAB" w14:textId="77777777" w:rsidR="008E4486" w:rsidRDefault="008E4486" w:rsidP="008E4486">
      <w:pPr>
        <w:pStyle w:val="PL"/>
      </w:pPr>
      <w:r>
        <w:t xml:space="preserve">      type: array</w:t>
      </w:r>
    </w:p>
    <w:p w14:paraId="038DBDC0" w14:textId="77777777" w:rsidR="008E4486" w:rsidRDefault="008E4486" w:rsidP="008E4486">
      <w:pPr>
        <w:pStyle w:val="PL"/>
      </w:pPr>
      <w:r>
        <w:t xml:space="preserve">      items:</w:t>
      </w:r>
    </w:p>
    <w:p w14:paraId="6FB52A51" w14:textId="77777777" w:rsidR="008E4486" w:rsidRDefault="008E4486" w:rsidP="008E4486">
      <w:pPr>
        <w:pStyle w:val="PL"/>
      </w:pPr>
      <w:r>
        <w:t xml:space="preserve">        $ref: '#/components/schemas/ExternalAmfFunction-Single'</w:t>
      </w:r>
    </w:p>
    <w:p w14:paraId="14254EC7" w14:textId="77777777" w:rsidR="008E4486" w:rsidRDefault="008E4486" w:rsidP="008E4486">
      <w:pPr>
        <w:pStyle w:val="PL"/>
      </w:pPr>
      <w:r>
        <w:t xml:space="preserve">    ExternalNrfFunction-Multiple:</w:t>
      </w:r>
    </w:p>
    <w:p w14:paraId="764BEAC0" w14:textId="77777777" w:rsidR="008E4486" w:rsidRDefault="008E4486" w:rsidP="008E4486">
      <w:pPr>
        <w:pStyle w:val="PL"/>
      </w:pPr>
      <w:r>
        <w:t xml:space="preserve">      type: array</w:t>
      </w:r>
    </w:p>
    <w:p w14:paraId="5979CC5F" w14:textId="77777777" w:rsidR="008E4486" w:rsidRDefault="008E4486" w:rsidP="008E4486">
      <w:pPr>
        <w:pStyle w:val="PL"/>
      </w:pPr>
      <w:r>
        <w:t xml:space="preserve">      items:</w:t>
      </w:r>
    </w:p>
    <w:p w14:paraId="30A245D5" w14:textId="77777777" w:rsidR="008E4486" w:rsidRDefault="008E4486" w:rsidP="008E4486">
      <w:pPr>
        <w:pStyle w:val="PL"/>
      </w:pPr>
      <w:r>
        <w:t xml:space="preserve">        $ref: '#/components/schemas/ExternalNrfFunction-Single'</w:t>
      </w:r>
    </w:p>
    <w:p w14:paraId="5C5DD6BE" w14:textId="77777777" w:rsidR="008E4486" w:rsidRDefault="008E4486" w:rsidP="008E4486">
      <w:pPr>
        <w:pStyle w:val="PL"/>
      </w:pPr>
      <w:r>
        <w:t xml:space="preserve">    ExternalNssfFunction-Multiple:</w:t>
      </w:r>
    </w:p>
    <w:p w14:paraId="1704131D" w14:textId="77777777" w:rsidR="008E4486" w:rsidRDefault="008E4486" w:rsidP="008E4486">
      <w:pPr>
        <w:pStyle w:val="PL"/>
      </w:pPr>
      <w:r>
        <w:t xml:space="preserve">      type: array</w:t>
      </w:r>
    </w:p>
    <w:p w14:paraId="125DFC15" w14:textId="77777777" w:rsidR="008E4486" w:rsidRDefault="008E4486" w:rsidP="008E4486">
      <w:pPr>
        <w:pStyle w:val="PL"/>
      </w:pPr>
      <w:r>
        <w:t xml:space="preserve">      items:</w:t>
      </w:r>
    </w:p>
    <w:p w14:paraId="3A9C5C1D" w14:textId="77777777" w:rsidR="008E4486" w:rsidRDefault="008E4486" w:rsidP="008E4486">
      <w:pPr>
        <w:pStyle w:val="PL"/>
      </w:pPr>
      <w:r>
        <w:t xml:space="preserve">        $ref: '#/components/schemas/ExternalNssfFunction-Single'</w:t>
      </w:r>
    </w:p>
    <w:p w14:paraId="1B869E01" w14:textId="77777777" w:rsidR="008E4486" w:rsidRDefault="008E4486" w:rsidP="008E4486">
      <w:pPr>
        <w:pStyle w:val="PL"/>
      </w:pPr>
      <w:r>
        <w:t xml:space="preserve">    ExternalSeppFunction-Nultiple:</w:t>
      </w:r>
    </w:p>
    <w:p w14:paraId="16683B32" w14:textId="77777777" w:rsidR="008E4486" w:rsidRDefault="008E4486" w:rsidP="008E4486">
      <w:pPr>
        <w:pStyle w:val="PL"/>
      </w:pPr>
      <w:r>
        <w:t xml:space="preserve">      type: array</w:t>
      </w:r>
    </w:p>
    <w:p w14:paraId="37B3B4CC" w14:textId="77777777" w:rsidR="008E4486" w:rsidRDefault="008E4486" w:rsidP="008E4486">
      <w:pPr>
        <w:pStyle w:val="PL"/>
      </w:pPr>
      <w:r>
        <w:t xml:space="preserve">      items:</w:t>
      </w:r>
    </w:p>
    <w:p w14:paraId="042BC277" w14:textId="77777777" w:rsidR="008E4486" w:rsidRDefault="008E4486" w:rsidP="008E4486">
      <w:pPr>
        <w:pStyle w:val="PL"/>
      </w:pPr>
      <w:r>
        <w:t xml:space="preserve">        $ref: '#/components/schemas/ExternalSeppFunction-Single'</w:t>
      </w:r>
    </w:p>
    <w:p w14:paraId="1DD0063B" w14:textId="77777777" w:rsidR="008E4486" w:rsidRDefault="008E4486" w:rsidP="008E4486">
      <w:pPr>
        <w:pStyle w:val="PL"/>
      </w:pPr>
    </w:p>
    <w:p w14:paraId="508BC559" w14:textId="77777777" w:rsidR="008E4486" w:rsidRDefault="008E4486" w:rsidP="008E4486">
      <w:pPr>
        <w:pStyle w:val="PL"/>
      </w:pPr>
      <w:r>
        <w:t xml:space="preserve">    AmfSet-Multiple:</w:t>
      </w:r>
    </w:p>
    <w:p w14:paraId="1D1EBEDA" w14:textId="77777777" w:rsidR="008E4486" w:rsidRDefault="008E4486" w:rsidP="008E4486">
      <w:pPr>
        <w:pStyle w:val="PL"/>
      </w:pPr>
      <w:r>
        <w:t xml:space="preserve">      type: array</w:t>
      </w:r>
    </w:p>
    <w:p w14:paraId="3F8C6AAA" w14:textId="77777777" w:rsidR="008E4486" w:rsidRDefault="008E4486" w:rsidP="008E4486">
      <w:pPr>
        <w:pStyle w:val="PL"/>
      </w:pPr>
      <w:r>
        <w:t xml:space="preserve">      items:</w:t>
      </w:r>
    </w:p>
    <w:p w14:paraId="08E4E1D0" w14:textId="77777777" w:rsidR="008E4486" w:rsidRDefault="008E4486" w:rsidP="008E4486">
      <w:pPr>
        <w:pStyle w:val="PL"/>
      </w:pPr>
      <w:r>
        <w:t xml:space="preserve">        $ref: '#/components/schemas/AmfSet-Single'</w:t>
      </w:r>
    </w:p>
    <w:p w14:paraId="4FB7AB2C" w14:textId="77777777" w:rsidR="008E4486" w:rsidRDefault="008E4486" w:rsidP="008E4486">
      <w:pPr>
        <w:pStyle w:val="PL"/>
      </w:pPr>
      <w:r>
        <w:t xml:space="preserve">    AmfRegion-Multiple:</w:t>
      </w:r>
    </w:p>
    <w:p w14:paraId="542EA32E" w14:textId="77777777" w:rsidR="008E4486" w:rsidRDefault="008E4486" w:rsidP="008E4486">
      <w:pPr>
        <w:pStyle w:val="PL"/>
      </w:pPr>
      <w:r>
        <w:t xml:space="preserve">      type: array</w:t>
      </w:r>
    </w:p>
    <w:p w14:paraId="1C3700A4" w14:textId="77777777" w:rsidR="008E4486" w:rsidRDefault="008E4486" w:rsidP="008E4486">
      <w:pPr>
        <w:pStyle w:val="PL"/>
      </w:pPr>
      <w:r>
        <w:t xml:space="preserve">      items:</w:t>
      </w:r>
    </w:p>
    <w:p w14:paraId="052060C2" w14:textId="77777777" w:rsidR="008E4486" w:rsidRDefault="008E4486" w:rsidP="008E4486">
      <w:pPr>
        <w:pStyle w:val="PL"/>
      </w:pPr>
      <w:r>
        <w:t xml:space="preserve">        $ref: '#/components/schemas/AmfRegion-Single'</w:t>
      </w:r>
    </w:p>
    <w:p w14:paraId="462CA966" w14:textId="77777777" w:rsidR="008E4486" w:rsidRDefault="008E4486" w:rsidP="008E4486">
      <w:pPr>
        <w:pStyle w:val="PL"/>
      </w:pPr>
    </w:p>
    <w:p w14:paraId="3A6B8D5D" w14:textId="77777777" w:rsidR="008E4486" w:rsidRDefault="008E4486" w:rsidP="008E4486">
      <w:pPr>
        <w:pStyle w:val="PL"/>
      </w:pPr>
      <w:r>
        <w:t xml:space="preserve">    EASDFFunction-Multiple:</w:t>
      </w:r>
    </w:p>
    <w:p w14:paraId="4B1B046C" w14:textId="77777777" w:rsidR="008E4486" w:rsidRDefault="008E4486" w:rsidP="008E4486">
      <w:pPr>
        <w:pStyle w:val="PL"/>
      </w:pPr>
      <w:r>
        <w:t xml:space="preserve">      type: array</w:t>
      </w:r>
    </w:p>
    <w:p w14:paraId="668582B1" w14:textId="77777777" w:rsidR="008E4486" w:rsidRDefault="008E4486" w:rsidP="008E4486">
      <w:pPr>
        <w:pStyle w:val="PL"/>
      </w:pPr>
      <w:r>
        <w:t xml:space="preserve">      items:</w:t>
      </w:r>
    </w:p>
    <w:p w14:paraId="2AF3A9E0" w14:textId="77777777" w:rsidR="008E4486" w:rsidRDefault="008E4486" w:rsidP="008E4486">
      <w:pPr>
        <w:pStyle w:val="PL"/>
      </w:pPr>
      <w:r>
        <w:t xml:space="preserve">        $ref: '#/components/schemas/EASDFFunction-Single'</w:t>
      </w:r>
    </w:p>
    <w:p w14:paraId="60C8CD97" w14:textId="77777777" w:rsidR="008E4486" w:rsidRDefault="008E4486" w:rsidP="008E4486">
      <w:pPr>
        <w:pStyle w:val="PL"/>
      </w:pPr>
      <w:r>
        <w:t xml:space="preserve">  </w:t>
      </w:r>
    </w:p>
    <w:p w14:paraId="1284042F" w14:textId="77777777" w:rsidR="008E4486" w:rsidRDefault="008E4486" w:rsidP="008E4486">
      <w:pPr>
        <w:pStyle w:val="PL"/>
      </w:pPr>
      <w:r>
        <w:t xml:space="preserve">    EP_N2-Multiple:</w:t>
      </w:r>
    </w:p>
    <w:p w14:paraId="6DA128E2" w14:textId="77777777" w:rsidR="008E4486" w:rsidRDefault="008E4486" w:rsidP="008E4486">
      <w:pPr>
        <w:pStyle w:val="PL"/>
      </w:pPr>
      <w:r>
        <w:t xml:space="preserve">      type: array</w:t>
      </w:r>
    </w:p>
    <w:p w14:paraId="5AAA4D94" w14:textId="77777777" w:rsidR="008E4486" w:rsidRDefault="008E4486" w:rsidP="008E4486">
      <w:pPr>
        <w:pStyle w:val="PL"/>
      </w:pPr>
      <w:r>
        <w:t xml:space="preserve">      items:</w:t>
      </w:r>
    </w:p>
    <w:p w14:paraId="526EFAC2" w14:textId="77777777" w:rsidR="008E4486" w:rsidRDefault="008E4486" w:rsidP="008E4486">
      <w:pPr>
        <w:pStyle w:val="PL"/>
      </w:pPr>
      <w:r>
        <w:t xml:space="preserve">        $ref: '#/components/schemas/EP_N2-Single'</w:t>
      </w:r>
    </w:p>
    <w:p w14:paraId="0696D612" w14:textId="77777777" w:rsidR="008E4486" w:rsidRDefault="008E4486" w:rsidP="008E4486">
      <w:pPr>
        <w:pStyle w:val="PL"/>
      </w:pPr>
      <w:r>
        <w:t xml:space="preserve">    EP_N3-Multiple:</w:t>
      </w:r>
    </w:p>
    <w:p w14:paraId="639F3219" w14:textId="77777777" w:rsidR="008E4486" w:rsidRDefault="008E4486" w:rsidP="008E4486">
      <w:pPr>
        <w:pStyle w:val="PL"/>
      </w:pPr>
      <w:r>
        <w:t xml:space="preserve">      type: array</w:t>
      </w:r>
    </w:p>
    <w:p w14:paraId="6D51E6CF" w14:textId="77777777" w:rsidR="008E4486" w:rsidRDefault="008E4486" w:rsidP="008E4486">
      <w:pPr>
        <w:pStyle w:val="PL"/>
      </w:pPr>
      <w:r>
        <w:t xml:space="preserve">      items:</w:t>
      </w:r>
    </w:p>
    <w:p w14:paraId="7A108B75" w14:textId="77777777" w:rsidR="008E4486" w:rsidRDefault="008E4486" w:rsidP="008E4486">
      <w:pPr>
        <w:pStyle w:val="PL"/>
      </w:pPr>
      <w:r>
        <w:t xml:space="preserve">        $ref: '#/components/schemas/EP_N3-Single'</w:t>
      </w:r>
    </w:p>
    <w:p w14:paraId="67C2F5DF" w14:textId="77777777" w:rsidR="008E4486" w:rsidRDefault="008E4486" w:rsidP="008E4486">
      <w:pPr>
        <w:pStyle w:val="PL"/>
      </w:pPr>
      <w:r>
        <w:t xml:space="preserve">    EP_N4-Multiple:</w:t>
      </w:r>
    </w:p>
    <w:p w14:paraId="3D5F5B48" w14:textId="77777777" w:rsidR="008E4486" w:rsidRDefault="008E4486" w:rsidP="008E4486">
      <w:pPr>
        <w:pStyle w:val="PL"/>
      </w:pPr>
      <w:r>
        <w:t xml:space="preserve">      type: array</w:t>
      </w:r>
    </w:p>
    <w:p w14:paraId="0E3DA8E2" w14:textId="77777777" w:rsidR="008E4486" w:rsidRDefault="008E4486" w:rsidP="008E4486">
      <w:pPr>
        <w:pStyle w:val="PL"/>
      </w:pPr>
      <w:r>
        <w:t xml:space="preserve">      items:</w:t>
      </w:r>
    </w:p>
    <w:p w14:paraId="6E84A3C4" w14:textId="77777777" w:rsidR="008E4486" w:rsidRDefault="008E4486" w:rsidP="008E4486">
      <w:pPr>
        <w:pStyle w:val="PL"/>
      </w:pPr>
      <w:r>
        <w:t xml:space="preserve">        $ref: '#/components/schemas/EP_N4-Single'</w:t>
      </w:r>
    </w:p>
    <w:p w14:paraId="718B82D9" w14:textId="77777777" w:rsidR="008E4486" w:rsidRDefault="008E4486" w:rsidP="008E4486">
      <w:pPr>
        <w:pStyle w:val="PL"/>
      </w:pPr>
      <w:r>
        <w:t xml:space="preserve">    EP_N5-Multiple:</w:t>
      </w:r>
    </w:p>
    <w:p w14:paraId="1027A75C" w14:textId="77777777" w:rsidR="008E4486" w:rsidRDefault="008E4486" w:rsidP="008E4486">
      <w:pPr>
        <w:pStyle w:val="PL"/>
      </w:pPr>
      <w:r>
        <w:t xml:space="preserve">      type: array</w:t>
      </w:r>
    </w:p>
    <w:p w14:paraId="5C4C36E2" w14:textId="77777777" w:rsidR="008E4486" w:rsidRDefault="008E4486" w:rsidP="008E4486">
      <w:pPr>
        <w:pStyle w:val="PL"/>
      </w:pPr>
      <w:r>
        <w:t xml:space="preserve">      items:</w:t>
      </w:r>
    </w:p>
    <w:p w14:paraId="72E25A5C" w14:textId="77777777" w:rsidR="008E4486" w:rsidRDefault="008E4486" w:rsidP="008E4486">
      <w:pPr>
        <w:pStyle w:val="PL"/>
      </w:pPr>
      <w:r>
        <w:t xml:space="preserve">        $ref: '#/components/schemas/EP_N5-Single'</w:t>
      </w:r>
    </w:p>
    <w:p w14:paraId="70B16897" w14:textId="77777777" w:rsidR="008E4486" w:rsidRDefault="008E4486" w:rsidP="008E4486">
      <w:pPr>
        <w:pStyle w:val="PL"/>
      </w:pPr>
      <w:r>
        <w:t xml:space="preserve">    EP_N6-Multiple:</w:t>
      </w:r>
    </w:p>
    <w:p w14:paraId="61065BB8" w14:textId="77777777" w:rsidR="008E4486" w:rsidRDefault="008E4486" w:rsidP="008E4486">
      <w:pPr>
        <w:pStyle w:val="PL"/>
      </w:pPr>
      <w:r>
        <w:t xml:space="preserve">      type: array</w:t>
      </w:r>
    </w:p>
    <w:p w14:paraId="4BF98D37" w14:textId="77777777" w:rsidR="008E4486" w:rsidRDefault="008E4486" w:rsidP="008E4486">
      <w:pPr>
        <w:pStyle w:val="PL"/>
      </w:pPr>
      <w:r>
        <w:t xml:space="preserve">      items:</w:t>
      </w:r>
    </w:p>
    <w:p w14:paraId="3FAB5BFC" w14:textId="77777777" w:rsidR="008E4486" w:rsidRDefault="008E4486" w:rsidP="008E4486">
      <w:pPr>
        <w:pStyle w:val="PL"/>
      </w:pPr>
      <w:r>
        <w:t xml:space="preserve">        $ref: '#/components/schemas/EP_N6-Single'</w:t>
      </w:r>
    </w:p>
    <w:p w14:paraId="2BF4A6B1" w14:textId="77777777" w:rsidR="008E4486" w:rsidRDefault="008E4486" w:rsidP="008E4486">
      <w:pPr>
        <w:pStyle w:val="PL"/>
      </w:pPr>
      <w:r>
        <w:t xml:space="preserve">    EP_N7-Multiple:</w:t>
      </w:r>
    </w:p>
    <w:p w14:paraId="63ABAD77" w14:textId="77777777" w:rsidR="008E4486" w:rsidRDefault="008E4486" w:rsidP="008E4486">
      <w:pPr>
        <w:pStyle w:val="PL"/>
      </w:pPr>
      <w:r>
        <w:t xml:space="preserve">      type: array</w:t>
      </w:r>
    </w:p>
    <w:p w14:paraId="4C2A8DEA" w14:textId="77777777" w:rsidR="008E4486" w:rsidRDefault="008E4486" w:rsidP="008E4486">
      <w:pPr>
        <w:pStyle w:val="PL"/>
      </w:pPr>
      <w:r>
        <w:t xml:space="preserve">      items:</w:t>
      </w:r>
    </w:p>
    <w:p w14:paraId="17932220" w14:textId="77777777" w:rsidR="008E4486" w:rsidRDefault="008E4486" w:rsidP="008E4486">
      <w:pPr>
        <w:pStyle w:val="PL"/>
      </w:pPr>
      <w:r>
        <w:t xml:space="preserve">        $ref: '#/components/schemas/EP_N7-Single'</w:t>
      </w:r>
    </w:p>
    <w:p w14:paraId="0290F07C" w14:textId="77777777" w:rsidR="008E4486" w:rsidRDefault="008E4486" w:rsidP="008E4486">
      <w:pPr>
        <w:pStyle w:val="PL"/>
      </w:pPr>
      <w:r>
        <w:t xml:space="preserve">    EP_N8-Multiple:</w:t>
      </w:r>
    </w:p>
    <w:p w14:paraId="0D6663C5" w14:textId="77777777" w:rsidR="008E4486" w:rsidRDefault="008E4486" w:rsidP="008E4486">
      <w:pPr>
        <w:pStyle w:val="PL"/>
      </w:pPr>
      <w:r>
        <w:t xml:space="preserve">      type: array</w:t>
      </w:r>
    </w:p>
    <w:p w14:paraId="2C0E422E" w14:textId="77777777" w:rsidR="008E4486" w:rsidRDefault="008E4486" w:rsidP="008E4486">
      <w:pPr>
        <w:pStyle w:val="PL"/>
      </w:pPr>
      <w:r>
        <w:t xml:space="preserve">      items:</w:t>
      </w:r>
    </w:p>
    <w:p w14:paraId="3A0D9F60" w14:textId="77777777" w:rsidR="008E4486" w:rsidRDefault="008E4486" w:rsidP="008E4486">
      <w:pPr>
        <w:pStyle w:val="PL"/>
      </w:pPr>
      <w:r>
        <w:t xml:space="preserve">        $ref: '#/components/schemas/EP_N8-Single'</w:t>
      </w:r>
    </w:p>
    <w:p w14:paraId="37A7F659" w14:textId="77777777" w:rsidR="008E4486" w:rsidRDefault="008E4486" w:rsidP="008E4486">
      <w:pPr>
        <w:pStyle w:val="PL"/>
      </w:pPr>
      <w:r>
        <w:t xml:space="preserve">    EP_N9-Multiple:</w:t>
      </w:r>
    </w:p>
    <w:p w14:paraId="41A29151" w14:textId="77777777" w:rsidR="008E4486" w:rsidRDefault="008E4486" w:rsidP="008E4486">
      <w:pPr>
        <w:pStyle w:val="PL"/>
      </w:pPr>
      <w:r>
        <w:t xml:space="preserve">      type: array</w:t>
      </w:r>
    </w:p>
    <w:p w14:paraId="14ADBA3A" w14:textId="77777777" w:rsidR="008E4486" w:rsidRDefault="008E4486" w:rsidP="008E4486">
      <w:pPr>
        <w:pStyle w:val="PL"/>
      </w:pPr>
      <w:r>
        <w:t xml:space="preserve">      items:</w:t>
      </w:r>
    </w:p>
    <w:p w14:paraId="67CE08D4" w14:textId="77777777" w:rsidR="008E4486" w:rsidRDefault="008E4486" w:rsidP="008E4486">
      <w:pPr>
        <w:pStyle w:val="PL"/>
      </w:pPr>
      <w:r>
        <w:t xml:space="preserve">        $ref: '#/components/schemas/EP_N9-Single'</w:t>
      </w:r>
    </w:p>
    <w:p w14:paraId="66358AF9" w14:textId="77777777" w:rsidR="008E4486" w:rsidRDefault="008E4486" w:rsidP="008E4486">
      <w:pPr>
        <w:pStyle w:val="PL"/>
      </w:pPr>
      <w:r>
        <w:t xml:space="preserve">    EP_N10-Multiple:</w:t>
      </w:r>
    </w:p>
    <w:p w14:paraId="2F216A1E" w14:textId="77777777" w:rsidR="008E4486" w:rsidRDefault="008E4486" w:rsidP="008E4486">
      <w:pPr>
        <w:pStyle w:val="PL"/>
      </w:pPr>
      <w:r>
        <w:t xml:space="preserve">      type: array</w:t>
      </w:r>
    </w:p>
    <w:p w14:paraId="2FF0DDD0" w14:textId="77777777" w:rsidR="008E4486" w:rsidRDefault="008E4486" w:rsidP="008E4486">
      <w:pPr>
        <w:pStyle w:val="PL"/>
      </w:pPr>
      <w:r>
        <w:t xml:space="preserve">      items:</w:t>
      </w:r>
    </w:p>
    <w:p w14:paraId="467A3108" w14:textId="77777777" w:rsidR="008E4486" w:rsidRDefault="008E4486" w:rsidP="008E4486">
      <w:pPr>
        <w:pStyle w:val="PL"/>
      </w:pPr>
      <w:r>
        <w:t xml:space="preserve">        $ref: '#/components/schemas/EP_N10-Single'</w:t>
      </w:r>
    </w:p>
    <w:p w14:paraId="58B7C9C9" w14:textId="77777777" w:rsidR="008E4486" w:rsidRDefault="008E4486" w:rsidP="008E4486">
      <w:pPr>
        <w:pStyle w:val="PL"/>
      </w:pPr>
      <w:r>
        <w:t xml:space="preserve">    EP_N11-Multiple:</w:t>
      </w:r>
    </w:p>
    <w:p w14:paraId="1DC5019B" w14:textId="77777777" w:rsidR="008E4486" w:rsidRDefault="008E4486" w:rsidP="008E4486">
      <w:pPr>
        <w:pStyle w:val="PL"/>
      </w:pPr>
      <w:r>
        <w:t xml:space="preserve">      type: array</w:t>
      </w:r>
    </w:p>
    <w:p w14:paraId="29DB6C21" w14:textId="77777777" w:rsidR="008E4486" w:rsidRDefault="008E4486" w:rsidP="008E4486">
      <w:pPr>
        <w:pStyle w:val="PL"/>
      </w:pPr>
      <w:r>
        <w:t xml:space="preserve">      items:</w:t>
      </w:r>
    </w:p>
    <w:p w14:paraId="61CFF924" w14:textId="77777777" w:rsidR="008E4486" w:rsidRDefault="008E4486" w:rsidP="008E4486">
      <w:pPr>
        <w:pStyle w:val="PL"/>
      </w:pPr>
      <w:r>
        <w:t xml:space="preserve">        $ref: '#/components/schemas/EP_N11-Single'</w:t>
      </w:r>
    </w:p>
    <w:p w14:paraId="0295BB0A" w14:textId="77777777" w:rsidR="008E4486" w:rsidRDefault="008E4486" w:rsidP="008E4486">
      <w:pPr>
        <w:pStyle w:val="PL"/>
      </w:pPr>
      <w:r>
        <w:t xml:space="preserve">    EP_N12-Multiple:</w:t>
      </w:r>
    </w:p>
    <w:p w14:paraId="453523C2" w14:textId="77777777" w:rsidR="008E4486" w:rsidRDefault="008E4486" w:rsidP="008E4486">
      <w:pPr>
        <w:pStyle w:val="PL"/>
      </w:pPr>
      <w:r>
        <w:t xml:space="preserve">      type: array</w:t>
      </w:r>
    </w:p>
    <w:p w14:paraId="22A99B01" w14:textId="77777777" w:rsidR="008E4486" w:rsidRDefault="008E4486" w:rsidP="008E4486">
      <w:pPr>
        <w:pStyle w:val="PL"/>
      </w:pPr>
      <w:r>
        <w:t xml:space="preserve">      items:</w:t>
      </w:r>
    </w:p>
    <w:p w14:paraId="5FAC3174" w14:textId="77777777" w:rsidR="008E4486" w:rsidRDefault="008E4486" w:rsidP="008E4486">
      <w:pPr>
        <w:pStyle w:val="PL"/>
      </w:pPr>
      <w:r>
        <w:t xml:space="preserve">        $ref: '#/components/schemas/EP_N12-Single'</w:t>
      </w:r>
    </w:p>
    <w:p w14:paraId="6BF222E7" w14:textId="77777777" w:rsidR="008E4486" w:rsidRDefault="008E4486" w:rsidP="008E4486">
      <w:pPr>
        <w:pStyle w:val="PL"/>
      </w:pPr>
      <w:r>
        <w:t xml:space="preserve">    EP_N13-Multiple:</w:t>
      </w:r>
    </w:p>
    <w:p w14:paraId="4331EA1C" w14:textId="77777777" w:rsidR="008E4486" w:rsidRDefault="008E4486" w:rsidP="008E4486">
      <w:pPr>
        <w:pStyle w:val="PL"/>
      </w:pPr>
      <w:r>
        <w:t xml:space="preserve">      type: array</w:t>
      </w:r>
    </w:p>
    <w:p w14:paraId="6CEF071D" w14:textId="77777777" w:rsidR="008E4486" w:rsidRDefault="008E4486" w:rsidP="008E4486">
      <w:pPr>
        <w:pStyle w:val="PL"/>
      </w:pPr>
      <w:r>
        <w:t xml:space="preserve">      items:</w:t>
      </w:r>
    </w:p>
    <w:p w14:paraId="28F0E6A9" w14:textId="77777777" w:rsidR="008E4486" w:rsidRDefault="008E4486" w:rsidP="008E4486">
      <w:pPr>
        <w:pStyle w:val="PL"/>
      </w:pPr>
      <w:r>
        <w:t xml:space="preserve">        $ref: '#/components/schemas/EP_N13-Single'</w:t>
      </w:r>
    </w:p>
    <w:p w14:paraId="3CCDB670" w14:textId="77777777" w:rsidR="008E4486" w:rsidRDefault="008E4486" w:rsidP="008E4486">
      <w:pPr>
        <w:pStyle w:val="PL"/>
      </w:pPr>
      <w:r>
        <w:t xml:space="preserve">    EP_N14-Multiple:</w:t>
      </w:r>
    </w:p>
    <w:p w14:paraId="3ADCC6BF" w14:textId="77777777" w:rsidR="008E4486" w:rsidRDefault="008E4486" w:rsidP="008E4486">
      <w:pPr>
        <w:pStyle w:val="PL"/>
      </w:pPr>
      <w:r>
        <w:t xml:space="preserve">      type: array</w:t>
      </w:r>
    </w:p>
    <w:p w14:paraId="42C161FB" w14:textId="77777777" w:rsidR="008E4486" w:rsidRDefault="008E4486" w:rsidP="008E4486">
      <w:pPr>
        <w:pStyle w:val="PL"/>
      </w:pPr>
      <w:r>
        <w:t xml:space="preserve">      items:</w:t>
      </w:r>
    </w:p>
    <w:p w14:paraId="0FD8B6CC" w14:textId="77777777" w:rsidR="008E4486" w:rsidRDefault="008E4486" w:rsidP="008E4486">
      <w:pPr>
        <w:pStyle w:val="PL"/>
      </w:pPr>
      <w:r>
        <w:t xml:space="preserve">        $ref: '#/components/schemas/EP_N14-Single'</w:t>
      </w:r>
    </w:p>
    <w:p w14:paraId="07E97712" w14:textId="77777777" w:rsidR="008E4486" w:rsidRDefault="008E4486" w:rsidP="008E4486">
      <w:pPr>
        <w:pStyle w:val="PL"/>
      </w:pPr>
      <w:r>
        <w:t xml:space="preserve">    EP_N15-Multiple:</w:t>
      </w:r>
    </w:p>
    <w:p w14:paraId="2289A18B" w14:textId="77777777" w:rsidR="008E4486" w:rsidRDefault="008E4486" w:rsidP="008E4486">
      <w:pPr>
        <w:pStyle w:val="PL"/>
      </w:pPr>
      <w:r>
        <w:t xml:space="preserve">      type: array</w:t>
      </w:r>
    </w:p>
    <w:p w14:paraId="15070739" w14:textId="77777777" w:rsidR="008E4486" w:rsidRDefault="008E4486" w:rsidP="008E4486">
      <w:pPr>
        <w:pStyle w:val="PL"/>
      </w:pPr>
      <w:r>
        <w:t xml:space="preserve">      items:</w:t>
      </w:r>
    </w:p>
    <w:p w14:paraId="49ACD240" w14:textId="77777777" w:rsidR="008E4486" w:rsidRDefault="008E4486" w:rsidP="008E4486">
      <w:pPr>
        <w:pStyle w:val="PL"/>
      </w:pPr>
      <w:r>
        <w:t xml:space="preserve">        $ref: '#/components/schemas/EP_N15-Single'</w:t>
      </w:r>
    </w:p>
    <w:p w14:paraId="060AB21A" w14:textId="77777777" w:rsidR="008E4486" w:rsidRDefault="008E4486" w:rsidP="008E4486">
      <w:pPr>
        <w:pStyle w:val="PL"/>
      </w:pPr>
      <w:r>
        <w:t xml:space="preserve">    EP_N16-Multiple:</w:t>
      </w:r>
    </w:p>
    <w:p w14:paraId="635F428B" w14:textId="77777777" w:rsidR="008E4486" w:rsidRDefault="008E4486" w:rsidP="008E4486">
      <w:pPr>
        <w:pStyle w:val="PL"/>
      </w:pPr>
      <w:r>
        <w:t xml:space="preserve">      type: array</w:t>
      </w:r>
    </w:p>
    <w:p w14:paraId="5888CA0D" w14:textId="77777777" w:rsidR="008E4486" w:rsidRDefault="008E4486" w:rsidP="008E4486">
      <w:pPr>
        <w:pStyle w:val="PL"/>
      </w:pPr>
      <w:r>
        <w:t xml:space="preserve">      items:</w:t>
      </w:r>
    </w:p>
    <w:p w14:paraId="12BC42B8" w14:textId="77777777" w:rsidR="008E4486" w:rsidRDefault="008E4486" w:rsidP="008E4486">
      <w:pPr>
        <w:pStyle w:val="PL"/>
      </w:pPr>
      <w:r>
        <w:t xml:space="preserve">        $ref: '#/components/schemas/EP_N16-Single'</w:t>
      </w:r>
    </w:p>
    <w:p w14:paraId="5B585932" w14:textId="77777777" w:rsidR="008E4486" w:rsidRDefault="008E4486" w:rsidP="008E4486">
      <w:pPr>
        <w:pStyle w:val="PL"/>
      </w:pPr>
      <w:r>
        <w:t xml:space="preserve">    EP_N17-Multiple:</w:t>
      </w:r>
    </w:p>
    <w:p w14:paraId="6762B086" w14:textId="77777777" w:rsidR="008E4486" w:rsidRDefault="008E4486" w:rsidP="008E4486">
      <w:pPr>
        <w:pStyle w:val="PL"/>
      </w:pPr>
      <w:r>
        <w:t xml:space="preserve">      type: array</w:t>
      </w:r>
    </w:p>
    <w:p w14:paraId="501AEAF5" w14:textId="77777777" w:rsidR="008E4486" w:rsidRDefault="008E4486" w:rsidP="008E4486">
      <w:pPr>
        <w:pStyle w:val="PL"/>
      </w:pPr>
      <w:r>
        <w:t xml:space="preserve">      items:</w:t>
      </w:r>
    </w:p>
    <w:p w14:paraId="33B49085" w14:textId="77777777" w:rsidR="008E4486" w:rsidRDefault="008E4486" w:rsidP="008E4486">
      <w:pPr>
        <w:pStyle w:val="PL"/>
      </w:pPr>
      <w:r>
        <w:t xml:space="preserve">        $ref: '#/components/schemas/EP_N17-Single'</w:t>
      </w:r>
    </w:p>
    <w:p w14:paraId="31191E27" w14:textId="77777777" w:rsidR="008E4486" w:rsidRDefault="008E4486" w:rsidP="008E4486">
      <w:pPr>
        <w:pStyle w:val="PL"/>
      </w:pPr>
    </w:p>
    <w:p w14:paraId="2BA67DDC" w14:textId="77777777" w:rsidR="008E4486" w:rsidRDefault="008E4486" w:rsidP="008E4486">
      <w:pPr>
        <w:pStyle w:val="PL"/>
      </w:pPr>
      <w:r>
        <w:t xml:space="preserve">    EP_N20-Multiple:</w:t>
      </w:r>
    </w:p>
    <w:p w14:paraId="2D372389" w14:textId="77777777" w:rsidR="008E4486" w:rsidRDefault="008E4486" w:rsidP="008E4486">
      <w:pPr>
        <w:pStyle w:val="PL"/>
      </w:pPr>
      <w:r>
        <w:t xml:space="preserve">      type: array</w:t>
      </w:r>
    </w:p>
    <w:p w14:paraId="375B049B" w14:textId="77777777" w:rsidR="008E4486" w:rsidRDefault="008E4486" w:rsidP="008E4486">
      <w:pPr>
        <w:pStyle w:val="PL"/>
      </w:pPr>
      <w:r>
        <w:t xml:space="preserve">      items:</w:t>
      </w:r>
    </w:p>
    <w:p w14:paraId="39CC6CE0" w14:textId="77777777" w:rsidR="008E4486" w:rsidRDefault="008E4486" w:rsidP="008E4486">
      <w:pPr>
        <w:pStyle w:val="PL"/>
      </w:pPr>
      <w:r>
        <w:t xml:space="preserve">        $ref: '#/components/schemas/EP_N20-Single'</w:t>
      </w:r>
    </w:p>
    <w:p w14:paraId="72799A8C" w14:textId="77777777" w:rsidR="008E4486" w:rsidRDefault="008E4486" w:rsidP="008E4486">
      <w:pPr>
        <w:pStyle w:val="PL"/>
      </w:pPr>
      <w:r>
        <w:t xml:space="preserve">    EP_N21-Multiple:</w:t>
      </w:r>
    </w:p>
    <w:p w14:paraId="3E2AF082" w14:textId="77777777" w:rsidR="008E4486" w:rsidRDefault="008E4486" w:rsidP="008E4486">
      <w:pPr>
        <w:pStyle w:val="PL"/>
      </w:pPr>
      <w:r>
        <w:t xml:space="preserve">      type: array</w:t>
      </w:r>
    </w:p>
    <w:p w14:paraId="10598A9D" w14:textId="77777777" w:rsidR="008E4486" w:rsidRDefault="008E4486" w:rsidP="008E4486">
      <w:pPr>
        <w:pStyle w:val="PL"/>
      </w:pPr>
      <w:r>
        <w:t xml:space="preserve">      items:</w:t>
      </w:r>
    </w:p>
    <w:p w14:paraId="56276547" w14:textId="77777777" w:rsidR="008E4486" w:rsidRDefault="008E4486" w:rsidP="008E4486">
      <w:pPr>
        <w:pStyle w:val="PL"/>
      </w:pPr>
      <w:r>
        <w:t xml:space="preserve">        $ref: '#/components/schemas/EP_N21-Single'</w:t>
      </w:r>
    </w:p>
    <w:p w14:paraId="40653021" w14:textId="77777777" w:rsidR="008E4486" w:rsidRDefault="008E4486" w:rsidP="008E4486">
      <w:pPr>
        <w:pStyle w:val="PL"/>
      </w:pPr>
      <w:r>
        <w:t xml:space="preserve">    EP_N22-Multiple:</w:t>
      </w:r>
    </w:p>
    <w:p w14:paraId="04F44BF1" w14:textId="77777777" w:rsidR="008E4486" w:rsidRDefault="008E4486" w:rsidP="008E4486">
      <w:pPr>
        <w:pStyle w:val="PL"/>
      </w:pPr>
      <w:r>
        <w:t xml:space="preserve">      type: array</w:t>
      </w:r>
    </w:p>
    <w:p w14:paraId="2B1209E2" w14:textId="77777777" w:rsidR="008E4486" w:rsidRDefault="008E4486" w:rsidP="008E4486">
      <w:pPr>
        <w:pStyle w:val="PL"/>
      </w:pPr>
      <w:r>
        <w:t xml:space="preserve">      items:</w:t>
      </w:r>
    </w:p>
    <w:p w14:paraId="6E11F8D1" w14:textId="77777777" w:rsidR="008E4486" w:rsidRDefault="008E4486" w:rsidP="008E4486">
      <w:pPr>
        <w:pStyle w:val="PL"/>
      </w:pPr>
      <w:r>
        <w:t xml:space="preserve">        $ref: '#/components/schemas/EP_N22-Single'</w:t>
      </w:r>
    </w:p>
    <w:p w14:paraId="42836256" w14:textId="77777777" w:rsidR="008E4486" w:rsidRDefault="008E4486" w:rsidP="008E4486">
      <w:pPr>
        <w:pStyle w:val="PL"/>
      </w:pPr>
    </w:p>
    <w:p w14:paraId="4560532F" w14:textId="77777777" w:rsidR="008E4486" w:rsidRDefault="008E4486" w:rsidP="008E4486">
      <w:pPr>
        <w:pStyle w:val="PL"/>
      </w:pPr>
      <w:r>
        <w:t xml:space="preserve">    EP_N26-Multiple:</w:t>
      </w:r>
    </w:p>
    <w:p w14:paraId="1B641907" w14:textId="77777777" w:rsidR="008E4486" w:rsidRDefault="008E4486" w:rsidP="008E4486">
      <w:pPr>
        <w:pStyle w:val="PL"/>
      </w:pPr>
      <w:r>
        <w:t xml:space="preserve">      type: array</w:t>
      </w:r>
    </w:p>
    <w:p w14:paraId="6A20EB0C" w14:textId="77777777" w:rsidR="008E4486" w:rsidRDefault="008E4486" w:rsidP="008E4486">
      <w:pPr>
        <w:pStyle w:val="PL"/>
      </w:pPr>
      <w:r>
        <w:t xml:space="preserve">      items:</w:t>
      </w:r>
    </w:p>
    <w:p w14:paraId="0BE60C78" w14:textId="77777777" w:rsidR="008E4486" w:rsidRDefault="008E4486" w:rsidP="008E4486">
      <w:pPr>
        <w:pStyle w:val="PL"/>
      </w:pPr>
      <w:r>
        <w:t xml:space="preserve">        $ref: '#/components/schemas/EP_N26-Single'</w:t>
      </w:r>
    </w:p>
    <w:p w14:paraId="13791AA8" w14:textId="77777777" w:rsidR="008E4486" w:rsidRDefault="008E4486" w:rsidP="008E4486">
      <w:pPr>
        <w:pStyle w:val="PL"/>
      </w:pPr>
      <w:r>
        <w:t xml:space="preserve">    EP_N27-Multiple:</w:t>
      </w:r>
    </w:p>
    <w:p w14:paraId="28006850" w14:textId="77777777" w:rsidR="008E4486" w:rsidRDefault="008E4486" w:rsidP="008E4486">
      <w:pPr>
        <w:pStyle w:val="PL"/>
      </w:pPr>
      <w:r>
        <w:t xml:space="preserve">      type: array</w:t>
      </w:r>
    </w:p>
    <w:p w14:paraId="32AE9144" w14:textId="77777777" w:rsidR="008E4486" w:rsidRDefault="008E4486" w:rsidP="008E4486">
      <w:pPr>
        <w:pStyle w:val="PL"/>
      </w:pPr>
      <w:r>
        <w:t xml:space="preserve">      items:</w:t>
      </w:r>
    </w:p>
    <w:p w14:paraId="6E07AD20" w14:textId="77777777" w:rsidR="008E4486" w:rsidRDefault="008E4486" w:rsidP="008E4486">
      <w:pPr>
        <w:pStyle w:val="PL"/>
      </w:pPr>
      <w:r>
        <w:t xml:space="preserve">        $ref: '#/components/schemas/EP_N27-Single'</w:t>
      </w:r>
    </w:p>
    <w:p w14:paraId="37899325" w14:textId="77777777" w:rsidR="008E4486" w:rsidRDefault="008E4486" w:rsidP="008E4486">
      <w:pPr>
        <w:pStyle w:val="PL"/>
      </w:pPr>
      <w:r>
        <w:t xml:space="preserve">    EP_N28-Multiple:</w:t>
      </w:r>
    </w:p>
    <w:p w14:paraId="33DEC949" w14:textId="77777777" w:rsidR="008E4486" w:rsidRDefault="008E4486" w:rsidP="008E4486">
      <w:pPr>
        <w:pStyle w:val="PL"/>
      </w:pPr>
      <w:r>
        <w:t xml:space="preserve">      type: array</w:t>
      </w:r>
    </w:p>
    <w:p w14:paraId="04DCBD01" w14:textId="77777777" w:rsidR="008E4486" w:rsidRDefault="008E4486" w:rsidP="008E4486">
      <w:pPr>
        <w:pStyle w:val="PL"/>
      </w:pPr>
      <w:r>
        <w:t xml:space="preserve">      items:</w:t>
      </w:r>
    </w:p>
    <w:p w14:paraId="234B8DC8" w14:textId="77777777" w:rsidR="008E4486" w:rsidRDefault="008E4486" w:rsidP="008E4486">
      <w:pPr>
        <w:pStyle w:val="PL"/>
      </w:pPr>
      <w:r>
        <w:t xml:space="preserve">        $ref: '#/components/schemas/EP_N28-Single'</w:t>
      </w:r>
    </w:p>
    <w:p w14:paraId="248AF0E6" w14:textId="77777777" w:rsidR="008E4486" w:rsidRDefault="008E4486" w:rsidP="008E4486">
      <w:pPr>
        <w:pStyle w:val="PL"/>
      </w:pPr>
    </w:p>
    <w:p w14:paraId="014866B9" w14:textId="77777777" w:rsidR="008E4486" w:rsidRDefault="008E4486" w:rsidP="008E4486">
      <w:pPr>
        <w:pStyle w:val="PL"/>
      </w:pPr>
      <w:r>
        <w:t xml:space="preserve">    EP_N31-Multiple:</w:t>
      </w:r>
    </w:p>
    <w:p w14:paraId="51997F67" w14:textId="77777777" w:rsidR="008E4486" w:rsidRDefault="008E4486" w:rsidP="008E4486">
      <w:pPr>
        <w:pStyle w:val="PL"/>
      </w:pPr>
      <w:r>
        <w:t xml:space="preserve">      type: array</w:t>
      </w:r>
    </w:p>
    <w:p w14:paraId="08B9751A" w14:textId="77777777" w:rsidR="008E4486" w:rsidRDefault="008E4486" w:rsidP="008E4486">
      <w:pPr>
        <w:pStyle w:val="PL"/>
      </w:pPr>
      <w:r>
        <w:t xml:space="preserve">      items:</w:t>
      </w:r>
    </w:p>
    <w:p w14:paraId="4DCE2DDA" w14:textId="77777777" w:rsidR="008E4486" w:rsidRDefault="008E4486" w:rsidP="008E4486">
      <w:pPr>
        <w:pStyle w:val="PL"/>
      </w:pPr>
      <w:r>
        <w:t xml:space="preserve">        $ref: '#/components/schemas/EP_N31-Single'</w:t>
      </w:r>
    </w:p>
    <w:p w14:paraId="79C1E201" w14:textId="77777777" w:rsidR="008E4486" w:rsidRDefault="008E4486" w:rsidP="008E4486">
      <w:pPr>
        <w:pStyle w:val="PL"/>
      </w:pPr>
      <w:r>
        <w:t xml:space="preserve">    EP_N32-Multiple:</w:t>
      </w:r>
    </w:p>
    <w:p w14:paraId="1E082A17" w14:textId="77777777" w:rsidR="008E4486" w:rsidRDefault="008E4486" w:rsidP="008E4486">
      <w:pPr>
        <w:pStyle w:val="PL"/>
      </w:pPr>
      <w:r>
        <w:t xml:space="preserve">      type: array</w:t>
      </w:r>
    </w:p>
    <w:p w14:paraId="3A437339" w14:textId="77777777" w:rsidR="008E4486" w:rsidRDefault="008E4486" w:rsidP="008E4486">
      <w:pPr>
        <w:pStyle w:val="PL"/>
      </w:pPr>
      <w:r>
        <w:t xml:space="preserve">      items:</w:t>
      </w:r>
    </w:p>
    <w:p w14:paraId="48A81465" w14:textId="77777777" w:rsidR="008E4486" w:rsidRDefault="008E4486" w:rsidP="008E4486">
      <w:pPr>
        <w:pStyle w:val="PL"/>
      </w:pPr>
      <w:r>
        <w:t xml:space="preserve">        $ref: '#/components/schemas/EP_N32-Single'</w:t>
      </w:r>
    </w:p>
    <w:p w14:paraId="7323337D" w14:textId="77777777" w:rsidR="008E4486" w:rsidRDefault="008E4486" w:rsidP="008E4486">
      <w:pPr>
        <w:pStyle w:val="PL"/>
      </w:pPr>
      <w:r>
        <w:t xml:space="preserve">    EP_N33-Multiple:</w:t>
      </w:r>
    </w:p>
    <w:p w14:paraId="287B4995" w14:textId="77777777" w:rsidR="008E4486" w:rsidRDefault="008E4486" w:rsidP="008E4486">
      <w:pPr>
        <w:pStyle w:val="PL"/>
      </w:pPr>
      <w:r>
        <w:t xml:space="preserve">      type: array</w:t>
      </w:r>
    </w:p>
    <w:p w14:paraId="1CC2A6AF" w14:textId="77777777" w:rsidR="008E4486" w:rsidRDefault="008E4486" w:rsidP="008E4486">
      <w:pPr>
        <w:pStyle w:val="PL"/>
      </w:pPr>
      <w:r>
        <w:t xml:space="preserve">      items:</w:t>
      </w:r>
    </w:p>
    <w:p w14:paraId="72813AF9" w14:textId="77777777" w:rsidR="008E4486" w:rsidRDefault="008E4486" w:rsidP="008E4486">
      <w:pPr>
        <w:pStyle w:val="PL"/>
      </w:pPr>
      <w:r>
        <w:t xml:space="preserve">        $ref: '#/components/schemas/EP_N33-Single'</w:t>
      </w:r>
    </w:p>
    <w:p w14:paraId="62C05386" w14:textId="77777777" w:rsidR="008E4486" w:rsidRDefault="008E4486" w:rsidP="008E4486">
      <w:pPr>
        <w:pStyle w:val="PL"/>
      </w:pPr>
      <w:r>
        <w:t xml:space="preserve">    EP_N40-Multiple:</w:t>
      </w:r>
    </w:p>
    <w:p w14:paraId="07511945" w14:textId="77777777" w:rsidR="008E4486" w:rsidRDefault="008E4486" w:rsidP="008E4486">
      <w:pPr>
        <w:pStyle w:val="PL"/>
      </w:pPr>
      <w:r>
        <w:t xml:space="preserve">      type: array</w:t>
      </w:r>
    </w:p>
    <w:p w14:paraId="4D431A85" w14:textId="77777777" w:rsidR="008E4486" w:rsidRDefault="008E4486" w:rsidP="008E4486">
      <w:pPr>
        <w:pStyle w:val="PL"/>
      </w:pPr>
      <w:r>
        <w:t xml:space="preserve">      items:</w:t>
      </w:r>
    </w:p>
    <w:p w14:paraId="225D51D6" w14:textId="77777777" w:rsidR="008E4486" w:rsidRDefault="008E4486" w:rsidP="008E4486">
      <w:pPr>
        <w:pStyle w:val="PL"/>
      </w:pPr>
      <w:r>
        <w:t xml:space="preserve">        $ref: '#/components/schemas/EP_N40-Single'</w:t>
      </w:r>
    </w:p>
    <w:p w14:paraId="71193955" w14:textId="77777777" w:rsidR="008E4486" w:rsidRDefault="008E4486" w:rsidP="008E4486">
      <w:pPr>
        <w:pStyle w:val="PL"/>
      </w:pPr>
      <w:r>
        <w:t xml:space="preserve">    EP_N41-Multiple:</w:t>
      </w:r>
    </w:p>
    <w:p w14:paraId="6FB973BA" w14:textId="77777777" w:rsidR="008E4486" w:rsidRDefault="008E4486" w:rsidP="008E4486">
      <w:pPr>
        <w:pStyle w:val="PL"/>
      </w:pPr>
      <w:r>
        <w:t xml:space="preserve">      type: array</w:t>
      </w:r>
    </w:p>
    <w:p w14:paraId="38999E88" w14:textId="77777777" w:rsidR="008E4486" w:rsidRDefault="008E4486" w:rsidP="008E4486">
      <w:pPr>
        <w:pStyle w:val="PL"/>
      </w:pPr>
      <w:r>
        <w:t xml:space="preserve">      items:</w:t>
      </w:r>
    </w:p>
    <w:p w14:paraId="786399E6" w14:textId="77777777" w:rsidR="008E4486" w:rsidRDefault="008E4486" w:rsidP="008E4486">
      <w:pPr>
        <w:pStyle w:val="PL"/>
      </w:pPr>
      <w:r>
        <w:t xml:space="preserve">        $ref: '#/components/schemas/EP_N41-Single'</w:t>
      </w:r>
    </w:p>
    <w:p w14:paraId="20140C3C" w14:textId="77777777" w:rsidR="008E4486" w:rsidRDefault="008E4486" w:rsidP="008E4486">
      <w:pPr>
        <w:pStyle w:val="PL"/>
      </w:pPr>
      <w:r>
        <w:t xml:space="preserve">    EP_N42-Multiple:</w:t>
      </w:r>
    </w:p>
    <w:p w14:paraId="3C26210E" w14:textId="77777777" w:rsidR="008E4486" w:rsidRDefault="008E4486" w:rsidP="008E4486">
      <w:pPr>
        <w:pStyle w:val="PL"/>
      </w:pPr>
      <w:r>
        <w:t xml:space="preserve">      type: array</w:t>
      </w:r>
    </w:p>
    <w:p w14:paraId="1DCEE5F6" w14:textId="77777777" w:rsidR="008E4486" w:rsidRDefault="008E4486" w:rsidP="008E4486">
      <w:pPr>
        <w:pStyle w:val="PL"/>
      </w:pPr>
      <w:r>
        <w:t xml:space="preserve">      items:</w:t>
      </w:r>
    </w:p>
    <w:p w14:paraId="2558D9F9" w14:textId="77777777" w:rsidR="008E4486" w:rsidRDefault="008E4486" w:rsidP="008E4486">
      <w:pPr>
        <w:pStyle w:val="PL"/>
      </w:pPr>
      <w:r>
        <w:t xml:space="preserve">        $ref: '#/components/schemas/EP_N42-Single'</w:t>
      </w:r>
    </w:p>
    <w:p w14:paraId="5CAEE37F" w14:textId="77777777" w:rsidR="008E4486" w:rsidRDefault="008E4486" w:rsidP="008E4486">
      <w:pPr>
        <w:pStyle w:val="PL"/>
      </w:pPr>
    </w:p>
    <w:p w14:paraId="3C5A6843" w14:textId="77777777" w:rsidR="008E4486" w:rsidRDefault="008E4486" w:rsidP="008E4486">
      <w:pPr>
        <w:pStyle w:val="PL"/>
      </w:pPr>
      <w:r>
        <w:t xml:space="preserve">    EP_S5C-Multiple:</w:t>
      </w:r>
    </w:p>
    <w:p w14:paraId="735EA61B" w14:textId="77777777" w:rsidR="008E4486" w:rsidRDefault="008E4486" w:rsidP="008E4486">
      <w:pPr>
        <w:pStyle w:val="PL"/>
      </w:pPr>
      <w:r>
        <w:t xml:space="preserve">      type: array</w:t>
      </w:r>
    </w:p>
    <w:p w14:paraId="11175CDD" w14:textId="77777777" w:rsidR="008E4486" w:rsidRDefault="008E4486" w:rsidP="008E4486">
      <w:pPr>
        <w:pStyle w:val="PL"/>
      </w:pPr>
      <w:r>
        <w:t xml:space="preserve">      items:</w:t>
      </w:r>
    </w:p>
    <w:p w14:paraId="485231EC" w14:textId="77777777" w:rsidR="008E4486" w:rsidRDefault="008E4486" w:rsidP="008E4486">
      <w:pPr>
        <w:pStyle w:val="PL"/>
      </w:pPr>
      <w:r>
        <w:t xml:space="preserve">        $ref: '#/components/schemas/EP_S5C-Single'</w:t>
      </w:r>
    </w:p>
    <w:p w14:paraId="145207F3" w14:textId="77777777" w:rsidR="008E4486" w:rsidRDefault="008E4486" w:rsidP="008E4486">
      <w:pPr>
        <w:pStyle w:val="PL"/>
      </w:pPr>
      <w:r>
        <w:t xml:space="preserve">    EP_S5U-Multiple:</w:t>
      </w:r>
    </w:p>
    <w:p w14:paraId="2A07A742" w14:textId="77777777" w:rsidR="008E4486" w:rsidRDefault="008E4486" w:rsidP="008E4486">
      <w:pPr>
        <w:pStyle w:val="PL"/>
      </w:pPr>
      <w:r>
        <w:t xml:space="preserve">      type: array</w:t>
      </w:r>
    </w:p>
    <w:p w14:paraId="02A84860" w14:textId="77777777" w:rsidR="008E4486" w:rsidRDefault="008E4486" w:rsidP="008E4486">
      <w:pPr>
        <w:pStyle w:val="PL"/>
      </w:pPr>
      <w:r>
        <w:t xml:space="preserve">      items:</w:t>
      </w:r>
    </w:p>
    <w:p w14:paraId="0CED4399" w14:textId="77777777" w:rsidR="008E4486" w:rsidRDefault="008E4486" w:rsidP="008E4486">
      <w:pPr>
        <w:pStyle w:val="PL"/>
      </w:pPr>
      <w:r>
        <w:t xml:space="preserve">        $ref: '#/components/schemas/EP_S5U-Single'</w:t>
      </w:r>
    </w:p>
    <w:p w14:paraId="05470B52" w14:textId="77777777" w:rsidR="008E4486" w:rsidRDefault="008E4486" w:rsidP="008E4486">
      <w:pPr>
        <w:pStyle w:val="PL"/>
      </w:pPr>
      <w:r>
        <w:t xml:space="preserve">    EP_Rx-Multiple:</w:t>
      </w:r>
    </w:p>
    <w:p w14:paraId="1189FEE2" w14:textId="77777777" w:rsidR="008E4486" w:rsidRDefault="008E4486" w:rsidP="008E4486">
      <w:pPr>
        <w:pStyle w:val="PL"/>
      </w:pPr>
      <w:r>
        <w:t xml:space="preserve">      type: array</w:t>
      </w:r>
    </w:p>
    <w:p w14:paraId="7603CDDD" w14:textId="77777777" w:rsidR="008E4486" w:rsidRDefault="008E4486" w:rsidP="008E4486">
      <w:pPr>
        <w:pStyle w:val="PL"/>
      </w:pPr>
      <w:r>
        <w:t xml:space="preserve">      items:</w:t>
      </w:r>
    </w:p>
    <w:p w14:paraId="0AFD7F37" w14:textId="77777777" w:rsidR="008E4486" w:rsidRDefault="008E4486" w:rsidP="008E4486">
      <w:pPr>
        <w:pStyle w:val="PL"/>
      </w:pPr>
      <w:r>
        <w:t xml:space="preserve">        $ref: '#/components/schemas/EP_Rx-Single'</w:t>
      </w:r>
    </w:p>
    <w:p w14:paraId="3A06120F" w14:textId="77777777" w:rsidR="008E4486" w:rsidRDefault="008E4486" w:rsidP="008E4486">
      <w:pPr>
        <w:pStyle w:val="PL"/>
      </w:pPr>
      <w:r>
        <w:t xml:space="preserve">    EP_MAP_SMSC-Multiple:</w:t>
      </w:r>
    </w:p>
    <w:p w14:paraId="15EFA251" w14:textId="77777777" w:rsidR="008E4486" w:rsidRDefault="008E4486" w:rsidP="008E4486">
      <w:pPr>
        <w:pStyle w:val="PL"/>
      </w:pPr>
      <w:r>
        <w:t xml:space="preserve">      type: array</w:t>
      </w:r>
    </w:p>
    <w:p w14:paraId="2532C13D" w14:textId="77777777" w:rsidR="008E4486" w:rsidRDefault="008E4486" w:rsidP="008E4486">
      <w:pPr>
        <w:pStyle w:val="PL"/>
      </w:pPr>
      <w:r>
        <w:t xml:space="preserve">      items:</w:t>
      </w:r>
    </w:p>
    <w:p w14:paraId="272C0366" w14:textId="77777777" w:rsidR="008E4486" w:rsidRDefault="008E4486" w:rsidP="008E4486">
      <w:pPr>
        <w:pStyle w:val="PL"/>
      </w:pPr>
      <w:r>
        <w:t xml:space="preserve">        $ref: '#/components/schemas/EP_MAP_SMSC-Single'</w:t>
      </w:r>
    </w:p>
    <w:p w14:paraId="5E8B2968" w14:textId="77777777" w:rsidR="008E4486" w:rsidRDefault="008E4486" w:rsidP="008E4486">
      <w:pPr>
        <w:pStyle w:val="PL"/>
      </w:pPr>
      <w:r>
        <w:t xml:space="preserve">    EP_NLS-Multiple:</w:t>
      </w:r>
    </w:p>
    <w:p w14:paraId="1BC07451" w14:textId="77777777" w:rsidR="008E4486" w:rsidRDefault="008E4486" w:rsidP="008E4486">
      <w:pPr>
        <w:pStyle w:val="PL"/>
      </w:pPr>
      <w:r>
        <w:t xml:space="preserve">      type: array</w:t>
      </w:r>
    </w:p>
    <w:p w14:paraId="413B12BB" w14:textId="77777777" w:rsidR="008E4486" w:rsidRDefault="008E4486" w:rsidP="008E4486">
      <w:pPr>
        <w:pStyle w:val="PL"/>
      </w:pPr>
      <w:r>
        <w:t xml:space="preserve">      items:</w:t>
      </w:r>
    </w:p>
    <w:p w14:paraId="124A5878" w14:textId="77777777" w:rsidR="008E4486" w:rsidRDefault="008E4486" w:rsidP="008E4486">
      <w:pPr>
        <w:pStyle w:val="PL"/>
      </w:pPr>
      <w:r>
        <w:t xml:space="preserve">        $ref: '#/components/schemas/EP_NLS-Single'</w:t>
      </w:r>
    </w:p>
    <w:p w14:paraId="4930A07A" w14:textId="77777777" w:rsidR="008E4486" w:rsidRDefault="008E4486" w:rsidP="008E4486">
      <w:pPr>
        <w:pStyle w:val="PL"/>
      </w:pPr>
      <w:r>
        <w:t xml:space="preserve">    EP_NLG-Multiple:</w:t>
      </w:r>
    </w:p>
    <w:p w14:paraId="69893A97" w14:textId="77777777" w:rsidR="008E4486" w:rsidRDefault="008E4486" w:rsidP="008E4486">
      <w:pPr>
        <w:pStyle w:val="PL"/>
      </w:pPr>
      <w:r>
        <w:t xml:space="preserve">      type: array</w:t>
      </w:r>
    </w:p>
    <w:p w14:paraId="50999DA1" w14:textId="77777777" w:rsidR="008E4486" w:rsidRDefault="008E4486" w:rsidP="008E4486">
      <w:pPr>
        <w:pStyle w:val="PL"/>
      </w:pPr>
      <w:r>
        <w:t xml:space="preserve">      items:</w:t>
      </w:r>
    </w:p>
    <w:p w14:paraId="3040FD1C" w14:textId="77777777" w:rsidR="008E4486" w:rsidRDefault="008E4486" w:rsidP="008E4486">
      <w:pPr>
        <w:pStyle w:val="PL"/>
      </w:pPr>
      <w:r>
        <w:t xml:space="preserve">        $ref: '#/components/schemas/EP_NLG-Single'</w:t>
      </w:r>
    </w:p>
    <w:p w14:paraId="483AE9EC" w14:textId="77777777" w:rsidR="008E4486" w:rsidRDefault="008E4486" w:rsidP="008E4486">
      <w:pPr>
        <w:pStyle w:val="PL"/>
      </w:pPr>
      <w:r>
        <w:t xml:space="preserve">    EP_N60-Multiple:</w:t>
      </w:r>
    </w:p>
    <w:p w14:paraId="172CD8E8" w14:textId="77777777" w:rsidR="008E4486" w:rsidRDefault="008E4486" w:rsidP="008E4486">
      <w:pPr>
        <w:pStyle w:val="PL"/>
      </w:pPr>
      <w:r>
        <w:t xml:space="preserve">      type: array</w:t>
      </w:r>
    </w:p>
    <w:p w14:paraId="2E89EB6A" w14:textId="77777777" w:rsidR="008E4486" w:rsidRDefault="008E4486" w:rsidP="008E4486">
      <w:pPr>
        <w:pStyle w:val="PL"/>
      </w:pPr>
      <w:r>
        <w:t xml:space="preserve">      items:</w:t>
      </w:r>
    </w:p>
    <w:p w14:paraId="7C18FEA5" w14:textId="77777777" w:rsidR="008E4486" w:rsidRDefault="008E4486" w:rsidP="008E4486">
      <w:pPr>
        <w:pStyle w:val="PL"/>
      </w:pPr>
      <w:r>
        <w:t xml:space="preserve">        $ref: '#/components/schemas/EP_N60-Single'</w:t>
      </w:r>
    </w:p>
    <w:p w14:paraId="65EE0889" w14:textId="77777777" w:rsidR="008E4486" w:rsidRDefault="008E4486" w:rsidP="008E4486">
      <w:pPr>
        <w:pStyle w:val="PL"/>
      </w:pPr>
      <w:r>
        <w:t xml:space="preserve">    EP_Npc4-Multiple:</w:t>
      </w:r>
    </w:p>
    <w:p w14:paraId="77CA4EB3" w14:textId="77777777" w:rsidR="008E4486" w:rsidRDefault="008E4486" w:rsidP="008E4486">
      <w:pPr>
        <w:pStyle w:val="PL"/>
      </w:pPr>
      <w:r>
        <w:t xml:space="preserve">      type: array</w:t>
      </w:r>
    </w:p>
    <w:p w14:paraId="273A2E8D" w14:textId="77777777" w:rsidR="008E4486" w:rsidRDefault="008E4486" w:rsidP="008E4486">
      <w:pPr>
        <w:pStyle w:val="PL"/>
      </w:pPr>
      <w:r>
        <w:t xml:space="preserve">      items:</w:t>
      </w:r>
    </w:p>
    <w:p w14:paraId="7E18A512" w14:textId="77777777" w:rsidR="008E4486" w:rsidRDefault="008E4486" w:rsidP="008E4486">
      <w:pPr>
        <w:pStyle w:val="PL"/>
      </w:pPr>
      <w:r>
        <w:t xml:space="preserve">        $ref: '#/components/schemas/EP_Npc4-Single'</w:t>
      </w:r>
    </w:p>
    <w:p w14:paraId="1281992E" w14:textId="77777777" w:rsidR="008E4486" w:rsidRDefault="008E4486" w:rsidP="008E4486">
      <w:pPr>
        <w:pStyle w:val="PL"/>
      </w:pPr>
      <w:r>
        <w:t xml:space="preserve">    EP_Npc6-Multiple:</w:t>
      </w:r>
    </w:p>
    <w:p w14:paraId="10DE3415" w14:textId="77777777" w:rsidR="008E4486" w:rsidRDefault="008E4486" w:rsidP="008E4486">
      <w:pPr>
        <w:pStyle w:val="PL"/>
      </w:pPr>
      <w:r>
        <w:t xml:space="preserve">      type: array</w:t>
      </w:r>
    </w:p>
    <w:p w14:paraId="3780D036" w14:textId="77777777" w:rsidR="008E4486" w:rsidRDefault="008E4486" w:rsidP="008E4486">
      <w:pPr>
        <w:pStyle w:val="PL"/>
      </w:pPr>
      <w:r>
        <w:t xml:space="preserve">      items:</w:t>
      </w:r>
    </w:p>
    <w:p w14:paraId="63C08580" w14:textId="77777777" w:rsidR="008E4486" w:rsidRDefault="008E4486" w:rsidP="008E4486">
      <w:pPr>
        <w:pStyle w:val="PL"/>
      </w:pPr>
      <w:r>
        <w:t xml:space="preserve">        $ref: '#/components/schemas/EP_Npc6-Single'</w:t>
      </w:r>
    </w:p>
    <w:p w14:paraId="6BCE7031" w14:textId="77777777" w:rsidR="008E4486" w:rsidRDefault="008E4486" w:rsidP="008E4486">
      <w:pPr>
        <w:pStyle w:val="PL"/>
      </w:pPr>
      <w:r>
        <w:t xml:space="preserve">    EP_Npc7-Multiple:</w:t>
      </w:r>
    </w:p>
    <w:p w14:paraId="69B2E8D5" w14:textId="77777777" w:rsidR="008E4486" w:rsidRDefault="008E4486" w:rsidP="008E4486">
      <w:pPr>
        <w:pStyle w:val="PL"/>
      </w:pPr>
      <w:r>
        <w:t xml:space="preserve">      type: array</w:t>
      </w:r>
    </w:p>
    <w:p w14:paraId="0F9B15EA" w14:textId="77777777" w:rsidR="008E4486" w:rsidRDefault="008E4486" w:rsidP="008E4486">
      <w:pPr>
        <w:pStyle w:val="PL"/>
      </w:pPr>
      <w:r>
        <w:t xml:space="preserve">      items:</w:t>
      </w:r>
    </w:p>
    <w:p w14:paraId="4BA46003" w14:textId="77777777" w:rsidR="008E4486" w:rsidRDefault="008E4486" w:rsidP="008E4486">
      <w:pPr>
        <w:pStyle w:val="PL"/>
      </w:pPr>
      <w:r>
        <w:t xml:space="preserve">        $ref: '#/components/schemas/EP_Npc7-Single'</w:t>
      </w:r>
    </w:p>
    <w:p w14:paraId="7C044128" w14:textId="77777777" w:rsidR="008E4486" w:rsidRDefault="008E4486" w:rsidP="008E4486">
      <w:pPr>
        <w:pStyle w:val="PL"/>
      </w:pPr>
      <w:r>
        <w:t xml:space="preserve">    EP_Npc8-Multiple:</w:t>
      </w:r>
    </w:p>
    <w:p w14:paraId="4A449537" w14:textId="77777777" w:rsidR="008E4486" w:rsidRDefault="008E4486" w:rsidP="008E4486">
      <w:pPr>
        <w:pStyle w:val="PL"/>
      </w:pPr>
      <w:r>
        <w:t xml:space="preserve">      type: array</w:t>
      </w:r>
    </w:p>
    <w:p w14:paraId="441D3838" w14:textId="77777777" w:rsidR="008E4486" w:rsidRDefault="008E4486" w:rsidP="008E4486">
      <w:pPr>
        <w:pStyle w:val="PL"/>
      </w:pPr>
      <w:r>
        <w:t xml:space="preserve">      items:</w:t>
      </w:r>
    </w:p>
    <w:p w14:paraId="3002A2FF" w14:textId="77777777" w:rsidR="008E4486" w:rsidRDefault="008E4486" w:rsidP="008E4486">
      <w:pPr>
        <w:pStyle w:val="PL"/>
      </w:pPr>
      <w:r>
        <w:t xml:space="preserve">        $ref: '#/components/schemas/EP_Npc8-Single'</w:t>
      </w:r>
    </w:p>
    <w:p w14:paraId="7033E4A1" w14:textId="77777777" w:rsidR="008E4486" w:rsidRDefault="008E4486" w:rsidP="008E4486">
      <w:pPr>
        <w:pStyle w:val="PL"/>
      </w:pPr>
      <w:r>
        <w:t xml:space="preserve">    EP_N88-Multiple:</w:t>
      </w:r>
    </w:p>
    <w:p w14:paraId="11D6E615" w14:textId="77777777" w:rsidR="008E4486" w:rsidRDefault="008E4486" w:rsidP="008E4486">
      <w:pPr>
        <w:pStyle w:val="PL"/>
      </w:pPr>
      <w:r>
        <w:t xml:space="preserve">      type: array</w:t>
      </w:r>
    </w:p>
    <w:p w14:paraId="7C457530" w14:textId="77777777" w:rsidR="008E4486" w:rsidRDefault="008E4486" w:rsidP="008E4486">
      <w:pPr>
        <w:pStyle w:val="PL"/>
      </w:pPr>
      <w:r>
        <w:t xml:space="preserve">      items:</w:t>
      </w:r>
    </w:p>
    <w:p w14:paraId="0FADB02C" w14:textId="77777777" w:rsidR="008E4486" w:rsidRDefault="008E4486" w:rsidP="008E4486">
      <w:pPr>
        <w:pStyle w:val="PL"/>
      </w:pPr>
      <w:r>
        <w:t xml:space="preserve">        $ref: '#/components/schemas/EP_N88-Single'</w:t>
      </w:r>
    </w:p>
    <w:p w14:paraId="154C33AC" w14:textId="77777777" w:rsidR="008E4486" w:rsidRDefault="008E4486" w:rsidP="008E4486">
      <w:pPr>
        <w:pStyle w:val="PL"/>
      </w:pPr>
      <w:r>
        <w:t xml:space="preserve">    Configurable5QISet-Multiple:</w:t>
      </w:r>
    </w:p>
    <w:p w14:paraId="2766FCFE" w14:textId="77777777" w:rsidR="008E4486" w:rsidRDefault="008E4486" w:rsidP="008E4486">
      <w:pPr>
        <w:pStyle w:val="PL"/>
      </w:pPr>
      <w:r>
        <w:t xml:space="preserve">      type: array</w:t>
      </w:r>
    </w:p>
    <w:p w14:paraId="350455E5" w14:textId="77777777" w:rsidR="008E4486" w:rsidRDefault="008E4486" w:rsidP="008E4486">
      <w:pPr>
        <w:pStyle w:val="PL"/>
      </w:pPr>
      <w:r>
        <w:t xml:space="preserve">      items:</w:t>
      </w:r>
    </w:p>
    <w:p w14:paraId="025FFFD2" w14:textId="77777777" w:rsidR="008E4486" w:rsidRDefault="008E4486" w:rsidP="008E4486">
      <w:pPr>
        <w:pStyle w:val="PL"/>
      </w:pPr>
      <w:r>
        <w:t xml:space="preserve">        $ref: '#/components/schemas/Configurable5QISet-Single'</w:t>
      </w:r>
    </w:p>
    <w:p w14:paraId="37E5D5A9" w14:textId="77777777" w:rsidR="008E4486" w:rsidRDefault="008E4486" w:rsidP="008E4486">
      <w:pPr>
        <w:pStyle w:val="PL"/>
      </w:pPr>
      <w:r>
        <w:t xml:space="preserve">    Dynamic5QISet-Multiple:</w:t>
      </w:r>
    </w:p>
    <w:p w14:paraId="07427AFC" w14:textId="77777777" w:rsidR="008E4486" w:rsidRDefault="008E4486" w:rsidP="008E4486">
      <w:pPr>
        <w:pStyle w:val="PL"/>
      </w:pPr>
      <w:r>
        <w:t xml:space="preserve">      type: array</w:t>
      </w:r>
    </w:p>
    <w:p w14:paraId="1C74BDB6" w14:textId="77777777" w:rsidR="008E4486" w:rsidRDefault="008E4486" w:rsidP="008E4486">
      <w:pPr>
        <w:pStyle w:val="PL"/>
      </w:pPr>
      <w:r>
        <w:t xml:space="preserve">      items:</w:t>
      </w:r>
    </w:p>
    <w:p w14:paraId="459EB061" w14:textId="77777777" w:rsidR="008E4486" w:rsidRDefault="008E4486" w:rsidP="008E4486">
      <w:pPr>
        <w:pStyle w:val="PL"/>
      </w:pPr>
      <w:r>
        <w:t xml:space="preserve">        $ref: '#/components/schemas/Dynamic5QISet-Single'</w:t>
      </w:r>
    </w:p>
    <w:p w14:paraId="73E15B17" w14:textId="77777777" w:rsidR="008E4486" w:rsidRDefault="008E4486" w:rsidP="008E4486">
      <w:pPr>
        <w:pStyle w:val="PL"/>
      </w:pPr>
      <w:r>
        <w:t xml:space="preserve">    EcmConnectionInfo-Multiple:</w:t>
      </w:r>
    </w:p>
    <w:p w14:paraId="27708A1A" w14:textId="77777777" w:rsidR="008E4486" w:rsidRDefault="008E4486" w:rsidP="008E4486">
      <w:pPr>
        <w:pStyle w:val="PL"/>
      </w:pPr>
      <w:r>
        <w:t xml:space="preserve">      type: array</w:t>
      </w:r>
    </w:p>
    <w:p w14:paraId="236ECDF4" w14:textId="77777777" w:rsidR="008E4486" w:rsidRDefault="008E4486" w:rsidP="008E4486">
      <w:pPr>
        <w:pStyle w:val="PL"/>
      </w:pPr>
      <w:r>
        <w:t xml:space="preserve">      items:</w:t>
      </w:r>
    </w:p>
    <w:p w14:paraId="6CDFE08E" w14:textId="77777777" w:rsidR="008E4486" w:rsidRDefault="008E4486" w:rsidP="008E4486">
      <w:pPr>
        <w:pStyle w:val="PL"/>
      </w:pPr>
      <w:r>
        <w:t xml:space="preserve">        $ref: '#/components/schemas/EcmConnectionInfo-Single'</w:t>
      </w:r>
    </w:p>
    <w:p w14:paraId="63B69C66" w14:textId="77777777" w:rsidR="008E4486" w:rsidRDefault="008E4486" w:rsidP="008E4486">
      <w:pPr>
        <w:pStyle w:val="PL"/>
      </w:pPr>
      <w:r>
        <w:t xml:space="preserve">    NssaafFunction-Multiple:</w:t>
      </w:r>
    </w:p>
    <w:p w14:paraId="6F9AD5C9" w14:textId="77777777" w:rsidR="008E4486" w:rsidRDefault="008E4486" w:rsidP="008E4486">
      <w:pPr>
        <w:pStyle w:val="PL"/>
      </w:pPr>
      <w:r>
        <w:t xml:space="preserve">      type: array</w:t>
      </w:r>
    </w:p>
    <w:p w14:paraId="22086CF8" w14:textId="77777777" w:rsidR="008E4486" w:rsidRDefault="008E4486" w:rsidP="008E4486">
      <w:pPr>
        <w:pStyle w:val="PL"/>
      </w:pPr>
      <w:r>
        <w:t xml:space="preserve">      items:</w:t>
      </w:r>
    </w:p>
    <w:p w14:paraId="38491DC4" w14:textId="77777777" w:rsidR="008E4486" w:rsidRDefault="008E4486" w:rsidP="008E4486">
      <w:pPr>
        <w:pStyle w:val="PL"/>
      </w:pPr>
      <w:r>
        <w:t xml:space="preserve">        $ref: '#/components/schemas/NssaafFunction-Single'</w:t>
      </w:r>
    </w:p>
    <w:p w14:paraId="6807C077" w14:textId="77777777" w:rsidR="008E4486" w:rsidRDefault="008E4486" w:rsidP="008E4486">
      <w:pPr>
        <w:pStyle w:val="PL"/>
      </w:pPr>
      <w:r>
        <w:t xml:space="preserve">    EP_N58-Multiple:</w:t>
      </w:r>
    </w:p>
    <w:p w14:paraId="0C6F9463" w14:textId="77777777" w:rsidR="008E4486" w:rsidRDefault="008E4486" w:rsidP="008E4486">
      <w:pPr>
        <w:pStyle w:val="PL"/>
      </w:pPr>
      <w:r>
        <w:t xml:space="preserve">      type: array</w:t>
      </w:r>
    </w:p>
    <w:p w14:paraId="2F9C56CF" w14:textId="77777777" w:rsidR="008E4486" w:rsidRDefault="008E4486" w:rsidP="008E4486">
      <w:pPr>
        <w:pStyle w:val="PL"/>
      </w:pPr>
      <w:r>
        <w:t xml:space="preserve">      items:</w:t>
      </w:r>
    </w:p>
    <w:p w14:paraId="1BBB098F" w14:textId="77777777" w:rsidR="008E4486" w:rsidRDefault="008E4486" w:rsidP="008E4486">
      <w:pPr>
        <w:pStyle w:val="PL"/>
      </w:pPr>
      <w:r>
        <w:t xml:space="preserve">        $ref: '#/components/schemas/EP_N58-Single'</w:t>
      </w:r>
    </w:p>
    <w:p w14:paraId="716A7BED" w14:textId="77777777" w:rsidR="008E4486" w:rsidRDefault="008E4486" w:rsidP="008E4486">
      <w:pPr>
        <w:pStyle w:val="PL"/>
      </w:pPr>
      <w:r>
        <w:t xml:space="preserve">    EP_N59-Multiple:</w:t>
      </w:r>
    </w:p>
    <w:p w14:paraId="1D213028" w14:textId="77777777" w:rsidR="008E4486" w:rsidRDefault="008E4486" w:rsidP="008E4486">
      <w:pPr>
        <w:pStyle w:val="PL"/>
      </w:pPr>
      <w:r>
        <w:t xml:space="preserve">      type: array</w:t>
      </w:r>
    </w:p>
    <w:p w14:paraId="1D412827" w14:textId="77777777" w:rsidR="008E4486" w:rsidRDefault="008E4486" w:rsidP="008E4486">
      <w:pPr>
        <w:pStyle w:val="PL"/>
      </w:pPr>
      <w:r>
        <w:t xml:space="preserve">      items:</w:t>
      </w:r>
    </w:p>
    <w:p w14:paraId="67AE2DCB" w14:textId="77777777" w:rsidR="008E4486" w:rsidRDefault="008E4486" w:rsidP="008E4486">
      <w:pPr>
        <w:pStyle w:val="PL"/>
      </w:pPr>
      <w:r>
        <w:t xml:space="preserve">        $ref: '#/components/schemas/EP_N59-Single'</w:t>
      </w:r>
    </w:p>
    <w:p w14:paraId="201FA57B" w14:textId="77777777" w:rsidR="008E4486" w:rsidRDefault="008E4486" w:rsidP="008E4486">
      <w:pPr>
        <w:pStyle w:val="PL"/>
      </w:pPr>
      <w:r>
        <w:t xml:space="preserve">    AfFunction-Multiple:</w:t>
      </w:r>
    </w:p>
    <w:p w14:paraId="791C2643" w14:textId="77777777" w:rsidR="008E4486" w:rsidRDefault="008E4486" w:rsidP="008E4486">
      <w:pPr>
        <w:pStyle w:val="PL"/>
      </w:pPr>
      <w:r>
        <w:t xml:space="preserve">      type: array</w:t>
      </w:r>
    </w:p>
    <w:p w14:paraId="47F4DC97" w14:textId="77777777" w:rsidR="008E4486" w:rsidRDefault="008E4486" w:rsidP="008E4486">
      <w:pPr>
        <w:pStyle w:val="PL"/>
      </w:pPr>
      <w:r>
        <w:t xml:space="preserve">      items:</w:t>
      </w:r>
    </w:p>
    <w:p w14:paraId="17BF5743" w14:textId="77777777" w:rsidR="008E4486" w:rsidRDefault="008E4486" w:rsidP="008E4486">
      <w:pPr>
        <w:pStyle w:val="PL"/>
      </w:pPr>
      <w:r>
        <w:t xml:space="preserve">        $ref: '#/components/schemas/AfFunction-Single'</w:t>
      </w:r>
    </w:p>
    <w:p w14:paraId="228366FB" w14:textId="77777777" w:rsidR="008E4486" w:rsidRDefault="008E4486" w:rsidP="008E4486">
      <w:pPr>
        <w:pStyle w:val="PL"/>
      </w:pPr>
      <w:r>
        <w:t xml:space="preserve">    DccfFunction-Multiple:</w:t>
      </w:r>
    </w:p>
    <w:p w14:paraId="26126328" w14:textId="77777777" w:rsidR="008E4486" w:rsidRDefault="008E4486" w:rsidP="008E4486">
      <w:pPr>
        <w:pStyle w:val="PL"/>
      </w:pPr>
      <w:r>
        <w:t xml:space="preserve">      type: array</w:t>
      </w:r>
    </w:p>
    <w:p w14:paraId="2A72C34F" w14:textId="77777777" w:rsidR="008E4486" w:rsidRDefault="008E4486" w:rsidP="008E4486">
      <w:pPr>
        <w:pStyle w:val="PL"/>
      </w:pPr>
      <w:r>
        <w:t xml:space="preserve">      items:</w:t>
      </w:r>
    </w:p>
    <w:p w14:paraId="0FBB7602" w14:textId="77777777" w:rsidR="008E4486" w:rsidRDefault="008E4486" w:rsidP="008E4486">
      <w:pPr>
        <w:pStyle w:val="PL"/>
      </w:pPr>
      <w:r>
        <w:t xml:space="preserve">        $ref: '#/components/schemas/DccfFunction-Single'</w:t>
      </w:r>
    </w:p>
    <w:p w14:paraId="25AAE912" w14:textId="77777777" w:rsidR="008E4486" w:rsidRDefault="008E4486" w:rsidP="008E4486">
      <w:pPr>
        <w:pStyle w:val="PL"/>
      </w:pPr>
      <w:r>
        <w:t xml:space="preserve">    ChfFunction-Multiple:</w:t>
      </w:r>
    </w:p>
    <w:p w14:paraId="28BC0FD0" w14:textId="77777777" w:rsidR="008E4486" w:rsidRDefault="008E4486" w:rsidP="008E4486">
      <w:pPr>
        <w:pStyle w:val="PL"/>
      </w:pPr>
      <w:r>
        <w:t xml:space="preserve">      type: array</w:t>
      </w:r>
    </w:p>
    <w:p w14:paraId="51B761D9" w14:textId="77777777" w:rsidR="008E4486" w:rsidRDefault="008E4486" w:rsidP="008E4486">
      <w:pPr>
        <w:pStyle w:val="PL"/>
      </w:pPr>
      <w:r>
        <w:t xml:space="preserve">      items:</w:t>
      </w:r>
    </w:p>
    <w:p w14:paraId="0331A005" w14:textId="77777777" w:rsidR="008E4486" w:rsidRDefault="008E4486" w:rsidP="008E4486">
      <w:pPr>
        <w:pStyle w:val="PL"/>
      </w:pPr>
      <w:r>
        <w:t xml:space="preserve">        $ref: '#/components/schemas/ChfFunction-Single'</w:t>
      </w:r>
    </w:p>
    <w:p w14:paraId="21D49FA8" w14:textId="77777777" w:rsidR="008E4486" w:rsidRDefault="008E4486" w:rsidP="008E4486">
      <w:pPr>
        <w:pStyle w:val="PL"/>
      </w:pPr>
      <w:r>
        <w:t xml:space="preserve">    MfafFunction-Multiple:</w:t>
      </w:r>
    </w:p>
    <w:p w14:paraId="74FDC094" w14:textId="77777777" w:rsidR="008E4486" w:rsidRDefault="008E4486" w:rsidP="008E4486">
      <w:pPr>
        <w:pStyle w:val="PL"/>
      </w:pPr>
      <w:r>
        <w:t xml:space="preserve">      type: array</w:t>
      </w:r>
    </w:p>
    <w:p w14:paraId="45D1E8B9" w14:textId="77777777" w:rsidR="008E4486" w:rsidRDefault="008E4486" w:rsidP="008E4486">
      <w:pPr>
        <w:pStyle w:val="PL"/>
      </w:pPr>
      <w:r>
        <w:t xml:space="preserve">      items:</w:t>
      </w:r>
    </w:p>
    <w:p w14:paraId="20D9DDE5" w14:textId="77777777" w:rsidR="008E4486" w:rsidRDefault="008E4486" w:rsidP="008E4486">
      <w:pPr>
        <w:pStyle w:val="PL"/>
      </w:pPr>
      <w:r>
        <w:t xml:space="preserve">        $ref: '#/components/schemas/MfafFunction-Single'</w:t>
      </w:r>
    </w:p>
    <w:p w14:paraId="6122681D" w14:textId="77777777" w:rsidR="008E4486" w:rsidRDefault="008E4486" w:rsidP="008E4486">
      <w:pPr>
        <w:pStyle w:val="PL"/>
      </w:pPr>
    </w:p>
    <w:p w14:paraId="00011D25" w14:textId="77777777" w:rsidR="008E4486" w:rsidRDefault="008E4486" w:rsidP="008E4486">
      <w:pPr>
        <w:pStyle w:val="PL"/>
      </w:pPr>
      <w:r>
        <w:t>#------------ Definitions in TS 28.541 for TS 28.532 -----------------------------</w:t>
      </w:r>
    </w:p>
    <w:p w14:paraId="45C7CA8A" w14:textId="77777777" w:rsidR="008E4486" w:rsidRDefault="008E4486" w:rsidP="008E4486">
      <w:pPr>
        <w:pStyle w:val="PL"/>
      </w:pPr>
    </w:p>
    <w:p w14:paraId="1CB1EF85" w14:textId="77777777" w:rsidR="008E4486" w:rsidRDefault="008E4486" w:rsidP="008E4486">
      <w:pPr>
        <w:pStyle w:val="PL"/>
      </w:pPr>
      <w:r>
        <w:t xml:space="preserve">    resources-5gcNrm:</w:t>
      </w:r>
    </w:p>
    <w:p w14:paraId="713E8B6B" w14:textId="77777777" w:rsidR="008E4486" w:rsidRDefault="008E4486" w:rsidP="008E4486">
      <w:pPr>
        <w:pStyle w:val="PL"/>
      </w:pPr>
      <w:r>
        <w:t xml:space="preserve">      oneOf:</w:t>
      </w:r>
    </w:p>
    <w:p w14:paraId="07777A5E" w14:textId="77777777" w:rsidR="008E4486" w:rsidRDefault="008E4486" w:rsidP="008E4486">
      <w:pPr>
        <w:pStyle w:val="PL"/>
      </w:pPr>
      <w:r>
        <w:t xml:space="preserve">       - $ref: '#/components/schemas/ProvMnS'</w:t>
      </w:r>
    </w:p>
    <w:p w14:paraId="0D9E0A3F" w14:textId="77777777" w:rsidR="008E4486" w:rsidRDefault="008E4486" w:rsidP="008E4486">
      <w:pPr>
        <w:pStyle w:val="PL"/>
      </w:pPr>
      <w:r>
        <w:t xml:space="preserve">       - $ref: '#/components/schemas/SubNetwork-Single'</w:t>
      </w:r>
    </w:p>
    <w:p w14:paraId="02FBB8CE" w14:textId="77777777" w:rsidR="008E4486" w:rsidRDefault="008E4486" w:rsidP="008E4486">
      <w:pPr>
        <w:pStyle w:val="PL"/>
      </w:pPr>
      <w:r>
        <w:t xml:space="preserve">       - $ref: '#/components/schemas/ManagedElement-Single'</w:t>
      </w:r>
    </w:p>
    <w:p w14:paraId="0DED66DE" w14:textId="77777777" w:rsidR="008E4486" w:rsidRDefault="008E4486" w:rsidP="008E4486">
      <w:pPr>
        <w:pStyle w:val="PL"/>
      </w:pPr>
      <w:r>
        <w:t xml:space="preserve">       - $ref: '#/components/schemas/AmfFunction-Single'</w:t>
      </w:r>
    </w:p>
    <w:p w14:paraId="679016AF" w14:textId="77777777" w:rsidR="008E4486" w:rsidRDefault="008E4486" w:rsidP="008E4486">
      <w:pPr>
        <w:pStyle w:val="PL"/>
      </w:pPr>
      <w:r>
        <w:t xml:space="preserve">       - $ref: '#/components/schemas/SmfFunction-Single'</w:t>
      </w:r>
    </w:p>
    <w:p w14:paraId="1DC325B9" w14:textId="77777777" w:rsidR="008E4486" w:rsidRDefault="008E4486" w:rsidP="008E4486">
      <w:pPr>
        <w:pStyle w:val="PL"/>
      </w:pPr>
      <w:r>
        <w:t xml:space="preserve">       - $ref: '#/components/schemas/UpfFunction-Single'</w:t>
      </w:r>
    </w:p>
    <w:p w14:paraId="628ADE21" w14:textId="77777777" w:rsidR="008E4486" w:rsidRDefault="008E4486" w:rsidP="008E4486">
      <w:pPr>
        <w:pStyle w:val="PL"/>
      </w:pPr>
      <w:r>
        <w:t xml:space="preserve">       - $ref: '#/components/schemas/N3iwfFunction-Single'</w:t>
      </w:r>
    </w:p>
    <w:p w14:paraId="04789379" w14:textId="77777777" w:rsidR="008E4486" w:rsidRDefault="008E4486" w:rsidP="008E4486">
      <w:pPr>
        <w:pStyle w:val="PL"/>
      </w:pPr>
      <w:r>
        <w:t xml:space="preserve">       - $ref: '#/components/schemas/PcfFunction-Single'</w:t>
      </w:r>
    </w:p>
    <w:p w14:paraId="20BE499F" w14:textId="77777777" w:rsidR="008E4486" w:rsidRDefault="008E4486" w:rsidP="008E4486">
      <w:pPr>
        <w:pStyle w:val="PL"/>
      </w:pPr>
      <w:r>
        <w:t xml:space="preserve">       - $ref: '#/components/schemas/AusfFunction-Single'</w:t>
      </w:r>
    </w:p>
    <w:p w14:paraId="3F1B293C" w14:textId="77777777" w:rsidR="008E4486" w:rsidRDefault="008E4486" w:rsidP="008E4486">
      <w:pPr>
        <w:pStyle w:val="PL"/>
      </w:pPr>
      <w:r>
        <w:t xml:space="preserve">       - $ref: '#/components/schemas/UdmFunction-Single'</w:t>
      </w:r>
    </w:p>
    <w:p w14:paraId="1009BFC9" w14:textId="77777777" w:rsidR="008E4486" w:rsidRDefault="008E4486" w:rsidP="008E4486">
      <w:pPr>
        <w:pStyle w:val="PL"/>
      </w:pPr>
      <w:r>
        <w:t xml:space="preserve">       - $ref: '#/components/schemas/UdrFunction-Single'</w:t>
      </w:r>
    </w:p>
    <w:p w14:paraId="610F4574" w14:textId="77777777" w:rsidR="008E4486" w:rsidRDefault="008E4486" w:rsidP="008E4486">
      <w:pPr>
        <w:pStyle w:val="PL"/>
      </w:pPr>
      <w:r>
        <w:t xml:space="preserve">       - $ref: '#/components/schemas/UdsfFunction-Single'</w:t>
      </w:r>
    </w:p>
    <w:p w14:paraId="21E85F44" w14:textId="77777777" w:rsidR="008E4486" w:rsidRDefault="008E4486" w:rsidP="008E4486">
      <w:pPr>
        <w:pStyle w:val="PL"/>
      </w:pPr>
      <w:r>
        <w:t xml:space="preserve">       - $ref: '#/components/schemas/NrfFunction-Single'</w:t>
      </w:r>
    </w:p>
    <w:p w14:paraId="6A9B6B4C" w14:textId="77777777" w:rsidR="008E4486" w:rsidRDefault="008E4486" w:rsidP="008E4486">
      <w:pPr>
        <w:pStyle w:val="PL"/>
      </w:pPr>
      <w:r>
        <w:t xml:space="preserve">       - $ref: '#/components/schemas/NssfFunction-Single'</w:t>
      </w:r>
    </w:p>
    <w:p w14:paraId="67703A45" w14:textId="77777777" w:rsidR="008E4486" w:rsidRDefault="008E4486" w:rsidP="008E4486">
      <w:pPr>
        <w:pStyle w:val="PL"/>
      </w:pPr>
      <w:r>
        <w:t xml:space="preserve">       - $ref: '#/components/schemas/SmsfFunction-Single'</w:t>
      </w:r>
    </w:p>
    <w:p w14:paraId="577845FA" w14:textId="77777777" w:rsidR="008E4486" w:rsidRDefault="008E4486" w:rsidP="008E4486">
      <w:pPr>
        <w:pStyle w:val="PL"/>
      </w:pPr>
      <w:r>
        <w:t xml:space="preserve">       - $ref: '#/components/schemas/LmfFunction-Single'</w:t>
      </w:r>
    </w:p>
    <w:p w14:paraId="3C216AA7" w14:textId="77777777" w:rsidR="008E4486" w:rsidRDefault="008E4486" w:rsidP="008E4486">
      <w:pPr>
        <w:pStyle w:val="PL"/>
      </w:pPr>
      <w:r>
        <w:t xml:space="preserve">       - $ref: '#/components/schemas/NgeirFunction-Single'</w:t>
      </w:r>
    </w:p>
    <w:p w14:paraId="6905528C" w14:textId="77777777" w:rsidR="008E4486" w:rsidRDefault="008E4486" w:rsidP="008E4486">
      <w:pPr>
        <w:pStyle w:val="PL"/>
      </w:pPr>
      <w:r>
        <w:t xml:space="preserve">       - $ref: '#/components/schemas/SeppFunction-Single'</w:t>
      </w:r>
    </w:p>
    <w:p w14:paraId="0C3CA273" w14:textId="77777777" w:rsidR="008E4486" w:rsidRDefault="008E4486" w:rsidP="008E4486">
      <w:pPr>
        <w:pStyle w:val="PL"/>
      </w:pPr>
      <w:r>
        <w:t xml:space="preserve">       - $ref: '#/components/schemas/NwdafFunction-Single'</w:t>
      </w:r>
    </w:p>
    <w:p w14:paraId="0D30C43C" w14:textId="77777777" w:rsidR="008E4486" w:rsidRDefault="008E4486" w:rsidP="008E4486">
      <w:pPr>
        <w:pStyle w:val="PL"/>
      </w:pPr>
      <w:r>
        <w:t xml:space="preserve">       - $ref: '#/components/schemas/ScpFunction-Single'</w:t>
      </w:r>
    </w:p>
    <w:p w14:paraId="22E4FCF4" w14:textId="77777777" w:rsidR="008E4486" w:rsidRDefault="008E4486" w:rsidP="008E4486">
      <w:pPr>
        <w:pStyle w:val="PL"/>
      </w:pPr>
      <w:r>
        <w:t xml:space="preserve">       - $ref: '#/components/schemas/NefFunction-Single'</w:t>
      </w:r>
    </w:p>
    <w:p w14:paraId="45C8D73C" w14:textId="77777777" w:rsidR="008E4486" w:rsidRDefault="008E4486" w:rsidP="008E4486">
      <w:pPr>
        <w:pStyle w:val="PL"/>
      </w:pPr>
      <w:r>
        <w:t xml:space="preserve">       - $ref: '#/components/schemas/NsacfFunction-Single'</w:t>
      </w:r>
    </w:p>
    <w:p w14:paraId="44F5F449" w14:textId="77777777" w:rsidR="008E4486" w:rsidRDefault="008E4486" w:rsidP="008E4486">
      <w:pPr>
        <w:pStyle w:val="PL"/>
      </w:pPr>
      <w:r>
        <w:t xml:space="preserve">       - $ref: '#/components/schemas/DDNMFFunction-Single'</w:t>
      </w:r>
    </w:p>
    <w:p w14:paraId="2AA9660B" w14:textId="77777777" w:rsidR="008E4486" w:rsidRDefault="008E4486" w:rsidP="008E4486">
      <w:pPr>
        <w:pStyle w:val="PL"/>
      </w:pPr>
    </w:p>
    <w:p w14:paraId="3FBC7F73" w14:textId="77777777" w:rsidR="008E4486" w:rsidRDefault="008E4486" w:rsidP="008E4486">
      <w:pPr>
        <w:pStyle w:val="PL"/>
      </w:pPr>
      <w:r>
        <w:t xml:space="preserve">       - $ref: '#/components/schemas/ExternalAmfFunction-Single'</w:t>
      </w:r>
    </w:p>
    <w:p w14:paraId="3D72353F" w14:textId="77777777" w:rsidR="008E4486" w:rsidRDefault="008E4486" w:rsidP="008E4486">
      <w:pPr>
        <w:pStyle w:val="PL"/>
      </w:pPr>
      <w:r>
        <w:t xml:space="preserve">       - $ref: '#/components/schemas/ExternalNrfFunction-Single'</w:t>
      </w:r>
    </w:p>
    <w:p w14:paraId="61717CE3" w14:textId="77777777" w:rsidR="008E4486" w:rsidRDefault="008E4486" w:rsidP="008E4486">
      <w:pPr>
        <w:pStyle w:val="PL"/>
      </w:pPr>
      <w:r>
        <w:t xml:space="preserve">       - $ref: '#/components/schemas/ExternalNssfFunction-Single'</w:t>
      </w:r>
    </w:p>
    <w:p w14:paraId="59D109D9" w14:textId="77777777" w:rsidR="008E4486" w:rsidRDefault="008E4486" w:rsidP="008E4486">
      <w:pPr>
        <w:pStyle w:val="PL"/>
      </w:pPr>
      <w:r>
        <w:t xml:space="preserve">       - $ref: '#/components/schemas/ExternalSeppFunction-Single'</w:t>
      </w:r>
    </w:p>
    <w:p w14:paraId="4373AD90" w14:textId="77777777" w:rsidR="008E4486" w:rsidRDefault="008E4486" w:rsidP="008E4486">
      <w:pPr>
        <w:pStyle w:val="PL"/>
      </w:pPr>
    </w:p>
    <w:p w14:paraId="47D63E16" w14:textId="77777777" w:rsidR="008E4486" w:rsidRDefault="008E4486" w:rsidP="008E4486">
      <w:pPr>
        <w:pStyle w:val="PL"/>
      </w:pPr>
      <w:r>
        <w:t xml:space="preserve">       - $ref: '#/components/schemas/AmfSet-Single'</w:t>
      </w:r>
    </w:p>
    <w:p w14:paraId="0118A47E" w14:textId="77777777" w:rsidR="008E4486" w:rsidRDefault="008E4486" w:rsidP="008E4486">
      <w:pPr>
        <w:pStyle w:val="PL"/>
      </w:pPr>
      <w:r>
        <w:t xml:space="preserve">       - $ref: '#/components/schemas/AmfRegion-Single'</w:t>
      </w:r>
    </w:p>
    <w:p w14:paraId="296B28BA" w14:textId="77777777" w:rsidR="008E4486" w:rsidRDefault="008E4486" w:rsidP="008E4486">
      <w:pPr>
        <w:pStyle w:val="PL"/>
      </w:pPr>
      <w:r>
        <w:t xml:space="preserve">       - $ref: '#/components/schemas/QFQoSMonitoringControl-Single'</w:t>
      </w:r>
    </w:p>
    <w:p w14:paraId="0F062ED5" w14:textId="77777777" w:rsidR="008E4486" w:rsidRDefault="008E4486" w:rsidP="008E4486">
      <w:pPr>
        <w:pStyle w:val="PL"/>
      </w:pPr>
      <w:r>
        <w:t xml:space="preserve">       - $ref: '#/components/schemas/GtpUPathQoSMonitoringControl-Single'</w:t>
      </w:r>
    </w:p>
    <w:p w14:paraId="7B3F5663" w14:textId="77777777" w:rsidR="008E4486" w:rsidRDefault="008E4486" w:rsidP="008E4486">
      <w:pPr>
        <w:pStyle w:val="PL"/>
      </w:pPr>
    </w:p>
    <w:p w14:paraId="47E21494" w14:textId="77777777" w:rsidR="008E4486" w:rsidRDefault="008E4486" w:rsidP="008E4486">
      <w:pPr>
        <w:pStyle w:val="PL"/>
      </w:pPr>
      <w:r>
        <w:t xml:space="preserve">       - $ref: '#/components/schemas/EP_N2-Single'</w:t>
      </w:r>
    </w:p>
    <w:p w14:paraId="473C56B2" w14:textId="77777777" w:rsidR="008E4486" w:rsidRDefault="008E4486" w:rsidP="008E4486">
      <w:pPr>
        <w:pStyle w:val="PL"/>
      </w:pPr>
      <w:r>
        <w:t xml:space="preserve">       - $ref: '#/components/schemas/EP_N3-Single'</w:t>
      </w:r>
    </w:p>
    <w:p w14:paraId="70D6B7D6" w14:textId="77777777" w:rsidR="008E4486" w:rsidRDefault="008E4486" w:rsidP="008E4486">
      <w:pPr>
        <w:pStyle w:val="PL"/>
      </w:pPr>
      <w:r>
        <w:t xml:space="preserve">       - $ref: '#/components/schemas/EP_N4-Single'</w:t>
      </w:r>
    </w:p>
    <w:p w14:paraId="78579063" w14:textId="77777777" w:rsidR="008E4486" w:rsidRDefault="008E4486" w:rsidP="008E4486">
      <w:pPr>
        <w:pStyle w:val="PL"/>
      </w:pPr>
      <w:r>
        <w:t xml:space="preserve">       - $ref: '#/components/schemas/EP_N5-Single'</w:t>
      </w:r>
    </w:p>
    <w:p w14:paraId="524B2BB6" w14:textId="77777777" w:rsidR="008E4486" w:rsidRDefault="008E4486" w:rsidP="008E4486">
      <w:pPr>
        <w:pStyle w:val="PL"/>
      </w:pPr>
      <w:r>
        <w:t xml:space="preserve">       - $ref: '#/components/schemas/EP_N6-Single'</w:t>
      </w:r>
    </w:p>
    <w:p w14:paraId="28D8C7CD" w14:textId="77777777" w:rsidR="008E4486" w:rsidRDefault="008E4486" w:rsidP="008E4486">
      <w:pPr>
        <w:pStyle w:val="PL"/>
      </w:pPr>
      <w:r>
        <w:t xml:space="preserve">       - $ref: '#/components/schemas/EP_N7-Single'</w:t>
      </w:r>
    </w:p>
    <w:p w14:paraId="1F75BF6B" w14:textId="77777777" w:rsidR="008E4486" w:rsidRDefault="008E4486" w:rsidP="008E4486">
      <w:pPr>
        <w:pStyle w:val="PL"/>
      </w:pPr>
      <w:r>
        <w:t xml:space="preserve">       - $ref: '#/components/schemas/EP_N8-Single'</w:t>
      </w:r>
    </w:p>
    <w:p w14:paraId="033D2B57" w14:textId="77777777" w:rsidR="008E4486" w:rsidRDefault="008E4486" w:rsidP="008E4486">
      <w:pPr>
        <w:pStyle w:val="PL"/>
      </w:pPr>
      <w:r>
        <w:t xml:space="preserve">       - $ref: '#/components/schemas/EP_N9-Single'</w:t>
      </w:r>
    </w:p>
    <w:p w14:paraId="5CB4564F" w14:textId="77777777" w:rsidR="008E4486" w:rsidRDefault="008E4486" w:rsidP="008E4486">
      <w:pPr>
        <w:pStyle w:val="PL"/>
      </w:pPr>
      <w:r>
        <w:t xml:space="preserve">       - $ref: '#/components/schemas/EP_N10-Single'</w:t>
      </w:r>
    </w:p>
    <w:p w14:paraId="0D600D44" w14:textId="77777777" w:rsidR="008E4486" w:rsidRDefault="008E4486" w:rsidP="008E4486">
      <w:pPr>
        <w:pStyle w:val="PL"/>
      </w:pPr>
      <w:r>
        <w:t xml:space="preserve">       - $ref: '#/components/schemas/EP_N11-Single'</w:t>
      </w:r>
    </w:p>
    <w:p w14:paraId="38E997C9" w14:textId="77777777" w:rsidR="008E4486" w:rsidRDefault="008E4486" w:rsidP="008E4486">
      <w:pPr>
        <w:pStyle w:val="PL"/>
      </w:pPr>
      <w:r>
        <w:t xml:space="preserve">       - $ref: '#/components/schemas/EP_N12-Single'</w:t>
      </w:r>
    </w:p>
    <w:p w14:paraId="7470C8B1" w14:textId="77777777" w:rsidR="008E4486" w:rsidRDefault="008E4486" w:rsidP="008E4486">
      <w:pPr>
        <w:pStyle w:val="PL"/>
      </w:pPr>
      <w:r>
        <w:t xml:space="preserve">       - $ref: '#/components/schemas/EP_N13-Single'</w:t>
      </w:r>
    </w:p>
    <w:p w14:paraId="25D023DD" w14:textId="77777777" w:rsidR="008E4486" w:rsidRDefault="008E4486" w:rsidP="008E4486">
      <w:pPr>
        <w:pStyle w:val="PL"/>
      </w:pPr>
      <w:r>
        <w:t xml:space="preserve">       - $ref: '#/components/schemas/EP_N14-Single'</w:t>
      </w:r>
    </w:p>
    <w:p w14:paraId="3CFCAEFA" w14:textId="77777777" w:rsidR="008E4486" w:rsidRDefault="008E4486" w:rsidP="008E4486">
      <w:pPr>
        <w:pStyle w:val="PL"/>
      </w:pPr>
      <w:r>
        <w:t xml:space="preserve">       - $ref: '#/components/schemas/EP_N15-Single'</w:t>
      </w:r>
    </w:p>
    <w:p w14:paraId="44D1708E" w14:textId="77777777" w:rsidR="008E4486" w:rsidRDefault="008E4486" w:rsidP="008E4486">
      <w:pPr>
        <w:pStyle w:val="PL"/>
      </w:pPr>
      <w:r>
        <w:t xml:space="preserve">       - $ref: '#/components/schemas/EP_N16-Single'</w:t>
      </w:r>
    </w:p>
    <w:p w14:paraId="31D7D938" w14:textId="77777777" w:rsidR="008E4486" w:rsidRDefault="008E4486" w:rsidP="008E4486">
      <w:pPr>
        <w:pStyle w:val="PL"/>
      </w:pPr>
      <w:r>
        <w:t xml:space="preserve">       - $ref: '#/components/schemas/EP_N17-Single'</w:t>
      </w:r>
    </w:p>
    <w:p w14:paraId="40B506D2" w14:textId="77777777" w:rsidR="008E4486" w:rsidRDefault="008E4486" w:rsidP="008E4486">
      <w:pPr>
        <w:pStyle w:val="PL"/>
      </w:pPr>
    </w:p>
    <w:p w14:paraId="7BD37915" w14:textId="77777777" w:rsidR="008E4486" w:rsidRDefault="008E4486" w:rsidP="008E4486">
      <w:pPr>
        <w:pStyle w:val="PL"/>
      </w:pPr>
      <w:r>
        <w:t xml:space="preserve">       - $ref: '#/components/schemas/EP_N20-Single'</w:t>
      </w:r>
    </w:p>
    <w:p w14:paraId="7AD90FD0" w14:textId="77777777" w:rsidR="008E4486" w:rsidRDefault="008E4486" w:rsidP="008E4486">
      <w:pPr>
        <w:pStyle w:val="PL"/>
      </w:pPr>
      <w:r>
        <w:t xml:space="preserve">       - $ref: '#/components/schemas/EP_N21-Single'</w:t>
      </w:r>
    </w:p>
    <w:p w14:paraId="7440A20F" w14:textId="77777777" w:rsidR="008E4486" w:rsidRDefault="008E4486" w:rsidP="008E4486">
      <w:pPr>
        <w:pStyle w:val="PL"/>
      </w:pPr>
      <w:r>
        <w:t xml:space="preserve">       - $ref: '#/components/schemas/EP_N22-Single'</w:t>
      </w:r>
    </w:p>
    <w:p w14:paraId="6E961142" w14:textId="77777777" w:rsidR="008E4486" w:rsidRDefault="008E4486" w:rsidP="008E4486">
      <w:pPr>
        <w:pStyle w:val="PL"/>
      </w:pPr>
    </w:p>
    <w:p w14:paraId="0E20FBE7" w14:textId="77777777" w:rsidR="008E4486" w:rsidRDefault="008E4486" w:rsidP="008E4486">
      <w:pPr>
        <w:pStyle w:val="PL"/>
      </w:pPr>
      <w:r>
        <w:t xml:space="preserve">       - $ref: '#/components/schemas/EP_N26-Single'</w:t>
      </w:r>
    </w:p>
    <w:p w14:paraId="226C8830" w14:textId="77777777" w:rsidR="008E4486" w:rsidRDefault="008E4486" w:rsidP="008E4486">
      <w:pPr>
        <w:pStyle w:val="PL"/>
      </w:pPr>
      <w:r>
        <w:t xml:space="preserve">       - $ref: '#/components/schemas/EP_N27-Single'</w:t>
      </w:r>
    </w:p>
    <w:p w14:paraId="38B166EA" w14:textId="77777777" w:rsidR="008E4486" w:rsidRDefault="008E4486" w:rsidP="008E4486">
      <w:pPr>
        <w:pStyle w:val="PL"/>
      </w:pPr>
      <w:r>
        <w:t xml:space="preserve">       - $ref: '#/components/schemas/EP_N28-Single'</w:t>
      </w:r>
    </w:p>
    <w:p w14:paraId="08C5F1CF" w14:textId="77777777" w:rsidR="008E4486" w:rsidRDefault="008E4486" w:rsidP="008E4486">
      <w:pPr>
        <w:pStyle w:val="PL"/>
      </w:pPr>
    </w:p>
    <w:p w14:paraId="2CDA3AA9" w14:textId="77777777" w:rsidR="008E4486" w:rsidRDefault="008E4486" w:rsidP="008E4486">
      <w:pPr>
        <w:pStyle w:val="PL"/>
      </w:pPr>
      <w:r>
        <w:t xml:space="preserve">       - $ref: '#/components/schemas/EP_N31-Single'</w:t>
      </w:r>
    </w:p>
    <w:p w14:paraId="4B094288" w14:textId="77777777" w:rsidR="008E4486" w:rsidRDefault="008E4486" w:rsidP="008E4486">
      <w:pPr>
        <w:pStyle w:val="PL"/>
      </w:pPr>
      <w:r>
        <w:t xml:space="preserve">       - $ref: '#/components/schemas/EP_N32-Single'</w:t>
      </w:r>
    </w:p>
    <w:p w14:paraId="3D4A2CC7" w14:textId="77777777" w:rsidR="008E4486" w:rsidRDefault="008E4486" w:rsidP="008E4486">
      <w:pPr>
        <w:pStyle w:val="PL"/>
      </w:pPr>
      <w:r>
        <w:t xml:space="preserve">       - $ref: '#/components/schemas/EP_N33-Single'</w:t>
      </w:r>
    </w:p>
    <w:p w14:paraId="61A4B22C" w14:textId="77777777" w:rsidR="008E4486" w:rsidRDefault="008E4486" w:rsidP="008E4486">
      <w:pPr>
        <w:pStyle w:val="PL"/>
      </w:pPr>
      <w:r>
        <w:t xml:space="preserve">       - $ref: '#/components/schemas/EP_N40-Single'</w:t>
      </w:r>
    </w:p>
    <w:p w14:paraId="065420B3" w14:textId="77777777" w:rsidR="008E4486" w:rsidRDefault="008E4486" w:rsidP="008E4486">
      <w:pPr>
        <w:pStyle w:val="PL"/>
      </w:pPr>
      <w:r>
        <w:t xml:space="preserve">       - $ref: '#/components/schemas/EP_N41-Single'</w:t>
      </w:r>
    </w:p>
    <w:p w14:paraId="647716EB" w14:textId="77777777" w:rsidR="008E4486" w:rsidRDefault="008E4486" w:rsidP="008E4486">
      <w:pPr>
        <w:pStyle w:val="PL"/>
      </w:pPr>
      <w:r>
        <w:t xml:space="preserve">       - $ref: '#/components/schemas/EP_N42-Single'</w:t>
      </w:r>
    </w:p>
    <w:p w14:paraId="47B70F6F" w14:textId="77777777" w:rsidR="008E4486" w:rsidRDefault="008E4486" w:rsidP="008E4486">
      <w:pPr>
        <w:pStyle w:val="PL"/>
      </w:pPr>
    </w:p>
    <w:p w14:paraId="54D7FBE6" w14:textId="77777777" w:rsidR="008E4486" w:rsidRDefault="008E4486" w:rsidP="008E4486">
      <w:pPr>
        <w:pStyle w:val="PL"/>
      </w:pPr>
      <w:r>
        <w:t xml:space="preserve">       - $ref: '#/components/schemas/EP_N58-Single'</w:t>
      </w:r>
    </w:p>
    <w:p w14:paraId="7CE799F1" w14:textId="77777777" w:rsidR="008E4486" w:rsidRDefault="008E4486" w:rsidP="008E4486">
      <w:pPr>
        <w:pStyle w:val="PL"/>
      </w:pPr>
      <w:r>
        <w:t xml:space="preserve">       - $ref: '#/components/schemas/EP_N59-Single'              </w:t>
      </w:r>
    </w:p>
    <w:p w14:paraId="5C09A843" w14:textId="77777777" w:rsidR="008E4486" w:rsidRDefault="008E4486" w:rsidP="008E4486">
      <w:pPr>
        <w:pStyle w:val="PL"/>
      </w:pPr>
      <w:r>
        <w:t xml:space="preserve">       - $ref: '#/components/schemas/EP_N60-Single'</w:t>
      </w:r>
    </w:p>
    <w:p w14:paraId="7988F9F6" w14:textId="77777777" w:rsidR="008E4486" w:rsidRDefault="008E4486" w:rsidP="008E4486">
      <w:pPr>
        <w:pStyle w:val="PL"/>
      </w:pPr>
      <w:r>
        <w:t xml:space="preserve">       - $ref: '#/components/schemas/EP_N88-Single'</w:t>
      </w:r>
    </w:p>
    <w:p w14:paraId="16EA5A97" w14:textId="77777777" w:rsidR="008E4486" w:rsidRDefault="008E4486" w:rsidP="008E4486">
      <w:pPr>
        <w:pStyle w:val="PL"/>
      </w:pPr>
    </w:p>
    <w:p w14:paraId="37A20F06" w14:textId="77777777" w:rsidR="008E4486" w:rsidRDefault="008E4486" w:rsidP="008E4486">
      <w:pPr>
        <w:pStyle w:val="PL"/>
      </w:pPr>
      <w:r>
        <w:t xml:space="preserve">       - $ref: '#/components/schemas/EP_Npc4-Single'</w:t>
      </w:r>
    </w:p>
    <w:p w14:paraId="5F272D8C" w14:textId="77777777" w:rsidR="008E4486" w:rsidRDefault="008E4486" w:rsidP="008E4486">
      <w:pPr>
        <w:pStyle w:val="PL"/>
      </w:pPr>
      <w:r>
        <w:t xml:space="preserve">       - $ref: '#/components/schemas/EP_Npc6-Single'</w:t>
      </w:r>
    </w:p>
    <w:p w14:paraId="7D0B41ED" w14:textId="77777777" w:rsidR="008E4486" w:rsidRDefault="008E4486" w:rsidP="008E4486">
      <w:pPr>
        <w:pStyle w:val="PL"/>
      </w:pPr>
      <w:r>
        <w:t xml:space="preserve">       - $ref: '#/components/schemas/EP_Npc7-Single'</w:t>
      </w:r>
    </w:p>
    <w:p w14:paraId="33ED1AC8" w14:textId="77777777" w:rsidR="008E4486" w:rsidRDefault="008E4486" w:rsidP="008E4486">
      <w:pPr>
        <w:pStyle w:val="PL"/>
      </w:pPr>
      <w:r>
        <w:t xml:space="preserve">       - $ref: '#/components/schemas/EP_Npc8-Single'</w:t>
      </w:r>
    </w:p>
    <w:p w14:paraId="2A2943E6" w14:textId="77777777" w:rsidR="008E4486" w:rsidRDefault="008E4486" w:rsidP="008E4486">
      <w:pPr>
        <w:pStyle w:val="PL"/>
      </w:pPr>
    </w:p>
    <w:p w14:paraId="0C1E8ED9" w14:textId="77777777" w:rsidR="008E4486" w:rsidRDefault="008E4486" w:rsidP="008E4486">
      <w:pPr>
        <w:pStyle w:val="PL"/>
      </w:pPr>
      <w:r>
        <w:t xml:space="preserve">       - $ref: '#/components/schemas/EP_S5C-Single'</w:t>
      </w:r>
    </w:p>
    <w:p w14:paraId="0B5AC878" w14:textId="77777777" w:rsidR="008E4486" w:rsidRDefault="008E4486" w:rsidP="008E4486">
      <w:pPr>
        <w:pStyle w:val="PL"/>
      </w:pPr>
      <w:r>
        <w:t xml:space="preserve">       - $ref: '#/components/schemas/EP_S5U-Single'</w:t>
      </w:r>
    </w:p>
    <w:p w14:paraId="34C94876" w14:textId="77777777" w:rsidR="008E4486" w:rsidRDefault="008E4486" w:rsidP="008E4486">
      <w:pPr>
        <w:pStyle w:val="PL"/>
      </w:pPr>
      <w:r>
        <w:t xml:space="preserve">       - $ref: '#/components/schemas/EP_Rx-Single'</w:t>
      </w:r>
    </w:p>
    <w:p w14:paraId="28ED986E" w14:textId="77777777" w:rsidR="008E4486" w:rsidRDefault="008E4486" w:rsidP="008E4486">
      <w:pPr>
        <w:pStyle w:val="PL"/>
      </w:pPr>
      <w:r>
        <w:t xml:space="preserve">       - $ref: '#/components/schemas/EP_MAP_SMSC-Single'</w:t>
      </w:r>
    </w:p>
    <w:p w14:paraId="3DFD8B54" w14:textId="77777777" w:rsidR="008E4486" w:rsidRDefault="008E4486" w:rsidP="008E4486">
      <w:pPr>
        <w:pStyle w:val="PL"/>
      </w:pPr>
      <w:r>
        <w:t xml:space="preserve">       - $ref: '#/components/schemas/EP_NLS-Single'</w:t>
      </w:r>
    </w:p>
    <w:p w14:paraId="42D6E76A" w14:textId="77777777" w:rsidR="008E4486" w:rsidRDefault="008E4486" w:rsidP="008E4486">
      <w:pPr>
        <w:pStyle w:val="PL"/>
      </w:pPr>
      <w:r>
        <w:t xml:space="preserve">       - $ref: '#/components/schemas/EP_NLG-Single'</w:t>
      </w:r>
    </w:p>
    <w:p w14:paraId="49789570" w14:textId="77777777" w:rsidR="008E4486" w:rsidRDefault="008E4486" w:rsidP="008E4486">
      <w:pPr>
        <w:pStyle w:val="PL"/>
      </w:pPr>
      <w:r>
        <w:t xml:space="preserve">       - $ref: '#/components/schemas/Configurable5QISet-Single'</w:t>
      </w:r>
    </w:p>
    <w:p w14:paraId="3209D1EA" w14:textId="77777777" w:rsidR="008E4486" w:rsidRDefault="008E4486" w:rsidP="008E4486">
      <w:pPr>
        <w:pStyle w:val="PL"/>
      </w:pPr>
      <w:r>
        <w:t xml:space="preserve">       - $ref: '#/components/schemas/FiveQiDscpMappingSet-Single'</w:t>
      </w:r>
    </w:p>
    <w:p w14:paraId="3DC6CAE2" w14:textId="77777777" w:rsidR="008E4486" w:rsidRDefault="008E4486" w:rsidP="008E4486">
      <w:pPr>
        <w:pStyle w:val="PL"/>
      </w:pPr>
      <w:r>
        <w:t xml:space="preserve">       - $ref: '#/components/schemas/PredefinedPccRuleSet-Single'</w:t>
      </w:r>
    </w:p>
    <w:p w14:paraId="0E6227E1" w14:textId="77777777" w:rsidR="008E4486" w:rsidRDefault="008E4486" w:rsidP="008E4486">
      <w:pPr>
        <w:pStyle w:val="PL"/>
      </w:pPr>
      <w:r>
        <w:t xml:space="preserve">       - $ref: '#/components/schemas/Dynamic5QISet-Single'</w:t>
      </w:r>
    </w:p>
    <w:p w14:paraId="66A0AC2A" w14:textId="77777777" w:rsidR="008E4486" w:rsidRDefault="008E4486" w:rsidP="008E4486">
      <w:pPr>
        <w:pStyle w:val="PL"/>
      </w:pPr>
      <w:r>
        <w:t xml:space="preserve">       - $ref: '#/components/schemas/EASDFFunction-Single'</w:t>
      </w:r>
    </w:p>
    <w:p w14:paraId="3CF9C7C3" w14:textId="77777777" w:rsidR="008E4486" w:rsidRDefault="008E4486" w:rsidP="008E4486">
      <w:pPr>
        <w:pStyle w:val="PL"/>
      </w:pPr>
      <w:r>
        <w:t xml:space="preserve">       - $ref: '#/components/schemas/EcmConnectionInfo-Single'</w:t>
      </w:r>
    </w:p>
    <w:p w14:paraId="55714B05" w14:textId="77777777" w:rsidR="008E4486" w:rsidRDefault="008E4486" w:rsidP="008E4486">
      <w:pPr>
        <w:pStyle w:val="PL"/>
      </w:pPr>
      <w:r>
        <w:t xml:space="preserve">       - $ref: '#/components/schemas/NssaafFunction-Single'</w:t>
      </w:r>
    </w:p>
    <w:p w14:paraId="7657EE15" w14:textId="77777777" w:rsidR="008E4486" w:rsidRDefault="008E4486" w:rsidP="008E4486">
      <w:pPr>
        <w:pStyle w:val="PL"/>
      </w:pPr>
      <w:r>
        <w:t xml:space="preserve">       - $ref: '#/components/schemas/AfFunction-Single'</w:t>
      </w:r>
    </w:p>
    <w:p w14:paraId="265591B8" w14:textId="77777777" w:rsidR="008E4486" w:rsidRDefault="008E4486" w:rsidP="008E4486">
      <w:pPr>
        <w:pStyle w:val="PL"/>
      </w:pPr>
      <w:r>
        <w:t xml:space="preserve">       - $ref: '#/components/schemas/DccfFunction-Single'</w:t>
      </w:r>
    </w:p>
    <w:p w14:paraId="3BC3FD83" w14:textId="77777777" w:rsidR="008E4486" w:rsidRDefault="008E4486" w:rsidP="008E4486">
      <w:pPr>
        <w:pStyle w:val="PL"/>
      </w:pPr>
      <w:r>
        <w:t xml:space="preserve">       - $ref: '#/components/schemas/ChfFunction-Single'</w:t>
      </w:r>
    </w:p>
    <w:p w14:paraId="68E150DF" w14:textId="77777777" w:rsidR="008E4486" w:rsidRDefault="008E4486" w:rsidP="008E4486">
      <w:pPr>
        <w:pStyle w:val="PL"/>
      </w:pPr>
      <w:r>
        <w:t xml:space="preserve">       - $ref: '#/components/schemas/MfafFunction-Single'</w:t>
      </w:r>
    </w:p>
    <w:p w14:paraId="443DD850" w14:textId="77777777" w:rsidR="008A35FC" w:rsidRDefault="008A35FC" w:rsidP="008A35FC">
      <w:pPr>
        <w:pStyle w:val="PL"/>
      </w:pPr>
    </w:p>
    <w:sectPr w:rsidR="008A35FC" w:rsidSect="005A457B">
      <w:headerReference w:type="default" r:id="rId9"/>
      <w:footerReference w:type="default" r:id="rId10"/>
      <w:footnotePr>
        <w:numRestart w:val="eachSect"/>
      </w:footnotePr>
      <w:pgSz w:w="11907" w:h="16840" w:code="9"/>
      <w:pgMar w:top="1416" w:right="1133" w:bottom="1133" w:left="1133" w:header="850" w:footer="340" w:gutter="0"/>
      <w:pgNumType w:start="359"/>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D246" w14:textId="77777777" w:rsidR="003826A6" w:rsidRDefault="003826A6">
      <w:r>
        <w:separator/>
      </w:r>
    </w:p>
  </w:endnote>
  <w:endnote w:type="continuationSeparator" w:id="0">
    <w:p w14:paraId="139D829F" w14:textId="77777777" w:rsidR="003826A6" w:rsidRDefault="0038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Microsoft Sans Serif"/>
    <w:charset w:val="01"/>
    <w:family w:val="swiss"/>
    <w:pitch w:val="variable"/>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5717" w14:textId="7B6A7424" w:rsidR="00C10A24" w:rsidRDefault="005A45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41C6" w14:textId="77777777" w:rsidR="003826A6" w:rsidRDefault="003826A6">
      <w:r>
        <w:separator/>
      </w:r>
    </w:p>
  </w:footnote>
  <w:footnote w:type="continuationSeparator" w:id="0">
    <w:p w14:paraId="72CC4680" w14:textId="77777777" w:rsidR="003826A6" w:rsidRDefault="0038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649F" w14:textId="7DA29616" w:rsidR="00C10A24" w:rsidRDefault="005A457B">
    <w:pPr>
      <w:framePr w:h="284" w:hRule="exact" w:wrap="around" w:vAnchor="text" w:hAnchor="margin" w:xAlign="right" w:y="1"/>
      <w:rPr>
        <w:rFonts w:ascii="Arial" w:hAnsi="Arial" w:cs="Arial"/>
        <w:b/>
        <w:sz w:val="18"/>
        <w:szCs w:val="18"/>
      </w:rPr>
    </w:pPr>
    <w:r>
      <w:rPr>
        <w:rFonts w:ascii="Arial" w:hAnsi="Arial" w:cs="Arial"/>
        <w:b/>
        <w:sz w:val="18"/>
        <w:szCs w:val="18"/>
      </w:rPr>
      <w:t>3GPP TS 28.541 V18.</w:t>
    </w:r>
    <w:r w:rsidR="00A0557D">
      <w:rPr>
        <w:rFonts w:ascii="Arial" w:hAnsi="Arial" w:cs="Arial"/>
        <w:b/>
        <w:sz w:val="18"/>
        <w:szCs w:val="18"/>
      </w:rPr>
      <w:t>3</w:t>
    </w:r>
    <w:r>
      <w:rPr>
        <w:rFonts w:ascii="Arial" w:hAnsi="Arial" w:cs="Arial"/>
        <w:b/>
        <w:sz w:val="18"/>
        <w:szCs w:val="18"/>
      </w:rPr>
      <w:t>.</w:t>
    </w:r>
    <w:r w:rsidR="00C40CCB">
      <w:rPr>
        <w:rFonts w:ascii="Arial" w:hAnsi="Arial" w:cs="Arial"/>
        <w:b/>
        <w:sz w:val="18"/>
        <w:szCs w:val="18"/>
      </w:rPr>
      <w:t>1</w:t>
    </w:r>
    <w:r w:rsidR="00A0557D">
      <w:rPr>
        <w:rFonts w:ascii="Arial" w:hAnsi="Arial" w:cs="Arial"/>
        <w:b/>
        <w:sz w:val="18"/>
        <w:szCs w:val="18"/>
      </w:rPr>
      <w:t xml:space="preserve"> </w:t>
    </w:r>
    <w:r>
      <w:rPr>
        <w:rFonts w:ascii="Arial" w:hAnsi="Arial" w:cs="Arial"/>
        <w:b/>
        <w:sz w:val="18"/>
        <w:szCs w:val="18"/>
      </w:rPr>
      <w:t>(2023-</w:t>
    </w:r>
    <w:r w:rsidR="00A0557D">
      <w:rPr>
        <w:rFonts w:ascii="Arial" w:hAnsi="Arial" w:cs="Arial"/>
        <w:b/>
        <w:sz w:val="18"/>
        <w:szCs w:val="18"/>
      </w:rPr>
      <w:t>0</w:t>
    </w:r>
    <w:r w:rsidR="00C40CCB">
      <w:rPr>
        <w:rFonts w:ascii="Arial" w:hAnsi="Arial" w:cs="Arial"/>
        <w:b/>
        <w:sz w:val="18"/>
        <w:szCs w:val="18"/>
      </w:rPr>
      <w:t>4</w:t>
    </w:r>
    <w:r>
      <w:rPr>
        <w:rFonts w:ascii="Arial" w:hAnsi="Arial" w:cs="Arial"/>
        <w:b/>
        <w:sz w:val="18"/>
        <w:szCs w:val="18"/>
      </w:rPr>
      <w:t>)</w:t>
    </w:r>
  </w:p>
  <w:p w14:paraId="65710D83" w14:textId="77777777" w:rsidR="00C10A24" w:rsidRDefault="00C10A2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204E0E" w14:textId="36948977" w:rsidR="00C10A24" w:rsidRDefault="005A457B">
    <w:pPr>
      <w:framePr w:h="284" w:hRule="exact" w:wrap="around" w:vAnchor="text" w:hAnchor="margin" w:y="7"/>
      <w:rPr>
        <w:rFonts w:ascii="Arial" w:hAnsi="Arial" w:cs="Arial"/>
        <w:b/>
        <w:sz w:val="18"/>
        <w:szCs w:val="18"/>
      </w:rPr>
    </w:pPr>
    <w:r>
      <w:rPr>
        <w:rFonts w:ascii="Arial" w:hAnsi="Arial" w:cs="Arial"/>
        <w:b/>
        <w:sz w:val="18"/>
        <w:szCs w:val="18"/>
      </w:rPr>
      <w:t>Release 18</w:t>
    </w:r>
  </w:p>
  <w:p w14:paraId="1B5F4568" w14:textId="77777777" w:rsidR="00C10A24" w:rsidRDefault="00C10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4CC1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A04E3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916A1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0B13"/>
    <w:multiLevelType w:val="hybridMultilevel"/>
    <w:tmpl w:val="63B0BD34"/>
    <w:lvl w:ilvl="0" w:tplc="EFF2C68C">
      <w:start w:val="1"/>
      <w:numFmt w:val="lowerLetter"/>
      <w:pStyle w:val="Bullets"/>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54319E9"/>
    <w:multiLevelType w:val="hybridMultilevel"/>
    <w:tmpl w:val="31BA3694"/>
    <w:lvl w:ilvl="0" w:tplc="4B54395E">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6F11CC"/>
    <w:multiLevelType w:val="hybridMultilevel"/>
    <w:tmpl w:val="C6D4387C"/>
    <w:lvl w:ilvl="0" w:tplc="37BC8AE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091B35"/>
    <w:multiLevelType w:val="hybridMultilevel"/>
    <w:tmpl w:val="D18C72CE"/>
    <w:lvl w:ilvl="0" w:tplc="C1E86CAE">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1D0558"/>
    <w:multiLevelType w:val="hybridMultilevel"/>
    <w:tmpl w:val="6C0457CA"/>
    <w:lvl w:ilvl="0" w:tplc="ED9C0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1723A"/>
    <w:multiLevelType w:val="hybridMultilevel"/>
    <w:tmpl w:val="C37ABCC4"/>
    <w:lvl w:ilvl="0" w:tplc="04150017">
      <w:start w:val="1"/>
      <w:numFmt w:val="lowerLetter"/>
      <w:pStyle w:val="List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B853D1"/>
    <w:multiLevelType w:val="hybridMultilevel"/>
    <w:tmpl w:val="32E03BEA"/>
    <w:lvl w:ilvl="0" w:tplc="F508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C864A0"/>
    <w:multiLevelType w:val="hybridMultilevel"/>
    <w:tmpl w:val="1CEAA566"/>
    <w:lvl w:ilvl="0" w:tplc="E270A324">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1B1077"/>
    <w:multiLevelType w:val="hybridMultilevel"/>
    <w:tmpl w:val="910884F6"/>
    <w:lvl w:ilvl="0" w:tplc="8D72BCEE">
      <w:start w:val="1"/>
      <w:numFmt w:val="lowerLetter"/>
      <w:pStyle w:val="List11"/>
      <w:lvlText w:val="%1)"/>
      <w:legacy w:legacy="1" w:legacySpace="0" w:legacyIndent="283"/>
      <w:lvlJc w:val="left"/>
      <w:pPr>
        <w:ind w:left="567" w:hanging="283"/>
      </w:pPr>
    </w:lvl>
    <w:lvl w:ilvl="1" w:tplc="04090019">
      <w:start w:val="1"/>
      <w:numFmt w:val="lowerLetter"/>
      <w:pStyle w:val="List21"/>
      <w:lvlText w:val="%2."/>
      <w:lvlJc w:val="left"/>
      <w:pPr>
        <w:tabs>
          <w:tab w:val="num" w:pos="1440"/>
        </w:tabs>
        <w:ind w:left="1440" w:hanging="360"/>
      </w:pPr>
    </w:lvl>
    <w:lvl w:ilvl="2" w:tplc="0409001B">
      <w:start w:val="1"/>
      <w:numFmt w:val="lowerRoman"/>
      <w:pStyle w:val="List31"/>
      <w:lvlText w:val="%3."/>
      <w:lvlJc w:val="right"/>
      <w:pPr>
        <w:tabs>
          <w:tab w:val="num" w:pos="2160"/>
        </w:tabs>
        <w:ind w:left="2160" w:hanging="180"/>
      </w:pPr>
    </w:lvl>
    <w:lvl w:ilvl="3" w:tplc="0409000F">
      <w:start w:val="1"/>
      <w:numFmt w:val="decimal"/>
      <w:pStyle w:val="List41"/>
      <w:lvlText w:val="%4."/>
      <w:lvlJc w:val="left"/>
      <w:pPr>
        <w:tabs>
          <w:tab w:val="num" w:pos="2880"/>
        </w:tabs>
        <w:ind w:left="2880" w:hanging="360"/>
      </w:pPr>
    </w:lvl>
    <w:lvl w:ilvl="4" w:tplc="04090019">
      <w:start w:val="1"/>
      <w:numFmt w:val="lowerLetter"/>
      <w:pStyle w:val="List51"/>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E7B620B"/>
    <w:multiLevelType w:val="hybridMultilevel"/>
    <w:tmpl w:val="500433DC"/>
    <w:lvl w:ilvl="0" w:tplc="0409000F">
      <w:start w:val="1"/>
      <w:numFmt w:val="decimal"/>
      <w:pStyle w:val="norn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686630F"/>
    <w:multiLevelType w:val="hybridMultilevel"/>
    <w:tmpl w:val="240C6520"/>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24" w15:restartNumberingAfterBreak="0">
    <w:nsid w:val="369B0ECA"/>
    <w:multiLevelType w:val="hybridMultilevel"/>
    <w:tmpl w:val="BAAE4F18"/>
    <w:lvl w:ilvl="0" w:tplc="03DC8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8D4752"/>
    <w:multiLevelType w:val="hybridMultilevel"/>
    <w:tmpl w:val="AD645210"/>
    <w:lvl w:ilvl="0" w:tplc="5B2C0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A13ED8"/>
    <w:multiLevelType w:val="hybridMultilevel"/>
    <w:tmpl w:val="5D0AA3AC"/>
    <w:lvl w:ilvl="0" w:tplc="CA942ED0">
      <w:numFmt w:val="bullet"/>
      <w:lvlText w:val="-"/>
      <w:lvlJc w:val="left"/>
      <w:pPr>
        <w:ind w:left="620" w:hanging="420"/>
      </w:pPr>
      <w:rPr>
        <w:rFonts w:ascii="Arial" w:eastAsia="Arial" w:hAnsi="Arial" w:cs="Arial" w:hint="default"/>
      </w:rPr>
    </w:lvl>
    <w:lvl w:ilvl="1" w:tplc="04090003">
      <w:start w:val="1"/>
      <w:numFmt w:val="bullet"/>
      <w:lvlText w:val=""/>
      <w:lvlJc w:val="left"/>
      <w:pPr>
        <w:ind w:left="1040" w:hanging="420"/>
      </w:pPr>
      <w:rPr>
        <w:rFonts w:ascii="Liberation Sans" w:hAnsi="Liberation Sans" w:hint="default"/>
      </w:rPr>
    </w:lvl>
    <w:lvl w:ilvl="2" w:tplc="04090005">
      <w:start w:val="1"/>
      <w:numFmt w:val="bullet"/>
      <w:lvlText w:val=""/>
      <w:lvlJc w:val="left"/>
      <w:pPr>
        <w:ind w:left="1460" w:hanging="420"/>
      </w:pPr>
      <w:rPr>
        <w:rFonts w:ascii="Liberation Sans" w:hAnsi="Liberation Sans" w:hint="default"/>
      </w:rPr>
    </w:lvl>
    <w:lvl w:ilvl="3" w:tplc="04090001" w:tentative="1">
      <w:start w:val="1"/>
      <w:numFmt w:val="bullet"/>
      <w:lvlText w:val=""/>
      <w:lvlJc w:val="left"/>
      <w:pPr>
        <w:ind w:left="1880" w:hanging="420"/>
      </w:pPr>
      <w:rPr>
        <w:rFonts w:ascii="Liberation Sans" w:hAnsi="Liberation Sans" w:hint="default"/>
      </w:rPr>
    </w:lvl>
    <w:lvl w:ilvl="4" w:tplc="04090003" w:tentative="1">
      <w:start w:val="1"/>
      <w:numFmt w:val="bullet"/>
      <w:lvlText w:val=""/>
      <w:lvlJc w:val="left"/>
      <w:pPr>
        <w:ind w:left="2300" w:hanging="420"/>
      </w:pPr>
      <w:rPr>
        <w:rFonts w:ascii="Liberation Sans" w:hAnsi="Liberation Sans" w:hint="default"/>
      </w:rPr>
    </w:lvl>
    <w:lvl w:ilvl="5" w:tplc="04090005" w:tentative="1">
      <w:start w:val="1"/>
      <w:numFmt w:val="bullet"/>
      <w:lvlText w:val=""/>
      <w:lvlJc w:val="left"/>
      <w:pPr>
        <w:ind w:left="2720" w:hanging="420"/>
      </w:pPr>
      <w:rPr>
        <w:rFonts w:ascii="Liberation Sans" w:hAnsi="Liberation Sans" w:hint="default"/>
      </w:rPr>
    </w:lvl>
    <w:lvl w:ilvl="6" w:tplc="04090001" w:tentative="1">
      <w:start w:val="1"/>
      <w:numFmt w:val="bullet"/>
      <w:lvlText w:val=""/>
      <w:lvlJc w:val="left"/>
      <w:pPr>
        <w:ind w:left="3140" w:hanging="420"/>
      </w:pPr>
      <w:rPr>
        <w:rFonts w:ascii="Liberation Sans" w:hAnsi="Liberation Sans" w:hint="default"/>
      </w:rPr>
    </w:lvl>
    <w:lvl w:ilvl="7" w:tplc="04090003" w:tentative="1">
      <w:start w:val="1"/>
      <w:numFmt w:val="bullet"/>
      <w:lvlText w:val=""/>
      <w:lvlJc w:val="left"/>
      <w:pPr>
        <w:ind w:left="3560" w:hanging="420"/>
      </w:pPr>
      <w:rPr>
        <w:rFonts w:ascii="Liberation Sans" w:hAnsi="Liberation Sans" w:hint="default"/>
      </w:rPr>
    </w:lvl>
    <w:lvl w:ilvl="8" w:tplc="04090005" w:tentative="1">
      <w:start w:val="1"/>
      <w:numFmt w:val="bullet"/>
      <w:lvlText w:val=""/>
      <w:lvlJc w:val="left"/>
      <w:pPr>
        <w:ind w:left="3980" w:hanging="420"/>
      </w:pPr>
      <w:rPr>
        <w:rFonts w:ascii="Liberation Sans" w:hAnsi="Liberation Sans" w:hint="default"/>
      </w:rPr>
    </w:lvl>
  </w:abstractNum>
  <w:abstractNum w:abstractNumId="27" w15:restartNumberingAfterBreak="0">
    <w:nsid w:val="456E5E20"/>
    <w:multiLevelType w:val="hybridMultilevel"/>
    <w:tmpl w:val="A4885E72"/>
    <w:lvl w:ilvl="0" w:tplc="61323F7A">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7334364"/>
    <w:multiLevelType w:val="hybridMultilevel"/>
    <w:tmpl w:val="151AD7A8"/>
    <w:lvl w:ilvl="0" w:tplc="27F8C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3B0336"/>
    <w:multiLevelType w:val="hybridMultilevel"/>
    <w:tmpl w:val="3410985A"/>
    <w:lvl w:ilvl="0" w:tplc="966A0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2C2609"/>
    <w:multiLevelType w:val="hybridMultilevel"/>
    <w:tmpl w:val="623896FC"/>
    <w:lvl w:ilvl="0" w:tplc="6C988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07C7488"/>
    <w:multiLevelType w:val="hybridMultilevel"/>
    <w:tmpl w:val="C032F55E"/>
    <w:lvl w:ilvl="0" w:tplc="B1B0292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pStyle w:val="Lista2"/>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F5D2D85"/>
    <w:multiLevelType w:val="hybridMultilevel"/>
    <w:tmpl w:val="14F42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2071C"/>
    <w:multiLevelType w:val="hybridMultilevel"/>
    <w:tmpl w:val="63B0BD34"/>
    <w:lvl w:ilvl="0" w:tplc="EFF2C68C">
      <w:start w:val="1"/>
      <w:numFmt w:val="lowerLetter"/>
      <w:pStyle w:val="cpde"/>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0BD643C"/>
    <w:multiLevelType w:val="hybridMultilevel"/>
    <w:tmpl w:val="699CF268"/>
    <w:lvl w:ilvl="0" w:tplc="1674C0D4">
      <w:start w:val="1"/>
      <w:numFmt w:val="bullet"/>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3828FB"/>
    <w:multiLevelType w:val="hybridMultilevel"/>
    <w:tmpl w:val="4440CF18"/>
    <w:lvl w:ilvl="0" w:tplc="A7E82002">
      <w:numFmt w:val="bullet"/>
      <w:pStyle w:val="deftexte"/>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4C86F6D"/>
    <w:multiLevelType w:val="multilevel"/>
    <w:tmpl w:val="E54CA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57014B6"/>
    <w:multiLevelType w:val="hybridMultilevel"/>
    <w:tmpl w:val="797E762C"/>
    <w:lvl w:ilvl="0" w:tplc="68E20D8E">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5DE2808"/>
    <w:multiLevelType w:val="hybridMultilevel"/>
    <w:tmpl w:val="7FDC8D18"/>
    <w:lvl w:ilvl="0" w:tplc="1BCCA188">
      <w:start w:val="1"/>
      <w:numFmt w:val="decimal"/>
      <w:pStyle w:val="listbullettight"/>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15:restartNumberingAfterBreak="0">
    <w:nsid w:val="78EA6F42"/>
    <w:multiLevelType w:val="hybridMultilevel"/>
    <w:tmpl w:val="E70AED44"/>
    <w:lvl w:ilvl="0" w:tplc="74CE90F0">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2F5895"/>
    <w:multiLevelType w:val="hybridMultilevel"/>
    <w:tmpl w:val="18ACF656"/>
    <w:lvl w:ilvl="0" w:tplc="48BE087C">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4"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838348469">
    <w:abstractNumId w:val="2"/>
  </w:num>
  <w:num w:numId="2" w16cid:durableId="12584515">
    <w:abstractNumId w:val="1"/>
  </w:num>
  <w:num w:numId="3" w16cid:durableId="670908647">
    <w:abstractNumId w:val="0"/>
  </w:num>
  <w:num w:numId="4" w16cid:durableId="249312727">
    <w:abstractNumId w:val="18"/>
  </w:num>
  <w:num w:numId="5" w16cid:durableId="1023828643">
    <w:abstractNumId w:val="44"/>
  </w:num>
  <w:num w:numId="6" w16cid:durableId="1193961761">
    <w:abstractNumId w:val="33"/>
  </w:num>
  <w:num w:numId="7" w16cid:durableId="1708024309">
    <w:abstractNumId w:val="16"/>
  </w:num>
  <w:num w:numId="8" w16cid:durableId="2822737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7581070">
    <w:abstractNumId w:val="35"/>
  </w:num>
  <w:num w:numId="10" w16cid:durableId="938374906">
    <w:abstractNumId w:val="10"/>
  </w:num>
  <w:num w:numId="11" w16cid:durableId="827090970">
    <w:abstractNumId w:val="37"/>
  </w:num>
  <w:num w:numId="12" w16cid:durableId="2109424476">
    <w:abstractNumId w:val="40"/>
  </w:num>
  <w:num w:numId="13" w16cid:durableId="1668481881">
    <w:abstractNumId w:val="21"/>
  </w:num>
  <w:num w:numId="14" w16cid:durableId="699815068">
    <w:abstractNumId w:val="42"/>
  </w:num>
  <w:num w:numId="15" w16cid:durableId="652413229">
    <w:abstractNumId w:val="12"/>
  </w:num>
  <w:num w:numId="16" w16cid:durableId="857080457">
    <w:abstractNumId w:val="22"/>
  </w:num>
  <w:num w:numId="17" w16cid:durableId="1923832871">
    <w:abstractNumId w:val="31"/>
  </w:num>
  <w:num w:numId="18" w16cid:durableId="188416838">
    <w:abstractNumId w:val="34"/>
  </w:num>
  <w:num w:numId="19" w16cid:durableId="1294142255">
    <w:abstractNumId w:val="39"/>
  </w:num>
  <w:num w:numId="20" w16cid:durableId="1149322525">
    <w:abstractNumId w:val="14"/>
  </w:num>
  <w:num w:numId="21" w16cid:durableId="767964196">
    <w:abstractNumId w:val="27"/>
  </w:num>
  <w:num w:numId="22" w16cid:durableId="1960530860">
    <w:abstractNumId w:val="13"/>
  </w:num>
  <w:num w:numId="23" w16cid:durableId="953173765">
    <w:abstractNumId w:val="29"/>
  </w:num>
  <w:num w:numId="24" w16cid:durableId="1419599177">
    <w:abstractNumId w:val="32"/>
  </w:num>
  <w:num w:numId="25" w16cid:durableId="1993752764">
    <w:abstractNumId w:val="17"/>
  </w:num>
  <w:num w:numId="26" w16cid:durableId="930897175">
    <w:abstractNumId w:val="25"/>
  </w:num>
  <w:num w:numId="27" w16cid:durableId="890866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2146137">
    <w:abstractNumId w:val="38"/>
  </w:num>
  <w:num w:numId="29" w16cid:durableId="220945655">
    <w:abstractNumId w:val="36"/>
  </w:num>
  <w:num w:numId="30" w16cid:durableId="978000349">
    <w:abstractNumId w:val="43"/>
  </w:num>
  <w:num w:numId="31" w16cid:durableId="2081099687">
    <w:abstractNumId w:val="9"/>
  </w:num>
  <w:num w:numId="32" w16cid:durableId="666135805">
    <w:abstractNumId w:val="7"/>
  </w:num>
  <w:num w:numId="33" w16cid:durableId="53358545">
    <w:abstractNumId w:val="6"/>
  </w:num>
  <w:num w:numId="34" w16cid:durableId="426464042">
    <w:abstractNumId w:val="5"/>
  </w:num>
  <w:num w:numId="35" w16cid:durableId="1181817806">
    <w:abstractNumId w:val="4"/>
  </w:num>
  <w:num w:numId="36" w16cid:durableId="1769157250">
    <w:abstractNumId w:val="8"/>
  </w:num>
  <w:num w:numId="37" w16cid:durableId="1886484231">
    <w:abstractNumId w:val="3"/>
  </w:num>
  <w:num w:numId="38" w16cid:durableId="214201010">
    <w:abstractNumId w:val="15"/>
  </w:num>
  <w:num w:numId="39" w16cid:durableId="1469931771">
    <w:abstractNumId w:val="11"/>
  </w:num>
  <w:num w:numId="40" w16cid:durableId="1060982718">
    <w:abstractNumId w:val="19"/>
  </w:num>
  <w:num w:numId="41" w16cid:durableId="1595287216">
    <w:abstractNumId w:val="24"/>
  </w:num>
  <w:num w:numId="42" w16cid:durableId="1910579414">
    <w:abstractNumId w:val="23"/>
  </w:num>
  <w:num w:numId="43" w16cid:durableId="1669553296">
    <w:abstractNumId w:val="28"/>
  </w:num>
  <w:num w:numId="44" w16cid:durableId="1509905031">
    <w:abstractNumId w:val="26"/>
  </w:num>
  <w:num w:numId="45" w16cid:durableId="146166686">
    <w:abstractNumId w:val="4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7UwMDA1MDG3MDJU0lEKTi0uzszPAykwNKsFAB7/3h8tAAAA"/>
  </w:docVars>
  <w:rsids>
    <w:rsidRoot w:val="004E213A"/>
    <w:rsid w:val="000055E4"/>
    <w:rsid w:val="000202E4"/>
    <w:rsid w:val="0002156D"/>
    <w:rsid w:val="00022263"/>
    <w:rsid w:val="0002269A"/>
    <w:rsid w:val="00033397"/>
    <w:rsid w:val="00040095"/>
    <w:rsid w:val="00040A35"/>
    <w:rsid w:val="00051834"/>
    <w:rsid w:val="00054A22"/>
    <w:rsid w:val="00062023"/>
    <w:rsid w:val="000623B7"/>
    <w:rsid w:val="000655A6"/>
    <w:rsid w:val="00066F1A"/>
    <w:rsid w:val="0007038C"/>
    <w:rsid w:val="00080512"/>
    <w:rsid w:val="00080529"/>
    <w:rsid w:val="000914B8"/>
    <w:rsid w:val="000C22B7"/>
    <w:rsid w:val="000C47C3"/>
    <w:rsid w:val="000D0348"/>
    <w:rsid w:val="000D58AB"/>
    <w:rsid w:val="001000ED"/>
    <w:rsid w:val="0012083F"/>
    <w:rsid w:val="001326AA"/>
    <w:rsid w:val="00133525"/>
    <w:rsid w:val="00140092"/>
    <w:rsid w:val="001417FD"/>
    <w:rsid w:val="00157558"/>
    <w:rsid w:val="00167673"/>
    <w:rsid w:val="00182820"/>
    <w:rsid w:val="00182A8B"/>
    <w:rsid w:val="00182D20"/>
    <w:rsid w:val="00184B18"/>
    <w:rsid w:val="001950D5"/>
    <w:rsid w:val="001964C6"/>
    <w:rsid w:val="00197F7F"/>
    <w:rsid w:val="001A306E"/>
    <w:rsid w:val="001A4C42"/>
    <w:rsid w:val="001A6D22"/>
    <w:rsid w:val="001A7420"/>
    <w:rsid w:val="001B6637"/>
    <w:rsid w:val="001C21C3"/>
    <w:rsid w:val="001C5811"/>
    <w:rsid w:val="001D02C2"/>
    <w:rsid w:val="001F0C1D"/>
    <w:rsid w:val="001F1132"/>
    <w:rsid w:val="001F168B"/>
    <w:rsid w:val="00207C1B"/>
    <w:rsid w:val="00214C24"/>
    <w:rsid w:val="00216F67"/>
    <w:rsid w:val="0022093B"/>
    <w:rsid w:val="00221BD4"/>
    <w:rsid w:val="002347A2"/>
    <w:rsid w:val="00250159"/>
    <w:rsid w:val="002675F0"/>
    <w:rsid w:val="00283B32"/>
    <w:rsid w:val="002A30CA"/>
    <w:rsid w:val="002B01AF"/>
    <w:rsid w:val="002B1703"/>
    <w:rsid w:val="002B39F8"/>
    <w:rsid w:val="002B6339"/>
    <w:rsid w:val="002C1320"/>
    <w:rsid w:val="002D40F4"/>
    <w:rsid w:val="002D450E"/>
    <w:rsid w:val="002E00EE"/>
    <w:rsid w:val="002E5C49"/>
    <w:rsid w:val="002F16B3"/>
    <w:rsid w:val="003069D4"/>
    <w:rsid w:val="003138FE"/>
    <w:rsid w:val="003172DC"/>
    <w:rsid w:val="00320727"/>
    <w:rsid w:val="0032450F"/>
    <w:rsid w:val="00334453"/>
    <w:rsid w:val="0035462D"/>
    <w:rsid w:val="003566F3"/>
    <w:rsid w:val="003765B8"/>
    <w:rsid w:val="003826A6"/>
    <w:rsid w:val="00383B9B"/>
    <w:rsid w:val="00385BF0"/>
    <w:rsid w:val="00390B26"/>
    <w:rsid w:val="003B0658"/>
    <w:rsid w:val="003B14C7"/>
    <w:rsid w:val="003B31E1"/>
    <w:rsid w:val="003B4353"/>
    <w:rsid w:val="003C0956"/>
    <w:rsid w:val="003C3971"/>
    <w:rsid w:val="003D37DC"/>
    <w:rsid w:val="003E76B5"/>
    <w:rsid w:val="003F3082"/>
    <w:rsid w:val="003F7107"/>
    <w:rsid w:val="0040693E"/>
    <w:rsid w:val="0041693A"/>
    <w:rsid w:val="00423334"/>
    <w:rsid w:val="00425E98"/>
    <w:rsid w:val="0043314D"/>
    <w:rsid w:val="004345EC"/>
    <w:rsid w:val="00465515"/>
    <w:rsid w:val="004710E8"/>
    <w:rsid w:val="004712BA"/>
    <w:rsid w:val="00474AF2"/>
    <w:rsid w:val="004825BF"/>
    <w:rsid w:val="00484A3A"/>
    <w:rsid w:val="00491D87"/>
    <w:rsid w:val="00492BD8"/>
    <w:rsid w:val="004A1010"/>
    <w:rsid w:val="004D0171"/>
    <w:rsid w:val="004D172C"/>
    <w:rsid w:val="004D187E"/>
    <w:rsid w:val="004D3578"/>
    <w:rsid w:val="004E213A"/>
    <w:rsid w:val="004F0988"/>
    <w:rsid w:val="004F2193"/>
    <w:rsid w:val="004F3340"/>
    <w:rsid w:val="00500DF7"/>
    <w:rsid w:val="00503C93"/>
    <w:rsid w:val="00517ABF"/>
    <w:rsid w:val="00524EB3"/>
    <w:rsid w:val="0053388B"/>
    <w:rsid w:val="00534F65"/>
    <w:rsid w:val="00535773"/>
    <w:rsid w:val="005437F4"/>
    <w:rsid w:val="00543E6C"/>
    <w:rsid w:val="00547AB4"/>
    <w:rsid w:val="00553377"/>
    <w:rsid w:val="005549AB"/>
    <w:rsid w:val="00560461"/>
    <w:rsid w:val="00565087"/>
    <w:rsid w:val="00581F2C"/>
    <w:rsid w:val="00597B11"/>
    <w:rsid w:val="005A148F"/>
    <w:rsid w:val="005A253A"/>
    <w:rsid w:val="005A457B"/>
    <w:rsid w:val="005B4C01"/>
    <w:rsid w:val="005C34F0"/>
    <w:rsid w:val="005C3EDF"/>
    <w:rsid w:val="005C5518"/>
    <w:rsid w:val="005D1816"/>
    <w:rsid w:val="005D2E01"/>
    <w:rsid w:val="005D7526"/>
    <w:rsid w:val="005E37F8"/>
    <w:rsid w:val="005E4BB2"/>
    <w:rsid w:val="00602AEA"/>
    <w:rsid w:val="006033BF"/>
    <w:rsid w:val="0060399A"/>
    <w:rsid w:val="00614FDF"/>
    <w:rsid w:val="00635016"/>
    <w:rsid w:val="0063543D"/>
    <w:rsid w:val="00637A04"/>
    <w:rsid w:val="00641BB0"/>
    <w:rsid w:val="00642219"/>
    <w:rsid w:val="00647114"/>
    <w:rsid w:val="006501EA"/>
    <w:rsid w:val="00653F32"/>
    <w:rsid w:val="0066431F"/>
    <w:rsid w:val="00664D32"/>
    <w:rsid w:val="006716DE"/>
    <w:rsid w:val="00683442"/>
    <w:rsid w:val="0069321E"/>
    <w:rsid w:val="00693A4B"/>
    <w:rsid w:val="006A323F"/>
    <w:rsid w:val="006B30D0"/>
    <w:rsid w:val="006B4E93"/>
    <w:rsid w:val="006C3D95"/>
    <w:rsid w:val="006C7569"/>
    <w:rsid w:val="006D5A53"/>
    <w:rsid w:val="006E5C86"/>
    <w:rsid w:val="00701116"/>
    <w:rsid w:val="00713C44"/>
    <w:rsid w:val="00714606"/>
    <w:rsid w:val="00724C6D"/>
    <w:rsid w:val="00734A5B"/>
    <w:rsid w:val="00735B80"/>
    <w:rsid w:val="0074026F"/>
    <w:rsid w:val="007429F6"/>
    <w:rsid w:val="007447AE"/>
    <w:rsid w:val="00744E76"/>
    <w:rsid w:val="00753C08"/>
    <w:rsid w:val="00765E7D"/>
    <w:rsid w:val="00772F45"/>
    <w:rsid w:val="00774DA4"/>
    <w:rsid w:val="00776968"/>
    <w:rsid w:val="00781F0F"/>
    <w:rsid w:val="007861C2"/>
    <w:rsid w:val="00790335"/>
    <w:rsid w:val="007A16E2"/>
    <w:rsid w:val="007B600E"/>
    <w:rsid w:val="007B793A"/>
    <w:rsid w:val="007D76CA"/>
    <w:rsid w:val="007F0F4A"/>
    <w:rsid w:val="007F6B6F"/>
    <w:rsid w:val="008003E3"/>
    <w:rsid w:val="008028A4"/>
    <w:rsid w:val="00802F9F"/>
    <w:rsid w:val="00815771"/>
    <w:rsid w:val="00830747"/>
    <w:rsid w:val="008428EE"/>
    <w:rsid w:val="00845E52"/>
    <w:rsid w:val="0085562B"/>
    <w:rsid w:val="00860237"/>
    <w:rsid w:val="00873E32"/>
    <w:rsid w:val="008768CA"/>
    <w:rsid w:val="008803BA"/>
    <w:rsid w:val="008A35FC"/>
    <w:rsid w:val="008A4E44"/>
    <w:rsid w:val="008B33DF"/>
    <w:rsid w:val="008B455C"/>
    <w:rsid w:val="008C148C"/>
    <w:rsid w:val="008C384C"/>
    <w:rsid w:val="008E4486"/>
    <w:rsid w:val="008F0C2D"/>
    <w:rsid w:val="008F287B"/>
    <w:rsid w:val="0090271F"/>
    <w:rsid w:val="00902E23"/>
    <w:rsid w:val="00910A6D"/>
    <w:rsid w:val="009114D7"/>
    <w:rsid w:val="009126EE"/>
    <w:rsid w:val="0091348E"/>
    <w:rsid w:val="00917860"/>
    <w:rsid w:val="00917CCB"/>
    <w:rsid w:val="00933D65"/>
    <w:rsid w:val="00942EC2"/>
    <w:rsid w:val="0095118D"/>
    <w:rsid w:val="00965C84"/>
    <w:rsid w:val="00966F2B"/>
    <w:rsid w:val="00997D95"/>
    <w:rsid w:val="009A008B"/>
    <w:rsid w:val="009C081D"/>
    <w:rsid w:val="009C6D5C"/>
    <w:rsid w:val="009D37BB"/>
    <w:rsid w:val="009E5EB7"/>
    <w:rsid w:val="009F37B7"/>
    <w:rsid w:val="00A04BE6"/>
    <w:rsid w:val="00A0557D"/>
    <w:rsid w:val="00A065ED"/>
    <w:rsid w:val="00A10F02"/>
    <w:rsid w:val="00A124A5"/>
    <w:rsid w:val="00A164B4"/>
    <w:rsid w:val="00A20381"/>
    <w:rsid w:val="00A26956"/>
    <w:rsid w:val="00A27486"/>
    <w:rsid w:val="00A33351"/>
    <w:rsid w:val="00A462D4"/>
    <w:rsid w:val="00A52668"/>
    <w:rsid w:val="00A53724"/>
    <w:rsid w:val="00A56066"/>
    <w:rsid w:val="00A664E5"/>
    <w:rsid w:val="00A71A16"/>
    <w:rsid w:val="00A73129"/>
    <w:rsid w:val="00A82346"/>
    <w:rsid w:val="00A84B07"/>
    <w:rsid w:val="00A90656"/>
    <w:rsid w:val="00A92BA1"/>
    <w:rsid w:val="00A969C8"/>
    <w:rsid w:val="00AA1457"/>
    <w:rsid w:val="00AA25AA"/>
    <w:rsid w:val="00AA6193"/>
    <w:rsid w:val="00AB386E"/>
    <w:rsid w:val="00AB3AD3"/>
    <w:rsid w:val="00AC6BC6"/>
    <w:rsid w:val="00AD1812"/>
    <w:rsid w:val="00AE65E2"/>
    <w:rsid w:val="00B044B5"/>
    <w:rsid w:val="00B15449"/>
    <w:rsid w:val="00B15EF2"/>
    <w:rsid w:val="00B24080"/>
    <w:rsid w:val="00B26BFA"/>
    <w:rsid w:val="00B408C8"/>
    <w:rsid w:val="00B755AC"/>
    <w:rsid w:val="00B76E73"/>
    <w:rsid w:val="00B91EBE"/>
    <w:rsid w:val="00B93086"/>
    <w:rsid w:val="00BA19ED"/>
    <w:rsid w:val="00BA4B8D"/>
    <w:rsid w:val="00BA6A68"/>
    <w:rsid w:val="00BC0F7D"/>
    <w:rsid w:val="00BC470B"/>
    <w:rsid w:val="00BD7D31"/>
    <w:rsid w:val="00BE3255"/>
    <w:rsid w:val="00BE4210"/>
    <w:rsid w:val="00BF128E"/>
    <w:rsid w:val="00BF624D"/>
    <w:rsid w:val="00C01B9C"/>
    <w:rsid w:val="00C03B8C"/>
    <w:rsid w:val="00C03EE4"/>
    <w:rsid w:val="00C048C6"/>
    <w:rsid w:val="00C074DD"/>
    <w:rsid w:val="00C10A24"/>
    <w:rsid w:val="00C1496A"/>
    <w:rsid w:val="00C16188"/>
    <w:rsid w:val="00C255E9"/>
    <w:rsid w:val="00C26803"/>
    <w:rsid w:val="00C26FF6"/>
    <w:rsid w:val="00C32BDC"/>
    <w:rsid w:val="00C33079"/>
    <w:rsid w:val="00C40CCB"/>
    <w:rsid w:val="00C45231"/>
    <w:rsid w:val="00C5496A"/>
    <w:rsid w:val="00C63A0C"/>
    <w:rsid w:val="00C72833"/>
    <w:rsid w:val="00C804D7"/>
    <w:rsid w:val="00C80F1D"/>
    <w:rsid w:val="00C93F40"/>
    <w:rsid w:val="00CA3D0C"/>
    <w:rsid w:val="00CB1B8A"/>
    <w:rsid w:val="00CC0CD3"/>
    <w:rsid w:val="00CC502D"/>
    <w:rsid w:val="00CC6BAB"/>
    <w:rsid w:val="00CE1118"/>
    <w:rsid w:val="00CF1325"/>
    <w:rsid w:val="00CF74A5"/>
    <w:rsid w:val="00D0096F"/>
    <w:rsid w:val="00D34B2E"/>
    <w:rsid w:val="00D35A52"/>
    <w:rsid w:val="00D47CF5"/>
    <w:rsid w:val="00D54A3C"/>
    <w:rsid w:val="00D57972"/>
    <w:rsid w:val="00D675A9"/>
    <w:rsid w:val="00D70284"/>
    <w:rsid w:val="00D738D6"/>
    <w:rsid w:val="00D755EB"/>
    <w:rsid w:val="00D76048"/>
    <w:rsid w:val="00D7643F"/>
    <w:rsid w:val="00D84B32"/>
    <w:rsid w:val="00D84E9B"/>
    <w:rsid w:val="00D87E00"/>
    <w:rsid w:val="00D9134D"/>
    <w:rsid w:val="00D9369C"/>
    <w:rsid w:val="00DA23D7"/>
    <w:rsid w:val="00DA7A03"/>
    <w:rsid w:val="00DB1818"/>
    <w:rsid w:val="00DB52D6"/>
    <w:rsid w:val="00DB696F"/>
    <w:rsid w:val="00DC309B"/>
    <w:rsid w:val="00DC4C8D"/>
    <w:rsid w:val="00DC4DA2"/>
    <w:rsid w:val="00DD1DFD"/>
    <w:rsid w:val="00DD4C17"/>
    <w:rsid w:val="00DD74A5"/>
    <w:rsid w:val="00DF2B1F"/>
    <w:rsid w:val="00DF62CD"/>
    <w:rsid w:val="00E027D4"/>
    <w:rsid w:val="00E02D6C"/>
    <w:rsid w:val="00E06293"/>
    <w:rsid w:val="00E06747"/>
    <w:rsid w:val="00E152D4"/>
    <w:rsid w:val="00E16509"/>
    <w:rsid w:val="00E23B63"/>
    <w:rsid w:val="00E40BC0"/>
    <w:rsid w:val="00E415BC"/>
    <w:rsid w:val="00E44582"/>
    <w:rsid w:val="00E451DD"/>
    <w:rsid w:val="00E539AF"/>
    <w:rsid w:val="00E71FBB"/>
    <w:rsid w:val="00E7213D"/>
    <w:rsid w:val="00E77645"/>
    <w:rsid w:val="00E80815"/>
    <w:rsid w:val="00E8289C"/>
    <w:rsid w:val="00E831AC"/>
    <w:rsid w:val="00E911E4"/>
    <w:rsid w:val="00E937E9"/>
    <w:rsid w:val="00E955E7"/>
    <w:rsid w:val="00EA15B0"/>
    <w:rsid w:val="00EA3876"/>
    <w:rsid w:val="00EA5EA7"/>
    <w:rsid w:val="00EA6911"/>
    <w:rsid w:val="00EB37FA"/>
    <w:rsid w:val="00EB7E36"/>
    <w:rsid w:val="00EC4A25"/>
    <w:rsid w:val="00ED0DD4"/>
    <w:rsid w:val="00ED63C9"/>
    <w:rsid w:val="00EE581C"/>
    <w:rsid w:val="00EF01C2"/>
    <w:rsid w:val="00EF1D77"/>
    <w:rsid w:val="00EF4BB6"/>
    <w:rsid w:val="00F00B93"/>
    <w:rsid w:val="00F025A2"/>
    <w:rsid w:val="00F04712"/>
    <w:rsid w:val="00F13360"/>
    <w:rsid w:val="00F17312"/>
    <w:rsid w:val="00F22EC7"/>
    <w:rsid w:val="00F26057"/>
    <w:rsid w:val="00F325C8"/>
    <w:rsid w:val="00F329EA"/>
    <w:rsid w:val="00F60752"/>
    <w:rsid w:val="00F653B8"/>
    <w:rsid w:val="00F83894"/>
    <w:rsid w:val="00F9008D"/>
    <w:rsid w:val="00F914D8"/>
    <w:rsid w:val="00FA1266"/>
    <w:rsid w:val="00FA43ED"/>
    <w:rsid w:val="00FC1192"/>
    <w:rsid w:val="00FC3B46"/>
    <w:rsid w:val="00FD3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B9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99"/>
    <w:lsdException w:name="footer" w:uiPriority="99"/>
    <w:lsdException w:name="caption" w:semiHidden="1" w:uiPriority="35" w:unhideWhenUsed="1" w:qFormat="1"/>
    <w:lsdException w:name="annotation reference" w:qFormat="1"/>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Plain Text"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 Char1,Char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uiPriority w:val="1"/>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styleId="BalloonText">
    <w:name w:val="Balloon Text"/>
    <w:basedOn w:val="Normal"/>
    <w:link w:val="BalloonTextChar"/>
    <w:rsid w:val="008A35FC"/>
    <w:pPr>
      <w:spacing w:after="0"/>
    </w:pPr>
    <w:rPr>
      <w:rFonts w:ascii="Segoe UI" w:hAnsi="Segoe UI" w:cs="Segoe UI"/>
      <w:sz w:val="18"/>
      <w:szCs w:val="18"/>
    </w:rPr>
  </w:style>
  <w:style w:type="character" w:customStyle="1" w:styleId="BalloonTextChar">
    <w:name w:val="Balloon Text Char"/>
    <w:basedOn w:val="DefaultParagraphFont"/>
    <w:link w:val="BalloonText"/>
    <w:rsid w:val="008A35FC"/>
    <w:rPr>
      <w:rFonts w:ascii="Segoe UI" w:hAnsi="Segoe UI" w:cs="Segoe UI"/>
      <w:sz w:val="18"/>
      <w:szCs w:val="18"/>
      <w:lang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 Char1 Char,Char1 Char"/>
    <w:link w:val="Heading1"/>
    <w:uiPriority w:val="9"/>
    <w:rsid w:val="003F3082"/>
    <w:rPr>
      <w:rFonts w:ascii="Arial" w:hAnsi="Arial"/>
      <w:sz w:val="36"/>
      <w:lang w:eastAsia="en-US"/>
    </w:rPr>
  </w:style>
  <w:style w:type="character" w:customStyle="1" w:styleId="Heading2Char">
    <w:name w:val="Heading 2 Char"/>
    <w:aliases w:val="H2 Char1,h2 Char1,2nd level Char1,†berschrift 2 Char1,õberschrift 2 Char1,UNDERRUBRIK 1-2 Char1"/>
    <w:link w:val="Heading2"/>
    <w:uiPriority w:val="9"/>
    <w:rsid w:val="003F3082"/>
    <w:rPr>
      <w:rFonts w:ascii="Arial" w:hAnsi="Arial"/>
      <w:sz w:val="32"/>
      <w:lang w:eastAsia="en-US"/>
    </w:rPr>
  </w:style>
  <w:style w:type="character" w:customStyle="1" w:styleId="Heading3Char">
    <w:name w:val="Heading 3 Char"/>
    <w:aliases w:val="h3 Char"/>
    <w:link w:val="Heading3"/>
    <w:uiPriority w:val="9"/>
    <w:rsid w:val="003F3082"/>
    <w:rPr>
      <w:rFonts w:ascii="Arial" w:hAnsi="Arial"/>
      <w:sz w:val="28"/>
      <w:lang w:eastAsia="en-US"/>
    </w:rPr>
  </w:style>
  <w:style w:type="character" w:customStyle="1" w:styleId="Heading4Char">
    <w:name w:val="Heading 4 Char"/>
    <w:link w:val="Heading4"/>
    <w:uiPriority w:val="9"/>
    <w:rsid w:val="003F3082"/>
    <w:rPr>
      <w:rFonts w:ascii="Arial" w:hAnsi="Arial"/>
      <w:sz w:val="24"/>
      <w:lang w:eastAsia="en-US"/>
    </w:rPr>
  </w:style>
  <w:style w:type="character" w:customStyle="1" w:styleId="Heading5Char">
    <w:name w:val="Heading 5 Char"/>
    <w:link w:val="Heading5"/>
    <w:uiPriority w:val="9"/>
    <w:rsid w:val="003F3082"/>
    <w:rPr>
      <w:rFonts w:ascii="Arial" w:hAnsi="Arial"/>
      <w:sz w:val="22"/>
      <w:lang w:eastAsia="en-US"/>
    </w:rPr>
  </w:style>
  <w:style w:type="character" w:customStyle="1" w:styleId="Heading6Char">
    <w:name w:val="Heading 6 Char"/>
    <w:link w:val="Heading6"/>
    <w:uiPriority w:val="9"/>
    <w:rsid w:val="003F3082"/>
    <w:rPr>
      <w:rFonts w:ascii="Arial" w:hAnsi="Arial"/>
      <w:lang w:eastAsia="en-US"/>
    </w:rPr>
  </w:style>
  <w:style w:type="character" w:customStyle="1" w:styleId="Heading7Char">
    <w:name w:val="Heading 7 Char"/>
    <w:link w:val="Heading7"/>
    <w:uiPriority w:val="9"/>
    <w:rsid w:val="003F3082"/>
    <w:rPr>
      <w:rFonts w:ascii="Arial" w:hAnsi="Arial"/>
      <w:lang w:eastAsia="en-US"/>
    </w:rPr>
  </w:style>
  <w:style w:type="character" w:customStyle="1" w:styleId="Heading8Char">
    <w:name w:val="Heading 8 Char"/>
    <w:link w:val="Heading8"/>
    <w:uiPriority w:val="9"/>
    <w:rsid w:val="003F3082"/>
    <w:rPr>
      <w:rFonts w:ascii="Arial" w:hAnsi="Arial"/>
      <w:sz w:val="36"/>
      <w:lang w:eastAsia="en-US"/>
    </w:rPr>
  </w:style>
  <w:style w:type="character" w:customStyle="1" w:styleId="Heading9Char">
    <w:name w:val="Heading 9 Char"/>
    <w:link w:val="Heading9"/>
    <w:uiPriority w:val="9"/>
    <w:rsid w:val="003F3082"/>
    <w:rPr>
      <w:rFonts w:ascii="Arial" w:hAnsi="Arial"/>
      <w:sz w:val="36"/>
      <w:lang w:eastAsia="en-US"/>
    </w:rPr>
  </w:style>
  <w:style w:type="character" w:styleId="HTMLCode">
    <w:name w:val="HTML Code"/>
    <w:uiPriority w:val="99"/>
    <w:unhideWhenUsed/>
    <w:rsid w:val="003F3082"/>
    <w:rPr>
      <w:rFonts w:ascii="Courier New" w:eastAsia="Times New Roman" w:hAnsi="Courier New" w:cs="Courier New" w:hint="default"/>
      <w:sz w:val="20"/>
      <w:szCs w:val="20"/>
    </w:rPr>
  </w:style>
  <w:style w:type="character" w:customStyle="1" w:styleId="Heading3Char1">
    <w:name w:val="Heading 3 Char1"/>
    <w:aliases w:val="h3 Char1"/>
    <w:semiHidden/>
    <w:rsid w:val="003F3082"/>
    <w:rPr>
      <w:rFonts w:ascii="Calibri Light" w:eastAsia="Times New Roman" w:hAnsi="Calibri Light" w:cs="Times New Roman"/>
      <w:color w:val="1F3763"/>
      <w:sz w:val="24"/>
      <w:szCs w:val="24"/>
      <w:lang w:eastAsia="en-US"/>
    </w:rPr>
  </w:style>
  <w:style w:type="paragraph" w:styleId="HTMLPreformatted">
    <w:name w:val="HTML Preformatted"/>
    <w:basedOn w:val="Normal"/>
    <w:link w:val="HTMLPreformattedChar"/>
    <w:uiPriority w:val="99"/>
    <w:unhideWhenUsed/>
    <w:rsid w:val="003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urier New" w:hAnsi="Courier New" w:cs="Courier New"/>
      <w:lang w:eastAsia="zh-CN"/>
    </w:rPr>
  </w:style>
  <w:style w:type="character" w:customStyle="1" w:styleId="HTMLPreformattedChar">
    <w:name w:val="HTML Preformatted Char"/>
    <w:link w:val="HTMLPreformatted"/>
    <w:uiPriority w:val="99"/>
    <w:rsid w:val="003F3082"/>
    <w:rPr>
      <w:rFonts w:ascii="Courier New" w:hAnsi="Courier New" w:cs="Courier New"/>
      <w:lang w:eastAsia="zh-CN"/>
    </w:rPr>
  </w:style>
  <w:style w:type="paragraph" w:styleId="Index1">
    <w:name w:val="index 1"/>
    <w:basedOn w:val="Normal"/>
    <w:unhideWhenUsed/>
    <w:rsid w:val="008A35FC"/>
    <w:pPr>
      <w:keepLines/>
      <w:overflowPunct w:val="0"/>
      <w:autoSpaceDE w:val="0"/>
      <w:autoSpaceDN w:val="0"/>
      <w:adjustRightInd w:val="0"/>
    </w:pPr>
  </w:style>
  <w:style w:type="paragraph" w:styleId="Index2">
    <w:name w:val="index 2"/>
    <w:basedOn w:val="Index1"/>
    <w:unhideWhenUsed/>
    <w:rsid w:val="008A35FC"/>
    <w:pPr>
      <w:ind w:left="284"/>
    </w:pPr>
  </w:style>
  <w:style w:type="paragraph" w:styleId="FootnoteText">
    <w:name w:val="footnote text"/>
    <w:basedOn w:val="Normal"/>
    <w:link w:val="FootnoteTextChar"/>
    <w:unhideWhenUsed/>
    <w:rsid w:val="003F3082"/>
    <w:pPr>
      <w:keepLines/>
      <w:overflowPunct w:val="0"/>
      <w:autoSpaceDE w:val="0"/>
      <w:autoSpaceDN w:val="0"/>
      <w:adjustRightInd w:val="0"/>
      <w:ind w:left="454" w:hanging="454"/>
    </w:pPr>
    <w:rPr>
      <w:sz w:val="16"/>
    </w:rPr>
  </w:style>
  <w:style w:type="character" w:customStyle="1" w:styleId="FootnoteTextChar">
    <w:name w:val="Footnote Text Char"/>
    <w:link w:val="FootnoteText"/>
    <w:rsid w:val="003F3082"/>
    <w:rPr>
      <w:sz w:val="16"/>
      <w:lang w:eastAsia="en-US"/>
    </w:rPr>
  </w:style>
  <w:style w:type="paragraph" w:styleId="CommentText">
    <w:name w:val="annotation text"/>
    <w:basedOn w:val="Normal"/>
    <w:link w:val="CommentTextChar"/>
    <w:unhideWhenUsed/>
    <w:qFormat/>
    <w:rsid w:val="003F3082"/>
    <w:pPr>
      <w:overflowPunct w:val="0"/>
      <w:autoSpaceDE w:val="0"/>
      <w:autoSpaceDN w:val="0"/>
      <w:adjustRightInd w:val="0"/>
    </w:pPr>
    <w:rPr>
      <w:rFonts w:eastAsia="SimSun"/>
    </w:rPr>
  </w:style>
  <w:style w:type="character" w:customStyle="1" w:styleId="CommentTextChar">
    <w:name w:val="Comment Text Char"/>
    <w:link w:val="CommentText"/>
    <w:qFormat/>
    <w:rsid w:val="003F3082"/>
    <w:rPr>
      <w:rFonts w:eastAsia="SimSun"/>
      <w:lang w:eastAsia="en-US"/>
    </w:rPr>
  </w:style>
  <w:style w:type="character" w:customStyle="1" w:styleId="HeaderChar">
    <w:name w:val="Header Char"/>
    <w:aliases w:val="header odd Char,header Char,header odd1 Char,header odd2 Char,header odd3 Char,header odd4 Char,header odd5 Char,header odd6 Char"/>
    <w:link w:val="Header"/>
    <w:uiPriority w:val="99"/>
    <w:rsid w:val="003F3082"/>
    <w:rPr>
      <w:rFonts w:ascii="Arial" w:hAnsi="Arial"/>
      <w:b/>
      <w:sz w:val="18"/>
      <w:lang w:eastAsia="ja-JP"/>
    </w:rPr>
  </w:style>
  <w:style w:type="character" w:customStyle="1" w:styleId="FooterChar">
    <w:name w:val="Footer Char"/>
    <w:link w:val="Footer"/>
    <w:uiPriority w:val="99"/>
    <w:rsid w:val="003F3082"/>
    <w:rPr>
      <w:rFonts w:ascii="Arial" w:hAnsi="Arial"/>
      <w:b/>
      <w:i/>
      <w:sz w:val="18"/>
      <w:lang w:eastAsia="ja-JP"/>
    </w:rPr>
  </w:style>
  <w:style w:type="paragraph" w:styleId="Caption">
    <w:name w:val="caption"/>
    <w:basedOn w:val="Normal"/>
    <w:next w:val="Normal"/>
    <w:uiPriority w:val="35"/>
    <w:unhideWhenUsed/>
    <w:qFormat/>
    <w:rsid w:val="008A35FC"/>
    <w:pPr>
      <w:overflowPunct w:val="0"/>
      <w:autoSpaceDE w:val="0"/>
      <w:autoSpaceDN w:val="0"/>
      <w:adjustRightInd w:val="0"/>
    </w:pPr>
    <w:rPr>
      <w:rFonts w:eastAsia="SimSun"/>
      <w:b/>
      <w:bCs/>
    </w:rPr>
  </w:style>
  <w:style w:type="paragraph" w:styleId="List">
    <w:name w:val="List"/>
    <w:basedOn w:val="Normal"/>
    <w:uiPriority w:val="99"/>
    <w:unhideWhenUsed/>
    <w:rsid w:val="008A35FC"/>
    <w:pPr>
      <w:overflowPunct w:val="0"/>
      <w:autoSpaceDE w:val="0"/>
      <w:autoSpaceDN w:val="0"/>
      <w:adjustRightInd w:val="0"/>
      <w:ind w:left="568" w:hanging="284"/>
    </w:pPr>
  </w:style>
  <w:style w:type="paragraph" w:styleId="ListBullet">
    <w:name w:val="List Bullet"/>
    <w:basedOn w:val="List"/>
    <w:uiPriority w:val="99"/>
    <w:unhideWhenUsed/>
    <w:rsid w:val="008A35FC"/>
  </w:style>
  <w:style w:type="paragraph" w:styleId="ListNumber">
    <w:name w:val="List Number"/>
    <w:basedOn w:val="List"/>
    <w:uiPriority w:val="99"/>
    <w:unhideWhenUsed/>
    <w:rsid w:val="008A35FC"/>
  </w:style>
  <w:style w:type="paragraph" w:styleId="List2">
    <w:name w:val="List 2"/>
    <w:basedOn w:val="List"/>
    <w:uiPriority w:val="99"/>
    <w:unhideWhenUsed/>
    <w:rsid w:val="008A35FC"/>
    <w:pPr>
      <w:ind w:left="851"/>
    </w:pPr>
  </w:style>
  <w:style w:type="paragraph" w:styleId="List3">
    <w:name w:val="List 3"/>
    <w:basedOn w:val="List2"/>
    <w:uiPriority w:val="99"/>
    <w:unhideWhenUsed/>
    <w:rsid w:val="008A35FC"/>
    <w:pPr>
      <w:ind w:left="1135"/>
    </w:pPr>
  </w:style>
  <w:style w:type="paragraph" w:styleId="List4">
    <w:name w:val="List 4"/>
    <w:basedOn w:val="List3"/>
    <w:unhideWhenUsed/>
    <w:rsid w:val="008A35FC"/>
    <w:pPr>
      <w:ind w:left="1418"/>
    </w:pPr>
  </w:style>
  <w:style w:type="paragraph" w:styleId="List5">
    <w:name w:val="List 5"/>
    <w:basedOn w:val="List4"/>
    <w:unhideWhenUsed/>
    <w:rsid w:val="008A35FC"/>
    <w:pPr>
      <w:ind w:left="1702"/>
    </w:pPr>
  </w:style>
  <w:style w:type="paragraph" w:styleId="ListBullet2">
    <w:name w:val="List Bullet 2"/>
    <w:basedOn w:val="ListBullet"/>
    <w:uiPriority w:val="99"/>
    <w:unhideWhenUsed/>
    <w:rsid w:val="008A35FC"/>
    <w:pPr>
      <w:ind w:left="851"/>
    </w:pPr>
  </w:style>
  <w:style w:type="paragraph" w:styleId="ListBullet3">
    <w:name w:val="List Bullet 3"/>
    <w:basedOn w:val="ListBullet2"/>
    <w:uiPriority w:val="99"/>
    <w:unhideWhenUsed/>
    <w:rsid w:val="008A35FC"/>
    <w:pPr>
      <w:ind w:left="1135"/>
    </w:pPr>
  </w:style>
  <w:style w:type="paragraph" w:styleId="ListBullet4">
    <w:name w:val="List Bullet 4"/>
    <w:basedOn w:val="ListBullet3"/>
    <w:unhideWhenUsed/>
    <w:rsid w:val="008A35FC"/>
    <w:pPr>
      <w:ind w:left="1418"/>
    </w:pPr>
  </w:style>
  <w:style w:type="paragraph" w:styleId="ListBullet5">
    <w:name w:val="List Bullet 5"/>
    <w:basedOn w:val="ListBullet4"/>
    <w:unhideWhenUsed/>
    <w:rsid w:val="008A35FC"/>
    <w:pPr>
      <w:ind w:left="1702"/>
    </w:pPr>
  </w:style>
  <w:style w:type="paragraph" w:styleId="ListNumber2">
    <w:name w:val="List Number 2"/>
    <w:basedOn w:val="ListNumber"/>
    <w:uiPriority w:val="99"/>
    <w:unhideWhenUsed/>
    <w:rsid w:val="008A35FC"/>
    <w:pPr>
      <w:ind w:left="851"/>
    </w:pPr>
  </w:style>
  <w:style w:type="paragraph" w:styleId="DocumentMap">
    <w:name w:val="Document Map"/>
    <w:basedOn w:val="Normal"/>
    <w:link w:val="DocumentMapChar"/>
    <w:unhideWhenUsed/>
    <w:rsid w:val="003F3082"/>
    <w:pPr>
      <w:shd w:val="clear" w:color="auto" w:fill="000080"/>
      <w:overflowPunct w:val="0"/>
      <w:autoSpaceDE w:val="0"/>
      <w:autoSpaceDN w:val="0"/>
      <w:adjustRightInd w:val="0"/>
    </w:pPr>
    <w:rPr>
      <w:rFonts w:ascii="Tahoma" w:eastAsia="SimSun" w:hAnsi="Tahoma" w:cs="Tahoma"/>
    </w:rPr>
  </w:style>
  <w:style w:type="character" w:customStyle="1" w:styleId="DocumentMapChar">
    <w:name w:val="Document Map Char"/>
    <w:link w:val="DocumentMap"/>
    <w:rsid w:val="003F3082"/>
    <w:rPr>
      <w:rFonts w:ascii="Tahoma" w:eastAsia="SimSun" w:hAnsi="Tahoma" w:cs="Tahoma"/>
      <w:shd w:val="clear" w:color="auto" w:fill="000080"/>
      <w:lang w:eastAsia="en-US"/>
    </w:rPr>
  </w:style>
  <w:style w:type="paragraph" w:styleId="PlainText">
    <w:name w:val="Plain Text"/>
    <w:basedOn w:val="Normal"/>
    <w:link w:val="PlainTextChar"/>
    <w:uiPriority w:val="99"/>
    <w:unhideWhenUsed/>
    <w:rsid w:val="003F3082"/>
    <w:pPr>
      <w:widowControl w:val="0"/>
      <w:overflowPunct w:val="0"/>
      <w:autoSpaceDE w:val="0"/>
      <w:autoSpaceDN w:val="0"/>
      <w:adjustRightInd w:val="0"/>
      <w:spacing w:after="0"/>
      <w:jc w:val="both"/>
    </w:pPr>
    <w:rPr>
      <w:rFonts w:ascii="SimSun" w:eastAsia="SimSun" w:hAnsi="Courier New" w:cs="Courier New"/>
      <w:kern w:val="2"/>
      <w:sz w:val="21"/>
      <w:szCs w:val="21"/>
      <w:lang w:eastAsia="zh-CN"/>
    </w:rPr>
  </w:style>
  <w:style w:type="character" w:customStyle="1" w:styleId="PlainTextChar">
    <w:name w:val="Plain Text Char"/>
    <w:link w:val="PlainText"/>
    <w:uiPriority w:val="99"/>
    <w:rsid w:val="003F3082"/>
    <w:rPr>
      <w:rFonts w:ascii="SimSun" w:eastAsia="SimSun" w:hAnsi="Courier New" w:cs="Courier New"/>
      <w:kern w:val="2"/>
      <w:sz w:val="21"/>
      <w:szCs w:val="21"/>
      <w:lang w:eastAsia="zh-CN"/>
    </w:rPr>
  </w:style>
  <w:style w:type="paragraph" w:styleId="CommentSubject">
    <w:name w:val="annotation subject"/>
    <w:basedOn w:val="CommentText"/>
    <w:next w:val="CommentText"/>
    <w:link w:val="CommentSubjectChar"/>
    <w:unhideWhenUsed/>
    <w:rsid w:val="003F3082"/>
    <w:rPr>
      <w:rFonts w:eastAsia="DengXian"/>
      <w:b/>
      <w:bCs/>
    </w:rPr>
  </w:style>
  <w:style w:type="character" w:customStyle="1" w:styleId="CommentSubjectChar">
    <w:name w:val="Comment Subject Char"/>
    <w:link w:val="CommentSubject"/>
    <w:rsid w:val="003F3082"/>
    <w:rPr>
      <w:rFonts w:eastAsia="DengXian"/>
      <w:b/>
      <w:bCs/>
      <w:lang w:eastAsia="en-US"/>
    </w:rPr>
  </w:style>
  <w:style w:type="paragraph" w:styleId="Revision">
    <w:name w:val="Revision"/>
    <w:uiPriority w:val="99"/>
    <w:semiHidden/>
    <w:rsid w:val="003F3082"/>
    <w:rPr>
      <w:rFonts w:eastAsia="SimSun"/>
      <w:lang w:eastAsia="en-US"/>
    </w:rPr>
  </w:style>
  <w:style w:type="character" w:customStyle="1" w:styleId="NOChar">
    <w:name w:val="NO Char"/>
    <w:link w:val="NO"/>
    <w:qFormat/>
    <w:locked/>
    <w:rsid w:val="003F3082"/>
    <w:rPr>
      <w:lang w:eastAsia="en-US"/>
    </w:rPr>
  </w:style>
  <w:style w:type="character" w:customStyle="1" w:styleId="PLChar">
    <w:name w:val="PL Char"/>
    <w:link w:val="PL"/>
    <w:qFormat/>
    <w:locked/>
    <w:rsid w:val="003F3082"/>
    <w:rPr>
      <w:rFonts w:ascii="Courier New" w:hAnsi="Courier New"/>
      <w:sz w:val="16"/>
      <w:lang w:eastAsia="en-US"/>
    </w:rPr>
  </w:style>
  <w:style w:type="character" w:customStyle="1" w:styleId="TALChar">
    <w:name w:val="TAL Char"/>
    <w:link w:val="TAL"/>
    <w:qFormat/>
    <w:locked/>
    <w:rsid w:val="003F3082"/>
    <w:rPr>
      <w:rFonts w:ascii="Arial" w:hAnsi="Arial"/>
      <w:sz w:val="18"/>
      <w:lang w:eastAsia="en-US"/>
    </w:rPr>
  </w:style>
  <w:style w:type="character" w:customStyle="1" w:styleId="TACChar">
    <w:name w:val="TAC Char"/>
    <w:link w:val="TAC"/>
    <w:locked/>
    <w:rsid w:val="003F3082"/>
    <w:rPr>
      <w:rFonts w:ascii="Arial" w:hAnsi="Arial"/>
      <w:sz w:val="18"/>
      <w:lang w:eastAsia="en-US"/>
    </w:rPr>
  </w:style>
  <w:style w:type="character" w:customStyle="1" w:styleId="EXChar">
    <w:name w:val="EX Char"/>
    <w:link w:val="EX"/>
    <w:locked/>
    <w:rsid w:val="003F3082"/>
    <w:rPr>
      <w:lang w:eastAsia="en-US"/>
    </w:rPr>
  </w:style>
  <w:style w:type="character" w:customStyle="1" w:styleId="B1Char">
    <w:name w:val="B1 Char"/>
    <w:link w:val="B10"/>
    <w:qFormat/>
    <w:locked/>
    <w:rsid w:val="003F3082"/>
    <w:rPr>
      <w:lang w:eastAsia="en-US"/>
    </w:rPr>
  </w:style>
  <w:style w:type="character" w:customStyle="1" w:styleId="EditorsNoteChar">
    <w:name w:val="Editor's Note Char"/>
    <w:link w:val="EditorsNote"/>
    <w:locked/>
    <w:rsid w:val="003F3082"/>
    <w:rPr>
      <w:color w:val="FF0000"/>
      <w:lang w:eastAsia="en-US"/>
    </w:rPr>
  </w:style>
  <w:style w:type="character" w:customStyle="1" w:styleId="THChar">
    <w:name w:val="TH Char"/>
    <w:link w:val="TH"/>
    <w:qFormat/>
    <w:locked/>
    <w:rsid w:val="003F3082"/>
    <w:rPr>
      <w:rFonts w:ascii="Arial" w:hAnsi="Arial"/>
      <w:b/>
      <w:lang w:eastAsia="en-US"/>
    </w:rPr>
  </w:style>
  <w:style w:type="character" w:customStyle="1" w:styleId="TFChar">
    <w:name w:val="TF Char"/>
    <w:link w:val="TF"/>
    <w:locked/>
    <w:rsid w:val="003F3082"/>
    <w:rPr>
      <w:rFonts w:ascii="Arial" w:hAnsi="Arial"/>
      <w:b/>
      <w:lang w:eastAsia="en-US"/>
    </w:rPr>
  </w:style>
  <w:style w:type="character" w:customStyle="1" w:styleId="B2Char">
    <w:name w:val="B2 Char"/>
    <w:link w:val="B2"/>
    <w:qFormat/>
    <w:locked/>
    <w:rsid w:val="003F3082"/>
    <w:rPr>
      <w:lang w:eastAsia="en-US"/>
    </w:rPr>
  </w:style>
  <w:style w:type="paragraph" w:customStyle="1" w:styleId="FL">
    <w:name w:val="FL"/>
    <w:basedOn w:val="Normal"/>
    <w:rsid w:val="003F3082"/>
    <w:pPr>
      <w:keepNext/>
      <w:keepLines/>
      <w:overflowPunct w:val="0"/>
      <w:autoSpaceDE w:val="0"/>
      <w:autoSpaceDN w:val="0"/>
      <w:adjustRightInd w:val="0"/>
      <w:spacing w:before="60"/>
      <w:jc w:val="center"/>
    </w:pPr>
    <w:rPr>
      <w:rFonts w:ascii="Arial" w:hAnsi="Arial"/>
      <w:b/>
    </w:rPr>
  </w:style>
  <w:style w:type="paragraph" w:customStyle="1" w:styleId="Default">
    <w:name w:val="Default"/>
    <w:rsid w:val="008A35FC"/>
    <w:pPr>
      <w:autoSpaceDE w:val="0"/>
      <w:autoSpaceDN w:val="0"/>
      <w:adjustRightInd w:val="0"/>
    </w:pPr>
    <w:rPr>
      <w:rFonts w:ascii="Arial" w:eastAsia="DengXian" w:hAnsi="Arial" w:cs="Arial"/>
      <w:color w:val="000000"/>
      <w:sz w:val="24"/>
      <w:szCs w:val="24"/>
      <w:lang w:eastAsia="en-US"/>
    </w:rPr>
  </w:style>
  <w:style w:type="character" w:styleId="FootnoteReference">
    <w:name w:val="footnote reference"/>
    <w:unhideWhenUsed/>
    <w:rsid w:val="003F3082"/>
    <w:rPr>
      <w:b/>
      <w:bCs w:val="0"/>
      <w:position w:val="6"/>
      <w:sz w:val="16"/>
    </w:rPr>
  </w:style>
  <w:style w:type="character" w:styleId="CommentReference">
    <w:name w:val="annotation reference"/>
    <w:unhideWhenUsed/>
    <w:qFormat/>
    <w:rsid w:val="003F3082"/>
    <w:rPr>
      <w:sz w:val="16"/>
      <w:szCs w:val="16"/>
    </w:rPr>
  </w:style>
  <w:style w:type="character" w:customStyle="1" w:styleId="TAHCar">
    <w:name w:val="TAH Car"/>
    <w:link w:val="TAH"/>
    <w:locked/>
    <w:rsid w:val="003F3082"/>
    <w:rPr>
      <w:rFonts w:ascii="Arial" w:hAnsi="Arial"/>
      <w:b/>
      <w:sz w:val="18"/>
      <w:lang w:eastAsia="en-US"/>
    </w:rPr>
  </w:style>
  <w:style w:type="character" w:customStyle="1" w:styleId="desc">
    <w:name w:val="desc"/>
    <w:rsid w:val="008A35FC"/>
  </w:style>
  <w:style w:type="character" w:customStyle="1" w:styleId="eop">
    <w:name w:val="eop"/>
    <w:rsid w:val="008A35FC"/>
  </w:style>
  <w:style w:type="character" w:customStyle="1" w:styleId="EXCar">
    <w:name w:val="EX Car"/>
    <w:rsid w:val="008A35FC"/>
    <w:rPr>
      <w:lang w:val="en-GB" w:eastAsia="en-US"/>
    </w:rPr>
  </w:style>
  <w:style w:type="character" w:customStyle="1" w:styleId="Heading2Char1">
    <w:name w:val="Heading 2 Char1"/>
    <w:aliases w:val="H2 Char,h2 Char,2nd level Char,†berschrift 2 Char,õberschrift 2 Char,UNDERRUBRIK 1-2 Char"/>
    <w:semiHidden/>
    <w:rsid w:val="003F3082"/>
    <w:rPr>
      <w:rFonts w:ascii="Calibri Light" w:eastAsia="Times New Roman" w:hAnsi="Calibri Light" w:cs="Times New Roman" w:hint="default"/>
      <w:color w:val="2F5496"/>
      <w:sz w:val="26"/>
      <w:szCs w:val="26"/>
      <w:lang w:val="en-GB"/>
    </w:rPr>
  </w:style>
  <w:style w:type="table" w:customStyle="1" w:styleId="11">
    <w:name w:val="网格表 1 浅色1"/>
    <w:basedOn w:val="TableNormal"/>
    <w:uiPriority w:val="46"/>
    <w:rsid w:val="003F3082"/>
    <w:rPr>
      <w:rFonts w:ascii="Calibri"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erChar1">
    <w:name w:val="Header Char1"/>
    <w:aliases w:val="header odd Char1,header Char1,header odd1 Char1,header odd2 Char1,header odd3 Char1,header odd4 Char1,header odd5 Char1,header odd6 Char1"/>
    <w:semiHidden/>
    <w:rsid w:val="00157558"/>
    <w:rPr>
      <w:lang w:eastAsia="en-US"/>
    </w:rPr>
  </w:style>
  <w:style w:type="character" w:customStyle="1" w:styleId="UnresolvedMention1">
    <w:name w:val="Unresolved Mention1"/>
    <w:uiPriority w:val="99"/>
    <w:semiHidden/>
    <w:unhideWhenUsed/>
    <w:rsid w:val="00524EB3"/>
    <w:rPr>
      <w:color w:val="605E5C"/>
      <w:shd w:val="clear" w:color="auto" w:fill="E1DFDD"/>
    </w:rPr>
  </w:style>
  <w:style w:type="paragraph" w:customStyle="1" w:styleId="msonormal0">
    <w:name w:val="msonormal"/>
    <w:basedOn w:val="Normal"/>
    <w:rsid w:val="00C255E9"/>
    <w:pPr>
      <w:spacing w:before="100" w:beforeAutospacing="1" w:after="100" w:afterAutospacing="1"/>
    </w:pPr>
    <w:rPr>
      <w:sz w:val="24"/>
      <w:szCs w:val="24"/>
      <w:lang w:eastAsia="en-GB"/>
    </w:rPr>
  </w:style>
  <w:style w:type="character" w:styleId="Strong">
    <w:name w:val="Strong"/>
    <w:basedOn w:val="DefaultParagraphFont"/>
    <w:uiPriority w:val="22"/>
    <w:qFormat/>
    <w:rsid w:val="00491D87"/>
    <w:rPr>
      <w:b/>
      <w:bCs/>
    </w:rPr>
  </w:style>
  <w:style w:type="character" w:customStyle="1" w:styleId="fontstyle01">
    <w:name w:val="fontstyle01"/>
    <w:rsid w:val="00182820"/>
    <w:rPr>
      <w:rFonts w:ascii="ArialMT" w:hAnsi="ArialMT" w:hint="default"/>
      <w:b w:val="0"/>
      <w:bCs w:val="0"/>
      <w:i w:val="0"/>
      <w:iCs w:val="0"/>
      <w:color w:val="000000"/>
      <w:sz w:val="20"/>
      <w:szCs w:val="20"/>
    </w:rPr>
  </w:style>
  <w:style w:type="paragraph" w:styleId="Bibliography">
    <w:name w:val="Bibliography"/>
    <w:basedOn w:val="Normal"/>
    <w:next w:val="Normal"/>
    <w:uiPriority w:val="37"/>
    <w:semiHidden/>
    <w:unhideWhenUsed/>
    <w:rsid w:val="00CF1325"/>
  </w:style>
  <w:style w:type="paragraph" w:styleId="BlockText">
    <w:name w:val="Block Text"/>
    <w:basedOn w:val="Normal"/>
    <w:rsid w:val="00CF13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rsid w:val="00CF1325"/>
    <w:pPr>
      <w:spacing w:after="120"/>
    </w:pPr>
  </w:style>
  <w:style w:type="character" w:customStyle="1" w:styleId="BodyTextChar">
    <w:name w:val="Body Text Char"/>
    <w:basedOn w:val="DefaultParagraphFont"/>
    <w:link w:val="BodyText"/>
    <w:uiPriority w:val="99"/>
    <w:rsid w:val="00CF1325"/>
    <w:rPr>
      <w:lang w:eastAsia="en-US"/>
    </w:rPr>
  </w:style>
  <w:style w:type="paragraph" w:styleId="BodyText2">
    <w:name w:val="Body Text 2"/>
    <w:basedOn w:val="Normal"/>
    <w:link w:val="BodyText2Char"/>
    <w:uiPriority w:val="99"/>
    <w:rsid w:val="00CF1325"/>
    <w:pPr>
      <w:spacing w:after="120" w:line="480" w:lineRule="auto"/>
    </w:pPr>
  </w:style>
  <w:style w:type="character" w:customStyle="1" w:styleId="BodyText2Char">
    <w:name w:val="Body Text 2 Char"/>
    <w:basedOn w:val="DefaultParagraphFont"/>
    <w:link w:val="BodyText2"/>
    <w:uiPriority w:val="99"/>
    <w:rsid w:val="00CF1325"/>
    <w:rPr>
      <w:lang w:eastAsia="en-US"/>
    </w:rPr>
  </w:style>
  <w:style w:type="paragraph" w:styleId="BodyText3">
    <w:name w:val="Body Text 3"/>
    <w:basedOn w:val="Normal"/>
    <w:link w:val="BodyText3Char"/>
    <w:uiPriority w:val="99"/>
    <w:rsid w:val="00CF1325"/>
    <w:pPr>
      <w:spacing w:after="120"/>
    </w:pPr>
    <w:rPr>
      <w:sz w:val="16"/>
      <w:szCs w:val="16"/>
    </w:rPr>
  </w:style>
  <w:style w:type="character" w:customStyle="1" w:styleId="BodyText3Char">
    <w:name w:val="Body Text 3 Char"/>
    <w:basedOn w:val="DefaultParagraphFont"/>
    <w:link w:val="BodyText3"/>
    <w:uiPriority w:val="99"/>
    <w:rsid w:val="00CF1325"/>
    <w:rPr>
      <w:sz w:val="16"/>
      <w:szCs w:val="16"/>
      <w:lang w:eastAsia="en-US"/>
    </w:rPr>
  </w:style>
  <w:style w:type="paragraph" w:styleId="BodyTextFirstIndent">
    <w:name w:val="Body Text First Indent"/>
    <w:basedOn w:val="BodyText"/>
    <w:link w:val="BodyTextFirstIndentChar"/>
    <w:rsid w:val="00CF1325"/>
    <w:pPr>
      <w:spacing w:after="180"/>
      <w:ind w:firstLine="360"/>
    </w:pPr>
  </w:style>
  <w:style w:type="character" w:customStyle="1" w:styleId="BodyTextFirstIndentChar">
    <w:name w:val="Body Text First Indent Char"/>
    <w:basedOn w:val="BodyTextChar"/>
    <w:link w:val="BodyTextFirstIndent"/>
    <w:rsid w:val="00CF1325"/>
    <w:rPr>
      <w:lang w:eastAsia="en-US"/>
    </w:rPr>
  </w:style>
  <w:style w:type="paragraph" w:styleId="BodyTextIndent">
    <w:name w:val="Body Text Indent"/>
    <w:basedOn w:val="Normal"/>
    <w:link w:val="BodyTextIndentChar"/>
    <w:rsid w:val="00CF1325"/>
    <w:pPr>
      <w:spacing w:after="120"/>
      <w:ind w:left="283"/>
    </w:pPr>
  </w:style>
  <w:style w:type="character" w:customStyle="1" w:styleId="BodyTextIndentChar">
    <w:name w:val="Body Text Indent Char"/>
    <w:basedOn w:val="DefaultParagraphFont"/>
    <w:link w:val="BodyTextIndent"/>
    <w:rsid w:val="00CF1325"/>
    <w:rPr>
      <w:lang w:eastAsia="en-US"/>
    </w:rPr>
  </w:style>
  <w:style w:type="paragraph" w:styleId="BodyTextFirstIndent2">
    <w:name w:val="Body Text First Indent 2"/>
    <w:basedOn w:val="BodyTextIndent"/>
    <w:link w:val="BodyTextFirstIndent2Char"/>
    <w:rsid w:val="00CF1325"/>
    <w:pPr>
      <w:spacing w:after="180"/>
      <w:ind w:left="360" w:firstLine="360"/>
    </w:pPr>
  </w:style>
  <w:style w:type="character" w:customStyle="1" w:styleId="BodyTextFirstIndent2Char">
    <w:name w:val="Body Text First Indent 2 Char"/>
    <w:basedOn w:val="BodyTextIndentChar"/>
    <w:link w:val="BodyTextFirstIndent2"/>
    <w:rsid w:val="00CF1325"/>
    <w:rPr>
      <w:lang w:eastAsia="en-US"/>
    </w:rPr>
  </w:style>
  <w:style w:type="paragraph" w:styleId="BodyTextIndent2">
    <w:name w:val="Body Text Indent 2"/>
    <w:basedOn w:val="Normal"/>
    <w:link w:val="BodyTextIndent2Char"/>
    <w:rsid w:val="00CF1325"/>
    <w:pPr>
      <w:spacing w:after="120" w:line="480" w:lineRule="auto"/>
      <w:ind w:left="283"/>
    </w:pPr>
  </w:style>
  <w:style w:type="character" w:customStyle="1" w:styleId="BodyTextIndent2Char">
    <w:name w:val="Body Text Indent 2 Char"/>
    <w:basedOn w:val="DefaultParagraphFont"/>
    <w:link w:val="BodyTextIndent2"/>
    <w:rsid w:val="00CF1325"/>
    <w:rPr>
      <w:lang w:eastAsia="en-US"/>
    </w:rPr>
  </w:style>
  <w:style w:type="paragraph" w:styleId="BodyTextIndent3">
    <w:name w:val="Body Text Indent 3"/>
    <w:basedOn w:val="Normal"/>
    <w:link w:val="BodyTextIndent3Char"/>
    <w:rsid w:val="00CF1325"/>
    <w:pPr>
      <w:spacing w:after="120"/>
      <w:ind w:left="283"/>
    </w:pPr>
    <w:rPr>
      <w:sz w:val="16"/>
      <w:szCs w:val="16"/>
    </w:rPr>
  </w:style>
  <w:style w:type="character" w:customStyle="1" w:styleId="BodyTextIndent3Char">
    <w:name w:val="Body Text Indent 3 Char"/>
    <w:basedOn w:val="DefaultParagraphFont"/>
    <w:link w:val="BodyTextIndent3"/>
    <w:rsid w:val="00CF1325"/>
    <w:rPr>
      <w:sz w:val="16"/>
      <w:szCs w:val="16"/>
      <w:lang w:eastAsia="en-US"/>
    </w:rPr>
  </w:style>
  <w:style w:type="paragraph" w:styleId="Closing">
    <w:name w:val="Closing"/>
    <w:basedOn w:val="Normal"/>
    <w:link w:val="ClosingChar"/>
    <w:rsid w:val="00CF1325"/>
    <w:pPr>
      <w:spacing w:after="0"/>
      <w:ind w:left="4252"/>
    </w:pPr>
  </w:style>
  <w:style w:type="character" w:customStyle="1" w:styleId="ClosingChar">
    <w:name w:val="Closing Char"/>
    <w:basedOn w:val="DefaultParagraphFont"/>
    <w:link w:val="Closing"/>
    <w:rsid w:val="00CF1325"/>
    <w:rPr>
      <w:lang w:eastAsia="en-US"/>
    </w:rPr>
  </w:style>
  <w:style w:type="paragraph" w:styleId="Date">
    <w:name w:val="Date"/>
    <w:basedOn w:val="Normal"/>
    <w:next w:val="Normal"/>
    <w:link w:val="DateChar"/>
    <w:rsid w:val="00CF1325"/>
  </w:style>
  <w:style w:type="character" w:customStyle="1" w:styleId="DateChar">
    <w:name w:val="Date Char"/>
    <w:basedOn w:val="DefaultParagraphFont"/>
    <w:link w:val="Date"/>
    <w:rsid w:val="00CF1325"/>
    <w:rPr>
      <w:lang w:eastAsia="en-US"/>
    </w:rPr>
  </w:style>
  <w:style w:type="paragraph" w:styleId="E-mailSignature">
    <w:name w:val="E-mail Signature"/>
    <w:basedOn w:val="Normal"/>
    <w:link w:val="E-mailSignatureChar"/>
    <w:rsid w:val="00CF1325"/>
    <w:pPr>
      <w:spacing w:after="0"/>
    </w:pPr>
  </w:style>
  <w:style w:type="character" w:customStyle="1" w:styleId="E-mailSignatureChar">
    <w:name w:val="E-mail Signature Char"/>
    <w:basedOn w:val="DefaultParagraphFont"/>
    <w:link w:val="E-mailSignature"/>
    <w:rsid w:val="00CF1325"/>
    <w:rPr>
      <w:lang w:eastAsia="en-US"/>
    </w:rPr>
  </w:style>
  <w:style w:type="paragraph" w:styleId="EndnoteText">
    <w:name w:val="endnote text"/>
    <w:basedOn w:val="Normal"/>
    <w:link w:val="EndnoteTextChar"/>
    <w:rsid w:val="00CF1325"/>
    <w:pPr>
      <w:spacing w:after="0"/>
    </w:pPr>
  </w:style>
  <w:style w:type="character" w:customStyle="1" w:styleId="EndnoteTextChar">
    <w:name w:val="Endnote Text Char"/>
    <w:basedOn w:val="DefaultParagraphFont"/>
    <w:link w:val="EndnoteText"/>
    <w:rsid w:val="00CF1325"/>
    <w:rPr>
      <w:lang w:eastAsia="en-US"/>
    </w:rPr>
  </w:style>
  <w:style w:type="paragraph" w:styleId="EnvelopeAddress">
    <w:name w:val="envelope address"/>
    <w:basedOn w:val="Normal"/>
    <w:rsid w:val="00CF132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F1325"/>
    <w:pPr>
      <w:spacing w:after="0"/>
    </w:pPr>
    <w:rPr>
      <w:rFonts w:asciiTheme="majorHAnsi" w:eastAsiaTheme="majorEastAsia" w:hAnsiTheme="majorHAnsi" w:cstheme="majorBidi"/>
    </w:rPr>
  </w:style>
  <w:style w:type="paragraph" w:styleId="HTMLAddress">
    <w:name w:val="HTML Address"/>
    <w:basedOn w:val="Normal"/>
    <w:link w:val="HTMLAddressChar"/>
    <w:rsid w:val="00CF1325"/>
    <w:pPr>
      <w:spacing w:after="0"/>
    </w:pPr>
    <w:rPr>
      <w:i/>
      <w:iCs/>
    </w:rPr>
  </w:style>
  <w:style w:type="character" w:customStyle="1" w:styleId="HTMLAddressChar">
    <w:name w:val="HTML Address Char"/>
    <w:basedOn w:val="DefaultParagraphFont"/>
    <w:link w:val="HTMLAddress"/>
    <w:rsid w:val="00CF1325"/>
    <w:rPr>
      <w:i/>
      <w:iCs/>
      <w:lang w:eastAsia="en-US"/>
    </w:rPr>
  </w:style>
  <w:style w:type="paragraph" w:styleId="Index3">
    <w:name w:val="index 3"/>
    <w:basedOn w:val="Normal"/>
    <w:next w:val="Normal"/>
    <w:rsid w:val="00CF1325"/>
    <w:pPr>
      <w:spacing w:after="0"/>
      <w:ind w:left="600" w:hanging="200"/>
    </w:pPr>
  </w:style>
  <w:style w:type="paragraph" w:styleId="Index4">
    <w:name w:val="index 4"/>
    <w:basedOn w:val="Normal"/>
    <w:next w:val="Normal"/>
    <w:rsid w:val="00CF1325"/>
    <w:pPr>
      <w:spacing w:after="0"/>
      <w:ind w:left="800" w:hanging="200"/>
    </w:pPr>
  </w:style>
  <w:style w:type="paragraph" w:styleId="Index5">
    <w:name w:val="index 5"/>
    <w:basedOn w:val="Normal"/>
    <w:next w:val="Normal"/>
    <w:rsid w:val="00CF1325"/>
    <w:pPr>
      <w:spacing w:after="0"/>
      <w:ind w:left="1000" w:hanging="200"/>
    </w:pPr>
  </w:style>
  <w:style w:type="paragraph" w:styleId="Index6">
    <w:name w:val="index 6"/>
    <w:basedOn w:val="Normal"/>
    <w:next w:val="Normal"/>
    <w:rsid w:val="00CF1325"/>
    <w:pPr>
      <w:spacing w:after="0"/>
      <w:ind w:left="1200" w:hanging="200"/>
    </w:pPr>
  </w:style>
  <w:style w:type="paragraph" w:styleId="Index7">
    <w:name w:val="index 7"/>
    <w:basedOn w:val="Normal"/>
    <w:next w:val="Normal"/>
    <w:rsid w:val="00CF1325"/>
    <w:pPr>
      <w:spacing w:after="0"/>
      <w:ind w:left="1400" w:hanging="200"/>
    </w:pPr>
  </w:style>
  <w:style w:type="paragraph" w:styleId="Index8">
    <w:name w:val="index 8"/>
    <w:basedOn w:val="Normal"/>
    <w:next w:val="Normal"/>
    <w:rsid w:val="00CF1325"/>
    <w:pPr>
      <w:spacing w:after="0"/>
      <w:ind w:left="1600" w:hanging="200"/>
    </w:pPr>
  </w:style>
  <w:style w:type="paragraph" w:styleId="Index9">
    <w:name w:val="index 9"/>
    <w:basedOn w:val="Normal"/>
    <w:next w:val="Normal"/>
    <w:rsid w:val="00CF1325"/>
    <w:pPr>
      <w:spacing w:after="0"/>
      <w:ind w:left="1800" w:hanging="200"/>
    </w:pPr>
  </w:style>
  <w:style w:type="paragraph" w:styleId="IndexHeading">
    <w:name w:val="index heading"/>
    <w:basedOn w:val="Normal"/>
    <w:next w:val="Index1"/>
    <w:rsid w:val="00CF13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F13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1325"/>
    <w:rPr>
      <w:i/>
      <w:iCs/>
      <w:color w:val="4472C4" w:themeColor="accent1"/>
      <w:lang w:eastAsia="en-US"/>
    </w:rPr>
  </w:style>
  <w:style w:type="paragraph" w:styleId="ListContinue">
    <w:name w:val="List Continue"/>
    <w:basedOn w:val="Normal"/>
    <w:uiPriority w:val="99"/>
    <w:rsid w:val="00CF1325"/>
    <w:pPr>
      <w:spacing w:after="120"/>
      <w:ind w:left="283"/>
      <w:contextualSpacing/>
    </w:pPr>
  </w:style>
  <w:style w:type="paragraph" w:styleId="ListContinue2">
    <w:name w:val="List Continue 2"/>
    <w:basedOn w:val="Normal"/>
    <w:uiPriority w:val="99"/>
    <w:rsid w:val="00CF1325"/>
    <w:pPr>
      <w:spacing w:after="120"/>
      <w:ind w:left="566"/>
      <w:contextualSpacing/>
    </w:pPr>
  </w:style>
  <w:style w:type="paragraph" w:styleId="ListContinue3">
    <w:name w:val="List Continue 3"/>
    <w:basedOn w:val="Normal"/>
    <w:uiPriority w:val="99"/>
    <w:rsid w:val="00CF1325"/>
    <w:pPr>
      <w:spacing w:after="120"/>
      <w:ind w:left="849"/>
      <w:contextualSpacing/>
    </w:pPr>
  </w:style>
  <w:style w:type="paragraph" w:styleId="ListContinue4">
    <w:name w:val="List Continue 4"/>
    <w:basedOn w:val="Normal"/>
    <w:rsid w:val="00CF1325"/>
    <w:pPr>
      <w:spacing w:after="120"/>
      <w:ind w:left="1132"/>
      <w:contextualSpacing/>
    </w:pPr>
  </w:style>
  <w:style w:type="paragraph" w:styleId="ListContinue5">
    <w:name w:val="List Continue 5"/>
    <w:basedOn w:val="Normal"/>
    <w:rsid w:val="00CF1325"/>
    <w:pPr>
      <w:spacing w:after="120"/>
      <w:ind w:left="1415"/>
      <w:contextualSpacing/>
    </w:pPr>
  </w:style>
  <w:style w:type="paragraph" w:styleId="ListNumber3">
    <w:name w:val="List Number 3"/>
    <w:basedOn w:val="Normal"/>
    <w:uiPriority w:val="99"/>
    <w:rsid w:val="00CF1325"/>
    <w:pPr>
      <w:numPr>
        <w:numId w:val="1"/>
      </w:numPr>
      <w:contextualSpacing/>
    </w:pPr>
  </w:style>
  <w:style w:type="paragraph" w:styleId="ListNumber4">
    <w:name w:val="List Number 4"/>
    <w:basedOn w:val="Normal"/>
    <w:rsid w:val="00CF1325"/>
    <w:pPr>
      <w:numPr>
        <w:numId w:val="2"/>
      </w:numPr>
      <w:contextualSpacing/>
    </w:pPr>
  </w:style>
  <w:style w:type="paragraph" w:styleId="ListNumber5">
    <w:name w:val="List Number 5"/>
    <w:basedOn w:val="Normal"/>
    <w:rsid w:val="00CF1325"/>
    <w:pPr>
      <w:numPr>
        <w:numId w:val="3"/>
      </w:numPr>
      <w:contextualSpacing/>
    </w:pPr>
  </w:style>
  <w:style w:type="paragraph" w:styleId="ListParagraph">
    <w:name w:val="List Paragraph"/>
    <w:basedOn w:val="Normal"/>
    <w:link w:val="ListParagraphChar"/>
    <w:uiPriority w:val="34"/>
    <w:qFormat/>
    <w:rsid w:val="00CF1325"/>
    <w:pPr>
      <w:ind w:left="720"/>
      <w:contextualSpacing/>
    </w:pPr>
  </w:style>
  <w:style w:type="paragraph" w:styleId="MacroText">
    <w:name w:val="macro"/>
    <w:link w:val="MacroTextChar"/>
    <w:uiPriority w:val="99"/>
    <w:rsid w:val="00CF132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uiPriority w:val="99"/>
    <w:rsid w:val="00CF1325"/>
    <w:rPr>
      <w:rFonts w:ascii="Consolas" w:hAnsi="Consolas"/>
      <w:lang w:eastAsia="en-US"/>
    </w:rPr>
  </w:style>
  <w:style w:type="paragraph" w:styleId="MessageHeader">
    <w:name w:val="Message Header"/>
    <w:basedOn w:val="Normal"/>
    <w:link w:val="MessageHeaderChar"/>
    <w:rsid w:val="00CF132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F132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F1325"/>
    <w:rPr>
      <w:lang w:eastAsia="en-US"/>
    </w:rPr>
  </w:style>
  <w:style w:type="paragraph" w:styleId="NormalWeb">
    <w:name w:val="Normal (Web)"/>
    <w:basedOn w:val="Normal"/>
    <w:rsid w:val="00CF1325"/>
    <w:rPr>
      <w:sz w:val="24"/>
      <w:szCs w:val="24"/>
    </w:rPr>
  </w:style>
  <w:style w:type="paragraph" w:styleId="NormalIndent">
    <w:name w:val="Normal Indent"/>
    <w:basedOn w:val="Normal"/>
    <w:rsid w:val="00CF1325"/>
    <w:pPr>
      <w:ind w:left="720"/>
    </w:pPr>
  </w:style>
  <w:style w:type="paragraph" w:styleId="NoteHeading">
    <w:name w:val="Note Heading"/>
    <w:basedOn w:val="Normal"/>
    <w:next w:val="Normal"/>
    <w:link w:val="NoteHeadingChar"/>
    <w:rsid w:val="00CF1325"/>
    <w:pPr>
      <w:spacing w:after="0"/>
    </w:pPr>
  </w:style>
  <w:style w:type="character" w:customStyle="1" w:styleId="NoteHeadingChar">
    <w:name w:val="Note Heading Char"/>
    <w:basedOn w:val="DefaultParagraphFont"/>
    <w:link w:val="NoteHeading"/>
    <w:rsid w:val="00CF1325"/>
    <w:rPr>
      <w:lang w:eastAsia="en-US"/>
    </w:rPr>
  </w:style>
  <w:style w:type="paragraph" w:styleId="Quote">
    <w:name w:val="Quote"/>
    <w:basedOn w:val="Normal"/>
    <w:next w:val="Normal"/>
    <w:link w:val="QuoteChar"/>
    <w:uiPriority w:val="29"/>
    <w:qFormat/>
    <w:rsid w:val="00CF13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1325"/>
    <w:rPr>
      <w:i/>
      <w:iCs/>
      <w:color w:val="404040" w:themeColor="text1" w:themeTint="BF"/>
      <w:lang w:eastAsia="en-US"/>
    </w:rPr>
  </w:style>
  <w:style w:type="paragraph" w:styleId="Salutation">
    <w:name w:val="Salutation"/>
    <w:basedOn w:val="Normal"/>
    <w:next w:val="Normal"/>
    <w:link w:val="SalutationChar"/>
    <w:rsid w:val="00CF1325"/>
  </w:style>
  <w:style w:type="character" w:customStyle="1" w:styleId="SalutationChar">
    <w:name w:val="Salutation Char"/>
    <w:basedOn w:val="DefaultParagraphFont"/>
    <w:link w:val="Salutation"/>
    <w:rsid w:val="00CF1325"/>
    <w:rPr>
      <w:lang w:eastAsia="en-US"/>
    </w:rPr>
  </w:style>
  <w:style w:type="paragraph" w:styleId="Signature">
    <w:name w:val="Signature"/>
    <w:basedOn w:val="Normal"/>
    <w:link w:val="SignatureChar"/>
    <w:rsid w:val="00CF1325"/>
    <w:pPr>
      <w:spacing w:after="0"/>
      <w:ind w:left="4252"/>
    </w:pPr>
  </w:style>
  <w:style w:type="character" w:customStyle="1" w:styleId="SignatureChar">
    <w:name w:val="Signature Char"/>
    <w:basedOn w:val="DefaultParagraphFont"/>
    <w:link w:val="Signature"/>
    <w:rsid w:val="00CF1325"/>
    <w:rPr>
      <w:lang w:eastAsia="en-US"/>
    </w:rPr>
  </w:style>
  <w:style w:type="paragraph" w:styleId="Subtitle">
    <w:name w:val="Subtitle"/>
    <w:basedOn w:val="Normal"/>
    <w:next w:val="Normal"/>
    <w:link w:val="SubtitleChar"/>
    <w:uiPriority w:val="11"/>
    <w:qFormat/>
    <w:rsid w:val="00CF13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F132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F1325"/>
    <w:pPr>
      <w:spacing w:after="0"/>
      <w:ind w:left="200" w:hanging="200"/>
    </w:pPr>
  </w:style>
  <w:style w:type="paragraph" w:styleId="TableofFigures">
    <w:name w:val="table of figures"/>
    <w:basedOn w:val="Normal"/>
    <w:next w:val="Normal"/>
    <w:rsid w:val="00CF1325"/>
    <w:pPr>
      <w:spacing w:after="0"/>
    </w:pPr>
  </w:style>
  <w:style w:type="paragraph" w:styleId="Title">
    <w:name w:val="Title"/>
    <w:basedOn w:val="Normal"/>
    <w:next w:val="Normal"/>
    <w:link w:val="TitleChar"/>
    <w:uiPriority w:val="10"/>
    <w:qFormat/>
    <w:rsid w:val="00CF132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32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CF132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CF132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Guidance">
    <w:name w:val="Guidance"/>
    <w:basedOn w:val="Normal"/>
    <w:rsid w:val="004712BA"/>
    <w:rPr>
      <w:i/>
      <w:color w:val="0000FF"/>
    </w:rPr>
  </w:style>
  <w:style w:type="character" w:customStyle="1" w:styleId="TAHChar">
    <w:name w:val="TAH Char"/>
    <w:rsid w:val="00560461"/>
    <w:rPr>
      <w:rFonts w:ascii="Arial" w:eastAsia="Times New Roman" w:hAnsi="Arial" w:cs="Times New Roman"/>
      <w:b/>
      <w:kern w:val="0"/>
      <w:sz w:val="18"/>
      <w:szCs w:val="20"/>
      <w:lang w:val="en-GB" w:eastAsia="en-US"/>
    </w:rPr>
  </w:style>
  <w:style w:type="character" w:customStyle="1" w:styleId="ListParagraphChar">
    <w:name w:val="List Paragraph Char"/>
    <w:link w:val="ListParagraph"/>
    <w:uiPriority w:val="34"/>
    <w:locked/>
    <w:rsid w:val="00560461"/>
    <w:rPr>
      <w:lang w:eastAsia="en-US"/>
    </w:rPr>
  </w:style>
  <w:style w:type="paragraph" w:customStyle="1" w:styleId="B1">
    <w:name w:val="B1+"/>
    <w:basedOn w:val="B10"/>
    <w:link w:val="B1Car"/>
    <w:rsid w:val="00560461"/>
    <w:pPr>
      <w:numPr>
        <w:numId w:val="4"/>
      </w:numPr>
      <w:overflowPunct w:val="0"/>
      <w:autoSpaceDE w:val="0"/>
      <w:autoSpaceDN w:val="0"/>
      <w:adjustRightInd w:val="0"/>
      <w:textAlignment w:val="baseline"/>
    </w:pPr>
  </w:style>
  <w:style w:type="character" w:customStyle="1" w:styleId="B1Car">
    <w:name w:val="B1+ Car"/>
    <w:link w:val="B1"/>
    <w:rsid w:val="00560461"/>
    <w:rPr>
      <w:lang w:eastAsia="en-US"/>
    </w:rPr>
  </w:style>
  <w:style w:type="character" w:customStyle="1" w:styleId="Char">
    <w:name w:val="批注主题 Char"/>
    <w:basedOn w:val="CommentTextChar"/>
    <w:rsid w:val="00560461"/>
    <w:rPr>
      <w:rFonts w:ascii="Times New Roman" w:eastAsia="Times New Roman" w:hAnsi="Times New Roman" w:cs="Times New Roman"/>
      <w:b/>
      <w:bCs/>
      <w:kern w:val="0"/>
      <w:sz w:val="20"/>
      <w:szCs w:val="20"/>
      <w:lang w:val="en-GB" w:eastAsia="en-US"/>
    </w:rPr>
  </w:style>
  <w:style w:type="character" w:customStyle="1" w:styleId="msoins0">
    <w:name w:val="msoins"/>
    <w:basedOn w:val="DefaultParagraphFont"/>
    <w:rsid w:val="00560461"/>
  </w:style>
  <w:style w:type="paragraph" w:customStyle="1" w:styleId="CRCoverPage">
    <w:name w:val="CR Cover Page"/>
    <w:rsid w:val="00560461"/>
    <w:pPr>
      <w:spacing w:after="120"/>
    </w:pPr>
    <w:rPr>
      <w:rFonts w:ascii="Arial" w:hAnsi="Arial"/>
      <w:lang w:eastAsia="en-US"/>
    </w:rPr>
  </w:style>
  <w:style w:type="paragraph" w:customStyle="1" w:styleId="tdoc-header">
    <w:name w:val="tdoc-header"/>
    <w:rsid w:val="00560461"/>
    <w:rPr>
      <w:rFonts w:ascii="Arial" w:hAnsi="Arial"/>
      <w:sz w:val="24"/>
      <w:lang w:eastAsia="en-US"/>
    </w:rPr>
  </w:style>
  <w:style w:type="character" w:customStyle="1" w:styleId="ObjetducommentaireCar">
    <w:name w:val="Objet du commentaire Car"/>
    <w:rsid w:val="00560461"/>
    <w:rPr>
      <w:rFonts w:eastAsia="Times New Roman"/>
      <w:b/>
      <w:bCs/>
      <w:lang w:eastAsia="en-US"/>
    </w:rPr>
  </w:style>
  <w:style w:type="paragraph" w:customStyle="1" w:styleId="code">
    <w:name w:val="code"/>
    <w:basedOn w:val="Normal"/>
    <w:rsid w:val="00560461"/>
    <w:pPr>
      <w:overflowPunct w:val="0"/>
      <w:autoSpaceDE w:val="0"/>
      <w:autoSpaceDN w:val="0"/>
      <w:adjustRightInd w:val="0"/>
      <w:spacing w:after="0"/>
      <w:textAlignment w:val="baseline"/>
    </w:pPr>
    <w:rPr>
      <w:rFonts w:ascii="Courier New" w:hAnsi="Courier New"/>
    </w:rPr>
  </w:style>
  <w:style w:type="paragraph" w:customStyle="1" w:styleId="StyleHeading3h3CourierNew">
    <w:name w:val="Style Heading 3h3 + Courier New"/>
    <w:basedOn w:val="Heading3"/>
    <w:link w:val="StyleHeading3h3CourierNewChar"/>
    <w:rsid w:val="00560461"/>
    <w:pPr>
      <w:overflowPunct w:val="0"/>
      <w:autoSpaceDE w:val="0"/>
      <w:autoSpaceDN w:val="0"/>
      <w:adjustRightInd w:val="0"/>
      <w:spacing w:before="360" w:after="120"/>
      <w:textAlignment w:val="baseline"/>
    </w:pPr>
    <w:rPr>
      <w:rFonts w:ascii="Courier New" w:hAnsi="Courier New"/>
    </w:rPr>
  </w:style>
  <w:style w:type="character" w:customStyle="1" w:styleId="StyleHeading3h3CourierNewChar">
    <w:name w:val="Style Heading 3h3 + Courier New Char"/>
    <w:link w:val="StyleHeading3h3CourierNew"/>
    <w:rsid w:val="00560461"/>
    <w:rPr>
      <w:rFonts w:ascii="Courier New" w:hAnsi="Courier New"/>
      <w:sz w:val="28"/>
      <w:lang w:eastAsia="en-US"/>
    </w:rPr>
  </w:style>
  <w:style w:type="paragraph" w:customStyle="1" w:styleId="INDENT1">
    <w:name w:val="INDENT1"/>
    <w:basedOn w:val="Normal"/>
    <w:rsid w:val="00560461"/>
    <w:pPr>
      <w:ind w:left="851"/>
    </w:pPr>
    <w:rPr>
      <w:rFonts w:eastAsia="SimSun"/>
    </w:rPr>
  </w:style>
  <w:style w:type="paragraph" w:customStyle="1" w:styleId="INDENT2">
    <w:name w:val="INDENT2"/>
    <w:basedOn w:val="Normal"/>
    <w:rsid w:val="00560461"/>
    <w:pPr>
      <w:ind w:left="1135" w:hanging="284"/>
    </w:pPr>
    <w:rPr>
      <w:rFonts w:eastAsia="SimSun"/>
    </w:rPr>
  </w:style>
  <w:style w:type="paragraph" w:customStyle="1" w:styleId="INDENT3">
    <w:name w:val="INDENT3"/>
    <w:basedOn w:val="Normal"/>
    <w:rsid w:val="00560461"/>
    <w:pPr>
      <w:ind w:left="1701" w:hanging="567"/>
    </w:pPr>
    <w:rPr>
      <w:rFonts w:eastAsia="SimSun"/>
    </w:rPr>
  </w:style>
  <w:style w:type="paragraph" w:customStyle="1" w:styleId="FigureTitle">
    <w:name w:val="Figure_Title"/>
    <w:basedOn w:val="Normal"/>
    <w:next w:val="Normal"/>
    <w:rsid w:val="00560461"/>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560461"/>
    <w:pPr>
      <w:keepNext/>
      <w:keepLines/>
    </w:pPr>
    <w:rPr>
      <w:rFonts w:eastAsia="SimSun"/>
      <w:b/>
    </w:rPr>
  </w:style>
  <w:style w:type="paragraph" w:customStyle="1" w:styleId="enumlev2">
    <w:name w:val="enumlev2"/>
    <w:basedOn w:val="Normal"/>
    <w:rsid w:val="00560461"/>
    <w:pPr>
      <w:tabs>
        <w:tab w:val="left" w:pos="794"/>
        <w:tab w:val="left" w:pos="1191"/>
        <w:tab w:val="left" w:pos="1588"/>
        <w:tab w:val="left" w:pos="1985"/>
      </w:tabs>
      <w:spacing w:before="86"/>
      <w:ind w:left="1588" w:hanging="397"/>
      <w:jc w:val="both"/>
    </w:pPr>
    <w:rPr>
      <w:rFonts w:eastAsia="SimSun"/>
    </w:rPr>
  </w:style>
  <w:style w:type="paragraph" w:customStyle="1" w:styleId="CouvRecTitle">
    <w:name w:val="Couv Rec Title"/>
    <w:basedOn w:val="Normal"/>
    <w:rsid w:val="00560461"/>
    <w:pPr>
      <w:keepNext/>
      <w:keepLines/>
      <w:spacing w:before="240"/>
      <w:ind w:left="1418"/>
    </w:pPr>
    <w:rPr>
      <w:rFonts w:ascii="Arial" w:eastAsia="SimSun" w:hAnsi="Arial"/>
      <w:b/>
      <w:sz w:val="36"/>
    </w:rPr>
  </w:style>
  <w:style w:type="paragraph" w:customStyle="1" w:styleId="tal0">
    <w:name w:val="tal"/>
    <w:basedOn w:val="Normal"/>
    <w:rsid w:val="00560461"/>
    <w:pPr>
      <w:spacing w:before="100" w:beforeAutospacing="1" w:after="100" w:afterAutospacing="1"/>
    </w:pPr>
    <w:rPr>
      <w:rFonts w:eastAsia="SimSun"/>
      <w:sz w:val="24"/>
      <w:szCs w:val="24"/>
      <w:lang w:eastAsia="zh-CN"/>
    </w:rPr>
  </w:style>
  <w:style w:type="paragraph" w:customStyle="1" w:styleId="xmsolistbullet">
    <w:name w:val="x_msolistbullet"/>
    <w:basedOn w:val="Normal"/>
    <w:rsid w:val="00560461"/>
    <w:pPr>
      <w:spacing w:before="100" w:beforeAutospacing="1" w:after="100" w:afterAutospacing="1"/>
    </w:pPr>
    <w:rPr>
      <w:rFonts w:eastAsia="SimSun"/>
      <w:sz w:val="24"/>
      <w:szCs w:val="24"/>
      <w:lang w:eastAsia="de-DE"/>
    </w:rPr>
  </w:style>
  <w:style w:type="paragraph" w:customStyle="1" w:styleId="Reference">
    <w:name w:val="Reference"/>
    <w:basedOn w:val="Normal"/>
    <w:rsid w:val="00560461"/>
    <w:pPr>
      <w:tabs>
        <w:tab w:val="left" w:pos="851"/>
      </w:tabs>
      <w:ind w:left="851" w:hanging="851"/>
    </w:pPr>
    <w:rPr>
      <w:rFonts w:eastAsia="SimSun"/>
    </w:rPr>
  </w:style>
  <w:style w:type="character" w:customStyle="1" w:styleId="B1Char1">
    <w:name w:val="B1 Char1"/>
    <w:qFormat/>
    <w:rsid w:val="00560461"/>
    <w:rPr>
      <w:rFonts w:eastAsia="Times New Roman"/>
      <w:lang w:eastAsia="ja-JP"/>
    </w:rPr>
  </w:style>
  <w:style w:type="character" w:customStyle="1" w:styleId="1Char1">
    <w:name w:val="标题 1 Char1"/>
    <w:aliases w:val="Char1 Char1"/>
    <w:rsid w:val="00560461"/>
    <w:rPr>
      <w:rFonts w:eastAsia="Times New Roman"/>
      <w:b/>
      <w:bCs/>
      <w:kern w:val="44"/>
      <w:sz w:val="44"/>
      <w:szCs w:val="44"/>
      <w:lang w:val="en-GB" w:eastAsia="en-US"/>
    </w:rPr>
  </w:style>
  <w:style w:type="paragraph" w:customStyle="1" w:styleId="H7">
    <w:name w:val="H7"/>
    <w:basedOn w:val="H6"/>
    <w:rsid w:val="00560461"/>
    <w:pPr>
      <w:overflowPunct w:val="0"/>
      <w:autoSpaceDE w:val="0"/>
      <w:autoSpaceDN w:val="0"/>
      <w:adjustRightInd w:val="0"/>
      <w:textAlignment w:val="baseline"/>
    </w:pPr>
  </w:style>
  <w:style w:type="paragraph" w:customStyle="1" w:styleId="H8">
    <w:name w:val="H8"/>
    <w:basedOn w:val="H6"/>
    <w:rsid w:val="00560461"/>
    <w:pPr>
      <w:overflowPunct w:val="0"/>
      <w:autoSpaceDE w:val="0"/>
      <w:autoSpaceDN w:val="0"/>
      <w:adjustRightInd w:val="0"/>
      <w:textAlignment w:val="baseline"/>
    </w:pPr>
    <w:rPr>
      <w:lang w:eastAsia="zh-CN"/>
    </w:rPr>
  </w:style>
  <w:style w:type="character" w:customStyle="1" w:styleId="normaltextrun1">
    <w:name w:val="normaltextrun1"/>
    <w:rsid w:val="00560461"/>
  </w:style>
  <w:style w:type="paragraph" w:customStyle="1" w:styleId="Frontcover">
    <w:name w:val="Front_cover"/>
    <w:rsid w:val="00560461"/>
    <w:rPr>
      <w:rFonts w:ascii="Arial" w:hAnsi="Arial"/>
      <w:lang w:eastAsia="en-US"/>
    </w:rPr>
  </w:style>
  <w:style w:type="paragraph" w:customStyle="1" w:styleId="Lista2">
    <w:name w:val="Lista 2"/>
    <w:basedOn w:val="Normal"/>
    <w:rsid w:val="00560461"/>
    <w:pPr>
      <w:numPr>
        <w:ilvl w:val="1"/>
        <w:numId w:val="6"/>
      </w:numPr>
      <w:tabs>
        <w:tab w:val="left" w:pos="2058"/>
      </w:tabs>
      <w:overflowPunct w:val="0"/>
      <w:autoSpaceDE w:val="0"/>
      <w:autoSpaceDN w:val="0"/>
      <w:adjustRightInd w:val="0"/>
      <w:spacing w:after="120"/>
      <w:textAlignment w:val="baseline"/>
    </w:pPr>
    <w:rPr>
      <w:sz w:val="24"/>
    </w:rPr>
  </w:style>
  <w:style w:type="paragraph" w:customStyle="1" w:styleId="List1">
    <w:name w:val="List 1"/>
    <w:basedOn w:val="Normal"/>
    <w:rsid w:val="00560461"/>
    <w:pPr>
      <w:numPr>
        <w:numId w:val="7"/>
      </w:num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rsid w:val="00560461"/>
    <w:pPr>
      <w:numPr>
        <w:numId w:val="8"/>
      </w:numPr>
      <w:tabs>
        <w:tab w:val="left" w:pos="2041"/>
      </w:tabs>
      <w:overflowPunct w:val="0"/>
      <w:autoSpaceDE w:val="0"/>
      <w:autoSpaceDN w:val="0"/>
      <w:adjustRightInd w:val="0"/>
      <w:spacing w:after="120"/>
      <w:textAlignment w:val="baseline"/>
    </w:pPr>
    <w:rPr>
      <w:sz w:val="24"/>
    </w:rPr>
  </w:style>
  <w:style w:type="paragraph" w:customStyle="1" w:styleId="List21">
    <w:name w:val="List 2.1"/>
    <w:basedOn w:val="List11"/>
    <w:rsid w:val="00560461"/>
    <w:pPr>
      <w:numPr>
        <w:ilvl w:val="1"/>
      </w:numPr>
      <w:tabs>
        <w:tab w:val="clear" w:pos="2041"/>
        <w:tab w:val="num" w:pos="360"/>
        <w:tab w:val="num" w:pos="2608"/>
      </w:tabs>
      <w:ind w:left="2608" w:hanging="567"/>
    </w:pPr>
  </w:style>
  <w:style w:type="paragraph" w:customStyle="1" w:styleId="List31">
    <w:name w:val="List 3.1"/>
    <w:basedOn w:val="List21"/>
    <w:rsid w:val="00560461"/>
    <w:pPr>
      <w:numPr>
        <w:ilvl w:val="2"/>
      </w:numPr>
      <w:tabs>
        <w:tab w:val="num" w:pos="360"/>
        <w:tab w:val="num" w:pos="1440"/>
        <w:tab w:val="left" w:pos="3175"/>
      </w:tabs>
      <w:ind w:left="360" w:hanging="794"/>
    </w:pPr>
  </w:style>
  <w:style w:type="paragraph" w:customStyle="1" w:styleId="List41">
    <w:name w:val="List 4.1"/>
    <w:basedOn w:val="List31"/>
    <w:rsid w:val="00560461"/>
    <w:pPr>
      <w:numPr>
        <w:ilvl w:val="3"/>
      </w:numPr>
      <w:tabs>
        <w:tab w:val="num" w:pos="360"/>
        <w:tab w:val="num" w:pos="1440"/>
        <w:tab w:val="left" w:pos="3742"/>
      </w:tabs>
      <w:ind w:left="3743" w:hanging="1021"/>
    </w:pPr>
  </w:style>
  <w:style w:type="paragraph" w:customStyle="1" w:styleId="List51">
    <w:name w:val="List 5.1"/>
    <w:basedOn w:val="List41"/>
    <w:rsid w:val="00560461"/>
    <w:pPr>
      <w:numPr>
        <w:ilvl w:val="4"/>
      </w:numPr>
      <w:tabs>
        <w:tab w:val="clear" w:pos="3175"/>
        <w:tab w:val="clear" w:pos="3742"/>
        <w:tab w:val="num" w:pos="360"/>
        <w:tab w:val="num" w:pos="1440"/>
        <w:tab w:val="left" w:pos="4253"/>
      </w:tabs>
      <w:ind w:left="4253" w:hanging="1191"/>
    </w:pPr>
  </w:style>
  <w:style w:type="paragraph" w:customStyle="1" w:styleId="cpde">
    <w:name w:val="cpde"/>
    <w:basedOn w:val="Normal"/>
    <w:rsid w:val="00560461"/>
    <w:pPr>
      <w:numPr>
        <w:numId w:val="9"/>
      </w:numPr>
      <w:overflowPunct w:val="0"/>
      <w:autoSpaceDE w:val="0"/>
      <w:autoSpaceDN w:val="0"/>
      <w:adjustRightInd w:val="0"/>
      <w:spacing w:before="120" w:after="0"/>
      <w:textAlignment w:val="baseline"/>
    </w:pPr>
    <w:rPr>
      <w:rFonts w:ascii="Helvetica" w:hAnsi="Helvetica"/>
    </w:rPr>
  </w:style>
  <w:style w:type="paragraph" w:customStyle="1" w:styleId="GDMOindent">
    <w:name w:val="GDMO indent"/>
    <w:basedOn w:val="ASN1Cont"/>
    <w:rsid w:val="00560461"/>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rsid w:val="00560461"/>
    <w:pPr>
      <w:tabs>
        <w:tab w:val="clear" w:pos="794"/>
        <w:tab w:val="clear" w:pos="1191"/>
        <w:tab w:val="clear" w:pos="1588"/>
        <w:tab w:val="clear" w:pos="1985"/>
      </w:tabs>
      <w:spacing w:before="0"/>
      <w:jc w:val="left"/>
    </w:pPr>
  </w:style>
  <w:style w:type="paragraph" w:customStyle="1" w:styleId="ASN1">
    <w:name w:val="ASN.1"/>
    <w:basedOn w:val="Normal"/>
    <w:next w:val="ASN1Cont0"/>
    <w:rsid w:val="00560461"/>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rsid w:val="00560461"/>
    <w:pPr>
      <w:spacing w:before="0"/>
      <w:jc w:val="left"/>
    </w:pPr>
  </w:style>
  <w:style w:type="paragraph" w:customStyle="1" w:styleId="GDMO">
    <w:name w:val="GDMO"/>
    <w:basedOn w:val="ASN1Cont"/>
    <w:rsid w:val="00560461"/>
    <w:pPr>
      <w:tabs>
        <w:tab w:val="left" w:pos="1588"/>
        <w:tab w:val="left" w:pos="2268"/>
        <w:tab w:val="left" w:pos="2892"/>
        <w:tab w:val="left" w:pos="3572"/>
      </w:tabs>
    </w:pPr>
    <w:rPr>
      <w:b w:val="0"/>
    </w:rPr>
  </w:style>
  <w:style w:type="paragraph" w:customStyle="1" w:styleId="listbullettight">
    <w:name w:val="list bullet tight"/>
    <w:basedOn w:val="cpde"/>
    <w:rsid w:val="00560461"/>
    <w:pPr>
      <w:numPr>
        <w:numId w:val="12"/>
      </w:numPr>
      <w:overflowPunct/>
      <w:autoSpaceDE/>
      <w:autoSpaceDN/>
      <w:adjustRightInd/>
      <w:textAlignment w:val="auto"/>
    </w:pPr>
  </w:style>
  <w:style w:type="paragraph" w:customStyle="1" w:styleId="nornal">
    <w:name w:val="nornal"/>
    <w:basedOn w:val="cpde"/>
    <w:rsid w:val="00560461"/>
    <w:pPr>
      <w:numPr>
        <w:numId w:val="13"/>
      </w:numPr>
      <w:overflowPunct/>
      <w:autoSpaceDE/>
      <w:autoSpaceDN/>
      <w:adjustRightInd/>
      <w:textAlignment w:val="auto"/>
    </w:pPr>
  </w:style>
  <w:style w:type="paragraph" w:customStyle="1" w:styleId="enumlev1">
    <w:name w:val="enumlev1"/>
    <w:basedOn w:val="Normal"/>
    <w:rsid w:val="00560461"/>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rsid w:val="00560461"/>
    <w:pPr>
      <w:keepNext/>
      <w:overflowPunct w:val="0"/>
      <w:autoSpaceDE w:val="0"/>
      <w:autoSpaceDN w:val="0"/>
      <w:adjustRightInd w:val="0"/>
      <w:spacing w:before="567" w:after="113"/>
      <w:jc w:val="center"/>
      <w:textAlignment w:val="baseline"/>
    </w:pPr>
  </w:style>
  <w:style w:type="paragraph" w:customStyle="1" w:styleId="Buffer">
    <w:name w:val="Buffer"/>
    <w:basedOn w:val="Normal"/>
    <w:rsid w:val="00560461"/>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rsid w:val="00560461"/>
  </w:style>
  <w:style w:type="paragraph" w:customStyle="1" w:styleId="Caption1">
    <w:name w:val="Caption1"/>
    <w:basedOn w:val="Normal"/>
    <w:next w:val="Normal"/>
    <w:rsid w:val="00560461"/>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rsid w:val="00560461"/>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rsid w:val="00560461"/>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rsid w:val="00560461"/>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rsid w:val="00560461"/>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rsid w:val="00560461"/>
    <w:pPr>
      <w:numPr>
        <w:numId w:val="11"/>
      </w:num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Times" w:hAnsi="Times"/>
    </w:rPr>
  </w:style>
  <w:style w:type="character" w:styleId="Emphasis">
    <w:name w:val="Emphasis"/>
    <w:uiPriority w:val="20"/>
    <w:qFormat/>
    <w:rsid w:val="00560461"/>
    <w:rPr>
      <w:i/>
    </w:rPr>
  </w:style>
  <w:style w:type="paragraph" w:customStyle="1" w:styleId="DefinitionTerm">
    <w:name w:val="Definition Term"/>
    <w:basedOn w:val="Normal"/>
    <w:next w:val="DefinitionList"/>
    <w:rsid w:val="00560461"/>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rsid w:val="00560461"/>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rsid w:val="00560461"/>
    <w:pPr>
      <w:overflowPunct w:val="0"/>
      <w:autoSpaceDE w:val="0"/>
      <w:autoSpaceDN w:val="0"/>
      <w:adjustRightInd w:val="0"/>
      <w:spacing w:before="100" w:after="100"/>
      <w:ind w:left="360" w:right="360"/>
      <w:textAlignment w:val="baseline"/>
    </w:pPr>
    <w:rPr>
      <w:snapToGrid w:val="0"/>
      <w:sz w:val="24"/>
    </w:rPr>
  </w:style>
  <w:style w:type="paragraph" w:customStyle="1" w:styleId="Style1">
    <w:name w:val="Style1"/>
    <w:basedOn w:val="Normal"/>
    <w:rsid w:val="00560461"/>
    <w:pPr>
      <w:overflowPunct w:val="0"/>
      <w:autoSpaceDE w:val="0"/>
      <w:autoSpaceDN w:val="0"/>
      <w:adjustRightInd w:val="0"/>
      <w:spacing w:before="120" w:after="0"/>
      <w:textAlignment w:val="baseline"/>
    </w:pPr>
  </w:style>
  <w:style w:type="paragraph" w:customStyle="1" w:styleId="Bulletlist">
    <w:name w:val="Bullet list"/>
    <w:basedOn w:val="Normal"/>
    <w:rsid w:val="00560461"/>
    <w:pPr>
      <w:overflowPunct w:val="0"/>
      <w:autoSpaceDE w:val="0"/>
      <w:autoSpaceDN w:val="0"/>
      <w:adjustRightInd w:val="0"/>
      <w:spacing w:before="120" w:after="0"/>
      <w:textAlignment w:val="baseline"/>
    </w:pPr>
  </w:style>
  <w:style w:type="paragraph" w:customStyle="1" w:styleId="Bullets">
    <w:name w:val="Bullets"/>
    <w:basedOn w:val="Normal"/>
    <w:rsid w:val="00560461"/>
    <w:pPr>
      <w:keepLines/>
      <w:numPr>
        <w:numId w:val="10"/>
      </w:numPr>
      <w:tabs>
        <w:tab w:val="left" w:pos="1247"/>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rsid w:val="00560461"/>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rsid w:val="00560461"/>
    <w:pPr>
      <w:spacing w:before="0"/>
    </w:pPr>
    <w:rPr>
      <w:b/>
    </w:rPr>
  </w:style>
  <w:style w:type="paragraph" w:customStyle="1" w:styleId="Table">
    <w:name w:val="Table_#"/>
    <w:basedOn w:val="Normal"/>
    <w:next w:val="TableTitle"/>
    <w:rsid w:val="00560461"/>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rsid w:val="00560461"/>
    <w:pPr>
      <w:spacing w:before="142" w:after="142"/>
    </w:pPr>
  </w:style>
  <w:style w:type="paragraph" w:customStyle="1" w:styleId="TableLegend">
    <w:name w:val="Table_Legend"/>
    <w:basedOn w:val="Normal"/>
    <w:next w:val="Normal"/>
    <w:rsid w:val="00560461"/>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rsid w:val="00560461"/>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rsid w:val="00560461"/>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rsid w:val="00560461"/>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rsid w:val="00560461"/>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rsid w:val="00560461"/>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rsid w:val="00560461"/>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rsid w:val="00560461"/>
  </w:style>
  <w:style w:type="paragraph" w:customStyle="1" w:styleId="I1">
    <w:name w:val="I1"/>
    <w:basedOn w:val="List"/>
    <w:rsid w:val="00560461"/>
    <w:pPr>
      <w:textAlignment w:val="baseline"/>
    </w:pPr>
  </w:style>
  <w:style w:type="paragraph" w:customStyle="1" w:styleId="I2">
    <w:name w:val="I2"/>
    <w:basedOn w:val="List2"/>
    <w:rsid w:val="00560461"/>
    <w:pPr>
      <w:textAlignment w:val="baseline"/>
    </w:pPr>
  </w:style>
  <w:style w:type="paragraph" w:customStyle="1" w:styleId="I3">
    <w:name w:val="I3"/>
    <w:basedOn w:val="List3"/>
    <w:rsid w:val="00560461"/>
    <w:pPr>
      <w:textAlignment w:val="baseline"/>
    </w:pPr>
  </w:style>
  <w:style w:type="paragraph" w:customStyle="1" w:styleId="IB3">
    <w:name w:val="IB3"/>
    <w:basedOn w:val="Normal"/>
    <w:rsid w:val="00560461"/>
    <w:pPr>
      <w:numPr>
        <w:numId w:val="15"/>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560461"/>
    <w:pPr>
      <w:tabs>
        <w:tab w:val="left" w:pos="284"/>
      </w:tabs>
      <w:overflowPunct w:val="0"/>
      <w:autoSpaceDE w:val="0"/>
      <w:autoSpaceDN w:val="0"/>
      <w:adjustRightInd w:val="0"/>
      <w:ind w:left="284" w:hanging="284"/>
      <w:textAlignment w:val="baseline"/>
    </w:pPr>
  </w:style>
  <w:style w:type="paragraph" w:customStyle="1" w:styleId="IB2">
    <w:name w:val="IB2"/>
    <w:basedOn w:val="Normal"/>
    <w:rsid w:val="00560461"/>
    <w:pPr>
      <w:numPr>
        <w:numId w:val="14"/>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rsid w:val="00560461"/>
    <w:pPr>
      <w:numPr>
        <w:numId w:val="16"/>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560461"/>
    <w:pPr>
      <w:numPr>
        <w:numId w:val="17"/>
      </w:numPr>
      <w:tabs>
        <w:tab w:val="clear" w:pos="360"/>
        <w:tab w:val="left" w:pos="284"/>
      </w:tabs>
      <w:overflowPunct w:val="0"/>
      <w:autoSpaceDE w:val="0"/>
      <w:autoSpaceDN w:val="0"/>
      <w:adjustRightInd w:val="0"/>
      <w:textAlignment w:val="baseline"/>
    </w:pPr>
  </w:style>
  <w:style w:type="paragraph" w:customStyle="1" w:styleId="Normalaftertitle">
    <w:name w:val="Normal after title"/>
    <w:basedOn w:val="Heading1"/>
    <w:next w:val="Normal"/>
    <w:rsid w:val="00560461"/>
    <w:pPr>
      <w:widowControl w:val="0"/>
      <w:pBdr>
        <w:top w:val="none" w:sz="0" w:space="0" w:color="auto"/>
      </w:pBdr>
      <w:tabs>
        <w:tab w:val="left" w:pos="794"/>
      </w:tabs>
      <w:overflowPunct w:val="0"/>
      <w:autoSpaceDE w:val="0"/>
      <w:autoSpaceDN w:val="0"/>
      <w:adjustRightInd w:val="0"/>
      <w:spacing w:before="313" w:after="0"/>
      <w:ind w:left="567" w:hanging="283"/>
      <w:jc w:val="both"/>
      <w:textAlignment w:val="baseline"/>
      <w:outlineLvl w:val="9"/>
    </w:pPr>
    <w:rPr>
      <w:rFonts w:ascii="Times" w:hAnsi="Times"/>
      <w:sz w:val="20"/>
    </w:rPr>
  </w:style>
  <w:style w:type="paragraph" w:customStyle="1" w:styleId="StyleBefore0pt">
    <w:name w:val="Style Before:  0 pt"/>
    <w:basedOn w:val="Normal"/>
    <w:rsid w:val="00560461"/>
    <w:pPr>
      <w:spacing w:before="120" w:after="0"/>
    </w:pPr>
    <w:rPr>
      <w:sz w:val="24"/>
    </w:rPr>
  </w:style>
  <w:style w:type="character" w:customStyle="1" w:styleId="NOZchn">
    <w:name w:val="NO Zchn"/>
    <w:locked/>
    <w:rsid w:val="00560461"/>
    <w:rPr>
      <w:lang w:eastAsia="en-US"/>
    </w:rPr>
  </w:style>
  <w:style w:type="paragraph" w:customStyle="1" w:styleId="a">
    <w:name w:val="表格文本"/>
    <w:basedOn w:val="Normal"/>
    <w:rsid w:val="00560461"/>
    <w:pPr>
      <w:widowControl w:val="0"/>
      <w:tabs>
        <w:tab w:val="decimal" w:pos="0"/>
      </w:tabs>
      <w:overflowPunct w:val="0"/>
      <w:autoSpaceDE w:val="0"/>
      <w:autoSpaceDN w:val="0"/>
      <w:adjustRightInd w:val="0"/>
      <w:spacing w:after="0" w:line="0" w:lineRule="atLeast"/>
    </w:pPr>
    <w:rPr>
      <w:rFonts w:ascii="Arial" w:eastAsia="SimSun" w:hAnsi="Arial"/>
      <w:sz w:val="16"/>
      <w:szCs w:val="16"/>
      <w:lang w:eastAsia="zh-CN"/>
    </w:rPr>
  </w:style>
  <w:style w:type="paragraph" w:customStyle="1" w:styleId="paragraph">
    <w:name w:val="paragraph"/>
    <w:basedOn w:val="Normal"/>
    <w:rsid w:val="00560461"/>
    <w:pPr>
      <w:overflowPunct w:val="0"/>
      <w:autoSpaceDE w:val="0"/>
      <w:autoSpaceDN w:val="0"/>
      <w:adjustRightInd w:val="0"/>
      <w:spacing w:after="0"/>
    </w:pPr>
    <w:rPr>
      <w:sz w:val="24"/>
      <w:szCs w:val="24"/>
    </w:rPr>
  </w:style>
  <w:style w:type="character" w:customStyle="1" w:styleId="spellingerror">
    <w:name w:val="spellingerror"/>
    <w:rsid w:val="00560461"/>
  </w:style>
  <w:style w:type="character" w:customStyle="1" w:styleId="hljs-tag">
    <w:name w:val="hljs-tag"/>
    <w:rsid w:val="00560461"/>
  </w:style>
  <w:style w:type="character" w:customStyle="1" w:styleId="hljs-name">
    <w:name w:val="hljs-name"/>
    <w:rsid w:val="00560461"/>
  </w:style>
  <w:style w:type="character" w:customStyle="1" w:styleId="hljs-attr">
    <w:name w:val="hljs-attr"/>
    <w:rsid w:val="00560461"/>
  </w:style>
  <w:style w:type="character" w:customStyle="1" w:styleId="hljs-string">
    <w:name w:val="hljs-string"/>
    <w:rsid w:val="00560461"/>
  </w:style>
  <w:style w:type="character" w:customStyle="1" w:styleId="TALChar1">
    <w:name w:val="TAL Char1"/>
    <w:rsid w:val="00560461"/>
    <w:rPr>
      <w:rFonts w:ascii="Arial" w:hAnsi="Arial"/>
      <w:sz w:val="18"/>
      <w:lang w:val="en-GB" w:eastAsia="en-US" w:bidi="ar-SA"/>
    </w:rPr>
  </w:style>
  <w:style w:type="character" w:styleId="SubtleEmphasis">
    <w:name w:val="Subtle Emphasis"/>
    <w:basedOn w:val="DefaultParagraphFont"/>
    <w:uiPriority w:val="19"/>
    <w:qFormat/>
    <w:rsid w:val="007B793A"/>
    <w:rPr>
      <w:i/>
      <w:iCs/>
      <w:color w:val="808080" w:themeColor="text1" w:themeTint="7F"/>
    </w:rPr>
  </w:style>
  <w:style w:type="character" w:styleId="IntenseEmphasis">
    <w:name w:val="Intense Emphasis"/>
    <w:basedOn w:val="DefaultParagraphFont"/>
    <w:uiPriority w:val="21"/>
    <w:qFormat/>
    <w:rsid w:val="007B793A"/>
    <w:rPr>
      <w:b/>
      <w:bCs/>
      <w:i/>
      <w:iCs/>
      <w:color w:val="4472C4" w:themeColor="accent1"/>
    </w:rPr>
  </w:style>
  <w:style w:type="character" w:styleId="SubtleReference">
    <w:name w:val="Subtle Reference"/>
    <w:basedOn w:val="DefaultParagraphFont"/>
    <w:uiPriority w:val="31"/>
    <w:qFormat/>
    <w:rsid w:val="007B793A"/>
    <w:rPr>
      <w:smallCaps/>
      <w:color w:val="ED7D31" w:themeColor="accent2"/>
      <w:u w:val="single"/>
    </w:rPr>
  </w:style>
  <w:style w:type="character" w:styleId="IntenseReference">
    <w:name w:val="Intense Reference"/>
    <w:basedOn w:val="DefaultParagraphFont"/>
    <w:uiPriority w:val="32"/>
    <w:qFormat/>
    <w:rsid w:val="007B793A"/>
    <w:rPr>
      <w:b/>
      <w:bCs/>
      <w:smallCaps/>
      <w:color w:val="ED7D31" w:themeColor="accent2"/>
      <w:spacing w:val="5"/>
      <w:u w:val="single"/>
    </w:rPr>
  </w:style>
  <w:style w:type="character" w:styleId="BookTitle">
    <w:name w:val="Book Title"/>
    <w:basedOn w:val="DefaultParagraphFont"/>
    <w:uiPriority w:val="33"/>
    <w:qFormat/>
    <w:rsid w:val="007B793A"/>
    <w:rPr>
      <w:b/>
      <w:bCs/>
      <w:smallCaps/>
      <w:spacing w:val="5"/>
    </w:rPr>
  </w:style>
  <w:style w:type="table" w:styleId="LightShading">
    <w:name w:val="Light Shading"/>
    <w:basedOn w:val="TableNormal"/>
    <w:uiPriority w:val="60"/>
    <w:rsid w:val="007B793A"/>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B793A"/>
    <w:rPr>
      <w:rFonts w:asciiTheme="minorHAnsi" w:eastAsiaTheme="minorEastAsia" w:hAnsiTheme="minorHAnsi" w:cstheme="minorBidi"/>
      <w:color w:val="2F5496" w:themeColor="accent1" w:themeShade="BF"/>
      <w:sz w:val="22"/>
      <w:szCs w:val="22"/>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B793A"/>
    <w:rPr>
      <w:rFonts w:asciiTheme="minorHAnsi" w:eastAsiaTheme="minorEastAsia" w:hAnsiTheme="minorHAnsi" w:cstheme="minorBidi"/>
      <w:color w:val="C45911" w:themeColor="accent2" w:themeShade="BF"/>
      <w:sz w:val="22"/>
      <w:szCs w:val="22"/>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7B793A"/>
    <w:rPr>
      <w:rFonts w:asciiTheme="minorHAnsi" w:eastAsiaTheme="minorEastAsia" w:hAnsiTheme="minorHAnsi" w:cstheme="minorBidi"/>
      <w:color w:val="7B7B7B" w:themeColor="accent3" w:themeShade="BF"/>
      <w:sz w:val="22"/>
      <w:szCs w:val="22"/>
      <w:lang w:val="en-US" w:eastAsia="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7B793A"/>
    <w:rPr>
      <w:rFonts w:asciiTheme="minorHAnsi" w:eastAsiaTheme="minorEastAsia" w:hAnsiTheme="minorHAnsi" w:cstheme="minorBidi"/>
      <w:color w:val="BF8F00" w:themeColor="accent4" w:themeShade="BF"/>
      <w:sz w:val="22"/>
      <w:szCs w:val="22"/>
      <w:lang w:val="en-US" w:eastAsia="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7B793A"/>
    <w:rPr>
      <w:rFonts w:asciiTheme="minorHAnsi" w:eastAsiaTheme="minorEastAsia" w:hAnsiTheme="minorHAnsi" w:cstheme="minorBidi"/>
      <w:color w:val="2E74B5" w:themeColor="accent5" w:themeShade="BF"/>
      <w:sz w:val="22"/>
      <w:szCs w:val="22"/>
      <w:lang w:val="en-US" w:eastAsia="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7B793A"/>
    <w:rPr>
      <w:rFonts w:asciiTheme="minorHAnsi" w:eastAsiaTheme="minorEastAsia" w:hAnsiTheme="minorHAnsi" w:cstheme="minorBidi"/>
      <w:color w:val="538135" w:themeColor="accent6" w:themeShade="BF"/>
      <w:sz w:val="22"/>
      <w:szCs w:val="22"/>
      <w:lang w:val="en-US" w:eastAsia="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B793A"/>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B793A"/>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7B793A"/>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7B793A"/>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7B793A"/>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Code0">
    <w:name w:val="Code"/>
    <w:uiPriority w:val="1"/>
    <w:qFormat/>
    <w:rsid w:val="007B793A"/>
    <w:rPr>
      <w:rFonts w:ascii="Courier New" w:eastAsiaTheme="minorEastAsia" w:hAnsi="Courier New" w:cstheme="minorBidi"/>
      <w:sz w:val="1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856">
      <w:bodyDiv w:val="1"/>
      <w:marLeft w:val="0"/>
      <w:marRight w:val="0"/>
      <w:marTop w:val="0"/>
      <w:marBottom w:val="0"/>
      <w:divBdr>
        <w:top w:val="none" w:sz="0" w:space="0" w:color="auto"/>
        <w:left w:val="none" w:sz="0" w:space="0" w:color="auto"/>
        <w:bottom w:val="none" w:sz="0" w:space="0" w:color="auto"/>
        <w:right w:val="none" w:sz="0" w:space="0" w:color="auto"/>
      </w:divBdr>
    </w:div>
    <w:div w:id="226377435">
      <w:bodyDiv w:val="1"/>
      <w:marLeft w:val="0"/>
      <w:marRight w:val="0"/>
      <w:marTop w:val="0"/>
      <w:marBottom w:val="0"/>
      <w:divBdr>
        <w:top w:val="none" w:sz="0" w:space="0" w:color="auto"/>
        <w:left w:val="none" w:sz="0" w:space="0" w:color="auto"/>
        <w:bottom w:val="none" w:sz="0" w:space="0" w:color="auto"/>
        <w:right w:val="none" w:sz="0" w:space="0" w:color="auto"/>
      </w:divBdr>
    </w:div>
    <w:div w:id="300889817">
      <w:bodyDiv w:val="1"/>
      <w:marLeft w:val="0"/>
      <w:marRight w:val="0"/>
      <w:marTop w:val="0"/>
      <w:marBottom w:val="0"/>
      <w:divBdr>
        <w:top w:val="none" w:sz="0" w:space="0" w:color="auto"/>
        <w:left w:val="none" w:sz="0" w:space="0" w:color="auto"/>
        <w:bottom w:val="none" w:sz="0" w:space="0" w:color="auto"/>
        <w:right w:val="none" w:sz="0" w:space="0" w:color="auto"/>
      </w:divBdr>
    </w:div>
    <w:div w:id="419254096">
      <w:bodyDiv w:val="1"/>
      <w:marLeft w:val="0"/>
      <w:marRight w:val="0"/>
      <w:marTop w:val="0"/>
      <w:marBottom w:val="0"/>
      <w:divBdr>
        <w:top w:val="none" w:sz="0" w:space="0" w:color="auto"/>
        <w:left w:val="none" w:sz="0" w:space="0" w:color="auto"/>
        <w:bottom w:val="none" w:sz="0" w:space="0" w:color="auto"/>
        <w:right w:val="none" w:sz="0" w:space="0" w:color="auto"/>
      </w:divBdr>
    </w:div>
    <w:div w:id="425658614">
      <w:bodyDiv w:val="1"/>
      <w:marLeft w:val="0"/>
      <w:marRight w:val="0"/>
      <w:marTop w:val="0"/>
      <w:marBottom w:val="0"/>
      <w:divBdr>
        <w:top w:val="none" w:sz="0" w:space="0" w:color="auto"/>
        <w:left w:val="none" w:sz="0" w:space="0" w:color="auto"/>
        <w:bottom w:val="none" w:sz="0" w:space="0" w:color="auto"/>
        <w:right w:val="none" w:sz="0" w:space="0" w:color="auto"/>
      </w:divBdr>
    </w:div>
    <w:div w:id="471098960">
      <w:bodyDiv w:val="1"/>
      <w:marLeft w:val="0"/>
      <w:marRight w:val="0"/>
      <w:marTop w:val="0"/>
      <w:marBottom w:val="0"/>
      <w:divBdr>
        <w:top w:val="none" w:sz="0" w:space="0" w:color="auto"/>
        <w:left w:val="none" w:sz="0" w:space="0" w:color="auto"/>
        <w:bottom w:val="none" w:sz="0" w:space="0" w:color="auto"/>
        <w:right w:val="none" w:sz="0" w:space="0" w:color="auto"/>
      </w:divBdr>
    </w:div>
    <w:div w:id="483819143">
      <w:bodyDiv w:val="1"/>
      <w:marLeft w:val="0"/>
      <w:marRight w:val="0"/>
      <w:marTop w:val="0"/>
      <w:marBottom w:val="0"/>
      <w:divBdr>
        <w:top w:val="none" w:sz="0" w:space="0" w:color="auto"/>
        <w:left w:val="none" w:sz="0" w:space="0" w:color="auto"/>
        <w:bottom w:val="none" w:sz="0" w:space="0" w:color="auto"/>
        <w:right w:val="none" w:sz="0" w:space="0" w:color="auto"/>
      </w:divBdr>
    </w:div>
    <w:div w:id="548110231">
      <w:bodyDiv w:val="1"/>
      <w:marLeft w:val="0"/>
      <w:marRight w:val="0"/>
      <w:marTop w:val="0"/>
      <w:marBottom w:val="0"/>
      <w:divBdr>
        <w:top w:val="none" w:sz="0" w:space="0" w:color="auto"/>
        <w:left w:val="none" w:sz="0" w:space="0" w:color="auto"/>
        <w:bottom w:val="none" w:sz="0" w:space="0" w:color="auto"/>
        <w:right w:val="none" w:sz="0" w:space="0" w:color="auto"/>
      </w:divBdr>
    </w:div>
    <w:div w:id="676612510">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815025217">
      <w:bodyDiv w:val="1"/>
      <w:marLeft w:val="0"/>
      <w:marRight w:val="0"/>
      <w:marTop w:val="0"/>
      <w:marBottom w:val="0"/>
      <w:divBdr>
        <w:top w:val="none" w:sz="0" w:space="0" w:color="auto"/>
        <w:left w:val="none" w:sz="0" w:space="0" w:color="auto"/>
        <w:bottom w:val="none" w:sz="0" w:space="0" w:color="auto"/>
        <w:right w:val="none" w:sz="0" w:space="0" w:color="auto"/>
      </w:divBdr>
    </w:div>
    <w:div w:id="926114757">
      <w:bodyDiv w:val="1"/>
      <w:marLeft w:val="0"/>
      <w:marRight w:val="0"/>
      <w:marTop w:val="0"/>
      <w:marBottom w:val="0"/>
      <w:divBdr>
        <w:top w:val="none" w:sz="0" w:space="0" w:color="auto"/>
        <w:left w:val="none" w:sz="0" w:space="0" w:color="auto"/>
        <w:bottom w:val="none" w:sz="0" w:space="0" w:color="auto"/>
        <w:right w:val="none" w:sz="0" w:space="0" w:color="auto"/>
      </w:divBdr>
    </w:div>
    <w:div w:id="964969001">
      <w:bodyDiv w:val="1"/>
      <w:marLeft w:val="0"/>
      <w:marRight w:val="0"/>
      <w:marTop w:val="0"/>
      <w:marBottom w:val="0"/>
      <w:divBdr>
        <w:top w:val="none" w:sz="0" w:space="0" w:color="auto"/>
        <w:left w:val="none" w:sz="0" w:space="0" w:color="auto"/>
        <w:bottom w:val="none" w:sz="0" w:space="0" w:color="auto"/>
        <w:right w:val="none" w:sz="0" w:space="0" w:color="auto"/>
      </w:divBdr>
    </w:div>
    <w:div w:id="1062875735">
      <w:bodyDiv w:val="1"/>
      <w:marLeft w:val="0"/>
      <w:marRight w:val="0"/>
      <w:marTop w:val="0"/>
      <w:marBottom w:val="0"/>
      <w:divBdr>
        <w:top w:val="none" w:sz="0" w:space="0" w:color="auto"/>
        <w:left w:val="none" w:sz="0" w:space="0" w:color="auto"/>
        <w:bottom w:val="none" w:sz="0" w:space="0" w:color="auto"/>
        <w:right w:val="none" w:sz="0" w:space="0" w:color="auto"/>
      </w:divBdr>
    </w:div>
    <w:div w:id="1133017279">
      <w:bodyDiv w:val="1"/>
      <w:marLeft w:val="0"/>
      <w:marRight w:val="0"/>
      <w:marTop w:val="0"/>
      <w:marBottom w:val="0"/>
      <w:divBdr>
        <w:top w:val="none" w:sz="0" w:space="0" w:color="auto"/>
        <w:left w:val="none" w:sz="0" w:space="0" w:color="auto"/>
        <w:bottom w:val="none" w:sz="0" w:space="0" w:color="auto"/>
        <w:right w:val="none" w:sz="0" w:space="0" w:color="auto"/>
      </w:divBdr>
    </w:div>
    <w:div w:id="1376193845">
      <w:bodyDiv w:val="1"/>
      <w:marLeft w:val="0"/>
      <w:marRight w:val="0"/>
      <w:marTop w:val="0"/>
      <w:marBottom w:val="0"/>
      <w:divBdr>
        <w:top w:val="none" w:sz="0" w:space="0" w:color="auto"/>
        <w:left w:val="none" w:sz="0" w:space="0" w:color="auto"/>
        <w:bottom w:val="none" w:sz="0" w:space="0" w:color="auto"/>
        <w:right w:val="none" w:sz="0" w:space="0" w:color="auto"/>
      </w:divBdr>
    </w:div>
    <w:div w:id="1458597192">
      <w:bodyDiv w:val="1"/>
      <w:marLeft w:val="0"/>
      <w:marRight w:val="0"/>
      <w:marTop w:val="0"/>
      <w:marBottom w:val="0"/>
      <w:divBdr>
        <w:top w:val="none" w:sz="0" w:space="0" w:color="auto"/>
        <w:left w:val="none" w:sz="0" w:space="0" w:color="auto"/>
        <w:bottom w:val="none" w:sz="0" w:space="0" w:color="auto"/>
        <w:right w:val="none" w:sz="0" w:space="0" w:color="auto"/>
      </w:divBdr>
    </w:div>
    <w:div w:id="1535073779">
      <w:bodyDiv w:val="1"/>
      <w:marLeft w:val="0"/>
      <w:marRight w:val="0"/>
      <w:marTop w:val="0"/>
      <w:marBottom w:val="0"/>
      <w:divBdr>
        <w:top w:val="none" w:sz="0" w:space="0" w:color="auto"/>
        <w:left w:val="none" w:sz="0" w:space="0" w:color="auto"/>
        <w:bottom w:val="none" w:sz="0" w:space="0" w:color="auto"/>
        <w:right w:val="none" w:sz="0" w:space="0" w:color="auto"/>
      </w:divBdr>
    </w:div>
    <w:div w:id="1582830513">
      <w:bodyDiv w:val="1"/>
      <w:marLeft w:val="0"/>
      <w:marRight w:val="0"/>
      <w:marTop w:val="0"/>
      <w:marBottom w:val="0"/>
      <w:divBdr>
        <w:top w:val="none" w:sz="0" w:space="0" w:color="auto"/>
        <w:left w:val="none" w:sz="0" w:space="0" w:color="auto"/>
        <w:bottom w:val="none" w:sz="0" w:space="0" w:color="auto"/>
        <w:right w:val="none" w:sz="0" w:space="0" w:color="auto"/>
      </w:divBdr>
    </w:div>
    <w:div w:id="1740981543">
      <w:bodyDiv w:val="1"/>
      <w:marLeft w:val="0"/>
      <w:marRight w:val="0"/>
      <w:marTop w:val="0"/>
      <w:marBottom w:val="0"/>
      <w:divBdr>
        <w:top w:val="none" w:sz="0" w:space="0" w:color="auto"/>
        <w:left w:val="none" w:sz="0" w:space="0" w:color="auto"/>
        <w:bottom w:val="none" w:sz="0" w:space="0" w:color="auto"/>
        <w:right w:val="none" w:sz="0" w:space="0" w:color="auto"/>
      </w:divBdr>
    </w:div>
    <w:div w:id="1763842292">
      <w:bodyDiv w:val="1"/>
      <w:marLeft w:val="0"/>
      <w:marRight w:val="0"/>
      <w:marTop w:val="0"/>
      <w:marBottom w:val="0"/>
      <w:divBdr>
        <w:top w:val="none" w:sz="0" w:space="0" w:color="auto"/>
        <w:left w:val="none" w:sz="0" w:space="0" w:color="auto"/>
        <w:bottom w:val="none" w:sz="0" w:space="0" w:color="auto"/>
        <w:right w:val="none" w:sz="0" w:space="0" w:color="auto"/>
      </w:divBdr>
    </w:div>
    <w:div w:id="1767460519">
      <w:bodyDiv w:val="1"/>
      <w:marLeft w:val="0"/>
      <w:marRight w:val="0"/>
      <w:marTop w:val="0"/>
      <w:marBottom w:val="0"/>
      <w:divBdr>
        <w:top w:val="none" w:sz="0" w:space="0" w:color="auto"/>
        <w:left w:val="none" w:sz="0" w:space="0" w:color="auto"/>
        <w:bottom w:val="none" w:sz="0" w:space="0" w:color="auto"/>
        <w:right w:val="none" w:sz="0" w:space="0" w:color="auto"/>
      </w:divBdr>
    </w:div>
    <w:div w:id="1827821647">
      <w:bodyDiv w:val="1"/>
      <w:marLeft w:val="0"/>
      <w:marRight w:val="0"/>
      <w:marTop w:val="0"/>
      <w:marBottom w:val="0"/>
      <w:divBdr>
        <w:top w:val="none" w:sz="0" w:space="0" w:color="auto"/>
        <w:left w:val="none" w:sz="0" w:space="0" w:color="auto"/>
        <w:bottom w:val="none" w:sz="0" w:space="0" w:color="auto"/>
        <w:right w:val="none" w:sz="0" w:space="0" w:color="auto"/>
      </w:divBdr>
    </w:div>
    <w:div w:id="1876846553">
      <w:bodyDiv w:val="1"/>
      <w:marLeft w:val="0"/>
      <w:marRight w:val="0"/>
      <w:marTop w:val="0"/>
      <w:marBottom w:val="0"/>
      <w:divBdr>
        <w:top w:val="none" w:sz="0" w:space="0" w:color="auto"/>
        <w:left w:val="none" w:sz="0" w:space="0" w:color="auto"/>
        <w:bottom w:val="none" w:sz="0" w:space="0" w:color="auto"/>
        <w:right w:val="none" w:sz="0" w:space="0" w:color="auto"/>
      </w:divBdr>
    </w:div>
    <w:div w:id="1950812178">
      <w:bodyDiv w:val="1"/>
      <w:marLeft w:val="0"/>
      <w:marRight w:val="0"/>
      <w:marTop w:val="0"/>
      <w:marBottom w:val="0"/>
      <w:divBdr>
        <w:top w:val="none" w:sz="0" w:space="0" w:color="auto"/>
        <w:left w:val="none" w:sz="0" w:space="0" w:color="auto"/>
        <w:bottom w:val="none" w:sz="0" w:space="0" w:color="auto"/>
        <w:right w:val="none" w:sz="0" w:space="0" w:color="auto"/>
      </w:divBdr>
    </w:div>
    <w:div w:id="2019235432">
      <w:bodyDiv w:val="1"/>
      <w:marLeft w:val="0"/>
      <w:marRight w:val="0"/>
      <w:marTop w:val="0"/>
      <w:marBottom w:val="0"/>
      <w:divBdr>
        <w:top w:val="none" w:sz="0" w:space="0" w:color="auto"/>
        <w:left w:val="none" w:sz="0" w:space="0" w:color="auto"/>
        <w:bottom w:val="none" w:sz="0" w:space="0" w:color="auto"/>
        <w:right w:val="none" w:sz="0" w:space="0" w:color="auto"/>
      </w:divBdr>
    </w:div>
    <w:div w:id="2077820523">
      <w:bodyDiv w:val="1"/>
      <w:marLeft w:val="0"/>
      <w:marRight w:val="0"/>
      <w:marTop w:val="0"/>
      <w:marBottom w:val="0"/>
      <w:divBdr>
        <w:top w:val="none" w:sz="0" w:space="0" w:color="auto"/>
        <w:left w:val="none" w:sz="0" w:space="0" w:color="auto"/>
        <w:bottom w:val="none" w:sz="0" w:space="0" w:color="auto"/>
        <w:right w:val="none" w:sz="0" w:space="0" w:color="auto"/>
      </w:divBdr>
    </w:div>
    <w:div w:id="2079863148">
      <w:bodyDiv w:val="1"/>
      <w:marLeft w:val="0"/>
      <w:marRight w:val="0"/>
      <w:marTop w:val="0"/>
      <w:marBottom w:val="0"/>
      <w:divBdr>
        <w:top w:val="none" w:sz="0" w:space="0" w:color="auto"/>
        <w:left w:val="none" w:sz="0" w:space="0" w:color="auto"/>
        <w:bottom w:val="none" w:sz="0" w:space="0" w:color="auto"/>
        <w:right w:val="none" w:sz="0" w:space="0" w:color="auto"/>
      </w:divBdr>
    </w:div>
    <w:div w:id="20824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4</Pages>
  <Words>48190</Words>
  <Characters>274685</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322231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2023-06-29T13:37:00Z</dcterms:created>
  <dcterms:modified xsi:type="dcterms:W3CDTF">2023-06-30T08:05:00Z</dcterms:modified>
</cp:coreProperties>
</file>