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DC73CB" w14:paraId="6420D5CF" w14:textId="77777777" w:rsidTr="005E4BB2">
        <w:tc>
          <w:tcPr>
            <w:tcW w:w="10423" w:type="dxa"/>
            <w:gridSpan w:val="2"/>
            <w:shd w:val="clear" w:color="auto" w:fill="auto"/>
          </w:tcPr>
          <w:p w14:paraId="3FDEDF14" w14:textId="09A054C9" w:rsidR="004F0988" w:rsidRPr="00DC73CB" w:rsidRDefault="004F0988" w:rsidP="00235F08">
            <w:pPr>
              <w:pStyle w:val="ZA"/>
              <w:framePr w:w="0" w:hRule="auto" w:wrap="auto" w:vAnchor="margin" w:hAnchor="text" w:yAlign="inline"/>
            </w:pPr>
            <w:bookmarkStart w:id="0" w:name="page1"/>
            <w:r w:rsidRPr="00DC73CB">
              <w:rPr>
                <w:sz w:val="64"/>
              </w:rPr>
              <w:t xml:space="preserve">3GPP </w:t>
            </w:r>
            <w:bookmarkStart w:id="1" w:name="specType1"/>
            <w:r w:rsidRPr="00DC73CB">
              <w:rPr>
                <w:sz w:val="64"/>
              </w:rPr>
              <w:t>TS</w:t>
            </w:r>
            <w:bookmarkEnd w:id="1"/>
            <w:r w:rsidRPr="00DC73CB">
              <w:rPr>
                <w:sz w:val="64"/>
              </w:rPr>
              <w:t xml:space="preserve"> </w:t>
            </w:r>
            <w:bookmarkStart w:id="2" w:name="specNumber"/>
            <w:r w:rsidR="002577A9" w:rsidRPr="00DC73CB">
              <w:rPr>
                <w:sz w:val="64"/>
              </w:rPr>
              <w:t>2</w:t>
            </w:r>
            <w:r w:rsidR="00DC73CB" w:rsidRPr="00DC73CB">
              <w:rPr>
                <w:sz w:val="64"/>
              </w:rPr>
              <w:t>2</w:t>
            </w:r>
            <w:r w:rsidRPr="00DC73CB">
              <w:rPr>
                <w:sz w:val="64"/>
              </w:rPr>
              <w:t>.</w:t>
            </w:r>
            <w:bookmarkEnd w:id="2"/>
            <w:r w:rsidR="0061529C">
              <w:rPr>
                <w:sz w:val="64"/>
              </w:rPr>
              <w:t>156</w:t>
            </w:r>
            <w:r w:rsidRPr="00DC73CB">
              <w:rPr>
                <w:sz w:val="64"/>
              </w:rPr>
              <w:t xml:space="preserve"> </w:t>
            </w:r>
            <w:r w:rsidRPr="00DC73CB">
              <w:t>V</w:t>
            </w:r>
            <w:bookmarkStart w:id="3" w:name="specVersion"/>
            <w:r w:rsidR="00585D66">
              <w:t>2</w:t>
            </w:r>
            <w:r w:rsidRPr="00DC73CB">
              <w:t>.</w:t>
            </w:r>
            <w:r w:rsidR="00235F08">
              <w:t>1</w:t>
            </w:r>
            <w:r w:rsidRPr="00DC73CB">
              <w:t>.</w:t>
            </w:r>
            <w:bookmarkEnd w:id="3"/>
            <w:r w:rsidR="002577A9" w:rsidRPr="00DC73CB">
              <w:t>0</w:t>
            </w:r>
            <w:r w:rsidRPr="00DC73CB">
              <w:t xml:space="preserve"> </w:t>
            </w:r>
            <w:r w:rsidRPr="00DC73CB">
              <w:rPr>
                <w:sz w:val="32"/>
              </w:rPr>
              <w:t>(</w:t>
            </w:r>
            <w:bookmarkStart w:id="4" w:name="issueDate"/>
            <w:r w:rsidR="002577A9" w:rsidRPr="00DC73CB">
              <w:rPr>
                <w:sz w:val="32"/>
              </w:rPr>
              <w:t>202</w:t>
            </w:r>
            <w:r w:rsidR="00DC73CB" w:rsidRPr="00DC73CB">
              <w:rPr>
                <w:sz w:val="32"/>
              </w:rPr>
              <w:t>3</w:t>
            </w:r>
            <w:r w:rsidRPr="00DC73CB">
              <w:rPr>
                <w:sz w:val="32"/>
              </w:rPr>
              <w:t>-</w:t>
            </w:r>
            <w:bookmarkEnd w:id="4"/>
            <w:r w:rsidR="00235F08">
              <w:rPr>
                <w:sz w:val="32"/>
              </w:rPr>
              <w:t>1</w:t>
            </w:r>
            <w:r w:rsidR="00585D66">
              <w:rPr>
                <w:sz w:val="32"/>
              </w:rPr>
              <w:t>2</w:t>
            </w:r>
            <w:r w:rsidRPr="00DC73CB">
              <w:rPr>
                <w:sz w:val="32"/>
              </w:rPr>
              <w:t>)</w:t>
            </w:r>
          </w:p>
        </w:tc>
      </w:tr>
      <w:tr w:rsidR="004F0988" w14:paraId="0FFD4F19" w14:textId="77777777" w:rsidTr="005E4BB2">
        <w:trPr>
          <w:trHeight w:hRule="exact" w:val="1134"/>
        </w:trPr>
        <w:tc>
          <w:tcPr>
            <w:tcW w:w="10423" w:type="dxa"/>
            <w:gridSpan w:val="2"/>
            <w:shd w:val="clear" w:color="auto" w:fill="auto"/>
          </w:tcPr>
          <w:p w14:paraId="462B8E42" w14:textId="0C724163" w:rsidR="00BA4B8D" w:rsidRDefault="004F0988" w:rsidP="00DC73CB">
            <w:pPr>
              <w:pStyle w:val="ZB"/>
              <w:framePr w:w="0" w:hRule="auto" w:wrap="auto" w:vAnchor="margin" w:hAnchor="text" w:yAlign="inline"/>
            </w:pPr>
            <w:r w:rsidRPr="004D3578">
              <w:t xml:space="preserve">Technical </w:t>
            </w:r>
            <w:bookmarkStart w:id="5" w:name="spectype2"/>
            <w:r w:rsidRPr="00DC73CB">
              <w:t>Specification</w:t>
            </w:r>
            <w:bookmarkEnd w:id="5"/>
            <w:r w:rsidR="00F13360">
              <w:t xml:space="preserve">. </w:t>
            </w:r>
            <w:r w:rsidR="00BA4B8D">
              <w:br/>
            </w:r>
            <w:r w:rsidR="00BA4B8D">
              <w:br/>
            </w: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 xml:space="preserve">3rd Generation Partnership </w:t>
            </w:r>
            <w:proofErr w:type="gramStart"/>
            <w:r w:rsidRPr="004D3578">
              <w:t>Project;</w:t>
            </w:r>
            <w:proofErr w:type="gramEnd"/>
          </w:p>
          <w:p w14:paraId="653799DC" w14:textId="28D35227" w:rsidR="004F0988" w:rsidRDefault="004F0988" w:rsidP="00133525">
            <w:pPr>
              <w:pStyle w:val="ZT"/>
              <w:framePr w:wrap="auto" w:hAnchor="text" w:yAlign="inline"/>
            </w:pPr>
            <w:r w:rsidRPr="00DC73CB">
              <w:t xml:space="preserve">Technical Specification Group </w:t>
            </w:r>
            <w:bookmarkStart w:id="6" w:name="specTitle"/>
            <w:r w:rsidR="00110890">
              <w:t xml:space="preserve">Services and System </w:t>
            </w:r>
            <w:proofErr w:type="gramStart"/>
            <w:r w:rsidR="00110890">
              <w:t>Aspects</w:t>
            </w:r>
            <w:r w:rsidR="002577A9" w:rsidRPr="00DC73CB">
              <w:t>;</w:t>
            </w:r>
            <w:proofErr w:type="gramEnd"/>
          </w:p>
          <w:p w14:paraId="211669E9" w14:textId="77336F48" w:rsidR="004F0988" w:rsidRDefault="00110890" w:rsidP="00133525">
            <w:pPr>
              <w:pStyle w:val="ZT"/>
              <w:framePr w:wrap="auto" w:hAnchor="text" w:yAlign="inline"/>
            </w:pPr>
            <w:r>
              <w:t>Mobile</w:t>
            </w:r>
            <w:r w:rsidR="00DC73CB" w:rsidRPr="00DC73CB">
              <w:t xml:space="preserve"> Metaverse </w:t>
            </w:r>
            <w:proofErr w:type="gramStart"/>
            <w:r w:rsidR="00DC73CB" w:rsidRPr="00DC73CB">
              <w:t>Services</w:t>
            </w:r>
            <w:r w:rsidR="004F0988" w:rsidRPr="00DC73CB">
              <w:t>;</w:t>
            </w:r>
            <w:proofErr w:type="gramEnd"/>
          </w:p>
          <w:p w14:paraId="0B4122AF" w14:textId="27E2EB1B" w:rsidR="00920E33" w:rsidRPr="00DC73CB" w:rsidRDefault="00920E33" w:rsidP="00133525">
            <w:pPr>
              <w:pStyle w:val="ZT"/>
              <w:framePr w:wrap="auto" w:hAnchor="text" w:yAlign="inline"/>
            </w:pPr>
            <w:r>
              <w:t>Stage 1</w:t>
            </w:r>
          </w:p>
          <w:bookmarkEnd w:id="6"/>
          <w:p w14:paraId="04CAC1E0" w14:textId="43D53BE1" w:rsidR="004F0988" w:rsidRPr="00133525" w:rsidRDefault="00DC73CB" w:rsidP="00DC73CB">
            <w:pPr>
              <w:pStyle w:val="ZT"/>
              <w:framePr w:wrap="auto" w:hAnchor="text" w:yAlign="inline"/>
              <w:rPr>
                <w:i/>
                <w:sz w:val="28"/>
              </w:rPr>
            </w:pPr>
            <w:r w:rsidRPr="00DC73CB">
              <w:t xml:space="preserve"> </w:t>
            </w:r>
            <w:r w:rsidR="004F0988" w:rsidRPr="00DC73CB">
              <w:t>(</w:t>
            </w:r>
            <w:r w:rsidR="004F0988" w:rsidRPr="00DC73CB">
              <w:rPr>
                <w:rStyle w:val="ZGSM"/>
              </w:rPr>
              <w:t xml:space="preserve">Release </w:t>
            </w:r>
            <w:bookmarkStart w:id="7" w:name="specRelease"/>
            <w:r w:rsidR="004F0988" w:rsidRPr="00DC73CB">
              <w:rPr>
                <w:rStyle w:val="ZGSM"/>
              </w:rPr>
              <w:t>1</w:t>
            </w:r>
            <w:bookmarkEnd w:id="7"/>
            <w:r w:rsidRPr="00DC73CB">
              <w:rPr>
                <w:rStyle w:val="ZGSM"/>
              </w:rPr>
              <w:t>9</w:t>
            </w:r>
            <w:r w:rsidR="004F0988" w:rsidRPr="00DC73CB">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4A28406E" w:rsidR="00D82E6F" w:rsidRDefault="001A1454" w:rsidP="00D82E6F">
            <w:pPr>
              <w:rPr>
                <w:i/>
              </w:rPr>
            </w:pPr>
            <w:r>
              <w:rPr>
                <w:i/>
                <w:noProof/>
                <w:lang w:val="en-US" w:eastAsia="ja-JP"/>
              </w:rPr>
              <w:drawing>
                <wp:inline distT="0" distB="0" distL="0" distR="0" wp14:anchorId="6E429F5D" wp14:editId="6D394C12">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791CD56B" w:rsidR="00D82E6F" w:rsidRDefault="001A1454" w:rsidP="00D82E6F">
            <w:pPr>
              <w:jc w:val="right"/>
            </w:pPr>
            <w:r>
              <w:rPr>
                <w:noProof/>
                <w:lang w:val="en-US" w:eastAsia="ja-JP"/>
              </w:rPr>
              <w:drawing>
                <wp:inline distT="0" distB="0" distL="0" distR="0" wp14:anchorId="6B8977E6" wp14:editId="3027921B">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C89EF09" w14:textId="77777777" w:rsidTr="005E4BB2">
        <w:trPr>
          <w:cantSplit/>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8"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8"/>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197C6713" w:rsidR="00E16509" w:rsidRPr="00133525" w:rsidRDefault="00E16509" w:rsidP="00133525">
            <w:pPr>
              <w:pStyle w:val="FP"/>
              <w:jc w:val="center"/>
              <w:rPr>
                <w:noProof/>
                <w:sz w:val="18"/>
              </w:rPr>
            </w:pPr>
            <w:r w:rsidRPr="00133525">
              <w:rPr>
                <w:noProof/>
                <w:sz w:val="18"/>
              </w:rPr>
              <w:t xml:space="preserve">© </w:t>
            </w:r>
            <w:bookmarkStart w:id="12" w:name="copyrightDate"/>
            <w:r w:rsidRPr="00DC73CB">
              <w:rPr>
                <w:noProof/>
                <w:sz w:val="18"/>
              </w:rPr>
              <w:t>2</w:t>
            </w:r>
            <w:r w:rsidR="008E2D68" w:rsidRPr="00DC73CB">
              <w:rPr>
                <w:noProof/>
                <w:sz w:val="18"/>
              </w:rPr>
              <w:t>02</w:t>
            </w:r>
            <w:bookmarkEnd w:id="12"/>
            <w:r w:rsidR="00DC73CB" w:rsidRPr="00DC73CB">
              <w:rPr>
                <w:noProof/>
                <w:sz w:val="18"/>
              </w:rPr>
              <w:t>3</w:t>
            </w:r>
            <w:r w:rsidRPr="00133525">
              <w:rPr>
                <w:noProof/>
                <w:sz w:val="18"/>
              </w:rPr>
              <w:t>,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4D3578">
        <w:lastRenderedPageBreak/>
        <w:t>Contents</w:t>
      </w:r>
    </w:p>
    <w:p w14:paraId="6A1B6437" w14:textId="5F32AAC6" w:rsidR="00585D66" w:rsidRDefault="004D3578">
      <w:pPr>
        <w:pStyle w:val="TOC1"/>
        <w:rPr>
          <w:rFonts w:asciiTheme="minorHAnsi" w:eastAsiaTheme="minorEastAsia" w:hAnsiTheme="minorHAnsi" w:cstheme="minorBidi"/>
          <w:kern w:val="2"/>
          <w:szCs w:val="22"/>
          <w:lang w:eastAsia="en-GB"/>
          <w14:ligatures w14:val="standardContextual"/>
        </w:rPr>
      </w:pPr>
      <w:r w:rsidRPr="004D3578">
        <w:fldChar w:fldCharType="begin"/>
      </w:r>
      <w:r w:rsidRPr="004D3578">
        <w:instrText xml:space="preserve"> TOC \o "1-9" </w:instrText>
      </w:r>
      <w:r w:rsidRPr="004D3578">
        <w:fldChar w:fldCharType="separate"/>
      </w:r>
      <w:r w:rsidR="00585D66">
        <w:t>Foreword</w:t>
      </w:r>
      <w:r w:rsidR="00585D66">
        <w:tab/>
      </w:r>
      <w:r w:rsidR="00585D66">
        <w:fldChar w:fldCharType="begin"/>
      </w:r>
      <w:r w:rsidR="00585D66">
        <w:instrText xml:space="preserve"> PAGEREF _Toc152929221 \h </w:instrText>
      </w:r>
      <w:r w:rsidR="00585D66">
        <w:fldChar w:fldCharType="separate"/>
      </w:r>
      <w:r w:rsidR="00585D66">
        <w:t>5</w:t>
      </w:r>
      <w:r w:rsidR="00585D66">
        <w:fldChar w:fldCharType="end"/>
      </w:r>
    </w:p>
    <w:p w14:paraId="37E07663" w14:textId="23360F66" w:rsidR="00585D66" w:rsidRDefault="00585D66">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r>
      <w:r>
        <w:fldChar w:fldCharType="begin"/>
      </w:r>
      <w:r>
        <w:instrText xml:space="preserve"> PAGEREF _Toc152929222 \h </w:instrText>
      </w:r>
      <w:r>
        <w:fldChar w:fldCharType="separate"/>
      </w:r>
      <w:r>
        <w:t>6</w:t>
      </w:r>
      <w:r>
        <w:fldChar w:fldCharType="end"/>
      </w:r>
    </w:p>
    <w:p w14:paraId="392A76BA" w14:textId="361D00E7" w:rsidR="00585D66" w:rsidRDefault="00585D66">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r>
      <w:r>
        <w:fldChar w:fldCharType="begin"/>
      </w:r>
      <w:r>
        <w:instrText xml:space="preserve"> PAGEREF _Toc152929223 \h </w:instrText>
      </w:r>
      <w:r>
        <w:fldChar w:fldCharType="separate"/>
      </w:r>
      <w:r>
        <w:t>6</w:t>
      </w:r>
      <w:r>
        <w:fldChar w:fldCharType="end"/>
      </w:r>
    </w:p>
    <w:p w14:paraId="2D199157" w14:textId="40E78BD7" w:rsidR="00585D66" w:rsidRDefault="00585D66">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of terms, symbols and abbreviations</w:t>
      </w:r>
      <w:r>
        <w:tab/>
      </w:r>
      <w:r>
        <w:fldChar w:fldCharType="begin"/>
      </w:r>
      <w:r>
        <w:instrText xml:space="preserve"> PAGEREF _Toc152929224 \h </w:instrText>
      </w:r>
      <w:r>
        <w:fldChar w:fldCharType="separate"/>
      </w:r>
      <w:r>
        <w:t>7</w:t>
      </w:r>
      <w:r>
        <w:fldChar w:fldCharType="end"/>
      </w:r>
    </w:p>
    <w:p w14:paraId="48E9934B" w14:textId="36A1A7D1" w:rsidR="00585D66" w:rsidRDefault="00585D66">
      <w:pPr>
        <w:pStyle w:val="TOC2"/>
        <w:rPr>
          <w:rFonts w:asciiTheme="minorHAnsi" w:eastAsiaTheme="minorEastAsia" w:hAnsiTheme="minorHAnsi" w:cstheme="minorBidi"/>
          <w:kern w:val="2"/>
          <w:sz w:val="22"/>
          <w:szCs w:val="22"/>
          <w:lang w:eastAsia="en-GB"/>
          <w14:ligatures w14:val="standardContextual"/>
        </w:rPr>
      </w:pPr>
      <w:r>
        <w:t>3.1</w:t>
      </w:r>
      <w:r>
        <w:rPr>
          <w:rFonts w:asciiTheme="minorHAnsi" w:eastAsiaTheme="minorEastAsia" w:hAnsiTheme="minorHAnsi" w:cstheme="minorBidi"/>
          <w:kern w:val="2"/>
          <w:sz w:val="22"/>
          <w:szCs w:val="22"/>
          <w:lang w:eastAsia="en-GB"/>
          <w14:ligatures w14:val="standardContextual"/>
        </w:rPr>
        <w:tab/>
      </w:r>
      <w:r>
        <w:t>Terms</w:t>
      </w:r>
      <w:r>
        <w:tab/>
      </w:r>
      <w:r>
        <w:fldChar w:fldCharType="begin"/>
      </w:r>
      <w:r>
        <w:instrText xml:space="preserve"> PAGEREF _Toc152929225 \h </w:instrText>
      </w:r>
      <w:r>
        <w:fldChar w:fldCharType="separate"/>
      </w:r>
      <w:r>
        <w:t>7</w:t>
      </w:r>
      <w:r>
        <w:fldChar w:fldCharType="end"/>
      </w:r>
    </w:p>
    <w:p w14:paraId="43C4722C" w14:textId="2A59BA7A" w:rsidR="00585D66" w:rsidRDefault="00585D66">
      <w:pPr>
        <w:pStyle w:val="TOC2"/>
        <w:rPr>
          <w:rFonts w:asciiTheme="minorHAnsi" w:eastAsiaTheme="minorEastAsia" w:hAnsiTheme="minorHAnsi" w:cstheme="minorBidi"/>
          <w:kern w:val="2"/>
          <w:sz w:val="22"/>
          <w:szCs w:val="22"/>
          <w:lang w:eastAsia="en-GB"/>
          <w14:ligatures w14:val="standardContextual"/>
        </w:rPr>
      </w:pPr>
      <w:r>
        <w:t>3.2</w:t>
      </w:r>
      <w:r>
        <w:rPr>
          <w:rFonts w:asciiTheme="minorHAnsi" w:eastAsiaTheme="minorEastAsia" w:hAnsiTheme="minorHAnsi" w:cstheme="minorBidi"/>
          <w:kern w:val="2"/>
          <w:sz w:val="22"/>
          <w:szCs w:val="22"/>
          <w:lang w:eastAsia="en-GB"/>
          <w14:ligatures w14:val="standardContextual"/>
        </w:rPr>
        <w:tab/>
      </w:r>
      <w:r>
        <w:t>Abbreviations</w:t>
      </w:r>
      <w:r>
        <w:tab/>
      </w:r>
      <w:r>
        <w:fldChar w:fldCharType="begin"/>
      </w:r>
      <w:r>
        <w:instrText xml:space="preserve"> PAGEREF _Toc152929226 \h </w:instrText>
      </w:r>
      <w:r>
        <w:fldChar w:fldCharType="separate"/>
      </w:r>
      <w:r>
        <w:t>9</w:t>
      </w:r>
      <w:r>
        <w:fldChar w:fldCharType="end"/>
      </w:r>
    </w:p>
    <w:p w14:paraId="625CD83A" w14:textId="7B42A909" w:rsidR="00585D66" w:rsidRDefault="00585D66">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Overview</w:t>
      </w:r>
      <w:r>
        <w:tab/>
      </w:r>
      <w:r>
        <w:fldChar w:fldCharType="begin"/>
      </w:r>
      <w:r>
        <w:instrText xml:space="preserve"> PAGEREF _Toc152929227 \h </w:instrText>
      </w:r>
      <w:r>
        <w:fldChar w:fldCharType="separate"/>
      </w:r>
      <w:r>
        <w:t>9</w:t>
      </w:r>
      <w:r>
        <w:fldChar w:fldCharType="end"/>
      </w:r>
    </w:p>
    <w:p w14:paraId="1EE00589" w14:textId="312D78A0" w:rsidR="00585D66" w:rsidRDefault="00585D66">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Functional service requirements</w:t>
      </w:r>
      <w:r>
        <w:tab/>
      </w:r>
      <w:r>
        <w:fldChar w:fldCharType="begin"/>
      </w:r>
      <w:r>
        <w:instrText xml:space="preserve"> PAGEREF _Toc152929228 \h </w:instrText>
      </w:r>
      <w:r>
        <w:fldChar w:fldCharType="separate"/>
      </w:r>
      <w:r>
        <w:t>9</w:t>
      </w:r>
      <w:r>
        <w:fldChar w:fldCharType="end"/>
      </w:r>
    </w:p>
    <w:p w14:paraId="134111CB" w14:textId="5969A127" w:rsidR="00585D66" w:rsidRDefault="00585D66">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 requirements</w:t>
      </w:r>
      <w:r>
        <w:tab/>
      </w:r>
      <w:r>
        <w:fldChar w:fldCharType="begin"/>
      </w:r>
      <w:r>
        <w:instrText xml:space="preserve"> PAGEREF _Toc152929229 \h </w:instrText>
      </w:r>
      <w:r>
        <w:fldChar w:fldCharType="separate"/>
      </w:r>
      <w:r>
        <w:t>9</w:t>
      </w:r>
      <w:r>
        <w:fldChar w:fldCharType="end"/>
      </w:r>
    </w:p>
    <w:p w14:paraId="425454FD" w14:textId="35E69820" w:rsidR="00585D66" w:rsidRDefault="00585D66">
      <w:pPr>
        <w:pStyle w:val="TOC3"/>
        <w:rPr>
          <w:rFonts w:asciiTheme="minorHAnsi" w:eastAsiaTheme="minorEastAsia" w:hAnsiTheme="minorHAnsi" w:cstheme="minorBidi"/>
          <w:kern w:val="2"/>
          <w:sz w:val="22"/>
          <w:szCs w:val="22"/>
          <w:lang w:eastAsia="en-GB"/>
          <w14:ligatures w14:val="standardContextual"/>
        </w:rPr>
      </w:pPr>
      <w:r>
        <w:t>5.1.1</w:t>
      </w:r>
      <w:r>
        <w:rPr>
          <w:rFonts w:asciiTheme="minorHAnsi" w:eastAsiaTheme="minorEastAsia" w:hAnsiTheme="minorHAnsi" w:cstheme="minorBidi"/>
          <w:kern w:val="2"/>
          <w:sz w:val="22"/>
          <w:szCs w:val="22"/>
          <w:lang w:eastAsia="en-GB"/>
          <w14:ligatures w14:val="standardContextual"/>
        </w:rPr>
        <w:tab/>
      </w:r>
      <w:r>
        <w:t>Operational efficiency, exposure, and coordination</w:t>
      </w:r>
      <w:r>
        <w:tab/>
      </w:r>
      <w:r>
        <w:fldChar w:fldCharType="begin"/>
      </w:r>
      <w:r>
        <w:instrText xml:space="preserve"> PAGEREF _Toc152929230 \h </w:instrText>
      </w:r>
      <w:r>
        <w:fldChar w:fldCharType="separate"/>
      </w:r>
      <w:r>
        <w:t>9</w:t>
      </w:r>
      <w:r>
        <w:fldChar w:fldCharType="end"/>
      </w:r>
    </w:p>
    <w:p w14:paraId="384D4940" w14:textId="00C5E89E" w:rsidR="00585D66" w:rsidRDefault="00585D66">
      <w:pPr>
        <w:pStyle w:val="TOC4"/>
        <w:rPr>
          <w:rFonts w:asciiTheme="minorHAnsi" w:eastAsiaTheme="minorEastAsia" w:hAnsiTheme="minorHAnsi" w:cstheme="minorBidi"/>
          <w:kern w:val="2"/>
          <w:sz w:val="22"/>
          <w:szCs w:val="22"/>
          <w:lang w:eastAsia="en-GB"/>
          <w14:ligatures w14:val="standardContextual"/>
        </w:rPr>
      </w:pPr>
      <w:r>
        <w:t>5.1.1.1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_Toc152929231 \h </w:instrText>
      </w:r>
      <w:r>
        <w:fldChar w:fldCharType="separate"/>
      </w:r>
      <w:r>
        <w:t>9</w:t>
      </w:r>
      <w:r>
        <w:fldChar w:fldCharType="end"/>
      </w:r>
    </w:p>
    <w:p w14:paraId="07FFDFD7" w14:textId="759F1AB8" w:rsidR="00585D66" w:rsidRDefault="00585D66">
      <w:pPr>
        <w:pStyle w:val="TOC4"/>
        <w:rPr>
          <w:rFonts w:asciiTheme="minorHAnsi" w:eastAsiaTheme="minorEastAsia" w:hAnsiTheme="minorHAnsi" w:cstheme="minorBidi"/>
          <w:kern w:val="2"/>
          <w:sz w:val="22"/>
          <w:szCs w:val="22"/>
          <w:lang w:eastAsia="en-GB"/>
          <w14:ligatures w14:val="standardContextual"/>
        </w:rPr>
      </w:pPr>
      <w:r>
        <w:t>5.1.1.2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_Toc152929232 \h </w:instrText>
      </w:r>
      <w:r>
        <w:fldChar w:fldCharType="separate"/>
      </w:r>
      <w:r>
        <w:t>10</w:t>
      </w:r>
      <w:r>
        <w:fldChar w:fldCharType="end"/>
      </w:r>
    </w:p>
    <w:p w14:paraId="7E3AE86F" w14:textId="19920459" w:rsidR="00585D66" w:rsidRDefault="00585D66">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Specific functional areas</w:t>
      </w:r>
      <w:r>
        <w:tab/>
      </w:r>
      <w:r>
        <w:fldChar w:fldCharType="begin"/>
      </w:r>
      <w:r>
        <w:instrText xml:space="preserve"> PAGEREF _Toc152929233 \h </w:instrText>
      </w:r>
      <w:r>
        <w:fldChar w:fldCharType="separate"/>
      </w:r>
      <w:r>
        <w:t>11</w:t>
      </w:r>
      <w:r>
        <w:fldChar w:fldCharType="end"/>
      </w:r>
    </w:p>
    <w:p w14:paraId="34F3E668" w14:textId="1B144467" w:rsidR="00585D66" w:rsidRDefault="00585D66">
      <w:pPr>
        <w:pStyle w:val="TOC3"/>
        <w:rPr>
          <w:rFonts w:asciiTheme="minorHAnsi" w:eastAsiaTheme="minorEastAsia" w:hAnsiTheme="minorHAnsi" w:cstheme="minorBidi"/>
          <w:kern w:val="2"/>
          <w:sz w:val="22"/>
          <w:szCs w:val="22"/>
          <w:lang w:eastAsia="en-GB"/>
          <w14:ligatures w14:val="standardContextual"/>
        </w:rPr>
      </w:pPr>
      <w:r>
        <w:t>5.2.1</w:t>
      </w:r>
      <w:r>
        <w:rPr>
          <w:rFonts w:asciiTheme="minorHAnsi" w:eastAsiaTheme="minorEastAsia" w:hAnsiTheme="minorHAnsi" w:cstheme="minorBidi"/>
          <w:kern w:val="2"/>
          <w:sz w:val="22"/>
          <w:szCs w:val="22"/>
          <w:lang w:eastAsia="en-GB"/>
          <w14:ligatures w14:val="standardContextual"/>
        </w:rPr>
        <w:tab/>
      </w:r>
      <w:r>
        <w:t>Localized mobile metaverse service</w:t>
      </w:r>
      <w:r>
        <w:tab/>
      </w:r>
      <w:r>
        <w:fldChar w:fldCharType="begin"/>
      </w:r>
      <w:r>
        <w:instrText xml:space="preserve"> PAGEREF _Toc152929234 \h </w:instrText>
      </w:r>
      <w:r>
        <w:fldChar w:fldCharType="separate"/>
      </w:r>
      <w:r>
        <w:t>11</w:t>
      </w:r>
      <w:r>
        <w:fldChar w:fldCharType="end"/>
      </w:r>
    </w:p>
    <w:p w14:paraId="0BDAF5D5" w14:textId="11AB73B6" w:rsidR="00585D66" w:rsidRDefault="00585D66">
      <w:pPr>
        <w:pStyle w:val="TOC4"/>
        <w:rPr>
          <w:rFonts w:asciiTheme="minorHAnsi" w:eastAsiaTheme="minorEastAsia" w:hAnsiTheme="minorHAnsi" w:cstheme="minorBidi"/>
          <w:kern w:val="2"/>
          <w:sz w:val="22"/>
          <w:szCs w:val="22"/>
          <w:lang w:eastAsia="en-GB"/>
          <w14:ligatures w14:val="standardContextual"/>
        </w:rPr>
      </w:pPr>
      <w:r>
        <w:t>5.2.1.1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_Toc152929235 \h </w:instrText>
      </w:r>
      <w:r>
        <w:fldChar w:fldCharType="separate"/>
      </w:r>
      <w:r>
        <w:t>11</w:t>
      </w:r>
      <w:r>
        <w:fldChar w:fldCharType="end"/>
      </w:r>
    </w:p>
    <w:p w14:paraId="6A159BE2" w14:textId="7D01CA45" w:rsidR="00585D66" w:rsidRDefault="00585D66">
      <w:pPr>
        <w:pStyle w:val="TOC4"/>
        <w:rPr>
          <w:rFonts w:asciiTheme="minorHAnsi" w:eastAsiaTheme="minorEastAsia" w:hAnsiTheme="minorHAnsi" w:cstheme="minorBidi"/>
          <w:kern w:val="2"/>
          <w:sz w:val="22"/>
          <w:szCs w:val="22"/>
          <w:lang w:eastAsia="en-GB"/>
          <w14:ligatures w14:val="standardContextual"/>
        </w:rPr>
      </w:pPr>
      <w:r>
        <w:t>5.2.1.2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_Toc152929236 \h </w:instrText>
      </w:r>
      <w:r>
        <w:fldChar w:fldCharType="separate"/>
      </w:r>
      <w:r>
        <w:t>11</w:t>
      </w:r>
      <w:r>
        <w:fldChar w:fldCharType="end"/>
      </w:r>
    </w:p>
    <w:p w14:paraId="5A0A0D15" w14:textId="3E4B1DC2" w:rsidR="00585D66" w:rsidRDefault="00585D66">
      <w:pPr>
        <w:pStyle w:val="TOC3"/>
        <w:rPr>
          <w:rFonts w:asciiTheme="minorHAnsi" w:eastAsiaTheme="minorEastAsia" w:hAnsiTheme="minorHAnsi" w:cstheme="minorBidi"/>
          <w:kern w:val="2"/>
          <w:sz w:val="22"/>
          <w:szCs w:val="22"/>
          <w:lang w:eastAsia="en-GB"/>
          <w14:ligatures w14:val="standardContextual"/>
        </w:rPr>
      </w:pPr>
      <w:r>
        <w:t>5.2.2</w:t>
      </w:r>
      <w:r>
        <w:rPr>
          <w:rFonts w:asciiTheme="minorHAnsi" w:eastAsiaTheme="minorEastAsia" w:hAnsiTheme="minorHAnsi" w:cstheme="minorBidi"/>
          <w:kern w:val="2"/>
          <w:sz w:val="22"/>
          <w:szCs w:val="22"/>
          <w:lang w:eastAsia="en-GB"/>
          <w14:ligatures w14:val="standardContextual"/>
        </w:rPr>
        <w:tab/>
      </w:r>
      <w:r>
        <w:t>Avatar-based real-time communication</w:t>
      </w:r>
      <w:r>
        <w:tab/>
      </w:r>
      <w:r>
        <w:fldChar w:fldCharType="begin"/>
      </w:r>
      <w:r>
        <w:instrText xml:space="preserve"> PAGEREF _Toc152929237 \h </w:instrText>
      </w:r>
      <w:r>
        <w:fldChar w:fldCharType="separate"/>
      </w:r>
      <w:r>
        <w:t>12</w:t>
      </w:r>
      <w:r>
        <w:fldChar w:fldCharType="end"/>
      </w:r>
    </w:p>
    <w:p w14:paraId="4EA4D29E" w14:textId="11355CEF" w:rsidR="00585D66" w:rsidRPr="00585D66" w:rsidRDefault="00585D66">
      <w:pPr>
        <w:pStyle w:val="TOC4"/>
        <w:rPr>
          <w:rFonts w:asciiTheme="minorHAnsi" w:eastAsiaTheme="minorEastAsia" w:hAnsiTheme="minorHAnsi" w:cstheme="minorBidi"/>
          <w:kern w:val="2"/>
          <w:sz w:val="22"/>
          <w:szCs w:val="22"/>
          <w:lang w:val="fr-FR" w:eastAsia="en-GB"/>
          <w14:ligatures w14:val="standardContextual"/>
        </w:rPr>
      </w:pPr>
      <w:r w:rsidRPr="00585D66">
        <w:rPr>
          <w:lang w:val="fr-FR"/>
        </w:rPr>
        <w:t>5.2.2.1</w:t>
      </w:r>
      <w:r w:rsidRPr="00585D66">
        <w:rPr>
          <w:rFonts w:asciiTheme="minorHAnsi" w:eastAsiaTheme="minorEastAsia" w:hAnsiTheme="minorHAnsi" w:cstheme="minorBidi"/>
          <w:kern w:val="2"/>
          <w:sz w:val="22"/>
          <w:szCs w:val="22"/>
          <w:lang w:val="fr-FR" w:eastAsia="en-GB"/>
          <w14:ligatures w14:val="standardContextual"/>
        </w:rPr>
        <w:tab/>
      </w:r>
      <w:r w:rsidRPr="00585D66">
        <w:rPr>
          <w:lang w:val="fr-FR"/>
        </w:rPr>
        <w:t>Description</w:t>
      </w:r>
      <w:r w:rsidRPr="00585D66">
        <w:rPr>
          <w:lang w:val="fr-FR"/>
        </w:rPr>
        <w:tab/>
      </w:r>
      <w:r>
        <w:fldChar w:fldCharType="begin"/>
      </w:r>
      <w:r w:rsidRPr="00585D66">
        <w:rPr>
          <w:lang w:val="fr-FR"/>
        </w:rPr>
        <w:instrText xml:space="preserve"> PAGEREF _Toc152929238 \h </w:instrText>
      </w:r>
      <w:r>
        <w:fldChar w:fldCharType="separate"/>
      </w:r>
      <w:r w:rsidRPr="00585D66">
        <w:rPr>
          <w:lang w:val="fr-FR"/>
        </w:rPr>
        <w:t>12</w:t>
      </w:r>
      <w:r>
        <w:fldChar w:fldCharType="end"/>
      </w:r>
    </w:p>
    <w:p w14:paraId="2430D822" w14:textId="39FFCDA3" w:rsidR="00585D66" w:rsidRPr="00585D66" w:rsidRDefault="00585D66">
      <w:pPr>
        <w:pStyle w:val="TOC4"/>
        <w:rPr>
          <w:rFonts w:asciiTheme="minorHAnsi" w:eastAsiaTheme="minorEastAsia" w:hAnsiTheme="minorHAnsi" w:cstheme="minorBidi"/>
          <w:kern w:val="2"/>
          <w:sz w:val="22"/>
          <w:szCs w:val="22"/>
          <w:lang w:val="fr-FR" w:eastAsia="en-GB"/>
          <w14:ligatures w14:val="standardContextual"/>
        </w:rPr>
      </w:pPr>
      <w:r w:rsidRPr="00585D66">
        <w:rPr>
          <w:lang w:val="fr-FR"/>
        </w:rPr>
        <w:t>5.2.2.2</w:t>
      </w:r>
      <w:r w:rsidRPr="00585D66">
        <w:rPr>
          <w:rFonts w:asciiTheme="minorHAnsi" w:eastAsiaTheme="minorEastAsia" w:hAnsiTheme="minorHAnsi" w:cstheme="minorBidi"/>
          <w:kern w:val="2"/>
          <w:sz w:val="22"/>
          <w:szCs w:val="22"/>
          <w:lang w:val="fr-FR" w:eastAsia="en-GB"/>
          <w14:ligatures w14:val="standardContextual"/>
        </w:rPr>
        <w:tab/>
      </w:r>
      <w:r w:rsidRPr="00585D66">
        <w:rPr>
          <w:lang w:val="fr-FR"/>
        </w:rPr>
        <w:t>Requirements</w:t>
      </w:r>
      <w:r w:rsidRPr="00585D66">
        <w:rPr>
          <w:lang w:val="fr-FR"/>
        </w:rPr>
        <w:tab/>
      </w:r>
      <w:r>
        <w:fldChar w:fldCharType="begin"/>
      </w:r>
      <w:r w:rsidRPr="00585D66">
        <w:rPr>
          <w:lang w:val="fr-FR"/>
        </w:rPr>
        <w:instrText xml:space="preserve"> PAGEREF _Toc152929239 \h </w:instrText>
      </w:r>
      <w:r>
        <w:fldChar w:fldCharType="separate"/>
      </w:r>
      <w:r w:rsidRPr="00585D66">
        <w:rPr>
          <w:lang w:val="fr-FR"/>
        </w:rPr>
        <w:t>13</w:t>
      </w:r>
      <w:r>
        <w:fldChar w:fldCharType="end"/>
      </w:r>
    </w:p>
    <w:p w14:paraId="00E056F0" w14:textId="5509A94A" w:rsidR="00585D66" w:rsidRPr="00585D66" w:rsidRDefault="00585D66">
      <w:pPr>
        <w:pStyle w:val="TOC3"/>
        <w:rPr>
          <w:rFonts w:asciiTheme="minorHAnsi" w:eastAsiaTheme="minorEastAsia" w:hAnsiTheme="minorHAnsi" w:cstheme="minorBidi"/>
          <w:kern w:val="2"/>
          <w:sz w:val="22"/>
          <w:szCs w:val="22"/>
          <w:lang w:val="fr-FR" w:eastAsia="en-GB"/>
          <w14:ligatures w14:val="standardContextual"/>
        </w:rPr>
      </w:pPr>
      <w:r w:rsidRPr="00585D66">
        <w:rPr>
          <w:lang w:val="fr-FR"/>
        </w:rPr>
        <w:t>5.2.3</w:t>
      </w:r>
      <w:r w:rsidRPr="00585D66">
        <w:rPr>
          <w:rFonts w:asciiTheme="minorHAnsi" w:eastAsiaTheme="minorEastAsia" w:hAnsiTheme="minorHAnsi" w:cstheme="minorBidi"/>
          <w:kern w:val="2"/>
          <w:sz w:val="22"/>
          <w:szCs w:val="22"/>
          <w:lang w:val="fr-FR" w:eastAsia="en-GB"/>
          <w14:ligatures w14:val="standardContextual"/>
        </w:rPr>
        <w:tab/>
      </w:r>
      <w:r w:rsidRPr="00585D66">
        <w:rPr>
          <w:lang w:val="fr-FR"/>
        </w:rPr>
        <w:t>Digital asset management</w:t>
      </w:r>
      <w:r w:rsidRPr="00585D66">
        <w:rPr>
          <w:lang w:val="fr-FR"/>
        </w:rPr>
        <w:tab/>
      </w:r>
      <w:r>
        <w:fldChar w:fldCharType="begin"/>
      </w:r>
      <w:r w:rsidRPr="00585D66">
        <w:rPr>
          <w:lang w:val="fr-FR"/>
        </w:rPr>
        <w:instrText xml:space="preserve"> PAGEREF _Toc152929240 \h </w:instrText>
      </w:r>
      <w:r>
        <w:fldChar w:fldCharType="separate"/>
      </w:r>
      <w:r w:rsidRPr="00585D66">
        <w:rPr>
          <w:lang w:val="fr-FR"/>
        </w:rPr>
        <w:t>13</w:t>
      </w:r>
      <w:r>
        <w:fldChar w:fldCharType="end"/>
      </w:r>
    </w:p>
    <w:p w14:paraId="3973ECB6" w14:textId="18AF5C5B" w:rsidR="00585D66" w:rsidRPr="00585D66" w:rsidRDefault="00585D66">
      <w:pPr>
        <w:pStyle w:val="TOC4"/>
        <w:rPr>
          <w:rFonts w:asciiTheme="minorHAnsi" w:eastAsiaTheme="minorEastAsia" w:hAnsiTheme="minorHAnsi" w:cstheme="minorBidi"/>
          <w:kern w:val="2"/>
          <w:sz w:val="22"/>
          <w:szCs w:val="22"/>
          <w:lang w:val="fr-FR" w:eastAsia="en-GB"/>
          <w14:ligatures w14:val="standardContextual"/>
        </w:rPr>
      </w:pPr>
      <w:r w:rsidRPr="00585D66">
        <w:rPr>
          <w:lang w:val="fr-FR"/>
        </w:rPr>
        <w:t>5.2.3.1</w:t>
      </w:r>
      <w:r w:rsidRPr="00585D66">
        <w:rPr>
          <w:rFonts w:asciiTheme="minorHAnsi" w:eastAsiaTheme="minorEastAsia" w:hAnsiTheme="minorHAnsi" w:cstheme="minorBidi"/>
          <w:kern w:val="2"/>
          <w:sz w:val="22"/>
          <w:szCs w:val="22"/>
          <w:lang w:val="fr-FR" w:eastAsia="en-GB"/>
          <w14:ligatures w14:val="standardContextual"/>
        </w:rPr>
        <w:tab/>
      </w:r>
      <w:r w:rsidRPr="00585D66">
        <w:rPr>
          <w:lang w:val="fr-FR"/>
        </w:rPr>
        <w:t>Description</w:t>
      </w:r>
      <w:r w:rsidRPr="00585D66">
        <w:rPr>
          <w:lang w:val="fr-FR"/>
        </w:rPr>
        <w:tab/>
      </w:r>
      <w:r>
        <w:fldChar w:fldCharType="begin"/>
      </w:r>
      <w:r w:rsidRPr="00585D66">
        <w:rPr>
          <w:lang w:val="fr-FR"/>
        </w:rPr>
        <w:instrText xml:space="preserve"> PAGEREF _Toc152929241 \h </w:instrText>
      </w:r>
      <w:r>
        <w:fldChar w:fldCharType="separate"/>
      </w:r>
      <w:r w:rsidRPr="00585D66">
        <w:rPr>
          <w:lang w:val="fr-FR"/>
        </w:rPr>
        <w:t>13</w:t>
      </w:r>
      <w:r>
        <w:fldChar w:fldCharType="end"/>
      </w:r>
    </w:p>
    <w:p w14:paraId="2F4CCC73" w14:textId="4C601315" w:rsidR="00585D66" w:rsidRDefault="00585D66">
      <w:pPr>
        <w:pStyle w:val="TOC4"/>
        <w:rPr>
          <w:rFonts w:asciiTheme="minorHAnsi" w:eastAsiaTheme="minorEastAsia" w:hAnsiTheme="minorHAnsi" w:cstheme="minorBidi"/>
          <w:kern w:val="2"/>
          <w:sz w:val="22"/>
          <w:szCs w:val="22"/>
          <w:lang w:eastAsia="en-GB"/>
          <w14:ligatures w14:val="standardContextual"/>
        </w:rPr>
      </w:pPr>
      <w:r>
        <w:t>5.2.3.2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_Toc152929242 \h </w:instrText>
      </w:r>
      <w:r>
        <w:fldChar w:fldCharType="separate"/>
      </w:r>
      <w:r>
        <w:t>14</w:t>
      </w:r>
      <w:r>
        <w:fldChar w:fldCharType="end"/>
      </w:r>
    </w:p>
    <w:p w14:paraId="304C1DE9" w14:textId="400982EE" w:rsidR="00585D66" w:rsidRDefault="00585D66">
      <w:pPr>
        <w:pStyle w:val="TOC1"/>
        <w:rPr>
          <w:rFonts w:asciiTheme="minorHAnsi" w:eastAsiaTheme="minorEastAsia" w:hAnsiTheme="minorHAnsi" w:cstheme="minorBidi"/>
          <w:kern w:val="2"/>
          <w:szCs w:val="22"/>
          <w:lang w:eastAsia="en-GB"/>
          <w14:ligatures w14:val="standardContextual"/>
        </w:rPr>
      </w:pPr>
      <w:r>
        <w:t>6</w:t>
      </w:r>
      <w:r>
        <w:rPr>
          <w:rFonts w:asciiTheme="minorHAnsi" w:eastAsiaTheme="minorEastAsia" w:hAnsiTheme="minorHAnsi" w:cstheme="minorBidi"/>
          <w:kern w:val="2"/>
          <w:szCs w:val="22"/>
          <w:lang w:eastAsia="en-GB"/>
          <w14:ligatures w14:val="standardContextual"/>
        </w:rPr>
        <w:tab/>
      </w:r>
      <w:r>
        <w:t>Performance requirements</w:t>
      </w:r>
      <w:r>
        <w:tab/>
      </w:r>
      <w:r>
        <w:fldChar w:fldCharType="begin"/>
      </w:r>
      <w:r>
        <w:instrText xml:space="preserve"> PAGEREF _Toc152929243 \h </w:instrText>
      </w:r>
      <w:r>
        <w:fldChar w:fldCharType="separate"/>
      </w:r>
      <w:r>
        <w:t>14</w:t>
      </w:r>
      <w:r>
        <w:fldChar w:fldCharType="end"/>
      </w:r>
    </w:p>
    <w:p w14:paraId="73244E15" w14:textId="2A71346C" w:rsidR="00585D66" w:rsidRDefault="00585D66">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_Toc152929244 \h </w:instrText>
      </w:r>
      <w:r>
        <w:fldChar w:fldCharType="separate"/>
      </w:r>
      <w:r>
        <w:t>14</w:t>
      </w:r>
      <w:r>
        <w:fldChar w:fldCharType="end"/>
      </w:r>
    </w:p>
    <w:p w14:paraId="52D45EAF" w14:textId="2909C11B" w:rsidR="00585D66" w:rsidRDefault="00585D66">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Performance requirements</w:t>
      </w:r>
      <w:r>
        <w:tab/>
      </w:r>
      <w:r>
        <w:fldChar w:fldCharType="begin"/>
      </w:r>
      <w:r>
        <w:instrText xml:space="preserve"> PAGEREF _Toc152929245 \h </w:instrText>
      </w:r>
      <w:r>
        <w:fldChar w:fldCharType="separate"/>
      </w:r>
      <w:r>
        <w:t>16</w:t>
      </w:r>
      <w:r>
        <w:fldChar w:fldCharType="end"/>
      </w:r>
    </w:p>
    <w:p w14:paraId="38413E82" w14:textId="749AAA9B" w:rsidR="00585D66" w:rsidRDefault="00585D66">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Security, authorization and privacy</w:t>
      </w:r>
      <w:r>
        <w:tab/>
      </w:r>
      <w:r>
        <w:fldChar w:fldCharType="begin"/>
      </w:r>
      <w:r>
        <w:instrText xml:space="preserve"> PAGEREF _Toc152929246 \h </w:instrText>
      </w:r>
      <w:r>
        <w:fldChar w:fldCharType="separate"/>
      </w:r>
      <w:r>
        <w:t>20</w:t>
      </w:r>
      <w:r>
        <w:fldChar w:fldCharType="end"/>
      </w:r>
    </w:p>
    <w:p w14:paraId="3A07E063" w14:textId="3FC82286" w:rsidR="00585D66" w:rsidRDefault="00585D66">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_Toc152929247 \h </w:instrText>
      </w:r>
      <w:r>
        <w:fldChar w:fldCharType="separate"/>
      </w:r>
      <w:r>
        <w:t>20</w:t>
      </w:r>
      <w:r>
        <w:fldChar w:fldCharType="end"/>
      </w:r>
    </w:p>
    <w:p w14:paraId="5B3803AA" w14:textId="3866651B" w:rsidR="00585D66" w:rsidRDefault="00585D66">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_Toc152929248 \h </w:instrText>
      </w:r>
      <w:r>
        <w:fldChar w:fldCharType="separate"/>
      </w:r>
      <w:r>
        <w:t>20</w:t>
      </w:r>
      <w:r>
        <w:fldChar w:fldCharType="end"/>
      </w:r>
    </w:p>
    <w:p w14:paraId="0EF17876" w14:textId="4BC217A7" w:rsidR="00585D66" w:rsidRDefault="00585D66">
      <w:pPr>
        <w:pStyle w:val="TOC3"/>
        <w:rPr>
          <w:rFonts w:asciiTheme="minorHAnsi" w:eastAsiaTheme="minorEastAsia" w:hAnsiTheme="minorHAnsi" w:cstheme="minorBidi"/>
          <w:kern w:val="2"/>
          <w:sz w:val="22"/>
          <w:szCs w:val="22"/>
          <w:lang w:eastAsia="en-GB"/>
          <w14:ligatures w14:val="standardContextual"/>
        </w:rPr>
      </w:pPr>
      <w:r>
        <w:t>7.2.1</w:t>
      </w:r>
      <w:r>
        <w:rPr>
          <w:rFonts w:asciiTheme="minorHAnsi" w:eastAsiaTheme="minorEastAsia" w:hAnsiTheme="minorHAnsi" w:cstheme="minorBidi"/>
          <w:kern w:val="2"/>
          <w:sz w:val="22"/>
          <w:szCs w:val="22"/>
          <w:lang w:eastAsia="en-GB"/>
          <w14:ligatures w14:val="standardContextual"/>
        </w:rPr>
        <w:tab/>
      </w:r>
      <w:r>
        <w:t>General</w:t>
      </w:r>
      <w:r>
        <w:tab/>
      </w:r>
      <w:r>
        <w:fldChar w:fldCharType="begin"/>
      </w:r>
      <w:r>
        <w:instrText xml:space="preserve"> PAGEREF _Toc152929249 \h </w:instrText>
      </w:r>
      <w:r>
        <w:fldChar w:fldCharType="separate"/>
      </w:r>
      <w:r>
        <w:t>20</w:t>
      </w:r>
      <w:r>
        <w:fldChar w:fldCharType="end"/>
      </w:r>
    </w:p>
    <w:p w14:paraId="60A70954" w14:textId="28B60128" w:rsidR="00585D66" w:rsidRDefault="00585D66">
      <w:pPr>
        <w:pStyle w:val="TOC3"/>
        <w:rPr>
          <w:rFonts w:asciiTheme="minorHAnsi" w:eastAsiaTheme="minorEastAsia" w:hAnsiTheme="minorHAnsi" w:cstheme="minorBidi"/>
          <w:kern w:val="2"/>
          <w:sz w:val="22"/>
          <w:szCs w:val="22"/>
          <w:lang w:eastAsia="en-GB"/>
          <w14:ligatures w14:val="standardContextual"/>
        </w:rPr>
      </w:pPr>
      <w:r>
        <w:t>7.2.2</w:t>
      </w:r>
      <w:r>
        <w:rPr>
          <w:rFonts w:asciiTheme="minorHAnsi" w:eastAsiaTheme="minorEastAsia" w:hAnsiTheme="minorHAnsi" w:cstheme="minorBidi"/>
          <w:kern w:val="2"/>
          <w:sz w:val="22"/>
          <w:szCs w:val="22"/>
          <w:lang w:eastAsia="en-GB"/>
          <w14:ligatures w14:val="standardContextual"/>
        </w:rPr>
        <w:tab/>
      </w:r>
      <w:r>
        <w:t>Localized mobile metaverse service</w:t>
      </w:r>
      <w:r>
        <w:tab/>
      </w:r>
      <w:r>
        <w:fldChar w:fldCharType="begin"/>
      </w:r>
      <w:r>
        <w:instrText xml:space="preserve"> PAGEREF _Toc152929250 \h </w:instrText>
      </w:r>
      <w:r>
        <w:fldChar w:fldCharType="separate"/>
      </w:r>
      <w:r>
        <w:t>20</w:t>
      </w:r>
      <w:r>
        <w:fldChar w:fldCharType="end"/>
      </w:r>
    </w:p>
    <w:p w14:paraId="031DB9C8" w14:textId="18CDD082" w:rsidR="00585D66" w:rsidRDefault="00585D66">
      <w:pPr>
        <w:pStyle w:val="TOC3"/>
        <w:rPr>
          <w:rFonts w:asciiTheme="minorHAnsi" w:eastAsiaTheme="minorEastAsia" w:hAnsiTheme="minorHAnsi" w:cstheme="minorBidi"/>
          <w:kern w:val="2"/>
          <w:sz w:val="22"/>
          <w:szCs w:val="22"/>
          <w:lang w:eastAsia="en-GB"/>
          <w14:ligatures w14:val="standardContextual"/>
        </w:rPr>
      </w:pPr>
      <w:r>
        <w:t>7.2.3</w:t>
      </w:r>
      <w:r>
        <w:rPr>
          <w:rFonts w:asciiTheme="minorHAnsi" w:eastAsiaTheme="minorEastAsia" w:hAnsiTheme="minorHAnsi" w:cstheme="minorBidi"/>
          <w:kern w:val="2"/>
          <w:sz w:val="22"/>
          <w:szCs w:val="22"/>
          <w:lang w:eastAsia="en-GB"/>
          <w14:ligatures w14:val="standardContextual"/>
        </w:rPr>
        <w:tab/>
      </w:r>
      <w:r>
        <w:t>Avatar-based real-time communication</w:t>
      </w:r>
      <w:r>
        <w:tab/>
      </w:r>
      <w:r>
        <w:fldChar w:fldCharType="begin"/>
      </w:r>
      <w:r>
        <w:instrText xml:space="preserve"> PAGEREF _Toc152929251 \h </w:instrText>
      </w:r>
      <w:r>
        <w:fldChar w:fldCharType="separate"/>
      </w:r>
      <w:r>
        <w:t>20</w:t>
      </w:r>
      <w:r>
        <w:fldChar w:fldCharType="end"/>
      </w:r>
    </w:p>
    <w:p w14:paraId="266CCE1A" w14:textId="4383BC67" w:rsidR="00585D66" w:rsidRDefault="00585D66">
      <w:pPr>
        <w:pStyle w:val="TOC3"/>
        <w:rPr>
          <w:rFonts w:asciiTheme="minorHAnsi" w:eastAsiaTheme="minorEastAsia" w:hAnsiTheme="minorHAnsi" w:cstheme="minorBidi"/>
          <w:kern w:val="2"/>
          <w:sz w:val="22"/>
          <w:szCs w:val="22"/>
          <w:lang w:eastAsia="en-GB"/>
          <w14:ligatures w14:val="standardContextual"/>
        </w:rPr>
      </w:pPr>
      <w:r>
        <w:t>7.2.4</w:t>
      </w:r>
      <w:r>
        <w:rPr>
          <w:rFonts w:asciiTheme="minorHAnsi" w:eastAsiaTheme="minorEastAsia" w:hAnsiTheme="minorHAnsi" w:cstheme="minorBidi"/>
          <w:kern w:val="2"/>
          <w:sz w:val="22"/>
          <w:szCs w:val="22"/>
          <w:lang w:eastAsia="en-GB"/>
          <w14:ligatures w14:val="standardContextual"/>
        </w:rPr>
        <w:tab/>
      </w:r>
      <w:r>
        <w:t>Digital asset management</w:t>
      </w:r>
      <w:r>
        <w:tab/>
      </w:r>
      <w:r>
        <w:fldChar w:fldCharType="begin"/>
      </w:r>
      <w:r>
        <w:instrText xml:space="preserve"> PAGEREF _Toc152929252 \h </w:instrText>
      </w:r>
      <w:r>
        <w:fldChar w:fldCharType="separate"/>
      </w:r>
      <w:r>
        <w:t>20</w:t>
      </w:r>
      <w:r>
        <w:fldChar w:fldCharType="end"/>
      </w:r>
    </w:p>
    <w:p w14:paraId="372B87E0" w14:textId="354BD397" w:rsidR="00585D66" w:rsidRDefault="00585D66">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Charging aspects</w:t>
      </w:r>
      <w:r>
        <w:tab/>
      </w:r>
      <w:r>
        <w:fldChar w:fldCharType="begin"/>
      </w:r>
      <w:r>
        <w:instrText xml:space="preserve"> PAGEREF _Toc152929253 \h </w:instrText>
      </w:r>
      <w:r>
        <w:fldChar w:fldCharType="separate"/>
      </w:r>
      <w:r>
        <w:t>21</w:t>
      </w:r>
      <w:r>
        <w:fldChar w:fldCharType="end"/>
      </w:r>
    </w:p>
    <w:p w14:paraId="1C087159" w14:textId="1159520A" w:rsidR="00585D66" w:rsidRDefault="00585D66">
      <w:pPr>
        <w:pStyle w:val="TOC2"/>
        <w:rPr>
          <w:rFonts w:asciiTheme="minorHAnsi" w:eastAsiaTheme="minorEastAsia" w:hAnsiTheme="minorHAnsi" w:cstheme="minorBidi"/>
          <w:kern w:val="2"/>
          <w:sz w:val="22"/>
          <w:szCs w:val="22"/>
          <w:lang w:eastAsia="en-GB"/>
          <w14:ligatures w14:val="standardContextual"/>
        </w:rPr>
      </w:pPr>
      <w:r>
        <w:t>8.1</w:t>
      </w:r>
      <w:r>
        <w:rPr>
          <w:rFonts w:asciiTheme="minorHAnsi" w:eastAsiaTheme="minorEastAsia" w:hAnsiTheme="minorHAnsi" w:cstheme="minorBidi"/>
          <w:kern w:val="2"/>
          <w:sz w:val="22"/>
          <w:szCs w:val="22"/>
          <w:lang w:eastAsia="en-GB"/>
          <w14:ligatures w14:val="standardContextual"/>
        </w:rPr>
        <w:tab/>
      </w:r>
      <w:r>
        <w:t>Description</w:t>
      </w:r>
      <w:r>
        <w:tab/>
      </w:r>
      <w:r>
        <w:fldChar w:fldCharType="begin"/>
      </w:r>
      <w:r>
        <w:instrText xml:space="preserve"> PAGEREF _Toc152929254 \h </w:instrText>
      </w:r>
      <w:r>
        <w:fldChar w:fldCharType="separate"/>
      </w:r>
      <w:r>
        <w:t>21</w:t>
      </w:r>
      <w:r>
        <w:fldChar w:fldCharType="end"/>
      </w:r>
    </w:p>
    <w:p w14:paraId="0AF11610" w14:textId="469F88BE" w:rsidR="00585D66" w:rsidRDefault="00585D66">
      <w:pPr>
        <w:pStyle w:val="TOC2"/>
        <w:rPr>
          <w:rFonts w:asciiTheme="minorHAnsi" w:eastAsiaTheme="minorEastAsia" w:hAnsiTheme="minorHAnsi" w:cstheme="minorBidi"/>
          <w:kern w:val="2"/>
          <w:sz w:val="22"/>
          <w:szCs w:val="22"/>
          <w:lang w:eastAsia="en-GB"/>
          <w14:ligatures w14:val="standardContextual"/>
        </w:rPr>
      </w:pPr>
      <w:r>
        <w:t>8.2</w:t>
      </w:r>
      <w:r>
        <w:rPr>
          <w:rFonts w:asciiTheme="minorHAnsi" w:eastAsiaTheme="minorEastAsia" w:hAnsiTheme="minorHAnsi" w:cstheme="minorBidi"/>
          <w:kern w:val="2"/>
          <w:sz w:val="22"/>
          <w:szCs w:val="22"/>
          <w:lang w:eastAsia="en-GB"/>
          <w14:ligatures w14:val="standardContextual"/>
        </w:rPr>
        <w:tab/>
      </w:r>
      <w:r>
        <w:t>Requirements</w:t>
      </w:r>
      <w:r>
        <w:tab/>
      </w:r>
      <w:r>
        <w:fldChar w:fldCharType="begin"/>
      </w:r>
      <w:r>
        <w:instrText xml:space="preserve"> PAGEREF _Toc152929255 \h </w:instrText>
      </w:r>
      <w:r>
        <w:fldChar w:fldCharType="separate"/>
      </w:r>
      <w:r>
        <w:t>21</w:t>
      </w:r>
      <w:r>
        <w:fldChar w:fldCharType="end"/>
      </w:r>
    </w:p>
    <w:p w14:paraId="5DE8162A" w14:textId="317BA8CD" w:rsidR="00585D66" w:rsidRDefault="00585D66">
      <w:pPr>
        <w:pStyle w:val="TOC3"/>
        <w:rPr>
          <w:rFonts w:asciiTheme="minorHAnsi" w:eastAsiaTheme="minorEastAsia" w:hAnsiTheme="minorHAnsi" w:cstheme="minorBidi"/>
          <w:kern w:val="2"/>
          <w:sz w:val="22"/>
          <w:szCs w:val="22"/>
          <w:lang w:eastAsia="en-GB"/>
          <w14:ligatures w14:val="standardContextual"/>
        </w:rPr>
      </w:pPr>
      <w:r>
        <w:t>8.2.1</w:t>
      </w:r>
      <w:r>
        <w:rPr>
          <w:rFonts w:asciiTheme="minorHAnsi" w:eastAsiaTheme="minorEastAsia" w:hAnsiTheme="minorHAnsi" w:cstheme="minorBidi"/>
          <w:kern w:val="2"/>
          <w:sz w:val="22"/>
          <w:szCs w:val="22"/>
          <w:lang w:eastAsia="en-GB"/>
          <w14:ligatures w14:val="standardContextual"/>
        </w:rPr>
        <w:tab/>
      </w:r>
      <w:r>
        <w:t>Localized mobile metaverse service</w:t>
      </w:r>
      <w:r>
        <w:tab/>
      </w:r>
      <w:r>
        <w:fldChar w:fldCharType="begin"/>
      </w:r>
      <w:r>
        <w:instrText xml:space="preserve"> PAGEREF _Toc152929256 \h </w:instrText>
      </w:r>
      <w:r>
        <w:fldChar w:fldCharType="separate"/>
      </w:r>
      <w:r>
        <w:t>21</w:t>
      </w:r>
      <w:r>
        <w:fldChar w:fldCharType="end"/>
      </w:r>
    </w:p>
    <w:p w14:paraId="2BA7257F" w14:textId="3A6C812C" w:rsidR="00585D66" w:rsidRDefault="00585D66">
      <w:pPr>
        <w:pStyle w:val="TOC3"/>
        <w:rPr>
          <w:rFonts w:asciiTheme="minorHAnsi" w:eastAsiaTheme="minorEastAsia" w:hAnsiTheme="minorHAnsi" w:cstheme="minorBidi"/>
          <w:kern w:val="2"/>
          <w:sz w:val="22"/>
          <w:szCs w:val="22"/>
          <w:lang w:eastAsia="en-GB"/>
          <w14:ligatures w14:val="standardContextual"/>
        </w:rPr>
      </w:pPr>
      <w:r>
        <w:t>8.2.2</w:t>
      </w:r>
      <w:r>
        <w:rPr>
          <w:rFonts w:asciiTheme="minorHAnsi" w:eastAsiaTheme="minorEastAsia" w:hAnsiTheme="minorHAnsi" w:cstheme="minorBidi"/>
          <w:kern w:val="2"/>
          <w:sz w:val="22"/>
          <w:szCs w:val="22"/>
          <w:lang w:eastAsia="en-GB"/>
          <w14:ligatures w14:val="standardContextual"/>
        </w:rPr>
        <w:tab/>
      </w:r>
      <w:r>
        <w:t>Avatar-based real-time communication</w:t>
      </w:r>
      <w:r>
        <w:tab/>
      </w:r>
      <w:r>
        <w:fldChar w:fldCharType="begin"/>
      </w:r>
      <w:r>
        <w:instrText xml:space="preserve"> PAGEREF _Toc152929257 \h </w:instrText>
      </w:r>
      <w:r>
        <w:fldChar w:fldCharType="separate"/>
      </w:r>
      <w:r>
        <w:t>21</w:t>
      </w:r>
      <w:r>
        <w:fldChar w:fldCharType="end"/>
      </w:r>
    </w:p>
    <w:p w14:paraId="4656439E" w14:textId="3A36FD54" w:rsidR="00585D66" w:rsidRPr="00585D66" w:rsidRDefault="00585D66">
      <w:pPr>
        <w:pStyle w:val="TOC3"/>
        <w:rPr>
          <w:rFonts w:asciiTheme="minorHAnsi" w:eastAsiaTheme="minorEastAsia" w:hAnsiTheme="minorHAnsi" w:cstheme="minorBidi"/>
          <w:kern w:val="2"/>
          <w:sz w:val="22"/>
          <w:szCs w:val="22"/>
          <w:lang w:val="fr-FR" w:eastAsia="en-GB"/>
          <w14:ligatures w14:val="standardContextual"/>
        </w:rPr>
      </w:pPr>
      <w:r w:rsidRPr="00585D66">
        <w:rPr>
          <w:lang w:val="fr-FR"/>
        </w:rPr>
        <w:t>8.2.3</w:t>
      </w:r>
      <w:r w:rsidRPr="00585D66">
        <w:rPr>
          <w:rFonts w:asciiTheme="minorHAnsi" w:eastAsiaTheme="minorEastAsia" w:hAnsiTheme="minorHAnsi" w:cstheme="minorBidi"/>
          <w:kern w:val="2"/>
          <w:sz w:val="22"/>
          <w:szCs w:val="22"/>
          <w:lang w:val="fr-FR" w:eastAsia="en-GB"/>
          <w14:ligatures w14:val="standardContextual"/>
        </w:rPr>
        <w:tab/>
      </w:r>
      <w:r w:rsidRPr="00585D66">
        <w:rPr>
          <w:lang w:val="fr-FR"/>
        </w:rPr>
        <w:t>Digital asset management</w:t>
      </w:r>
      <w:r w:rsidRPr="00585D66">
        <w:rPr>
          <w:lang w:val="fr-FR"/>
        </w:rPr>
        <w:tab/>
      </w:r>
      <w:r>
        <w:fldChar w:fldCharType="begin"/>
      </w:r>
      <w:r w:rsidRPr="00585D66">
        <w:rPr>
          <w:lang w:val="fr-FR"/>
        </w:rPr>
        <w:instrText xml:space="preserve"> PAGEREF _Toc152929258 \h </w:instrText>
      </w:r>
      <w:r>
        <w:fldChar w:fldCharType="separate"/>
      </w:r>
      <w:r w:rsidRPr="00585D66">
        <w:rPr>
          <w:lang w:val="fr-FR"/>
        </w:rPr>
        <w:t>21</w:t>
      </w:r>
      <w:r>
        <w:fldChar w:fldCharType="end"/>
      </w:r>
    </w:p>
    <w:p w14:paraId="766CCD00" w14:textId="4CB3DC2E" w:rsidR="00585D66" w:rsidRPr="00585D66" w:rsidRDefault="00585D66">
      <w:pPr>
        <w:pStyle w:val="TOC8"/>
        <w:rPr>
          <w:rFonts w:asciiTheme="minorHAnsi" w:eastAsiaTheme="minorEastAsia" w:hAnsiTheme="minorHAnsi" w:cstheme="minorBidi"/>
          <w:b w:val="0"/>
          <w:kern w:val="2"/>
          <w:szCs w:val="22"/>
          <w:lang w:val="fr-FR" w:eastAsia="en-GB"/>
          <w14:ligatures w14:val="standardContextual"/>
        </w:rPr>
      </w:pPr>
      <w:r w:rsidRPr="00585D66">
        <w:rPr>
          <w:lang w:val="fr-FR"/>
        </w:rPr>
        <w:lastRenderedPageBreak/>
        <w:t>Annex A (informative): Mobile metaverse services</w:t>
      </w:r>
      <w:r w:rsidRPr="00585D66">
        <w:rPr>
          <w:lang w:val="fr-FR"/>
        </w:rPr>
        <w:tab/>
      </w:r>
      <w:r>
        <w:fldChar w:fldCharType="begin"/>
      </w:r>
      <w:r w:rsidRPr="00585D66">
        <w:rPr>
          <w:lang w:val="fr-FR"/>
        </w:rPr>
        <w:instrText xml:space="preserve"> PAGEREF _Toc152929259 \h </w:instrText>
      </w:r>
      <w:r>
        <w:fldChar w:fldCharType="separate"/>
      </w:r>
      <w:r w:rsidRPr="00585D66">
        <w:rPr>
          <w:lang w:val="fr-FR"/>
        </w:rPr>
        <w:t>22</w:t>
      </w:r>
      <w:r>
        <w:fldChar w:fldCharType="end"/>
      </w:r>
    </w:p>
    <w:p w14:paraId="47017994" w14:textId="1A6A10D8" w:rsidR="00585D66" w:rsidRPr="00585D66" w:rsidRDefault="00585D66">
      <w:pPr>
        <w:pStyle w:val="TOC1"/>
        <w:rPr>
          <w:rFonts w:asciiTheme="minorHAnsi" w:eastAsiaTheme="minorEastAsia" w:hAnsiTheme="minorHAnsi" w:cstheme="minorBidi"/>
          <w:kern w:val="2"/>
          <w:szCs w:val="22"/>
          <w:lang w:val="fr-FR" w:eastAsia="en-GB"/>
          <w14:ligatures w14:val="standardContextual"/>
        </w:rPr>
      </w:pPr>
      <w:r w:rsidRPr="00585D66">
        <w:rPr>
          <w:lang w:val="fr-FR"/>
        </w:rPr>
        <w:t>A.1</w:t>
      </w:r>
      <w:r w:rsidRPr="00585D66">
        <w:rPr>
          <w:rFonts w:asciiTheme="minorHAnsi" w:eastAsiaTheme="minorEastAsia" w:hAnsiTheme="minorHAnsi" w:cstheme="minorBidi"/>
          <w:kern w:val="2"/>
          <w:szCs w:val="22"/>
          <w:lang w:val="fr-FR" w:eastAsia="en-GB"/>
          <w14:ligatures w14:val="standardContextual"/>
        </w:rPr>
        <w:tab/>
      </w:r>
      <w:r w:rsidRPr="00585D66">
        <w:rPr>
          <w:lang w:val="fr-FR"/>
        </w:rPr>
        <w:t>Introduction</w:t>
      </w:r>
      <w:r w:rsidRPr="00585D66">
        <w:rPr>
          <w:lang w:val="fr-FR"/>
        </w:rPr>
        <w:tab/>
      </w:r>
      <w:r>
        <w:fldChar w:fldCharType="begin"/>
      </w:r>
      <w:r w:rsidRPr="00585D66">
        <w:rPr>
          <w:lang w:val="fr-FR"/>
        </w:rPr>
        <w:instrText xml:space="preserve"> PAGEREF _Toc152929260 \h </w:instrText>
      </w:r>
      <w:r>
        <w:fldChar w:fldCharType="separate"/>
      </w:r>
      <w:r w:rsidRPr="00585D66">
        <w:rPr>
          <w:lang w:val="fr-FR"/>
        </w:rPr>
        <w:t>22</w:t>
      </w:r>
      <w:r>
        <w:fldChar w:fldCharType="end"/>
      </w:r>
    </w:p>
    <w:p w14:paraId="1EA1F0EB" w14:textId="18607C2B" w:rsidR="00585D66" w:rsidRPr="00585D66" w:rsidRDefault="00585D66">
      <w:pPr>
        <w:pStyle w:val="TOC1"/>
        <w:rPr>
          <w:rFonts w:asciiTheme="minorHAnsi" w:eastAsiaTheme="minorEastAsia" w:hAnsiTheme="minorHAnsi" w:cstheme="minorBidi"/>
          <w:kern w:val="2"/>
          <w:szCs w:val="22"/>
          <w:lang w:val="fr-FR" w:eastAsia="en-GB"/>
          <w14:ligatures w14:val="standardContextual"/>
        </w:rPr>
      </w:pPr>
      <w:r w:rsidRPr="00585D66">
        <w:rPr>
          <w:lang w:val="fr-FR"/>
        </w:rPr>
        <w:t>A.2</w:t>
      </w:r>
      <w:r w:rsidRPr="00585D66">
        <w:rPr>
          <w:rFonts w:asciiTheme="minorHAnsi" w:eastAsiaTheme="minorEastAsia" w:hAnsiTheme="minorHAnsi" w:cstheme="minorBidi"/>
          <w:kern w:val="2"/>
          <w:szCs w:val="22"/>
          <w:lang w:val="fr-FR" w:eastAsia="en-GB"/>
          <w14:ligatures w14:val="standardContextual"/>
        </w:rPr>
        <w:tab/>
      </w:r>
      <w:r w:rsidRPr="00585D66">
        <w:rPr>
          <w:lang w:val="fr-FR"/>
        </w:rPr>
        <w:t>Consumer mobile metaverse services</w:t>
      </w:r>
      <w:r w:rsidRPr="00585D66">
        <w:rPr>
          <w:lang w:val="fr-FR"/>
        </w:rPr>
        <w:tab/>
      </w:r>
      <w:r>
        <w:fldChar w:fldCharType="begin"/>
      </w:r>
      <w:r w:rsidRPr="00585D66">
        <w:rPr>
          <w:lang w:val="fr-FR"/>
        </w:rPr>
        <w:instrText xml:space="preserve"> PAGEREF _Toc152929261 \h </w:instrText>
      </w:r>
      <w:r>
        <w:fldChar w:fldCharType="separate"/>
      </w:r>
      <w:r w:rsidRPr="00585D66">
        <w:rPr>
          <w:lang w:val="fr-FR"/>
        </w:rPr>
        <w:t>22</w:t>
      </w:r>
      <w:r>
        <w:fldChar w:fldCharType="end"/>
      </w:r>
    </w:p>
    <w:p w14:paraId="45A42C28" w14:textId="08B47851" w:rsidR="00585D66" w:rsidRPr="00585D66" w:rsidRDefault="00585D66">
      <w:pPr>
        <w:pStyle w:val="TOC1"/>
        <w:rPr>
          <w:rFonts w:asciiTheme="minorHAnsi" w:eastAsiaTheme="minorEastAsia" w:hAnsiTheme="minorHAnsi" w:cstheme="minorBidi"/>
          <w:kern w:val="2"/>
          <w:szCs w:val="22"/>
          <w:lang w:val="fr-FR" w:eastAsia="en-GB"/>
          <w14:ligatures w14:val="standardContextual"/>
        </w:rPr>
      </w:pPr>
      <w:r w:rsidRPr="00585D66">
        <w:rPr>
          <w:lang w:val="fr-FR"/>
        </w:rPr>
        <w:t>A.3</w:t>
      </w:r>
      <w:r w:rsidRPr="00585D66">
        <w:rPr>
          <w:rFonts w:asciiTheme="minorHAnsi" w:eastAsiaTheme="minorEastAsia" w:hAnsiTheme="minorHAnsi" w:cstheme="minorBidi"/>
          <w:kern w:val="2"/>
          <w:szCs w:val="22"/>
          <w:lang w:val="fr-FR" w:eastAsia="en-GB"/>
          <w14:ligatures w14:val="standardContextual"/>
        </w:rPr>
        <w:tab/>
      </w:r>
      <w:r w:rsidRPr="00585D66">
        <w:rPr>
          <w:lang w:val="fr-FR"/>
        </w:rPr>
        <w:t>Enterprise mobile metaverse services</w:t>
      </w:r>
      <w:r w:rsidRPr="00585D66">
        <w:rPr>
          <w:lang w:val="fr-FR"/>
        </w:rPr>
        <w:tab/>
      </w:r>
      <w:r>
        <w:fldChar w:fldCharType="begin"/>
      </w:r>
      <w:r w:rsidRPr="00585D66">
        <w:rPr>
          <w:lang w:val="fr-FR"/>
        </w:rPr>
        <w:instrText xml:space="preserve"> PAGEREF _Toc152929262 \h </w:instrText>
      </w:r>
      <w:r>
        <w:fldChar w:fldCharType="separate"/>
      </w:r>
      <w:r w:rsidRPr="00585D66">
        <w:rPr>
          <w:lang w:val="fr-FR"/>
        </w:rPr>
        <w:t>23</w:t>
      </w:r>
      <w:r>
        <w:fldChar w:fldCharType="end"/>
      </w:r>
    </w:p>
    <w:p w14:paraId="463ECAA1" w14:textId="5BB6472E" w:rsidR="00585D66" w:rsidRDefault="00585D66">
      <w:pPr>
        <w:pStyle w:val="TOC1"/>
        <w:rPr>
          <w:rFonts w:asciiTheme="minorHAnsi" w:eastAsiaTheme="minorEastAsia" w:hAnsiTheme="minorHAnsi" w:cstheme="minorBidi"/>
          <w:kern w:val="2"/>
          <w:szCs w:val="22"/>
          <w:lang w:eastAsia="en-GB"/>
          <w14:ligatures w14:val="standardContextual"/>
        </w:rPr>
      </w:pPr>
      <w:r>
        <w:t>A.4</w:t>
      </w:r>
      <w:r>
        <w:rPr>
          <w:rFonts w:asciiTheme="minorHAnsi" w:eastAsiaTheme="minorEastAsia" w:hAnsiTheme="minorHAnsi" w:cstheme="minorBidi"/>
          <w:kern w:val="2"/>
          <w:szCs w:val="22"/>
          <w:lang w:eastAsia="en-GB"/>
          <w14:ligatures w14:val="standardContextual"/>
        </w:rPr>
        <w:tab/>
      </w:r>
      <w:r>
        <w:t>Industrial mobile metaverse services</w:t>
      </w:r>
      <w:r>
        <w:tab/>
      </w:r>
      <w:r>
        <w:fldChar w:fldCharType="begin"/>
      </w:r>
      <w:r>
        <w:instrText xml:space="preserve"> PAGEREF _Toc152929263 \h </w:instrText>
      </w:r>
      <w:r>
        <w:fldChar w:fldCharType="separate"/>
      </w:r>
      <w:r>
        <w:t>23</w:t>
      </w:r>
      <w:r>
        <w:fldChar w:fldCharType="end"/>
      </w:r>
    </w:p>
    <w:p w14:paraId="71F062FE" w14:textId="0DECDC4E" w:rsidR="00585D66" w:rsidRDefault="00585D66">
      <w:pPr>
        <w:pStyle w:val="TOC1"/>
        <w:rPr>
          <w:rFonts w:asciiTheme="minorHAnsi" w:eastAsiaTheme="minorEastAsia" w:hAnsiTheme="minorHAnsi" w:cstheme="minorBidi"/>
          <w:kern w:val="2"/>
          <w:szCs w:val="22"/>
          <w:lang w:eastAsia="en-GB"/>
          <w14:ligatures w14:val="standardContextual"/>
        </w:rPr>
      </w:pPr>
      <w:r>
        <w:t>A.5</w:t>
      </w:r>
      <w:r>
        <w:rPr>
          <w:rFonts w:asciiTheme="minorHAnsi" w:eastAsiaTheme="minorEastAsia" w:hAnsiTheme="minorHAnsi" w:cstheme="minorBidi"/>
          <w:kern w:val="2"/>
          <w:szCs w:val="22"/>
          <w:lang w:eastAsia="en-GB"/>
          <w14:ligatures w14:val="standardContextual"/>
        </w:rPr>
        <w:tab/>
      </w:r>
      <w:r>
        <w:t>Common aspects</w:t>
      </w:r>
      <w:r>
        <w:tab/>
      </w:r>
      <w:r>
        <w:fldChar w:fldCharType="begin"/>
      </w:r>
      <w:r>
        <w:instrText xml:space="preserve"> PAGEREF _Toc152929264 \h </w:instrText>
      </w:r>
      <w:r>
        <w:fldChar w:fldCharType="separate"/>
      </w:r>
      <w:r>
        <w:t>23</w:t>
      </w:r>
      <w:r>
        <w:fldChar w:fldCharType="end"/>
      </w:r>
    </w:p>
    <w:p w14:paraId="2E12A8AE" w14:textId="312CD513" w:rsidR="00585D66" w:rsidRDefault="00585D66">
      <w:pPr>
        <w:pStyle w:val="TOC8"/>
        <w:rPr>
          <w:rFonts w:asciiTheme="minorHAnsi" w:eastAsiaTheme="minorEastAsia" w:hAnsiTheme="minorHAnsi" w:cstheme="minorBidi"/>
          <w:b w:val="0"/>
          <w:kern w:val="2"/>
          <w:szCs w:val="22"/>
          <w:lang w:eastAsia="en-GB"/>
          <w14:ligatures w14:val="standardContextual"/>
        </w:rPr>
      </w:pPr>
      <w:r>
        <w:t>Annex B (informative): The EU Digital Identity Wallet Initiative</w:t>
      </w:r>
      <w:r>
        <w:tab/>
      </w:r>
      <w:r>
        <w:fldChar w:fldCharType="begin"/>
      </w:r>
      <w:r>
        <w:instrText xml:space="preserve"> PAGEREF _Toc152929265 \h </w:instrText>
      </w:r>
      <w:r>
        <w:fldChar w:fldCharType="separate"/>
      </w:r>
      <w:r>
        <w:t>25</w:t>
      </w:r>
      <w:r>
        <w:fldChar w:fldCharType="end"/>
      </w:r>
    </w:p>
    <w:p w14:paraId="1CDDDF2C" w14:textId="5B202360" w:rsidR="00585D66" w:rsidRDefault="00585D66">
      <w:pPr>
        <w:pStyle w:val="TOC1"/>
        <w:rPr>
          <w:rFonts w:asciiTheme="minorHAnsi" w:eastAsiaTheme="minorEastAsia" w:hAnsiTheme="minorHAnsi" w:cstheme="minorBidi"/>
          <w:kern w:val="2"/>
          <w:szCs w:val="22"/>
          <w:lang w:eastAsia="en-GB"/>
          <w14:ligatures w14:val="standardContextual"/>
        </w:rPr>
      </w:pPr>
      <w:r w:rsidRPr="009E46D1">
        <w:rPr>
          <w:lang w:val="en-US"/>
        </w:rPr>
        <w:t>B.1</w:t>
      </w:r>
      <w:r>
        <w:rPr>
          <w:rFonts w:asciiTheme="minorHAnsi" w:eastAsiaTheme="minorEastAsia" w:hAnsiTheme="minorHAnsi" w:cstheme="minorBidi"/>
          <w:kern w:val="2"/>
          <w:szCs w:val="22"/>
          <w:lang w:eastAsia="en-GB"/>
          <w14:ligatures w14:val="standardContextual"/>
        </w:rPr>
        <w:tab/>
      </w:r>
      <w:r w:rsidRPr="009E46D1">
        <w:rPr>
          <w:lang w:val="en-US"/>
        </w:rPr>
        <w:t>Overview</w:t>
      </w:r>
      <w:r>
        <w:tab/>
      </w:r>
      <w:r>
        <w:fldChar w:fldCharType="begin"/>
      </w:r>
      <w:r>
        <w:instrText xml:space="preserve"> PAGEREF _Toc152929266 \h </w:instrText>
      </w:r>
      <w:r>
        <w:fldChar w:fldCharType="separate"/>
      </w:r>
      <w:r>
        <w:t>25</w:t>
      </w:r>
      <w:r>
        <w:fldChar w:fldCharType="end"/>
      </w:r>
    </w:p>
    <w:p w14:paraId="06C76B29" w14:textId="0468872A" w:rsidR="00585D66" w:rsidRDefault="00585D66">
      <w:pPr>
        <w:pStyle w:val="TOC1"/>
        <w:rPr>
          <w:rFonts w:asciiTheme="minorHAnsi" w:eastAsiaTheme="minorEastAsia" w:hAnsiTheme="minorHAnsi" w:cstheme="minorBidi"/>
          <w:kern w:val="2"/>
          <w:szCs w:val="22"/>
          <w:lang w:eastAsia="en-GB"/>
          <w14:ligatures w14:val="standardContextual"/>
        </w:rPr>
      </w:pPr>
      <w:r w:rsidRPr="009E46D1">
        <w:rPr>
          <w:lang w:val="en-US"/>
        </w:rPr>
        <w:t>B.2</w:t>
      </w:r>
      <w:r>
        <w:rPr>
          <w:rFonts w:asciiTheme="minorHAnsi" w:eastAsiaTheme="minorEastAsia" w:hAnsiTheme="minorHAnsi" w:cstheme="minorBidi"/>
          <w:kern w:val="2"/>
          <w:szCs w:val="22"/>
          <w:lang w:eastAsia="en-GB"/>
          <w14:ligatures w14:val="standardContextual"/>
        </w:rPr>
        <w:tab/>
      </w:r>
      <w:r w:rsidRPr="009E46D1">
        <w:rPr>
          <w:lang w:val="en-US"/>
        </w:rPr>
        <w:t>The Initiative</w:t>
      </w:r>
      <w:r>
        <w:tab/>
      </w:r>
      <w:r>
        <w:fldChar w:fldCharType="begin"/>
      </w:r>
      <w:r>
        <w:instrText xml:space="preserve"> PAGEREF _Toc152929267 \h </w:instrText>
      </w:r>
      <w:r>
        <w:fldChar w:fldCharType="separate"/>
      </w:r>
      <w:r>
        <w:t>25</w:t>
      </w:r>
      <w:r>
        <w:fldChar w:fldCharType="end"/>
      </w:r>
    </w:p>
    <w:p w14:paraId="2B66C502" w14:textId="689AE766" w:rsidR="00585D66" w:rsidRDefault="00585D66">
      <w:pPr>
        <w:pStyle w:val="TOC1"/>
        <w:rPr>
          <w:rFonts w:asciiTheme="minorHAnsi" w:eastAsiaTheme="minorEastAsia" w:hAnsiTheme="minorHAnsi" w:cstheme="minorBidi"/>
          <w:kern w:val="2"/>
          <w:szCs w:val="22"/>
          <w:lang w:eastAsia="en-GB"/>
          <w14:ligatures w14:val="standardContextual"/>
        </w:rPr>
      </w:pPr>
      <w:r>
        <w:t>B.3</w:t>
      </w:r>
      <w:r>
        <w:rPr>
          <w:rFonts w:asciiTheme="minorHAnsi" w:eastAsiaTheme="minorEastAsia" w:hAnsiTheme="minorHAnsi" w:cstheme="minorBidi"/>
          <w:kern w:val="2"/>
          <w:szCs w:val="22"/>
          <w:lang w:eastAsia="en-GB"/>
          <w14:ligatures w14:val="standardContextual"/>
        </w:rPr>
        <w:tab/>
      </w:r>
      <w:r>
        <w:t>Example use cases</w:t>
      </w:r>
      <w:r>
        <w:tab/>
      </w:r>
      <w:r>
        <w:fldChar w:fldCharType="begin"/>
      </w:r>
      <w:r>
        <w:instrText xml:space="preserve"> PAGEREF _Toc152929268 \h </w:instrText>
      </w:r>
      <w:r>
        <w:fldChar w:fldCharType="separate"/>
      </w:r>
      <w:r>
        <w:t>26</w:t>
      </w:r>
      <w:r>
        <w:fldChar w:fldCharType="end"/>
      </w:r>
    </w:p>
    <w:p w14:paraId="20A0B1A6" w14:textId="6C268B3F" w:rsidR="00585D66" w:rsidRDefault="00585D66">
      <w:pPr>
        <w:pStyle w:val="TOC8"/>
        <w:rPr>
          <w:rFonts w:asciiTheme="minorHAnsi" w:eastAsiaTheme="minorEastAsia" w:hAnsiTheme="minorHAnsi" w:cstheme="minorBidi"/>
          <w:b w:val="0"/>
          <w:kern w:val="2"/>
          <w:szCs w:val="22"/>
          <w:lang w:eastAsia="en-GB"/>
          <w14:ligatures w14:val="standardContextual"/>
        </w:rPr>
      </w:pPr>
      <w:r>
        <w:t>Annex C (informative): Change history</w:t>
      </w:r>
      <w:r>
        <w:tab/>
      </w:r>
      <w:r>
        <w:fldChar w:fldCharType="begin"/>
      </w:r>
      <w:r>
        <w:instrText xml:space="preserve"> PAGEREF _Toc152929269 \h </w:instrText>
      </w:r>
      <w:r>
        <w:fldChar w:fldCharType="separate"/>
      </w:r>
      <w:r>
        <w:t>27</w:t>
      </w:r>
      <w:r>
        <w:fldChar w:fldCharType="end"/>
      </w:r>
    </w:p>
    <w:p w14:paraId="0B9E3498" w14:textId="4FCBF190" w:rsidR="00080512" w:rsidRPr="004D3578" w:rsidRDefault="004D3578">
      <w:r w:rsidRPr="004D3578">
        <w:rPr>
          <w:noProof/>
          <w:sz w:val="22"/>
        </w:rPr>
        <w:fldChar w:fldCharType="end"/>
      </w:r>
    </w:p>
    <w:p w14:paraId="747690AD" w14:textId="010443B2" w:rsidR="0074026F" w:rsidRPr="007B600E" w:rsidRDefault="00080512" w:rsidP="00DC73CB">
      <w:pPr>
        <w:pStyle w:val="Guidance"/>
      </w:pPr>
      <w:r w:rsidRPr="004D3578">
        <w:br w:type="page"/>
      </w:r>
    </w:p>
    <w:p w14:paraId="03993004" w14:textId="77777777" w:rsidR="00080512" w:rsidRDefault="00080512">
      <w:pPr>
        <w:pStyle w:val="Heading1"/>
      </w:pPr>
      <w:bookmarkStart w:id="15" w:name="foreword"/>
      <w:bookmarkStart w:id="16" w:name="_Toc152929221"/>
      <w:bookmarkEnd w:id="15"/>
      <w:r w:rsidRPr="004D3578">
        <w:lastRenderedPageBreak/>
        <w:t>Foreword</w:t>
      </w:r>
      <w:bookmarkEnd w:id="16"/>
    </w:p>
    <w:p w14:paraId="2511FBFA" w14:textId="05D296C9" w:rsidR="00080512" w:rsidRPr="004D3578" w:rsidRDefault="00080512">
      <w:r w:rsidRPr="004D3578">
        <w:t xml:space="preserve">This Technical </w:t>
      </w:r>
      <w:bookmarkStart w:id="17" w:name="spectype3"/>
      <w:r w:rsidRPr="00DC73CB">
        <w:t>Specification</w:t>
      </w:r>
      <w:bookmarkEnd w:id="17"/>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 xml:space="preserve">presented to TSG for </w:t>
      </w:r>
      <w:proofErr w:type="gramStart"/>
      <w:r w:rsidRPr="004D3578">
        <w:t>information;</w:t>
      </w:r>
      <w:proofErr w:type="gramEnd"/>
    </w:p>
    <w:p w14:paraId="055D9DB4" w14:textId="77777777" w:rsidR="00080512" w:rsidRPr="004D3578" w:rsidRDefault="00080512">
      <w:pPr>
        <w:pStyle w:val="B3"/>
      </w:pPr>
      <w:r w:rsidRPr="004D3578">
        <w:t>2</w:t>
      </w:r>
      <w:r w:rsidRPr="004D3578">
        <w:tab/>
        <w:t xml:space="preserve">presented to TSG for </w:t>
      </w:r>
      <w:proofErr w:type="gramStart"/>
      <w:r w:rsidRPr="004D3578">
        <w:t>approval;</w:t>
      </w:r>
      <w:proofErr w:type="gramEnd"/>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58DC1903" w:rsidR="00080512" w:rsidRPr="004D3578" w:rsidRDefault="00080512">
      <w:pPr>
        <w:pStyle w:val="B2"/>
      </w:pPr>
      <w:r w:rsidRPr="004D3578">
        <w:t>y</w:t>
      </w:r>
      <w:r w:rsidRPr="004D3578">
        <w:tab/>
        <w:t>the second digit is incremented for all changes of substance, i.e.</w:t>
      </w:r>
      <w:r w:rsidR="00F9166B">
        <w:t>,</w:t>
      </w:r>
      <w:r w:rsidRPr="004D3578">
        <w:t xml:space="preserv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 xml:space="preserve">indicates a mandatory requirement to do </w:t>
      </w:r>
      <w:proofErr w:type="gramStart"/>
      <w:r>
        <w:t>something</w:t>
      </w:r>
      <w:proofErr w:type="gramEnd"/>
    </w:p>
    <w:p w14:paraId="3622ABA8" w14:textId="77777777" w:rsidR="008C384C" w:rsidRDefault="008C384C" w:rsidP="00774DA4">
      <w:pPr>
        <w:pStyle w:val="EX"/>
      </w:pPr>
      <w:r w:rsidRPr="008C384C">
        <w:rPr>
          <w:b/>
        </w:rPr>
        <w:t>shall not</w:t>
      </w:r>
      <w:r>
        <w:tab/>
        <w:t>indicates an interdiction (</w:t>
      </w:r>
      <w:r w:rsidR="001F1132">
        <w:t>prohibition</w:t>
      </w:r>
      <w:r>
        <w:t xml:space="preserve">) to do </w:t>
      </w:r>
      <w:proofErr w:type="gramStart"/>
      <w:r>
        <w:t>something</w:t>
      </w:r>
      <w:proofErr w:type="gramEnd"/>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w:t>
      </w:r>
      <w:proofErr w:type="gramStart"/>
      <w:r>
        <w:t>so as to</w:t>
      </w:r>
      <w:proofErr w:type="gramEnd"/>
      <w:r>
        <w:t xml:space="preserve">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 xml:space="preserve">indicates a recommendation to do </w:t>
      </w:r>
      <w:proofErr w:type="gramStart"/>
      <w:r>
        <w:t>something</w:t>
      </w:r>
      <w:proofErr w:type="gramEnd"/>
    </w:p>
    <w:p w14:paraId="6D04F475" w14:textId="77777777" w:rsidR="008C384C" w:rsidRDefault="008C384C" w:rsidP="00774DA4">
      <w:pPr>
        <w:pStyle w:val="EX"/>
      </w:pPr>
      <w:r w:rsidRPr="008C384C">
        <w:rPr>
          <w:b/>
        </w:rPr>
        <w:t>should not</w:t>
      </w:r>
      <w:r>
        <w:tab/>
        <w:t xml:space="preserve">indicates a recommendation not to do </w:t>
      </w:r>
      <w:proofErr w:type="gramStart"/>
      <w:r>
        <w:t>something</w:t>
      </w:r>
      <w:proofErr w:type="gramEnd"/>
    </w:p>
    <w:p w14:paraId="72230B23" w14:textId="77777777" w:rsidR="008C384C" w:rsidRDefault="008C384C" w:rsidP="00774DA4">
      <w:pPr>
        <w:pStyle w:val="EX"/>
      </w:pPr>
      <w:r w:rsidRPr="00774DA4">
        <w:rPr>
          <w:b/>
        </w:rPr>
        <w:t>may</w:t>
      </w:r>
      <w:r>
        <w:tab/>
      </w:r>
      <w:r>
        <w:tab/>
        <w:t xml:space="preserve">indicates permission to do </w:t>
      </w:r>
      <w:proofErr w:type="gramStart"/>
      <w:r>
        <w:t>something</w:t>
      </w:r>
      <w:proofErr w:type="gramEnd"/>
    </w:p>
    <w:p w14:paraId="456F2770" w14:textId="77777777" w:rsidR="008C384C" w:rsidRDefault="008C384C" w:rsidP="00774DA4">
      <w:pPr>
        <w:pStyle w:val="EX"/>
      </w:pPr>
      <w:r w:rsidRPr="00774DA4">
        <w:rPr>
          <w:b/>
        </w:rPr>
        <w:t>need not</w:t>
      </w:r>
      <w:r>
        <w:tab/>
        <w:t xml:space="preserve">indicates permission not to do </w:t>
      </w:r>
      <w:proofErr w:type="gramStart"/>
      <w:r>
        <w:t>something</w:t>
      </w:r>
      <w:proofErr w:type="gramEnd"/>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w:t>
      </w:r>
      <w:proofErr w:type="gramStart"/>
      <w:r w:rsidR="00774DA4">
        <w:t>possible</w:t>
      </w:r>
      <w:proofErr w:type="gramEnd"/>
    </w:p>
    <w:p w14:paraId="37427640" w14:textId="77777777" w:rsidR="00774DA4" w:rsidRDefault="00774DA4" w:rsidP="00774DA4">
      <w:pPr>
        <w:pStyle w:val="EX"/>
      </w:pPr>
      <w:r w:rsidRPr="00774DA4">
        <w:rPr>
          <w:b/>
        </w:rPr>
        <w:t>cannot</w:t>
      </w:r>
      <w:r>
        <w:tab/>
      </w:r>
      <w:r>
        <w:tab/>
        <w:t xml:space="preserve">indicates that something is </w:t>
      </w:r>
      <w:proofErr w:type="gramStart"/>
      <w:r>
        <w:t>impossible</w:t>
      </w:r>
      <w:proofErr w:type="gramEnd"/>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 xml:space="preserve">agency the behaviour of which is outside the scope of the present </w:t>
      </w:r>
      <w:proofErr w:type="gramStart"/>
      <w:r>
        <w:t>document</w:t>
      </w:r>
      <w:proofErr w:type="gramEnd"/>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 xml:space="preserve">agency the behaviour of which is outside the scope of the present </w:t>
      </w:r>
      <w:proofErr w:type="gramStart"/>
      <w:r>
        <w:t>document</w:t>
      </w:r>
      <w:proofErr w:type="gramEnd"/>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w:t>
      </w:r>
      <w:proofErr w:type="gramStart"/>
      <w:r>
        <w:t>document</w:t>
      </w:r>
      <w:proofErr w:type="gramEnd"/>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w:t>
      </w:r>
      <w:proofErr w:type="gramStart"/>
      <w:r>
        <w:t>document</w:t>
      </w:r>
      <w:proofErr w:type="gramEnd"/>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xml:space="preserve">) indicates a statement of </w:t>
      </w:r>
      <w:proofErr w:type="gramStart"/>
      <w:r>
        <w:t>fact</w:t>
      </w:r>
      <w:proofErr w:type="gramEnd"/>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xml:space="preserve">) indicates a statement of </w:t>
      </w:r>
      <w:proofErr w:type="gramStart"/>
      <w:r>
        <w:t>fact</w:t>
      </w:r>
      <w:proofErr w:type="gramEnd"/>
    </w:p>
    <w:p w14:paraId="2AC839EC" w14:textId="77777777" w:rsidR="003018D6" w:rsidRPr="003018D6" w:rsidRDefault="00647114" w:rsidP="003018D6">
      <w:r w:rsidRPr="003018D6">
        <w:t>The constructions "</w:t>
      </w:r>
      <w:proofErr w:type="gramStart"/>
      <w:r w:rsidRPr="003018D6">
        <w:t>is</w:t>
      </w:r>
      <w:proofErr w:type="gramEnd"/>
      <w:r w:rsidRPr="003018D6">
        <w:t>" and "is not" do not indicate requirements.</w:t>
      </w:r>
      <w:r w:rsidR="003018D6" w:rsidRPr="003018D6">
        <w:t xml:space="preserve"> </w:t>
      </w:r>
    </w:p>
    <w:p w14:paraId="69B45075" w14:textId="2F96EC7A" w:rsidR="003018D6" w:rsidRPr="003018D6" w:rsidRDefault="003018D6" w:rsidP="003018D6">
      <w:pPr>
        <w:pStyle w:val="EditorsNote"/>
      </w:pPr>
      <w:bookmarkStart w:id="18" w:name="introduction"/>
      <w:bookmarkEnd w:id="18"/>
    </w:p>
    <w:p w14:paraId="548A512E" w14:textId="2FCD507D" w:rsidR="00080512" w:rsidRPr="004D3578" w:rsidRDefault="00080512" w:rsidP="00DC73CB">
      <w:pPr>
        <w:pStyle w:val="Heading1"/>
      </w:pPr>
      <w:bookmarkStart w:id="19" w:name="_Toc152929222"/>
      <w:r w:rsidRPr="004D3578">
        <w:t>1</w:t>
      </w:r>
      <w:r w:rsidRPr="004D3578">
        <w:tab/>
        <w:t>Scope</w:t>
      </w:r>
      <w:bookmarkEnd w:id="19"/>
    </w:p>
    <w:p w14:paraId="226B81E6" w14:textId="77777777" w:rsidR="00BA052A" w:rsidRDefault="00080512" w:rsidP="00BA052A">
      <w:r w:rsidRPr="001D7BAF">
        <w:t xml:space="preserve">The present document </w:t>
      </w:r>
      <w:r w:rsidR="00BA052A">
        <w:t xml:space="preserve">provides Stage 1 normative service and performance requirements for diverse service enablers to </w:t>
      </w:r>
      <w:r w:rsidR="00BA052A" w:rsidRPr="006F07C2">
        <w:t>enhance XR-based services</w:t>
      </w:r>
      <w:r w:rsidR="00BA052A">
        <w:t xml:space="preserve">. The term 'metaverse' in the title of the present document embraces the broader implications of AR and VR. </w:t>
      </w:r>
    </w:p>
    <w:p w14:paraId="116327CE" w14:textId="77777777" w:rsidR="00BA052A" w:rsidRDefault="00BA052A" w:rsidP="00BA052A">
      <w:r>
        <w:t>Service enablers considered in this document include:</w:t>
      </w:r>
    </w:p>
    <w:p w14:paraId="23FAB5BF" w14:textId="77777777" w:rsidR="00BA052A" w:rsidRDefault="00BA052A" w:rsidP="00BA052A">
      <w:pPr>
        <w:pStyle w:val="B1"/>
      </w:pPr>
      <w:r>
        <w:t>-</w:t>
      </w:r>
      <w:r>
        <w:tab/>
        <w:t xml:space="preserve">Localized mobile metaverse service </w:t>
      </w:r>
      <w:proofErr w:type="gramStart"/>
      <w:r>
        <w:t>functionality;</w:t>
      </w:r>
      <w:proofErr w:type="gramEnd"/>
    </w:p>
    <w:p w14:paraId="641B24CB" w14:textId="77777777" w:rsidR="00BA052A" w:rsidRDefault="00BA052A" w:rsidP="00BA052A">
      <w:pPr>
        <w:pStyle w:val="B1"/>
      </w:pPr>
      <w:r>
        <w:t>-</w:t>
      </w:r>
      <w:r>
        <w:tab/>
      </w:r>
      <w:r w:rsidRPr="007D34B2">
        <w:t>Avatar-based real-time communication</w:t>
      </w:r>
      <w:r>
        <w:t xml:space="preserve"> </w:t>
      </w:r>
      <w:proofErr w:type="gramStart"/>
      <w:r>
        <w:t>functionality;</w:t>
      </w:r>
      <w:proofErr w:type="gramEnd"/>
    </w:p>
    <w:p w14:paraId="005F79BC" w14:textId="77777777" w:rsidR="00BA052A" w:rsidRDefault="00BA052A" w:rsidP="00BA052A">
      <w:pPr>
        <w:pStyle w:val="B1"/>
      </w:pPr>
      <w:r>
        <w:t>-</w:t>
      </w:r>
      <w:r>
        <w:tab/>
        <w:t xml:space="preserve">Digital asset management </w:t>
      </w:r>
      <w:proofErr w:type="gramStart"/>
      <w:r>
        <w:t>functionality;</w:t>
      </w:r>
      <w:proofErr w:type="gramEnd"/>
    </w:p>
    <w:p w14:paraId="617DB280" w14:textId="73C5EEFA" w:rsidR="00695B70" w:rsidRPr="001D7BAF" w:rsidRDefault="00BA052A" w:rsidP="00BA052A">
      <w:pPr>
        <w:pStyle w:val="B1"/>
      </w:pPr>
      <w:r>
        <w:t xml:space="preserve">- </w:t>
      </w:r>
      <w:r>
        <w:tab/>
        <w:t>Operation efficiency, exposure, coordination of mobile metaverse services.</w:t>
      </w:r>
    </w:p>
    <w:p w14:paraId="794720D9" w14:textId="77777777" w:rsidR="00080512" w:rsidRPr="004D3578" w:rsidRDefault="00080512">
      <w:pPr>
        <w:pStyle w:val="Heading1"/>
      </w:pPr>
      <w:bookmarkStart w:id="20" w:name="references"/>
      <w:bookmarkStart w:id="21" w:name="_Toc152929223"/>
      <w:bookmarkEnd w:id="20"/>
      <w:r w:rsidRPr="004D3578">
        <w:t>2</w:t>
      </w:r>
      <w:r w:rsidRPr="004D3578">
        <w:tab/>
        <w:t>References</w:t>
      </w:r>
      <w:bookmarkEnd w:id="21"/>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7CBB8DED" w14:textId="77777777" w:rsidR="0006545C" w:rsidRDefault="0006545C" w:rsidP="0006545C">
      <w:pPr>
        <w:pStyle w:val="EX"/>
      </w:pPr>
      <w:r>
        <w:t>[2]</w:t>
      </w:r>
      <w:r w:rsidRPr="00E26CCF">
        <w:t xml:space="preserve"> </w:t>
      </w:r>
      <w:r>
        <w:tab/>
      </w:r>
      <w:r w:rsidRPr="004E66ED">
        <w:t>3GPP TS 22.228: "Service requirements for the Internet Protocol (IP) Multimedia core network Subsystem (IMS)".</w:t>
      </w:r>
    </w:p>
    <w:p w14:paraId="4240C23F" w14:textId="1F8B57FE" w:rsidR="0006545C" w:rsidRDefault="0006545C" w:rsidP="0006545C">
      <w:pPr>
        <w:pStyle w:val="EX"/>
      </w:pPr>
      <w:r>
        <w:t>[3]</w:t>
      </w:r>
      <w:r w:rsidRPr="00E26CCF">
        <w:t xml:space="preserve"> </w:t>
      </w:r>
      <w:r w:rsidRPr="004E66ED">
        <w:tab/>
        <w:t>ITU-T Recommendation Y.3090 (02/22): "Digital twin network - Requirements and architecture" (https://www.itu.int/rec/T-REC-Y.3090-202202-I).</w:t>
      </w:r>
    </w:p>
    <w:p w14:paraId="4968BC2F" w14:textId="77777777" w:rsidR="0006545C" w:rsidRPr="007B7AD1" w:rsidRDefault="0006545C" w:rsidP="0006545C">
      <w:pPr>
        <w:pStyle w:val="EX"/>
        <w:rPr>
          <w:lang w:val="fr-FR"/>
        </w:rPr>
      </w:pPr>
      <w:r w:rsidRPr="007B7AD1">
        <w:rPr>
          <w:lang w:val="fr-FR"/>
        </w:rPr>
        <w:t xml:space="preserve">[4] </w:t>
      </w:r>
      <w:r w:rsidRPr="007B7AD1">
        <w:rPr>
          <w:lang w:val="fr-FR"/>
        </w:rPr>
        <w:tab/>
        <w:t xml:space="preserve">3GPP TS 22.101: "Service </w:t>
      </w:r>
      <w:proofErr w:type="spellStart"/>
      <w:r w:rsidRPr="007B7AD1">
        <w:rPr>
          <w:lang w:val="fr-FR"/>
        </w:rPr>
        <w:t>principles</w:t>
      </w:r>
      <w:proofErr w:type="spellEnd"/>
      <w:r w:rsidRPr="007B7AD1">
        <w:rPr>
          <w:lang w:val="fr-FR"/>
        </w:rPr>
        <w:t>".</w:t>
      </w:r>
    </w:p>
    <w:p w14:paraId="520833FC" w14:textId="77777777" w:rsidR="0006545C" w:rsidRPr="007B7AD1" w:rsidRDefault="0006545C" w:rsidP="0006545C">
      <w:pPr>
        <w:pStyle w:val="EX"/>
        <w:rPr>
          <w:lang w:val="fr-FR"/>
        </w:rPr>
      </w:pPr>
      <w:r w:rsidRPr="007B7AD1">
        <w:rPr>
          <w:lang w:val="fr-FR"/>
        </w:rPr>
        <w:t>[5]</w:t>
      </w:r>
      <w:r w:rsidRPr="007B7AD1">
        <w:rPr>
          <w:lang w:val="fr-FR"/>
        </w:rPr>
        <w:tab/>
        <w:t xml:space="preserve">ITU-T </w:t>
      </w:r>
      <w:proofErr w:type="spellStart"/>
      <w:r w:rsidRPr="007B7AD1">
        <w:rPr>
          <w:lang w:val="fr-FR"/>
        </w:rPr>
        <w:t>Recommendation</w:t>
      </w:r>
      <w:proofErr w:type="spellEnd"/>
      <w:r w:rsidRPr="007B7AD1">
        <w:rPr>
          <w:lang w:val="fr-FR"/>
        </w:rPr>
        <w:t xml:space="preserve"> F.703 (11/00</w:t>
      </w:r>
      <w:proofErr w:type="gramStart"/>
      <w:r w:rsidRPr="007B7AD1">
        <w:rPr>
          <w:lang w:val="fr-FR"/>
        </w:rPr>
        <w:t>):</w:t>
      </w:r>
      <w:proofErr w:type="gramEnd"/>
      <w:r w:rsidRPr="007B7AD1">
        <w:rPr>
          <w:lang w:val="fr-FR"/>
        </w:rPr>
        <w:t xml:space="preserve"> "</w:t>
      </w:r>
      <w:proofErr w:type="spellStart"/>
      <w:r w:rsidRPr="007B7AD1">
        <w:rPr>
          <w:lang w:val="fr-FR"/>
        </w:rPr>
        <w:t>Multimedia</w:t>
      </w:r>
      <w:proofErr w:type="spellEnd"/>
      <w:r w:rsidRPr="007B7AD1">
        <w:rPr>
          <w:lang w:val="fr-FR"/>
        </w:rPr>
        <w:t xml:space="preserve"> </w:t>
      </w:r>
      <w:proofErr w:type="spellStart"/>
      <w:r w:rsidRPr="007B7AD1">
        <w:rPr>
          <w:lang w:val="fr-FR"/>
        </w:rPr>
        <w:t>conversational</w:t>
      </w:r>
      <w:proofErr w:type="spellEnd"/>
      <w:r w:rsidRPr="007B7AD1">
        <w:rPr>
          <w:lang w:val="fr-FR"/>
        </w:rPr>
        <w:t xml:space="preserve"> services".</w:t>
      </w:r>
    </w:p>
    <w:p w14:paraId="1FBF2D61" w14:textId="5A163D27" w:rsidR="0006545C" w:rsidRDefault="0006545C" w:rsidP="0006545C">
      <w:pPr>
        <w:pStyle w:val="EX"/>
      </w:pPr>
      <w:r>
        <w:t>[6]</w:t>
      </w:r>
      <w:r>
        <w:tab/>
      </w:r>
      <w:r w:rsidRPr="00105A77">
        <w:t>European Commission</w:t>
      </w:r>
      <w:r w:rsidRPr="00F73CA9">
        <w:t>: "</w:t>
      </w:r>
      <w:r w:rsidRPr="00105A77">
        <w:t>Shaping Europe's digital future</w:t>
      </w:r>
      <w:r w:rsidRPr="00F73CA9">
        <w:t>"</w:t>
      </w:r>
      <w:r>
        <w:t xml:space="preserve">, </w:t>
      </w:r>
      <w:hyperlink r:id="rId11" w:history="1">
        <w:r w:rsidRPr="004E66ED">
          <w:rPr>
            <w:rStyle w:val="Hyperlink"/>
            <w:lang w:val="en-US"/>
          </w:rPr>
          <w:t>https://ec.europa.eu/info/strategy/priorities-2019-2024/europe-fit-digital-age/shaping-europe-digital-future_en</w:t>
        </w:r>
      </w:hyperlink>
      <w:r w:rsidRPr="00F73CA9">
        <w:t>.</w:t>
      </w:r>
    </w:p>
    <w:p w14:paraId="043CAC1F" w14:textId="0A702E4B" w:rsidR="0006545C" w:rsidRDefault="0006545C" w:rsidP="0006545C">
      <w:pPr>
        <w:pStyle w:val="EX"/>
      </w:pPr>
      <w:r w:rsidRPr="001D03AB">
        <w:t>[</w:t>
      </w:r>
      <w:r>
        <w:t>7</w:t>
      </w:r>
      <w:r w:rsidRPr="001D03AB">
        <w:t>]</w:t>
      </w:r>
      <w:r w:rsidRPr="001D03AB">
        <w:tab/>
        <w:t>3GPP TS 22.261: "Service requirements for the 5G system".</w:t>
      </w:r>
    </w:p>
    <w:p w14:paraId="42D9C059" w14:textId="77777777" w:rsidR="00B623E1" w:rsidRPr="004D3578" w:rsidRDefault="00B623E1" w:rsidP="00B623E1">
      <w:pPr>
        <w:pStyle w:val="EX"/>
      </w:pPr>
      <w:r>
        <w:lastRenderedPageBreak/>
        <w:t>[8</w:t>
      </w:r>
      <w:r w:rsidRPr="004D3578">
        <w:t>]</w:t>
      </w:r>
      <w:r w:rsidRPr="004D3578">
        <w:tab/>
      </w:r>
      <w:r w:rsidRPr="005266F4">
        <w:t>5GAA</w:t>
      </w:r>
      <w:r>
        <w:t>:</w:t>
      </w:r>
      <w:r w:rsidRPr="005266F4">
        <w:t xml:space="preserve"> "C-V2X Use Cases Volume II: Examples and Service Level Requirements", 5G Automobile Assoc</w:t>
      </w:r>
      <w:r>
        <w:t>i</w:t>
      </w:r>
      <w:r w:rsidRPr="005266F4">
        <w:t>ation White Paper, https://5gaa.org/wp-content/uploads/2020/10/5GAA_White-Paper_C-V2X-Use-Cases-Volume-II.pdf &lt;accessed 02.09.22&gt;</w:t>
      </w:r>
      <w:r w:rsidRPr="004D3578">
        <w:t>.</w:t>
      </w:r>
    </w:p>
    <w:p w14:paraId="36B4F39E" w14:textId="3FBB6EC9" w:rsidR="00B623E1" w:rsidRDefault="00B623E1" w:rsidP="00B623E1">
      <w:pPr>
        <w:pStyle w:val="EX"/>
      </w:pPr>
      <w:r>
        <w:t>[9]</w:t>
      </w:r>
      <w:r w:rsidRPr="00E26CCF">
        <w:t xml:space="preserve"> </w:t>
      </w:r>
      <w:r>
        <w:tab/>
      </w:r>
      <w:r w:rsidRPr="004E66ED">
        <w:t>O. Holland et al.</w:t>
      </w:r>
      <w:r w:rsidR="000D470F">
        <w:t>:</w:t>
      </w:r>
      <w:r w:rsidRPr="004E66ED">
        <w:t xml:space="preserve"> "The IEEE 1918.1 "Tactile Internet" Standards Working Group and its Standards," Proceedings of the IEEE, vol. 107, no. 2, Feb. 2019."</w:t>
      </w:r>
    </w:p>
    <w:p w14:paraId="0CAC9C3C" w14:textId="1495E1C0" w:rsidR="00B623E1" w:rsidRDefault="00B623E1" w:rsidP="0006545C">
      <w:pPr>
        <w:pStyle w:val="EX"/>
        <w:rPr>
          <w:lang w:val="en-US" w:eastAsia="zh-CN"/>
        </w:rPr>
      </w:pPr>
      <w:r>
        <w:t>[10]</w:t>
      </w:r>
      <w:r w:rsidRPr="00E26CCF">
        <w:t xml:space="preserve"> </w:t>
      </w:r>
      <w:r>
        <w:tab/>
      </w:r>
      <w:r w:rsidRPr="004E66ED">
        <w:rPr>
          <w:lang w:val="en-US" w:eastAsia="zh-CN"/>
        </w:rPr>
        <w:t xml:space="preserve">A. Ebrahimzadeh, M. </w:t>
      </w:r>
      <w:proofErr w:type="gramStart"/>
      <w:r w:rsidRPr="004E66ED">
        <w:rPr>
          <w:lang w:val="en-US" w:eastAsia="zh-CN"/>
        </w:rPr>
        <w:t>Maier</w:t>
      </w:r>
      <w:proofErr w:type="gramEnd"/>
      <w:r w:rsidRPr="004E66ED">
        <w:rPr>
          <w:lang w:val="en-US" w:eastAsia="zh-CN"/>
        </w:rPr>
        <w:t xml:space="preserve"> and R. H. </w:t>
      </w:r>
      <w:proofErr w:type="spellStart"/>
      <w:r w:rsidRPr="004E66ED">
        <w:rPr>
          <w:lang w:val="en-US" w:eastAsia="zh-CN"/>
        </w:rPr>
        <w:t>Glitho</w:t>
      </w:r>
      <w:proofErr w:type="spellEnd"/>
      <w:r w:rsidR="000D470F">
        <w:rPr>
          <w:lang w:val="en-US" w:eastAsia="zh-CN"/>
        </w:rPr>
        <w:t>:</w:t>
      </w:r>
      <w:r w:rsidRPr="004E66ED">
        <w:rPr>
          <w:lang w:val="en-US" w:eastAsia="zh-CN"/>
        </w:rPr>
        <w:t xml:space="preserve"> "Trace-Driven Haptic Traffic Characterization for Tactile Internet Performance Evaluation," 2021 International Conference on Engineering and Emerging Technologies (ICEET), 2021, pp. 1-6.</w:t>
      </w:r>
    </w:p>
    <w:p w14:paraId="57DD0B5E" w14:textId="64B95FBF" w:rsidR="000F194B" w:rsidRPr="00DC15BA" w:rsidRDefault="000F194B" w:rsidP="000F194B">
      <w:pPr>
        <w:pStyle w:val="EX"/>
        <w:rPr>
          <w:lang w:eastAsia="zh-CN"/>
        </w:rPr>
      </w:pPr>
      <w:r>
        <w:rPr>
          <w:lang w:val="en-US" w:eastAsia="zh-CN"/>
        </w:rPr>
        <w:t>[11]</w:t>
      </w:r>
      <w:r>
        <w:rPr>
          <w:lang w:val="en-US" w:eastAsia="zh-CN"/>
        </w:rPr>
        <w:tab/>
      </w:r>
      <w:r w:rsidRPr="004E66ED">
        <w:rPr>
          <w:noProof/>
        </w:rPr>
        <w:t>Quote from Ursula von der Leyen, President of the European Commission, in her State of the Union address, 16 September 2020</w:t>
      </w:r>
      <w:r w:rsidR="000D470F">
        <w:rPr>
          <w:noProof/>
        </w:rPr>
        <w:t>:</w:t>
      </w:r>
      <w:r w:rsidRPr="004E66ED">
        <w:rPr>
          <w:noProof/>
        </w:rPr>
        <w:t xml:space="preserve"> &lt;</w:t>
      </w:r>
      <w:hyperlink r:id="rId12" w:history="1">
        <w:r w:rsidRPr="004E66ED">
          <w:rPr>
            <w:rStyle w:val="Hyperlink"/>
            <w:noProof/>
          </w:rPr>
          <w:t>https://ec.europa.eu/info/strategy/priorities-2019-2024/europe-fit-digital-age/european-digital-identity_en</w:t>
        </w:r>
      </w:hyperlink>
      <w:r w:rsidRPr="004E66ED">
        <w:rPr>
          <w:noProof/>
        </w:rPr>
        <w:t xml:space="preserve">&gt;, </w:t>
      </w:r>
      <w:r w:rsidRPr="004E66ED">
        <w:t xml:space="preserve">accessed </w:t>
      </w:r>
      <w:r>
        <w:t>16 November 2023</w:t>
      </w:r>
      <w:r w:rsidRPr="004E66ED">
        <w:t>.</w:t>
      </w:r>
    </w:p>
    <w:p w14:paraId="2425C400" w14:textId="04A2A049" w:rsidR="000F194B" w:rsidRDefault="000F194B" w:rsidP="000F194B">
      <w:pPr>
        <w:pStyle w:val="EX"/>
      </w:pPr>
      <w:r>
        <w:rPr>
          <w:lang w:val="en-US" w:eastAsia="zh-CN"/>
        </w:rPr>
        <w:t>[12]</w:t>
      </w:r>
      <w:r>
        <w:rPr>
          <w:lang w:val="en-US" w:eastAsia="zh-CN"/>
        </w:rPr>
        <w:tab/>
        <w:t>"European Digital Identity", European Commission</w:t>
      </w:r>
      <w:r w:rsidR="000D470F">
        <w:rPr>
          <w:lang w:val="en-US" w:eastAsia="zh-CN"/>
        </w:rPr>
        <w:t>:</w:t>
      </w:r>
      <w:r>
        <w:rPr>
          <w:lang w:val="en-US" w:eastAsia="zh-CN"/>
        </w:rPr>
        <w:t xml:space="preserve"> </w:t>
      </w:r>
      <w:r w:rsidRPr="004E66ED">
        <w:t xml:space="preserve">&lt;https://ec.europa.eu/info/strategy/priorities-2019-2024/europe-fit-digital-age/european-digital-identity_fr&gt;, accessed </w:t>
      </w:r>
      <w:r>
        <w:t>16 November 23</w:t>
      </w:r>
      <w:r w:rsidRPr="004E66ED">
        <w:t>.</w:t>
      </w:r>
    </w:p>
    <w:p w14:paraId="6DEBCC62" w14:textId="732FAA37" w:rsidR="003134DF" w:rsidRPr="008C5112" w:rsidRDefault="008C5112" w:rsidP="00585D66">
      <w:pPr>
        <w:pStyle w:val="EX"/>
        <w:rPr>
          <w:rFonts w:eastAsia="SimSun"/>
          <w:lang w:val="en-US"/>
        </w:rPr>
      </w:pPr>
      <w:r w:rsidRPr="00A64446">
        <w:rPr>
          <w:rFonts w:eastAsia="SimSun"/>
        </w:rPr>
        <w:t>[</w:t>
      </w:r>
      <w:r>
        <w:rPr>
          <w:rFonts w:eastAsia="SimSun"/>
        </w:rPr>
        <w:t>13</w:t>
      </w:r>
      <w:r w:rsidRPr="00A64446">
        <w:rPr>
          <w:rFonts w:eastAsia="SimSun"/>
        </w:rPr>
        <w:t>]</w:t>
      </w:r>
      <w:r w:rsidRPr="00A64446">
        <w:rPr>
          <w:rFonts w:eastAsia="SimSun"/>
        </w:rPr>
        <w:tab/>
      </w:r>
      <w:proofErr w:type="spellStart"/>
      <w:r w:rsidRPr="00A64446">
        <w:rPr>
          <w:rFonts w:eastAsia="SimSun"/>
        </w:rPr>
        <w:t>glTF</w:t>
      </w:r>
      <w:proofErr w:type="spellEnd"/>
      <w:r w:rsidRPr="00A64446">
        <w:rPr>
          <w:rFonts w:eastAsia="SimSun"/>
        </w:rPr>
        <w:t xml:space="preserve"> 2.0 specification, </w:t>
      </w:r>
      <w:hyperlink r:id="rId13" w:history="1">
        <w:r w:rsidRPr="00A64446">
          <w:rPr>
            <w:rFonts w:eastAsia="SimSun"/>
            <w:color w:val="0563C1"/>
            <w:u w:val="single"/>
          </w:rPr>
          <w:t>https://registry.khronos.org/glTF/specs/2.0/glTF-2.0.html</w:t>
        </w:r>
      </w:hyperlink>
      <w:r w:rsidRPr="00A64446">
        <w:rPr>
          <w:rFonts w:eastAsia="SimSun"/>
        </w:rPr>
        <w:t xml:space="preserve">, </w:t>
      </w:r>
      <w:r>
        <w:rPr>
          <w:rFonts w:eastAsia="SimSun"/>
        </w:rPr>
        <w:t xml:space="preserve">last </w:t>
      </w:r>
      <w:r w:rsidRPr="00A64446">
        <w:rPr>
          <w:rFonts w:eastAsia="SimSun"/>
        </w:rPr>
        <w:t xml:space="preserve">accessed </w:t>
      </w:r>
      <w:r>
        <w:rPr>
          <w:rFonts w:eastAsia="SimSun"/>
        </w:rPr>
        <w:t xml:space="preserve">14 Nov. </w:t>
      </w:r>
      <w:r w:rsidRPr="00A64446">
        <w:rPr>
          <w:rFonts w:eastAsia="SimSun"/>
        </w:rPr>
        <w:t>2023.</w:t>
      </w:r>
    </w:p>
    <w:p w14:paraId="24ACB616" w14:textId="77777777" w:rsidR="00080512" w:rsidRPr="004D3578" w:rsidRDefault="00080512">
      <w:pPr>
        <w:pStyle w:val="Heading1"/>
      </w:pPr>
      <w:bookmarkStart w:id="22" w:name="definitions"/>
      <w:bookmarkStart w:id="23" w:name="_Toc152929224"/>
      <w:bookmarkEnd w:id="22"/>
      <w:r w:rsidRPr="004D3578">
        <w:t>3</w:t>
      </w:r>
      <w:r w:rsidRPr="004D3578">
        <w:tab/>
        <w:t>Definitions</w:t>
      </w:r>
      <w:r w:rsidR="00602AEA">
        <w:t xml:space="preserve"> of terms, </w:t>
      </w:r>
      <w:proofErr w:type="gramStart"/>
      <w:r w:rsidR="00602AEA">
        <w:t>symbols</w:t>
      </w:r>
      <w:proofErr w:type="gramEnd"/>
      <w:r w:rsidR="00602AEA">
        <w:t xml:space="preserve"> and abbreviations</w:t>
      </w:r>
      <w:bookmarkEnd w:id="23"/>
    </w:p>
    <w:p w14:paraId="6CBABCF9" w14:textId="6B6DFA42" w:rsidR="00080512" w:rsidRPr="004D3578" w:rsidRDefault="00080512">
      <w:pPr>
        <w:pStyle w:val="Heading2"/>
      </w:pPr>
      <w:bookmarkStart w:id="24" w:name="_Toc152929225"/>
      <w:r w:rsidRPr="004D3578">
        <w:t>3.1</w:t>
      </w:r>
      <w:r w:rsidRPr="004D3578">
        <w:tab/>
      </w:r>
      <w:r w:rsidR="002B6339">
        <w:t>Terms</w:t>
      </w:r>
      <w:bookmarkEnd w:id="24"/>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1BE4A3D3" w14:textId="77777777" w:rsidR="008F7724" w:rsidRPr="004E66ED" w:rsidRDefault="008F7724" w:rsidP="008F7724">
      <w:r w:rsidRPr="004E66ED">
        <w:rPr>
          <w:b/>
        </w:rPr>
        <w:t xml:space="preserve">avatar: </w:t>
      </w:r>
      <w:r w:rsidRPr="004E66ED">
        <w:t>a digital representation specific to media that encodes facial (possibly body) position, motions and expressions of a person or some software generated entity.</w:t>
      </w:r>
    </w:p>
    <w:p w14:paraId="2D6D9DBC" w14:textId="77777777" w:rsidR="008F7724" w:rsidRPr="004E66ED" w:rsidRDefault="008F7724" w:rsidP="008F7724">
      <w:pPr>
        <w:rPr>
          <w:noProof/>
        </w:rPr>
      </w:pPr>
      <w:r w:rsidRPr="004E66ED">
        <w:rPr>
          <w:b/>
          <w:noProof/>
        </w:rPr>
        <w:t>Conference</w:t>
      </w:r>
      <w:r w:rsidRPr="004E66ED">
        <w:rPr>
          <w:noProof/>
        </w:rPr>
        <w:t>: An IP multimedia session with two or more participants. Each conference has a "conference focus". A conference can be uniquely identified by a user. Examples for a conference could be a Telepresence or a multimedia game, in which the conference focus is located in a game server.</w:t>
      </w:r>
    </w:p>
    <w:p w14:paraId="61490518" w14:textId="33333AAD" w:rsidR="008F7724" w:rsidRPr="004E66ED" w:rsidRDefault="008F7724" w:rsidP="008F7724">
      <w:pPr>
        <w:pStyle w:val="NO"/>
      </w:pPr>
      <w:r w:rsidRPr="004E66ED">
        <w:t xml:space="preserve">NOTE 1: This definition was taken from </w:t>
      </w:r>
      <w:r w:rsidR="000D470F">
        <w:t xml:space="preserve">3GPP </w:t>
      </w:r>
      <w:r w:rsidRPr="004E66ED">
        <w:t>TS 22.228 [</w:t>
      </w:r>
      <w:r>
        <w:t>2</w:t>
      </w:r>
      <w:r w:rsidRPr="004E66ED">
        <w:t>].</w:t>
      </w:r>
    </w:p>
    <w:p w14:paraId="495554B7" w14:textId="6C9D41F5" w:rsidR="008F7724" w:rsidRPr="004E66ED" w:rsidRDefault="008F7724" w:rsidP="008F7724">
      <w:pPr>
        <w:rPr>
          <w:noProof/>
        </w:rPr>
      </w:pPr>
      <w:r w:rsidRPr="004E66ED">
        <w:rPr>
          <w:b/>
          <w:noProof/>
        </w:rPr>
        <w:t>Conference Focus</w:t>
      </w:r>
      <w:r w:rsidRPr="004E66ED">
        <w:rPr>
          <w:noProof/>
        </w:rPr>
        <w:t>: The conference focus is an entity which has abilities to host conferences including their creation, maintenance, and manipulation of the media. A conference focus implements the conference policy (e.g.</w:t>
      </w:r>
      <w:r w:rsidR="00F9166B">
        <w:rPr>
          <w:noProof/>
        </w:rPr>
        <w:t>,</w:t>
      </w:r>
      <w:r w:rsidRPr="004E66ED">
        <w:rPr>
          <w:noProof/>
        </w:rPr>
        <w:t xml:space="preserve"> rules for talk burst control, assign priorities and participant’s rights).</w:t>
      </w:r>
    </w:p>
    <w:p w14:paraId="699FD901" w14:textId="56A9F025" w:rsidR="008F7724" w:rsidRPr="004E66ED" w:rsidRDefault="008F7724" w:rsidP="008F7724">
      <w:pPr>
        <w:pStyle w:val="NO"/>
      </w:pPr>
      <w:r w:rsidRPr="004E66ED">
        <w:t xml:space="preserve">NOTE 2: This definition was taken from </w:t>
      </w:r>
      <w:r w:rsidR="000D470F">
        <w:t xml:space="preserve">3GPP </w:t>
      </w:r>
      <w:r w:rsidRPr="004E66ED">
        <w:t>TS 22.228 [</w:t>
      </w:r>
      <w:r>
        <w:t>2</w:t>
      </w:r>
      <w:r w:rsidRPr="004E66ED">
        <w:t>].</w:t>
      </w:r>
    </w:p>
    <w:p w14:paraId="3454E41D" w14:textId="4339AF3E" w:rsidR="008F7724" w:rsidRPr="004E66ED" w:rsidRDefault="008F7724" w:rsidP="008F7724">
      <w:r w:rsidRPr="004E66ED">
        <w:rPr>
          <w:b/>
        </w:rPr>
        <w:t>digital asset</w:t>
      </w:r>
      <w:r w:rsidRPr="004E66ED">
        <w:t>:</w:t>
      </w:r>
      <w:r>
        <w:t xml:space="preserve"> </w:t>
      </w:r>
      <w:r w:rsidRPr="004E66ED">
        <w:t xml:space="preserve">digitally stored information that is uniquely identifiable and can be used to realize value according to their licensing conditions and applicable regulations. Examples of digital assets include digital </w:t>
      </w:r>
      <w:r>
        <w:t>representation</w:t>
      </w:r>
      <w:r w:rsidRPr="004E66ED">
        <w:t xml:space="preserve"> (avatar), software licenses, gift certificates</w:t>
      </w:r>
      <w:r w:rsidRPr="00171EFA">
        <w:t xml:space="preserve">, </w:t>
      </w:r>
      <w:proofErr w:type="gramStart"/>
      <w:r w:rsidRPr="00171EFA">
        <w:t>tokens</w:t>
      </w:r>
      <w:proofErr w:type="gramEnd"/>
      <w:r w:rsidRPr="004E66ED">
        <w:t xml:space="preserve"> and files (e.g.</w:t>
      </w:r>
      <w:r w:rsidR="00F9166B">
        <w:t>,</w:t>
      </w:r>
      <w:r w:rsidRPr="004E66ED">
        <w:t xml:space="preserve"> music files) that have been purchased</w:t>
      </w:r>
      <w:r>
        <w:t xml:space="preserve">. This is not an exhaustive list of examples. </w:t>
      </w:r>
    </w:p>
    <w:p w14:paraId="37C003D4" w14:textId="77777777" w:rsidR="008F7724" w:rsidRPr="004E66ED" w:rsidRDefault="008F7724" w:rsidP="008F7724">
      <w:pPr>
        <w:rPr>
          <w:noProof/>
          <w:lang w:val="en-US"/>
        </w:rPr>
      </w:pPr>
      <w:r w:rsidRPr="004E66ED">
        <w:rPr>
          <w:b/>
          <w:noProof/>
        </w:rPr>
        <w:t>digital representation:</w:t>
      </w:r>
      <w:r w:rsidRPr="004E66ED">
        <w:rPr>
          <w:noProof/>
        </w:rPr>
        <w:t xml:space="preserve"> the mobile metaverse media associated with the presentation of a particular virtual or physical object. The digital representation could present the current state of the object. One example of a digital representation is an avatar, see Annex A.</w:t>
      </w:r>
    </w:p>
    <w:p w14:paraId="5C5FA6F1" w14:textId="77777777" w:rsidR="008F7724" w:rsidRPr="004E66ED" w:rsidRDefault="008F7724" w:rsidP="008F7724">
      <w:r w:rsidRPr="004E66ED">
        <w:rPr>
          <w:b/>
        </w:rPr>
        <w:t>digital twin:</w:t>
      </w:r>
      <w:r w:rsidRPr="004E66ED">
        <w:t xml:space="preserve"> A real-time representation of physical assets in a digital world. </w:t>
      </w:r>
    </w:p>
    <w:p w14:paraId="5C945DF7" w14:textId="77777777" w:rsidR="008F7724" w:rsidRDefault="008F7724" w:rsidP="008F7724">
      <w:pPr>
        <w:pStyle w:val="NO"/>
        <w:rPr>
          <w:lang w:val="en-US" w:eastAsia="zh-CN"/>
        </w:rPr>
      </w:pPr>
      <w:r w:rsidRPr="004E66ED">
        <w:rPr>
          <w:lang w:val="en-US" w:eastAsia="zh-CN"/>
        </w:rPr>
        <w:t>NOTE 3: This definition was taken from ITU-T Recommendation Y.3090 [</w:t>
      </w:r>
      <w:r>
        <w:rPr>
          <w:lang w:val="en-US" w:eastAsia="zh-CN"/>
        </w:rPr>
        <w:t>3</w:t>
      </w:r>
      <w:r w:rsidRPr="004E66ED">
        <w:rPr>
          <w:lang w:val="en-US" w:eastAsia="zh-CN"/>
        </w:rPr>
        <w:t>].</w:t>
      </w:r>
    </w:p>
    <w:p w14:paraId="42E5B495" w14:textId="50E720BE" w:rsidR="008F7724" w:rsidRDefault="008F7724" w:rsidP="008F7724">
      <w:pPr>
        <w:rPr>
          <w:bCs/>
          <w:noProof/>
          <w:lang w:val="en-US"/>
        </w:rPr>
      </w:pPr>
      <w:r>
        <w:rPr>
          <w:b/>
          <w:noProof/>
          <w:lang w:val="en-US"/>
        </w:rPr>
        <w:t>digital w</w:t>
      </w:r>
      <w:r w:rsidRPr="000A3692">
        <w:rPr>
          <w:b/>
          <w:noProof/>
          <w:lang w:val="en-US"/>
        </w:rPr>
        <w:t>allet</w:t>
      </w:r>
      <w:r w:rsidRPr="000A3692">
        <w:rPr>
          <w:bCs/>
          <w:noProof/>
          <w:lang w:val="en-US"/>
        </w:rPr>
        <w:t xml:space="preserve">: </w:t>
      </w:r>
      <w:r>
        <w:rPr>
          <w:bCs/>
          <w:noProof/>
          <w:lang w:val="en-US"/>
        </w:rPr>
        <w:t>one type of digital asset container</w:t>
      </w:r>
      <w:r w:rsidRPr="000A3692">
        <w:rPr>
          <w:bCs/>
          <w:noProof/>
          <w:lang w:val="en-US"/>
        </w:rPr>
        <w:t>, also known as e-wallet or mobile wallet</w:t>
      </w:r>
      <w:r w:rsidR="000D470F">
        <w:rPr>
          <w:bCs/>
          <w:noProof/>
          <w:lang w:val="en-US"/>
        </w:rPr>
        <w:t>. It i</w:t>
      </w:r>
      <w:r w:rsidRPr="000A3692">
        <w:rPr>
          <w:bCs/>
          <w:noProof/>
          <w:lang w:val="en-US"/>
        </w:rPr>
        <w:t>s a software application that securely stores digital credentials</w:t>
      </w:r>
      <w:r w:rsidR="000D470F">
        <w:rPr>
          <w:bCs/>
          <w:noProof/>
          <w:lang w:val="en-US"/>
        </w:rPr>
        <w:t xml:space="preserve"> typically part of personal data</w:t>
      </w:r>
      <w:r w:rsidRPr="000A3692">
        <w:rPr>
          <w:bCs/>
          <w:noProof/>
          <w:lang w:val="en-US"/>
        </w:rPr>
        <w:t xml:space="preserve">, such as payment information, loyalty cards, tickets, and other digital assets. It allows users to make electronic transactions, such as payments and transfers, conveniently and securely using their digital credentials. </w:t>
      </w:r>
    </w:p>
    <w:p w14:paraId="014D8888" w14:textId="77777777" w:rsidR="008F7724" w:rsidRPr="00F9438A" w:rsidRDefault="008F7724" w:rsidP="00585D66">
      <w:pPr>
        <w:pStyle w:val="NO"/>
      </w:pPr>
      <w:r>
        <w:lastRenderedPageBreak/>
        <w:t xml:space="preserve">NOTE 4: </w:t>
      </w:r>
      <w:r w:rsidRPr="00F73CA9">
        <w:t xml:space="preserve">Digital wallets typically employ encryption and authentication mechanisms to protect the stored information and ensure the security of transactions. </w:t>
      </w:r>
    </w:p>
    <w:p w14:paraId="167B7910" w14:textId="50356C73" w:rsidR="008F7724" w:rsidRPr="004E66ED" w:rsidRDefault="008F7724" w:rsidP="008F7724">
      <w:pPr>
        <w:rPr>
          <w:noProof/>
        </w:rPr>
      </w:pPr>
      <w:r w:rsidRPr="004E66ED">
        <w:rPr>
          <w:b/>
          <w:noProof/>
        </w:rPr>
        <w:t>gesture:</w:t>
      </w:r>
      <w:r w:rsidRPr="004E66ED">
        <w:rPr>
          <w:noProof/>
        </w:rPr>
        <w:t xml:space="preserve"> a change in the pose that is considered significant, i.e.</w:t>
      </w:r>
      <w:r w:rsidR="00F9166B">
        <w:rPr>
          <w:noProof/>
        </w:rPr>
        <w:t>,</w:t>
      </w:r>
      <w:r w:rsidRPr="004E66ED">
        <w:rPr>
          <w:noProof/>
        </w:rPr>
        <w:t xml:space="preserve"> as a discriminated interaction with a mobile metaverse service.</w:t>
      </w:r>
    </w:p>
    <w:p w14:paraId="19E0225F" w14:textId="77777777" w:rsidR="008F7724" w:rsidRPr="004E66ED" w:rsidRDefault="008F7724" w:rsidP="008F7724">
      <w:pPr>
        <w:rPr>
          <w:noProof/>
        </w:rPr>
      </w:pPr>
      <w:r w:rsidRPr="004E66ED">
        <w:rPr>
          <w:b/>
          <w:noProof/>
        </w:rPr>
        <w:t>immersive:</w:t>
      </w:r>
      <w:r w:rsidRPr="004E66ED">
        <w:rPr>
          <w:noProof/>
        </w:rPr>
        <w:t xml:space="preserve"> a characteristic of a service experience or AR/MR/VR media, seeming to surround the user, so that they feel completely involved.</w:t>
      </w:r>
    </w:p>
    <w:p w14:paraId="46936766" w14:textId="29790777" w:rsidR="008F7724" w:rsidRPr="004E66ED" w:rsidRDefault="008F7724" w:rsidP="008F7724">
      <w:pPr>
        <w:rPr>
          <w:noProof/>
          <w:lang w:val="en-US"/>
        </w:rPr>
      </w:pPr>
      <w:r w:rsidRPr="004E66ED">
        <w:rPr>
          <w:b/>
          <w:noProof/>
          <w:lang w:val="en-US"/>
        </w:rPr>
        <w:t>localization</w:t>
      </w:r>
      <w:r w:rsidRPr="004E66ED">
        <w:rPr>
          <w:noProof/>
          <w:lang w:val="en-US"/>
        </w:rPr>
        <w:t>: A known location in 3 dimensional space, including an orientation, e.g.</w:t>
      </w:r>
      <w:r w:rsidR="00F9166B">
        <w:rPr>
          <w:noProof/>
          <w:lang w:val="en-US"/>
        </w:rPr>
        <w:t>,</w:t>
      </w:r>
      <w:r w:rsidRPr="004E66ED">
        <w:rPr>
          <w:noProof/>
          <w:lang w:val="en-US"/>
        </w:rPr>
        <w:t xml:space="preserve"> defined as pitch, yaw and roll.</w:t>
      </w:r>
    </w:p>
    <w:p w14:paraId="1FF27DD3" w14:textId="77777777" w:rsidR="008F7724" w:rsidRPr="004E66ED" w:rsidRDefault="008F7724" w:rsidP="008F7724">
      <w:pPr>
        <w:rPr>
          <w:noProof/>
        </w:rPr>
      </w:pPr>
      <w:r w:rsidRPr="004E66ED">
        <w:rPr>
          <w:b/>
          <w:noProof/>
        </w:rPr>
        <w:t>location related service experience:</w:t>
      </w:r>
      <w:r w:rsidRPr="004E66ED">
        <w:rPr>
          <w:noProof/>
        </w:rPr>
        <w:t xml:space="preserve"> user interaction and information provided by a service to a user that is relevant to the physical location in which the user accesses the service.</w:t>
      </w:r>
    </w:p>
    <w:p w14:paraId="34D1C7A4" w14:textId="77777777" w:rsidR="008F7724" w:rsidRPr="004E66ED" w:rsidRDefault="008F7724" w:rsidP="008F7724">
      <w:pPr>
        <w:rPr>
          <w:noProof/>
        </w:rPr>
      </w:pPr>
      <w:r w:rsidRPr="004E66ED">
        <w:rPr>
          <w:b/>
          <w:noProof/>
        </w:rPr>
        <w:t>location agnostic service experience:</w:t>
      </w:r>
      <w:r w:rsidRPr="004E66ED">
        <w:rPr>
          <w:noProof/>
        </w:rPr>
        <w:t xml:space="preserve"> user interaction and information provided by a service to a user that has little or no relation to the physical location in which the user accesses the service. </w:t>
      </w:r>
      <w:r w:rsidRPr="004E66ED">
        <w:rPr>
          <w:noProof/>
          <w:lang w:val="en-US"/>
        </w:rPr>
        <w:t>R</w:t>
      </w:r>
      <w:r w:rsidRPr="004E66ED">
        <w:rPr>
          <w:noProof/>
        </w:rPr>
        <w:t>ather the service provides interaction and information concerning either a distant or a non-existent physical location.</w:t>
      </w:r>
    </w:p>
    <w:p w14:paraId="6EE4BD0F" w14:textId="39840197" w:rsidR="008F7724" w:rsidRPr="004E66ED" w:rsidRDefault="008F7724" w:rsidP="008F7724">
      <w:pPr>
        <w:rPr>
          <w:noProof/>
        </w:rPr>
      </w:pPr>
      <w:r w:rsidRPr="004E66ED">
        <w:rPr>
          <w:b/>
          <w:noProof/>
        </w:rPr>
        <w:t xml:space="preserve">mobile metaverse media: </w:t>
      </w:r>
      <w:r w:rsidRPr="004E66ED">
        <w:rPr>
          <w:noProof/>
        </w:rPr>
        <w:t>media communicated or enabled using the 5G system including audio, video, XR (including haptic) media, and data from which media can be constructed (e.g.</w:t>
      </w:r>
      <w:r w:rsidR="00F9166B">
        <w:rPr>
          <w:noProof/>
        </w:rPr>
        <w:t>,</w:t>
      </w:r>
      <w:r w:rsidRPr="004E66ED">
        <w:rPr>
          <w:noProof/>
        </w:rPr>
        <w:t xml:space="preserve"> a 'point cloud' that could be used to generate XR media.)</w:t>
      </w:r>
    </w:p>
    <w:p w14:paraId="5835EA86" w14:textId="77777777" w:rsidR="008F7724" w:rsidRPr="004E66ED" w:rsidRDefault="008F7724" w:rsidP="008F7724">
      <w:pPr>
        <w:rPr>
          <w:noProof/>
        </w:rPr>
      </w:pPr>
      <w:r w:rsidRPr="004E66ED">
        <w:rPr>
          <w:b/>
          <w:noProof/>
        </w:rPr>
        <w:t xml:space="preserve">mobile metaverse: </w:t>
      </w:r>
      <w:r w:rsidRPr="004E66ED">
        <w:rPr>
          <w:noProof/>
        </w:rPr>
        <w:t>the user experience enabled by the 5G system of interactive and/or immersive XR media, including haptic media.</w:t>
      </w:r>
    </w:p>
    <w:p w14:paraId="2772FD1C" w14:textId="77777777" w:rsidR="008F7724" w:rsidRPr="004E66ED" w:rsidRDefault="008F7724" w:rsidP="008F7724">
      <w:pPr>
        <w:rPr>
          <w:noProof/>
        </w:rPr>
      </w:pPr>
      <w:r w:rsidRPr="004E66ED">
        <w:rPr>
          <w:b/>
          <w:noProof/>
        </w:rPr>
        <w:t>mobile metaverse server:</w:t>
      </w:r>
      <w:r w:rsidRPr="004E66ED">
        <w:rPr>
          <w:noProof/>
        </w:rPr>
        <w:tab/>
        <w:t>an application server that supports one or more mobile metaverse services to a user access by means of the 5G system.</w:t>
      </w:r>
    </w:p>
    <w:p w14:paraId="0164DA44" w14:textId="77777777" w:rsidR="008F7724" w:rsidRPr="004E66ED" w:rsidRDefault="008F7724" w:rsidP="008F7724">
      <w:pPr>
        <w:rPr>
          <w:noProof/>
        </w:rPr>
      </w:pPr>
      <w:r w:rsidRPr="004E66ED">
        <w:rPr>
          <w:b/>
          <w:noProof/>
        </w:rPr>
        <w:t xml:space="preserve">mobile metaverse service: </w:t>
      </w:r>
      <w:r w:rsidRPr="004E66ED">
        <w:rPr>
          <w:noProof/>
        </w:rPr>
        <w:t>the service that provides a mobile metaverse experience to a user by means of the 5G system.</w:t>
      </w:r>
    </w:p>
    <w:p w14:paraId="151613EF" w14:textId="77777777" w:rsidR="008F7724" w:rsidRPr="004E66ED" w:rsidRDefault="008F7724" w:rsidP="008F7724">
      <w:pPr>
        <w:rPr>
          <w:noProof/>
        </w:rPr>
      </w:pPr>
      <w:r w:rsidRPr="004E66ED">
        <w:rPr>
          <w:b/>
          <w:noProof/>
        </w:rPr>
        <w:t>pose:</w:t>
      </w:r>
      <w:r w:rsidRPr="004E66ED">
        <w:rPr>
          <w:noProof/>
        </w:rPr>
        <w:t xml:space="preserve"> the relative location, orientation and direction of the parts of a whole. The pose can refer the user, specifically used in terms of identifying the position of a user's body. The pose can also also refer to an entity or object (whose parts can adopt different locations, orientations, etc.) that the user interacts with by means of mobile metaverse services.</w:t>
      </w:r>
    </w:p>
    <w:p w14:paraId="0B077844" w14:textId="3DB6DF6A" w:rsidR="008F7724" w:rsidRPr="004E66ED" w:rsidRDefault="008F7724" w:rsidP="008F7724">
      <w:pPr>
        <w:rPr>
          <w:noProof/>
        </w:rPr>
      </w:pPr>
      <w:r w:rsidRPr="004E66ED">
        <w:rPr>
          <w:b/>
          <w:bCs/>
          <w:lang w:val="en-US"/>
        </w:rPr>
        <w:t>s</w:t>
      </w:r>
      <w:proofErr w:type="spellStart"/>
      <w:r w:rsidRPr="004E66ED">
        <w:rPr>
          <w:b/>
        </w:rPr>
        <w:t>ervice</w:t>
      </w:r>
      <w:proofErr w:type="spellEnd"/>
      <w:r w:rsidRPr="004E66ED">
        <w:rPr>
          <w:b/>
        </w:rPr>
        <w:t xml:space="preserve"> information</w:t>
      </w:r>
      <w:r w:rsidRPr="004E66ED">
        <w:t>: this information is out of scope of standardization but could contain, e.g.</w:t>
      </w:r>
      <w:r w:rsidR="000D470F">
        <w:t>,</w:t>
      </w:r>
      <w:r w:rsidRPr="004E66ED">
        <w:t xml:space="preserve"> a URL, media data, media access information, etc. This information is used by an application to access a service.</w:t>
      </w:r>
    </w:p>
    <w:p w14:paraId="389D8FC6" w14:textId="22EDB4FC" w:rsidR="008F7724" w:rsidRPr="004E66ED" w:rsidRDefault="008F7724" w:rsidP="008F7724">
      <w:pPr>
        <w:rPr>
          <w:noProof/>
        </w:rPr>
      </w:pPr>
      <w:r w:rsidRPr="004E66ED">
        <w:rPr>
          <w:b/>
          <w:noProof/>
        </w:rPr>
        <w:t>spatial anchor</w:t>
      </w:r>
      <w:r w:rsidRPr="004E66ED">
        <w:rPr>
          <w:noProof/>
        </w:rPr>
        <w:t>: an association between a location in space (three dimensions) and service information that can be used to identify and access services, e.g.</w:t>
      </w:r>
      <w:r w:rsidR="00F9166B">
        <w:rPr>
          <w:noProof/>
        </w:rPr>
        <w:t>,</w:t>
      </w:r>
      <w:r w:rsidRPr="004E66ED">
        <w:rPr>
          <w:noProof/>
        </w:rPr>
        <w:t xml:space="preserve"> information to access AR media content.</w:t>
      </w:r>
    </w:p>
    <w:p w14:paraId="0FA17091" w14:textId="77777777" w:rsidR="008F7724" w:rsidRPr="004E66ED" w:rsidRDefault="008F7724" w:rsidP="008F7724">
      <w:pPr>
        <w:rPr>
          <w:noProof/>
        </w:rPr>
      </w:pPr>
      <w:r w:rsidRPr="004E66ED">
        <w:rPr>
          <w:b/>
          <w:noProof/>
        </w:rPr>
        <w:t>spatial map</w:t>
      </w:r>
      <w:r w:rsidRPr="004E66ED">
        <w:rPr>
          <w:noProof/>
        </w:rPr>
        <w:t>: A collection of information that corresponds to space, including information gathered from sensors concerning characteristics of the forms in that space, especially appearance information.</w:t>
      </w:r>
    </w:p>
    <w:p w14:paraId="3F682D5D" w14:textId="77777777" w:rsidR="008F7724" w:rsidRPr="004E66ED" w:rsidRDefault="008F7724" w:rsidP="008F7724">
      <w:pPr>
        <w:rPr>
          <w:noProof/>
          <w:lang w:val="en-US"/>
        </w:rPr>
      </w:pPr>
      <w:r w:rsidRPr="004E66ED">
        <w:rPr>
          <w:b/>
          <w:noProof/>
          <w:lang w:val="en-US"/>
        </w:rPr>
        <w:t xml:space="preserve">spatial mapping service: </w:t>
      </w:r>
      <w:r w:rsidRPr="004E66ED">
        <w:rPr>
          <w:noProof/>
          <w:lang w:val="en-US"/>
        </w:rPr>
        <w:t>A service offered by a mobile network operator that gathers sensor data in order to create and maintain a Spatial Map that can be used to offer customers Spatial Localization Service.</w:t>
      </w:r>
    </w:p>
    <w:p w14:paraId="1AA11597" w14:textId="77777777" w:rsidR="008F7724" w:rsidRPr="004E66ED" w:rsidRDefault="008F7724" w:rsidP="008F7724">
      <w:r w:rsidRPr="004E66ED">
        <w:rPr>
          <w:b/>
          <w:noProof/>
          <w:lang w:val="en-US"/>
        </w:rPr>
        <w:t xml:space="preserve">spatial localization service: </w:t>
      </w:r>
      <w:r w:rsidRPr="004E66ED">
        <w:rPr>
          <w:noProof/>
          <w:lang w:val="en-US"/>
        </w:rPr>
        <w:t>A service offered by a mobile network operator that can provide customers with Localization.</w:t>
      </w:r>
    </w:p>
    <w:p w14:paraId="30C5FC4D" w14:textId="77777777" w:rsidR="008F7724" w:rsidRPr="004E66ED" w:rsidRDefault="008F7724" w:rsidP="008F7724">
      <w:pPr>
        <w:rPr>
          <w:b/>
        </w:rPr>
      </w:pPr>
      <w:r w:rsidRPr="004E66ED">
        <w:rPr>
          <w:b/>
        </w:rPr>
        <w:t>User Identifier:</w:t>
      </w:r>
      <w:r w:rsidRPr="004E66ED">
        <w:t xml:space="preserve"> a piece of information used to identify one specific User Identity in one or more systems.</w:t>
      </w:r>
      <w:r w:rsidRPr="004E66ED">
        <w:rPr>
          <w:b/>
        </w:rPr>
        <w:t xml:space="preserve"> </w:t>
      </w:r>
    </w:p>
    <w:p w14:paraId="366CE386" w14:textId="448408F4" w:rsidR="008F7724" w:rsidRPr="004E66ED" w:rsidRDefault="008F7724" w:rsidP="00585D66">
      <w:pPr>
        <w:pStyle w:val="NO"/>
      </w:pPr>
      <w:r w:rsidRPr="004E66ED">
        <w:t xml:space="preserve">NOTE </w:t>
      </w:r>
      <w:r>
        <w:t>5</w:t>
      </w:r>
      <w:r w:rsidRPr="004E66ED">
        <w:t xml:space="preserve">: This definition was taken from </w:t>
      </w:r>
      <w:r w:rsidR="004C4195">
        <w:t xml:space="preserve">3GPP </w:t>
      </w:r>
      <w:r w:rsidRPr="004E66ED">
        <w:t>TS 22.101 [</w:t>
      </w:r>
      <w:r>
        <w:t>4</w:t>
      </w:r>
      <w:r w:rsidRPr="004E66ED">
        <w:t>].</w:t>
      </w:r>
    </w:p>
    <w:p w14:paraId="0A616573" w14:textId="6ACCEB6D" w:rsidR="008F7724" w:rsidRPr="004E66ED" w:rsidRDefault="008F7724" w:rsidP="008F7724">
      <w:r w:rsidRPr="004E66ED">
        <w:rPr>
          <w:b/>
        </w:rPr>
        <w:t>User Identity</w:t>
      </w:r>
      <w:r w:rsidRPr="004E66ED">
        <w:t>: information representing a user in a specific context. A user can have several user identities, e.g.</w:t>
      </w:r>
      <w:r w:rsidR="00F9166B">
        <w:t>,</w:t>
      </w:r>
      <w:r w:rsidRPr="004E66ED">
        <w:t xml:space="preserve"> a User Identity in the context of his profession, or a private User Identity for some aspects of private life.</w:t>
      </w:r>
    </w:p>
    <w:p w14:paraId="557D911E" w14:textId="0D47A9AB" w:rsidR="008F7724" w:rsidRPr="004E66ED" w:rsidRDefault="008F7724" w:rsidP="00585D66">
      <w:pPr>
        <w:pStyle w:val="NO"/>
      </w:pPr>
      <w:r w:rsidRPr="004E66ED">
        <w:t xml:space="preserve">NOTE </w:t>
      </w:r>
      <w:r>
        <w:t>6</w:t>
      </w:r>
      <w:r w:rsidRPr="004E66ED">
        <w:t xml:space="preserve">: This definition was taken from </w:t>
      </w:r>
      <w:r w:rsidR="004C4195">
        <w:t xml:space="preserve">3GPP </w:t>
      </w:r>
      <w:r w:rsidRPr="004E66ED">
        <w:t>TS 22.101 [</w:t>
      </w:r>
      <w:r>
        <w:t>4</w:t>
      </w:r>
      <w:r w:rsidRPr="004E66ED">
        <w:t>].</w:t>
      </w:r>
    </w:p>
    <w:p w14:paraId="4D350969" w14:textId="77777777" w:rsidR="008F7724" w:rsidRPr="004E66ED" w:rsidRDefault="008F7724" w:rsidP="008F7724">
      <w:r w:rsidRPr="004E66ED">
        <w:rPr>
          <w:b/>
        </w:rPr>
        <w:t>User Identity Profile:</w:t>
      </w:r>
      <w:r w:rsidRPr="004E66ED">
        <w:t xml:space="preserve"> A collection of information associated with the User Identities of a user. </w:t>
      </w:r>
    </w:p>
    <w:p w14:paraId="06B6CF00" w14:textId="15B46948" w:rsidR="008F7724" w:rsidRDefault="008F7724" w:rsidP="00585D66">
      <w:pPr>
        <w:pStyle w:val="NO"/>
      </w:pPr>
      <w:r w:rsidRPr="004E66ED">
        <w:t xml:space="preserve">NOTE </w:t>
      </w:r>
      <w:r>
        <w:t>7</w:t>
      </w:r>
      <w:r w:rsidRPr="004E66ED">
        <w:t xml:space="preserve">: This definition was taken from </w:t>
      </w:r>
      <w:r w:rsidR="004C4195">
        <w:t xml:space="preserve">3GPP </w:t>
      </w:r>
      <w:r w:rsidRPr="004E66ED">
        <w:t>TS 22.101 [</w:t>
      </w:r>
      <w:r>
        <w:t>4</w:t>
      </w:r>
      <w:r w:rsidRPr="004E66ED">
        <w:t>].</w:t>
      </w:r>
    </w:p>
    <w:p w14:paraId="5E81C5C1" w14:textId="417118F2" w:rsidR="00080512" w:rsidRPr="004D3578" w:rsidRDefault="00080512">
      <w:pPr>
        <w:pStyle w:val="Heading2"/>
      </w:pPr>
      <w:bookmarkStart w:id="25" w:name="_Toc152929226"/>
      <w:r w:rsidRPr="004D3578">
        <w:lastRenderedPageBreak/>
        <w:t>3.2</w:t>
      </w:r>
      <w:r w:rsidRPr="004D3578">
        <w:tab/>
        <w:t>Abbreviations</w:t>
      </w:r>
      <w:bookmarkEnd w:id="25"/>
    </w:p>
    <w:p w14:paraId="1EA365ED" w14:textId="25700105" w:rsidR="00080512" w:rsidRDefault="00080512" w:rsidP="00DC73CB">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7165281F" w14:textId="77777777" w:rsidR="00E51650" w:rsidRPr="004E66ED" w:rsidRDefault="00E51650" w:rsidP="00E51650">
      <w:pPr>
        <w:pStyle w:val="EW"/>
      </w:pPr>
      <w:r w:rsidRPr="004E66ED">
        <w:t>AI</w:t>
      </w:r>
      <w:r w:rsidRPr="004E66ED">
        <w:tab/>
        <w:t xml:space="preserve">Artificial Intelligence </w:t>
      </w:r>
    </w:p>
    <w:p w14:paraId="50C11FAD" w14:textId="77777777" w:rsidR="00E51650" w:rsidRPr="004E66ED" w:rsidRDefault="00E51650" w:rsidP="00E51650">
      <w:pPr>
        <w:pStyle w:val="EW"/>
      </w:pPr>
      <w:r w:rsidRPr="004E66ED">
        <w:t>CCTV</w:t>
      </w:r>
      <w:r w:rsidRPr="004E66ED">
        <w:tab/>
      </w:r>
      <w:proofErr w:type="spellStart"/>
      <w:r w:rsidRPr="004E66ED">
        <w:t>ClosedCircuit</w:t>
      </w:r>
      <w:proofErr w:type="spellEnd"/>
      <w:r w:rsidRPr="004E66ED">
        <w:t xml:space="preserve"> </w:t>
      </w:r>
      <w:proofErr w:type="spellStart"/>
      <w:r w:rsidRPr="004E66ED">
        <w:t>TeleVision</w:t>
      </w:r>
      <w:proofErr w:type="spellEnd"/>
    </w:p>
    <w:p w14:paraId="1BE917C7" w14:textId="77777777" w:rsidR="00E51650" w:rsidRPr="004E66ED" w:rsidRDefault="00E51650" w:rsidP="00E51650">
      <w:pPr>
        <w:pStyle w:val="EW"/>
      </w:pPr>
      <w:proofErr w:type="spellStart"/>
      <w:r w:rsidRPr="004E66ED">
        <w:t>DoF</w:t>
      </w:r>
      <w:proofErr w:type="spellEnd"/>
      <w:r w:rsidRPr="004E66ED">
        <w:tab/>
        <w:t>Degrees of Freedom</w:t>
      </w:r>
    </w:p>
    <w:p w14:paraId="5841DE4B" w14:textId="77777777" w:rsidR="00E51650" w:rsidRPr="004E66ED" w:rsidRDefault="00E51650" w:rsidP="00E51650">
      <w:pPr>
        <w:pStyle w:val="EW"/>
      </w:pPr>
      <w:r w:rsidRPr="004E66ED">
        <w:t>DVE</w:t>
      </w:r>
      <w:r w:rsidRPr="004E66ED">
        <w:tab/>
        <w:t>Distributed Virtual Environment</w:t>
      </w:r>
    </w:p>
    <w:p w14:paraId="71F9DB81" w14:textId="77777777" w:rsidR="00E51650" w:rsidRPr="004E66ED" w:rsidRDefault="00E51650" w:rsidP="00E51650">
      <w:pPr>
        <w:pStyle w:val="EW"/>
      </w:pPr>
      <w:r w:rsidRPr="004E66ED">
        <w:t>FACS</w:t>
      </w:r>
      <w:r w:rsidRPr="004E66ED">
        <w:tab/>
        <w:t>Facial Action Coding System</w:t>
      </w:r>
    </w:p>
    <w:p w14:paraId="1966D229" w14:textId="77777777" w:rsidR="00E51650" w:rsidRPr="004E66ED" w:rsidRDefault="00E51650" w:rsidP="00E51650">
      <w:pPr>
        <w:pStyle w:val="EW"/>
      </w:pPr>
      <w:r w:rsidRPr="004E66ED">
        <w:t>FOV</w:t>
      </w:r>
      <w:r w:rsidRPr="004E66ED">
        <w:tab/>
        <w:t>Field Of View</w:t>
      </w:r>
    </w:p>
    <w:p w14:paraId="189930C2" w14:textId="77777777" w:rsidR="00E51650" w:rsidRDefault="00E51650" w:rsidP="00E51650">
      <w:pPr>
        <w:pStyle w:val="EW"/>
      </w:pPr>
      <w:r w:rsidRPr="004E66ED">
        <w:t>LiDAR</w:t>
      </w:r>
      <w:r w:rsidRPr="004E66ED">
        <w:tab/>
        <w:t xml:space="preserve">Light Detection </w:t>
      </w:r>
      <w:proofErr w:type="gramStart"/>
      <w:r w:rsidRPr="004E66ED">
        <w:t>And</w:t>
      </w:r>
      <w:proofErr w:type="gramEnd"/>
      <w:r w:rsidRPr="004E66ED">
        <w:t xml:space="preserve"> Ranging</w:t>
      </w:r>
    </w:p>
    <w:p w14:paraId="47F04F5A" w14:textId="4DDFF26A" w:rsidR="00E51650" w:rsidRPr="004E66ED" w:rsidRDefault="00E51650" w:rsidP="00E51650">
      <w:pPr>
        <w:pStyle w:val="EW"/>
      </w:pPr>
      <w:r>
        <w:t>MR</w:t>
      </w:r>
      <w:r>
        <w:tab/>
      </w:r>
      <w:r w:rsidR="004C4195">
        <w:t xml:space="preserve">Mixed </w:t>
      </w:r>
      <w:r>
        <w:t>Reality</w:t>
      </w:r>
    </w:p>
    <w:p w14:paraId="69211778" w14:textId="17C7DE6B" w:rsidR="00E51650" w:rsidRDefault="00E51650" w:rsidP="00E51650">
      <w:pPr>
        <w:pStyle w:val="EW"/>
      </w:pPr>
      <w:r w:rsidRPr="004E66ED">
        <w:t>VRU</w:t>
      </w:r>
      <w:r w:rsidRPr="004E66ED">
        <w:tab/>
        <w:t>Vulnerable Road User</w:t>
      </w:r>
    </w:p>
    <w:p w14:paraId="69AC723B" w14:textId="49988098" w:rsidR="004C4195" w:rsidRPr="004E66ED" w:rsidRDefault="004C4195" w:rsidP="00E51650">
      <w:pPr>
        <w:pStyle w:val="EW"/>
      </w:pPr>
      <w:r>
        <w:t>XR</w:t>
      </w:r>
      <w:r>
        <w:tab/>
      </w:r>
      <w:proofErr w:type="spellStart"/>
      <w:r>
        <w:t>eXtended</w:t>
      </w:r>
      <w:proofErr w:type="spellEnd"/>
      <w:r>
        <w:t xml:space="preserve"> </w:t>
      </w:r>
      <w:proofErr w:type="gramStart"/>
      <w:r>
        <w:t>Reality</w:t>
      </w:r>
      <w:proofErr w:type="gramEnd"/>
    </w:p>
    <w:p w14:paraId="7E85F395" w14:textId="088CAD66" w:rsidR="00C54CDE" w:rsidRDefault="00080512" w:rsidP="00631ADC">
      <w:pPr>
        <w:pStyle w:val="Heading1"/>
      </w:pPr>
      <w:bookmarkStart w:id="26" w:name="clause4"/>
      <w:bookmarkStart w:id="27" w:name="_Toc152929227"/>
      <w:bookmarkEnd w:id="26"/>
      <w:r w:rsidRPr="004D3578">
        <w:t>4</w:t>
      </w:r>
      <w:r w:rsidRPr="004D3578">
        <w:tab/>
      </w:r>
      <w:r w:rsidR="00C54CDE">
        <w:t>Overview</w:t>
      </w:r>
      <w:bookmarkEnd w:id="27"/>
    </w:p>
    <w:p w14:paraId="292415A8" w14:textId="69045A77" w:rsidR="00F600EB" w:rsidRDefault="00F600EB" w:rsidP="00F600EB">
      <w:r>
        <w:t xml:space="preserve">The term metaverse has been used in various ways to refer to the broader implications of AR and VR. Metaverse in diverse sectors evokes </w:t>
      </w:r>
      <w:proofErr w:type="gramStart"/>
      <w:r>
        <w:t>a number of</w:t>
      </w:r>
      <w:proofErr w:type="gramEnd"/>
      <w:r>
        <w:t xml:space="preserve"> possible </w:t>
      </w:r>
      <w:r w:rsidR="004C4195">
        <w:t xml:space="preserve">immersive </w:t>
      </w:r>
      <w:r>
        <w:t>user experiences</w:t>
      </w:r>
      <w:r w:rsidR="004C4195">
        <w:t>.</w:t>
      </w:r>
      <w:r>
        <w:t xml:space="preserve"> </w:t>
      </w:r>
      <w:r w:rsidR="004C4195">
        <w:t xml:space="preserve">Products </w:t>
      </w:r>
      <w:r>
        <w:t xml:space="preserve">and services can emerge once virtual reality and augmented reality become commonly available and find application in our work, </w:t>
      </w:r>
      <w:proofErr w:type="gramStart"/>
      <w:r>
        <w:t>leisure</w:t>
      </w:r>
      <w:proofErr w:type="gramEnd"/>
      <w:r>
        <w:t xml:space="preserve"> and other activities. </w:t>
      </w:r>
      <w:r w:rsidR="004C4195">
        <w:t>The present document uses this term to refer to a shared, perceived set of interactive perceived spaces that can be persistent.</w:t>
      </w:r>
    </w:p>
    <w:p w14:paraId="43C3201E" w14:textId="597822BF" w:rsidR="004C4195" w:rsidRDefault="00F600EB" w:rsidP="00F600EB">
      <w:r>
        <w:t xml:space="preserve">In addition to services that offer location-independent user experiences, this feature also considers content and services that are associated or applicable only in a particular location. These metaverse services are mobile in the sense that mobile users </w:t>
      </w:r>
      <w:proofErr w:type="gramStart"/>
      <w:r>
        <w:t>are able to</w:t>
      </w:r>
      <w:proofErr w:type="gramEnd"/>
      <w:r>
        <w:t xml:space="preserve"> interact with services anywhere and in particular when </w:t>
      </w:r>
      <w:r w:rsidR="004C4195">
        <w:t>located</w:t>
      </w:r>
      <w:r>
        <w:t xml:space="preserve"> where specific services are offered. </w:t>
      </w:r>
    </w:p>
    <w:p w14:paraId="249130E6" w14:textId="0D791FA6" w:rsidR="004C4195" w:rsidRDefault="004C4195" w:rsidP="00F600EB">
      <w:r>
        <w:t>The present document focuses on how to make these services function well, consistently and with diverse support mechanisms over mobile telecommunications networks.</w:t>
      </w:r>
    </w:p>
    <w:p w14:paraId="685F9D9A" w14:textId="084DADD7" w:rsidR="00F600EB" w:rsidRDefault="00F600EB" w:rsidP="00F600EB">
      <w:r>
        <w:t xml:space="preserve">Requirements for diverse service enablers are introduced to the 5G system to support these services, including avatar call functionality, coordination of </w:t>
      </w:r>
      <w:r w:rsidR="004C4195">
        <w:t xml:space="preserve">mobile metaverse </w:t>
      </w:r>
      <w:r>
        <w:t xml:space="preserve">services, digital asset management and support for </w:t>
      </w:r>
      <w:r w:rsidR="004C4195">
        <w:t>spatial anchors</w:t>
      </w:r>
      <w:r>
        <w:t>.</w:t>
      </w:r>
    </w:p>
    <w:p w14:paraId="14277066" w14:textId="6E1F75D3" w:rsidR="00080512" w:rsidRPr="004D3578" w:rsidRDefault="00C54CDE" w:rsidP="00631ADC">
      <w:pPr>
        <w:pStyle w:val="Heading1"/>
      </w:pPr>
      <w:bookmarkStart w:id="28" w:name="_Toc152929228"/>
      <w:r>
        <w:t>5.</w:t>
      </w:r>
      <w:r>
        <w:tab/>
        <w:t>F</w:t>
      </w:r>
      <w:r w:rsidR="00631ADC">
        <w:t xml:space="preserve">unctional </w:t>
      </w:r>
      <w:r w:rsidR="004B7296">
        <w:t xml:space="preserve">service </w:t>
      </w:r>
      <w:r w:rsidR="00F37BF7">
        <w:t>r</w:t>
      </w:r>
      <w:r w:rsidR="00631ADC">
        <w:t>equirements</w:t>
      </w:r>
      <w:bookmarkEnd w:id="28"/>
    </w:p>
    <w:p w14:paraId="14082588" w14:textId="20E76DBB" w:rsidR="00110890" w:rsidRDefault="0088548A" w:rsidP="00110890">
      <w:pPr>
        <w:pStyle w:val="Heading2"/>
      </w:pPr>
      <w:bookmarkStart w:id="29" w:name="_Toc152929229"/>
      <w:r>
        <w:t>5.</w:t>
      </w:r>
      <w:r w:rsidR="00CB3FB9">
        <w:t>1</w:t>
      </w:r>
      <w:r>
        <w:tab/>
        <w:t>General requirements</w:t>
      </w:r>
      <w:bookmarkEnd w:id="29"/>
    </w:p>
    <w:p w14:paraId="0AE7842A" w14:textId="62A90532" w:rsidR="00110890" w:rsidRPr="00110890" w:rsidRDefault="00AE4F0C" w:rsidP="00110890">
      <w:pPr>
        <w:pStyle w:val="Heading3"/>
      </w:pPr>
      <w:bookmarkStart w:id="30" w:name="_Toc152929230"/>
      <w:r>
        <w:t>5.</w:t>
      </w:r>
      <w:r w:rsidR="00CB3FB9">
        <w:t>1</w:t>
      </w:r>
      <w:r>
        <w:t>.</w:t>
      </w:r>
      <w:r w:rsidR="00110890">
        <w:t>1</w:t>
      </w:r>
      <w:r>
        <w:tab/>
      </w:r>
      <w:r w:rsidR="00110890" w:rsidRPr="00BD4E4C">
        <w:t>Operational efficiency, exposure, and coordination</w:t>
      </w:r>
      <w:bookmarkEnd w:id="30"/>
    </w:p>
    <w:p w14:paraId="6EC5F833" w14:textId="7CFEBE39" w:rsidR="00110890" w:rsidRDefault="00110890" w:rsidP="00110890">
      <w:pPr>
        <w:pStyle w:val="Heading4"/>
      </w:pPr>
      <w:bookmarkStart w:id="31" w:name="_Toc152929231"/>
      <w:r>
        <w:t>5.</w:t>
      </w:r>
      <w:r w:rsidR="00CB3FB9">
        <w:t>1</w:t>
      </w:r>
      <w:r>
        <w:t>.1.1</w:t>
      </w:r>
      <w:r>
        <w:tab/>
      </w:r>
      <w:r w:rsidR="00541A70">
        <w:t>Description</w:t>
      </w:r>
      <w:bookmarkEnd w:id="31"/>
    </w:p>
    <w:p w14:paraId="1B0816C4" w14:textId="77777777" w:rsidR="0008729C" w:rsidRPr="008579DE" w:rsidRDefault="0008729C" w:rsidP="0008729C">
      <w:r>
        <w:t>These capabilities whose service requirements are defined in clause 5.1.1.2 enable diverse mobile metaverse services.</w:t>
      </w:r>
    </w:p>
    <w:p w14:paraId="205E218A" w14:textId="77777777" w:rsidR="0008729C" w:rsidRDefault="0008729C" w:rsidP="0008729C">
      <w:r>
        <w:t>One important class of services involves several users who take part in mobile metaverse services simultaneously, for example, to support a 'virtual sport event' where some of the environment or objects in the match are virtual, that is, they are produced by an application that provides the user with XR media. Users could be local (in the same location) or remote and have a service experience that is immersive and meets the expectations set by the interactive activity.</w:t>
      </w:r>
    </w:p>
    <w:p w14:paraId="563977C9" w14:textId="77777777" w:rsidR="0008729C" w:rsidRDefault="0008729C" w:rsidP="0008729C">
      <w:r>
        <w:t xml:space="preserve">Another important class of services are those that require coordination of diverse service data flows of sensor data and media </w:t>
      </w:r>
      <w:proofErr w:type="gramStart"/>
      <w:r>
        <w:t>in order to</w:t>
      </w:r>
      <w:proofErr w:type="gramEnd"/>
      <w:r>
        <w:t xml:space="preserve"> satisfy the needs of a digital twin or situational awareness service.</w:t>
      </w:r>
    </w:p>
    <w:p w14:paraId="75B52CE3" w14:textId="2599C268" w:rsidR="0008729C" w:rsidRDefault="0008729C" w:rsidP="0008729C">
      <w:r>
        <w:t xml:space="preserve">The service requirements in this clause correspond to means by which the 5G system provides </w:t>
      </w:r>
      <w:r w:rsidRPr="00A014EC">
        <w:t>access to digital assets and</w:t>
      </w:r>
      <w:r>
        <w:t xml:space="preserve"> communication services for mobile metaverse services so that</w:t>
      </w:r>
      <w:r w:rsidR="004C4195">
        <w:t>:</w:t>
      </w:r>
    </w:p>
    <w:p w14:paraId="4287FC9F" w14:textId="77777777" w:rsidR="0008729C" w:rsidRDefault="0008729C" w:rsidP="0008729C">
      <w:pPr>
        <w:pStyle w:val="B1"/>
      </w:pPr>
      <w:r>
        <w:t>-</w:t>
      </w:r>
      <w:r>
        <w:tab/>
        <w:t xml:space="preserve">the service experience of users of the same service are compatible and </w:t>
      </w:r>
      <w:proofErr w:type="gramStart"/>
      <w:r>
        <w:t>consistent;</w:t>
      </w:r>
      <w:proofErr w:type="gramEnd"/>
      <w:r>
        <w:t xml:space="preserve"> </w:t>
      </w:r>
    </w:p>
    <w:p w14:paraId="158A47CC" w14:textId="77777777" w:rsidR="009C1DB6" w:rsidRDefault="009C1DB6" w:rsidP="009C1DB6">
      <w:pPr>
        <w:pStyle w:val="B1"/>
      </w:pPr>
      <w:r>
        <w:lastRenderedPageBreak/>
        <w:t>-</w:t>
      </w:r>
      <w:r>
        <w:tab/>
        <w:t xml:space="preserve">the service experience of a user involving media from different services is consistent, even when these services have different performance </w:t>
      </w:r>
      <w:proofErr w:type="gramStart"/>
      <w:r>
        <w:t>characteristics;</w:t>
      </w:r>
      <w:proofErr w:type="gramEnd"/>
      <w:r>
        <w:t xml:space="preserve"> </w:t>
      </w:r>
    </w:p>
    <w:p w14:paraId="75F338D9" w14:textId="77777777" w:rsidR="0008729C" w:rsidRDefault="0008729C" w:rsidP="0008729C">
      <w:pPr>
        <w:pStyle w:val="B1"/>
      </w:pPr>
      <w:r>
        <w:t>-</w:t>
      </w:r>
      <w:r>
        <w:tab/>
        <w:t xml:space="preserve">the services can operate over a sufficient duration for devices with constrained energy </w:t>
      </w:r>
      <w:proofErr w:type="gramStart"/>
      <w:r>
        <w:t>storage;</w:t>
      </w:r>
      <w:proofErr w:type="gramEnd"/>
    </w:p>
    <w:p w14:paraId="0ED8DBEA" w14:textId="77777777" w:rsidR="0008729C" w:rsidRDefault="0008729C" w:rsidP="0008729C">
      <w:pPr>
        <w:pStyle w:val="B1"/>
      </w:pPr>
      <w:r>
        <w:t>-</w:t>
      </w:r>
      <w:r>
        <w:tab/>
        <w:t xml:space="preserve">the services can communicate efficiently to a large number of authorized </w:t>
      </w:r>
      <w:proofErr w:type="gramStart"/>
      <w:r>
        <w:t>users;</w:t>
      </w:r>
      <w:proofErr w:type="gramEnd"/>
    </w:p>
    <w:p w14:paraId="53D47D6D" w14:textId="03E312BD" w:rsidR="0008729C" w:rsidRPr="0008729C" w:rsidRDefault="0008729C" w:rsidP="0008729C">
      <w:pPr>
        <w:pStyle w:val="B1"/>
      </w:pPr>
      <w:r>
        <w:t>-</w:t>
      </w:r>
      <w:r>
        <w:tab/>
        <w:t>the communication performance for specific mobile metaverse services to specific users can be monitored and exposed to third parties.</w:t>
      </w:r>
    </w:p>
    <w:p w14:paraId="1DCF0451" w14:textId="6475142B" w:rsidR="00110890" w:rsidRDefault="00110890" w:rsidP="004740FD">
      <w:pPr>
        <w:pStyle w:val="Heading4"/>
      </w:pPr>
      <w:bookmarkStart w:id="32" w:name="_Toc152929232"/>
      <w:r>
        <w:t>5</w:t>
      </w:r>
      <w:r w:rsidR="00CB3FB9">
        <w:t>.1</w:t>
      </w:r>
      <w:r>
        <w:t>.1.2</w:t>
      </w:r>
      <w:r>
        <w:tab/>
        <w:t>Requirements</w:t>
      </w:r>
      <w:bookmarkEnd w:id="32"/>
    </w:p>
    <w:p w14:paraId="2038B85B" w14:textId="590EFA6D" w:rsidR="0008729C" w:rsidRDefault="001D2DE4" w:rsidP="0008729C">
      <w:r>
        <w:rPr>
          <w:lang w:val="en-US" w:eastAsia="zh-CN"/>
        </w:rPr>
        <w:t xml:space="preserve">[R-5.1.1-001] </w:t>
      </w:r>
      <w:r w:rsidR="0008729C">
        <w:t>Subject to operator policy, the 5G system shall support a mechanism that enables flexible adjustment of communication services based on e.g.</w:t>
      </w:r>
      <w:r w:rsidR="004C4195">
        <w:t>,</w:t>
      </w:r>
      <w:r w:rsidR="0008729C">
        <w:t xml:space="preserve"> the type of devices (e.g., wearables), or communication duration (e.g.</w:t>
      </w:r>
      <w:r w:rsidR="00F9166B">
        <w:t>,</w:t>
      </w:r>
      <w:r w:rsidR="0008729C">
        <w:t xml:space="preserve"> more than one hour), such that the services can be operated with reduced energy utilization.</w:t>
      </w:r>
    </w:p>
    <w:p w14:paraId="3B0532A8" w14:textId="758EB5DA" w:rsidR="0008729C" w:rsidRDefault="0008729C" w:rsidP="0008729C">
      <w:pPr>
        <w:pStyle w:val="NO"/>
      </w:pPr>
      <w:r>
        <w:t>NOTE 1:</w:t>
      </w:r>
      <w:r>
        <w:tab/>
        <w:t xml:space="preserve">Metaverse service experience over an extended </w:t>
      </w:r>
      <w:proofErr w:type="gramStart"/>
      <w:r>
        <w:t>period of time</w:t>
      </w:r>
      <w:proofErr w:type="gramEnd"/>
      <w:r>
        <w:t xml:space="preserve"> (e.g.</w:t>
      </w:r>
      <w:r w:rsidR="004C4195">
        <w:t>,</w:t>
      </w:r>
      <w:r>
        <w:t xml:space="preserve"> 2h) requires significant power consumption by the UE. In some cases, a device with no external power supply cannot sustain downloading and rendering of media over a long interval, e.g.</w:t>
      </w:r>
      <w:r w:rsidR="004C4195">
        <w:t>,</w:t>
      </w:r>
      <w:r>
        <w:t xml:space="preserve"> for the duration of an entire feature film or athletic event.</w:t>
      </w:r>
    </w:p>
    <w:p w14:paraId="51752854" w14:textId="0FF1AD6A" w:rsidR="0008729C" w:rsidRDefault="001D2DE4" w:rsidP="0008729C">
      <w:r>
        <w:rPr>
          <w:lang w:val="en-US" w:eastAsia="zh-CN"/>
        </w:rPr>
        <w:t xml:space="preserve">[R-5.1.1-002] </w:t>
      </w:r>
      <w:r w:rsidR="0008729C">
        <w:t>The 5G system shall provide a means to associate and coordinate data flows related to one or multiple UEs e.g.</w:t>
      </w:r>
      <w:r w:rsidR="004C4195">
        <w:t>,</w:t>
      </w:r>
      <w:r w:rsidR="0008729C">
        <w:t xml:space="preserve"> associated with the same object in digital twin applications provided by the mobile metaverse service.</w:t>
      </w:r>
    </w:p>
    <w:p w14:paraId="1698FB6E" w14:textId="2B9FEE61" w:rsidR="0008729C" w:rsidRDefault="001D2DE4" w:rsidP="0008729C">
      <w:r>
        <w:rPr>
          <w:lang w:val="en-US" w:eastAsia="zh-CN"/>
        </w:rPr>
        <w:t xml:space="preserve">[R-5.1.1-003] </w:t>
      </w:r>
      <w:r w:rsidR="0008729C">
        <w:t xml:space="preserve">Subject to operator policy, regulatory </w:t>
      </w:r>
      <w:proofErr w:type="gramStart"/>
      <w:r w:rsidR="0008729C">
        <w:t>requirements</w:t>
      </w:r>
      <w:proofErr w:type="gramEnd"/>
      <w:r w:rsidR="0008729C">
        <w:t xml:space="preserve"> and user consent, the 5G system (including IMS) shall be able to expose network performance information (e.g., observed or predicted bitrate, latency or packet loss) related to one or more users to an authorized third party metaverse application.</w:t>
      </w:r>
    </w:p>
    <w:p w14:paraId="05F2676F" w14:textId="42C0CDB1" w:rsidR="0008729C" w:rsidRDefault="0008729C" w:rsidP="0008729C">
      <w:pPr>
        <w:pStyle w:val="NO"/>
      </w:pPr>
      <w:r>
        <w:t>NOTE 2:</w:t>
      </w:r>
      <w:r>
        <w:tab/>
        <w:t xml:space="preserve">The network performance information can be per UE and </w:t>
      </w:r>
      <w:r w:rsidR="004C4195">
        <w:t xml:space="preserve">can </w:t>
      </w:r>
      <w:proofErr w:type="gramStart"/>
      <w:r>
        <w:t>take into account</w:t>
      </w:r>
      <w:proofErr w:type="gramEnd"/>
      <w:r>
        <w:t xml:space="preserve"> all available access network types, i.e.</w:t>
      </w:r>
      <w:r w:rsidR="004C4195">
        <w:t>,</w:t>
      </w:r>
      <w:r>
        <w:t xml:space="preserve"> 3GPP and non-3GPP.</w:t>
      </w:r>
    </w:p>
    <w:p w14:paraId="3F76B0D7" w14:textId="3938D9DD" w:rsidR="0008729C" w:rsidRDefault="001D2DE4" w:rsidP="0008729C">
      <w:r>
        <w:rPr>
          <w:lang w:val="en-US" w:eastAsia="zh-CN"/>
        </w:rPr>
        <w:t xml:space="preserve">[R-5.1.1-004] </w:t>
      </w:r>
      <w:r w:rsidR="0008729C">
        <w:t>Subject to operator policy, the 5G system (including IMS) shall support a mechanism, including enabling one or more authorized third party(</w:t>
      </w:r>
      <w:proofErr w:type="spellStart"/>
      <w:r w:rsidR="0008729C">
        <w:t>ies</w:t>
      </w:r>
      <w:proofErr w:type="spellEnd"/>
      <w:r w:rsidR="0008729C">
        <w:t>) to coordinate multiple service data flows of a single mobile metaverse service delivered to/from one or more UE(s). Multiple UEs may be associated with one user/location or different users at different locations potentially using different access networks, i.e.</w:t>
      </w:r>
      <w:r w:rsidR="004C4195">
        <w:t>,</w:t>
      </w:r>
      <w:r w:rsidR="0008729C">
        <w:t xml:space="preserve"> 3GPP and non-3GPP.</w:t>
      </w:r>
    </w:p>
    <w:p w14:paraId="476B05B1" w14:textId="539929EC" w:rsidR="0008729C" w:rsidRDefault="0008729C" w:rsidP="0008729C">
      <w:pPr>
        <w:pStyle w:val="NO"/>
      </w:pPr>
      <w:r>
        <w:t xml:space="preserve">NOTE 3: </w:t>
      </w:r>
      <w:r>
        <w:tab/>
        <w:t>Coordination refers to the ability to provide an acceptable level of user experience for a given service, e.g.</w:t>
      </w:r>
      <w:r w:rsidR="004E3948">
        <w:t>,</w:t>
      </w:r>
      <w:r>
        <w:t xml:space="preserve"> based on latency and synchronization constraints (due to multiple sources or long distance between UEs/users).</w:t>
      </w:r>
      <w:r w:rsidRPr="00FF68A1">
        <w:t xml:space="preserve"> </w:t>
      </w:r>
      <w:r>
        <w:t>This</w:t>
      </w:r>
      <w:r w:rsidRPr="0072504D">
        <w:t xml:space="preserve"> </w:t>
      </w:r>
      <w:r>
        <w:t>can be based on a quantitative bound.</w:t>
      </w:r>
    </w:p>
    <w:p w14:paraId="6FC62C1E" w14:textId="77777777" w:rsidR="0008729C" w:rsidRDefault="0008729C" w:rsidP="0008729C">
      <w:pPr>
        <w:pStyle w:val="NO"/>
      </w:pPr>
      <w:r>
        <w:t xml:space="preserve">NOTE 4: </w:t>
      </w:r>
      <w:r>
        <w:tab/>
        <w:t xml:space="preserve">It is not assumed that it is always possible to coordinate and provide the same capabilities regardless of whether 3GPP or non-3GPP access is used. </w:t>
      </w:r>
    </w:p>
    <w:p w14:paraId="20976C6B" w14:textId="67AF6300" w:rsidR="0008729C" w:rsidRDefault="001D2DE4" w:rsidP="0008729C">
      <w:r>
        <w:rPr>
          <w:lang w:val="en-US" w:eastAsia="zh-CN"/>
        </w:rPr>
        <w:t xml:space="preserve">[R-5.1.1-005] </w:t>
      </w:r>
      <w:r w:rsidR="0008729C">
        <w:t>The 5G system shall enable the coordination of diverse media, transmitted to a UE from one or more mobile metaverse services associated with a physical location, to be combined to form a localized service experience.</w:t>
      </w:r>
    </w:p>
    <w:p w14:paraId="6C26FF8A" w14:textId="68AF820C" w:rsidR="0008729C" w:rsidRDefault="001D2DE4" w:rsidP="0008729C">
      <w:r>
        <w:rPr>
          <w:lang w:val="en-US" w:eastAsia="zh-CN"/>
        </w:rPr>
        <w:t xml:space="preserve">[R-5.1.1-006] </w:t>
      </w:r>
      <w:r w:rsidR="0008729C">
        <w:t>Subject to operator policy, the 5G system shall support exposure mechanisms enabling an authorized third party to determine one or more subscribers to whom mobile metaverse media can be distributed in a resource efficient manner.</w:t>
      </w:r>
    </w:p>
    <w:p w14:paraId="7A939E71" w14:textId="789E1FDE" w:rsidR="0008729C" w:rsidRDefault="001D2DE4" w:rsidP="0008729C">
      <w:r>
        <w:rPr>
          <w:lang w:val="en-US" w:eastAsia="zh-CN"/>
        </w:rPr>
        <w:t xml:space="preserve">[R-5.1.1-007] </w:t>
      </w:r>
      <w:r w:rsidR="0008729C">
        <w:t>Subject to operator policy and user consent, the 5G system shall support a means to provide resource efficient communication of third party mobile metaverse media to one or more subscribers.</w:t>
      </w:r>
    </w:p>
    <w:p w14:paraId="51018A6E" w14:textId="03A70E98" w:rsidR="009C1DB6" w:rsidRPr="0008729C" w:rsidRDefault="001D2DE4" w:rsidP="0008729C">
      <w:r>
        <w:rPr>
          <w:lang w:val="en-US" w:eastAsia="zh-CN"/>
        </w:rPr>
        <w:t xml:space="preserve">[R-5.1.1-008] </w:t>
      </w:r>
      <w:r w:rsidR="009C1DB6" w:rsidRPr="000E157A">
        <w:rPr>
          <w:noProof/>
          <w:lang w:val="en-US"/>
        </w:rPr>
        <w:t xml:space="preserve">The 5G system shall provide </w:t>
      </w:r>
      <w:r w:rsidR="009C1DB6">
        <w:rPr>
          <w:noProof/>
          <w:lang w:val="en-US"/>
        </w:rPr>
        <w:t xml:space="preserve">a means </w:t>
      </w:r>
      <w:r w:rsidR="009C1DB6" w:rsidRPr="000E157A">
        <w:rPr>
          <w:noProof/>
          <w:lang w:val="en-US"/>
        </w:rPr>
        <w:t>to maintain consistent user experience, for a given UE, when XR media from different mobile metaverse services have different communication performance, e.g., resolution, latency or packet loss.</w:t>
      </w:r>
    </w:p>
    <w:p w14:paraId="1022CCDA" w14:textId="7E416856" w:rsidR="0088548A" w:rsidRDefault="0088548A" w:rsidP="00BD4E4C">
      <w:pPr>
        <w:pStyle w:val="Heading2"/>
      </w:pPr>
      <w:bookmarkStart w:id="33" w:name="_Toc152929233"/>
      <w:r>
        <w:lastRenderedPageBreak/>
        <w:t>5.</w:t>
      </w:r>
      <w:r w:rsidR="004740FD">
        <w:t>2</w:t>
      </w:r>
      <w:r>
        <w:tab/>
        <w:t>Specific functional areas</w:t>
      </w:r>
      <w:bookmarkEnd w:id="33"/>
    </w:p>
    <w:p w14:paraId="143AD0B6" w14:textId="2542B058" w:rsidR="00631ADC" w:rsidRDefault="00695B70" w:rsidP="00695B70">
      <w:pPr>
        <w:pStyle w:val="Heading3"/>
      </w:pPr>
      <w:bookmarkStart w:id="34" w:name="_Toc152929234"/>
      <w:r>
        <w:t>5.</w:t>
      </w:r>
      <w:r w:rsidR="004740FD">
        <w:t>2</w:t>
      </w:r>
      <w:r>
        <w:t>.1</w:t>
      </w:r>
      <w:r>
        <w:tab/>
        <w:t>Localized mobile metaverse service</w:t>
      </w:r>
      <w:bookmarkEnd w:id="34"/>
    </w:p>
    <w:p w14:paraId="01213307" w14:textId="722D2B30" w:rsidR="00154CBE" w:rsidRDefault="008E6DA5" w:rsidP="001D7BAF">
      <w:pPr>
        <w:pStyle w:val="Heading4"/>
      </w:pPr>
      <w:bookmarkStart w:id="35" w:name="_Toc152929235"/>
      <w:r>
        <w:t>5.</w:t>
      </w:r>
      <w:r w:rsidR="004740FD">
        <w:t>2</w:t>
      </w:r>
      <w:r>
        <w:t>.1</w:t>
      </w:r>
      <w:r w:rsidR="0088548A">
        <w:t>.1</w:t>
      </w:r>
      <w:r>
        <w:tab/>
      </w:r>
      <w:r w:rsidR="00541A70">
        <w:t>Description</w:t>
      </w:r>
      <w:bookmarkEnd w:id="35"/>
    </w:p>
    <w:p w14:paraId="574007DA" w14:textId="77777777" w:rsidR="0008729C" w:rsidRDefault="0008729C" w:rsidP="0008729C">
      <w:r>
        <w:t xml:space="preserve">Localized mobile metaverse services are immersive and integrated into a user's ordinary experiences. Such service experiences are location-related and can include presentation of AR, MR media. </w:t>
      </w:r>
    </w:p>
    <w:p w14:paraId="4E7A1880" w14:textId="77777777" w:rsidR="0008729C" w:rsidRDefault="0008729C" w:rsidP="0008729C">
      <w:r>
        <w:t>Localized experiences are effectively present in the user's environment, so that the mobile metaverse media provided for a given mobile metaverse service is both appropriate to and integrated with both the physical world and with mobile metaverse media content displayed. Localized mobile metaverse services can be associated with specific places (3D locations in the physical world). The association between these places and service information is termed a spatial anchor.</w:t>
      </w:r>
    </w:p>
    <w:p w14:paraId="3D0ACC54" w14:textId="77777777" w:rsidR="0008729C" w:rsidRDefault="0008729C" w:rsidP="0008729C">
      <w:r>
        <w:t xml:space="preserve">Spatial anchors enable mobile metaverse services to be discovered and </w:t>
      </w:r>
      <w:proofErr w:type="gramStart"/>
      <w:r>
        <w:t>accessed, if</w:t>
      </w:r>
      <w:proofErr w:type="gramEnd"/>
      <w:r>
        <w:t xml:space="preserve"> the user is authorized. For example, the service information can convey the mobile metaverse server access information. When the user's application accesses the mobile metaverse service, the media associated with the service can be obtained by the user.</w:t>
      </w:r>
    </w:p>
    <w:p w14:paraId="624D8695" w14:textId="77777777" w:rsidR="0008729C" w:rsidRPr="004E66ED" w:rsidRDefault="0008729C" w:rsidP="0008729C">
      <w:pPr>
        <w:pStyle w:val="TH"/>
      </w:pPr>
      <w:r w:rsidRPr="004E66ED">
        <w:rPr>
          <w:noProof/>
          <w:lang w:val="en-US" w:eastAsia="ja-JP"/>
        </w:rPr>
        <w:drawing>
          <wp:inline distT="0" distB="0" distL="0" distR="0" wp14:anchorId="2E5BC469" wp14:editId="118ABA67">
            <wp:extent cx="2475781" cy="1733047"/>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id-image-small.png"/>
                    <pic:cNvPicPr/>
                  </pic:nvPicPr>
                  <pic:blipFill>
                    <a:blip r:embed="rId14">
                      <a:extLst>
                        <a:ext uri="{28A0092B-C50C-407E-A947-70E740481C1C}">
                          <a14:useLocalDpi xmlns:a14="http://schemas.microsoft.com/office/drawing/2010/main" val="0"/>
                        </a:ext>
                      </a:extLst>
                    </a:blip>
                    <a:stretch>
                      <a:fillRect/>
                    </a:stretch>
                  </pic:blipFill>
                  <pic:spPr>
                    <a:xfrm>
                      <a:off x="0" y="0"/>
                      <a:ext cx="2487905" cy="1741534"/>
                    </a:xfrm>
                    <a:prstGeom prst="rect">
                      <a:avLst/>
                    </a:prstGeom>
                  </pic:spPr>
                </pic:pic>
              </a:graphicData>
            </a:graphic>
          </wp:inline>
        </w:drawing>
      </w:r>
    </w:p>
    <w:p w14:paraId="5330FAB0" w14:textId="77777777" w:rsidR="0008729C" w:rsidRPr="004E66ED" w:rsidRDefault="0008729C" w:rsidP="00585D66">
      <w:pPr>
        <w:pStyle w:val="TF"/>
        <w:rPr>
          <w:lang w:val="en-US"/>
        </w:rPr>
      </w:pPr>
      <w:r w:rsidRPr="004E66ED">
        <w:rPr>
          <w:lang w:val="en-US"/>
        </w:rPr>
        <w:t>Figure 5.</w:t>
      </w:r>
      <w:r>
        <w:rPr>
          <w:lang w:val="en-US"/>
        </w:rPr>
        <w:t>2</w:t>
      </w:r>
      <w:r w:rsidRPr="004E66ED">
        <w:rPr>
          <w:lang w:val="en-US"/>
        </w:rPr>
        <w:t>.1</w:t>
      </w:r>
      <w:r>
        <w:rPr>
          <w:lang w:val="en-US"/>
        </w:rPr>
        <w:t>.1</w:t>
      </w:r>
      <w:r w:rsidRPr="004E66ED">
        <w:rPr>
          <w:lang w:val="en-US"/>
        </w:rPr>
        <w:t>-</w:t>
      </w:r>
      <w:r>
        <w:rPr>
          <w:lang w:val="en-US"/>
        </w:rPr>
        <w:t>1</w:t>
      </w:r>
      <w:r w:rsidRPr="004E66ED">
        <w:rPr>
          <w:lang w:val="en-US"/>
        </w:rPr>
        <w:t xml:space="preserve">: Services offering relevant information are anchored in </w:t>
      </w:r>
      <w:proofErr w:type="gramStart"/>
      <w:r w:rsidRPr="004E66ED">
        <w:rPr>
          <w:lang w:val="en-US"/>
        </w:rPr>
        <w:t>space</w:t>
      </w:r>
      <w:proofErr w:type="gramEnd"/>
    </w:p>
    <w:p w14:paraId="190E15BF" w14:textId="18D49188" w:rsidR="0008729C" w:rsidRDefault="0008729C" w:rsidP="0008729C">
      <w:pPr>
        <w:rPr>
          <w:lang w:val="en-US"/>
        </w:rPr>
      </w:pPr>
      <w:r>
        <w:rPr>
          <w:lang w:val="en-US"/>
        </w:rPr>
        <w:t>Spatial anchors can associate diverse information with spatial location, beyond access control and access information of mobile metaverse services. Type of service information can also allow a user to discover appropriate spatial anchors, e.g.</w:t>
      </w:r>
      <w:r w:rsidR="004E3948">
        <w:rPr>
          <w:lang w:val="en-US"/>
        </w:rPr>
        <w:t>,</w:t>
      </w:r>
      <w:r>
        <w:rPr>
          <w:lang w:val="en-US"/>
        </w:rPr>
        <w:t xml:space="preserve"> when the user seeks restaurants.</w:t>
      </w:r>
    </w:p>
    <w:p w14:paraId="4C64F1C4" w14:textId="15F8BD18" w:rsidR="0008729C" w:rsidRDefault="0008729C" w:rsidP="0008729C">
      <w:pPr>
        <w:rPr>
          <w:lang w:val="en-US"/>
        </w:rPr>
      </w:pPr>
      <w:r>
        <w:rPr>
          <w:lang w:val="en-US"/>
        </w:rPr>
        <w:t>Spatial anchors can be defined by third parties, e.g.</w:t>
      </w:r>
      <w:r w:rsidR="004E3948">
        <w:rPr>
          <w:lang w:val="en-US"/>
        </w:rPr>
        <w:t>,</w:t>
      </w:r>
      <w:r>
        <w:rPr>
          <w:lang w:val="en-US"/>
        </w:rPr>
        <w:t xml:space="preserve"> service providers, to offer relevant localized services, e.g.</w:t>
      </w:r>
      <w:r w:rsidR="004E3948">
        <w:rPr>
          <w:lang w:val="en-US"/>
        </w:rPr>
        <w:t>,</w:t>
      </w:r>
      <w:r>
        <w:rPr>
          <w:lang w:val="en-US"/>
        </w:rPr>
        <w:t xml:space="preserve"> associated with specific items or features in their place of business. This information and its associated authorization information, determining who can discover the spatial anchor, can be managed - created, </w:t>
      </w:r>
      <w:proofErr w:type="gramStart"/>
      <w:r>
        <w:rPr>
          <w:lang w:val="en-US"/>
        </w:rPr>
        <w:t>deleted</w:t>
      </w:r>
      <w:proofErr w:type="gramEnd"/>
      <w:r>
        <w:rPr>
          <w:lang w:val="en-US"/>
        </w:rPr>
        <w:t xml:space="preserve"> and modified.  </w:t>
      </w:r>
    </w:p>
    <w:p w14:paraId="579BBA94" w14:textId="14434E5E" w:rsidR="0008729C" w:rsidRDefault="0008729C" w:rsidP="0008729C">
      <w:pPr>
        <w:rPr>
          <w:lang w:val="en-US"/>
        </w:rPr>
      </w:pPr>
      <w:r>
        <w:rPr>
          <w:lang w:val="en-US"/>
        </w:rPr>
        <w:t>Users' localization is important</w:t>
      </w:r>
      <w:r w:rsidRPr="00CE411D">
        <w:rPr>
          <w:lang w:val="en-US"/>
        </w:rPr>
        <w:t xml:space="preserve"> </w:t>
      </w:r>
      <w:proofErr w:type="gramStart"/>
      <w:r>
        <w:rPr>
          <w:lang w:val="en-US"/>
        </w:rPr>
        <w:t>in order to</w:t>
      </w:r>
      <w:proofErr w:type="gramEnd"/>
      <w:r>
        <w:rPr>
          <w:lang w:val="en-US"/>
        </w:rPr>
        <w:t xml:space="preserve"> discover spatial anchors. The 5G system offers a spatial localization service to determine this information. Using sensor data related to the user's location, the 5G system can identify where the user is. This is possible by means of processing the sensor data as well as a spatial map.</w:t>
      </w:r>
      <w:r w:rsidR="009C1DB6">
        <w:rPr>
          <w:lang w:val="en-US"/>
        </w:rPr>
        <w:t xml:space="preserve"> The result, precise user location and orientation in space, can be exposed to authorized third parties.</w:t>
      </w:r>
    </w:p>
    <w:p w14:paraId="56E459BE" w14:textId="3A9FA023" w:rsidR="003C25C7" w:rsidRPr="00C74F67" w:rsidRDefault="0008729C">
      <w:pPr>
        <w:rPr>
          <w:lang w:val="en-US"/>
        </w:rPr>
      </w:pPr>
      <w:r w:rsidRPr="008148E2">
        <w:t>The spatial map is created using processed sensor data. The 5G system supports a spatial mapping service to customers that, for example, want to offer mobile metaverse services associated with spatial anchors on their premises. Creation of a spatial map for a location makes localization there possible, as well as assignment of spatial anchors in that location.</w:t>
      </w:r>
    </w:p>
    <w:p w14:paraId="764A5548" w14:textId="42DF07D1" w:rsidR="00E74411" w:rsidRDefault="008E6DA5" w:rsidP="001D7BAF">
      <w:pPr>
        <w:pStyle w:val="Heading4"/>
      </w:pPr>
      <w:bookmarkStart w:id="36" w:name="_Toc152929236"/>
      <w:r>
        <w:t>5.</w:t>
      </w:r>
      <w:r w:rsidR="004740FD">
        <w:t>2</w:t>
      </w:r>
      <w:r>
        <w:t>.</w:t>
      </w:r>
      <w:r w:rsidR="0088548A">
        <w:t>1.</w:t>
      </w:r>
      <w:r>
        <w:t>2</w:t>
      </w:r>
      <w:r>
        <w:tab/>
        <w:t>Requirements</w:t>
      </w:r>
      <w:bookmarkEnd w:id="36"/>
    </w:p>
    <w:p w14:paraId="17E32E75" w14:textId="7522223E" w:rsidR="0008729C" w:rsidRDefault="001D2DE4" w:rsidP="0008729C">
      <w:r>
        <w:rPr>
          <w:lang w:val="en-US" w:eastAsia="zh-CN"/>
        </w:rPr>
        <w:t xml:space="preserve">[R-5.2.1-001] </w:t>
      </w:r>
      <w:r w:rsidR="0008729C">
        <w:t>Subject to operator policy, the 5G system shall provide a means to define and expose to an authorized third party a spatial anchor, i.e.</w:t>
      </w:r>
      <w:r w:rsidR="004E3948">
        <w:t>,</w:t>
      </w:r>
      <w:r w:rsidR="0008729C">
        <w:t xml:space="preserve"> an association between a physical location (a point or volume in </w:t>
      </w:r>
      <w:r w:rsidR="004E3948">
        <w:t>three-</w:t>
      </w:r>
      <w:r w:rsidR="0008729C">
        <w:t>dimensional space) and service information.</w:t>
      </w:r>
    </w:p>
    <w:p w14:paraId="0179FD13" w14:textId="28B81AC5" w:rsidR="0008729C" w:rsidRDefault="0008729C" w:rsidP="0008729C">
      <w:pPr>
        <w:pStyle w:val="NO"/>
      </w:pPr>
      <w:r>
        <w:t xml:space="preserve">NOTE 1: </w:t>
      </w:r>
      <w:r>
        <w:tab/>
        <w:t>Service information can include information to enable users to discover and access services, e.g.</w:t>
      </w:r>
      <w:r w:rsidR="00F9166B">
        <w:t>,</w:t>
      </w:r>
      <w:r>
        <w:t xml:space="preserve"> type of service, URLs, configuration data, the distance between the user and the spatial anchor, etc.</w:t>
      </w:r>
    </w:p>
    <w:p w14:paraId="3FEE68B7" w14:textId="6675CE7F" w:rsidR="0008729C" w:rsidRDefault="001D2DE4" w:rsidP="0008729C">
      <w:r>
        <w:rPr>
          <w:lang w:val="en-US" w:eastAsia="zh-CN"/>
        </w:rPr>
        <w:t xml:space="preserve">[R-5.2.1-002] </w:t>
      </w:r>
      <w:r w:rsidR="0008729C">
        <w:t xml:space="preserve">Subject to operator policy, the 5G system shall enable an authorized third party to request the information associated with a specific spatial anchor. </w:t>
      </w:r>
    </w:p>
    <w:p w14:paraId="383411C5" w14:textId="77777777" w:rsidR="0008729C" w:rsidRDefault="0008729C" w:rsidP="0008729C">
      <w:pPr>
        <w:pStyle w:val="NO"/>
      </w:pPr>
      <w:r>
        <w:lastRenderedPageBreak/>
        <w:t>NOTE 2:</w:t>
      </w:r>
      <w:r>
        <w:tab/>
        <w:t>How the service and location information is used by the third party to access a mobile metaverse server and the AR media itself is out of scope of this requirement.</w:t>
      </w:r>
    </w:p>
    <w:p w14:paraId="409A76FA" w14:textId="3988AA45" w:rsidR="0008729C" w:rsidRDefault="001D2DE4" w:rsidP="0008729C">
      <w:r>
        <w:rPr>
          <w:lang w:val="en-US" w:eastAsia="zh-CN"/>
        </w:rPr>
        <w:t xml:space="preserve">[R-5.2.1-003] </w:t>
      </w:r>
      <w:r w:rsidR="0008729C">
        <w:t xml:space="preserve">Subject to operator policy, regulatory </w:t>
      </w:r>
      <w:proofErr w:type="gramStart"/>
      <w:r w:rsidR="0008729C">
        <w:t>requirements</w:t>
      </w:r>
      <w:proofErr w:type="gramEnd"/>
      <w:r w:rsidR="0008729C">
        <w:t xml:space="preserve"> and user consent, the 5G system shall provide a means for a UE to provide sensor data, (e.g.</w:t>
      </w:r>
      <w:r w:rsidR="004E3948">
        <w:t>,</w:t>
      </w:r>
      <w:r w:rsidR="0008729C">
        <w:t xml:space="preserve"> from UE sensors, cameras, etc.) to the network in order to derive localization information, e.g.</w:t>
      </w:r>
      <w:r w:rsidR="004E3948">
        <w:t>,</w:t>
      </w:r>
      <w:r w:rsidR="0008729C">
        <w:t xml:space="preserve"> to produce or modify a spatial map or discover or find spatial anchors. The 5G system shall enable an authorized third party to obtain all the spatial anchors in a given </w:t>
      </w:r>
      <w:proofErr w:type="gramStart"/>
      <w:r w:rsidR="0008729C">
        <w:t>three dimensional</w:t>
      </w:r>
      <w:proofErr w:type="gramEnd"/>
      <w:r w:rsidR="0008729C">
        <w:t xml:space="preserve"> area.</w:t>
      </w:r>
    </w:p>
    <w:p w14:paraId="00D32872" w14:textId="4AF8FBBF" w:rsidR="0008729C" w:rsidRDefault="0008729C" w:rsidP="0008729C">
      <w:pPr>
        <w:pStyle w:val="NO"/>
      </w:pPr>
      <w:r w:rsidRPr="00690F8C">
        <w:t>NOTE</w:t>
      </w:r>
      <w:r>
        <w:t xml:space="preserve"> 3</w:t>
      </w:r>
      <w:r w:rsidRPr="00690F8C">
        <w:t>:</w:t>
      </w:r>
      <w:r w:rsidRPr="00690F8C">
        <w:tab/>
        <w:t xml:space="preserve">How </w:t>
      </w:r>
      <w:r>
        <w:t>an</w:t>
      </w:r>
      <w:r w:rsidRPr="00690F8C">
        <w:t xml:space="preserve"> authorized third party identifies which </w:t>
      </w:r>
      <w:r w:rsidR="004E3948" w:rsidRPr="00690F8C">
        <w:t>three</w:t>
      </w:r>
      <w:r w:rsidR="004E3948">
        <w:t>-</w:t>
      </w:r>
      <w:r w:rsidRPr="00690F8C">
        <w:t>dimensional area to request spatial anchors in is not in scope of the 3GPP standard. Spatial localization and mapping information could be used to identify areas of interest.</w:t>
      </w:r>
    </w:p>
    <w:p w14:paraId="3FC345CD" w14:textId="6710E068" w:rsidR="0008729C" w:rsidRDefault="001D2DE4" w:rsidP="0008729C">
      <w:r>
        <w:rPr>
          <w:lang w:val="en-US" w:eastAsia="zh-CN"/>
        </w:rPr>
        <w:t xml:space="preserve">[R-5.2.1-004] </w:t>
      </w:r>
      <w:r w:rsidR="0008729C">
        <w:t>Subject to operator policy and regulatory requirements, the 5G system shall support mechanisms to expose a spatial map or derived localization information to authorized third parties.</w:t>
      </w:r>
    </w:p>
    <w:p w14:paraId="00BB59C8" w14:textId="385A90EB" w:rsidR="009C1DB6" w:rsidRDefault="001D2DE4" w:rsidP="009C1DB6">
      <w:r>
        <w:rPr>
          <w:lang w:val="en-US" w:eastAsia="zh-CN"/>
        </w:rPr>
        <w:t xml:space="preserve">[R-5.2.1-005] </w:t>
      </w:r>
      <w:r w:rsidR="009C1DB6" w:rsidRPr="00E865DB">
        <w:t xml:space="preserve">Subject to operator policy, regulatory </w:t>
      </w:r>
      <w:proofErr w:type="gramStart"/>
      <w:r w:rsidR="009C1DB6" w:rsidRPr="00E865DB">
        <w:t>requirements</w:t>
      </w:r>
      <w:proofErr w:type="gramEnd"/>
      <w:r w:rsidR="009C1DB6" w:rsidRPr="00E865DB">
        <w:t xml:space="preserve"> and user consent, the 5G System shall be able to process and expose information related to a UE</w:t>
      </w:r>
      <w:r w:rsidR="009C1DB6">
        <w:t>'</w:t>
      </w:r>
      <w:r w:rsidR="009C1DB6" w:rsidRPr="00E865DB">
        <w:t xml:space="preserve">s location and direction of orientation </w:t>
      </w:r>
      <w:r w:rsidR="009C1DB6">
        <w:t xml:space="preserve">in space </w:t>
      </w:r>
      <w:r w:rsidR="009C1DB6" w:rsidRPr="00E865DB">
        <w:t>to authorized third parties.</w:t>
      </w:r>
    </w:p>
    <w:p w14:paraId="25D8943B" w14:textId="2CDC2D70" w:rsidR="009C1DB6" w:rsidRPr="009C1DB6" w:rsidRDefault="009C1DB6" w:rsidP="009C1DB6">
      <w:pPr>
        <w:pStyle w:val="NO"/>
        <w:overflowPunct w:val="0"/>
        <w:autoSpaceDE w:val="0"/>
        <w:autoSpaceDN w:val="0"/>
        <w:adjustRightInd w:val="0"/>
        <w:textAlignment w:val="baseline"/>
        <w:rPr>
          <w:lang w:val="en-US"/>
        </w:rPr>
      </w:pPr>
      <w:r w:rsidRPr="004E66ED">
        <w:rPr>
          <w:lang w:val="en-US"/>
        </w:rPr>
        <w:t>NOTE</w:t>
      </w:r>
      <w:r>
        <w:rPr>
          <w:lang w:val="en-US"/>
        </w:rPr>
        <w:t xml:space="preserve"> 4</w:t>
      </w:r>
      <w:r w:rsidRPr="004E66ED">
        <w:rPr>
          <w:lang w:val="en-US"/>
        </w:rPr>
        <w:t>:</w:t>
      </w:r>
      <w:r w:rsidRPr="004E66ED">
        <w:rPr>
          <w:lang w:val="en-US"/>
        </w:rPr>
        <w:tab/>
        <w:t xml:space="preserve">This requirement does not affect the ability of regulatory services, e.g., </w:t>
      </w:r>
      <w:r>
        <w:rPr>
          <w:lang w:val="en-US"/>
        </w:rPr>
        <w:t>Lawful</w:t>
      </w:r>
      <w:r w:rsidRPr="004E66ED">
        <w:rPr>
          <w:lang w:val="en-US"/>
        </w:rPr>
        <w:t xml:space="preserve"> </w:t>
      </w:r>
      <w:r>
        <w:rPr>
          <w:lang w:val="en-US"/>
        </w:rPr>
        <w:t>I</w:t>
      </w:r>
      <w:r w:rsidRPr="004E66ED">
        <w:rPr>
          <w:lang w:val="en-US"/>
        </w:rPr>
        <w:t>ntercept</w:t>
      </w:r>
      <w:r>
        <w:rPr>
          <w:lang w:val="en-US"/>
        </w:rPr>
        <w:t>ion</w:t>
      </w:r>
      <w:r w:rsidRPr="004E66ED">
        <w:rPr>
          <w:lang w:val="en-US"/>
        </w:rPr>
        <w:t xml:space="preserve"> service, to access </w:t>
      </w:r>
      <w:r>
        <w:rPr>
          <w:lang w:val="en-US"/>
        </w:rPr>
        <w:t>required</w:t>
      </w:r>
      <w:r w:rsidRPr="004E66ED">
        <w:rPr>
          <w:lang w:val="en-US"/>
        </w:rPr>
        <w:t xml:space="preserve"> information without consent of the user.</w:t>
      </w:r>
    </w:p>
    <w:p w14:paraId="678B5572" w14:textId="01079C1C" w:rsidR="00110890" w:rsidRDefault="00695B70" w:rsidP="00110890">
      <w:pPr>
        <w:pStyle w:val="Heading3"/>
      </w:pPr>
      <w:bookmarkStart w:id="37" w:name="_Toc152929237"/>
      <w:r>
        <w:t>5.</w:t>
      </w:r>
      <w:r w:rsidR="004740FD">
        <w:t>2</w:t>
      </w:r>
      <w:r>
        <w:t>.2</w:t>
      </w:r>
      <w:r>
        <w:tab/>
      </w:r>
      <w:r w:rsidR="0028363D" w:rsidRPr="0028363D">
        <w:t>Avatar-based real-time communication</w:t>
      </w:r>
      <w:bookmarkEnd w:id="37"/>
    </w:p>
    <w:p w14:paraId="07EEF214" w14:textId="13653E66" w:rsidR="007552CF" w:rsidRDefault="0088548A" w:rsidP="00541A70">
      <w:pPr>
        <w:pStyle w:val="Heading4"/>
      </w:pPr>
      <w:bookmarkStart w:id="38" w:name="_Toc152929238"/>
      <w:r>
        <w:t>5.</w:t>
      </w:r>
      <w:r w:rsidR="004740FD">
        <w:t>2</w:t>
      </w:r>
      <w:r>
        <w:t>.2.1</w:t>
      </w:r>
      <w:r>
        <w:tab/>
      </w:r>
      <w:r w:rsidR="00541A70">
        <w:t>Description</w:t>
      </w:r>
      <w:bookmarkEnd w:id="38"/>
    </w:p>
    <w:p w14:paraId="4FC2AE53" w14:textId="77777777" w:rsidR="00AA7C30" w:rsidRDefault="00AA7C30" w:rsidP="00AA7C30">
      <w:r>
        <w:t xml:space="preserve">A user can take part in mobile metaverse services that provide digital representations of several other users simultaneously, for example, to support a Conference using XR media. As these services are interactive and immersive, the 5G system provides a means so that the experience of each user of the same service is compatible and consistent. Users can participate together in this way, whether some of those in the Conference service </w:t>
      </w:r>
      <w:proofErr w:type="gramStart"/>
      <w:r>
        <w:t>are located in</w:t>
      </w:r>
      <w:proofErr w:type="gramEnd"/>
      <w:r>
        <w:t xml:space="preserve"> the same place: these users can experience remote users as AR or MR media. This media is conversational - meaning that all parties can participate, and real time - meaning that all users perceive each other's actions effectively simultaneously.</w:t>
      </w:r>
    </w:p>
    <w:p w14:paraId="02C4048C" w14:textId="77777777" w:rsidR="009C1DB6" w:rsidRDefault="009C1DB6" w:rsidP="009C1DB6">
      <w:r>
        <w:t xml:space="preserve">Avatars are employed in mobile metaverse services mainly to represent a user. To improve the user experience of this representation, the 5G system makes it possible to associate the user and the avatar representation and to expose this information to authorized third parties. This information could be valuable, as avatars can represent organizations, individual users, even groups of users.  </w:t>
      </w:r>
    </w:p>
    <w:p w14:paraId="7AA67FD7" w14:textId="554B5E70" w:rsidR="00AA7C30" w:rsidRDefault="00AA7C30" w:rsidP="00AA7C30">
      <w:r>
        <w:t>The 5G system supports a means by which user's pose, gestures and expressions are captured as input for the conversational mobile metaverse service. Devices (e.g.</w:t>
      </w:r>
      <w:r w:rsidR="004E3948">
        <w:t>,</w:t>
      </w:r>
      <w:r>
        <w:t xml:space="preserve"> UEs) can capture this information in a standardized form, which is used for the creation of an animated digital representation of the user (e.g.</w:t>
      </w:r>
      <w:r w:rsidR="004E3948">
        <w:t>,</w:t>
      </w:r>
      <w:r>
        <w:t xml:space="preserve"> 3D avatar) that can be presented to other users. The system supports communication of this animated digital representation as </w:t>
      </w:r>
      <w:r w:rsidRPr="00F73CA9">
        <w:t>"</w:t>
      </w:r>
      <w:r>
        <w:t>avatar media</w:t>
      </w:r>
      <w:r w:rsidRPr="00F73CA9">
        <w:t>"</w:t>
      </w:r>
      <w:r>
        <w:t xml:space="preserve"> as well as audio and other media as needed. The 5G system supports the creation of avatar media. Privacy and user consent is needed for sensor data used to capture a user's pose, gestures and (facial) expressions is sent from the UE to the network encoded as avatar media</w:t>
      </w:r>
      <w:r w:rsidRPr="009A0D67">
        <w:t xml:space="preserve"> </w:t>
      </w:r>
      <w:r>
        <w:t>to be rendered.</w:t>
      </w:r>
    </w:p>
    <w:p w14:paraId="6B7204D2" w14:textId="5B5BA5DE" w:rsidR="009C1DB6" w:rsidRDefault="009C1DB6" w:rsidP="00AA7C30">
      <w:r w:rsidRPr="009C1DB6">
        <w:t>The 5G system further supports predictive digital representation models in that it enables presentation of avatar media to users based upon timing and other information, so that information can be extrapolated or inferred even if it is not yet available from the network. Correction of these predictions is possible over time, as new information becomes available, e.g.</w:t>
      </w:r>
      <w:r w:rsidR="00F9166B">
        <w:t>,</w:t>
      </w:r>
      <w:r w:rsidRPr="009C1DB6">
        <w:t xml:space="preserve"> from the real world.  The 5G system can in this way enable the user experience of synchronized mobile metaverse services even where communication latencies (e.g.</w:t>
      </w:r>
      <w:r w:rsidR="00F9166B">
        <w:t>,</w:t>
      </w:r>
      <w:r w:rsidRPr="009C1DB6">
        <w:t xml:space="preserve"> due to distance between users) do not permit this.  </w:t>
      </w:r>
    </w:p>
    <w:p w14:paraId="60834534" w14:textId="3B8B5614" w:rsidR="00AA7C30" w:rsidRDefault="00AA7C30" w:rsidP="00AA7C30">
      <w:r>
        <w:t xml:space="preserve">Capabilities of UEs differ. For example: some UEs can render avatar media, others video, others only text. To support interactive avatar communication, media transcoding can occur in the 5G network. Similarly, the display capabilities of UEs also differ. Avatar, </w:t>
      </w:r>
      <w:proofErr w:type="gramStart"/>
      <w:r>
        <w:t>video</w:t>
      </w:r>
      <w:proofErr w:type="gramEnd"/>
      <w:r>
        <w:t xml:space="preserve"> or text data can be transcoded as appropriate to be displayed to the user.</w:t>
      </w:r>
    </w:p>
    <w:p w14:paraId="2E178D9F" w14:textId="0CB08D78" w:rsidR="00AA7C30" w:rsidRPr="00AA7C30" w:rsidRDefault="00AA7C30" w:rsidP="008148E2">
      <w:r>
        <w:t>Capabilities of users also vary. To support accessibility for those with disability due to physical (e.g.</w:t>
      </w:r>
      <w:r w:rsidR="004E3948">
        <w:t>,</w:t>
      </w:r>
      <w:r>
        <w:t xml:space="preserve"> impaired hearing, sight, etc.), environmental (e.g.</w:t>
      </w:r>
      <w:r w:rsidR="004E3948">
        <w:t>,</w:t>
      </w:r>
      <w:r>
        <w:t xml:space="preserve"> in a noisy environment), conversational media can be transcoded. This is consistent with the objective for Total Conversation [5], clause 4.5. Avatar functionality provides new options, as media can be transcoded to and from an avatar call.</w:t>
      </w:r>
    </w:p>
    <w:p w14:paraId="08D31F07" w14:textId="2A0C56C0" w:rsidR="008A4601" w:rsidRDefault="0088548A" w:rsidP="001D7BAF">
      <w:pPr>
        <w:pStyle w:val="Heading4"/>
      </w:pPr>
      <w:bookmarkStart w:id="39" w:name="_Toc152929239"/>
      <w:r>
        <w:lastRenderedPageBreak/>
        <w:t>5.</w:t>
      </w:r>
      <w:r w:rsidR="004740FD">
        <w:t>2</w:t>
      </w:r>
      <w:r>
        <w:t>.2.2</w:t>
      </w:r>
      <w:r>
        <w:tab/>
        <w:t>Requirements</w:t>
      </w:r>
      <w:bookmarkEnd w:id="39"/>
    </w:p>
    <w:p w14:paraId="43B0A40F" w14:textId="5D40450E" w:rsidR="00AA7C30" w:rsidRDefault="001D2DE4" w:rsidP="00AA7C30">
      <w:r>
        <w:rPr>
          <w:lang w:val="en-US" w:eastAsia="zh-CN"/>
        </w:rPr>
        <w:t xml:space="preserve">[R-5.2.2-001] </w:t>
      </w:r>
      <w:r w:rsidR="00AA7C30">
        <w:t xml:space="preserve">The 5G system shall support 5G CN to provide real-time feedback in support of conversational XR communication among multiple users simultaneously. </w:t>
      </w:r>
    </w:p>
    <w:p w14:paraId="6A92B89A" w14:textId="77777777" w:rsidR="00AA7C30" w:rsidRDefault="00AA7C30" w:rsidP="00AA7C30">
      <w:pPr>
        <w:pStyle w:val="NO"/>
      </w:pPr>
      <w:r>
        <w:t xml:space="preserve">NOTE 1: </w:t>
      </w:r>
      <w:r>
        <w:tab/>
        <w:t>The feedback can include information such as network condition, achieved QoS. Such information can be used by the IMS, for example, to trigger the codec negotiation.</w:t>
      </w:r>
    </w:p>
    <w:p w14:paraId="19C0CE07" w14:textId="722B7AEC" w:rsidR="00AA7C30" w:rsidRDefault="001D2DE4" w:rsidP="00AA7C30">
      <w:r>
        <w:rPr>
          <w:lang w:val="en-US" w:eastAsia="zh-CN"/>
        </w:rPr>
        <w:t xml:space="preserve">[R-5.2.2-002] </w:t>
      </w:r>
      <w:r w:rsidR="00AA7C30">
        <w:t xml:space="preserve">Subject to </w:t>
      </w:r>
      <w:r w:rsidR="004E3948">
        <w:t xml:space="preserve">operator policy and </w:t>
      </w:r>
      <w:r w:rsidR="00AA7C30">
        <w:t>user consent, the 5G system (including IMS) shall support multimedia conversational communications between two or more users including transfer of real time avatar media and audio media.</w:t>
      </w:r>
    </w:p>
    <w:p w14:paraId="14ACB378" w14:textId="77777777" w:rsidR="00AA7C30" w:rsidRDefault="00AA7C30" w:rsidP="00AA7C30">
      <w:pPr>
        <w:pStyle w:val="NO"/>
      </w:pPr>
      <w:r>
        <w:t>NOTE 2: Avatar media can be transmitted on both uplink and downlink.</w:t>
      </w:r>
    </w:p>
    <w:p w14:paraId="406DBCAA" w14:textId="39CF5CFC" w:rsidR="00AA7C30" w:rsidRDefault="00AA7C30" w:rsidP="00AA7C30">
      <w:pPr>
        <w:pStyle w:val="NO"/>
      </w:pPr>
      <w:r>
        <w:t>NOTE 3: Confidentiality of the data used to produce the avatar (e.g.</w:t>
      </w:r>
      <w:r w:rsidR="004E3948">
        <w:t>,</w:t>
      </w:r>
      <w:r>
        <w:t xml:space="preserve"> from the UE cameras, etc.) is assumed.</w:t>
      </w:r>
    </w:p>
    <w:p w14:paraId="4CEB96D4" w14:textId="44AB0ADB" w:rsidR="00AA7C30" w:rsidRDefault="001D2DE4" w:rsidP="00AA7C30">
      <w:r>
        <w:rPr>
          <w:lang w:val="en-US" w:eastAsia="zh-CN"/>
        </w:rPr>
        <w:t xml:space="preserve">[R-5.2.2-003] </w:t>
      </w:r>
      <w:r w:rsidR="00AA7C30">
        <w:t xml:space="preserve">Subject to </w:t>
      </w:r>
      <w:r w:rsidR="004E3948">
        <w:t xml:space="preserve">operator policy and </w:t>
      </w:r>
      <w:r w:rsidR="00AA7C30">
        <w:t xml:space="preserve">user consent, the 5G system (including IMS) shall support change of media types between video and avatar media for parties of a multimedia conversational communication. </w:t>
      </w:r>
    </w:p>
    <w:p w14:paraId="05063164" w14:textId="4CDEB0B1" w:rsidR="00AA7C30" w:rsidRDefault="001D2DE4" w:rsidP="00AA7C30">
      <w:r>
        <w:rPr>
          <w:lang w:val="en-US" w:eastAsia="zh-CN"/>
        </w:rPr>
        <w:t xml:space="preserve">[R-5.2.2-004] </w:t>
      </w:r>
      <w:r w:rsidR="004E3948">
        <w:t>Subject to operator policy, t</w:t>
      </w:r>
      <w:r w:rsidR="00AA7C30">
        <w:t xml:space="preserve">he 5G system (including IMS) shall support transcoding between media such as text, </w:t>
      </w:r>
      <w:proofErr w:type="gramStart"/>
      <w:r w:rsidR="00AA7C30">
        <w:t>video</w:t>
      </w:r>
      <w:proofErr w:type="gramEnd"/>
      <w:r w:rsidR="00AA7C30">
        <w:t xml:space="preserve"> and avatar media in multimedia conversational communications.</w:t>
      </w:r>
    </w:p>
    <w:p w14:paraId="59A16BCB" w14:textId="2B68FB79" w:rsidR="00AA7C30" w:rsidRDefault="00AA7C30" w:rsidP="00AA7C30">
      <w:pPr>
        <w:pStyle w:val="NO"/>
      </w:pPr>
      <w:r>
        <w:t>NOTE 4:</w:t>
      </w:r>
      <w:r>
        <w:tab/>
        <w:t xml:space="preserve">Text, </w:t>
      </w:r>
      <w:proofErr w:type="gramStart"/>
      <w:r>
        <w:t>video</w:t>
      </w:r>
      <w:proofErr w:type="gramEnd"/>
      <w:r>
        <w:t xml:space="preserve"> or other media could allow a party to control the appearance of its avatar, e.g.</w:t>
      </w:r>
      <w:r w:rsidR="00F9166B">
        <w:t>,</w:t>
      </w:r>
      <w:r>
        <w:t xml:space="preserve"> to express behaviour, movement, affect, emotions, etc.</w:t>
      </w:r>
    </w:p>
    <w:p w14:paraId="20B139DE" w14:textId="2201C267" w:rsidR="00AA7C30" w:rsidRDefault="00AA7C30" w:rsidP="00AA7C30">
      <w:pPr>
        <w:pStyle w:val="NO"/>
      </w:pPr>
      <w:r>
        <w:t>NOTE 5:</w:t>
      </w:r>
      <w:r>
        <w:tab/>
        <w:t>The transcoding of media enables avatar communication, e.g.</w:t>
      </w:r>
      <w:r w:rsidR="004E3948">
        <w:t>,</w:t>
      </w:r>
      <w:r>
        <w:t xml:space="preserve"> in scenarios in which UE participating in an IMS call or other service does not support e.g.</w:t>
      </w:r>
      <w:r w:rsidR="004E3948">
        <w:t>,</w:t>
      </w:r>
      <w:r>
        <w:t xml:space="preserve"> FACS, encoding avatar media, generating avatar media, etc.</w:t>
      </w:r>
    </w:p>
    <w:p w14:paraId="4A05BB6F" w14:textId="7A41CE21" w:rsidR="00AA7C30" w:rsidRDefault="001D2DE4" w:rsidP="00AA7C30">
      <w:r>
        <w:rPr>
          <w:lang w:val="en-US" w:eastAsia="zh-CN"/>
        </w:rPr>
        <w:t xml:space="preserve">[R-5.2.2-005] </w:t>
      </w:r>
      <w:r w:rsidR="00AA7C30">
        <w:t xml:space="preserve">Subject to operator policy, regulatory </w:t>
      </w:r>
      <w:proofErr w:type="gramStart"/>
      <w:r w:rsidR="00AA7C30">
        <w:t>requirements</w:t>
      </w:r>
      <w:proofErr w:type="gramEnd"/>
      <w:r w:rsidR="00AA7C30">
        <w:t xml:space="preserve"> and user consent, the 5G system (including IMS) shall support the capabilities of rendering the avatar based on the body movement information (e.g.</w:t>
      </w:r>
      <w:r w:rsidR="004E3948">
        <w:t>,</w:t>
      </w:r>
      <w:r w:rsidR="00AA7C30">
        <w:t xml:space="preserve"> body motion or facial expression) of a human user.</w:t>
      </w:r>
    </w:p>
    <w:p w14:paraId="58F47D98" w14:textId="162D5C22" w:rsidR="00AA7C30" w:rsidRDefault="001D2DE4" w:rsidP="00AA7C30">
      <w:r>
        <w:rPr>
          <w:lang w:val="en-US" w:eastAsia="zh-CN"/>
        </w:rPr>
        <w:t xml:space="preserve">[R-5.2.2-006] </w:t>
      </w:r>
      <w:r w:rsidR="004E3948">
        <w:t xml:space="preserve">Subject to operator policy, regulatory </w:t>
      </w:r>
      <w:proofErr w:type="gramStart"/>
      <w:r w:rsidR="004E3948">
        <w:t>requirements</w:t>
      </w:r>
      <w:proofErr w:type="gramEnd"/>
      <w:r w:rsidR="004E3948">
        <w:t xml:space="preserve"> and user consent, t</w:t>
      </w:r>
      <w:r w:rsidR="00AA7C30">
        <w:t>he 5G system (including IMS) shall support the encoding of sensor data capturing the facial expression and movement and gestures of a person, in a standard form.</w:t>
      </w:r>
    </w:p>
    <w:p w14:paraId="19AAC01D" w14:textId="442A5634" w:rsidR="009C1DB6" w:rsidRPr="009C1DB6" w:rsidRDefault="001D2DE4" w:rsidP="009C1DB6">
      <w:r>
        <w:rPr>
          <w:lang w:val="en-US" w:eastAsia="zh-CN"/>
        </w:rPr>
        <w:t xml:space="preserve">[R-5.2.2-007] </w:t>
      </w:r>
      <w:r w:rsidR="009C1DB6" w:rsidRPr="009C1DB6">
        <w:t xml:space="preserve">Subject to operator policy and regulatory requirements, the 5G system shall support mechanisms to uniquely identify an avatar, to associate the avatar with a subscriber and to expose this association to authorized third parties.   </w:t>
      </w:r>
    </w:p>
    <w:p w14:paraId="4698DB5F" w14:textId="48DD0A9C" w:rsidR="009C1DB6" w:rsidRDefault="009C1DB6" w:rsidP="009C1DB6">
      <w:pPr>
        <w:pStyle w:val="NO"/>
      </w:pPr>
      <w:r>
        <w:t>NOTE 6:</w:t>
      </w:r>
      <w:r>
        <w:tab/>
        <w:t>As specified in clause 7.2.3, the subscriber that the avatar is associated with can temporarily authorize third parties to use the avatar.</w:t>
      </w:r>
    </w:p>
    <w:p w14:paraId="5582C16D" w14:textId="21EF119C" w:rsidR="009C1DB6" w:rsidRPr="009C1DB6" w:rsidRDefault="001D2DE4" w:rsidP="009C1DB6">
      <w:r>
        <w:rPr>
          <w:lang w:val="en-US" w:eastAsia="zh-CN"/>
        </w:rPr>
        <w:t xml:space="preserve">[R-5.2.2-008] </w:t>
      </w:r>
      <w:r w:rsidR="009C1DB6" w:rsidRPr="009C1DB6">
        <w:t>The 5G system (including IMS) shall support compensating for the end-to-end communication latency between the users and/or objects involved in a multimedia conversational communication prior/during rendering the digital representation (e.g.</w:t>
      </w:r>
      <w:r w:rsidR="009C1DB6">
        <w:t>,</w:t>
      </w:r>
      <w:r w:rsidR="009C1DB6" w:rsidRPr="009C1DB6">
        <w:t xml:space="preserve"> avatar) of the users and/or objects involved (e.g.</w:t>
      </w:r>
      <w:r w:rsidR="009C1DB6">
        <w:t>,</w:t>
      </w:r>
      <w:r w:rsidR="009C1DB6" w:rsidRPr="009C1DB6">
        <w:t xml:space="preserve"> by using a predictive digital representation model).</w:t>
      </w:r>
    </w:p>
    <w:p w14:paraId="4B9563FE" w14:textId="600CB488" w:rsidR="00631ADC" w:rsidRDefault="00695B70" w:rsidP="00695B70">
      <w:pPr>
        <w:pStyle w:val="Heading3"/>
      </w:pPr>
      <w:bookmarkStart w:id="40" w:name="_Toc152929240"/>
      <w:r>
        <w:t>5.</w:t>
      </w:r>
      <w:r w:rsidR="004740FD">
        <w:t>2</w:t>
      </w:r>
      <w:r>
        <w:t>.</w:t>
      </w:r>
      <w:r w:rsidR="00110890">
        <w:t>3</w:t>
      </w:r>
      <w:r>
        <w:tab/>
      </w:r>
      <w:r w:rsidRPr="00BD4E4C">
        <w:t xml:space="preserve">Digital </w:t>
      </w:r>
      <w:r>
        <w:t>a</w:t>
      </w:r>
      <w:r w:rsidRPr="00BD4E4C">
        <w:t xml:space="preserve">sset </w:t>
      </w:r>
      <w:r>
        <w:t>m</w:t>
      </w:r>
      <w:r w:rsidRPr="00BD4E4C">
        <w:t>anagement</w:t>
      </w:r>
      <w:bookmarkEnd w:id="40"/>
    </w:p>
    <w:p w14:paraId="2BB3D9CB" w14:textId="51ECB2C8" w:rsidR="00746AAF" w:rsidRDefault="0088548A" w:rsidP="001D7BAF">
      <w:pPr>
        <w:pStyle w:val="Heading4"/>
      </w:pPr>
      <w:bookmarkStart w:id="41" w:name="_Toc152929241"/>
      <w:r>
        <w:t>5.</w:t>
      </w:r>
      <w:r w:rsidR="00CA58D6">
        <w:t>2</w:t>
      </w:r>
      <w:r>
        <w:t>.</w:t>
      </w:r>
      <w:r w:rsidR="00110890">
        <w:t>3</w:t>
      </w:r>
      <w:r>
        <w:t>.1</w:t>
      </w:r>
      <w:r>
        <w:tab/>
      </w:r>
      <w:r w:rsidR="00541A70">
        <w:t>Description</w:t>
      </w:r>
      <w:bookmarkEnd w:id="41"/>
    </w:p>
    <w:p w14:paraId="712BFC57" w14:textId="7EF60411" w:rsidR="008C7391" w:rsidRDefault="008C7391" w:rsidP="008C7391">
      <w:r>
        <w:t>Mobile metaverse services can depend upon information that is associated with the user, e.g.</w:t>
      </w:r>
      <w:r w:rsidR="004E3948">
        <w:t>,</w:t>
      </w:r>
      <w:r>
        <w:t xml:space="preserve"> User Identifiers and personal data that are commonly required and represented in a machine-readable format. </w:t>
      </w:r>
      <w:r w:rsidRPr="00F3389C">
        <w:rPr>
          <w:lang w:eastAsia="zh-CN"/>
        </w:rPr>
        <w:t xml:space="preserve">The requirements as described in 3GPP TS 22.101 [4] clause </w:t>
      </w:r>
      <w:r w:rsidRPr="00F3389C">
        <w:t xml:space="preserve">26a </w:t>
      </w:r>
      <w:r w:rsidRPr="00F3389C">
        <w:rPr>
          <w:lang w:eastAsia="zh-CN"/>
        </w:rPr>
        <w:t>apply for identification of users</w:t>
      </w:r>
      <w:r>
        <w:t>. These can be used to provide proof for regulatory constrained service, e.g.</w:t>
      </w:r>
      <w:r w:rsidR="004E3948">
        <w:t>,</w:t>
      </w:r>
      <w:r>
        <w:t xml:space="preserve"> proof of residential address for services that are restricted to </w:t>
      </w:r>
      <w:proofErr w:type="gramStart"/>
      <w:r>
        <w:t>local residents</w:t>
      </w:r>
      <w:proofErr w:type="gramEnd"/>
      <w:r>
        <w:t xml:space="preserve">. </w:t>
      </w:r>
    </w:p>
    <w:p w14:paraId="3F7C89BF" w14:textId="354E2C25" w:rsidR="008C7391" w:rsidRDefault="008C7391" w:rsidP="008C7391">
      <w:r>
        <w:t xml:space="preserve">Further, the services can benefit from common information, such as avatar parameters and configuration information, so that a user's digital representation is consistent across different applications. </w:t>
      </w:r>
      <w:r w:rsidR="00AC233A" w:rsidRPr="00A31CC6">
        <w:t>Users can benefit from the support of associating their digital assets with different User Identities, to flexibly control their stored information.</w:t>
      </w:r>
    </w:p>
    <w:p w14:paraId="27BD2CD8" w14:textId="557559F2" w:rsidR="008C7391" w:rsidRDefault="008C7391" w:rsidP="008C7391">
      <w:r>
        <w:t xml:space="preserve">Finally, some more specific information used by different services can also be shared in different mobile metaverse services and be considered 'digital assets' in that the user needs or could benefit from having this information available </w:t>
      </w:r>
      <w:r>
        <w:lastRenderedPageBreak/>
        <w:t xml:space="preserve">when access mobile metaverse services. </w:t>
      </w:r>
      <w:r w:rsidR="003134DF">
        <w:rPr>
          <w:rStyle w:val="rynqvb"/>
          <w:lang w:val="en"/>
        </w:rPr>
        <w:t xml:space="preserve">The 5G system provides a means to improve </w:t>
      </w:r>
      <w:r w:rsidR="003134DF" w:rsidRPr="00327A13">
        <w:rPr>
          <w:rStyle w:val="rynqvb"/>
          <w:lang w:val="en"/>
        </w:rPr>
        <w:t xml:space="preserve">interoperability </w:t>
      </w:r>
      <w:r w:rsidR="003134DF" w:rsidRPr="00072FE3">
        <w:rPr>
          <w:rStyle w:val="rynqvb"/>
          <w:lang w:val="en"/>
        </w:rPr>
        <w:t xml:space="preserve">of the use of digital assets between the various metaverse platforms. </w:t>
      </w:r>
      <w:r w:rsidR="003134DF" w:rsidRPr="00072FE3">
        <w:t>For this, digital asset formats e.g.</w:t>
      </w:r>
      <w:r w:rsidR="00F9166B">
        <w:t>,</w:t>
      </w:r>
      <w:r w:rsidR="003134DF" w:rsidRPr="00072FE3">
        <w:t xml:space="preserve"> avatar format </w:t>
      </w:r>
      <w:proofErr w:type="gramStart"/>
      <w:r w:rsidR="003134DF" w:rsidRPr="00072FE3">
        <w:t>have to</w:t>
      </w:r>
      <w:proofErr w:type="gramEnd"/>
      <w:r w:rsidR="003134DF" w:rsidRPr="00072FE3">
        <w:t xml:space="preserve"> be adaptable and consistent with the characteristics and constraints of the service (e.g., performance, graphics</w:t>
      </w:r>
      <w:r w:rsidR="003134DF">
        <w:t xml:space="preserve">). </w:t>
      </w:r>
      <w:r>
        <w:t>According to regulation</w:t>
      </w:r>
      <w:r w:rsidR="003134DF">
        <w:t>s</w:t>
      </w:r>
      <w:r>
        <w:t>, this information can be considered as personal data.</w:t>
      </w:r>
    </w:p>
    <w:p w14:paraId="00937947" w14:textId="03BCCD5A" w:rsidR="008C7391" w:rsidRPr="008C7391" w:rsidRDefault="008C7391" w:rsidP="008C7391">
      <w:r>
        <w:t xml:space="preserve">An example of such service is the EU digital wallet initiative [6]. Both the digital wallet and the digital asset management functionality described in the present document emphasize the need for security, </w:t>
      </w:r>
      <w:proofErr w:type="gramStart"/>
      <w:r>
        <w:t>privacy</w:t>
      </w:r>
      <w:proofErr w:type="gramEnd"/>
      <w:r>
        <w:t xml:space="preserve"> and control over access to authorized parties.</w:t>
      </w:r>
      <w:r w:rsidR="000F194B">
        <w:t xml:space="preserve"> This initiative is summarized in Annex B.</w:t>
      </w:r>
    </w:p>
    <w:p w14:paraId="474E93FB" w14:textId="789D653E" w:rsidR="00361852" w:rsidRDefault="0088548A" w:rsidP="001D7BAF">
      <w:pPr>
        <w:pStyle w:val="Heading4"/>
      </w:pPr>
      <w:bookmarkStart w:id="42" w:name="_Toc152929242"/>
      <w:r>
        <w:t>5.</w:t>
      </w:r>
      <w:r w:rsidR="00CA58D6">
        <w:t>2</w:t>
      </w:r>
      <w:r>
        <w:t>.</w:t>
      </w:r>
      <w:r w:rsidR="00110890">
        <w:t>3</w:t>
      </w:r>
      <w:r>
        <w:t>.2</w:t>
      </w:r>
      <w:r>
        <w:tab/>
        <w:t>Requirements</w:t>
      </w:r>
      <w:bookmarkEnd w:id="42"/>
    </w:p>
    <w:p w14:paraId="02CBB6AD" w14:textId="4600972C" w:rsidR="008C7391" w:rsidRDefault="001D2DE4" w:rsidP="008C7391">
      <w:r>
        <w:rPr>
          <w:lang w:val="en-US" w:eastAsia="zh-CN"/>
        </w:rPr>
        <w:t xml:space="preserve">[R-5.2.3-001] </w:t>
      </w:r>
      <w:r w:rsidR="008C7391">
        <w:t xml:space="preserve">Subject to operator policy, regulatory </w:t>
      </w:r>
      <w:proofErr w:type="gramStart"/>
      <w:r w:rsidR="008C7391">
        <w:t>requirements</w:t>
      </w:r>
      <w:proofErr w:type="gramEnd"/>
      <w:r w:rsidR="008C7391">
        <w:t xml:space="preserve"> and user consent, the 5G system shall be able to provide functionality to store digital assets associated with a user, and to remove such digital assets associated with a user.</w:t>
      </w:r>
    </w:p>
    <w:p w14:paraId="5C2BC8A9" w14:textId="6DD04858" w:rsidR="008C7391" w:rsidRDefault="001D2DE4" w:rsidP="008C7391">
      <w:r>
        <w:rPr>
          <w:lang w:val="en-US" w:eastAsia="zh-CN"/>
        </w:rPr>
        <w:t xml:space="preserve">[R-5.2.3-002] </w:t>
      </w:r>
      <w:r w:rsidR="008C7391">
        <w:t xml:space="preserve">Subject to operator policy, regulatory </w:t>
      </w:r>
      <w:proofErr w:type="gramStart"/>
      <w:r w:rsidR="008C7391">
        <w:t>requirements</w:t>
      </w:r>
      <w:proofErr w:type="gramEnd"/>
      <w:r w:rsidR="008C7391">
        <w:t xml:space="preserve"> and user consent, the 5G system shall provide a means to allow a user to securely access and update </w:t>
      </w:r>
      <w:r w:rsidR="008C7391" w:rsidRPr="00A6108F">
        <w:t>their</w:t>
      </w:r>
      <w:r w:rsidR="008C7391">
        <w:t xml:space="preserve"> digital assets.</w:t>
      </w:r>
    </w:p>
    <w:p w14:paraId="16BDF5FB" w14:textId="65CE2712" w:rsidR="008C7391" w:rsidRDefault="001D2DE4" w:rsidP="008C7391">
      <w:r>
        <w:rPr>
          <w:lang w:val="en-US" w:eastAsia="zh-CN"/>
        </w:rPr>
        <w:t xml:space="preserve">[R-5.2.3-003] </w:t>
      </w:r>
      <w:r w:rsidR="008C7391">
        <w:t>Subject to operator policy and user consent, the 5G system shall be able to allow an authorized third party to retrieve the digital asset(s) associated with a user, e.g.</w:t>
      </w:r>
      <w:r w:rsidR="004E3948">
        <w:t>,</w:t>
      </w:r>
      <w:r w:rsidR="008C7391">
        <w:t xml:space="preserve"> when the user accesses a specific application.</w:t>
      </w:r>
    </w:p>
    <w:p w14:paraId="10926EF6" w14:textId="477D578C" w:rsidR="008C7391" w:rsidRDefault="008C7391" w:rsidP="008C7391">
      <w:pPr>
        <w:pStyle w:val="NO"/>
      </w:pPr>
      <w:r>
        <w:t>NOTE</w:t>
      </w:r>
      <w:r w:rsidR="00AA520E">
        <w:t xml:space="preserve"> 1</w:t>
      </w:r>
      <w:r>
        <w:t xml:space="preserve">: </w:t>
      </w:r>
      <w:r>
        <w:tab/>
        <w:t>When a user accesses an immersive mobile metaverse service, the authorized third party (service provider) could obtain relevant digital assets of a user associated with that service.</w:t>
      </w:r>
    </w:p>
    <w:p w14:paraId="0F7D7260" w14:textId="15DCEC97" w:rsidR="003134DF" w:rsidRDefault="001D2DE4" w:rsidP="003134DF">
      <w:r>
        <w:rPr>
          <w:lang w:val="en-US" w:eastAsia="zh-CN"/>
        </w:rPr>
        <w:t xml:space="preserve">[R-5.2.3-004] </w:t>
      </w:r>
      <w:r w:rsidR="003134DF" w:rsidRPr="003134DF">
        <w:t>The 5G system (including IMS) shall support at least one common avatar format to enable interoperability with multiple immersive mobile metaverse services.</w:t>
      </w:r>
    </w:p>
    <w:p w14:paraId="2190D72E" w14:textId="0DA563BA" w:rsidR="00AC233A" w:rsidRDefault="001D2DE4" w:rsidP="00AC233A">
      <w:r>
        <w:rPr>
          <w:lang w:val="en-US" w:eastAsia="zh-CN"/>
        </w:rPr>
        <w:t xml:space="preserve">[R-5.2.3-005] </w:t>
      </w:r>
      <w:r w:rsidR="00AC233A" w:rsidRPr="003C7376">
        <w:t>The 5G system shall be able to associate</w:t>
      </w:r>
      <w:r w:rsidR="00AC233A">
        <w:t xml:space="preserve"> a stored</w:t>
      </w:r>
      <w:r w:rsidR="00AC233A" w:rsidRPr="003C7376">
        <w:t xml:space="preserve"> digital asset with </w:t>
      </w:r>
      <w:r w:rsidR="00AC233A">
        <w:t>one or more U</w:t>
      </w:r>
      <w:r w:rsidR="00AC233A" w:rsidRPr="003C7376">
        <w:t xml:space="preserve">ser </w:t>
      </w:r>
      <w:r w:rsidR="00AC233A">
        <w:t>Identities</w:t>
      </w:r>
      <w:r w:rsidR="00AC233A" w:rsidRPr="003C7376">
        <w:t>.</w:t>
      </w:r>
    </w:p>
    <w:p w14:paraId="4C9BBAAE" w14:textId="2E336D27" w:rsidR="00AC233A" w:rsidRDefault="001D2DE4" w:rsidP="00AC233A">
      <w:r>
        <w:rPr>
          <w:lang w:val="en-US" w:eastAsia="zh-CN"/>
        </w:rPr>
        <w:t xml:space="preserve">[R-5.2.3-006] </w:t>
      </w:r>
      <w:r w:rsidR="00AC233A" w:rsidRPr="003C7376">
        <w:t>Subject to operator policy</w:t>
      </w:r>
      <w:r w:rsidR="00AC233A">
        <w:t xml:space="preserve">, regulatory </w:t>
      </w:r>
      <w:proofErr w:type="gramStart"/>
      <w:r w:rsidR="00AC233A">
        <w:t>requirements</w:t>
      </w:r>
      <w:proofErr w:type="gramEnd"/>
      <w:r w:rsidR="00AC233A">
        <w:t xml:space="preserve"> and user consent</w:t>
      </w:r>
      <w:r w:rsidR="00AC233A" w:rsidRPr="003C7376">
        <w:t xml:space="preserve">, the 5G system shall </w:t>
      </w:r>
      <w:r w:rsidR="00AC233A" w:rsidRPr="00407E0B">
        <w:t xml:space="preserve">support a mechanism for </w:t>
      </w:r>
      <w:r w:rsidR="00AC233A" w:rsidRPr="003C7376">
        <w:t>users to define conditions (e.g.</w:t>
      </w:r>
      <w:r w:rsidR="00AC233A">
        <w:t>,</w:t>
      </w:r>
      <w:r w:rsidR="00AC233A" w:rsidRPr="003C7376">
        <w:t xml:space="preserve"> based on user location information) to restrict the access to, and management of, </w:t>
      </w:r>
      <w:r w:rsidR="00AC233A">
        <w:rPr>
          <w:rFonts w:hint="eastAsia"/>
          <w:lang w:eastAsia="zh-CN"/>
        </w:rPr>
        <w:t>store</w:t>
      </w:r>
      <w:r w:rsidR="00AC233A">
        <w:t xml:space="preserve">d </w:t>
      </w:r>
      <w:r w:rsidR="00AC233A" w:rsidRPr="003C7376">
        <w:t xml:space="preserve">digital assets associated with </w:t>
      </w:r>
      <w:r w:rsidR="00AC233A">
        <w:t>U</w:t>
      </w:r>
      <w:r w:rsidR="00AC233A" w:rsidRPr="003C7376">
        <w:t xml:space="preserve">ser </w:t>
      </w:r>
      <w:r w:rsidR="00AC233A">
        <w:t>Identity</w:t>
      </w:r>
      <w:r w:rsidR="00AC233A" w:rsidRPr="003C7376">
        <w:t>.</w:t>
      </w:r>
    </w:p>
    <w:p w14:paraId="0D557D2E" w14:textId="441E0B70" w:rsidR="00AC233A" w:rsidRDefault="001D2DE4" w:rsidP="00AC233A">
      <w:r>
        <w:rPr>
          <w:lang w:val="en-US" w:eastAsia="zh-CN"/>
        </w:rPr>
        <w:t xml:space="preserve">[R-5.2.3-007] </w:t>
      </w:r>
      <w:r w:rsidR="00AC233A" w:rsidRPr="00B35859">
        <w:t>The 5G system shall support mechanisms to request specific formats of stored digital assets associated with a user by an authorized mobile metaverse service.</w:t>
      </w:r>
    </w:p>
    <w:p w14:paraId="6DD86468" w14:textId="12767635" w:rsidR="00AC233A" w:rsidRPr="003134DF" w:rsidRDefault="00AC233A" w:rsidP="00AC233A">
      <w:pPr>
        <w:pStyle w:val="NO"/>
      </w:pPr>
      <w:r>
        <w:t>NOTE</w:t>
      </w:r>
      <w:r w:rsidR="00AA520E">
        <w:t xml:space="preserve"> 2</w:t>
      </w:r>
      <w:r>
        <w:t xml:space="preserve">: </w:t>
      </w:r>
      <w:r>
        <w:tab/>
      </w:r>
      <w:r w:rsidRPr="00DE1480">
        <w:t>The main use case considered during development of this requirement was that stored digital assets such as avatar representation can be provided at different levels of graphical accuracy.</w:t>
      </w:r>
    </w:p>
    <w:p w14:paraId="734B75EE" w14:textId="3FE21A18" w:rsidR="00080512" w:rsidRDefault="00C54CDE" w:rsidP="008579DE">
      <w:pPr>
        <w:pStyle w:val="Heading1"/>
      </w:pPr>
      <w:bookmarkStart w:id="43" w:name="tsgNames"/>
      <w:bookmarkStart w:id="44" w:name="_Toc152929243"/>
      <w:bookmarkEnd w:id="43"/>
      <w:r>
        <w:t>6</w:t>
      </w:r>
      <w:r w:rsidR="00631ADC">
        <w:tab/>
        <w:t xml:space="preserve">Performance </w:t>
      </w:r>
      <w:r>
        <w:t>requirements</w:t>
      </w:r>
      <w:bookmarkEnd w:id="44"/>
    </w:p>
    <w:p w14:paraId="03B0581F" w14:textId="273DA28F" w:rsidR="00631ADC" w:rsidRDefault="00C54CDE" w:rsidP="00631ADC">
      <w:pPr>
        <w:pStyle w:val="Heading2"/>
      </w:pPr>
      <w:bookmarkStart w:id="45" w:name="_Toc152929244"/>
      <w:r>
        <w:t>6</w:t>
      </w:r>
      <w:r w:rsidR="00631ADC">
        <w:t>.1</w:t>
      </w:r>
      <w:r w:rsidR="00631ADC">
        <w:tab/>
      </w:r>
      <w:r>
        <w:t>Description</w:t>
      </w:r>
      <w:bookmarkEnd w:id="45"/>
    </w:p>
    <w:p w14:paraId="56ED3F90" w14:textId="77777777" w:rsidR="006927AD" w:rsidRDefault="006927AD" w:rsidP="006927AD">
      <w:r>
        <w:t>The performance requirements shown in table 6.2-1 feature exemplary use cases of mobile metaverse services that require communication services with specific performance levels.</w:t>
      </w:r>
    </w:p>
    <w:p w14:paraId="66AC6AA0" w14:textId="77777777" w:rsidR="006927AD" w:rsidRDefault="006927AD" w:rsidP="006927AD">
      <w:r>
        <w:t xml:space="preserve">5G-enabled Traffic Flow Simulation and Situation Awareness is a use case in which the real conditions of a road including vehicles and other factors are captured with sensors, modelled in a </w:t>
      </w:r>
      <w:proofErr w:type="gramStart"/>
      <w:r>
        <w:t>simulation</w:t>
      </w:r>
      <w:proofErr w:type="gramEnd"/>
      <w:r>
        <w:t xml:space="preserve"> and used to provide guidance for vehicles and users for efficiency and safety. This is a specific example of a broad category of 'situational awareness' services that capture 'virtual representations' of the real world to then advise or control actions taken in the real world.</w:t>
      </w:r>
    </w:p>
    <w:p w14:paraId="7F836ADE" w14:textId="77777777" w:rsidR="006927AD" w:rsidRDefault="006927AD" w:rsidP="006927AD">
      <w:r>
        <w:t xml:space="preserve">Collaborative and concurrent engineering is a form of Conference in which multiple users participate, both together at the same site and remotely, to interact with virtual and physical objects collectively. The use case considers audio, </w:t>
      </w:r>
      <w:proofErr w:type="gramStart"/>
      <w:r>
        <w:t>video</w:t>
      </w:r>
      <w:proofErr w:type="gramEnd"/>
      <w:r>
        <w:t xml:space="preserve"> and haptic interaction.</w:t>
      </w:r>
    </w:p>
    <w:p w14:paraId="6FA7B251" w14:textId="12087AEC" w:rsidR="006927AD" w:rsidRDefault="006927AD" w:rsidP="006927AD">
      <w:r>
        <w:t xml:space="preserve">Metaverse-based Tele-Operated Driving is a use case that enables remote user actuation of equipment, specifically </w:t>
      </w:r>
      <w:r w:rsidR="004E3948">
        <w:t>remote-</w:t>
      </w:r>
      <w:r>
        <w:t xml:space="preserve">controlled driving in a hazardous environment. The interaction of the user and the remote equipment is facilitated by a digital twin representing the vehicle and the environment it operates in. The status of the digital twin is determined by sensors in the vehicle's vicinity and carried by the vehicle. </w:t>
      </w:r>
    </w:p>
    <w:p w14:paraId="0F70CE61" w14:textId="3D6B348C" w:rsidR="006927AD" w:rsidRDefault="006927AD" w:rsidP="006927AD">
      <w:r>
        <w:t>The performance req</w:t>
      </w:r>
      <w:r w:rsidR="00747BA3">
        <w:t>u</w:t>
      </w:r>
      <w:r>
        <w:t xml:space="preserve">irements for other AR/VR/XR services are included in </w:t>
      </w:r>
      <w:r w:rsidR="004E3948">
        <w:t xml:space="preserve">3GPP </w:t>
      </w:r>
      <w:r>
        <w:t>TS 22.261 [7] including:</w:t>
      </w:r>
    </w:p>
    <w:p w14:paraId="75AA29F0" w14:textId="77777777" w:rsidR="006927AD" w:rsidRDefault="006927AD" w:rsidP="006927AD">
      <w:r>
        <w:lastRenderedPageBreak/>
        <w:t>-</w:t>
      </w:r>
      <w:r>
        <w:tab/>
        <w:t xml:space="preserve">clause </w:t>
      </w:r>
      <w:r w:rsidRPr="00EB4062">
        <w:t>7.6.1</w:t>
      </w:r>
      <w:r w:rsidRPr="00EB4062">
        <w:tab/>
        <w:t>AR/</w:t>
      </w:r>
      <w:proofErr w:type="gramStart"/>
      <w:r w:rsidRPr="00EB4062">
        <w:t>VR</w:t>
      </w:r>
      <w:r>
        <w:t>;</w:t>
      </w:r>
      <w:proofErr w:type="gramEnd"/>
      <w:r>
        <w:t xml:space="preserve"> </w:t>
      </w:r>
    </w:p>
    <w:p w14:paraId="1C17E010" w14:textId="77777777" w:rsidR="006927AD" w:rsidRPr="00F37BF7" w:rsidRDefault="006927AD" w:rsidP="006927AD">
      <w:r>
        <w:t>-</w:t>
      </w:r>
      <w:r>
        <w:tab/>
        <w:t xml:space="preserve">clause </w:t>
      </w:r>
      <w:r w:rsidRPr="00EB4062">
        <w:t>7.11</w:t>
      </w:r>
      <w:r w:rsidRPr="00EB4062">
        <w:tab/>
        <w:t>KPIs for tactile and multi-modal communication service</w:t>
      </w:r>
      <w:r>
        <w:t xml:space="preserve">. </w:t>
      </w:r>
    </w:p>
    <w:p w14:paraId="5AFB93A9" w14:textId="77777777" w:rsidR="006927AD" w:rsidRDefault="006927AD" w:rsidP="002C6311">
      <w:pPr>
        <w:sectPr w:rsidR="006927AD">
          <w:headerReference w:type="default" r:id="rId15"/>
          <w:footerReference w:type="default" r:id="rId16"/>
          <w:footnotePr>
            <w:numRestart w:val="eachSect"/>
          </w:footnotePr>
          <w:pgSz w:w="11907" w:h="16840" w:code="9"/>
          <w:pgMar w:top="1416" w:right="1133" w:bottom="1133" w:left="1133" w:header="850" w:footer="340" w:gutter="0"/>
          <w:cols w:space="720"/>
          <w:formProt w:val="0"/>
        </w:sectPr>
      </w:pPr>
    </w:p>
    <w:p w14:paraId="005CB009" w14:textId="77777777" w:rsidR="006927AD" w:rsidRDefault="006927AD" w:rsidP="006927AD">
      <w:pPr>
        <w:pStyle w:val="Heading2"/>
      </w:pPr>
      <w:bookmarkStart w:id="46" w:name="_Toc140584535"/>
      <w:bookmarkStart w:id="47" w:name="_Toc152929245"/>
      <w:r>
        <w:lastRenderedPageBreak/>
        <w:t>6.2</w:t>
      </w:r>
      <w:r>
        <w:tab/>
        <w:t>Performance requirements</w:t>
      </w:r>
      <w:bookmarkEnd w:id="46"/>
      <w:bookmarkEnd w:id="47"/>
    </w:p>
    <w:p w14:paraId="7EDA037C" w14:textId="6FADF3EF" w:rsidR="006927AD" w:rsidRPr="00024426" w:rsidRDefault="00F07211" w:rsidP="006927AD">
      <w:pPr>
        <w:rPr>
          <w:rFonts w:eastAsia="SimSun"/>
          <w:lang w:eastAsia="zh-CN"/>
        </w:rPr>
      </w:pPr>
      <w:r>
        <w:rPr>
          <w:lang w:val="en-US" w:eastAsia="zh-CN"/>
        </w:rPr>
        <w:t xml:space="preserve">[R-6.2-001] </w:t>
      </w:r>
      <w:r w:rsidR="006927AD" w:rsidRPr="00024426">
        <w:rPr>
          <w:rFonts w:eastAsia="SimSun"/>
          <w:lang w:eastAsia="zh-CN"/>
        </w:rPr>
        <w:t>The 5G system shall support various mobile metaverse services with the following KPIs.</w:t>
      </w:r>
    </w:p>
    <w:p w14:paraId="0CC4B16D" w14:textId="258B1809" w:rsidR="006927AD" w:rsidRPr="00024426" w:rsidRDefault="006927AD" w:rsidP="006927AD">
      <w:pPr>
        <w:pStyle w:val="NO"/>
        <w:rPr>
          <w:rFonts w:eastAsia="SimSun"/>
          <w:lang w:eastAsia="zh-CN"/>
        </w:rPr>
      </w:pPr>
      <w:r w:rsidRPr="00024426">
        <w:rPr>
          <w:rFonts w:eastAsia="SimSun"/>
          <w:lang w:eastAsia="zh-CN"/>
        </w:rPr>
        <w:t>NOTE:</w:t>
      </w:r>
      <w:r w:rsidR="00DD1405">
        <w:rPr>
          <w:rFonts w:eastAsia="SimSun"/>
          <w:lang w:eastAsia="zh-CN"/>
        </w:rPr>
        <w:t xml:space="preserve"> </w:t>
      </w:r>
      <w:r w:rsidR="00DD1405">
        <w:rPr>
          <w:rFonts w:eastAsia="SimSun"/>
          <w:lang w:eastAsia="zh-CN"/>
        </w:rPr>
        <w:tab/>
        <w:t xml:space="preserve">Unless stated otherwise, the </w:t>
      </w:r>
      <w:r w:rsidR="00DD1405" w:rsidRPr="00747BA3">
        <w:t>"</w:t>
      </w:r>
      <w:r w:rsidRPr="00024426">
        <w:rPr>
          <w:rFonts w:eastAsia="SimSun"/>
          <w:lang w:eastAsia="zh-CN"/>
        </w:rPr>
        <w:t>Max allowed end-to-end latency</w:t>
      </w:r>
      <w:r w:rsidR="00DD1405" w:rsidRPr="00747BA3">
        <w:t>"</w:t>
      </w:r>
      <w:r w:rsidRPr="00024426">
        <w:rPr>
          <w:rFonts w:eastAsia="SimSun"/>
          <w:lang w:eastAsia="zh-CN"/>
        </w:rPr>
        <w:t xml:space="preserve"> refers to the maximum transmission delay expected between a UE and the mobile metaverse server or vice-versa.</w:t>
      </w:r>
    </w:p>
    <w:p w14:paraId="70D74A62" w14:textId="77777777" w:rsidR="006927AD" w:rsidRPr="008579DE" w:rsidRDefault="006927AD" w:rsidP="006927AD">
      <w:pPr>
        <w:pStyle w:val="TH"/>
      </w:pPr>
      <w:r>
        <w:t>Table 6.2-1:</w:t>
      </w:r>
      <w:r>
        <w:tab/>
        <w:t>Performance requirements for Mobile Metaverse Services</w:t>
      </w:r>
    </w:p>
    <w:tbl>
      <w:tblPr>
        <w:tblpPr w:leftFromText="181" w:rightFromText="181" w:vertAnchor="text" w:tblpY="1"/>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90"/>
        <w:gridCol w:w="1357"/>
        <w:gridCol w:w="1843"/>
        <w:gridCol w:w="1275"/>
        <w:gridCol w:w="1418"/>
        <w:gridCol w:w="1276"/>
        <w:gridCol w:w="1134"/>
        <w:gridCol w:w="1134"/>
        <w:gridCol w:w="1275"/>
        <w:gridCol w:w="1134"/>
        <w:gridCol w:w="1418"/>
      </w:tblGrid>
      <w:tr w:rsidR="006927AD" w:rsidRPr="004E66ED" w14:paraId="341E7399" w14:textId="77777777" w:rsidTr="00747BA3">
        <w:tc>
          <w:tcPr>
            <w:tcW w:w="1190" w:type="dxa"/>
            <w:vMerge w:val="restart"/>
          </w:tcPr>
          <w:p w14:paraId="0E4D7CC1" w14:textId="77777777" w:rsidR="006927AD" w:rsidRPr="004E66ED" w:rsidRDefault="006927AD" w:rsidP="00747BA3">
            <w:pPr>
              <w:pStyle w:val="TAH"/>
              <w:rPr>
                <w:sz w:val="16"/>
              </w:rPr>
            </w:pPr>
            <w:r w:rsidRPr="004E66ED">
              <w:rPr>
                <w:rFonts w:hint="eastAsia"/>
                <w:sz w:val="16"/>
              </w:rPr>
              <w:t>Use Cases</w:t>
            </w:r>
          </w:p>
        </w:tc>
        <w:tc>
          <w:tcPr>
            <w:tcW w:w="5893" w:type="dxa"/>
            <w:gridSpan w:val="4"/>
          </w:tcPr>
          <w:p w14:paraId="4DB7A1FF" w14:textId="77777777" w:rsidR="006927AD" w:rsidRPr="004E66ED" w:rsidRDefault="006927AD" w:rsidP="00747BA3">
            <w:pPr>
              <w:pStyle w:val="TAH"/>
              <w:rPr>
                <w:sz w:val="16"/>
              </w:rPr>
            </w:pPr>
            <w:r w:rsidRPr="004E66ED">
              <w:rPr>
                <w:sz w:val="16"/>
              </w:rPr>
              <w:t>Characteristic parameter (KPI)</w:t>
            </w:r>
          </w:p>
        </w:tc>
        <w:tc>
          <w:tcPr>
            <w:tcW w:w="5953" w:type="dxa"/>
            <w:gridSpan w:val="5"/>
          </w:tcPr>
          <w:p w14:paraId="18CEA215" w14:textId="77777777" w:rsidR="006927AD" w:rsidRPr="004E66ED" w:rsidRDefault="006927AD" w:rsidP="00747BA3">
            <w:pPr>
              <w:pStyle w:val="TAH"/>
              <w:rPr>
                <w:sz w:val="16"/>
              </w:rPr>
            </w:pPr>
            <w:r w:rsidRPr="004E66ED">
              <w:rPr>
                <w:sz w:val="16"/>
              </w:rPr>
              <w:t>Influence quantity</w:t>
            </w:r>
          </w:p>
        </w:tc>
        <w:tc>
          <w:tcPr>
            <w:tcW w:w="1418" w:type="dxa"/>
            <w:vMerge w:val="restart"/>
          </w:tcPr>
          <w:p w14:paraId="4A2CCF6D" w14:textId="77777777" w:rsidR="006927AD" w:rsidRPr="004E66ED" w:rsidRDefault="006927AD" w:rsidP="00747BA3">
            <w:pPr>
              <w:pStyle w:val="TAH"/>
              <w:rPr>
                <w:sz w:val="16"/>
              </w:rPr>
            </w:pPr>
            <w:r w:rsidRPr="004E66ED">
              <w:rPr>
                <w:sz w:val="16"/>
              </w:rPr>
              <w:t>Remarks</w:t>
            </w:r>
          </w:p>
        </w:tc>
      </w:tr>
      <w:tr w:rsidR="006927AD" w:rsidRPr="004E66ED" w14:paraId="447F4951" w14:textId="77777777" w:rsidTr="00747BA3">
        <w:tc>
          <w:tcPr>
            <w:tcW w:w="1190" w:type="dxa"/>
            <w:vMerge/>
          </w:tcPr>
          <w:p w14:paraId="0F4576BF" w14:textId="77777777" w:rsidR="006927AD" w:rsidRPr="004E66ED" w:rsidRDefault="006927AD" w:rsidP="00747BA3">
            <w:pPr>
              <w:pStyle w:val="TAH"/>
              <w:rPr>
                <w:rFonts w:eastAsia="Calibri"/>
                <w:sz w:val="16"/>
              </w:rPr>
            </w:pPr>
          </w:p>
        </w:tc>
        <w:tc>
          <w:tcPr>
            <w:tcW w:w="1357" w:type="dxa"/>
          </w:tcPr>
          <w:p w14:paraId="76E93FC5" w14:textId="77777777" w:rsidR="006927AD" w:rsidRPr="004E66ED" w:rsidRDefault="006927AD" w:rsidP="00747BA3">
            <w:pPr>
              <w:pStyle w:val="TAH"/>
              <w:rPr>
                <w:sz w:val="16"/>
              </w:rPr>
            </w:pPr>
            <w:r w:rsidRPr="004E66ED">
              <w:rPr>
                <w:sz w:val="16"/>
              </w:rPr>
              <w:t>Max allowed end-to-end latency</w:t>
            </w:r>
          </w:p>
        </w:tc>
        <w:tc>
          <w:tcPr>
            <w:tcW w:w="1843" w:type="dxa"/>
          </w:tcPr>
          <w:p w14:paraId="6D406638" w14:textId="77777777" w:rsidR="006927AD" w:rsidRPr="004E66ED" w:rsidRDefault="006927AD" w:rsidP="00747BA3">
            <w:pPr>
              <w:pStyle w:val="TAH"/>
              <w:rPr>
                <w:sz w:val="16"/>
              </w:rPr>
            </w:pPr>
            <w:r w:rsidRPr="004E66ED">
              <w:rPr>
                <w:sz w:val="16"/>
              </w:rPr>
              <w:t>Service bit rate: user-experienced data rate</w:t>
            </w:r>
          </w:p>
        </w:tc>
        <w:tc>
          <w:tcPr>
            <w:tcW w:w="1275" w:type="dxa"/>
          </w:tcPr>
          <w:p w14:paraId="5A9E63B5" w14:textId="77777777" w:rsidR="006927AD" w:rsidRPr="004E66ED" w:rsidRDefault="006927AD" w:rsidP="00747BA3">
            <w:pPr>
              <w:pStyle w:val="TAH"/>
              <w:rPr>
                <w:sz w:val="16"/>
              </w:rPr>
            </w:pPr>
            <w:r w:rsidRPr="004E66ED">
              <w:rPr>
                <w:sz w:val="16"/>
              </w:rPr>
              <w:t>Reliability</w:t>
            </w:r>
          </w:p>
        </w:tc>
        <w:tc>
          <w:tcPr>
            <w:tcW w:w="1418" w:type="dxa"/>
          </w:tcPr>
          <w:p w14:paraId="09641037" w14:textId="77777777" w:rsidR="006927AD" w:rsidRPr="004E66ED" w:rsidRDefault="006927AD" w:rsidP="00747BA3">
            <w:pPr>
              <w:pStyle w:val="TAH"/>
              <w:rPr>
                <w:sz w:val="16"/>
              </w:rPr>
            </w:pPr>
            <w:r w:rsidRPr="004E66ED">
              <w:rPr>
                <w:sz w:val="16"/>
              </w:rPr>
              <w:t>Area Traffic capacity</w:t>
            </w:r>
          </w:p>
        </w:tc>
        <w:tc>
          <w:tcPr>
            <w:tcW w:w="1276" w:type="dxa"/>
          </w:tcPr>
          <w:p w14:paraId="5ECED250" w14:textId="77777777" w:rsidR="006927AD" w:rsidRPr="004E66ED" w:rsidRDefault="006927AD" w:rsidP="00747BA3">
            <w:pPr>
              <w:pStyle w:val="TAH"/>
              <w:rPr>
                <w:sz w:val="16"/>
              </w:rPr>
            </w:pPr>
            <w:r w:rsidRPr="004E66ED">
              <w:rPr>
                <w:sz w:val="16"/>
              </w:rPr>
              <w:t>Message size (byte)</w:t>
            </w:r>
          </w:p>
        </w:tc>
        <w:tc>
          <w:tcPr>
            <w:tcW w:w="1134" w:type="dxa"/>
          </w:tcPr>
          <w:p w14:paraId="3F673A14" w14:textId="77777777" w:rsidR="006927AD" w:rsidRPr="004E66ED" w:rsidRDefault="006927AD" w:rsidP="00747BA3">
            <w:pPr>
              <w:pStyle w:val="TAH"/>
              <w:rPr>
                <w:sz w:val="16"/>
                <w:lang w:eastAsia="zh-CN"/>
              </w:rPr>
            </w:pPr>
            <w:r w:rsidRPr="004E66ED">
              <w:rPr>
                <w:sz w:val="16"/>
              </w:rPr>
              <w:t>Transfer Interval</w:t>
            </w:r>
          </w:p>
        </w:tc>
        <w:tc>
          <w:tcPr>
            <w:tcW w:w="1134" w:type="dxa"/>
          </w:tcPr>
          <w:p w14:paraId="762BE422" w14:textId="77777777" w:rsidR="006927AD" w:rsidRPr="004E66ED" w:rsidRDefault="006927AD" w:rsidP="00747BA3">
            <w:pPr>
              <w:pStyle w:val="TAH"/>
              <w:rPr>
                <w:sz w:val="16"/>
              </w:rPr>
            </w:pPr>
            <w:r w:rsidRPr="004E66ED">
              <w:rPr>
                <w:sz w:val="16"/>
              </w:rPr>
              <w:t>Positioning accuracy</w:t>
            </w:r>
          </w:p>
        </w:tc>
        <w:tc>
          <w:tcPr>
            <w:tcW w:w="1275" w:type="dxa"/>
          </w:tcPr>
          <w:p w14:paraId="0CDBE883" w14:textId="77777777" w:rsidR="006927AD" w:rsidRPr="004E66ED" w:rsidRDefault="006927AD" w:rsidP="00747BA3">
            <w:pPr>
              <w:pStyle w:val="TAH"/>
              <w:rPr>
                <w:sz w:val="16"/>
              </w:rPr>
            </w:pPr>
            <w:r w:rsidRPr="004E66ED">
              <w:rPr>
                <w:sz w:val="16"/>
              </w:rPr>
              <w:t>UE Speed</w:t>
            </w:r>
          </w:p>
        </w:tc>
        <w:tc>
          <w:tcPr>
            <w:tcW w:w="1134" w:type="dxa"/>
          </w:tcPr>
          <w:p w14:paraId="6B739C50" w14:textId="77777777" w:rsidR="006927AD" w:rsidRPr="004E66ED" w:rsidRDefault="006927AD" w:rsidP="00747BA3">
            <w:pPr>
              <w:pStyle w:val="TAH"/>
              <w:rPr>
                <w:sz w:val="16"/>
              </w:rPr>
            </w:pPr>
            <w:r w:rsidRPr="004E66ED">
              <w:rPr>
                <w:sz w:val="16"/>
              </w:rPr>
              <w:t>Service Area</w:t>
            </w:r>
          </w:p>
        </w:tc>
        <w:tc>
          <w:tcPr>
            <w:tcW w:w="1418" w:type="dxa"/>
            <w:vMerge/>
          </w:tcPr>
          <w:p w14:paraId="4D40A824" w14:textId="77777777" w:rsidR="006927AD" w:rsidRPr="004E66ED" w:rsidRDefault="006927AD" w:rsidP="00747BA3">
            <w:pPr>
              <w:pStyle w:val="TAH"/>
              <w:rPr>
                <w:sz w:val="16"/>
              </w:rPr>
            </w:pPr>
          </w:p>
        </w:tc>
      </w:tr>
      <w:tr w:rsidR="006927AD" w:rsidRPr="004E66ED" w14:paraId="59E5C3A2" w14:textId="77777777" w:rsidTr="00747BA3">
        <w:trPr>
          <w:trHeight w:val="2212"/>
        </w:trPr>
        <w:tc>
          <w:tcPr>
            <w:tcW w:w="1190" w:type="dxa"/>
          </w:tcPr>
          <w:p w14:paraId="622C72E7" w14:textId="77777777" w:rsidR="006927AD" w:rsidRPr="002177CE" w:rsidRDefault="006927AD" w:rsidP="002177CE">
            <w:pPr>
              <w:pStyle w:val="TAL"/>
              <w:rPr>
                <w:sz w:val="16"/>
              </w:rPr>
            </w:pPr>
            <w:r w:rsidRPr="002177CE">
              <w:rPr>
                <w:sz w:val="16"/>
              </w:rPr>
              <w:t xml:space="preserve">5G-enabled </w:t>
            </w:r>
            <w:r w:rsidRPr="002177CE">
              <w:rPr>
                <w:rFonts w:hint="eastAsia"/>
                <w:sz w:val="16"/>
              </w:rPr>
              <w:t>Traffic</w:t>
            </w:r>
            <w:r w:rsidRPr="002177CE">
              <w:rPr>
                <w:sz w:val="16"/>
              </w:rPr>
              <w:t xml:space="preserve"> </w:t>
            </w:r>
            <w:r w:rsidRPr="002177CE">
              <w:rPr>
                <w:rFonts w:hint="eastAsia"/>
                <w:sz w:val="16"/>
              </w:rPr>
              <w:t>Flow</w:t>
            </w:r>
            <w:r w:rsidRPr="002177CE">
              <w:rPr>
                <w:sz w:val="16"/>
              </w:rPr>
              <w:t xml:space="preserve"> Simulation and Situational Awareness</w:t>
            </w:r>
          </w:p>
          <w:p w14:paraId="5E40F6E3" w14:textId="77777777" w:rsidR="006927AD" w:rsidRPr="002177CE" w:rsidRDefault="006927AD" w:rsidP="002177CE">
            <w:pPr>
              <w:pStyle w:val="TAL"/>
              <w:rPr>
                <w:sz w:val="16"/>
              </w:rPr>
            </w:pPr>
            <w:r w:rsidRPr="002177CE">
              <w:rPr>
                <w:rFonts w:hint="eastAsia"/>
                <w:sz w:val="16"/>
                <w:lang w:eastAsia="zh-CN"/>
              </w:rPr>
              <w:t>(</w:t>
            </w:r>
            <w:r w:rsidRPr="002177CE">
              <w:rPr>
                <w:sz w:val="16"/>
                <w:lang w:eastAsia="zh-CN"/>
              </w:rPr>
              <w:t>NOTE 2)</w:t>
            </w:r>
          </w:p>
        </w:tc>
        <w:tc>
          <w:tcPr>
            <w:tcW w:w="1357" w:type="dxa"/>
          </w:tcPr>
          <w:p w14:paraId="7D4C3CAD" w14:textId="77777777" w:rsidR="006927AD" w:rsidRPr="002177CE" w:rsidRDefault="006927AD" w:rsidP="002177CE">
            <w:pPr>
              <w:pStyle w:val="TAL"/>
              <w:rPr>
                <w:sz w:val="16"/>
              </w:rPr>
            </w:pPr>
            <w:r w:rsidRPr="002177CE">
              <w:rPr>
                <w:sz w:val="16"/>
              </w:rPr>
              <w:t xml:space="preserve">[5-20] </w:t>
            </w:r>
            <w:proofErr w:type="spellStart"/>
            <w:r w:rsidRPr="002177CE">
              <w:rPr>
                <w:rFonts w:hint="eastAsia"/>
                <w:sz w:val="16"/>
              </w:rPr>
              <w:t>ms</w:t>
            </w:r>
            <w:proofErr w:type="spellEnd"/>
            <w:r w:rsidRPr="002177CE">
              <w:rPr>
                <w:sz w:val="16"/>
              </w:rPr>
              <w:t xml:space="preserve"> (NOTE 1)</w:t>
            </w:r>
          </w:p>
          <w:p w14:paraId="70C0AD5C" w14:textId="77777777" w:rsidR="006927AD" w:rsidRPr="002177CE" w:rsidRDefault="006927AD" w:rsidP="002177CE">
            <w:pPr>
              <w:pStyle w:val="TAL"/>
              <w:rPr>
                <w:sz w:val="16"/>
              </w:rPr>
            </w:pPr>
          </w:p>
        </w:tc>
        <w:tc>
          <w:tcPr>
            <w:tcW w:w="1843" w:type="dxa"/>
          </w:tcPr>
          <w:p w14:paraId="2AC78DA5" w14:textId="77777777" w:rsidR="006927AD" w:rsidRPr="002177CE" w:rsidRDefault="006927AD" w:rsidP="002177CE">
            <w:pPr>
              <w:pStyle w:val="TAL"/>
              <w:rPr>
                <w:sz w:val="16"/>
              </w:rPr>
            </w:pPr>
            <w:r w:rsidRPr="002177CE">
              <w:rPr>
                <w:sz w:val="16"/>
              </w:rPr>
              <w:t xml:space="preserve">[10~100] Mbit/s </w:t>
            </w:r>
          </w:p>
          <w:p w14:paraId="4491CA15" w14:textId="77777777" w:rsidR="006927AD" w:rsidRPr="002177CE" w:rsidRDefault="006927AD" w:rsidP="002177CE">
            <w:pPr>
              <w:pStyle w:val="TAL"/>
              <w:rPr>
                <w:sz w:val="16"/>
              </w:rPr>
            </w:pPr>
            <w:r w:rsidRPr="002177CE">
              <w:rPr>
                <w:sz w:val="16"/>
              </w:rPr>
              <w:t>[8]</w:t>
            </w:r>
          </w:p>
          <w:p w14:paraId="28026AFC" w14:textId="77777777" w:rsidR="006927AD" w:rsidRPr="002177CE" w:rsidRDefault="006927AD" w:rsidP="002177CE">
            <w:pPr>
              <w:pStyle w:val="TAL"/>
              <w:rPr>
                <w:sz w:val="16"/>
                <w:lang w:val="en-US" w:eastAsia="zh-CN"/>
              </w:rPr>
            </w:pPr>
            <w:r w:rsidRPr="002177CE">
              <w:rPr>
                <w:sz w:val="16"/>
                <w:lang w:val="en-US" w:eastAsia="zh-CN"/>
              </w:rPr>
              <w:t>(NOTE 6)</w:t>
            </w:r>
          </w:p>
          <w:p w14:paraId="7FCF19D6" w14:textId="77777777" w:rsidR="006927AD" w:rsidRPr="002177CE" w:rsidRDefault="006927AD" w:rsidP="002177CE">
            <w:pPr>
              <w:pStyle w:val="TAL"/>
              <w:rPr>
                <w:sz w:val="16"/>
                <w:lang w:val="en-US" w:eastAsia="zh-CN"/>
              </w:rPr>
            </w:pPr>
          </w:p>
        </w:tc>
        <w:tc>
          <w:tcPr>
            <w:tcW w:w="1275" w:type="dxa"/>
          </w:tcPr>
          <w:p w14:paraId="471F3435" w14:textId="77777777" w:rsidR="006927AD" w:rsidRPr="002177CE" w:rsidRDefault="006927AD" w:rsidP="002177CE">
            <w:pPr>
              <w:pStyle w:val="TAL"/>
              <w:rPr>
                <w:sz w:val="16"/>
              </w:rPr>
            </w:pPr>
            <w:r w:rsidRPr="002177CE">
              <w:rPr>
                <w:sz w:val="16"/>
              </w:rPr>
              <w:t>&gt; 99.9%</w:t>
            </w:r>
          </w:p>
        </w:tc>
        <w:tc>
          <w:tcPr>
            <w:tcW w:w="1418" w:type="dxa"/>
          </w:tcPr>
          <w:p w14:paraId="1322ACB3" w14:textId="528F6778" w:rsidR="006927AD" w:rsidRPr="002177CE" w:rsidRDefault="00F603A4" w:rsidP="002177CE">
            <w:pPr>
              <w:pStyle w:val="TAL"/>
              <w:rPr>
                <w:sz w:val="16"/>
              </w:rPr>
            </w:pPr>
            <w:r w:rsidRPr="002177CE">
              <w:rPr>
                <w:sz w:val="16"/>
              </w:rPr>
              <w:t>1.14</w:t>
            </w:r>
            <w:r w:rsidR="006927AD" w:rsidRPr="002177CE">
              <w:rPr>
                <w:sz w:val="16"/>
              </w:rPr>
              <w:t xml:space="preserve"> Tbit/s/km2 </w:t>
            </w:r>
          </w:p>
          <w:p w14:paraId="34480188" w14:textId="77777777" w:rsidR="006927AD" w:rsidRPr="002177CE" w:rsidRDefault="006927AD" w:rsidP="002177CE">
            <w:pPr>
              <w:pStyle w:val="TAL"/>
              <w:rPr>
                <w:sz w:val="16"/>
              </w:rPr>
            </w:pPr>
            <w:r w:rsidRPr="002177CE">
              <w:rPr>
                <w:rFonts w:hint="eastAsia"/>
                <w:sz w:val="16"/>
              </w:rPr>
              <w:t>(</w:t>
            </w:r>
            <w:r w:rsidRPr="002177CE">
              <w:rPr>
                <w:sz w:val="16"/>
              </w:rPr>
              <w:t>NOTE 5)</w:t>
            </w:r>
          </w:p>
        </w:tc>
        <w:tc>
          <w:tcPr>
            <w:tcW w:w="1276" w:type="dxa"/>
          </w:tcPr>
          <w:p w14:paraId="496F8237" w14:textId="77777777" w:rsidR="006927AD" w:rsidRPr="002177CE" w:rsidRDefault="006927AD" w:rsidP="002177CE">
            <w:pPr>
              <w:pStyle w:val="TAL"/>
              <w:rPr>
                <w:sz w:val="16"/>
              </w:rPr>
            </w:pPr>
            <w:r w:rsidRPr="002177CE">
              <w:rPr>
                <w:sz w:val="16"/>
              </w:rPr>
              <w:t>-</w:t>
            </w:r>
          </w:p>
        </w:tc>
        <w:tc>
          <w:tcPr>
            <w:tcW w:w="1134" w:type="dxa"/>
          </w:tcPr>
          <w:p w14:paraId="55E36094" w14:textId="77777777" w:rsidR="006927AD" w:rsidRPr="002177CE" w:rsidRDefault="006927AD" w:rsidP="002177CE">
            <w:pPr>
              <w:pStyle w:val="TAL"/>
              <w:rPr>
                <w:sz w:val="16"/>
              </w:rPr>
            </w:pPr>
            <w:r w:rsidRPr="002177CE">
              <w:rPr>
                <w:sz w:val="16"/>
              </w:rPr>
              <w:t xml:space="preserve">20~100 </w:t>
            </w:r>
            <w:proofErr w:type="spellStart"/>
            <w:r w:rsidRPr="002177CE">
              <w:rPr>
                <w:sz w:val="16"/>
              </w:rPr>
              <w:t>ms</w:t>
            </w:r>
            <w:proofErr w:type="spellEnd"/>
          </w:p>
          <w:p w14:paraId="0EFCFD7D" w14:textId="77777777" w:rsidR="006927AD" w:rsidRPr="002177CE" w:rsidRDefault="006927AD" w:rsidP="002177CE">
            <w:pPr>
              <w:pStyle w:val="TAL"/>
              <w:rPr>
                <w:sz w:val="16"/>
              </w:rPr>
            </w:pPr>
            <w:r w:rsidRPr="002177CE">
              <w:rPr>
                <w:rFonts w:hint="eastAsia"/>
                <w:sz w:val="16"/>
              </w:rPr>
              <w:t>(</w:t>
            </w:r>
            <w:r w:rsidRPr="002177CE">
              <w:rPr>
                <w:sz w:val="16"/>
              </w:rPr>
              <w:t>NOTE 3)</w:t>
            </w:r>
          </w:p>
        </w:tc>
        <w:tc>
          <w:tcPr>
            <w:tcW w:w="1134" w:type="dxa"/>
          </w:tcPr>
          <w:p w14:paraId="1A955138" w14:textId="77777777" w:rsidR="006927AD" w:rsidRPr="002177CE" w:rsidRDefault="006927AD" w:rsidP="002177CE">
            <w:pPr>
              <w:pStyle w:val="TAL"/>
              <w:rPr>
                <w:sz w:val="16"/>
              </w:rPr>
            </w:pPr>
            <w:r w:rsidRPr="002177CE">
              <w:rPr>
                <w:sz w:val="16"/>
              </w:rPr>
              <w:t>-</w:t>
            </w:r>
          </w:p>
        </w:tc>
        <w:tc>
          <w:tcPr>
            <w:tcW w:w="1275" w:type="dxa"/>
          </w:tcPr>
          <w:p w14:paraId="6D599CA5" w14:textId="77777777" w:rsidR="006927AD" w:rsidRPr="002177CE" w:rsidRDefault="006927AD" w:rsidP="002177CE">
            <w:pPr>
              <w:pStyle w:val="TAL"/>
              <w:rPr>
                <w:sz w:val="16"/>
              </w:rPr>
            </w:pPr>
            <w:r w:rsidRPr="002177CE">
              <w:rPr>
                <w:sz w:val="16"/>
              </w:rPr>
              <w:t>&lt; 250 km/h</w:t>
            </w:r>
          </w:p>
        </w:tc>
        <w:tc>
          <w:tcPr>
            <w:tcW w:w="1134" w:type="dxa"/>
          </w:tcPr>
          <w:p w14:paraId="21DB54D6" w14:textId="77777777" w:rsidR="006927AD" w:rsidRPr="002177CE" w:rsidRDefault="006927AD" w:rsidP="002177CE">
            <w:pPr>
              <w:pStyle w:val="TAL"/>
              <w:rPr>
                <w:sz w:val="16"/>
              </w:rPr>
            </w:pPr>
            <w:r w:rsidRPr="002177CE">
              <w:rPr>
                <w:rFonts w:hint="eastAsia"/>
                <w:sz w:val="16"/>
              </w:rPr>
              <w:t>C</w:t>
            </w:r>
            <w:r w:rsidRPr="002177CE">
              <w:rPr>
                <w:sz w:val="16"/>
              </w:rPr>
              <w:t>ity or Country wide</w:t>
            </w:r>
          </w:p>
          <w:p w14:paraId="765268FC" w14:textId="77777777" w:rsidR="006927AD" w:rsidRPr="002177CE" w:rsidRDefault="006927AD" w:rsidP="002177CE">
            <w:pPr>
              <w:pStyle w:val="TAL"/>
              <w:rPr>
                <w:sz w:val="16"/>
              </w:rPr>
            </w:pPr>
            <w:r w:rsidRPr="002177CE">
              <w:rPr>
                <w:sz w:val="16"/>
              </w:rPr>
              <w:t>(NOTE 4)</w:t>
            </w:r>
          </w:p>
        </w:tc>
        <w:tc>
          <w:tcPr>
            <w:tcW w:w="1418" w:type="dxa"/>
          </w:tcPr>
          <w:p w14:paraId="5292842E" w14:textId="77777777" w:rsidR="006927AD" w:rsidRPr="002177CE" w:rsidRDefault="006927AD" w:rsidP="002177CE">
            <w:pPr>
              <w:pStyle w:val="TAL"/>
              <w:rPr>
                <w:sz w:val="16"/>
              </w:rPr>
            </w:pPr>
            <w:r w:rsidRPr="002177CE">
              <w:rPr>
                <w:sz w:val="16"/>
              </w:rPr>
              <w:t>UL</w:t>
            </w:r>
          </w:p>
        </w:tc>
      </w:tr>
      <w:tr w:rsidR="006927AD" w:rsidRPr="004E66ED" w14:paraId="47468A95" w14:textId="77777777" w:rsidTr="00747BA3">
        <w:trPr>
          <w:trHeight w:val="871"/>
        </w:trPr>
        <w:tc>
          <w:tcPr>
            <w:tcW w:w="1190" w:type="dxa"/>
            <w:vMerge w:val="restart"/>
          </w:tcPr>
          <w:p w14:paraId="5E8EFF68" w14:textId="77777777" w:rsidR="006927AD" w:rsidRPr="002177CE" w:rsidRDefault="006927AD" w:rsidP="002177CE">
            <w:pPr>
              <w:pStyle w:val="TAL"/>
              <w:rPr>
                <w:sz w:val="16"/>
              </w:rPr>
            </w:pPr>
            <w:r w:rsidRPr="002177CE">
              <w:rPr>
                <w:sz w:val="16"/>
              </w:rPr>
              <w:t>Collaborative and concurrent engineering</w:t>
            </w:r>
          </w:p>
        </w:tc>
        <w:tc>
          <w:tcPr>
            <w:tcW w:w="1357" w:type="dxa"/>
          </w:tcPr>
          <w:p w14:paraId="2EE925A7" w14:textId="77777777" w:rsidR="006927AD" w:rsidRPr="002177CE" w:rsidRDefault="006927AD" w:rsidP="002177CE">
            <w:pPr>
              <w:pStyle w:val="TAL"/>
              <w:rPr>
                <w:sz w:val="16"/>
              </w:rPr>
            </w:pPr>
            <w:r w:rsidRPr="002177CE">
              <w:rPr>
                <w:sz w:val="16"/>
              </w:rPr>
              <w:t>[</w:t>
            </w:r>
            <w:r w:rsidRPr="002177CE">
              <w:rPr>
                <w:rFonts w:cs="Arial"/>
                <w:sz w:val="16"/>
              </w:rPr>
              <w:t>≤</w:t>
            </w:r>
            <w:r w:rsidRPr="002177CE">
              <w:rPr>
                <w:sz w:val="16"/>
              </w:rPr>
              <w:t xml:space="preserve">10] </w:t>
            </w:r>
            <w:proofErr w:type="spellStart"/>
            <w:r w:rsidRPr="002177CE">
              <w:rPr>
                <w:rFonts w:hint="eastAsia"/>
                <w:sz w:val="16"/>
              </w:rPr>
              <w:t>ms</w:t>
            </w:r>
            <w:proofErr w:type="spellEnd"/>
          </w:p>
          <w:p w14:paraId="41564E96" w14:textId="77777777" w:rsidR="006927AD" w:rsidRPr="002177CE" w:rsidRDefault="006927AD" w:rsidP="002177CE">
            <w:pPr>
              <w:pStyle w:val="TAL"/>
              <w:rPr>
                <w:sz w:val="16"/>
              </w:rPr>
            </w:pPr>
            <w:r w:rsidRPr="002177CE">
              <w:rPr>
                <w:sz w:val="16"/>
              </w:rPr>
              <w:t>[9]</w:t>
            </w:r>
          </w:p>
          <w:p w14:paraId="27119EF2" w14:textId="77777777" w:rsidR="006927AD" w:rsidRPr="002177CE" w:rsidRDefault="006927AD" w:rsidP="002177CE">
            <w:pPr>
              <w:pStyle w:val="TAL"/>
              <w:rPr>
                <w:sz w:val="16"/>
              </w:rPr>
            </w:pPr>
            <w:r w:rsidRPr="002177CE">
              <w:rPr>
                <w:sz w:val="16"/>
              </w:rPr>
              <w:t>(NOTE 7)</w:t>
            </w:r>
          </w:p>
          <w:p w14:paraId="6A0B6435" w14:textId="77777777" w:rsidR="006927AD" w:rsidRPr="002177CE" w:rsidRDefault="006927AD" w:rsidP="002177CE">
            <w:pPr>
              <w:pStyle w:val="TAL"/>
              <w:rPr>
                <w:sz w:val="16"/>
              </w:rPr>
            </w:pPr>
          </w:p>
        </w:tc>
        <w:tc>
          <w:tcPr>
            <w:tcW w:w="1843" w:type="dxa"/>
          </w:tcPr>
          <w:p w14:paraId="52102B3B" w14:textId="77777777" w:rsidR="006927AD" w:rsidRPr="002177CE" w:rsidRDefault="006927AD" w:rsidP="002177CE">
            <w:pPr>
              <w:pStyle w:val="TAL"/>
              <w:rPr>
                <w:sz w:val="16"/>
              </w:rPr>
            </w:pPr>
            <w:r w:rsidRPr="002177CE">
              <w:rPr>
                <w:sz w:val="16"/>
              </w:rPr>
              <w:t>[1-100] Mbit/s</w:t>
            </w:r>
          </w:p>
          <w:p w14:paraId="51575870" w14:textId="77777777" w:rsidR="006927AD" w:rsidRPr="002177CE" w:rsidRDefault="006927AD" w:rsidP="002177CE">
            <w:pPr>
              <w:pStyle w:val="TAL"/>
              <w:rPr>
                <w:sz w:val="16"/>
              </w:rPr>
            </w:pPr>
            <w:r w:rsidRPr="002177CE">
              <w:rPr>
                <w:sz w:val="16"/>
              </w:rPr>
              <w:t>[9]</w:t>
            </w:r>
          </w:p>
        </w:tc>
        <w:tc>
          <w:tcPr>
            <w:tcW w:w="1275" w:type="dxa"/>
          </w:tcPr>
          <w:p w14:paraId="1EE8B102" w14:textId="77777777" w:rsidR="006927AD" w:rsidRPr="002177CE" w:rsidRDefault="006927AD" w:rsidP="002177CE">
            <w:pPr>
              <w:pStyle w:val="TAL"/>
              <w:rPr>
                <w:sz w:val="16"/>
              </w:rPr>
            </w:pPr>
            <w:r w:rsidRPr="002177CE">
              <w:rPr>
                <w:sz w:val="16"/>
              </w:rPr>
              <w:t xml:space="preserve">[&gt; 99.9%] </w:t>
            </w:r>
          </w:p>
          <w:p w14:paraId="5FDB57EA" w14:textId="77777777" w:rsidR="006927AD" w:rsidRPr="002177CE" w:rsidRDefault="006927AD" w:rsidP="002177CE">
            <w:pPr>
              <w:pStyle w:val="TAL"/>
              <w:rPr>
                <w:sz w:val="16"/>
              </w:rPr>
            </w:pPr>
            <w:r w:rsidRPr="002177CE">
              <w:rPr>
                <w:sz w:val="16"/>
              </w:rPr>
              <w:t>[9]</w:t>
            </w:r>
          </w:p>
          <w:p w14:paraId="7CC8A311" w14:textId="77777777" w:rsidR="006927AD" w:rsidRPr="002177CE" w:rsidRDefault="006927AD" w:rsidP="002177CE">
            <w:pPr>
              <w:pStyle w:val="TAL"/>
              <w:rPr>
                <w:sz w:val="16"/>
              </w:rPr>
            </w:pPr>
          </w:p>
          <w:p w14:paraId="3824B511" w14:textId="77777777" w:rsidR="006927AD" w:rsidRPr="002177CE" w:rsidRDefault="006927AD" w:rsidP="002177CE">
            <w:pPr>
              <w:pStyle w:val="TAL"/>
              <w:rPr>
                <w:sz w:val="16"/>
              </w:rPr>
            </w:pPr>
          </w:p>
        </w:tc>
        <w:tc>
          <w:tcPr>
            <w:tcW w:w="1418" w:type="dxa"/>
          </w:tcPr>
          <w:p w14:paraId="73432A9C" w14:textId="77777777" w:rsidR="006927AD" w:rsidRPr="002177CE" w:rsidRDefault="006927AD" w:rsidP="002177CE">
            <w:pPr>
              <w:pStyle w:val="TAL"/>
              <w:rPr>
                <w:sz w:val="16"/>
              </w:rPr>
            </w:pPr>
            <w:r w:rsidRPr="002177CE">
              <w:rPr>
                <w:sz w:val="16"/>
              </w:rPr>
              <w:t xml:space="preserve">[1.55] Tbit/s/km2 </w:t>
            </w:r>
          </w:p>
          <w:p w14:paraId="72C68FEA" w14:textId="77777777" w:rsidR="006927AD" w:rsidRPr="002177CE" w:rsidRDefault="006927AD" w:rsidP="002177CE">
            <w:pPr>
              <w:pStyle w:val="TAL"/>
              <w:rPr>
                <w:sz w:val="16"/>
              </w:rPr>
            </w:pPr>
            <w:r w:rsidRPr="002177CE">
              <w:rPr>
                <w:sz w:val="16"/>
              </w:rPr>
              <w:t>(NOTE 8)</w:t>
            </w:r>
          </w:p>
        </w:tc>
        <w:tc>
          <w:tcPr>
            <w:tcW w:w="1276" w:type="dxa"/>
          </w:tcPr>
          <w:p w14:paraId="468BFDEB" w14:textId="77777777" w:rsidR="006927AD" w:rsidRPr="002177CE" w:rsidRDefault="006927AD" w:rsidP="002177CE">
            <w:pPr>
              <w:pStyle w:val="TAL"/>
              <w:rPr>
                <w:sz w:val="16"/>
              </w:rPr>
            </w:pPr>
            <w:r w:rsidRPr="002177CE">
              <w:rPr>
                <w:sz w:val="16"/>
              </w:rPr>
              <w:t>Video: 1500</w:t>
            </w:r>
          </w:p>
          <w:p w14:paraId="0398E83B" w14:textId="77777777" w:rsidR="006927AD" w:rsidRPr="002177CE" w:rsidRDefault="006927AD" w:rsidP="002177CE">
            <w:pPr>
              <w:pStyle w:val="TAL"/>
              <w:rPr>
                <w:sz w:val="16"/>
              </w:rPr>
            </w:pPr>
            <w:r w:rsidRPr="002177CE">
              <w:rPr>
                <w:sz w:val="16"/>
              </w:rPr>
              <w:t>Audio: 100</w:t>
            </w:r>
          </w:p>
          <w:p w14:paraId="1C11DA54" w14:textId="77777777" w:rsidR="006927AD" w:rsidRPr="002177CE" w:rsidRDefault="006927AD" w:rsidP="002177CE">
            <w:pPr>
              <w:pStyle w:val="TAL"/>
              <w:rPr>
                <w:sz w:val="16"/>
              </w:rPr>
            </w:pPr>
          </w:p>
          <w:p w14:paraId="73F19983" w14:textId="77777777" w:rsidR="006927AD" w:rsidRPr="002177CE" w:rsidRDefault="006927AD" w:rsidP="002177CE">
            <w:pPr>
              <w:pStyle w:val="TAL"/>
              <w:rPr>
                <w:sz w:val="16"/>
              </w:rPr>
            </w:pPr>
            <w:r w:rsidRPr="002177CE">
              <w:rPr>
                <w:sz w:val="16"/>
              </w:rPr>
              <w:t>[9]</w:t>
            </w:r>
          </w:p>
        </w:tc>
        <w:tc>
          <w:tcPr>
            <w:tcW w:w="1134" w:type="dxa"/>
          </w:tcPr>
          <w:p w14:paraId="169B1DFE" w14:textId="77777777" w:rsidR="006927AD" w:rsidRPr="002177CE" w:rsidRDefault="006927AD" w:rsidP="002177CE">
            <w:pPr>
              <w:pStyle w:val="TAL"/>
              <w:rPr>
                <w:sz w:val="16"/>
              </w:rPr>
            </w:pPr>
          </w:p>
          <w:p w14:paraId="57DA6639" w14:textId="77777777" w:rsidR="006927AD" w:rsidRPr="002177CE" w:rsidRDefault="006927AD" w:rsidP="002177CE">
            <w:pPr>
              <w:pStyle w:val="TAL"/>
              <w:rPr>
                <w:sz w:val="16"/>
              </w:rPr>
            </w:pPr>
            <w:r w:rsidRPr="002177CE">
              <w:rPr>
                <w:sz w:val="16"/>
              </w:rPr>
              <w:t>-</w:t>
            </w:r>
          </w:p>
        </w:tc>
        <w:tc>
          <w:tcPr>
            <w:tcW w:w="1134" w:type="dxa"/>
          </w:tcPr>
          <w:p w14:paraId="70908773" w14:textId="77777777" w:rsidR="006927AD" w:rsidRPr="002177CE" w:rsidRDefault="006927AD" w:rsidP="002177CE">
            <w:pPr>
              <w:pStyle w:val="TAL"/>
              <w:rPr>
                <w:sz w:val="16"/>
              </w:rPr>
            </w:pPr>
            <w:r w:rsidRPr="002177CE">
              <w:rPr>
                <w:sz w:val="16"/>
              </w:rPr>
              <w:t>-</w:t>
            </w:r>
          </w:p>
        </w:tc>
        <w:tc>
          <w:tcPr>
            <w:tcW w:w="1275" w:type="dxa"/>
          </w:tcPr>
          <w:p w14:paraId="73A93272" w14:textId="77777777" w:rsidR="006927AD" w:rsidRPr="002177CE" w:rsidRDefault="006927AD" w:rsidP="002177CE">
            <w:pPr>
              <w:pStyle w:val="TAL"/>
              <w:rPr>
                <w:sz w:val="16"/>
              </w:rPr>
            </w:pPr>
            <w:r w:rsidRPr="002177CE">
              <w:rPr>
                <w:rFonts w:hint="eastAsia"/>
                <w:sz w:val="16"/>
              </w:rPr>
              <w:t xml:space="preserve">Stationary or </w:t>
            </w:r>
            <w:r w:rsidRPr="002177CE">
              <w:rPr>
                <w:sz w:val="16"/>
              </w:rPr>
              <w:t>Pedestrian</w:t>
            </w:r>
          </w:p>
        </w:tc>
        <w:tc>
          <w:tcPr>
            <w:tcW w:w="1134" w:type="dxa"/>
          </w:tcPr>
          <w:p w14:paraId="3D01405E" w14:textId="77777777" w:rsidR="006927AD" w:rsidRPr="002177CE" w:rsidRDefault="006927AD" w:rsidP="002177CE">
            <w:pPr>
              <w:pStyle w:val="TAL"/>
              <w:rPr>
                <w:sz w:val="16"/>
              </w:rPr>
            </w:pPr>
            <w:r w:rsidRPr="002177CE">
              <w:rPr>
                <w:sz w:val="16"/>
              </w:rPr>
              <w:t xml:space="preserve">typically </w:t>
            </w:r>
          </w:p>
          <w:p w14:paraId="740F20D9" w14:textId="77777777" w:rsidR="006927AD" w:rsidRPr="002177CE" w:rsidRDefault="006927AD" w:rsidP="002177CE">
            <w:pPr>
              <w:pStyle w:val="TAL"/>
              <w:rPr>
                <w:sz w:val="16"/>
              </w:rPr>
            </w:pPr>
            <w:r w:rsidRPr="002177CE">
              <w:rPr>
                <w:sz w:val="16"/>
              </w:rPr>
              <w:t>&lt; 100 km2</w:t>
            </w:r>
          </w:p>
          <w:p w14:paraId="036C28B6" w14:textId="77777777" w:rsidR="006927AD" w:rsidRPr="002177CE" w:rsidRDefault="006927AD" w:rsidP="002177CE">
            <w:pPr>
              <w:pStyle w:val="TAL"/>
              <w:rPr>
                <w:sz w:val="16"/>
              </w:rPr>
            </w:pPr>
            <w:r w:rsidRPr="002177CE">
              <w:rPr>
                <w:sz w:val="16"/>
              </w:rPr>
              <w:t>(NOTE 9)</w:t>
            </w:r>
          </w:p>
        </w:tc>
        <w:tc>
          <w:tcPr>
            <w:tcW w:w="1418" w:type="dxa"/>
          </w:tcPr>
          <w:p w14:paraId="6762759A" w14:textId="77777777" w:rsidR="006927AD" w:rsidRPr="002177CE" w:rsidRDefault="006927AD" w:rsidP="002177CE">
            <w:pPr>
              <w:pStyle w:val="TAL"/>
              <w:rPr>
                <w:sz w:val="16"/>
              </w:rPr>
            </w:pPr>
            <w:r w:rsidRPr="002177CE">
              <w:rPr>
                <w:sz w:val="16"/>
              </w:rPr>
              <w:t>UL and DL audio/video</w:t>
            </w:r>
          </w:p>
        </w:tc>
      </w:tr>
      <w:tr w:rsidR="006927AD" w:rsidRPr="004E66ED" w14:paraId="7E069014" w14:textId="77777777" w:rsidTr="00747BA3">
        <w:trPr>
          <w:trHeight w:val="1549"/>
        </w:trPr>
        <w:tc>
          <w:tcPr>
            <w:tcW w:w="1190" w:type="dxa"/>
            <w:vMerge/>
          </w:tcPr>
          <w:p w14:paraId="783F56B5" w14:textId="77777777" w:rsidR="006927AD" w:rsidRPr="002177CE" w:rsidRDefault="006927AD" w:rsidP="002177CE">
            <w:pPr>
              <w:pStyle w:val="TAL"/>
              <w:rPr>
                <w:sz w:val="16"/>
              </w:rPr>
            </w:pPr>
          </w:p>
        </w:tc>
        <w:tc>
          <w:tcPr>
            <w:tcW w:w="1357" w:type="dxa"/>
          </w:tcPr>
          <w:p w14:paraId="30EE6321" w14:textId="77777777" w:rsidR="006927AD" w:rsidRPr="002177CE" w:rsidRDefault="006927AD" w:rsidP="002177CE">
            <w:pPr>
              <w:pStyle w:val="TAL"/>
              <w:rPr>
                <w:sz w:val="16"/>
              </w:rPr>
            </w:pPr>
            <w:r w:rsidRPr="002177CE">
              <w:rPr>
                <w:sz w:val="16"/>
              </w:rPr>
              <w:t>[</w:t>
            </w:r>
            <w:r w:rsidRPr="002177CE">
              <w:rPr>
                <w:rFonts w:cs="Arial"/>
                <w:sz w:val="16"/>
              </w:rPr>
              <w:t>5</w:t>
            </w:r>
            <w:r w:rsidRPr="002177CE">
              <w:rPr>
                <w:sz w:val="16"/>
              </w:rPr>
              <w:t xml:space="preserve">] </w:t>
            </w:r>
            <w:proofErr w:type="spellStart"/>
            <w:r w:rsidRPr="002177CE">
              <w:rPr>
                <w:sz w:val="16"/>
              </w:rPr>
              <w:t>ms</w:t>
            </w:r>
            <w:proofErr w:type="spellEnd"/>
            <w:r w:rsidRPr="002177CE">
              <w:rPr>
                <w:sz w:val="16"/>
              </w:rPr>
              <w:t xml:space="preserve"> UL </w:t>
            </w:r>
          </w:p>
          <w:p w14:paraId="445DA8C1" w14:textId="77777777" w:rsidR="006927AD" w:rsidRPr="002177CE" w:rsidRDefault="006927AD" w:rsidP="002177CE">
            <w:pPr>
              <w:pStyle w:val="TAL"/>
              <w:rPr>
                <w:sz w:val="16"/>
              </w:rPr>
            </w:pPr>
          </w:p>
          <w:p w14:paraId="581FBDB1" w14:textId="77777777" w:rsidR="006927AD" w:rsidRPr="002177CE" w:rsidRDefault="006927AD" w:rsidP="002177CE">
            <w:pPr>
              <w:pStyle w:val="TAL"/>
              <w:rPr>
                <w:sz w:val="16"/>
              </w:rPr>
            </w:pPr>
            <w:r w:rsidRPr="002177CE">
              <w:rPr>
                <w:sz w:val="16"/>
              </w:rPr>
              <w:t>[</w:t>
            </w:r>
            <w:r w:rsidRPr="002177CE">
              <w:rPr>
                <w:rFonts w:cs="Arial"/>
                <w:sz w:val="16"/>
              </w:rPr>
              <w:t>1-</w:t>
            </w:r>
            <w:r w:rsidRPr="002177CE">
              <w:rPr>
                <w:sz w:val="16"/>
              </w:rPr>
              <w:t xml:space="preserve">50] </w:t>
            </w:r>
            <w:proofErr w:type="spellStart"/>
            <w:r w:rsidRPr="002177CE">
              <w:rPr>
                <w:sz w:val="16"/>
              </w:rPr>
              <w:t>ms</w:t>
            </w:r>
            <w:proofErr w:type="spellEnd"/>
            <w:r w:rsidRPr="002177CE">
              <w:rPr>
                <w:sz w:val="16"/>
              </w:rPr>
              <w:t xml:space="preserve"> DL</w:t>
            </w:r>
          </w:p>
          <w:p w14:paraId="54BD1760" w14:textId="77777777" w:rsidR="006927AD" w:rsidRPr="002177CE" w:rsidRDefault="006927AD" w:rsidP="002177CE">
            <w:pPr>
              <w:pStyle w:val="TAL"/>
              <w:rPr>
                <w:sz w:val="16"/>
              </w:rPr>
            </w:pPr>
          </w:p>
          <w:p w14:paraId="7536A32D" w14:textId="77777777" w:rsidR="006927AD" w:rsidRPr="002177CE" w:rsidRDefault="006927AD" w:rsidP="002177CE">
            <w:pPr>
              <w:pStyle w:val="TAL"/>
              <w:rPr>
                <w:sz w:val="16"/>
              </w:rPr>
            </w:pPr>
            <w:r w:rsidRPr="002177CE">
              <w:rPr>
                <w:sz w:val="16"/>
              </w:rPr>
              <w:t>[9]</w:t>
            </w:r>
          </w:p>
          <w:p w14:paraId="4C1EE55D" w14:textId="77777777" w:rsidR="006927AD" w:rsidRPr="002177CE" w:rsidRDefault="006927AD" w:rsidP="002177CE">
            <w:pPr>
              <w:pStyle w:val="TAL"/>
              <w:rPr>
                <w:sz w:val="16"/>
              </w:rPr>
            </w:pPr>
            <w:r w:rsidRPr="002177CE">
              <w:rPr>
                <w:sz w:val="16"/>
              </w:rPr>
              <w:t>(NOTE 7)</w:t>
            </w:r>
          </w:p>
          <w:p w14:paraId="58520FE7" w14:textId="77777777" w:rsidR="006927AD" w:rsidRPr="002177CE" w:rsidRDefault="006927AD" w:rsidP="002177CE">
            <w:pPr>
              <w:pStyle w:val="TAL"/>
              <w:rPr>
                <w:sz w:val="16"/>
              </w:rPr>
            </w:pPr>
          </w:p>
        </w:tc>
        <w:tc>
          <w:tcPr>
            <w:tcW w:w="1843" w:type="dxa"/>
          </w:tcPr>
          <w:p w14:paraId="5F38F911" w14:textId="77777777" w:rsidR="006927AD" w:rsidRPr="002177CE" w:rsidRDefault="006927AD" w:rsidP="002177CE">
            <w:pPr>
              <w:pStyle w:val="TAL"/>
              <w:rPr>
                <w:sz w:val="16"/>
              </w:rPr>
            </w:pPr>
            <w:r w:rsidRPr="002177CE">
              <w:rPr>
                <w:sz w:val="16"/>
              </w:rPr>
              <w:t xml:space="preserve">[&lt;1] Mbit/s </w:t>
            </w:r>
          </w:p>
          <w:p w14:paraId="27B7ED73" w14:textId="77777777" w:rsidR="006927AD" w:rsidRPr="002177CE" w:rsidRDefault="006927AD" w:rsidP="002177CE">
            <w:pPr>
              <w:pStyle w:val="TAL"/>
              <w:rPr>
                <w:sz w:val="16"/>
              </w:rPr>
            </w:pPr>
            <w:r w:rsidRPr="002177CE">
              <w:rPr>
                <w:sz w:val="16"/>
              </w:rPr>
              <w:t>[9]</w:t>
            </w:r>
          </w:p>
        </w:tc>
        <w:tc>
          <w:tcPr>
            <w:tcW w:w="1275" w:type="dxa"/>
          </w:tcPr>
          <w:p w14:paraId="561D1A4F" w14:textId="77777777" w:rsidR="006927AD" w:rsidRPr="002177CE" w:rsidRDefault="006927AD" w:rsidP="002177CE">
            <w:pPr>
              <w:pStyle w:val="TAL"/>
              <w:rPr>
                <w:sz w:val="16"/>
              </w:rPr>
            </w:pPr>
            <w:r w:rsidRPr="002177CE">
              <w:rPr>
                <w:sz w:val="16"/>
              </w:rPr>
              <w:t>[&gt; 99.9%] (without compression)</w:t>
            </w:r>
          </w:p>
          <w:p w14:paraId="3587381E" w14:textId="77777777" w:rsidR="006927AD" w:rsidRPr="002177CE" w:rsidRDefault="006927AD" w:rsidP="002177CE">
            <w:pPr>
              <w:pStyle w:val="TAL"/>
              <w:rPr>
                <w:sz w:val="16"/>
              </w:rPr>
            </w:pPr>
          </w:p>
          <w:p w14:paraId="1F80B490" w14:textId="77777777" w:rsidR="006927AD" w:rsidRPr="002177CE" w:rsidRDefault="006927AD" w:rsidP="002177CE">
            <w:pPr>
              <w:pStyle w:val="TAL"/>
              <w:rPr>
                <w:sz w:val="16"/>
              </w:rPr>
            </w:pPr>
            <w:r w:rsidRPr="002177CE">
              <w:rPr>
                <w:sz w:val="16"/>
              </w:rPr>
              <w:t>[&gt; 99.999%] (with compression (NOTE 10))</w:t>
            </w:r>
          </w:p>
          <w:p w14:paraId="279BADBD" w14:textId="77777777" w:rsidR="006927AD" w:rsidRPr="002177CE" w:rsidRDefault="006927AD" w:rsidP="002177CE">
            <w:pPr>
              <w:pStyle w:val="TAL"/>
              <w:rPr>
                <w:sz w:val="16"/>
              </w:rPr>
            </w:pPr>
          </w:p>
          <w:p w14:paraId="1A64F2B2" w14:textId="77777777" w:rsidR="006927AD" w:rsidRPr="002177CE" w:rsidRDefault="006927AD" w:rsidP="002177CE">
            <w:pPr>
              <w:pStyle w:val="TAL"/>
              <w:rPr>
                <w:sz w:val="16"/>
              </w:rPr>
            </w:pPr>
            <w:r w:rsidRPr="002177CE">
              <w:rPr>
                <w:sz w:val="16"/>
              </w:rPr>
              <w:t>[10]</w:t>
            </w:r>
          </w:p>
        </w:tc>
        <w:tc>
          <w:tcPr>
            <w:tcW w:w="1418" w:type="dxa"/>
          </w:tcPr>
          <w:p w14:paraId="2DBF51A2" w14:textId="77777777" w:rsidR="006927AD" w:rsidRPr="002177CE" w:rsidRDefault="006927AD" w:rsidP="002177CE">
            <w:pPr>
              <w:pStyle w:val="TAL"/>
              <w:rPr>
                <w:sz w:val="16"/>
              </w:rPr>
            </w:pPr>
            <w:r w:rsidRPr="002177CE">
              <w:rPr>
                <w:sz w:val="16"/>
              </w:rPr>
              <w:t xml:space="preserve">[2.25] Tbit/s/km2 </w:t>
            </w:r>
          </w:p>
          <w:p w14:paraId="1FAB8BD2" w14:textId="77777777" w:rsidR="006927AD" w:rsidRPr="002177CE" w:rsidRDefault="006927AD" w:rsidP="002177CE">
            <w:pPr>
              <w:pStyle w:val="TAL"/>
              <w:rPr>
                <w:sz w:val="16"/>
              </w:rPr>
            </w:pPr>
            <w:r w:rsidRPr="002177CE">
              <w:rPr>
                <w:sz w:val="16"/>
              </w:rPr>
              <w:t>(NOTE 8)</w:t>
            </w:r>
          </w:p>
        </w:tc>
        <w:tc>
          <w:tcPr>
            <w:tcW w:w="1276" w:type="dxa"/>
          </w:tcPr>
          <w:p w14:paraId="131FB435" w14:textId="77777777" w:rsidR="006927AD" w:rsidRPr="002177CE" w:rsidRDefault="006927AD" w:rsidP="002177CE">
            <w:pPr>
              <w:pStyle w:val="TAL"/>
              <w:rPr>
                <w:sz w:val="16"/>
              </w:rPr>
            </w:pPr>
            <w:r w:rsidRPr="002177CE">
              <w:rPr>
                <w:sz w:val="16"/>
              </w:rPr>
              <w:t xml:space="preserve">1 </w:t>
            </w:r>
            <w:proofErr w:type="spellStart"/>
            <w:r w:rsidRPr="002177CE">
              <w:rPr>
                <w:sz w:val="16"/>
              </w:rPr>
              <w:t>DoF</w:t>
            </w:r>
            <w:proofErr w:type="spellEnd"/>
            <w:r w:rsidRPr="002177CE">
              <w:rPr>
                <w:sz w:val="16"/>
              </w:rPr>
              <w:t xml:space="preserve">: 2-8 </w:t>
            </w:r>
          </w:p>
          <w:p w14:paraId="42512295" w14:textId="77777777" w:rsidR="006927AD" w:rsidRPr="002177CE" w:rsidRDefault="006927AD" w:rsidP="002177CE">
            <w:pPr>
              <w:pStyle w:val="TAL"/>
              <w:rPr>
                <w:sz w:val="16"/>
              </w:rPr>
            </w:pPr>
            <w:r w:rsidRPr="002177CE">
              <w:rPr>
                <w:sz w:val="16"/>
              </w:rPr>
              <w:t xml:space="preserve">3 </w:t>
            </w:r>
            <w:proofErr w:type="spellStart"/>
            <w:r w:rsidRPr="002177CE">
              <w:rPr>
                <w:sz w:val="16"/>
              </w:rPr>
              <w:t>DoFs</w:t>
            </w:r>
            <w:proofErr w:type="spellEnd"/>
            <w:r w:rsidRPr="002177CE">
              <w:rPr>
                <w:sz w:val="16"/>
              </w:rPr>
              <w:t xml:space="preserve">: 6-24 </w:t>
            </w:r>
          </w:p>
          <w:p w14:paraId="3DA872FD" w14:textId="77777777" w:rsidR="006927AD" w:rsidRPr="002177CE" w:rsidRDefault="006927AD" w:rsidP="002177CE">
            <w:pPr>
              <w:pStyle w:val="TAL"/>
              <w:rPr>
                <w:sz w:val="16"/>
              </w:rPr>
            </w:pPr>
            <w:r w:rsidRPr="002177CE">
              <w:rPr>
                <w:sz w:val="16"/>
              </w:rPr>
              <w:t xml:space="preserve">6 </w:t>
            </w:r>
            <w:proofErr w:type="spellStart"/>
            <w:r w:rsidRPr="002177CE">
              <w:rPr>
                <w:sz w:val="16"/>
              </w:rPr>
              <w:t>DoFs</w:t>
            </w:r>
            <w:proofErr w:type="spellEnd"/>
            <w:r w:rsidRPr="002177CE">
              <w:rPr>
                <w:sz w:val="16"/>
              </w:rPr>
              <w:t xml:space="preserve">: 12-48 </w:t>
            </w:r>
          </w:p>
          <w:p w14:paraId="02502AFB" w14:textId="77777777" w:rsidR="006927AD" w:rsidRPr="002177CE" w:rsidRDefault="006927AD" w:rsidP="002177CE">
            <w:pPr>
              <w:pStyle w:val="TAL"/>
              <w:rPr>
                <w:sz w:val="16"/>
              </w:rPr>
            </w:pPr>
          </w:p>
          <w:p w14:paraId="588D9535" w14:textId="77777777" w:rsidR="006927AD" w:rsidRPr="002177CE" w:rsidRDefault="006927AD" w:rsidP="002177CE">
            <w:pPr>
              <w:pStyle w:val="TAL"/>
              <w:rPr>
                <w:sz w:val="16"/>
              </w:rPr>
            </w:pPr>
            <w:r w:rsidRPr="002177CE">
              <w:rPr>
                <w:sz w:val="16"/>
              </w:rPr>
              <w:t>[9]</w:t>
            </w:r>
          </w:p>
        </w:tc>
        <w:tc>
          <w:tcPr>
            <w:tcW w:w="1134" w:type="dxa"/>
          </w:tcPr>
          <w:p w14:paraId="4AA1EAAC" w14:textId="77777777" w:rsidR="006927AD" w:rsidRPr="002177CE" w:rsidRDefault="006927AD" w:rsidP="002177CE">
            <w:pPr>
              <w:pStyle w:val="TAL"/>
              <w:rPr>
                <w:sz w:val="16"/>
              </w:rPr>
            </w:pPr>
            <w:r w:rsidRPr="002177CE">
              <w:rPr>
                <w:sz w:val="16"/>
              </w:rPr>
              <w:t xml:space="preserve">0.25-10 </w:t>
            </w:r>
            <w:proofErr w:type="spellStart"/>
            <w:r w:rsidRPr="002177CE">
              <w:rPr>
                <w:sz w:val="16"/>
              </w:rPr>
              <w:t>ms</w:t>
            </w:r>
            <w:proofErr w:type="spellEnd"/>
            <w:r w:rsidRPr="002177CE">
              <w:rPr>
                <w:sz w:val="16"/>
              </w:rPr>
              <w:t xml:space="preserve"> </w:t>
            </w:r>
          </w:p>
          <w:p w14:paraId="40B49FDA" w14:textId="77777777" w:rsidR="006927AD" w:rsidRPr="002177CE" w:rsidRDefault="006927AD" w:rsidP="002177CE">
            <w:pPr>
              <w:pStyle w:val="TAL"/>
              <w:rPr>
                <w:sz w:val="16"/>
              </w:rPr>
            </w:pPr>
            <w:r w:rsidRPr="002177CE">
              <w:rPr>
                <w:sz w:val="16"/>
              </w:rPr>
              <w:t>[9]</w:t>
            </w:r>
          </w:p>
        </w:tc>
        <w:tc>
          <w:tcPr>
            <w:tcW w:w="1134" w:type="dxa"/>
          </w:tcPr>
          <w:p w14:paraId="6C654017" w14:textId="77777777" w:rsidR="006927AD" w:rsidRPr="002177CE" w:rsidRDefault="006927AD" w:rsidP="002177CE">
            <w:pPr>
              <w:pStyle w:val="TAL"/>
              <w:rPr>
                <w:sz w:val="16"/>
              </w:rPr>
            </w:pPr>
          </w:p>
        </w:tc>
        <w:tc>
          <w:tcPr>
            <w:tcW w:w="1275" w:type="dxa"/>
          </w:tcPr>
          <w:p w14:paraId="0358A0A7" w14:textId="77777777" w:rsidR="006927AD" w:rsidRPr="002177CE" w:rsidRDefault="006927AD" w:rsidP="002177CE">
            <w:pPr>
              <w:pStyle w:val="TAL"/>
              <w:rPr>
                <w:sz w:val="16"/>
              </w:rPr>
            </w:pPr>
          </w:p>
        </w:tc>
        <w:tc>
          <w:tcPr>
            <w:tcW w:w="1134" w:type="dxa"/>
          </w:tcPr>
          <w:p w14:paraId="7A17E887" w14:textId="77777777" w:rsidR="006927AD" w:rsidRPr="002177CE" w:rsidRDefault="006927AD" w:rsidP="002177CE">
            <w:pPr>
              <w:pStyle w:val="TAL"/>
              <w:rPr>
                <w:sz w:val="16"/>
              </w:rPr>
            </w:pPr>
          </w:p>
        </w:tc>
        <w:tc>
          <w:tcPr>
            <w:tcW w:w="1418" w:type="dxa"/>
          </w:tcPr>
          <w:p w14:paraId="02407649" w14:textId="77777777" w:rsidR="006927AD" w:rsidRPr="002177CE" w:rsidRDefault="006927AD" w:rsidP="002177CE">
            <w:pPr>
              <w:pStyle w:val="TAL"/>
              <w:rPr>
                <w:sz w:val="16"/>
              </w:rPr>
            </w:pPr>
            <w:r w:rsidRPr="002177CE">
              <w:rPr>
                <w:sz w:val="16"/>
              </w:rPr>
              <w:t>UL and DL haptic feedback</w:t>
            </w:r>
          </w:p>
        </w:tc>
      </w:tr>
      <w:tr w:rsidR="006927AD" w:rsidRPr="004E66ED" w14:paraId="4215DAA0" w14:textId="77777777" w:rsidTr="00747BA3">
        <w:trPr>
          <w:trHeight w:val="1554"/>
        </w:trPr>
        <w:tc>
          <w:tcPr>
            <w:tcW w:w="1190" w:type="dxa"/>
            <w:vMerge w:val="restart"/>
          </w:tcPr>
          <w:p w14:paraId="5CD24CFF" w14:textId="77777777" w:rsidR="006927AD" w:rsidRPr="002177CE" w:rsidRDefault="006927AD" w:rsidP="002177CE">
            <w:pPr>
              <w:pStyle w:val="TAL"/>
              <w:rPr>
                <w:rFonts w:cs="Arial"/>
                <w:sz w:val="16"/>
                <w:szCs w:val="16"/>
              </w:rPr>
            </w:pPr>
            <w:r w:rsidRPr="002177CE">
              <w:rPr>
                <w:rFonts w:cs="Arial"/>
                <w:sz w:val="16"/>
                <w:szCs w:val="16"/>
              </w:rPr>
              <w:t>Metaverse-based Tele-Operated Driving</w:t>
            </w:r>
          </w:p>
          <w:p w14:paraId="0AE0BB9D" w14:textId="77777777" w:rsidR="006927AD" w:rsidRPr="002177CE" w:rsidRDefault="006927AD" w:rsidP="002177CE">
            <w:pPr>
              <w:pStyle w:val="TAL"/>
              <w:rPr>
                <w:rFonts w:cs="Arial"/>
                <w:sz w:val="16"/>
                <w:szCs w:val="16"/>
              </w:rPr>
            </w:pPr>
            <w:r w:rsidRPr="002177CE">
              <w:rPr>
                <w:rFonts w:hint="eastAsia"/>
                <w:sz w:val="16"/>
                <w:lang w:eastAsia="zh-CN"/>
              </w:rPr>
              <w:t>(</w:t>
            </w:r>
            <w:r w:rsidRPr="002177CE">
              <w:rPr>
                <w:sz w:val="16"/>
                <w:lang w:eastAsia="zh-CN"/>
              </w:rPr>
              <w:t>NOTE 16)</w:t>
            </w:r>
          </w:p>
        </w:tc>
        <w:tc>
          <w:tcPr>
            <w:tcW w:w="1357" w:type="dxa"/>
          </w:tcPr>
          <w:p w14:paraId="384B6A69" w14:textId="77777777" w:rsidR="00B959E2" w:rsidRPr="002177CE" w:rsidRDefault="006927AD" w:rsidP="002177CE">
            <w:pPr>
              <w:pStyle w:val="TAL"/>
              <w:rPr>
                <w:rFonts w:cs="Arial"/>
                <w:sz w:val="16"/>
                <w:szCs w:val="16"/>
              </w:rPr>
            </w:pPr>
            <w:r w:rsidRPr="002177CE">
              <w:rPr>
                <w:rFonts w:cs="Arial"/>
                <w:sz w:val="16"/>
                <w:szCs w:val="16"/>
              </w:rPr>
              <w:t xml:space="preserve">[100] </w:t>
            </w:r>
            <w:proofErr w:type="spellStart"/>
            <w:r w:rsidRPr="002177CE">
              <w:rPr>
                <w:rFonts w:cs="Arial"/>
                <w:sz w:val="16"/>
                <w:szCs w:val="16"/>
              </w:rPr>
              <w:t>ms</w:t>
            </w:r>
            <w:proofErr w:type="spellEnd"/>
            <w:r w:rsidRPr="002177CE">
              <w:rPr>
                <w:rFonts w:cs="Arial"/>
                <w:sz w:val="16"/>
                <w:szCs w:val="16"/>
              </w:rPr>
              <w:t xml:space="preserve"> </w:t>
            </w:r>
          </w:p>
          <w:p w14:paraId="4CF86A1B" w14:textId="77777777" w:rsidR="00B959E2" w:rsidRPr="002177CE" w:rsidRDefault="006927AD" w:rsidP="002177CE">
            <w:pPr>
              <w:pStyle w:val="TAL"/>
              <w:rPr>
                <w:rFonts w:cs="Arial"/>
                <w:sz w:val="16"/>
                <w:szCs w:val="16"/>
              </w:rPr>
            </w:pPr>
            <w:r w:rsidRPr="002177CE">
              <w:rPr>
                <w:rFonts w:cs="Arial"/>
                <w:sz w:val="16"/>
                <w:szCs w:val="16"/>
              </w:rPr>
              <w:t xml:space="preserve">[8] </w:t>
            </w:r>
          </w:p>
          <w:p w14:paraId="6A8A3BDE" w14:textId="09062CFC" w:rsidR="006927AD" w:rsidRPr="002177CE" w:rsidRDefault="006927AD" w:rsidP="002177CE">
            <w:pPr>
              <w:pStyle w:val="TAL"/>
              <w:rPr>
                <w:rFonts w:cs="Arial"/>
                <w:sz w:val="16"/>
                <w:szCs w:val="16"/>
              </w:rPr>
            </w:pPr>
            <w:r w:rsidRPr="002177CE">
              <w:rPr>
                <w:rFonts w:cs="Arial"/>
                <w:sz w:val="16"/>
                <w:szCs w:val="16"/>
              </w:rPr>
              <w:t>(NOTE 11)</w:t>
            </w:r>
          </w:p>
          <w:p w14:paraId="54279893" w14:textId="77777777" w:rsidR="006927AD" w:rsidRPr="002177CE" w:rsidRDefault="006927AD" w:rsidP="002177CE">
            <w:pPr>
              <w:pStyle w:val="TAL"/>
              <w:rPr>
                <w:rFonts w:cs="Arial"/>
                <w:sz w:val="16"/>
                <w:szCs w:val="16"/>
              </w:rPr>
            </w:pPr>
          </w:p>
          <w:p w14:paraId="0E1532F2" w14:textId="77777777" w:rsidR="006927AD" w:rsidRPr="002177CE" w:rsidRDefault="006927AD" w:rsidP="002177CE">
            <w:pPr>
              <w:pStyle w:val="TAL"/>
              <w:rPr>
                <w:rFonts w:cs="Arial"/>
                <w:sz w:val="16"/>
                <w:szCs w:val="16"/>
              </w:rPr>
            </w:pPr>
          </w:p>
          <w:p w14:paraId="5E5024D6" w14:textId="77777777" w:rsidR="006927AD" w:rsidRPr="002177CE" w:rsidRDefault="006927AD" w:rsidP="002177CE">
            <w:pPr>
              <w:pStyle w:val="TAL"/>
              <w:rPr>
                <w:rFonts w:cs="Arial"/>
                <w:sz w:val="16"/>
                <w:szCs w:val="16"/>
              </w:rPr>
            </w:pPr>
          </w:p>
        </w:tc>
        <w:tc>
          <w:tcPr>
            <w:tcW w:w="1843" w:type="dxa"/>
          </w:tcPr>
          <w:p w14:paraId="45A91703" w14:textId="77777777" w:rsidR="00F07211" w:rsidRPr="002177CE" w:rsidRDefault="006927AD" w:rsidP="002177CE">
            <w:pPr>
              <w:pStyle w:val="TAL"/>
              <w:rPr>
                <w:rFonts w:cs="Arial"/>
                <w:sz w:val="16"/>
                <w:szCs w:val="16"/>
              </w:rPr>
            </w:pPr>
            <w:r w:rsidRPr="002177CE">
              <w:rPr>
                <w:rFonts w:cs="Arial"/>
                <w:sz w:val="16"/>
                <w:szCs w:val="16"/>
              </w:rPr>
              <w:t xml:space="preserve">[10~50] Mbit/s </w:t>
            </w:r>
          </w:p>
          <w:p w14:paraId="43A2050D" w14:textId="2BD92D3C" w:rsidR="006927AD" w:rsidRPr="002177CE" w:rsidRDefault="006927AD" w:rsidP="002177CE">
            <w:pPr>
              <w:pStyle w:val="TAL"/>
              <w:rPr>
                <w:rFonts w:cs="Arial"/>
                <w:sz w:val="16"/>
                <w:szCs w:val="16"/>
              </w:rPr>
            </w:pPr>
            <w:r w:rsidRPr="002177CE">
              <w:rPr>
                <w:rFonts w:cs="Arial"/>
                <w:sz w:val="16"/>
                <w:szCs w:val="16"/>
              </w:rPr>
              <w:t xml:space="preserve">[8] </w:t>
            </w:r>
          </w:p>
          <w:p w14:paraId="39A89F5C" w14:textId="77777777" w:rsidR="006927AD" w:rsidRPr="002177CE" w:rsidRDefault="006927AD" w:rsidP="002177CE">
            <w:pPr>
              <w:pStyle w:val="TAL"/>
              <w:rPr>
                <w:rFonts w:cs="Arial"/>
                <w:sz w:val="16"/>
                <w:szCs w:val="16"/>
              </w:rPr>
            </w:pPr>
          </w:p>
          <w:p w14:paraId="14F66BE2" w14:textId="77777777" w:rsidR="006927AD" w:rsidRPr="002177CE" w:rsidRDefault="006927AD" w:rsidP="002177CE">
            <w:pPr>
              <w:pStyle w:val="TAL"/>
              <w:rPr>
                <w:rFonts w:cs="Arial"/>
                <w:sz w:val="16"/>
                <w:szCs w:val="16"/>
              </w:rPr>
            </w:pPr>
          </w:p>
        </w:tc>
        <w:tc>
          <w:tcPr>
            <w:tcW w:w="1275" w:type="dxa"/>
          </w:tcPr>
          <w:p w14:paraId="02FB6686" w14:textId="77777777" w:rsidR="00F07211" w:rsidRPr="002177CE" w:rsidRDefault="006927AD" w:rsidP="002177CE">
            <w:pPr>
              <w:pStyle w:val="TAL"/>
              <w:rPr>
                <w:sz w:val="16"/>
              </w:rPr>
            </w:pPr>
            <w:r w:rsidRPr="002177CE">
              <w:rPr>
                <w:sz w:val="16"/>
              </w:rPr>
              <w:t xml:space="preserve">99% </w:t>
            </w:r>
          </w:p>
          <w:p w14:paraId="4C958050" w14:textId="4480243F" w:rsidR="006927AD" w:rsidRPr="002177CE" w:rsidRDefault="006927AD" w:rsidP="002177CE">
            <w:pPr>
              <w:pStyle w:val="TAL"/>
              <w:rPr>
                <w:sz w:val="16"/>
              </w:rPr>
            </w:pPr>
            <w:r w:rsidRPr="002177CE">
              <w:rPr>
                <w:sz w:val="16"/>
              </w:rPr>
              <w:t>[8]</w:t>
            </w:r>
          </w:p>
        </w:tc>
        <w:tc>
          <w:tcPr>
            <w:tcW w:w="1418" w:type="dxa"/>
          </w:tcPr>
          <w:p w14:paraId="1E685448" w14:textId="77777777" w:rsidR="006927AD" w:rsidRPr="002177CE" w:rsidRDefault="006927AD" w:rsidP="002177CE">
            <w:pPr>
              <w:pStyle w:val="TAL"/>
              <w:rPr>
                <w:sz w:val="16"/>
              </w:rPr>
            </w:pPr>
            <w:r w:rsidRPr="002177CE">
              <w:rPr>
                <w:sz w:val="16"/>
              </w:rPr>
              <w:t xml:space="preserve">[~360] Mbit/s/km2 </w:t>
            </w:r>
          </w:p>
          <w:p w14:paraId="2376121E" w14:textId="77777777" w:rsidR="006927AD" w:rsidRPr="002177CE" w:rsidRDefault="006927AD" w:rsidP="002177CE">
            <w:pPr>
              <w:pStyle w:val="TAL"/>
              <w:rPr>
                <w:sz w:val="16"/>
              </w:rPr>
            </w:pPr>
            <w:r w:rsidRPr="002177CE">
              <w:rPr>
                <w:sz w:val="16"/>
              </w:rPr>
              <w:t>(NOTE 14)</w:t>
            </w:r>
          </w:p>
        </w:tc>
        <w:tc>
          <w:tcPr>
            <w:tcW w:w="1276" w:type="dxa"/>
          </w:tcPr>
          <w:p w14:paraId="03A1D913" w14:textId="77777777" w:rsidR="006927AD" w:rsidRPr="002177CE" w:rsidRDefault="006927AD" w:rsidP="002177CE">
            <w:pPr>
              <w:pStyle w:val="TAL"/>
              <w:rPr>
                <w:sz w:val="16"/>
              </w:rPr>
            </w:pPr>
            <w:r w:rsidRPr="002177CE">
              <w:rPr>
                <w:sz w:val="16"/>
              </w:rPr>
              <w:t>-</w:t>
            </w:r>
          </w:p>
        </w:tc>
        <w:tc>
          <w:tcPr>
            <w:tcW w:w="1134" w:type="dxa"/>
          </w:tcPr>
          <w:p w14:paraId="73116F03" w14:textId="77777777" w:rsidR="006927AD" w:rsidRPr="002177CE" w:rsidRDefault="006927AD" w:rsidP="002177CE">
            <w:pPr>
              <w:pStyle w:val="TAL"/>
              <w:rPr>
                <w:sz w:val="16"/>
              </w:rPr>
            </w:pPr>
            <w:r w:rsidRPr="002177CE">
              <w:rPr>
                <w:sz w:val="16"/>
              </w:rPr>
              <w:t xml:space="preserve">20~100 </w:t>
            </w:r>
            <w:proofErr w:type="spellStart"/>
            <w:r w:rsidRPr="002177CE">
              <w:rPr>
                <w:sz w:val="16"/>
              </w:rPr>
              <w:t>ms</w:t>
            </w:r>
            <w:proofErr w:type="spellEnd"/>
            <w:r w:rsidRPr="002177CE">
              <w:rPr>
                <w:sz w:val="16"/>
              </w:rPr>
              <w:t xml:space="preserve"> [8]</w:t>
            </w:r>
          </w:p>
          <w:p w14:paraId="7EDCC05F" w14:textId="77777777" w:rsidR="006927AD" w:rsidRPr="002177CE" w:rsidRDefault="006927AD" w:rsidP="002177CE">
            <w:pPr>
              <w:pStyle w:val="TAL"/>
              <w:rPr>
                <w:sz w:val="16"/>
              </w:rPr>
            </w:pPr>
            <w:r w:rsidRPr="002177CE">
              <w:rPr>
                <w:sz w:val="16"/>
              </w:rPr>
              <w:t>(NOTE 12)</w:t>
            </w:r>
          </w:p>
        </w:tc>
        <w:tc>
          <w:tcPr>
            <w:tcW w:w="1134" w:type="dxa"/>
          </w:tcPr>
          <w:p w14:paraId="06B00526" w14:textId="77777777" w:rsidR="00B959E2" w:rsidRPr="002177CE" w:rsidRDefault="006927AD" w:rsidP="002177CE">
            <w:pPr>
              <w:pStyle w:val="TAL"/>
              <w:rPr>
                <w:sz w:val="16"/>
              </w:rPr>
            </w:pPr>
            <w:r w:rsidRPr="002177CE">
              <w:rPr>
                <w:sz w:val="16"/>
              </w:rPr>
              <w:t xml:space="preserve">[10] cm </w:t>
            </w:r>
          </w:p>
          <w:p w14:paraId="75CCE722" w14:textId="3D6FD7A1" w:rsidR="006927AD" w:rsidRPr="002177CE" w:rsidRDefault="006927AD" w:rsidP="002177CE">
            <w:pPr>
              <w:pStyle w:val="TAL"/>
              <w:rPr>
                <w:sz w:val="16"/>
              </w:rPr>
            </w:pPr>
            <w:r w:rsidRPr="002177CE">
              <w:rPr>
                <w:sz w:val="16"/>
              </w:rPr>
              <w:t>[8]</w:t>
            </w:r>
          </w:p>
        </w:tc>
        <w:tc>
          <w:tcPr>
            <w:tcW w:w="1275" w:type="dxa"/>
          </w:tcPr>
          <w:p w14:paraId="43246E5E" w14:textId="77777777" w:rsidR="00B959E2" w:rsidRPr="002177CE" w:rsidRDefault="006927AD" w:rsidP="002177CE">
            <w:pPr>
              <w:pStyle w:val="TAL"/>
              <w:rPr>
                <w:sz w:val="16"/>
              </w:rPr>
            </w:pPr>
            <w:r w:rsidRPr="002177CE">
              <w:rPr>
                <w:sz w:val="16"/>
              </w:rPr>
              <w:t xml:space="preserve">[10-50] km/h (vehicle) </w:t>
            </w:r>
          </w:p>
          <w:p w14:paraId="50CBEF79" w14:textId="2B3FA186" w:rsidR="006927AD" w:rsidRPr="002177CE" w:rsidRDefault="006927AD" w:rsidP="002177CE">
            <w:pPr>
              <w:pStyle w:val="TAL"/>
              <w:rPr>
                <w:sz w:val="16"/>
              </w:rPr>
            </w:pPr>
            <w:r w:rsidRPr="002177CE">
              <w:rPr>
                <w:sz w:val="16"/>
              </w:rPr>
              <w:t>[8]</w:t>
            </w:r>
          </w:p>
          <w:p w14:paraId="3AAED2FE" w14:textId="77777777" w:rsidR="006927AD" w:rsidRPr="002177CE" w:rsidRDefault="006927AD" w:rsidP="002177CE">
            <w:pPr>
              <w:pStyle w:val="TAL"/>
              <w:rPr>
                <w:sz w:val="16"/>
              </w:rPr>
            </w:pPr>
          </w:p>
          <w:p w14:paraId="5FE1328A" w14:textId="77777777" w:rsidR="006927AD" w:rsidRPr="002177CE" w:rsidRDefault="006927AD" w:rsidP="002177CE">
            <w:pPr>
              <w:pStyle w:val="TAL"/>
              <w:rPr>
                <w:sz w:val="16"/>
              </w:rPr>
            </w:pPr>
            <w:r w:rsidRPr="002177CE">
              <w:rPr>
                <w:rFonts w:hint="eastAsia"/>
                <w:sz w:val="16"/>
              </w:rPr>
              <w:t xml:space="preserve">Stationary or </w:t>
            </w:r>
            <w:r w:rsidRPr="002177CE">
              <w:rPr>
                <w:sz w:val="16"/>
              </w:rPr>
              <w:t>Pedestrian</w:t>
            </w:r>
          </w:p>
        </w:tc>
        <w:tc>
          <w:tcPr>
            <w:tcW w:w="1134" w:type="dxa"/>
          </w:tcPr>
          <w:p w14:paraId="638718CE" w14:textId="77777777" w:rsidR="00B959E2" w:rsidRPr="002177CE" w:rsidRDefault="006927AD" w:rsidP="002177CE">
            <w:pPr>
              <w:pStyle w:val="TAL"/>
              <w:rPr>
                <w:sz w:val="16"/>
              </w:rPr>
            </w:pPr>
            <w:r w:rsidRPr="002177CE">
              <w:rPr>
                <w:sz w:val="16"/>
              </w:rPr>
              <w:t xml:space="preserve">Up to 10 km radius </w:t>
            </w:r>
          </w:p>
          <w:p w14:paraId="5D5CB0EC" w14:textId="6BEC4E5C" w:rsidR="006927AD" w:rsidRPr="002177CE" w:rsidRDefault="006927AD" w:rsidP="002177CE">
            <w:pPr>
              <w:pStyle w:val="TAL"/>
              <w:rPr>
                <w:sz w:val="16"/>
              </w:rPr>
            </w:pPr>
            <w:r w:rsidRPr="002177CE">
              <w:rPr>
                <w:sz w:val="16"/>
              </w:rPr>
              <w:t>[8]</w:t>
            </w:r>
          </w:p>
          <w:p w14:paraId="47FC30F0" w14:textId="77777777" w:rsidR="006927AD" w:rsidRPr="002177CE" w:rsidRDefault="006927AD" w:rsidP="002177CE">
            <w:pPr>
              <w:pStyle w:val="TAL"/>
              <w:rPr>
                <w:sz w:val="16"/>
              </w:rPr>
            </w:pPr>
            <w:r w:rsidRPr="002177CE">
              <w:rPr>
                <w:sz w:val="16"/>
              </w:rPr>
              <w:t>(NOTE 13)</w:t>
            </w:r>
          </w:p>
        </w:tc>
        <w:tc>
          <w:tcPr>
            <w:tcW w:w="1418" w:type="dxa"/>
          </w:tcPr>
          <w:p w14:paraId="0890A404" w14:textId="77777777" w:rsidR="00B959E2" w:rsidRPr="002177CE" w:rsidRDefault="006927AD" w:rsidP="002177CE">
            <w:pPr>
              <w:pStyle w:val="TAL"/>
              <w:rPr>
                <w:sz w:val="16"/>
              </w:rPr>
            </w:pPr>
            <w:r w:rsidRPr="002177CE">
              <w:rPr>
                <w:sz w:val="16"/>
              </w:rPr>
              <w:t xml:space="preserve">UL real-time vehicle data (video streaming and/or sensor data) </w:t>
            </w:r>
          </w:p>
          <w:p w14:paraId="30EE53E9" w14:textId="76E349BC" w:rsidR="006927AD" w:rsidRPr="002177CE" w:rsidRDefault="006927AD" w:rsidP="002177CE">
            <w:pPr>
              <w:pStyle w:val="TAL"/>
              <w:rPr>
                <w:sz w:val="16"/>
              </w:rPr>
            </w:pPr>
            <w:r w:rsidRPr="002177CE">
              <w:rPr>
                <w:sz w:val="16"/>
              </w:rPr>
              <w:t>[8]</w:t>
            </w:r>
          </w:p>
        </w:tc>
      </w:tr>
      <w:tr w:rsidR="006927AD" w:rsidRPr="004E66ED" w14:paraId="5041CEF8" w14:textId="77777777" w:rsidTr="00747BA3">
        <w:trPr>
          <w:trHeight w:val="1554"/>
        </w:trPr>
        <w:tc>
          <w:tcPr>
            <w:tcW w:w="1190" w:type="dxa"/>
            <w:vMerge/>
          </w:tcPr>
          <w:p w14:paraId="5B7102D1" w14:textId="77777777" w:rsidR="006927AD" w:rsidRPr="002177CE" w:rsidRDefault="006927AD" w:rsidP="002177CE">
            <w:pPr>
              <w:pStyle w:val="TAL"/>
              <w:rPr>
                <w:rFonts w:cs="Arial"/>
                <w:sz w:val="16"/>
                <w:szCs w:val="16"/>
              </w:rPr>
            </w:pPr>
          </w:p>
        </w:tc>
        <w:tc>
          <w:tcPr>
            <w:tcW w:w="1357" w:type="dxa"/>
          </w:tcPr>
          <w:p w14:paraId="4D216BEC" w14:textId="77777777" w:rsidR="00B959E2" w:rsidRPr="002177CE" w:rsidRDefault="006927AD" w:rsidP="002177CE">
            <w:pPr>
              <w:pStyle w:val="TAL"/>
              <w:rPr>
                <w:rFonts w:cs="Arial"/>
                <w:sz w:val="16"/>
                <w:szCs w:val="16"/>
              </w:rPr>
            </w:pPr>
            <w:r w:rsidRPr="002177CE">
              <w:rPr>
                <w:rFonts w:cs="Arial"/>
                <w:sz w:val="16"/>
                <w:szCs w:val="16"/>
              </w:rPr>
              <w:t xml:space="preserve">[20] </w:t>
            </w:r>
            <w:proofErr w:type="spellStart"/>
            <w:r w:rsidRPr="002177CE">
              <w:rPr>
                <w:rFonts w:cs="Arial"/>
                <w:sz w:val="16"/>
                <w:szCs w:val="16"/>
              </w:rPr>
              <w:t>ms</w:t>
            </w:r>
            <w:proofErr w:type="spellEnd"/>
            <w:r w:rsidRPr="002177CE">
              <w:rPr>
                <w:rFonts w:cs="Arial"/>
                <w:sz w:val="16"/>
                <w:szCs w:val="16"/>
              </w:rPr>
              <w:t xml:space="preserve"> </w:t>
            </w:r>
          </w:p>
          <w:p w14:paraId="1985EBD6" w14:textId="27C50A1B" w:rsidR="006927AD" w:rsidRPr="002177CE" w:rsidRDefault="006927AD" w:rsidP="002177CE">
            <w:pPr>
              <w:pStyle w:val="TAL"/>
              <w:rPr>
                <w:rFonts w:cs="Arial"/>
                <w:sz w:val="16"/>
                <w:szCs w:val="16"/>
              </w:rPr>
            </w:pPr>
            <w:r w:rsidRPr="002177CE">
              <w:rPr>
                <w:rFonts w:cs="Arial"/>
                <w:sz w:val="16"/>
                <w:szCs w:val="16"/>
              </w:rPr>
              <w:t>[8]</w:t>
            </w:r>
          </w:p>
          <w:p w14:paraId="41B53766" w14:textId="77777777" w:rsidR="006927AD" w:rsidRPr="002177CE" w:rsidRDefault="006927AD" w:rsidP="002177CE">
            <w:pPr>
              <w:pStyle w:val="TAL"/>
              <w:rPr>
                <w:rFonts w:cs="Arial"/>
                <w:sz w:val="16"/>
                <w:szCs w:val="16"/>
              </w:rPr>
            </w:pPr>
          </w:p>
        </w:tc>
        <w:tc>
          <w:tcPr>
            <w:tcW w:w="1843" w:type="dxa"/>
          </w:tcPr>
          <w:p w14:paraId="74C741F5" w14:textId="77777777" w:rsidR="00B959E2" w:rsidRPr="002177CE" w:rsidRDefault="006927AD" w:rsidP="002177CE">
            <w:pPr>
              <w:pStyle w:val="TAL"/>
              <w:rPr>
                <w:rFonts w:cs="Arial"/>
                <w:sz w:val="16"/>
                <w:szCs w:val="16"/>
              </w:rPr>
            </w:pPr>
            <w:r w:rsidRPr="002177CE">
              <w:rPr>
                <w:rFonts w:cs="Arial"/>
                <w:sz w:val="16"/>
                <w:szCs w:val="16"/>
              </w:rPr>
              <w:t xml:space="preserve">[0.1~0.4] Mbit/s </w:t>
            </w:r>
          </w:p>
          <w:p w14:paraId="601B28E8" w14:textId="0DF7C182" w:rsidR="006927AD" w:rsidRPr="002177CE" w:rsidRDefault="006927AD" w:rsidP="002177CE">
            <w:pPr>
              <w:pStyle w:val="TAL"/>
              <w:rPr>
                <w:rFonts w:cs="Arial"/>
                <w:sz w:val="16"/>
                <w:szCs w:val="16"/>
              </w:rPr>
            </w:pPr>
            <w:r w:rsidRPr="002177CE">
              <w:rPr>
                <w:rFonts w:cs="Arial"/>
                <w:sz w:val="16"/>
                <w:szCs w:val="16"/>
              </w:rPr>
              <w:t>[8]</w:t>
            </w:r>
          </w:p>
          <w:p w14:paraId="0CFD38DB" w14:textId="77777777" w:rsidR="006927AD" w:rsidRPr="002177CE" w:rsidRDefault="006927AD" w:rsidP="002177CE">
            <w:pPr>
              <w:pStyle w:val="TAL"/>
              <w:rPr>
                <w:rFonts w:cs="Arial"/>
                <w:sz w:val="16"/>
                <w:szCs w:val="16"/>
              </w:rPr>
            </w:pPr>
          </w:p>
        </w:tc>
        <w:tc>
          <w:tcPr>
            <w:tcW w:w="1275" w:type="dxa"/>
          </w:tcPr>
          <w:p w14:paraId="5251E109" w14:textId="6281587C" w:rsidR="00B959E2" w:rsidRPr="002177CE" w:rsidRDefault="006927AD" w:rsidP="002177CE">
            <w:pPr>
              <w:pStyle w:val="TAL"/>
              <w:rPr>
                <w:rFonts w:cs="Arial"/>
                <w:sz w:val="16"/>
                <w:szCs w:val="16"/>
              </w:rPr>
            </w:pPr>
            <w:r w:rsidRPr="002177CE">
              <w:rPr>
                <w:rFonts w:cs="Arial"/>
                <w:sz w:val="16"/>
                <w:szCs w:val="16"/>
              </w:rPr>
              <w:t>99</w:t>
            </w:r>
            <w:r w:rsidR="00B959E2" w:rsidRPr="002177CE">
              <w:rPr>
                <w:rFonts w:cs="Arial"/>
                <w:sz w:val="16"/>
                <w:szCs w:val="16"/>
              </w:rPr>
              <w:t>.</w:t>
            </w:r>
            <w:r w:rsidRPr="002177CE">
              <w:rPr>
                <w:rFonts w:cs="Arial"/>
                <w:sz w:val="16"/>
                <w:szCs w:val="16"/>
              </w:rPr>
              <w:t xml:space="preserve">999% </w:t>
            </w:r>
          </w:p>
          <w:p w14:paraId="697AE49A" w14:textId="716BDEDE" w:rsidR="006927AD" w:rsidRPr="002177CE" w:rsidRDefault="006927AD" w:rsidP="002177CE">
            <w:pPr>
              <w:pStyle w:val="TAL"/>
              <w:rPr>
                <w:rFonts w:cs="Arial"/>
                <w:sz w:val="16"/>
                <w:szCs w:val="16"/>
              </w:rPr>
            </w:pPr>
            <w:r w:rsidRPr="002177CE">
              <w:rPr>
                <w:rFonts w:cs="Arial"/>
                <w:sz w:val="16"/>
                <w:szCs w:val="16"/>
              </w:rPr>
              <w:t>[8]</w:t>
            </w:r>
          </w:p>
          <w:p w14:paraId="2AA0C6E2" w14:textId="77777777" w:rsidR="006927AD" w:rsidRPr="002177CE" w:rsidRDefault="006927AD" w:rsidP="002177CE">
            <w:pPr>
              <w:pStyle w:val="TAL"/>
              <w:rPr>
                <w:rFonts w:cs="Arial"/>
                <w:sz w:val="16"/>
                <w:szCs w:val="16"/>
              </w:rPr>
            </w:pPr>
          </w:p>
        </w:tc>
        <w:tc>
          <w:tcPr>
            <w:tcW w:w="1418" w:type="dxa"/>
          </w:tcPr>
          <w:p w14:paraId="74FA84E5" w14:textId="77777777" w:rsidR="006927AD" w:rsidRPr="002177CE" w:rsidRDefault="006927AD" w:rsidP="002177CE">
            <w:pPr>
              <w:pStyle w:val="TAL"/>
              <w:rPr>
                <w:rFonts w:cs="Arial"/>
                <w:sz w:val="16"/>
                <w:szCs w:val="16"/>
              </w:rPr>
            </w:pPr>
            <w:r w:rsidRPr="002177CE">
              <w:rPr>
                <w:rFonts w:cs="Arial"/>
                <w:sz w:val="16"/>
                <w:szCs w:val="16"/>
              </w:rPr>
              <w:t xml:space="preserve">[~4] Mbit/s/km2 </w:t>
            </w:r>
          </w:p>
          <w:p w14:paraId="49C93941" w14:textId="77777777" w:rsidR="006927AD" w:rsidRPr="002177CE" w:rsidRDefault="006927AD" w:rsidP="002177CE">
            <w:pPr>
              <w:pStyle w:val="TAL"/>
              <w:rPr>
                <w:rFonts w:cs="Arial"/>
                <w:sz w:val="16"/>
                <w:szCs w:val="16"/>
              </w:rPr>
            </w:pPr>
            <w:r w:rsidRPr="002177CE">
              <w:rPr>
                <w:rFonts w:cs="Arial"/>
                <w:sz w:val="16"/>
                <w:szCs w:val="16"/>
              </w:rPr>
              <w:t>(NOTE 14)</w:t>
            </w:r>
          </w:p>
        </w:tc>
        <w:tc>
          <w:tcPr>
            <w:tcW w:w="1276" w:type="dxa"/>
          </w:tcPr>
          <w:p w14:paraId="47A65A64" w14:textId="77777777" w:rsidR="006927AD" w:rsidRPr="002177CE" w:rsidRDefault="006927AD" w:rsidP="002177CE">
            <w:pPr>
              <w:pStyle w:val="TAL"/>
              <w:rPr>
                <w:rFonts w:cs="Arial"/>
                <w:sz w:val="16"/>
                <w:szCs w:val="16"/>
              </w:rPr>
            </w:pPr>
            <w:r w:rsidRPr="002177CE">
              <w:rPr>
                <w:rFonts w:cs="Arial"/>
                <w:sz w:val="16"/>
                <w:szCs w:val="16"/>
              </w:rPr>
              <w:t>Up to 8Kb</w:t>
            </w:r>
          </w:p>
          <w:p w14:paraId="53E677C2" w14:textId="172C6A7C" w:rsidR="006927AD" w:rsidRPr="002177CE" w:rsidRDefault="006927AD" w:rsidP="002177CE">
            <w:pPr>
              <w:pStyle w:val="TAL"/>
              <w:rPr>
                <w:rFonts w:cs="Arial"/>
                <w:sz w:val="16"/>
                <w:szCs w:val="16"/>
              </w:rPr>
            </w:pPr>
            <w:r w:rsidRPr="002177CE">
              <w:rPr>
                <w:rFonts w:cs="Arial"/>
                <w:sz w:val="16"/>
                <w:szCs w:val="16"/>
              </w:rPr>
              <w:t>[8]</w:t>
            </w:r>
          </w:p>
        </w:tc>
        <w:tc>
          <w:tcPr>
            <w:tcW w:w="1134" w:type="dxa"/>
          </w:tcPr>
          <w:p w14:paraId="7DE609FB" w14:textId="77777777" w:rsidR="00B959E2" w:rsidRPr="002177CE" w:rsidRDefault="006927AD" w:rsidP="002177CE">
            <w:pPr>
              <w:pStyle w:val="TAL"/>
              <w:rPr>
                <w:sz w:val="16"/>
              </w:rPr>
            </w:pPr>
            <w:r w:rsidRPr="002177CE">
              <w:rPr>
                <w:sz w:val="16"/>
              </w:rPr>
              <w:t xml:space="preserve">20 </w:t>
            </w:r>
            <w:proofErr w:type="spellStart"/>
            <w:r w:rsidRPr="002177CE">
              <w:rPr>
                <w:sz w:val="16"/>
              </w:rPr>
              <w:t>ms</w:t>
            </w:r>
            <w:proofErr w:type="spellEnd"/>
            <w:r w:rsidRPr="002177CE">
              <w:rPr>
                <w:sz w:val="16"/>
              </w:rPr>
              <w:t xml:space="preserve"> </w:t>
            </w:r>
          </w:p>
          <w:p w14:paraId="4B8D279D" w14:textId="28D7E7D8" w:rsidR="006927AD" w:rsidRPr="002177CE" w:rsidRDefault="006927AD" w:rsidP="002177CE">
            <w:pPr>
              <w:pStyle w:val="TAL"/>
              <w:rPr>
                <w:sz w:val="16"/>
              </w:rPr>
            </w:pPr>
            <w:r w:rsidRPr="002177CE">
              <w:rPr>
                <w:sz w:val="16"/>
              </w:rPr>
              <w:t>[8]</w:t>
            </w:r>
          </w:p>
          <w:p w14:paraId="01359F96" w14:textId="77777777" w:rsidR="006927AD" w:rsidRPr="002177CE" w:rsidRDefault="006927AD" w:rsidP="002177CE">
            <w:pPr>
              <w:pStyle w:val="TAL"/>
              <w:rPr>
                <w:sz w:val="16"/>
              </w:rPr>
            </w:pPr>
            <w:r w:rsidRPr="002177CE">
              <w:rPr>
                <w:sz w:val="16"/>
              </w:rPr>
              <w:t>(NOTE 12)</w:t>
            </w:r>
          </w:p>
        </w:tc>
        <w:tc>
          <w:tcPr>
            <w:tcW w:w="1134" w:type="dxa"/>
          </w:tcPr>
          <w:p w14:paraId="280A6AAA" w14:textId="77777777" w:rsidR="00B959E2" w:rsidRPr="002177CE" w:rsidRDefault="006927AD" w:rsidP="002177CE">
            <w:pPr>
              <w:pStyle w:val="TAL"/>
              <w:rPr>
                <w:sz w:val="16"/>
              </w:rPr>
            </w:pPr>
            <w:r w:rsidRPr="002177CE">
              <w:rPr>
                <w:sz w:val="16"/>
              </w:rPr>
              <w:t xml:space="preserve">[10] cm </w:t>
            </w:r>
          </w:p>
          <w:p w14:paraId="0137E00A" w14:textId="3DEC29BF" w:rsidR="006927AD" w:rsidRPr="002177CE" w:rsidRDefault="006927AD" w:rsidP="002177CE">
            <w:pPr>
              <w:pStyle w:val="TAL"/>
              <w:rPr>
                <w:sz w:val="16"/>
              </w:rPr>
            </w:pPr>
            <w:r w:rsidRPr="002177CE">
              <w:rPr>
                <w:sz w:val="16"/>
              </w:rPr>
              <w:t>[8]</w:t>
            </w:r>
          </w:p>
        </w:tc>
        <w:tc>
          <w:tcPr>
            <w:tcW w:w="1275" w:type="dxa"/>
          </w:tcPr>
          <w:p w14:paraId="2F1B0085" w14:textId="77777777" w:rsidR="00B959E2" w:rsidRPr="002177CE" w:rsidRDefault="006927AD" w:rsidP="002177CE">
            <w:pPr>
              <w:pStyle w:val="TAL"/>
              <w:rPr>
                <w:rFonts w:cs="Arial"/>
                <w:sz w:val="16"/>
                <w:szCs w:val="16"/>
              </w:rPr>
            </w:pPr>
            <w:r w:rsidRPr="002177CE">
              <w:rPr>
                <w:rFonts w:cs="Arial"/>
                <w:sz w:val="16"/>
                <w:szCs w:val="16"/>
              </w:rPr>
              <w:t xml:space="preserve">[10-50] km/h (vehicle) </w:t>
            </w:r>
          </w:p>
          <w:p w14:paraId="579A88FE" w14:textId="2D6FA508" w:rsidR="006927AD" w:rsidRPr="002177CE" w:rsidRDefault="006927AD" w:rsidP="002177CE">
            <w:pPr>
              <w:pStyle w:val="TAL"/>
              <w:rPr>
                <w:rFonts w:cs="Arial"/>
                <w:sz w:val="16"/>
                <w:szCs w:val="16"/>
              </w:rPr>
            </w:pPr>
            <w:r w:rsidRPr="002177CE">
              <w:rPr>
                <w:rFonts w:cs="Arial"/>
                <w:sz w:val="16"/>
                <w:szCs w:val="16"/>
              </w:rPr>
              <w:t>[8]</w:t>
            </w:r>
          </w:p>
          <w:p w14:paraId="5E8667CD" w14:textId="77777777" w:rsidR="006927AD" w:rsidRPr="002177CE" w:rsidRDefault="006927AD" w:rsidP="002177CE">
            <w:pPr>
              <w:pStyle w:val="TAL"/>
              <w:rPr>
                <w:rFonts w:cs="Arial"/>
                <w:sz w:val="16"/>
                <w:szCs w:val="16"/>
              </w:rPr>
            </w:pPr>
          </w:p>
          <w:p w14:paraId="654907CD" w14:textId="77777777" w:rsidR="006927AD" w:rsidRPr="002177CE" w:rsidRDefault="006927AD" w:rsidP="002177CE">
            <w:pPr>
              <w:pStyle w:val="TAL"/>
              <w:rPr>
                <w:rFonts w:cs="Arial"/>
                <w:sz w:val="16"/>
                <w:szCs w:val="16"/>
              </w:rPr>
            </w:pPr>
            <w:r w:rsidRPr="002177CE">
              <w:rPr>
                <w:rFonts w:cs="Arial" w:hint="eastAsia"/>
                <w:sz w:val="16"/>
                <w:szCs w:val="16"/>
              </w:rPr>
              <w:t xml:space="preserve">Stationary or </w:t>
            </w:r>
            <w:r w:rsidRPr="002177CE">
              <w:rPr>
                <w:rFonts w:cs="Arial"/>
                <w:sz w:val="16"/>
                <w:szCs w:val="16"/>
              </w:rPr>
              <w:t>Pedestrian</w:t>
            </w:r>
          </w:p>
        </w:tc>
        <w:tc>
          <w:tcPr>
            <w:tcW w:w="1134" w:type="dxa"/>
          </w:tcPr>
          <w:p w14:paraId="1D5DF123" w14:textId="77777777" w:rsidR="00B959E2" w:rsidRPr="002177CE" w:rsidRDefault="006927AD" w:rsidP="002177CE">
            <w:pPr>
              <w:pStyle w:val="TAL"/>
              <w:rPr>
                <w:sz w:val="16"/>
              </w:rPr>
            </w:pPr>
            <w:r w:rsidRPr="002177CE">
              <w:rPr>
                <w:sz w:val="16"/>
              </w:rPr>
              <w:t xml:space="preserve">Up to 10 km radius </w:t>
            </w:r>
          </w:p>
          <w:p w14:paraId="1C596962" w14:textId="1DFDDDEE" w:rsidR="006927AD" w:rsidRPr="002177CE" w:rsidRDefault="006927AD" w:rsidP="002177CE">
            <w:pPr>
              <w:pStyle w:val="TAL"/>
              <w:rPr>
                <w:sz w:val="16"/>
              </w:rPr>
            </w:pPr>
            <w:r w:rsidRPr="002177CE">
              <w:rPr>
                <w:sz w:val="16"/>
              </w:rPr>
              <w:t>[8]</w:t>
            </w:r>
          </w:p>
          <w:p w14:paraId="2D2C8A8D" w14:textId="77777777" w:rsidR="006927AD" w:rsidRPr="002177CE" w:rsidRDefault="006927AD" w:rsidP="002177CE">
            <w:pPr>
              <w:pStyle w:val="TAL"/>
              <w:rPr>
                <w:sz w:val="16"/>
              </w:rPr>
            </w:pPr>
            <w:r w:rsidRPr="002177CE">
              <w:rPr>
                <w:sz w:val="16"/>
              </w:rPr>
              <w:t>(NOTE 13)</w:t>
            </w:r>
          </w:p>
        </w:tc>
        <w:tc>
          <w:tcPr>
            <w:tcW w:w="1418" w:type="dxa"/>
          </w:tcPr>
          <w:p w14:paraId="74F25AA3" w14:textId="77777777" w:rsidR="00B959E2" w:rsidRPr="002177CE" w:rsidRDefault="006927AD" w:rsidP="002177CE">
            <w:pPr>
              <w:pStyle w:val="TAL"/>
              <w:rPr>
                <w:sz w:val="16"/>
              </w:rPr>
            </w:pPr>
            <w:r w:rsidRPr="002177CE">
              <w:rPr>
                <w:sz w:val="16"/>
              </w:rPr>
              <w:t xml:space="preserve">DL control traffic (commands from the remote driver) </w:t>
            </w:r>
          </w:p>
          <w:p w14:paraId="20CC14AC" w14:textId="2F37C6DC" w:rsidR="006927AD" w:rsidRPr="002177CE" w:rsidRDefault="006927AD" w:rsidP="002177CE">
            <w:pPr>
              <w:pStyle w:val="TAL"/>
              <w:rPr>
                <w:sz w:val="16"/>
              </w:rPr>
            </w:pPr>
            <w:r w:rsidRPr="002177CE">
              <w:rPr>
                <w:sz w:val="16"/>
              </w:rPr>
              <w:t>[8]</w:t>
            </w:r>
          </w:p>
        </w:tc>
      </w:tr>
      <w:tr w:rsidR="006927AD" w:rsidRPr="004E66ED" w14:paraId="47EA5C9E" w14:textId="77777777" w:rsidTr="00747BA3">
        <w:trPr>
          <w:trHeight w:val="1554"/>
        </w:trPr>
        <w:tc>
          <w:tcPr>
            <w:tcW w:w="1190" w:type="dxa"/>
            <w:vMerge/>
          </w:tcPr>
          <w:p w14:paraId="07ADDAB0" w14:textId="77777777" w:rsidR="006927AD" w:rsidRPr="002177CE" w:rsidRDefault="006927AD" w:rsidP="002177CE">
            <w:pPr>
              <w:pStyle w:val="TAL"/>
              <w:rPr>
                <w:rFonts w:cs="Arial"/>
                <w:sz w:val="16"/>
                <w:szCs w:val="16"/>
              </w:rPr>
            </w:pPr>
          </w:p>
        </w:tc>
        <w:tc>
          <w:tcPr>
            <w:tcW w:w="1357" w:type="dxa"/>
          </w:tcPr>
          <w:p w14:paraId="33AB3634" w14:textId="77777777" w:rsidR="006927AD" w:rsidRPr="002177CE" w:rsidRDefault="006927AD" w:rsidP="002177CE">
            <w:pPr>
              <w:pStyle w:val="TAL"/>
              <w:rPr>
                <w:rFonts w:cs="Arial"/>
                <w:sz w:val="16"/>
                <w:szCs w:val="16"/>
              </w:rPr>
            </w:pPr>
            <w:r w:rsidRPr="002177CE">
              <w:rPr>
                <w:rFonts w:cs="Arial"/>
                <w:sz w:val="16"/>
                <w:szCs w:val="16"/>
              </w:rPr>
              <w:t xml:space="preserve">1-20 </w:t>
            </w:r>
            <w:proofErr w:type="spellStart"/>
            <w:r w:rsidRPr="002177CE">
              <w:rPr>
                <w:rFonts w:cs="Arial"/>
                <w:sz w:val="16"/>
                <w:szCs w:val="16"/>
              </w:rPr>
              <w:t>ms</w:t>
            </w:r>
            <w:proofErr w:type="spellEnd"/>
          </w:p>
          <w:p w14:paraId="4A4B3F6F" w14:textId="77777777" w:rsidR="006927AD" w:rsidRPr="002177CE" w:rsidRDefault="006927AD" w:rsidP="002177CE">
            <w:pPr>
              <w:pStyle w:val="TAL"/>
              <w:rPr>
                <w:rFonts w:cs="Arial"/>
                <w:sz w:val="16"/>
                <w:szCs w:val="16"/>
              </w:rPr>
            </w:pPr>
            <w:r w:rsidRPr="002177CE">
              <w:rPr>
                <w:rFonts w:cs="Arial"/>
                <w:sz w:val="16"/>
                <w:szCs w:val="16"/>
              </w:rPr>
              <w:t>(NOTE 15)</w:t>
            </w:r>
          </w:p>
        </w:tc>
        <w:tc>
          <w:tcPr>
            <w:tcW w:w="1843" w:type="dxa"/>
          </w:tcPr>
          <w:p w14:paraId="43CD574C" w14:textId="77777777" w:rsidR="006927AD" w:rsidRPr="002177CE" w:rsidRDefault="006927AD" w:rsidP="002177CE">
            <w:pPr>
              <w:pStyle w:val="TAL"/>
              <w:rPr>
                <w:rFonts w:cs="Arial"/>
                <w:sz w:val="16"/>
                <w:szCs w:val="16"/>
              </w:rPr>
            </w:pPr>
            <w:r w:rsidRPr="002177CE">
              <w:rPr>
                <w:rFonts w:cs="Arial"/>
                <w:sz w:val="16"/>
                <w:szCs w:val="16"/>
              </w:rPr>
              <w:t>16 kbit/s -2 Mbit/s</w:t>
            </w:r>
          </w:p>
          <w:p w14:paraId="379ACD82" w14:textId="77777777" w:rsidR="006927AD" w:rsidRPr="002177CE" w:rsidRDefault="006927AD" w:rsidP="002177CE">
            <w:pPr>
              <w:pStyle w:val="TAL"/>
              <w:rPr>
                <w:rFonts w:cs="Arial"/>
                <w:sz w:val="16"/>
                <w:szCs w:val="16"/>
              </w:rPr>
            </w:pPr>
            <w:r w:rsidRPr="002177CE">
              <w:rPr>
                <w:rFonts w:cs="Arial"/>
                <w:sz w:val="16"/>
                <w:szCs w:val="16"/>
              </w:rPr>
              <w:t>(</w:t>
            </w:r>
            <w:proofErr w:type="gramStart"/>
            <w:r w:rsidRPr="002177CE">
              <w:rPr>
                <w:rFonts w:cs="Arial"/>
                <w:sz w:val="16"/>
                <w:szCs w:val="16"/>
              </w:rPr>
              <w:t>without</w:t>
            </w:r>
            <w:proofErr w:type="gramEnd"/>
            <w:r w:rsidRPr="002177CE">
              <w:rPr>
                <w:rFonts w:cs="Arial"/>
                <w:sz w:val="16"/>
                <w:szCs w:val="16"/>
              </w:rPr>
              <w:t xml:space="preserve"> haptic compression encoding);</w:t>
            </w:r>
          </w:p>
          <w:p w14:paraId="48CAD855" w14:textId="77777777" w:rsidR="006927AD" w:rsidRPr="002177CE" w:rsidRDefault="006927AD" w:rsidP="002177CE">
            <w:pPr>
              <w:pStyle w:val="TAL"/>
              <w:rPr>
                <w:rFonts w:cs="Arial"/>
                <w:sz w:val="16"/>
                <w:szCs w:val="16"/>
              </w:rPr>
            </w:pPr>
          </w:p>
          <w:p w14:paraId="28DA0222" w14:textId="77777777" w:rsidR="006927AD" w:rsidRPr="002177CE" w:rsidRDefault="006927AD" w:rsidP="002177CE">
            <w:pPr>
              <w:pStyle w:val="TAL"/>
              <w:rPr>
                <w:rFonts w:cs="Arial"/>
                <w:sz w:val="16"/>
                <w:szCs w:val="16"/>
              </w:rPr>
            </w:pPr>
            <w:r w:rsidRPr="002177CE">
              <w:rPr>
                <w:rFonts w:cs="Arial"/>
                <w:sz w:val="16"/>
                <w:szCs w:val="16"/>
              </w:rPr>
              <w:t xml:space="preserve">0.8 - 200 kbit/s </w:t>
            </w:r>
          </w:p>
          <w:p w14:paraId="4E90903E" w14:textId="77777777" w:rsidR="006927AD" w:rsidRPr="002177CE" w:rsidRDefault="006927AD" w:rsidP="002177CE">
            <w:pPr>
              <w:pStyle w:val="TAL"/>
              <w:rPr>
                <w:rFonts w:cs="Arial"/>
                <w:sz w:val="16"/>
                <w:szCs w:val="16"/>
              </w:rPr>
            </w:pPr>
            <w:r w:rsidRPr="002177CE">
              <w:rPr>
                <w:rFonts w:cs="Arial"/>
                <w:sz w:val="16"/>
                <w:szCs w:val="16"/>
              </w:rPr>
              <w:t>(with haptic compression encoding)</w:t>
            </w:r>
          </w:p>
          <w:p w14:paraId="1AFA75B7" w14:textId="77777777" w:rsidR="006927AD" w:rsidRPr="002177CE" w:rsidRDefault="006927AD" w:rsidP="002177CE">
            <w:pPr>
              <w:pStyle w:val="TAL"/>
              <w:rPr>
                <w:rFonts w:cs="Arial"/>
                <w:sz w:val="16"/>
                <w:szCs w:val="16"/>
              </w:rPr>
            </w:pPr>
            <w:r w:rsidRPr="002177CE">
              <w:rPr>
                <w:rFonts w:cs="Arial"/>
                <w:sz w:val="16"/>
                <w:szCs w:val="16"/>
              </w:rPr>
              <w:t>(NOTE 15)</w:t>
            </w:r>
          </w:p>
        </w:tc>
        <w:tc>
          <w:tcPr>
            <w:tcW w:w="1275" w:type="dxa"/>
          </w:tcPr>
          <w:p w14:paraId="1582A322" w14:textId="77777777" w:rsidR="006927AD" w:rsidRPr="002177CE" w:rsidRDefault="006927AD" w:rsidP="002177CE">
            <w:pPr>
              <w:pStyle w:val="TAL"/>
              <w:rPr>
                <w:rFonts w:cs="Arial"/>
                <w:sz w:val="16"/>
                <w:szCs w:val="16"/>
              </w:rPr>
            </w:pPr>
            <w:r w:rsidRPr="002177CE">
              <w:rPr>
                <w:rFonts w:cs="Arial"/>
                <w:sz w:val="16"/>
                <w:szCs w:val="16"/>
              </w:rPr>
              <w:t>99.999%</w:t>
            </w:r>
          </w:p>
          <w:p w14:paraId="4FB904ED" w14:textId="77777777" w:rsidR="006927AD" w:rsidRPr="002177CE" w:rsidRDefault="006927AD" w:rsidP="002177CE">
            <w:pPr>
              <w:pStyle w:val="TAL"/>
              <w:rPr>
                <w:rFonts w:cs="Arial"/>
                <w:sz w:val="16"/>
                <w:szCs w:val="16"/>
              </w:rPr>
            </w:pPr>
            <w:r w:rsidRPr="002177CE">
              <w:rPr>
                <w:rFonts w:cs="Arial"/>
                <w:sz w:val="16"/>
                <w:szCs w:val="16"/>
              </w:rPr>
              <w:t>(NOTE 15)</w:t>
            </w:r>
          </w:p>
        </w:tc>
        <w:tc>
          <w:tcPr>
            <w:tcW w:w="1418" w:type="dxa"/>
          </w:tcPr>
          <w:p w14:paraId="07FECD12" w14:textId="77777777" w:rsidR="006927AD" w:rsidRPr="002177CE" w:rsidRDefault="006927AD" w:rsidP="002177CE">
            <w:pPr>
              <w:pStyle w:val="TAL"/>
              <w:rPr>
                <w:rFonts w:cs="Arial"/>
                <w:sz w:val="16"/>
                <w:szCs w:val="16"/>
              </w:rPr>
            </w:pPr>
            <w:r w:rsidRPr="002177CE">
              <w:rPr>
                <w:rFonts w:cs="Arial"/>
                <w:sz w:val="16"/>
                <w:szCs w:val="16"/>
              </w:rPr>
              <w:t xml:space="preserve">[~20] Mbit/s/km2 </w:t>
            </w:r>
          </w:p>
          <w:p w14:paraId="550DDE44" w14:textId="77777777" w:rsidR="006927AD" w:rsidRPr="002177CE" w:rsidRDefault="006927AD" w:rsidP="002177CE">
            <w:pPr>
              <w:pStyle w:val="TAL"/>
              <w:rPr>
                <w:rFonts w:cs="Arial"/>
                <w:sz w:val="16"/>
                <w:szCs w:val="16"/>
              </w:rPr>
            </w:pPr>
            <w:r w:rsidRPr="002177CE">
              <w:rPr>
                <w:rFonts w:cs="Arial"/>
                <w:sz w:val="16"/>
                <w:szCs w:val="16"/>
              </w:rPr>
              <w:t>(NOTE 14)</w:t>
            </w:r>
          </w:p>
        </w:tc>
        <w:tc>
          <w:tcPr>
            <w:tcW w:w="1276" w:type="dxa"/>
          </w:tcPr>
          <w:p w14:paraId="1014AF6C" w14:textId="77777777" w:rsidR="006927AD" w:rsidRPr="002177CE" w:rsidRDefault="006927AD" w:rsidP="002177CE">
            <w:pPr>
              <w:pStyle w:val="TAL"/>
              <w:rPr>
                <w:rFonts w:cs="Arial"/>
                <w:sz w:val="16"/>
                <w:szCs w:val="16"/>
              </w:rPr>
            </w:pPr>
            <w:r w:rsidRPr="002177CE">
              <w:rPr>
                <w:rFonts w:cs="Arial"/>
                <w:sz w:val="16"/>
                <w:szCs w:val="16"/>
              </w:rPr>
              <w:t xml:space="preserve">2-8 (1 </w:t>
            </w:r>
            <w:proofErr w:type="spellStart"/>
            <w:r w:rsidRPr="002177CE">
              <w:rPr>
                <w:rFonts w:cs="Arial"/>
                <w:sz w:val="16"/>
                <w:szCs w:val="16"/>
              </w:rPr>
              <w:t>DoF</w:t>
            </w:r>
            <w:proofErr w:type="spellEnd"/>
            <w:r w:rsidRPr="002177CE">
              <w:rPr>
                <w:rFonts w:cs="Arial"/>
                <w:sz w:val="16"/>
                <w:szCs w:val="16"/>
              </w:rPr>
              <w:t>) (NOTE 15)</w:t>
            </w:r>
          </w:p>
        </w:tc>
        <w:tc>
          <w:tcPr>
            <w:tcW w:w="1134" w:type="dxa"/>
          </w:tcPr>
          <w:p w14:paraId="049A781D" w14:textId="77777777" w:rsidR="006927AD" w:rsidRPr="002177CE" w:rsidRDefault="006927AD" w:rsidP="002177CE">
            <w:pPr>
              <w:pStyle w:val="TAL"/>
              <w:rPr>
                <w:sz w:val="16"/>
              </w:rPr>
            </w:pPr>
          </w:p>
        </w:tc>
        <w:tc>
          <w:tcPr>
            <w:tcW w:w="1134" w:type="dxa"/>
          </w:tcPr>
          <w:p w14:paraId="34FE94A7" w14:textId="77777777" w:rsidR="006927AD" w:rsidRPr="002177CE" w:rsidRDefault="006927AD" w:rsidP="002177CE">
            <w:pPr>
              <w:pStyle w:val="TAL"/>
              <w:rPr>
                <w:sz w:val="16"/>
              </w:rPr>
            </w:pPr>
          </w:p>
        </w:tc>
        <w:tc>
          <w:tcPr>
            <w:tcW w:w="1275" w:type="dxa"/>
          </w:tcPr>
          <w:p w14:paraId="25999347" w14:textId="77777777" w:rsidR="006927AD" w:rsidRPr="002177CE" w:rsidRDefault="006927AD" w:rsidP="002177CE">
            <w:pPr>
              <w:pStyle w:val="TAL"/>
              <w:rPr>
                <w:rFonts w:cs="Arial"/>
                <w:sz w:val="16"/>
                <w:szCs w:val="16"/>
              </w:rPr>
            </w:pPr>
            <w:r w:rsidRPr="002177CE">
              <w:rPr>
                <w:rFonts w:hint="eastAsia"/>
                <w:sz w:val="16"/>
              </w:rPr>
              <w:t xml:space="preserve">Stationary or </w:t>
            </w:r>
            <w:r w:rsidRPr="002177CE">
              <w:rPr>
                <w:sz w:val="16"/>
              </w:rPr>
              <w:t>Pedestrian</w:t>
            </w:r>
          </w:p>
        </w:tc>
        <w:tc>
          <w:tcPr>
            <w:tcW w:w="1134" w:type="dxa"/>
          </w:tcPr>
          <w:p w14:paraId="06583183" w14:textId="77777777" w:rsidR="00B959E2" w:rsidRPr="002177CE" w:rsidRDefault="006927AD" w:rsidP="002177CE">
            <w:pPr>
              <w:pStyle w:val="TAL"/>
              <w:rPr>
                <w:sz w:val="16"/>
              </w:rPr>
            </w:pPr>
            <w:r w:rsidRPr="002177CE">
              <w:rPr>
                <w:sz w:val="16"/>
              </w:rPr>
              <w:t xml:space="preserve">Up to 10 km radius </w:t>
            </w:r>
          </w:p>
          <w:p w14:paraId="7DA58E17" w14:textId="09D49FC5" w:rsidR="006927AD" w:rsidRPr="002177CE" w:rsidRDefault="006927AD" w:rsidP="002177CE">
            <w:pPr>
              <w:pStyle w:val="TAL"/>
              <w:rPr>
                <w:sz w:val="16"/>
              </w:rPr>
            </w:pPr>
            <w:r w:rsidRPr="002177CE">
              <w:rPr>
                <w:sz w:val="16"/>
              </w:rPr>
              <w:t>[8]</w:t>
            </w:r>
          </w:p>
          <w:p w14:paraId="5348F381" w14:textId="77777777" w:rsidR="006927AD" w:rsidRPr="002177CE" w:rsidRDefault="006927AD" w:rsidP="002177CE">
            <w:pPr>
              <w:pStyle w:val="TAL"/>
              <w:rPr>
                <w:sz w:val="16"/>
              </w:rPr>
            </w:pPr>
            <w:r w:rsidRPr="002177CE">
              <w:rPr>
                <w:sz w:val="16"/>
              </w:rPr>
              <w:t>(NOTE 13)</w:t>
            </w:r>
          </w:p>
        </w:tc>
        <w:tc>
          <w:tcPr>
            <w:tcW w:w="1418" w:type="dxa"/>
          </w:tcPr>
          <w:p w14:paraId="30B26C1D" w14:textId="77777777" w:rsidR="006927AD" w:rsidRPr="002177CE" w:rsidRDefault="006927AD" w:rsidP="002177CE">
            <w:pPr>
              <w:pStyle w:val="TAL"/>
              <w:rPr>
                <w:rFonts w:cs="Arial"/>
                <w:sz w:val="16"/>
                <w:szCs w:val="16"/>
              </w:rPr>
            </w:pPr>
            <w:r w:rsidRPr="002177CE">
              <w:rPr>
                <w:rFonts w:cs="Arial"/>
                <w:sz w:val="16"/>
                <w:szCs w:val="16"/>
              </w:rPr>
              <w:t>Haptic feedback</w:t>
            </w:r>
          </w:p>
        </w:tc>
      </w:tr>
      <w:tr w:rsidR="008C5112" w:rsidRPr="00F07211" w14:paraId="0B2C6315" w14:textId="77777777" w:rsidTr="00F07211">
        <w:trPr>
          <w:trHeight w:val="1554"/>
        </w:trPr>
        <w:tc>
          <w:tcPr>
            <w:tcW w:w="1190" w:type="dxa"/>
          </w:tcPr>
          <w:p w14:paraId="448BAF44" w14:textId="77777777" w:rsidR="008C5112" w:rsidRPr="002177CE" w:rsidRDefault="008C5112" w:rsidP="002177CE">
            <w:pPr>
              <w:pStyle w:val="TAL"/>
              <w:rPr>
                <w:sz w:val="16"/>
                <w:szCs w:val="16"/>
              </w:rPr>
            </w:pPr>
            <w:r w:rsidRPr="002177CE">
              <w:rPr>
                <w:rFonts w:eastAsia="SimSun"/>
                <w:sz w:val="16"/>
                <w:szCs w:val="16"/>
              </w:rPr>
              <w:t>Viewports streaming from rendering device to AR glasses through direct device connection</w:t>
            </w:r>
            <w:r w:rsidRPr="002177CE">
              <w:rPr>
                <w:rFonts w:eastAsia="SimSun"/>
                <w:sz w:val="16"/>
                <w:szCs w:val="16"/>
              </w:rPr>
              <w:br/>
              <w:t>(tethered/relaying case)</w:t>
            </w:r>
            <w:r w:rsidRPr="002177CE">
              <w:rPr>
                <w:rFonts w:eastAsia="SimSun"/>
                <w:sz w:val="16"/>
                <w:szCs w:val="16"/>
              </w:rPr>
              <w:br/>
              <w:t>(NOTE 17)</w:t>
            </w:r>
          </w:p>
        </w:tc>
        <w:tc>
          <w:tcPr>
            <w:tcW w:w="1357" w:type="dxa"/>
          </w:tcPr>
          <w:p w14:paraId="3DCFA1AA" w14:textId="77777777" w:rsidR="008C5112" w:rsidRPr="002177CE" w:rsidRDefault="008C5112" w:rsidP="002177CE">
            <w:pPr>
              <w:pStyle w:val="TAL"/>
              <w:rPr>
                <w:sz w:val="16"/>
                <w:szCs w:val="16"/>
              </w:rPr>
            </w:pPr>
            <w:r w:rsidRPr="002177CE">
              <w:rPr>
                <w:rFonts w:eastAsia="SimSun"/>
                <w:sz w:val="16"/>
                <w:szCs w:val="16"/>
              </w:rPr>
              <w:t xml:space="preserve">10 </w:t>
            </w:r>
            <w:proofErr w:type="spellStart"/>
            <w:r w:rsidRPr="002177CE">
              <w:rPr>
                <w:rFonts w:eastAsia="SimSun"/>
                <w:sz w:val="16"/>
                <w:szCs w:val="16"/>
              </w:rPr>
              <w:t>ms</w:t>
            </w:r>
            <w:proofErr w:type="spellEnd"/>
            <w:r w:rsidRPr="002177CE">
              <w:rPr>
                <w:rFonts w:eastAsia="SimSun"/>
                <w:sz w:val="16"/>
                <w:szCs w:val="16"/>
              </w:rPr>
              <w:t xml:space="preserve"> (i.e., UL+DL between AR Glasses display and the rendering UE) (NOTE 18)</w:t>
            </w:r>
          </w:p>
        </w:tc>
        <w:tc>
          <w:tcPr>
            <w:tcW w:w="1843" w:type="dxa"/>
          </w:tcPr>
          <w:p w14:paraId="6179C80E" w14:textId="77777777" w:rsidR="008C5112" w:rsidRPr="002177CE" w:rsidRDefault="008C5112" w:rsidP="002177CE">
            <w:pPr>
              <w:pStyle w:val="TAL"/>
              <w:rPr>
                <w:sz w:val="16"/>
                <w:szCs w:val="16"/>
              </w:rPr>
            </w:pPr>
            <w:r w:rsidRPr="002177CE">
              <w:rPr>
                <w:rFonts w:eastAsia="SimSun"/>
                <w:sz w:val="16"/>
                <w:szCs w:val="16"/>
              </w:rPr>
              <w:t>[200-2000] Mbit/s</w:t>
            </w:r>
          </w:p>
        </w:tc>
        <w:tc>
          <w:tcPr>
            <w:tcW w:w="1275" w:type="dxa"/>
          </w:tcPr>
          <w:p w14:paraId="17FC9E00" w14:textId="77777777" w:rsidR="008C5112" w:rsidRPr="002177CE" w:rsidRDefault="008C5112" w:rsidP="002177CE">
            <w:pPr>
              <w:pStyle w:val="TAL"/>
              <w:rPr>
                <w:sz w:val="16"/>
                <w:szCs w:val="16"/>
              </w:rPr>
            </w:pPr>
            <w:r w:rsidRPr="002177CE">
              <w:rPr>
                <w:rFonts w:eastAsia="SimSun"/>
                <w:sz w:val="16"/>
                <w:szCs w:val="16"/>
              </w:rPr>
              <w:t xml:space="preserve">99.9 % </w:t>
            </w:r>
            <w:r w:rsidRPr="002177CE">
              <w:rPr>
                <w:rFonts w:eastAsia="SimSun"/>
                <w:sz w:val="16"/>
                <w:szCs w:val="16"/>
              </w:rPr>
              <w:br/>
              <w:t>(NOTE 18)</w:t>
            </w:r>
          </w:p>
        </w:tc>
        <w:tc>
          <w:tcPr>
            <w:tcW w:w="1418" w:type="dxa"/>
          </w:tcPr>
          <w:p w14:paraId="51462277"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0AA51F7A"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7BB5428A"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73C6A350"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26742595" w14:textId="77777777" w:rsidR="008C5112" w:rsidRPr="002177CE" w:rsidRDefault="008C5112" w:rsidP="002177CE">
            <w:pPr>
              <w:pStyle w:val="TAL"/>
              <w:rPr>
                <w:sz w:val="16"/>
                <w:szCs w:val="16"/>
              </w:rPr>
            </w:pPr>
            <w:r w:rsidRPr="002177CE">
              <w:rPr>
                <w:rFonts w:eastAsia="SimSun"/>
                <w:sz w:val="16"/>
                <w:szCs w:val="16"/>
              </w:rPr>
              <w:t>Stationary or pedestrian (between rendering device and AR glasses)</w:t>
            </w:r>
          </w:p>
        </w:tc>
        <w:tc>
          <w:tcPr>
            <w:tcW w:w="1134" w:type="dxa"/>
          </w:tcPr>
          <w:p w14:paraId="50D27FCC" w14:textId="77777777" w:rsidR="008C5112" w:rsidRPr="002177CE" w:rsidRDefault="008C5112" w:rsidP="002177CE">
            <w:pPr>
              <w:pStyle w:val="TAL"/>
              <w:rPr>
                <w:sz w:val="16"/>
                <w:szCs w:val="16"/>
              </w:rPr>
            </w:pPr>
            <w:r w:rsidRPr="002177CE">
              <w:rPr>
                <w:rFonts w:eastAsia="SimSun"/>
                <w:sz w:val="16"/>
                <w:szCs w:val="16"/>
              </w:rPr>
              <w:t>Up to direct device connection ranging</w:t>
            </w:r>
          </w:p>
        </w:tc>
        <w:tc>
          <w:tcPr>
            <w:tcW w:w="1418" w:type="dxa"/>
            <w:vMerge w:val="restart"/>
          </w:tcPr>
          <w:p w14:paraId="367D9791" w14:textId="77777777" w:rsidR="008C5112" w:rsidRPr="002177CE" w:rsidRDefault="008C5112" w:rsidP="002177CE">
            <w:pPr>
              <w:pStyle w:val="TAL"/>
              <w:rPr>
                <w:sz w:val="16"/>
              </w:rPr>
            </w:pPr>
            <w:r w:rsidRPr="002177CE">
              <w:rPr>
                <w:sz w:val="16"/>
              </w:rPr>
              <w:t>Immersive AR interactive experience: tethered link</w:t>
            </w:r>
          </w:p>
        </w:tc>
      </w:tr>
      <w:tr w:rsidR="008C5112" w:rsidRPr="00F07211" w14:paraId="247B11ED" w14:textId="77777777" w:rsidTr="00F07211">
        <w:trPr>
          <w:trHeight w:val="1554"/>
        </w:trPr>
        <w:tc>
          <w:tcPr>
            <w:tcW w:w="1190" w:type="dxa"/>
          </w:tcPr>
          <w:p w14:paraId="40E1C218" w14:textId="77777777" w:rsidR="008C5112" w:rsidRPr="002177CE" w:rsidRDefault="008C5112" w:rsidP="002177CE">
            <w:pPr>
              <w:pStyle w:val="TAL"/>
              <w:rPr>
                <w:sz w:val="16"/>
                <w:szCs w:val="16"/>
              </w:rPr>
            </w:pPr>
            <w:r w:rsidRPr="002177CE">
              <w:rPr>
                <w:rFonts w:eastAsia="SimSun"/>
                <w:sz w:val="16"/>
                <w:szCs w:val="16"/>
              </w:rPr>
              <w:t>Pose information from AR glasses to rendering device through direct device connection</w:t>
            </w:r>
            <w:r w:rsidRPr="002177CE">
              <w:rPr>
                <w:rFonts w:eastAsia="SimSun"/>
                <w:sz w:val="16"/>
                <w:szCs w:val="16"/>
              </w:rPr>
              <w:br/>
              <w:t>(tethered/relaying case)</w:t>
            </w:r>
            <w:r w:rsidRPr="002177CE">
              <w:rPr>
                <w:rFonts w:eastAsia="SimSun"/>
                <w:sz w:val="16"/>
                <w:szCs w:val="16"/>
              </w:rPr>
              <w:br/>
              <w:t>(NOTE 17)</w:t>
            </w:r>
          </w:p>
        </w:tc>
        <w:tc>
          <w:tcPr>
            <w:tcW w:w="1357" w:type="dxa"/>
          </w:tcPr>
          <w:p w14:paraId="2FDFE5AA" w14:textId="77777777" w:rsidR="008C5112" w:rsidRPr="002177CE" w:rsidRDefault="008C5112" w:rsidP="002177CE">
            <w:pPr>
              <w:pStyle w:val="TAL"/>
              <w:rPr>
                <w:sz w:val="16"/>
                <w:szCs w:val="16"/>
              </w:rPr>
            </w:pPr>
            <w:r w:rsidRPr="002177CE">
              <w:rPr>
                <w:rFonts w:eastAsia="SimSun"/>
                <w:sz w:val="16"/>
                <w:szCs w:val="16"/>
              </w:rPr>
              <w:t xml:space="preserve">5 </w:t>
            </w:r>
            <w:proofErr w:type="spellStart"/>
            <w:r w:rsidRPr="002177CE">
              <w:rPr>
                <w:rFonts w:eastAsia="SimSun"/>
                <w:sz w:val="16"/>
                <w:szCs w:val="16"/>
              </w:rPr>
              <w:t>ms</w:t>
            </w:r>
            <w:proofErr w:type="spellEnd"/>
            <w:r w:rsidRPr="002177CE">
              <w:rPr>
                <w:rFonts w:eastAsia="SimSun"/>
                <w:sz w:val="16"/>
                <w:szCs w:val="16"/>
              </w:rPr>
              <w:t xml:space="preserve"> </w:t>
            </w:r>
            <w:r w:rsidRPr="002177CE">
              <w:rPr>
                <w:rFonts w:eastAsia="SimSun"/>
                <w:sz w:val="16"/>
                <w:szCs w:val="16"/>
              </w:rPr>
              <w:br/>
              <w:t>(NOTE 18)</w:t>
            </w:r>
          </w:p>
        </w:tc>
        <w:tc>
          <w:tcPr>
            <w:tcW w:w="1843" w:type="dxa"/>
          </w:tcPr>
          <w:p w14:paraId="3B7A8785" w14:textId="77777777" w:rsidR="008C5112" w:rsidRPr="002177CE" w:rsidRDefault="008C5112" w:rsidP="002177CE">
            <w:pPr>
              <w:pStyle w:val="TAL"/>
              <w:rPr>
                <w:sz w:val="16"/>
                <w:szCs w:val="16"/>
              </w:rPr>
            </w:pPr>
            <w:r w:rsidRPr="002177CE">
              <w:rPr>
                <w:rFonts w:eastAsia="SimSun"/>
                <w:sz w:val="16"/>
                <w:szCs w:val="16"/>
              </w:rPr>
              <w:t xml:space="preserve">[100-400] Kbit/s </w:t>
            </w:r>
            <w:r w:rsidRPr="002177CE">
              <w:rPr>
                <w:rFonts w:eastAsia="SimSun"/>
                <w:sz w:val="16"/>
                <w:szCs w:val="16"/>
              </w:rPr>
              <w:br/>
              <w:t>(NOTE 18)</w:t>
            </w:r>
          </w:p>
        </w:tc>
        <w:tc>
          <w:tcPr>
            <w:tcW w:w="1275" w:type="dxa"/>
          </w:tcPr>
          <w:p w14:paraId="66ADCE35" w14:textId="77777777" w:rsidR="008C5112" w:rsidRPr="002177CE" w:rsidRDefault="008C5112" w:rsidP="002177CE">
            <w:pPr>
              <w:pStyle w:val="TAL"/>
              <w:rPr>
                <w:sz w:val="16"/>
                <w:szCs w:val="16"/>
              </w:rPr>
            </w:pPr>
            <w:r w:rsidRPr="002177CE">
              <w:rPr>
                <w:rFonts w:eastAsia="SimSun"/>
                <w:sz w:val="16"/>
                <w:szCs w:val="16"/>
              </w:rPr>
              <w:t xml:space="preserve">99.9 % </w:t>
            </w:r>
            <w:r w:rsidRPr="002177CE">
              <w:rPr>
                <w:rFonts w:eastAsia="SimSun"/>
                <w:sz w:val="16"/>
                <w:szCs w:val="16"/>
              </w:rPr>
              <w:br/>
              <w:t>(NOTE 18)</w:t>
            </w:r>
          </w:p>
        </w:tc>
        <w:tc>
          <w:tcPr>
            <w:tcW w:w="1418" w:type="dxa"/>
          </w:tcPr>
          <w:p w14:paraId="34CCBFBD"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2DE4927F"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34D4EE00"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67BB4400"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162C9137" w14:textId="77777777" w:rsidR="008C5112" w:rsidRPr="002177CE" w:rsidRDefault="008C5112" w:rsidP="002177CE">
            <w:pPr>
              <w:pStyle w:val="TAL"/>
              <w:rPr>
                <w:sz w:val="16"/>
                <w:szCs w:val="16"/>
              </w:rPr>
            </w:pPr>
            <w:r w:rsidRPr="002177CE">
              <w:rPr>
                <w:rFonts w:eastAsia="SimSun"/>
                <w:sz w:val="16"/>
                <w:szCs w:val="16"/>
              </w:rPr>
              <w:t>Stationary or pedestrian (between rendering device and AR glasses)</w:t>
            </w:r>
          </w:p>
        </w:tc>
        <w:tc>
          <w:tcPr>
            <w:tcW w:w="1134" w:type="dxa"/>
          </w:tcPr>
          <w:p w14:paraId="46CB9CF5" w14:textId="77777777" w:rsidR="008C5112" w:rsidRPr="002177CE" w:rsidRDefault="008C5112" w:rsidP="002177CE">
            <w:pPr>
              <w:pStyle w:val="TAL"/>
              <w:rPr>
                <w:sz w:val="16"/>
                <w:szCs w:val="16"/>
              </w:rPr>
            </w:pPr>
            <w:r w:rsidRPr="002177CE">
              <w:rPr>
                <w:rFonts w:eastAsia="SimSun"/>
                <w:sz w:val="16"/>
                <w:szCs w:val="16"/>
              </w:rPr>
              <w:t>Up to direct device connection ranging</w:t>
            </w:r>
          </w:p>
        </w:tc>
        <w:tc>
          <w:tcPr>
            <w:tcW w:w="1418" w:type="dxa"/>
            <w:vMerge/>
          </w:tcPr>
          <w:p w14:paraId="0C5142C4" w14:textId="77777777" w:rsidR="008C5112" w:rsidRPr="002177CE" w:rsidRDefault="008C5112" w:rsidP="002177CE">
            <w:pPr>
              <w:pStyle w:val="TAL"/>
              <w:rPr>
                <w:sz w:val="16"/>
              </w:rPr>
            </w:pPr>
          </w:p>
        </w:tc>
      </w:tr>
      <w:tr w:rsidR="008C5112" w:rsidRPr="00F07211" w14:paraId="57861D25" w14:textId="77777777" w:rsidTr="00F07211">
        <w:trPr>
          <w:trHeight w:val="1554"/>
        </w:trPr>
        <w:tc>
          <w:tcPr>
            <w:tcW w:w="1190" w:type="dxa"/>
          </w:tcPr>
          <w:p w14:paraId="206B77D5" w14:textId="77777777" w:rsidR="008C5112" w:rsidRPr="002177CE" w:rsidRDefault="008C5112" w:rsidP="002177CE">
            <w:pPr>
              <w:pStyle w:val="TAL"/>
              <w:rPr>
                <w:sz w:val="16"/>
                <w:szCs w:val="16"/>
              </w:rPr>
            </w:pPr>
            <w:r w:rsidRPr="002177CE">
              <w:rPr>
                <w:rFonts w:eastAsia="SimSun"/>
                <w:sz w:val="16"/>
                <w:szCs w:val="16"/>
              </w:rPr>
              <w:t>Movie streaming from metaverse server to the rendering device</w:t>
            </w:r>
            <w:r w:rsidRPr="002177CE">
              <w:rPr>
                <w:rFonts w:eastAsia="SimSun"/>
                <w:sz w:val="16"/>
                <w:szCs w:val="16"/>
              </w:rPr>
              <w:br/>
              <w:t>(NOTE 20)</w:t>
            </w:r>
          </w:p>
        </w:tc>
        <w:tc>
          <w:tcPr>
            <w:tcW w:w="1357" w:type="dxa"/>
          </w:tcPr>
          <w:p w14:paraId="55E0EBD6" w14:textId="77777777" w:rsidR="008C5112" w:rsidRPr="002177CE" w:rsidRDefault="008C5112" w:rsidP="002177CE">
            <w:pPr>
              <w:pStyle w:val="TAL"/>
              <w:rPr>
                <w:rFonts w:eastAsia="SimSun"/>
                <w:sz w:val="16"/>
                <w:szCs w:val="16"/>
              </w:rPr>
            </w:pPr>
            <w:r w:rsidRPr="002177CE">
              <w:rPr>
                <w:rFonts w:eastAsia="SimSun"/>
                <w:sz w:val="16"/>
                <w:szCs w:val="16"/>
              </w:rPr>
              <w:t>Only relevant for live streaming.</w:t>
            </w:r>
          </w:p>
          <w:p w14:paraId="30C45932" w14:textId="77777777" w:rsidR="008C5112" w:rsidRPr="002177CE" w:rsidRDefault="008C5112" w:rsidP="002177CE">
            <w:pPr>
              <w:pStyle w:val="TAL"/>
              <w:rPr>
                <w:sz w:val="16"/>
                <w:szCs w:val="16"/>
              </w:rPr>
            </w:pPr>
            <w:r w:rsidRPr="002177CE">
              <w:rPr>
                <w:rFonts w:eastAsia="SimSun"/>
                <w:sz w:val="16"/>
                <w:szCs w:val="16"/>
              </w:rPr>
              <w:t>[1-5] s in case of live streaming</w:t>
            </w:r>
          </w:p>
        </w:tc>
        <w:tc>
          <w:tcPr>
            <w:tcW w:w="1843" w:type="dxa"/>
          </w:tcPr>
          <w:p w14:paraId="779E8E94" w14:textId="77777777" w:rsidR="008C5112" w:rsidRPr="002177CE" w:rsidRDefault="008C5112" w:rsidP="002177CE">
            <w:pPr>
              <w:pStyle w:val="TAL"/>
              <w:rPr>
                <w:sz w:val="16"/>
                <w:szCs w:val="16"/>
              </w:rPr>
            </w:pPr>
            <w:r w:rsidRPr="002177CE">
              <w:rPr>
                <w:rFonts w:eastAsia="SimSun"/>
                <w:sz w:val="16"/>
                <w:szCs w:val="16"/>
              </w:rPr>
              <w:t>[0.1-50] Mbit/s (i.e., covering a complete OTT ladder from low resolution to 3D-8K)</w:t>
            </w:r>
            <w:r w:rsidRPr="002177CE">
              <w:rPr>
                <w:rFonts w:eastAsia="SimSun"/>
                <w:sz w:val="16"/>
                <w:szCs w:val="16"/>
              </w:rPr>
              <w:br/>
              <w:t>(NOTE 19)</w:t>
            </w:r>
          </w:p>
        </w:tc>
        <w:tc>
          <w:tcPr>
            <w:tcW w:w="1275" w:type="dxa"/>
          </w:tcPr>
          <w:p w14:paraId="18D0C58B" w14:textId="77777777" w:rsidR="008C5112" w:rsidRPr="002177CE" w:rsidRDefault="008C5112" w:rsidP="002177CE">
            <w:pPr>
              <w:pStyle w:val="TAL"/>
              <w:rPr>
                <w:sz w:val="16"/>
                <w:szCs w:val="16"/>
              </w:rPr>
            </w:pPr>
            <w:r w:rsidRPr="002177CE">
              <w:rPr>
                <w:rFonts w:eastAsia="SimSun"/>
                <w:sz w:val="16"/>
                <w:szCs w:val="16"/>
              </w:rPr>
              <w:t>99.9 %</w:t>
            </w:r>
          </w:p>
        </w:tc>
        <w:tc>
          <w:tcPr>
            <w:tcW w:w="1418" w:type="dxa"/>
          </w:tcPr>
          <w:p w14:paraId="1C37300D"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0C3B324D"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560563B3"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27CEBEEB"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417EFEA2" w14:textId="77777777" w:rsidR="008C5112" w:rsidRPr="002177CE" w:rsidRDefault="008C5112" w:rsidP="002177CE">
            <w:pPr>
              <w:pStyle w:val="TAL"/>
              <w:rPr>
                <w:sz w:val="16"/>
                <w:szCs w:val="16"/>
              </w:rPr>
            </w:pPr>
            <w:r w:rsidRPr="002177CE">
              <w:rPr>
                <w:rFonts w:eastAsia="SimSun"/>
                <w:sz w:val="16"/>
                <w:szCs w:val="16"/>
              </w:rPr>
              <w:t>Pedestrians and users in vehicles</w:t>
            </w:r>
          </w:p>
        </w:tc>
        <w:tc>
          <w:tcPr>
            <w:tcW w:w="1134" w:type="dxa"/>
          </w:tcPr>
          <w:p w14:paraId="3FFB6EB5" w14:textId="77777777" w:rsidR="008C5112" w:rsidRPr="002177CE" w:rsidRDefault="008C5112" w:rsidP="002177CE">
            <w:pPr>
              <w:pStyle w:val="TAL"/>
              <w:rPr>
                <w:sz w:val="16"/>
                <w:szCs w:val="16"/>
              </w:rPr>
            </w:pPr>
            <w:r w:rsidRPr="002177CE">
              <w:rPr>
                <w:rFonts w:eastAsia="SimSun"/>
                <w:sz w:val="16"/>
                <w:szCs w:val="16"/>
              </w:rPr>
              <w:t>-</w:t>
            </w:r>
          </w:p>
        </w:tc>
        <w:tc>
          <w:tcPr>
            <w:tcW w:w="1418" w:type="dxa"/>
            <w:vMerge w:val="restart"/>
          </w:tcPr>
          <w:p w14:paraId="2BD2F823" w14:textId="77777777" w:rsidR="008C5112" w:rsidRPr="002177CE" w:rsidRDefault="008C5112" w:rsidP="002177CE">
            <w:pPr>
              <w:pStyle w:val="TAL"/>
              <w:rPr>
                <w:sz w:val="16"/>
              </w:rPr>
            </w:pPr>
            <w:r w:rsidRPr="002177CE">
              <w:rPr>
                <w:sz w:val="16"/>
              </w:rPr>
              <w:t>Immersive AR interactive experience: NG-RAN multimodal communication link</w:t>
            </w:r>
          </w:p>
        </w:tc>
      </w:tr>
      <w:tr w:rsidR="008C5112" w:rsidRPr="00F07211" w14:paraId="6FD9900F" w14:textId="77777777" w:rsidTr="00F07211">
        <w:trPr>
          <w:trHeight w:val="1554"/>
        </w:trPr>
        <w:tc>
          <w:tcPr>
            <w:tcW w:w="1190" w:type="dxa"/>
          </w:tcPr>
          <w:p w14:paraId="4F190AC1" w14:textId="77777777" w:rsidR="008C5112" w:rsidRPr="002177CE" w:rsidRDefault="008C5112" w:rsidP="002177CE">
            <w:pPr>
              <w:pStyle w:val="TAL"/>
              <w:rPr>
                <w:sz w:val="16"/>
                <w:szCs w:val="16"/>
              </w:rPr>
            </w:pPr>
            <w:r w:rsidRPr="002177CE">
              <w:rPr>
                <w:rFonts w:eastAsia="SimSun"/>
                <w:sz w:val="16"/>
                <w:szCs w:val="16"/>
              </w:rPr>
              <w:lastRenderedPageBreak/>
              <w:t>Avatar information streaming between remote UEs (end to end)</w:t>
            </w:r>
            <w:r w:rsidRPr="002177CE">
              <w:rPr>
                <w:rFonts w:eastAsia="SimSun"/>
                <w:sz w:val="16"/>
                <w:szCs w:val="16"/>
              </w:rPr>
              <w:br/>
            </w:r>
          </w:p>
        </w:tc>
        <w:tc>
          <w:tcPr>
            <w:tcW w:w="1357" w:type="dxa"/>
          </w:tcPr>
          <w:p w14:paraId="0EBE60B0" w14:textId="77777777" w:rsidR="008C5112" w:rsidRPr="002177CE" w:rsidRDefault="008C5112" w:rsidP="002177CE">
            <w:pPr>
              <w:pStyle w:val="TAL"/>
              <w:rPr>
                <w:sz w:val="16"/>
                <w:szCs w:val="16"/>
              </w:rPr>
            </w:pPr>
            <w:r w:rsidRPr="002177CE">
              <w:rPr>
                <w:rFonts w:eastAsia="SimSun"/>
                <w:sz w:val="16"/>
                <w:szCs w:val="16"/>
              </w:rPr>
              <w:t xml:space="preserve">10 </w:t>
            </w:r>
            <w:proofErr w:type="spellStart"/>
            <w:r w:rsidRPr="002177CE">
              <w:rPr>
                <w:rFonts w:eastAsia="SimSun"/>
                <w:sz w:val="16"/>
                <w:szCs w:val="16"/>
              </w:rPr>
              <w:t>ms</w:t>
            </w:r>
            <w:proofErr w:type="spellEnd"/>
            <w:r w:rsidRPr="002177CE">
              <w:rPr>
                <w:rFonts w:eastAsia="SimSun"/>
                <w:sz w:val="16"/>
                <w:szCs w:val="16"/>
              </w:rPr>
              <w:t xml:space="preserve"> (i.e., 20ms between both UEs excluding metaverse server processing time)</w:t>
            </w:r>
            <w:r w:rsidRPr="002177CE">
              <w:rPr>
                <w:rFonts w:eastAsia="SimSun"/>
                <w:sz w:val="16"/>
                <w:szCs w:val="16"/>
              </w:rPr>
              <w:br/>
              <w:t>(NOTE 22)</w:t>
            </w:r>
          </w:p>
        </w:tc>
        <w:tc>
          <w:tcPr>
            <w:tcW w:w="1843" w:type="dxa"/>
          </w:tcPr>
          <w:p w14:paraId="388FF9DC" w14:textId="77777777" w:rsidR="008C5112" w:rsidRPr="002177CE" w:rsidRDefault="008C5112" w:rsidP="002177CE">
            <w:pPr>
              <w:pStyle w:val="TAL"/>
              <w:rPr>
                <w:sz w:val="16"/>
                <w:szCs w:val="16"/>
              </w:rPr>
            </w:pPr>
            <w:r w:rsidRPr="002177CE">
              <w:rPr>
                <w:rFonts w:eastAsia="SimSun"/>
                <w:sz w:val="16"/>
                <w:szCs w:val="16"/>
              </w:rPr>
              <w:t xml:space="preserve">[0.1-30] Mbit/s </w:t>
            </w:r>
            <w:r w:rsidRPr="002177CE">
              <w:rPr>
                <w:rFonts w:eastAsia="SimSun"/>
                <w:sz w:val="16"/>
                <w:szCs w:val="16"/>
              </w:rPr>
              <w:br/>
              <w:t>(NOTE 21)</w:t>
            </w:r>
          </w:p>
        </w:tc>
        <w:tc>
          <w:tcPr>
            <w:tcW w:w="1275" w:type="dxa"/>
          </w:tcPr>
          <w:p w14:paraId="06713010" w14:textId="77777777" w:rsidR="008C5112" w:rsidRPr="002177CE" w:rsidRDefault="008C5112" w:rsidP="002177CE">
            <w:pPr>
              <w:pStyle w:val="TAL"/>
              <w:rPr>
                <w:sz w:val="16"/>
                <w:szCs w:val="16"/>
              </w:rPr>
            </w:pPr>
            <w:r w:rsidRPr="002177CE">
              <w:rPr>
                <w:rFonts w:eastAsia="SimSun"/>
                <w:sz w:val="16"/>
                <w:szCs w:val="16"/>
              </w:rPr>
              <w:t>99.9 %</w:t>
            </w:r>
          </w:p>
        </w:tc>
        <w:tc>
          <w:tcPr>
            <w:tcW w:w="1418" w:type="dxa"/>
          </w:tcPr>
          <w:p w14:paraId="3F4D7FB3"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1B28BE1C"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051207F9"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1FC8A018"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6EB27AE1" w14:textId="77777777" w:rsidR="008C5112" w:rsidRPr="002177CE" w:rsidRDefault="008C5112" w:rsidP="002177CE">
            <w:pPr>
              <w:pStyle w:val="TAL"/>
              <w:rPr>
                <w:sz w:val="16"/>
                <w:szCs w:val="16"/>
              </w:rPr>
            </w:pPr>
            <w:r w:rsidRPr="002177CE">
              <w:rPr>
                <w:rFonts w:eastAsia="SimSun"/>
                <w:sz w:val="16"/>
                <w:szCs w:val="16"/>
              </w:rPr>
              <w:t>Pedestrians and users in vehicles</w:t>
            </w:r>
          </w:p>
        </w:tc>
        <w:tc>
          <w:tcPr>
            <w:tcW w:w="1134" w:type="dxa"/>
          </w:tcPr>
          <w:p w14:paraId="5020F27D" w14:textId="77777777" w:rsidR="008C5112" w:rsidRPr="002177CE" w:rsidRDefault="008C5112" w:rsidP="002177CE">
            <w:pPr>
              <w:pStyle w:val="TAL"/>
              <w:rPr>
                <w:sz w:val="16"/>
                <w:szCs w:val="16"/>
              </w:rPr>
            </w:pPr>
            <w:r w:rsidRPr="002177CE">
              <w:rPr>
                <w:rFonts w:eastAsia="SimSun"/>
                <w:sz w:val="16"/>
                <w:szCs w:val="16"/>
              </w:rPr>
              <w:t>-</w:t>
            </w:r>
          </w:p>
        </w:tc>
        <w:tc>
          <w:tcPr>
            <w:tcW w:w="1418" w:type="dxa"/>
            <w:vMerge/>
          </w:tcPr>
          <w:p w14:paraId="1B037CDB" w14:textId="77777777" w:rsidR="008C5112" w:rsidRPr="00F07211" w:rsidRDefault="008C5112" w:rsidP="008C5112">
            <w:pPr>
              <w:keepNext/>
              <w:keepLines/>
              <w:spacing w:after="0"/>
              <w:rPr>
                <w:rFonts w:ascii="Arial" w:hAnsi="Arial" w:cs="Arial"/>
                <w:sz w:val="16"/>
                <w:szCs w:val="16"/>
              </w:rPr>
            </w:pPr>
          </w:p>
        </w:tc>
      </w:tr>
      <w:tr w:rsidR="008C5112" w:rsidRPr="00F07211" w14:paraId="0F75E117" w14:textId="77777777" w:rsidTr="00F07211">
        <w:trPr>
          <w:trHeight w:val="1554"/>
        </w:trPr>
        <w:tc>
          <w:tcPr>
            <w:tcW w:w="1190" w:type="dxa"/>
          </w:tcPr>
          <w:p w14:paraId="087879A0" w14:textId="77777777" w:rsidR="008C5112" w:rsidRPr="002177CE" w:rsidRDefault="008C5112" w:rsidP="002177CE">
            <w:pPr>
              <w:pStyle w:val="TAL"/>
              <w:rPr>
                <w:sz w:val="16"/>
                <w:szCs w:val="16"/>
              </w:rPr>
            </w:pPr>
            <w:r w:rsidRPr="002177CE">
              <w:rPr>
                <w:rFonts w:eastAsia="SimSun"/>
                <w:sz w:val="16"/>
                <w:szCs w:val="16"/>
              </w:rPr>
              <w:t>Interactive data exchange: voice and text between remote UEs (end to end)</w:t>
            </w:r>
            <w:r w:rsidRPr="002177CE">
              <w:rPr>
                <w:rFonts w:eastAsia="SimSun"/>
                <w:sz w:val="16"/>
                <w:szCs w:val="16"/>
              </w:rPr>
              <w:br/>
              <w:t>(NOTE 22)</w:t>
            </w:r>
          </w:p>
        </w:tc>
        <w:tc>
          <w:tcPr>
            <w:tcW w:w="1357" w:type="dxa"/>
          </w:tcPr>
          <w:p w14:paraId="10DEB171" w14:textId="77777777" w:rsidR="008C5112" w:rsidRPr="002177CE" w:rsidRDefault="008C5112" w:rsidP="002177CE">
            <w:pPr>
              <w:pStyle w:val="TAL"/>
              <w:rPr>
                <w:sz w:val="16"/>
                <w:szCs w:val="16"/>
              </w:rPr>
            </w:pPr>
            <w:r w:rsidRPr="002177CE">
              <w:rPr>
                <w:rFonts w:eastAsia="SimSun"/>
                <w:sz w:val="16"/>
                <w:szCs w:val="16"/>
              </w:rPr>
              <w:t xml:space="preserve">10 </w:t>
            </w:r>
            <w:proofErr w:type="spellStart"/>
            <w:r w:rsidRPr="002177CE">
              <w:rPr>
                <w:rFonts w:eastAsia="SimSun"/>
                <w:sz w:val="16"/>
                <w:szCs w:val="16"/>
              </w:rPr>
              <w:t>ms</w:t>
            </w:r>
            <w:proofErr w:type="spellEnd"/>
            <w:r w:rsidRPr="002177CE">
              <w:rPr>
                <w:rFonts w:eastAsia="SimSun"/>
                <w:sz w:val="16"/>
                <w:szCs w:val="16"/>
              </w:rPr>
              <w:t xml:space="preserve"> (i.e., 20ms between both UEs excluding metaverse server processing time)</w:t>
            </w:r>
          </w:p>
        </w:tc>
        <w:tc>
          <w:tcPr>
            <w:tcW w:w="1843" w:type="dxa"/>
          </w:tcPr>
          <w:p w14:paraId="4A49E603" w14:textId="77777777" w:rsidR="008C5112" w:rsidRPr="002177CE" w:rsidRDefault="008C5112" w:rsidP="002177CE">
            <w:pPr>
              <w:pStyle w:val="TAL"/>
              <w:rPr>
                <w:sz w:val="16"/>
                <w:szCs w:val="16"/>
              </w:rPr>
            </w:pPr>
            <w:r w:rsidRPr="002177CE">
              <w:rPr>
                <w:rFonts w:eastAsia="SimSun"/>
                <w:sz w:val="16"/>
                <w:szCs w:val="16"/>
              </w:rPr>
              <w:t xml:space="preserve">[0.1-0.5] Mbit/s </w:t>
            </w:r>
          </w:p>
        </w:tc>
        <w:tc>
          <w:tcPr>
            <w:tcW w:w="1275" w:type="dxa"/>
          </w:tcPr>
          <w:p w14:paraId="1009D024" w14:textId="77777777" w:rsidR="008C5112" w:rsidRPr="002177CE" w:rsidRDefault="008C5112" w:rsidP="002177CE">
            <w:pPr>
              <w:pStyle w:val="TAL"/>
              <w:rPr>
                <w:sz w:val="16"/>
                <w:szCs w:val="16"/>
              </w:rPr>
            </w:pPr>
            <w:r w:rsidRPr="002177CE">
              <w:rPr>
                <w:rFonts w:eastAsia="SimSun"/>
                <w:sz w:val="16"/>
                <w:szCs w:val="16"/>
              </w:rPr>
              <w:t>99.9 %</w:t>
            </w:r>
          </w:p>
        </w:tc>
        <w:tc>
          <w:tcPr>
            <w:tcW w:w="1418" w:type="dxa"/>
          </w:tcPr>
          <w:p w14:paraId="6382C0C1" w14:textId="77777777" w:rsidR="008C5112" w:rsidRPr="002177CE" w:rsidRDefault="008C5112" w:rsidP="002177CE">
            <w:pPr>
              <w:pStyle w:val="TAL"/>
              <w:rPr>
                <w:sz w:val="16"/>
                <w:szCs w:val="16"/>
              </w:rPr>
            </w:pPr>
            <w:r w:rsidRPr="002177CE">
              <w:rPr>
                <w:rFonts w:eastAsia="SimSun"/>
                <w:sz w:val="16"/>
                <w:szCs w:val="16"/>
              </w:rPr>
              <w:t>-</w:t>
            </w:r>
          </w:p>
        </w:tc>
        <w:tc>
          <w:tcPr>
            <w:tcW w:w="1276" w:type="dxa"/>
          </w:tcPr>
          <w:p w14:paraId="2A29977D"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18A5550E" w14:textId="77777777" w:rsidR="008C5112" w:rsidRPr="002177CE" w:rsidRDefault="008C5112" w:rsidP="002177CE">
            <w:pPr>
              <w:pStyle w:val="TAL"/>
              <w:rPr>
                <w:sz w:val="16"/>
                <w:szCs w:val="16"/>
              </w:rPr>
            </w:pPr>
            <w:r w:rsidRPr="002177CE">
              <w:rPr>
                <w:rFonts w:eastAsia="SimSun"/>
                <w:sz w:val="16"/>
                <w:szCs w:val="16"/>
              </w:rPr>
              <w:t>-</w:t>
            </w:r>
          </w:p>
        </w:tc>
        <w:tc>
          <w:tcPr>
            <w:tcW w:w="1134" w:type="dxa"/>
          </w:tcPr>
          <w:p w14:paraId="19BCA7DF" w14:textId="77777777" w:rsidR="008C5112" w:rsidRPr="002177CE" w:rsidRDefault="008C5112" w:rsidP="002177CE">
            <w:pPr>
              <w:pStyle w:val="TAL"/>
              <w:rPr>
                <w:sz w:val="16"/>
                <w:szCs w:val="16"/>
              </w:rPr>
            </w:pPr>
            <w:r w:rsidRPr="002177CE">
              <w:rPr>
                <w:rFonts w:eastAsia="SimSun"/>
                <w:sz w:val="16"/>
                <w:szCs w:val="16"/>
              </w:rPr>
              <w:t>-</w:t>
            </w:r>
          </w:p>
        </w:tc>
        <w:tc>
          <w:tcPr>
            <w:tcW w:w="1275" w:type="dxa"/>
          </w:tcPr>
          <w:p w14:paraId="7580C8CF" w14:textId="77777777" w:rsidR="008C5112" w:rsidRPr="002177CE" w:rsidRDefault="008C5112" w:rsidP="002177CE">
            <w:pPr>
              <w:pStyle w:val="TAL"/>
              <w:rPr>
                <w:sz w:val="16"/>
                <w:szCs w:val="16"/>
              </w:rPr>
            </w:pPr>
            <w:r w:rsidRPr="002177CE">
              <w:rPr>
                <w:rFonts w:eastAsia="SimSun"/>
                <w:sz w:val="16"/>
                <w:szCs w:val="16"/>
              </w:rPr>
              <w:t>Pedestrians and users in vehicles</w:t>
            </w:r>
          </w:p>
        </w:tc>
        <w:tc>
          <w:tcPr>
            <w:tcW w:w="1134" w:type="dxa"/>
          </w:tcPr>
          <w:p w14:paraId="68A4B33E" w14:textId="77777777" w:rsidR="008C5112" w:rsidRPr="002177CE" w:rsidRDefault="008C5112" w:rsidP="002177CE">
            <w:pPr>
              <w:pStyle w:val="TAL"/>
              <w:rPr>
                <w:sz w:val="16"/>
                <w:szCs w:val="16"/>
              </w:rPr>
            </w:pPr>
            <w:r w:rsidRPr="002177CE">
              <w:rPr>
                <w:rFonts w:eastAsia="SimSun"/>
                <w:sz w:val="16"/>
                <w:szCs w:val="16"/>
              </w:rPr>
              <w:t>-</w:t>
            </w:r>
          </w:p>
        </w:tc>
        <w:tc>
          <w:tcPr>
            <w:tcW w:w="1418" w:type="dxa"/>
            <w:vMerge/>
          </w:tcPr>
          <w:p w14:paraId="117D5015" w14:textId="77777777" w:rsidR="008C5112" w:rsidRPr="00F07211" w:rsidRDefault="008C5112" w:rsidP="008C5112">
            <w:pPr>
              <w:keepNext/>
              <w:keepLines/>
              <w:spacing w:after="0"/>
              <w:rPr>
                <w:rFonts w:ascii="Arial" w:hAnsi="Arial" w:cs="Arial"/>
                <w:sz w:val="16"/>
                <w:szCs w:val="16"/>
              </w:rPr>
            </w:pPr>
          </w:p>
        </w:tc>
      </w:tr>
      <w:tr w:rsidR="006927AD" w:rsidRPr="004E66ED" w14:paraId="20DA9A68" w14:textId="77777777" w:rsidTr="00747BA3">
        <w:tc>
          <w:tcPr>
            <w:tcW w:w="14454" w:type="dxa"/>
            <w:gridSpan w:val="11"/>
          </w:tcPr>
          <w:p w14:paraId="04EFE933" w14:textId="77777777" w:rsidR="006927AD" w:rsidRPr="004E66ED" w:rsidRDefault="006927AD" w:rsidP="00747BA3">
            <w:pPr>
              <w:pStyle w:val="TAN"/>
              <w:rPr>
                <w:sz w:val="16"/>
              </w:rPr>
            </w:pPr>
            <w:r w:rsidRPr="004E66ED">
              <w:rPr>
                <w:sz w:val="16"/>
              </w:rPr>
              <w:t>NOTE 1:</w:t>
            </w:r>
            <w:r>
              <w:rPr>
                <w:sz w:val="16"/>
              </w:rPr>
              <w:t xml:space="preserve"> </w:t>
            </w:r>
            <w:r>
              <w:rPr>
                <w:sz w:val="16"/>
              </w:rPr>
              <w:tab/>
            </w:r>
            <w:r w:rsidRPr="004E66ED">
              <w:rPr>
                <w:sz w:val="16"/>
              </w:rPr>
              <w:t>The mobile metaverse server receives the data from various sensors, performs data processing, rendering and provide feed</w:t>
            </w:r>
            <w:r>
              <w:rPr>
                <w:sz w:val="16"/>
              </w:rPr>
              <w:t>back to the vehicles and users.</w:t>
            </w:r>
          </w:p>
          <w:p w14:paraId="02D20E2A" w14:textId="787188A8" w:rsidR="006927AD" w:rsidRPr="004E66ED" w:rsidRDefault="006927AD" w:rsidP="00747BA3">
            <w:pPr>
              <w:pStyle w:val="TAN"/>
              <w:rPr>
                <w:sz w:val="16"/>
              </w:rPr>
            </w:pPr>
            <w:r w:rsidRPr="004E66ED">
              <w:rPr>
                <w:sz w:val="16"/>
              </w:rPr>
              <w:t>NOTE 2:</w:t>
            </w:r>
            <w:r>
              <w:rPr>
                <w:sz w:val="16"/>
              </w:rPr>
              <w:t xml:space="preserve"> </w:t>
            </w:r>
            <w:r>
              <w:rPr>
                <w:sz w:val="16"/>
              </w:rPr>
              <w:tab/>
            </w:r>
            <w:r w:rsidR="00F603A4">
              <w:rPr>
                <w:sz w:val="16"/>
              </w:rPr>
              <w:t>Based on [8] and 3GPP TS 22.261 [7],</w:t>
            </w:r>
            <w:r w:rsidR="00F603A4" w:rsidRPr="004E66ED">
              <w:rPr>
                <w:sz w:val="16"/>
              </w:rPr>
              <w:t xml:space="preserve"> </w:t>
            </w:r>
            <w:r w:rsidRPr="004E66ED">
              <w:rPr>
                <w:sz w:val="16"/>
              </w:rPr>
              <w:t xml:space="preserve">typical data volume </w:t>
            </w:r>
            <w:proofErr w:type="gramStart"/>
            <w:r w:rsidRPr="004E66ED">
              <w:rPr>
                <w:sz w:val="16"/>
              </w:rPr>
              <w:t>includ</w:t>
            </w:r>
            <w:r w:rsidR="00F603A4">
              <w:rPr>
                <w:sz w:val="16"/>
              </w:rPr>
              <w:t>e</w:t>
            </w:r>
            <w:proofErr w:type="gramEnd"/>
            <w:r w:rsidRPr="004E66ED">
              <w:rPr>
                <w:sz w:val="16"/>
              </w:rPr>
              <w:t xml:space="preserve"> 1) camera: </w:t>
            </w:r>
            <w:r w:rsidR="00F603A4">
              <w:rPr>
                <w:sz w:val="16"/>
              </w:rPr>
              <w:t xml:space="preserve">8 </w:t>
            </w:r>
            <w:r w:rsidRPr="004E66ED">
              <w:rPr>
                <w:sz w:val="16"/>
              </w:rPr>
              <w:t xml:space="preserve">Mbit/s per sensor (unstructured), 2) LiDAR: </w:t>
            </w:r>
            <w:r w:rsidR="00F603A4">
              <w:rPr>
                <w:sz w:val="16"/>
              </w:rPr>
              <w:t xml:space="preserve">35 </w:t>
            </w:r>
            <w:r w:rsidRPr="004E66ED">
              <w:rPr>
                <w:sz w:val="16"/>
              </w:rPr>
              <w:t xml:space="preserve">Mbit/s per sensor (unstructured), 3) radar: </w:t>
            </w:r>
            <w:r w:rsidR="00F603A4">
              <w:rPr>
                <w:sz w:val="16"/>
              </w:rPr>
              <w:t>160 K</w:t>
            </w:r>
            <w:r w:rsidRPr="004E66ED">
              <w:rPr>
                <w:sz w:val="16"/>
              </w:rPr>
              <w:t xml:space="preserve">bit/s per sensor (unstructured), and 4) real-time Status information including Telemetry data: [&lt; 50 kbit/s] per sensor/vehicle/VRU (structured). </w:t>
            </w:r>
            <w:r w:rsidR="00F603A4">
              <w:rPr>
                <w:sz w:val="16"/>
              </w:rPr>
              <w:t xml:space="preserve">Typical urban density [8] considers 120 </w:t>
            </w:r>
            <w:r w:rsidRPr="004E66ED">
              <w:rPr>
                <w:sz w:val="16"/>
              </w:rPr>
              <w:t xml:space="preserve">vehicles and </w:t>
            </w:r>
            <w:r w:rsidR="00F603A4">
              <w:rPr>
                <w:sz w:val="16"/>
              </w:rPr>
              <w:t>220</w:t>
            </w:r>
            <w:r w:rsidRPr="004E66ED">
              <w:rPr>
                <w:sz w:val="16"/>
              </w:rPr>
              <w:t xml:space="preserve"> users</w:t>
            </w:r>
            <w:r w:rsidR="00F603A4">
              <w:rPr>
                <w:sz w:val="16"/>
              </w:rPr>
              <w:t>/smartphones (120 drivers + 100 VRU)</w:t>
            </w:r>
            <w:r w:rsidRPr="004E66ED">
              <w:rPr>
                <w:sz w:val="16"/>
              </w:rPr>
              <w:t xml:space="preserve"> present in an area of 40m*250m to actively enjoy immersive metaverse services for traffic simulation and traffic </w:t>
            </w:r>
            <w:proofErr w:type="spellStart"/>
            <w:r w:rsidRPr="004E66ED">
              <w:rPr>
                <w:sz w:val="16"/>
              </w:rPr>
              <w:t>awareness</w:t>
            </w:r>
            <w:r w:rsidR="00F603A4">
              <w:rPr>
                <w:sz w:val="16"/>
              </w:rPr>
              <w:t>.This</w:t>
            </w:r>
            <w:proofErr w:type="spellEnd"/>
            <w:r w:rsidR="00F603A4">
              <w:rPr>
                <w:sz w:val="16"/>
              </w:rPr>
              <w:t xml:space="preserve"> further considers</w:t>
            </w:r>
            <w:r w:rsidRPr="004E66ED">
              <w:rPr>
                <w:sz w:val="16"/>
              </w:rPr>
              <w:t xml:space="preserve"> 2 cameras, 2 Radars, 2 </w:t>
            </w:r>
            <w:proofErr w:type="spellStart"/>
            <w:r w:rsidRPr="004E66ED">
              <w:rPr>
                <w:sz w:val="16"/>
              </w:rPr>
              <w:t>LiDARs</w:t>
            </w:r>
            <w:proofErr w:type="spellEnd"/>
            <w:r w:rsidRPr="004E66ED">
              <w:rPr>
                <w:sz w:val="16"/>
              </w:rPr>
              <w:t xml:space="preserve"> on road side</w:t>
            </w:r>
            <w:r w:rsidR="00F603A4">
              <w:rPr>
                <w:sz w:val="16"/>
              </w:rPr>
              <w:t xml:space="preserve"> per direction, which communicate with the same equipment at previous roadside infrastructure node</w:t>
            </w:r>
            <w:r w:rsidRPr="004E66ED">
              <w:rPr>
                <w:sz w:val="16"/>
              </w:rPr>
              <w:t xml:space="preserve">, </w:t>
            </w:r>
            <w:r w:rsidR="00F603A4">
              <w:rPr>
                <w:sz w:val="16"/>
              </w:rPr>
              <w:t xml:space="preserve">Estimated </w:t>
            </w:r>
            <w:r w:rsidRPr="004E66ED">
              <w:rPr>
                <w:sz w:val="16"/>
              </w:rPr>
              <w:t>vehicle</w:t>
            </w:r>
            <w:r w:rsidR="0068543A">
              <w:rPr>
                <w:sz w:val="16"/>
              </w:rPr>
              <w:t xml:space="preserve"> </w:t>
            </w:r>
            <w:proofErr w:type="spellStart"/>
            <w:r w:rsidR="00F603A4">
              <w:rPr>
                <w:sz w:val="16"/>
              </w:rPr>
              <w:t>equipment</w:t>
            </w:r>
            <w:r w:rsidR="0068543A">
              <w:rPr>
                <w:sz w:val="16"/>
              </w:rPr>
              <w:t>s</w:t>
            </w:r>
            <w:proofErr w:type="spellEnd"/>
            <w:r w:rsidR="00F603A4">
              <w:rPr>
                <w:sz w:val="16"/>
              </w:rPr>
              <w:t xml:space="preserve"> </w:t>
            </w:r>
            <w:r w:rsidR="0068543A">
              <w:rPr>
                <w:sz w:val="16"/>
              </w:rPr>
              <w:t>are</w:t>
            </w:r>
            <w:r w:rsidRPr="004E66ED">
              <w:rPr>
                <w:sz w:val="16"/>
              </w:rPr>
              <w:t xml:space="preserve"> 7 cameras, </w:t>
            </w:r>
            <w:r w:rsidR="00F603A4">
              <w:rPr>
                <w:sz w:val="16"/>
              </w:rPr>
              <w:t>8</w:t>
            </w:r>
            <w:r w:rsidR="00F603A4" w:rsidRPr="004E66ED">
              <w:rPr>
                <w:sz w:val="16"/>
              </w:rPr>
              <w:t xml:space="preserve"> </w:t>
            </w:r>
            <w:r w:rsidRPr="004E66ED">
              <w:rPr>
                <w:sz w:val="16"/>
              </w:rPr>
              <w:t xml:space="preserve">radar and </w:t>
            </w:r>
            <w:r w:rsidR="00F603A4">
              <w:rPr>
                <w:sz w:val="16"/>
              </w:rPr>
              <w:t>1</w:t>
            </w:r>
            <w:r w:rsidR="00F603A4" w:rsidRPr="004E66ED">
              <w:rPr>
                <w:sz w:val="16"/>
              </w:rPr>
              <w:t xml:space="preserve"> </w:t>
            </w:r>
            <w:r w:rsidRPr="004E66ED">
              <w:rPr>
                <w:sz w:val="16"/>
              </w:rPr>
              <w:t>LiDAR for each vehicle.</w:t>
            </w:r>
          </w:p>
          <w:p w14:paraId="4F76236B" w14:textId="77777777" w:rsidR="006927AD" w:rsidRPr="004E66ED" w:rsidRDefault="006927AD" w:rsidP="00747BA3">
            <w:pPr>
              <w:pStyle w:val="TAN"/>
              <w:rPr>
                <w:sz w:val="16"/>
                <w:lang w:eastAsia="zh-CN"/>
              </w:rPr>
            </w:pPr>
            <w:r w:rsidRPr="004E66ED">
              <w:rPr>
                <w:rFonts w:hint="eastAsia"/>
                <w:sz w:val="16"/>
                <w:lang w:eastAsia="zh-CN"/>
              </w:rPr>
              <w:t>N</w:t>
            </w:r>
            <w:r w:rsidRPr="004E66ED">
              <w:rPr>
                <w:sz w:val="16"/>
                <w:lang w:eastAsia="zh-CN"/>
              </w:rPr>
              <w:t>OTE 3:</w:t>
            </w:r>
            <w:r>
              <w:rPr>
                <w:sz w:val="16"/>
                <w:lang w:eastAsia="zh-CN"/>
              </w:rPr>
              <w:t xml:space="preserve"> </w:t>
            </w:r>
            <w:r>
              <w:rPr>
                <w:sz w:val="16"/>
                <w:lang w:eastAsia="zh-CN"/>
              </w:rPr>
              <w:tab/>
            </w:r>
            <w:r w:rsidRPr="004E66ED">
              <w:rPr>
                <w:sz w:val="16"/>
                <w:lang w:eastAsia="zh-CN"/>
              </w:rPr>
              <w:t>The frequency considers different sensor types such as Radar/</w:t>
            </w:r>
            <w:r w:rsidRPr="004E66ED">
              <w:rPr>
                <w:rFonts w:hint="eastAsia"/>
                <w:sz w:val="16"/>
                <w:lang w:eastAsia="zh-CN"/>
              </w:rPr>
              <w:t>LiDAR</w:t>
            </w:r>
            <w:r w:rsidRPr="004E66ED">
              <w:rPr>
                <w:sz w:val="16"/>
                <w:lang w:eastAsia="zh-CN"/>
              </w:rPr>
              <w:t xml:space="preserve"> (10Hz) and camera (10~50Hz).</w:t>
            </w:r>
          </w:p>
          <w:p w14:paraId="0239A8A1" w14:textId="684F148A" w:rsidR="006927AD" w:rsidRPr="004E66ED" w:rsidRDefault="006927AD" w:rsidP="00747BA3">
            <w:pPr>
              <w:pStyle w:val="TAN"/>
              <w:rPr>
                <w:sz w:val="16"/>
              </w:rPr>
            </w:pPr>
            <w:r w:rsidRPr="004E66ED">
              <w:rPr>
                <w:sz w:val="16"/>
              </w:rPr>
              <w:t>NOTE 4:</w:t>
            </w:r>
            <w:r>
              <w:rPr>
                <w:sz w:val="16"/>
              </w:rPr>
              <w:t xml:space="preserve"> </w:t>
            </w:r>
            <w:r w:rsidRPr="004E66ED">
              <w:rPr>
                <w:sz w:val="16"/>
              </w:rPr>
              <w:tab/>
              <w:t>The service area for traffic flow simulation and situational awareness depends on the actual deployment, for example, it can be deployed for a city or a district within a city or even countrywide.</w:t>
            </w:r>
            <w:r>
              <w:rPr>
                <w:sz w:val="16"/>
              </w:rPr>
              <w:t xml:space="preserve"> </w:t>
            </w:r>
            <w:r w:rsidRPr="004E66ED">
              <w:rPr>
                <w:sz w:val="16"/>
              </w:rPr>
              <w:t>In some cases a local approach (e.g.</w:t>
            </w:r>
            <w:r w:rsidR="00AA520E">
              <w:rPr>
                <w:sz w:val="16"/>
              </w:rPr>
              <w:t>,</w:t>
            </w:r>
            <w:r w:rsidRPr="004E66ED">
              <w:rPr>
                <w:sz w:val="16"/>
              </w:rPr>
              <w:t xml:space="preserve"> the application servers are hosted at the network edge) is preferred </w:t>
            </w:r>
            <w:proofErr w:type="gramStart"/>
            <w:r w:rsidRPr="004E66ED">
              <w:rPr>
                <w:sz w:val="16"/>
              </w:rPr>
              <w:t>in order to</w:t>
            </w:r>
            <w:proofErr w:type="gramEnd"/>
            <w:r w:rsidRPr="004E66ED">
              <w:rPr>
                <w:sz w:val="16"/>
              </w:rPr>
              <w:t xml:space="preserve"> satisfy the requirements of low latency and high reliability.</w:t>
            </w:r>
          </w:p>
          <w:p w14:paraId="7906CA0E" w14:textId="77777777" w:rsidR="006927AD" w:rsidRPr="004E66ED" w:rsidRDefault="006927AD" w:rsidP="00747BA3">
            <w:pPr>
              <w:pStyle w:val="TAN"/>
              <w:rPr>
                <w:sz w:val="16"/>
              </w:rPr>
            </w:pPr>
            <w:r w:rsidRPr="004E66ED">
              <w:rPr>
                <w:rFonts w:hint="eastAsia"/>
                <w:sz w:val="16"/>
              </w:rPr>
              <w:t>N</w:t>
            </w:r>
            <w:r w:rsidRPr="004E66ED">
              <w:rPr>
                <w:sz w:val="16"/>
              </w:rPr>
              <w:t>OTE 5:</w:t>
            </w:r>
            <w:r>
              <w:rPr>
                <w:sz w:val="16"/>
              </w:rPr>
              <w:t xml:space="preserve"> </w:t>
            </w:r>
            <w:r>
              <w:rPr>
                <w:sz w:val="16"/>
              </w:rPr>
              <w:tab/>
            </w:r>
            <w:r w:rsidRPr="004E66ED">
              <w:rPr>
                <w:sz w:val="16"/>
              </w:rPr>
              <w:t>The calculation is this table is done per one 5G network, in case of N 5G networks to be involved for such use case in the same area, this value can be divided by N.</w:t>
            </w:r>
          </w:p>
          <w:p w14:paraId="14826351" w14:textId="77777777" w:rsidR="006927AD" w:rsidRPr="004E66ED" w:rsidRDefault="006927AD" w:rsidP="00747BA3">
            <w:pPr>
              <w:pStyle w:val="TAN"/>
              <w:rPr>
                <w:sz w:val="16"/>
              </w:rPr>
            </w:pPr>
            <w:r w:rsidRPr="004E66ED">
              <w:rPr>
                <w:rFonts w:hint="eastAsia"/>
                <w:sz w:val="16"/>
              </w:rPr>
              <w:t>N</w:t>
            </w:r>
            <w:r w:rsidRPr="004E66ED">
              <w:rPr>
                <w:sz w:val="16"/>
              </w:rPr>
              <w:t>OTE 6:</w:t>
            </w:r>
            <w:r>
              <w:rPr>
                <w:sz w:val="16"/>
              </w:rPr>
              <w:t xml:space="preserve"> </w:t>
            </w:r>
            <w:r>
              <w:rPr>
                <w:sz w:val="16"/>
              </w:rPr>
              <w:tab/>
            </w:r>
            <w:r w:rsidRPr="004E66ED">
              <w:rPr>
                <w:sz w:val="16"/>
              </w:rPr>
              <w:t xml:space="preserve">User experienced data rate refers to the data rate needed for the vehicle or human, the value is observed from industrial practice. </w:t>
            </w:r>
          </w:p>
          <w:p w14:paraId="6928D7F1" w14:textId="77777777" w:rsidR="006927AD" w:rsidRPr="004E66ED" w:rsidRDefault="006927AD" w:rsidP="00747BA3">
            <w:pPr>
              <w:pStyle w:val="TAN"/>
              <w:rPr>
                <w:sz w:val="16"/>
              </w:rPr>
            </w:pPr>
            <w:r w:rsidRPr="004E66ED">
              <w:rPr>
                <w:sz w:val="16"/>
              </w:rPr>
              <w:t>NOTE 7:</w:t>
            </w:r>
            <w:r>
              <w:rPr>
                <w:sz w:val="16"/>
              </w:rPr>
              <w:t xml:space="preserve"> </w:t>
            </w:r>
            <w:r>
              <w:rPr>
                <w:sz w:val="16"/>
              </w:rPr>
              <w:tab/>
            </w:r>
            <w:r w:rsidRPr="004E66ED">
              <w:rPr>
                <w:sz w:val="16"/>
              </w:rPr>
              <w:t xml:space="preserve">The </w:t>
            </w:r>
            <w:proofErr w:type="gramStart"/>
            <w:r w:rsidRPr="004E66ED">
              <w:rPr>
                <w:sz w:val="16"/>
              </w:rPr>
              <w:t>network based</w:t>
            </w:r>
            <w:proofErr w:type="gramEnd"/>
            <w:r w:rsidRPr="004E66ED">
              <w:rPr>
                <w:sz w:val="16"/>
              </w:rPr>
              <w:t xml:space="preserve"> conference focus is assumed, which receives data from all the participants, performs rendering (image synthesis), and then distributes the results to all participants. As rendering and hardware introduce some delay, the communication delay for haptic feedback is typically less than 5ms.</w:t>
            </w:r>
          </w:p>
          <w:p w14:paraId="5EF11742" w14:textId="30AAA510" w:rsidR="006927AD" w:rsidRPr="004E66ED" w:rsidRDefault="006927AD" w:rsidP="00747BA3">
            <w:pPr>
              <w:pStyle w:val="TAN"/>
              <w:rPr>
                <w:sz w:val="16"/>
              </w:rPr>
            </w:pPr>
            <w:r w:rsidRPr="004E66ED">
              <w:rPr>
                <w:sz w:val="16"/>
              </w:rPr>
              <w:t>NOTE 8:</w:t>
            </w:r>
            <w:r>
              <w:rPr>
                <w:sz w:val="16"/>
              </w:rPr>
              <w:t xml:space="preserve"> </w:t>
            </w:r>
            <w:r>
              <w:rPr>
                <w:sz w:val="16"/>
              </w:rPr>
              <w:tab/>
            </w:r>
            <w:r w:rsidRPr="004E66ED">
              <w:rPr>
                <w:sz w:val="16"/>
              </w:rPr>
              <w:t>To support at least 15 users present at the same location (e.g.</w:t>
            </w:r>
            <w:r w:rsidR="00AA520E">
              <w:rPr>
                <w:sz w:val="16"/>
              </w:rPr>
              <w:t>,</w:t>
            </w:r>
            <w:r w:rsidRPr="004E66ED">
              <w:rPr>
                <w:sz w:val="16"/>
              </w:rPr>
              <w:t xml:space="preserve"> in an area of 20m*20m) to actively enjoy immersive Metaverse service concurrently, the area traffic capacity is calculated considering per user consuming non-haptic XR media (e.g.</w:t>
            </w:r>
            <w:r w:rsidR="00AA520E">
              <w:rPr>
                <w:sz w:val="16"/>
              </w:rPr>
              <w:t>,</w:t>
            </w:r>
            <w:r w:rsidRPr="004E66ED">
              <w:rPr>
                <w:sz w:val="16"/>
              </w:rPr>
              <w:t xml:space="preserve"> for video per stream up to 40000 kbit/s) and concurrently 60 haptic sensors (per haptic sensor generates data up to 1024 kbit/s).</w:t>
            </w:r>
          </w:p>
          <w:p w14:paraId="62162F98" w14:textId="7C74C60F" w:rsidR="006927AD" w:rsidRPr="004E66ED" w:rsidRDefault="006927AD" w:rsidP="00747BA3">
            <w:pPr>
              <w:pStyle w:val="TAN"/>
              <w:rPr>
                <w:sz w:val="16"/>
              </w:rPr>
            </w:pPr>
            <w:r w:rsidRPr="004E66ED">
              <w:rPr>
                <w:sz w:val="16"/>
              </w:rPr>
              <w:t>NOTE 9:</w:t>
            </w:r>
            <w:r>
              <w:rPr>
                <w:sz w:val="16"/>
              </w:rPr>
              <w:t xml:space="preserve"> </w:t>
            </w:r>
            <w:r w:rsidRPr="004E66ED">
              <w:rPr>
                <w:sz w:val="16"/>
              </w:rPr>
              <w:tab/>
              <w:t>In practice, the service area depends on the actual deployment. In some cases a local approach (e.g.</w:t>
            </w:r>
            <w:r w:rsidR="00AA520E">
              <w:rPr>
                <w:sz w:val="16"/>
              </w:rPr>
              <w:t>,</w:t>
            </w:r>
            <w:r w:rsidRPr="004E66ED">
              <w:rPr>
                <w:sz w:val="16"/>
              </w:rPr>
              <w:t xml:space="preserve"> the application servers are hosted at the network edge) is preferred </w:t>
            </w:r>
            <w:proofErr w:type="gramStart"/>
            <w:r w:rsidRPr="004E66ED">
              <w:rPr>
                <w:sz w:val="16"/>
              </w:rPr>
              <w:t>in order to</w:t>
            </w:r>
            <w:proofErr w:type="gramEnd"/>
            <w:r w:rsidRPr="004E66ED">
              <w:rPr>
                <w:sz w:val="16"/>
              </w:rPr>
              <w:t xml:space="preserve"> satisfy the requirements of low latency and high reliability.</w:t>
            </w:r>
          </w:p>
          <w:p w14:paraId="082CB449" w14:textId="77777777" w:rsidR="006927AD" w:rsidRPr="004E66ED" w:rsidRDefault="006927AD" w:rsidP="00747BA3">
            <w:pPr>
              <w:pStyle w:val="TAN"/>
              <w:rPr>
                <w:sz w:val="16"/>
              </w:rPr>
            </w:pPr>
            <w:r w:rsidRPr="004E66ED">
              <w:rPr>
                <w:sz w:val="16"/>
              </w:rPr>
              <w:t>NOTE 10:</w:t>
            </w:r>
            <w:r>
              <w:rPr>
                <w:sz w:val="16"/>
              </w:rPr>
              <w:t xml:space="preserve"> </w:t>
            </w:r>
            <w:r>
              <w:rPr>
                <w:sz w:val="16"/>
              </w:rPr>
              <w:tab/>
            </w:r>
            <w:r w:rsidRPr="004E66ED">
              <w:rPr>
                <w:sz w:val="16"/>
              </w:rPr>
              <w:t xml:space="preserve">The arrival interval of compressed haptic data usually </w:t>
            </w:r>
            <w:proofErr w:type="gramStart"/>
            <w:r w:rsidRPr="004E66ED">
              <w:rPr>
                <w:sz w:val="16"/>
              </w:rPr>
              <w:t>follow</w:t>
            </w:r>
            <w:proofErr w:type="gramEnd"/>
            <w:r w:rsidRPr="004E66ED">
              <w:rPr>
                <w:sz w:val="16"/>
              </w:rPr>
              <w:t xml:space="preserve"> some statistical distributions, such as generalized Pareto distribution, </w:t>
            </w:r>
            <w:r>
              <w:rPr>
                <w:sz w:val="16"/>
              </w:rPr>
              <w:t>and Exponential distribution [10</w:t>
            </w:r>
            <w:r w:rsidRPr="004E66ED">
              <w:rPr>
                <w:sz w:val="16"/>
              </w:rPr>
              <w:t>].</w:t>
            </w:r>
          </w:p>
          <w:p w14:paraId="360D14BC" w14:textId="4C79C69D" w:rsidR="006927AD" w:rsidRPr="004E66ED" w:rsidRDefault="006927AD" w:rsidP="00747BA3">
            <w:pPr>
              <w:pStyle w:val="TAN"/>
              <w:rPr>
                <w:sz w:val="16"/>
              </w:rPr>
            </w:pPr>
            <w:r w:rsidRPr="004E66ED">
              <w:rPr>
                <w:sz w:val="16"/>
              </w:rPr>
              <w:t>NOTE 11:</w:t>
            </w:r>
            <w:r>
              <w:rPr>
                <w:sz w:val="16"/>
              </w:rPr>
              <w:t xml:space="preserve"> </w:t>
            </w:r>
            <w:r>
              <w:rPr>
                <w:sz w:val="16"/>
              </w:rPr>
              <w:tab/>
            </w:r>
            <w:r w:rsidRPr="004E66ED">
              <w:rPr>
                <w:sz w:val="16"/>
              </w:rPr>
              <w:t xml:space="preserve">The end-to-end latency </w:t>
            </w:r>
            <w:r>
              <w:rPr>
                <w:sz w:val="16"/>
              </w:rPr>
              <w:t xml:space="preserve">does not </w:t>
            </w:r>
            <w:r w:rsidRPr="004E66ED">
              <w:rPr>
                <w:sz w:val="16"/>
              </w:rPr>
              <w:t>includ</w:t>
            </w:r>
            <w:r>
              <w:rPr>
                <w:sz w:val="16"/>
              </w:rPr>
              <w:t>e</w:t>
            </w:r>
            <w:r w:rsidRPr="004E66ED">
              <w:rPr>
                <w:sz w:val="16"/>
              </w:rPr>
              <w:t xml:space="preserve"> sensor acquisition or actuator control on the vehicle side, processing, and rendering on the user side (estimated additional 100ms total). Target e2e user experienced max delay depends on reaction time of the remote driver (e.g.</w:t>
            </w:r>
            <w:r w:rsidR="00AA520E">
              <w:rPr>
                <w:sz w:val="16"/>
              </w:rPr>
              <w:t>,</w:t>
            </w:r>
            <w:r w:rsidRPr="004E66ED">
              <w:rPr>
                <w:sz w:val="16"/>
              </w:rPr>
              <w:t xml:space="preserve"> at 50km/h, 20ms means 27cm of remote vehicle movement).</w:t>
            </w:r>
          </w:p>
          <w:p w14:paraId="2EE13D53" w14:textId="77777777" w:rsidR="006927AD" w:rsidRPr="004E66ED" w:rsidRDefault="006927AD" w:rsidP="00747BA3">
            <w:pPr>
              <w:pStyle w:val="TAN"/>
              <w:rPr>
                <w:sz w:val="16"/>
              </w:rPr>
            </w:pPr>
            <w:r w:rsidRPr="004E66ED">
              <w:rPr>
                <w:sz w:val="16"/>
              </w:rPr>
              <w:t>NOTE 12:</w:t>
            </w:r>
            <w:r>
              <w:rPr>
                <w:sz w:val="16"/>
              </w:rPr>
              <w:t xml:space="preserve"> </w:t>
            </w:r>
            <w:r>
              <w:rPr>
                <w:sz w:val="16"/>
              </w:rPr>
              <w:tab/>
            </w:r>
            <w:r w:rsidRPr="004E66ED">
              <w:rPr>
                <w:sz w:val="16"/>
              </w:rPr>
              <w:t>UL data transfer interval around 20ms (video) to 100ms (sensor), DL data transfer interval (commands) around 20ms.</w:t>
            </w:r>
          </w:p>
          <w:p w14:paraId="11FA6881" w14:textId="77777777" w:rsidR="006927AD" w:rsidRPr="004E66ED" w:rsidRDefault="006927AD" w:rsidP="00747BA3">
            <w:pPr>
              <w:pStyle w:val="TAN"/>
              <w:rPr>
                <w:sz w:val="16"/>
              </w:rPr>
            </w:pPr>
            <w:r w:rsidRPr="004E66ED">
              <w:rPr>
                <w:sz w:val="16"/>
              </w:rPr>
              <w:t>NOTE 13:</w:t>
            </w:r>
            <w:r>
              <w:rPr>
                <w:sz w:val="16"/>
              </w:rPr>
              <w:t xml:space="preserve"> </w:t>
            </w:r>
            <w:r>
              <w:rPr>
                <w:sz w:val="16"/>
              </w:rPr>
              <w:tab/>
            </w:r>
            <w:r w:rsidRPr="004E66ED">
              <w:rPr>
                <w:sz w:val="16"/>
              </w:rPr>
              <w:t>The service area for teleoperation depends on the actual deployment; for example, it can be deployed for a warehouse, a factory, a transportation hub (seaport, airport etc.), or even a city district or city. In some cases, a local approach (e.g., the application servers are hosted at the network edge) is preferred to satisfy low latency and high-reliability requirements.</w:t>
            </w:r>
          </w:p>
          <w:p w14:paraId="4E87DE0D" w14:textId="77777777" w:rsidR="006927AD" w:rsidRPr="004E66ED" w:rsidRDefault="006927AD" w:rsidP="00747BA3">
            <w:pPr>
              <w:pStyle w:val="TAN"/>
              <w:rPr>
                <w:sz w:val="16"/>
              </w:rPr>
            </w:pPr>
            <w:r w:rsidRPr="004E66ED">
              <w:rPr>
                <w:sz w:val="16"/>
              </w:rPr>
              <w:t>NOTE 14:</w:t>
            </w:r>
            <w:r>
              <w:rPr>
                <w:sz w:val="16"/>
              </w:rPr>
              <w:t xml:space="preserve"> </w:t>
            </w:r>
            <w:r>
              <w:rPr>
                <w:sz w:val="16"/>
              </w:rPr>
              <w:tab/>
            </w:r>
            <w:r w:rsidRPr="004E66ED">
              <w:rPr>
                <w:sz w:val="16"/>
              </w:rPr>
              <w:t>The area traffic capacity is calculated for one 5G network, considering 4 cameras + sensors on each vehicle. Density is estimated to 10 vehicles/km</w:t>
            </w:r>
            <w:r w:rsidRPr="004E66ED">
              <w:rPr>
                <w:sz w:val="16"/>
                <w:vertAlign w:val="superscript"/>
              </w:rPr>
              <w:t>2</w:t>
            </w:r>
            <w:r w:rsidRPr="004E66ED">
              <w:rPr>
                <w:sz w:val="16"/>
              </w:rPr>
              <w:t>, each of the vehicles with one user controlling them. [</w:t>
            </w:r>
            <w:r>
              <w:rPr>
                <w:sz w:val="16"/>
              </w:rPr>
              <w:t>8</w:t>
            </w:r>
            <w:r w:rsidRPr="004E66ED">
              <w:rPr>
                <w:sz w:val="16"/>
              </w:rPr>
              <w:t>]</w:t>
            </w:r>
          </w:p>
          <w:p w14:paraId="4D5E739C" w14:textId="1A711A14" w:rsidR="006927AD" w:rsidRPr="004E66ED" w:rsidRDefault="006927AD" w:rsidP="00747BA3">
            <w:pPr>
              <w:pStyle w:val="TAN"/>
              <w:rPr>
                <w:sz w:val="16"/>
              </w:rPr>
            </w:pPr>
            <w:r w:rsidRPr="004E66ED">
              <w:rPr>
                <w:sz w:val="16"/>
              </w:rPr>
              <w:t>NOTE 15:</w:t>
            </w:r>
            <w:r>
              <w:rPr>
                <w:sz w:val="16"/>
              </w:rPr>
              <w:t xml:space="preserve"> </w:t>
            </w:r>
            <w:r>
              <w:rPr>
                <w:sz w:val="16"/>
              </w:rPr>
              <w:tab/>
            </w:r>
            <w:r w:rsidRPr="004E66ED">
              <w:rPr>
                <w:sz w:val="16"/>
              </w:rPr>
              <w:t xml:space="preserve">KPI comes from </w:t>
            </w:r>
            <w:r w:rsidR="004E3948">
              <w:rPr>
                <w:sz w:val="16"/>
              </w:rPr>
              <w:t xml:space="preserve">3GPP TS 22.261 </w:t>
            </w:r>
            <w:r w:rsidRPr="004E66ED">
              <w:rPr>
                <w:sz w:val="16"/>
              </w:rPr>
              <w:t>[</w:t>
            </w:r>
            <w:r>
              <w:rPr>
                <w:sz w:val="16"/>
              </w:rPr>
              <w:t>7</w:t>
            </w:r>
            <w:r w:rsidRPr="004E66ED">
              <w:rPr>
                <w:sz w:val="16"/>
              </w:rPr>
              <w:t>] clause 7.11 “remote control robot” use case.</w:t>
            </w:r>
          </w:p>
          <w:p w14:paraId="307E7443" w14:textId="77777777" w:rsidR="00B959E2" w:rsidRDefault="006927AD" w:rsidP="00B959E2">
            <w:pPr>
              <w:pStyle w:val="TAN"/>
              <w:rPr>
                <w:sz w:val="16"/>
              </w:rPr>
            </w:pPr>
            <w:r w:rsidRPr="004E66ED">
              <w:rPr>
                <w:sz w:val="16"/>
              </w:rPr>
              <w:t>NOTE 16:</w:t>
            </w:r>
            <w:r>
              <w:rPr>
                <w:sz w:val="16"/>
              </w:rPr>
              <w:t xml:space="preserve"> </w:t>
            </w:r>
            <w:r>
              <w:rPr>
                <w:sz w:val="16"/>
              </w:rPr>
              <w:tab/>
            </w:r>
            <w:r w:rsidRPr="004E66ED">
              <w:rPr>
                <w:sz w:val="16"/>
              </w:rPr>
              <w:t xml:space="preserve">Examples of typical data volume including 1) ~8Mbps video stream. Four cameras per vehicle (one for each side): 4*8=32Mbps. 2) sensor data (interpreted objects), assuming 1 kB/object/100 </w:t>
            </w:r>
            <w:proofErr w:type="spellStart"/>
            <w:r w:rsidRPr="004E66ED">
              <w:rPr>
                <w:sz w:val="16"/>
              </w:rPr>
              <w:t>ms</w:t>
            </w:r>
            <w:proofErr w:type="spellEnd"/>
            <w:r w:rsidRPr="004E66ED">
              <w:rPr>
                <w:sz w:val="16"/>
              </w:rPr>
              <w:t xml:space="preserve"> and 50 objects: 4 Mbps [</w:t>
            </w:r>
            <w:r>
              <w:rPr>
                <w:sz w:val="16"/>
              </w:rPr>
              <w:t>8</w:t>
            </w:r>
            <w:r w:rsidRPr="004E66ED">
              <w:rPr>
                <w:sz w:val="16"/>
              </w:rPr>
              <w:t>].</w:t>
            </w:r>
          </w:p>
          <w:p w14:paraId="66B83727" w14:textId="77777777" w:rsidR="008C5112" w:rsidRPr="00667C2B" w:rsidRDefault="008C5112" w:rsidP="008C5112">
            <w:pPr>
              <w:pStyle w:val="TAN"/>
              <w:rPr>
                <w:sz w:val="16"/>
              </w:rPr>
            </w:pPr>
            <w:r w:rsidRPr="00667C2B">
              <w:rPr>
                <w:sz w:val="16"/>
              </w:rPr>
              <w:t>NOTE 17:   These KPIs are only valid for cases where the viewport rendering is done in the tethered device and streamed down to the AR glasses. In the case of rendering capable AR glasses, these KPIs are not valid.</w:t>
            </w:r>
          </w:p>
          <w:p w14:paraId="4428C728" w14:textId="77777777" w:rsidR="008C5112" w:rsidRPr="00667C2B" w:rsidRDefault="008C5112" w:rsidP="008C5112">
            <w:pPr>
              <w:pStyle w:val="TAN"/>
              <w:rPr>
                <w:sz w:val="16"/>
              </w:rPr>
            </w:pPr>
            <w:r w:rsidRPr="00667C2B">
              <w:rPr>
                <w:sz w:val="16"/>
              </w:rPr>
              <w:t>NOTE 18:   These values are aligned with the tactile and multi-modal communication KPI table in TS 22.261 [</w:t>
            </w:r>
            <w:r>
              <w:rPr>
                <w:sz w:val="16"/>
              </w:rPr>
              <w:t>7</w:t>
            </w:r>
            <w:r w:rsidRPr="00667C2B">
              <w:rPr>
                <w:sz w:val="16"/>
              </w:rPr>
              <w:t>], clause 7.11.</w:t>
            </w:r>
          </w:p>
          <w:p w14:paraId="6B6D2A43" w14:textId="77777777" w:rsidR="008C5112" w:rsidRPr="00667C2B" w:rsidRDefault="008C5112" w:rsidP="008C5112">
            <w:pPr>
              <w:pStyle w:val="TAN"/>
              <w:rPr>
                <w:sz w:val="16"/>
              </w:rPr>
            </w:pPr>
            <w:r w:rsidRPr="00667C2B">
              <w:rPr>
                <w:sz w:val="16"/>
              </w:rPr>
              <w:t>NOTE 19:   These values are aligned with “high-speed train” DL KPI from TS 22.261 [</w:t>
            </w:r>
            <w:r>
              <w:rPr>
                <w:sz w:val="16"/>
              </w:rPr>
              <w:t>7</w:t>
            </w:r>
            <w:r w:rsidRPr="00667C2B">
              <w:rPr>
                <w:sz w:val="16"/>
              </w:rPr>
              <w:t>] cl</w:t>
            </w:r>
            <w:r>
              <w:rPr>
                <w:sz w:val="16"/>
              </w:rPr>
              <w:t>ause</w:t>
            </w:r>
            <w:r w:rsidRPr="00667C2B">
              <w:rPr>
                <w:sz w:val="16"/>
              </w:rPr>
              <w:t xml:space="preserve"> </w:t>
            </w:r>
            <w:proofErr w:type="gramStart"/>
            <w:r w:rsidRPr="00667C2B">
              <w:rPr>
                <w:sz w:val="16"/>
              </w:rPr>
              <w:t>7.1</w:t>
            </w:r>
            <w:proofErr w:type="gramEnd"/>
          </w:p>
          <w:p w14:paraId="55FB3949" w14:textId="77777777" w:rsidR="008C5112" w:rsidRPr="00667C2B" w:rsidRDefault="008C5112" w:rsidP="008C5112">
            <w:pPr>
              <w:pStyle w:val="TAN"/>
              <w:rPr>
                <w:sz w:val="16"/>
              </w:rPr>
            </w:pPr>
            <w:r w:rsidRPr="00667C2B">
              <w:rPr>
                <w:sz w:val="16"/>
              </w:rPr>
              <w:t>NOTE 20:   To leverage existing streaming assets and delivery ecosystem, it is assumed that the legacy streaming data are delivered to the rendering device, which incrusts this in the virtual screen prior to rendering. For a live streaming event, the user-experience end-to-end latency is expected to be competitive with traditional live TV services, typically [1-5] seconds.</w:t>
            </w:r>
          </w:p>
          <w:p w14:paraId="21D1838F" w14:textId="77777777" w:rsidR="008C5112" w:rsidRPr="00667C2B" w:rsidRDefault="008C5112" w:rsidP="008C5112">
            <w:pPr>
              <w:pStyle w:val="TAN"/>
              <w:rPr>
                <w:sz w:val="16"/>
              </w:rPr>
            </w:pPr>
            <w:r w:rsidRPr="00667C2B">
              <w:rPr>
                <w:sz w:val="16"/>
              </w:rPr>
              <w:lastRenderedPageBreak/>
              <w:t xml:space="preserve">NOTE 21:   For example, the </w:t>
            </w:r>
            <w:proofErr w:type="spellStart"/>
            <w:r w:rsidRPr="00667C2B">
              <w:rPr>
                <w:sz w:val="16"/>
              </w:rPr>
              <w:t>glTF</w:t>
            </w:r>
            <w:proofErr w:type="spellEnd"/>
            <w:r w:rsidRPr="00667C2B">
              <w:rPr>
                <w:sz w:val="16"/>
              </w:rPr>
              <w:t xml:space="preserve"> format [</w:t>
            </w:r>
            <w:r>
              <w:rPr>
                <w:sz w:val="16"/>
              </w:rPr>
              <w:t>13</w:t>
            </w:r>
            <w:r w:rsidRPr="00667C2B">
              <w:rPr>
                <w:sz w:val="16"/>
              </w:rPr>
              <w:t>] can be used to deliver avatar representation and animation metadata in a standardized manner. Based on this format, the required bitrate for transmitting such data is highly dependent on avatar’s complexity (e.g., basic model versus photorealistic).</w:t>
            </w:r>
          </w:p>
          <w:p w14:paraId="3B860E2D" w14:textId="7DB0B6D9" w:rsidR="008C5112" w:rsidRPr="004E66ED" w:rsidRDefault="008C5112" w:rsidP="008C5112">
            <w:pPr>
              <w:pStyle w:val="TAN"/>
              <w:rPr>
                <w:sz w:val="16"/>
              </w:rPr>
            </w:pPr>
            <w:r w:rsidRPr="00667C2B">
              <w:rPr>
                <w:sz w:val="16"/>
              </w:rPr>
              <w:t>NOTE 22:   These values are aligned with “immersive multi-modal VR” KPIs in TS 22.261 [</w:t>
            </w:r>
            <w:r>
              <w:rPr>
                <w:sz w:val="16"/>
              </w:rPr>
              <w:t>7</w:t>
            </w:r>
            <w:r w:rsidRPr="00667C2B">
              <w:rPr>
                <w:sz w:val="16"/>
              </w:rPr>
              <w:t>], clause 7.11.</w:t>
            </w:r>
          </w:p>
        </w:tc>
      </w:tr>
    </w:tbl>
    <w:p w14:paraId="3D656D15" w14:textId="77777777" w:rsidR="006927AD" w:rsidRPr="004D3578" w:rsidRDefault="006927AD" w:rsidP="006927AD">
      <w:pPr>
        <w:pStyle w:val="EditorsNote"/>
      </w:pPr>
      <w:r>
        <w:lastRenderedPageBreak/>
        <w:t xml:space="preserve"> </w:t>
      </w:r>
    </w:p>
    <w:p w14:paraId="77169A57" w14:textId="77777777" w:rsidR="006927AD" w:rsidRDefault="006927AD" w:rsidP="006927AD">
      <w:pPr>
        <w:sectPr w:rsidR="006927AD" w:rsidSect="00747BA3">
          <w:footnotePr>
            <w:numRestart w:val="eachSect"/>
          </w:footnotePr>
          <w:pgSz w:w="16840" w:h="11907" w:orient="landscape" w:code="9"/>
          <w:pgMar w:top="1133" w:right="1416" w:bottom="1133" w:left="1133" w:header="850" w:footer="340" w:gutter="0"/>
          <w:cols w:space="720"/>
          <w:formProt w:val="0"/>
          <w:docGrid w:linePitch="272"/>
        </w:sectPr>
      </w:pPr>
    </w:p>
    <w:p w14:paraId="3E415FAF" w14:textId="2A4F7100" w:rsidR="00CB3FB9" w:rsidRDefault="00CB3FB9" w:rsidP="006927AD">
      <w:pPr>
        <w:pStyle w:val="Heading1"/>
      </w:pPr>
      <w:bookmarkStart w:id="48" w:name="_Toc152929246"/>
      <w:r>
        <w:lastRenderedPageBreak/>
        <w:t>7</w:t>
      </w:r>
      <w:r>
        <w:tab/>
      </w:r>
      <w:r w:rsidRPr="00BD4E4C">
        <w:t>Security</w:t>
      </w:r>
      <w:r w:rsidR="002F6167">
        <w:t xml:space="preserve">, </w:t>
      </w:r>
      <w:proofErr w:type="gramStart"/>
      <w:r w:rsidR="002F6167">
        <w:t>authorization</w:t>
      </w:r>
      <w:proofErr w:type="gramEnd"/>
      <w:r w:rsidRPr="00BD4E4C">
        <w:t xml:space="preserve"> and </w:t>
      </w:r>
      <w:r>
        <w:t>p</w:t>
      </w:r>
      <w:r w:rsidRPr="00BD4E4C">
        <w:t>rivacy</w:t>
      </w:r>
      <w:bookmarkEnd w:id="48"/>
      <w:r w:rsidRPr="00BD4E4C">
        <w:t xml:space="preserve"> </w:t>
      </w:r>
    </w:p>
    <w:p w14:paraId="6D009583" w14:textId="17012867" w:rsidR="00CB3FB9" w:rsidRDefault="00CB3FB9" w:rsidP="00CB3FB9">
      <w:pPr>
        <w:pStyle w:val="Heading2"/>
      </w:pPr>
      <w:bookmarkStart w:id="49" w:name="_Toc152929247"/>
      <w:r>
        <w:t>7.1</w:t>
      </w:r>
      <w:r>
        <w:tab/>
        <w:t>Description</w:t>
      </w:r>
      <w:bookmarkEnd w:id="49"/>
    </w:p>
    <w:p w14:paraId="74F5C0A3" w14:textId="2F5543C7" w:rsidR="00D54E10" w:rsidRDefault="00D54E10" w:rsidP="00D54E10">
      <w:r>
        <w:t xml:space="preserve">Security and privacy requirements are important to consider in the context of the present document. Regulatory requirements and user consent are mentioned throughout, emphasizing the importance of data confidentiality. The requirements listed below identify specific capabilities needed for authorization to support functionality described in other clauses of the present document. These requirements supplement the general security requirements for the 5G system defined in </w:t>
      </w:r>
      <w:r w:rsidR="004E3948">
        <w:t xml:space="preserve">3GPP TS 22.261 </w:t>
      </w:r>
      <w:r>
        <w:t>[7].</w:t>
      </w:r>
    </w:p>
    <w:p w14:paraId="2277C68B" w14:textId="59607360" w:rsidR="00D54E10" w:rsidRPr="00D54E10" w:rsidRDefault="00D54E10" w:rsidP="008148E2">
      <w:r>
        <w:t>This clause includes requirements that provide functionality to define and enforce authorization policies.</w:t>
      </w:r>
      <w:r w:rsidR="009C1DB6">
        <w:t xml:space="preserve"> These policies are articulated in the case of avatar-based real-time communication to provide users with the ability to define specific authorization rights to use avatars and multimedia communication services on behalf of a subscriber.</w:t>
      </w:r>
    </w:p>
    <w:p w14:paraId="4A74B3BB" w14:textId="43F73F75" w:rsidR="00CB3FB9" w:rsidRDefault="00CB3FB9" w:rsidP="00CB3FB9">
      <w:pPr>
        <w:pStyle w:val="Heading2"/>
      </w:pPr>
      <w:bookmarkStart w:id="50" w:name="_Toc152929248"/>
      <w:r>
        <w:t>7.2</w:t>
      </w:r>
      <w:r>
        <w:tab/>
        <w:t>Requirements</w:t>
      </w:r>
      <w:bookmarkEnd w:id="50"/>
    </w:p>
    <w:p w14:paraId="3A3AACCF" w14:textId="77777777" w:rsidR="00D54E10" w:rsidRPr="006A6F88" w:rsidRDefault="00D54E10" w:rsidP="00D54E10">
      <w:pPr>
        <w:pStyle w:val="Heading3"/>
      </w:pPr>
      <w:bookmarkStart w:id="51" w:name="_Toc152929249"/>
      <w:r>
        <w:t>7.2.1</w:t>
      </w:r>
      <w:r>
        <w:tab/>
        <w:t>General</w:t>
      </w:r>
      <w:bookmarkEnd w:id="51"/>
    </w:p>
    <w:p w14:paraId="78045929" w14:textId="7FD2007C" w:rsidR="00D54E10" w:rsidRDefault="001D2DE4" w:rsidP="00D54E10">
      <w:r>
        <w:rPr>
          <w:lang w:val="en-US" w:eastAsia="zh-CN"/>
        </w:rPr>
        <w:t xml:space="preserve">[R-7.2.1-001] </w:t>
      </w:r>
      <w:r w:rsidR="00D54E10">
        <w:t xml:space="preserve">Subject to operator policy, regulatory </w:t>
      </w:r>
      <w:proofErr w:type="gramStart"/>
      <w:r w:rsidR="00D54E10">
        <w:t>requirements</w:t>
      </w:r>
      <w:proofErr w:type="gramEnd"/>
      <w:r w:rsidR="00D54E10">
        <w:t xml:space="preserve"> and user consent, the 5G system shall be able to support mechanisms to expose to a trusted third party the result of the UE authenticating the user.</w:t>
      </w:r>
    </w:p>
    <w:p w14:paraId="59DD8389" w14:textId="6FC6E635" w:rsidR="00D54E10" w:rsidRDefault="00D54E10" w:rsidP="00D54E10">
      <w:pPr>
        <w:pStyle w:val="NO"/>
      </w:pPr>
      <w:r>
        <w:t xml:space="preserve">NOTE: </w:t>
      </w:r>
      <w:r>
        <w:tab/>
        <w:t>How a UE authenticates the user's identity at the terminal equipment, e.g.</w:t>
      </w:r>
      <w:r w:rsidR="004E3948">
        <w:t>,</w:t>
      </w:r>
      <w:r>
        <w:t xml:space="preserve"> using biometrics, is out of the scope of the present document.</w:t>
      </w:r>
    </w:p>
    <w:p w14:paraId="220C1289" w14:textId="77777777" w:rsidR="00D54E10" w:rsidRPr="006A6F88" w:rsidRDefault="00D54E10" w:rsidP="00D54E10">
      <w:pPr>
        <w:pStyle w:val="Heading3"/>
      </w:pPr>
      <w:bookmarkStart w:id="52" w:name="_Toc152929250"/>
      <w:r>
        <w:t>7.2.2</w:t>
      </w:r>
      <w:r>
        <w:tab/>
        <w:t>Localized mobile metaverse service</w:t>
      </w:r>
      <w:bookmarkEnd w:id="52"/>
    </w:p>
    <w:p w14:paraId="442FDD99" w14:textId="6876A944" w:rsidR="00D54E10" w:rsidRDefault="001D2DE4" w:rsidP="00D54E10">
      <w:r>
        <w:rPr>
          <w:lang w:val="en-US" w:eastAsia="zh-CN"/>
        </w:rPr>
        <w:t xml:space="preserve">[R-7.2.2-001] </w:t>
      </w:r>
      <w:r w:rsidR="00D54E10">
        <w:t xml:space="preserve">Subject to operator policy, regulatory </w:t>
      </w:r>
      <w:proofErr w:type="gramStart"/>
      <w:r w:rsidR="00D54E10">
        <w:t>requirements</w:t>
      </w:r>
      <w:proofErr w:type="gramEnd"/>
      <w:r w:rsidR="00D54E10">
        <w:t xml:space="preserve"> and user consent, the 5G system shall support mechanisms to authorize Spatial Localization Service.</w:t>
      </w:r>
    </w:p>
    <w:p w14:paraId="7B550986" w14:textId="7279DD22" w:rsidR="00D54E10" w:rsidRDefault="001D2DE4" w:rsidP="00D54E10">
      <w:r>
        <w:rPr>
          <w:lang w:val="en-US" w:eastAsia="zh-CN"/>
        </w:rPr>
        <w:t xml:space="preserve">[R-7.2.2-002] </w:t>
      </w:r>
      <w:r w:rsidR="00D54E10">
        <w:t>Subject to operator policy, the 5G system shall provide an authorized third party a means to define authorization to access spatial anchor information and to manage the spatial anchor(s), e.g.</w:t>
      </w:r>
      <w:r w:rsidR="004E3948">
        <w:t>,</w:t>
      </w:r>
      <w:r w:rsidR="00D54E10">
        <w:t xml:space="preserve"> add, </w:t>
      </w:r>
      <w:proofErr w:type="gramStart"/>
      <w:r w:rsidR="00D54E10">
        <w:t>remove</w:t>
      </w:r>
      <w:proofErr w:type="gramEnd"/>
      <w:r w:rsidR="00D54E10">
        <w:t xml:space="preserve"> or modify spatial anchors.</w:t>
      </w:r>
    </w:p>
    <w:p w14:paraId="085B5CCF" w14:textId="77777777" w:rsidR="00D54E10" w:rsidRDefault="00D54E10" w:rsidP="00D54E10">
      <w:pPr>
        <w:pStyle w:val="Heading3"/>
      </w:pPr>
      <w:bookmarkStart w:id="53" w:name="_Toc152929251"/>
      <w:r>
        <w:t>7.2.3</w:t>
      </w:r>
      <w:r>
        <w:tab/>
        <w:t>Avatar-based real-time communication</w:t>
      </w:r>
      <w:bookmarkEnd w:id="53"/>
    </w:p>
    <w:p w14:paraId="34041FE1" w14:textId="3694996E" w:rsidR="00D54E10" w:rsidRDefault="001D2DE4" w:rsidP="00D54E10">
      <w:r>
        <w:rPr>
          <w:lang w:val="en-US" w:eastAsia="zh-CN"/>
        </w:rPr>
        <w:t xml:space="preserve">[R-7.2.3-001] </w:t>
      </w:r>
      <w:r w:rsidR="00D54E10">
        <w:t xml:space="preserve">Subject to operator policy, regulatory </w:t>
      </w:r>
      <w:proofErr w:type="gramStart"/>
      <w:r w:rsidR="00D54E10">
        <w:t>requirements</w:t>
      </w:r>
      <w:proofErr w:type="gramEnd"/>
      <w:r w:rsidR="00D54E10">
        <w:t xml:space="preserve"> and user consent, the 5G system shall be able to authorize the avatar to be used in mobile metaverse services. </w:t>
      </w:r>
    </w:p>
    <w:p w14:paraId="2C3EAE84" w14:textId="7DCEE94C" w:rsidR="009C1DB6" w:rsidRDefault="001D2DE4" w:rsidP="009C1DB6">
      <w:r>
        <w:rPr>
          <w:lang w:val="en-US" w:eastAsia="zh-CN"/>
        </w:rPr>
        <w:t xml:space="preserve">[R-7.2.3-002] </w:t>
      </w:r>
      <w:r w:rsidR="00D54E10">
        <w:t xml:space="preserve">Subject to </w:t>
      </w:r>
      <w:r w:rsidR="004E3948">
        <w:t xml:space="preserve">operator policy, </w:t>
      </w:r>
      <w:r w:rsidR="00D54E10">
        <w:t xml:space="preserve">regulatory requirements, </w:t>
      </w:r>
      <w:r w:rsidR="004E3948">
        <w:t xml:space="preserve">and </w:t>
      </w:r>
      <w:r w:rsidR="00D54E10">
        <w:t>user consent, the 5G system shall provide time-bound authorization for specified subscribers to use an avatar in mobile metaverse services.</w:t>
      </w:r>
      <w:r w:rsidR="009C1DB6" w:rsidRPr="009C1DB6">
        <w:t xml:space="preserve"> </w:t>
      </w:r>
    </w:p>
    <w:p w14:paraId="7BB9D8D6" w14:textId="7BDBE560" w:rsidR="009C1DB6" w:rsidRDefault="001D2DE4" w:rsidP="009C1DB6">
      <w:r>
        <w:rPr>
          <w:lang w:val="en-US" w:eastAsia="zh-CN"/>
        </w:rPr>
        <w:t xml:space="preserve">[R-7.2.3-003] </w:t>
      </w:r>
      <w:r w:rsidR="009C1DB6" w:rsidRPr="00D864D1">
        <w:t xml:space="preserve">Subject to </w:t>
      </w:r>
      <w:r w:rsidR="009C1DB6">
        <w:t xml:space="preserve">operator policy, </w:t>
      </w:r>
      <w:r w:rsidR="009C1DB6" w:rsidRPr="00D864D1">
        <w:t xml:space="preserve">regulatory </w:t>
      </w:r>
      <w:proofErr w:type="gramStart"/>
      <w:r w:rsidR="009C1DB6" w:rsidRPr="00D864D1">
        <w:t>requirements</w:t>
      </w:r>
      <w:proofErr w:type="gramEnd"/>
      <w:r w:rsidR="009C1DB6" w:rsidRPr="00D864D1">
        <w:t xml:space="preserve"> </w:t>
      </w:r>
      <w:r w:rsidR="009C1DB6">
        <w:t xml:space="preserve">and </w:t>
      </w:r>
      <w:r w:rsidR="009C1DB6" w:rsidRPr="00D864D1">
        <w:t>user consent, the 5G system shall be able to identify the subscriber who has the right to use an avatar in mobile metaverse services.</w:t>
      </w:r>
    </w:p>
    <w:p w14:paraId="41F8927B" w14:textId="39EA65CF" w:rsidR="009C1DB6" w:rsidRDefault="001D2DE4" w:rsidP="00D54E10">
      <w:r>
        <w:rPr>
          <w:lang w:val="en-US" w:eastAsia="zh-CN"/>
        </w:rPr>
        <w:t xml:space="preserve">[R-7.2.3-004] </w:t>
      </w:r>
      <w:r w:rsidR="009C1DB6" w:rsidRPr="00781A4F">
        <w:t xml:space="preserve">Subject to </w:t>
      </w:r>
      <w:r w:rsidR="009C1DB6">
        <w:t xml:space="preserve">operator policy, </w:t>
      </w:r>
      <w:r w:rsidR="009C1DB6" w:rsidRPr="00781A4F">
        <w:t xml:space="preserve">regulatory </w:t>
      </w:r>
      <w:proofErr w:type="gramStart"/>
      <w:r w:rsidR="009C1DB6" w:rsidRPr="00781A4F">
        <w:t>requirements</w:t>
      </w:r>
      <w:proofErr w:type="gramEnd"/>
      <w:r w:rsidR="009C1DB6" w:rsidRPr="00781A4F">
        <w:t xml:space="preserve"> and </w:t>
      </w:r>
      <w:r w:rsidR="009C1DB6">
        <w:t>user</w:t>
      </w:r>
      <w:r w:rsidR="009C1DB6" w:rsidRPr="00781A4F">
        <w:t xml:space="preserve"> consent, the 5G system shall provide a means </w:t>
      </w:r>
      <w:r w:rsidR="009C1DB6" w:rsidRPr="00781A4F">
        <w:rPr>
          <w:noProof/>
          <w:lang w:eastAsia="ja-JP"/>
        </w:rPr>
        <w:t>to</w:t>
      </w:r>
      <w:r w:rsidR="009C1DB6">
        <w:rPr>
          <w:noProof/>
          <w:lang w:eastAsia="ja-JP"/>
        </w:rPr>
        <w:t xml:space="preserve"> temporarily</w:t>
      </w:r>
      <w:r w:rsidR="009C1DB6" w:rsidRPr="00781A4F">
        <w:rPr>
          <w:noProof/>
          <w:lang w:eastAsia="ja-JP"/>
        </w:rPr>
        <w:t xml:space="preserve"> authorize</w:t>
      </w:r>
      <w:r w:rsidR="009C1DB6" w:rsidRPr="00781A4F">
        <w:t xml:space="preserve"> a third party to</w:t>
      </w:r>
      <w:r w:rsidR="009C1DB6">
        <w:rPr>
          <w:lang w:eastAsia="ja-JP"/>
        </w:rPr>
        <w:t xml:space="preserve"> use a subscriber</w:t>
      </w:r>
      <w:r w:rsidR="009C1DB6">
        <w:t>'</w:t>
      </w:r>
      <w:r w:rsidR="009C1DB6">
        <w:rPr>
          <w:lang w:eastAsia="ja-JP"/>
        </w:rPr>
        <w:t>s digital representation and access specific multimedia communication services on behalf of the subscriber</w:t>
      </w:r>
      <w:r w:rsidR="009C1DB6">
        <w:t>, including not by means of a UE, with restrictive conditions e.g., authorized list of parties</w:t>
      </w:r>
      <w:r w:rsidR="009C1DB6" w:rsidRPr="00781A4F">
        <w:t>.</w:t>
      </w:r>
    </w:p>
    <w:p w14:paraId="68A198B4" w14:textId="77777777" w:rsidR="00D54E10" w:rsidRDefault="00D54E10" w:rsidP="00D54E10">
      <w:pPr>
        <w:pStyle w:val="Heading3"/>
      </w:pPr>
      <w:bookmarkStart w:id="54" w:name="_Toc152929252"/>
      <w:r>
        <w:t>7.2.4</w:t>
      </w:r>
      <w:r>
        <w:tab/>
        <w:t>Digital asset management</w:t>
      </w:r>
      <w:bookmarkEnd w:id="54"/>
    </w:p>
    <w:p w14:paraId="1A6C0E01" w14:textId="7316FB2A" w:rsidR="00D54E10" w:rsidRDefault="001D2DE4" w:rsidP="00D54E10">
      <w:r>
        <w:rPr>
          <w:lang w:val="en-US" w:eastAsia="zh-CN"/>
        </w:rPr>
        <w:t xml:space="preserve">[R-7.2.4-001] </w:t>
      </w:r>
      <w:r w:rsidR="00D54E10">
        <w:t xml:space="preserve">Subject to </w:t>
      </w:r>
      <w:r w:rsidR="004E3948">
        <w:t>operator policy</w:t>
      </w:r>
      <w:r w:rsidR="00D54E10">
        <w:t xml:space="preserve">, regulatory requirements and </w:t>
      </w:r>
      <w:r w:rsidR="004E3948">
        <w:t>user consent</w:t>
      </w:r>
      <w:r w:rsidR="00D54E10">
        <w:t>, the 5G system shall provide secure means to authorize the use of digital assets associated with a user (e.g.</w:t>
      </w:r>
      <w:r w:rsidR="004E3948">
        <w:t>,</w:t>
      </w:r>
      <w:r w:rsidR="00D54E10">
        <w:t xml:space="preserve"> digital assets belonging to a </w:t>
      </w:r>
      <w:proofErr w:type="gramStart"/>
      <w:r w:rsidR="00D54E10">
        <w:t>third party</w:t>
      </w:r>
      <w:proofErr w:type="gramEnd"/>
      <w:r w:rsidR="00D54E10">
        <w:t xml:space="preserve"> customer). </w:t>
      </w:r>
    </w:p>
    <w:p w14:paraId="7F4A32FB" w14:textId="4EF4E75A" w:rsidR="00D54E10" w:rsidRPr="00D54E10" w:rsidRDefault="001D2DE4" w:rsidP="008148E2">
      <w:r>
        <w:rPr>
          <w:lang w:val="en-US" w:eastAsia="zh-CN"/>
        </w:rPr>
        <w:t xml:space="preserve">[R-7.2.4-002] </w:t>
      </w:r>
      <w:r w:rsidR="00D54E10">
        <w:t>The 5G system shall provide mechanisms to certify the authenticity of digital assets associated with a user.</w:t>
      </w:r>
    </w:p>
    <w:p w14:paraId="4C90F781" w14:textId="5A89F83B" w:rsidR="00CB3FB9" w:rsidRDefault="00CB3FB9" w:rsidP="00CB3FB9">
      <w:pPr>
        <w:pStyle w:val="Heading1"/>
      </w:pPr>
      <w:bookmarkStart w:id="55" w:name="_Toc152929253"/>
      <w:r>
        <w:lastRenderedPageBreak/>
        <w:t>8</w:t>
      </w:r>
      <w:r>
        <w:tab/>
      </w:r>
      <w:r w:rsidRPr="00BD4E4C">
        <w:t xml:space="preserve">Charging </w:t>
      </w:r>
      <w:r>
        <w:t>aspects</w:t>
      </w:r>
      <w:bookmarkEnd w:id="55"/>
    </w:p>
    <w:p w14:paraId="70740054" w14:textId="63168412" w:rsidR="00CB3FB9" w:rsidRDefault="00CB3FB9" w:rsidP="00CB3FB9">
      <w:pPr>
        <w:pStyle w:val="Heading2"/>
      </w:pPr>
      <w:bookmarkStart w:id="56" w:name="_Toc152929254"/>
      <w:r>
        <w:t>8.1</w:t>
      </w:r>
      <w:r>
        <w:tab/>
        <w:t>Description</w:t>
      </w:r>
      <w:bookmarkEnd w:id="56"/>
    </w:p>
    <w:p w14:paraId="71D5914F" w14:textId="4562ECD3" w:rsidR="0048506C" w:rsidRPr="0048506C" w:rsidRDefault="0048506C" w:rsidP="0048506C">
      <w:r>
        <w:t>This clause gathers all charging requirements that apply to functionalities whose requirements are specified in other clauses of the present document.</w:t>
      </w:r>
    </w:p>
    <w:p w14:paraId="2D3D8902" w14:textId="29D6D912" w:rsidR="00CB3FB9" w:rsidRPr="00110890" w:rsidRDefault="00CB3FB9" w:rsidP="00CB3FB9">
      <w:pPr>
        <w:pStyle w:val="Heading2"/>
      </w:pPr>
      <w:bookmarkStart w:id="57" w:name="_Toc152929255"/>
      <w:r>
        <w:t>8.2</w:t>
      </w:r>
      <w:r>
        <w:tab/>
        <w:t>Requirements</w:t>
      </w:r>
      <w:bookmarkEnd w:id="57"/>
    </w:p>
    <w:p w14:paraId="14D1819B" w14:textId="77777777" w:rsidR="0048506C" w:rsidRDefault="0048506C" w:rsidP="0048506C">
      <w:pPr>
        <w:pStyle w:val="Heading3"/>
      </w:pPr>
      <w:bookmarkStart w:id="58" w:name="_Toc140584524"/>
      <w:bookmarkStart w:id="59" w:name="_Toc152929256"/>
      <w:r>
        <w:t>8.2.1</w:t>
      </w:r>
      <w:r>
        <w:tab/>
        <w:t>Localized mobile metaverse service</w:t>
      </w:r>
      <w:bookmarkEnd w:id="58"/>
      <w:bookmarkEnd w:id="59"/>
    </w:p>
    <w:p w14:paraId="4465D8F2" w14:textId="38B66063" w:rsidR="0048506C" w:rsidRDefault="001D2DE4" w:rsidP="0048506C">
      <w:r>
        <w:rPr>
          <w:lang w:val="en-US" w:eastAsia="zh-CN"/>
        </w:rPr>
        <w:t xml:space="preserve">[R-8.2.1-001] </w:t>
      </w:r>
      <w:r w:rsidR="0048506C">
        <w:t xml:space="preserve">The 5G system shall be able to collect charging information for the actions related to spatial anchors, where a third party creates, </w:t>
      </w:r>
      <w:proofErr w:type="gramStart"/>
      <w:r w:rsidR="0048506C">
        <w:t>deletes</w:t>
      </w:r>
      <w:proofErr w:type="gramEnd"/>
      <w:r w:rsidR="0048506C">
        <w:t xml:space="preserve"> or modifies a spatial anchor or associated service information. </w:t>
      </w:r>
    </w:p>
    <w:p w14:paraId="12409A40" w14:textId="77777777" w:rsidR="0048506C" w:rsidRDefault="0048506C" w:rsidP="0048506C">
      <w:pPr>
        <w:pStyle w:val="NO"/>
      </w:pPr>
      <w:r>
        <w:t>NOTE:</w:t>
      </w:r>
      <w:r>
        <w:tab/>
        <w:t>It is assumed that exposure of network anchors and associated service information can be a service provided by a network operator to third parties.</w:t>
      </w:r>
    </w:p>
    <w:p w14:paraId="536A5706" w14:textId="1408540F" w:rsidR="0048506C" w:rsidRDefault="001D2DE4" w:rsidP="0048506C">
      <w:r>
        <w:rPr>
          <w:lang w:val="en-US" w:eastAsia="zh-CN"/>
        </w:rPr>
        <w:t xml:space="preserve">[R-8.2.1-002] </w:t>
      </w:r>
      <w:r w:rsidR="0048506C">
        <w:t>The 5G system shall support the collection of charging information associated with the exposure of a spatial map or derived localization information to authorized third parties.</w:t>
      </w:r>
    </w:p>
    <w:p w14:paraId="31996FDA" w14:textId="1CFFEB2B" w:rsidR="0048506C" w:rsidRDefault="001D2DE4" w:rsidP="0048506C">
      <w:r>
        <w:rPr>
          <w:lang w:val="en-US" w:eastAsia="zh-CN"/>
        </w:rPr>
        <w:t xml:space="preserve">[R-8.2.1-003] </w:t>
      </w:r>
      <w:r w:rsidR="0048506C">
        <w:t>The 5G system shall support the collection of charging information associated with the production or modification of a spatial map on behalf of an authorized third party.</w:t>
      </w:r>
    </w:p>
    <w:p w14:paraId="6664BC89" w14:textId="7D105108" w:rsidR="0048506C" w:rsidRDefault="001D2DE4" w:rsidP="0048506C">
      <w:r>
        <w:rPr>
          <w:lang w:val="en-US" w:eastAsia="zh-CN"/>
        </w:rPr>
        <w:t xml:space="preserve">[R-8.2.1-004] </w:t>
      </w:r>
      <w:r w:rsidR="0048506C">
        <w:t>The 5G system shall support the collection of charging information associated with exposing spatial location service information to authorized third parties.</w:t>
      </w:r>
    </w:p>
    <w:p w14:paraId="41A1B267" w14:textId="42DF884E" w:rsidR="0048506C" w:rsidRDefault="001D2DE4" w:rsidP="0048506C">
      <w:r>
        <w:rPr>
          <w:lang w:val="en-US" w:eastAsia="zh-CN"/>
        </w:rPr>
        <w:t xml:space="preserve">[R-8.2.1-005] </w:t>
      </w:r>
      <w:r w:rsidR="0048506C">
        <w:t>The 5G system shall be able to collect charging information associated with distribution of third party mobile metaverse media to one or more subscribers.</w:t>
      </w:r>
    </w:p>
    <w:p w14:paraId="73460310" w14:textId="77777777" w:rsidR="0048506C" w:rsidRDefault="0048506C" w:rsidP="0048506C">
      <w:pPr>
        <w:pStyle w:val="Heading3"/>
      </w:pPr>
      <w:bookmarkStart w:id="60" w:name="_Toc152929257"/>
      <w:r>
        <w:t>8.2.2</w:t>
      </w:r>
      <w:r>
        <w:tab/>
      </w:r>
      <w:r w:rsidRPr="00892C34">
        <w:t>Avatar-based real-time communication</w:t>
      </w:r>
      <w:bookmarkEnd w:id="60"/>
    </w:p>
    <w:p w14:paraId="5FF0815C" w14:textId="580FA636" w:rsidR="0048506C" w:rsidRDefault="001D2DE4" w:rsidP="0048506C">
      <w:r>
        <w:rPr>
          <w:lang w:val="en-US" w:eastAsia="zh-CN"/>
        </w:rPr>
        <w:t xml:space="preserve">[R-8.2.2-001] </w:t>
      </w:r>
      <w:r w:rsidR="0048506C">
        <w:t>The 5G system shall support collection of charging information associated with initiating and terminating avatar call.</w:t>
      </w:r>
    </w:p>
    <w:p w14:paraId="289F8CB3" w14:textId="675E9EEC" w:rsidR="0048506C" w:rsidRDefault="001D2DE4" w:rsidP="0048506C">
      <w:r>
        <w:rPr>
          <w:lang w:val="en-US" w:eastAsia="zh-CN"/>
        </w:rPr>
        <w:t xml:space="preserve">[R-8.2.2-002] </w:t>
      </w:r>
      <w:r w:rsidR="0048506C">
        <w:t>The 5G system shall be able to collect charging information for transcoding services associated with avatar call.</w:t>
      </w:r>
    </w:p>
    <w:p w14:paraId="0BE5868C" w14:textId="77777777" w:rsidR="0048506C" w:rsidRDefault="0048506C" w:rsidP="0048506C">
      <w:pPr>
        <w:pStyle w:val="Heading3"/>
      </w:pPr>
      <w:bookmarkStart w:id="61" w:name="_Toc152929258"/>
      <w:r>
        <w:t>8.2.3</w:t>
      </w:r>
      <w:r>
        <w:tab/>
      </w:r>
      <w:r w:rsidRPr="00892C34">
        <w:t>Digital asset management</w:t>
      </w:r>
      <w:bookmarkEnd w:id="61"/>
    </w:p>
    <w:p w14:paraId="7F676253" w14:textId="5851D0F5" w:rsidR="0048506C" w:rsidRDefault="001D2DE4" w:rsidP="0048506C">
      <w:r>
        <w:rPr>
          <w:lang w:val="en-US" w:eastAsia="zh-CN"/>
        </w:rPr>
        <w:t xml:space="preserve">[R-8.2.3-001] </w:t>
      </w:r>
      <w:r w:rsidR="0048506C">
        <w:t>The 5G system shall be able to collect charging information per UE or per application, related to the use of digital assets associated with a user (e.g.</w:t>
      </w:r>
      <w:r w:rsidR="003134DF">
        <w:t>,</w:t>
      </w:r>
      <w:r w:rsidR="0048506C">
        <w:t xml:space="preserve"> typically a human user with a certain subscription).</w:t>
      </w:r>
    </w:p>
    <w:p w14:paraId="3C341692" w14:textId="16F9940F" w:rsidR="0048506C" w:rsidRDefault="001D2DE4" w:rsidP="0048506C">
      <w:r>
        <w:rPr>
          <w:lang w:val="en-US" w:eastAsia="zh-CN"/>
        </w:rPr>
        <w:t xml:space="preserve">[R-8.2.3-002] </w:t>
      </w:r>
      <w:r w:rsidR="0048506C">
        <w:t>The 5G system shall be able to collect charging information per UE for managing the digital assets associated with a user (e.g.</w:t>
      </w:r>
      <w:r w:rsidR="003134DF">
        <w:t>,</w:t>
      </w:r>
      <w:r w:rsidR="0048506C">
        <w:t xml:space="preserve"> typically a human user with a certain subscription) or a third party.</w:t>
      </w:r>
    </w:p>
    <w:p w14:paraId="18FC5E64" w14:textId="7940C704" w:rsidR="00CB3FB9" w:rsidRPr="00CB3FB9" w:rsidRDefault="0048506C" w:rsidP="008148E2">
      <w:pPr>
        <w:pStyle w:val="NO"/>
      </w:pPr>
      <w:r>
        <w:t>NOTE:</w:t>
      </w:r>
      <w:r>
        <w:tab/>
        <w:t>A third party who has digital assets could be an enterprise customer having service level agreement with the operator.</w:t>
      </w:r>
    </w:p>
    <w:p w14:paraId="068E59EF" w14:textId="77777777" w:rsidR="002177CE" w:rsidRDefault="002177CE">
      <w:pPr>
        <w:spacing w:after="0"/>
        <w:rPr>
          <w:rFonts w:ascii="Arial" w:hAnsi="Arial"/>
          <w:sz w:val="36"/>
          <w:lang w:val="en-US"/>
        </w:rPr>
      </w:pPr>
      <w:bookmarkStart w:id="62" w:name="startOfAnnexes"/>
      <w:bookmarkStart w:id="63" w:name="_Toc140584536"/>
      <w:bookmarkEnd w:id="62"/>
      <w:r>
        <w:rPr>
          <w:lang w:val="en-US"/>
        </w:rPr>
        <w:br w:type="page"/>
      </w:r>
    </w:p>
    <w:p w14:paraId="7869513C" w14:textId="22AA9E79" w:rsidR="00D54E10" w:rsidRPr="002177CE" w:rsidRDefault="00D54E10" w:rsidP="002177CE">
      <w:pPr>
        <w:pStyle w:val="Heading8"/>
      </w:pPr>
      <w:bookmarkStart w:id="64" w:name="_Toc152929259"/>
      <w:r w:rsidRPr="002177CE">
        <w:lastRenderedPageBreak/>
        <w:t>Annex A (informative):</w:t>
      </w:r>
      <w:bookmarkEnd w:id="63"/>
      <w:r w:rsidR="001E3FA9" w:rsidRPr="002177CE">
        <w:br/>
      </w:r>
      <w:r w:rsidRPr="002177CE">
        <w:t>Mobile metaverse services</w:t>
      </w:r>
      <w:bookmarkEnd w:id="64"/>
    </w:p>
    <w:p w14:paraId="1CF99F54" w14:textId="33B7A271" w:rsidR="001E3FA9" w:rsidRPr="001E3FA9" w:rsidRDefault="001E3FA9" w:rsidP="002177CE">
      <w:pPr>
        <w:pStyle w:val="Heading1"/>
        <w:rPr>
          <w:lang w:val="en-US"/>
        </w:rPr>
      </w:pPr>
      <w:bookmarkStart w:id="65" w:name="_Toc152929260"/>
      <w:r>
        <w:rPr>
          <w:lang w:val="en-US"/>
        </w:rPr>
        <w:t>A.</w:t>
      </w:r>
      <w:r w:rsidR="003134DF">
        <w:rPr>
          <w:lang w:val="en-US"/>
        </w:rPr>
        <w:t>1</w:t>
      </w:r>
      <w:r>
        <w:rPr>
          <w:lang w:val="en-US"/>
        </w:rPr>
        <w:tab/>
        <w:t>Introduction</w:t>
      </w:r>
      <w:bookmarkEnd w:id="65"/>
    </w:p>
    <w:p w14:paraId="7B5E629B" w14:textId="4DD72513" w:rsidR="00D54E10" w:rsidRPr="004E66ED" w:rsidRDefault="00D54E10" w:rsidP="00D54E10">
      <w:pPr>
        <w:rPr>
          <w:noProof/>
        </w:rPr>
      </w:pPr>
      <w:r>
        <w:t xml:space="preserve">This document defines </w:t>
      </w:r>
      <w:r w:rsidRPr="00436D72">
        <w:t xml:space="preserve">the </w:t>
      </w:r>
      <w:r w:rsidR="00747BA3" w:rsidRPr="00747BA3">
        <w:t>"</w:t>
      </w:r>
      <w:r w:rsidRPr="00436D72">
        <w:rPr>
          <w:noProof/>
        </w:rPr>
        <w:t>mobile metaverse</w:t>
      </w:r>
      <w:r w:rsidR="00747BA3" w:rsidRPr="00747BA3">
        <w:t>"</w:t>
      </w:r>
      <w:r w:rsidRPr="00436D72">
        <w:rPr>
          <w:noProof/>
        </w:rPr>
        <w:t xml:space="preserve"> as the user experience enabled</w:t>
      </w:r>
      <w:r w:rsidRPr="004E66ED">
        <w:rPr>
          <w:noProof/>
        </w:rPr>
        <w:t xml:space="preserve"> by the 5G system of interactive and/or immersive XR media, including haptic media.</w:t>
      </w:r>
      <w:r>
        <w:rPr>
          <w:noProof/>
        </w:rPr>
        <w:t xml:space="preserve"> For clarity and unambiguity with respect to many divergent technical and commercial developments, this document avoids the use of the term "metaverse" without qualification with the term "mobile". This annex provides background information for the present document and further explanation of the term mobile metaverse, and the services that it enables.</w:t>
      </w:r>
    </w:p>
    <w:p w14:paraId="6EF9BF3B" w14:textId="77777777" w:rsidR="00D54E10" w:rsidRDefault="00D54E10" w:rsidP="00D54E10">
      <w:r>
        <w:t>T</w:t>
      </w:r>
      <w:r w:rsidRPr="00436D72">
        <w:t xml:space="preserve">he </w:t>
      </w:r>
      <w:r>
        <w:t xml:space="preserve">term mobile </w:t>
      </w:r>
      <w:r w:rsidRPr="00436D72">
        <w:t xml:space="preserve">metaverse </w:t>
      </w:r>
      <w:r>
        <w:t>implies the combination</w:t>
      </w:r>
      <w:r w:rsidRPr="00436D72">
        <w:t xml:space="preserve"> </w:t>
      </w:r>
      <w:r>
        <w:t xml:space="preserve">of </w:t>
      </w:r>
      <w:r w:rsidRPr="00436D72">
        <w:t xml:space="preserve">various technologies to fuse physical and digital worlds, widely impacting society and the economy. </w:t>
      </w:r>
      <w:r>
        <w:t>Users will access these mobile metaverse services with devices for interaction with XR media and sensors, enabled by mobile telecommunication standards</w:t>
      </w:r>
      <w:r w:rsidRPr="00436D72">
        <w:t>.</w:t>
      </w:r>
      <w:r>
        <w:t xml:space="preserve"> </w:t>
      </w:r>
    </w:p>
    <w:p w14:paraId="7E2A1C10" w14:textId="77777777" w:rsidR="00D54E10" w:rsidRDefault="00D54E10" w:rsidP="00D54E10">
      <w:r>
        <w:t xml:space="preserve">Mobile metaverse services are expected to be provided via many and diverse service providers, each catering to different customers, </w:t>
      </w:r>
      <w:proofErr w:type="gramStart"/>
      <w:r>
        <w:t>companies</w:t>
      </w:r>
      <w:proofErr w:type="gramEnd"/>
      <w:r>
        <w:t xml:space="preserve"> and communities. An entertainment company might provide one mobile metaverse service for consumers such as a virtual theme park, while offering a separate mobile metaverse service to its employees. Some providers may specialize in interactive tools to create content, while others present that content. In general, mobile metaverse services can be divided into three general categories: industrial, enterprise and consumer mobile metaverse services.</w:t>
      </w:r>
    </w:p>
    <w:p w14:paraId="308385BA" w14:textId="77777777" w:rsidR="00D54E10" w:rsidRDefault="00D54E10" w:rsidP="00D54E10">
      <w:r>
        <w:t>There are commonalities among these categories. These mobile metaverse services will apply across these domains to varying degrees, sharing technologies, devices and interfaces, and functionalities described in this document. Ultimately, mobile metaverse services will be defined by the applications they enable and the business models they adopt.</w:t>
      </w:r>
    </w:p>
    <w:p w14:paraId="40AE0A69" w14:textId="4A891C53" w:rsidR="00D54E10" w:rsidRDefault="00D54E10" w:rsidP="00D54E10">
      <w:r>
        <w:t xml:space="preserve">Besides </w:t>
      </w:r>
      <w:r w:rsidR="00747BA3" w:rsidRPr="00747BA3">
        <w:t>"</w:t>
      </w:r>
      <w:r>
        <w:t>experiencing</w:t>
      </w:r>
      <w:r w:rsidR="00747BA3" w:rsidRPr="00747BA3">
        <w:t>"</w:t>
      </w:r>
      <w:r>
        <w:t xml:space="preserve"> virtual world and/or augmented real world media as a passive consumer (where the media is </w:t>
      </w:r>
      <w:r w:rsidRPr="002A5AD7">
        <w:t>read-only</w:t>
      </w:r>
      <w:r>
        <w:t xml:space="preserve">), mobile metaverse services also can enable interaction, the user can </w:t>
      </w:r>
      <w:r w:rsidR="00747BA3" w:rsidRPr="00747BA3">
        <w:t>"</w:t>
      </w:r>
      <w:r>
        <w:t xml:space="preserve">create" and even "control" elements of the media. Depending on the mobile metaverse service, the consequence of user interaction could be experienced by other users. As discussed below, in some cases, user interaction may result even in changes to the real world, through 'actuation' (remote control mechanisms) as discussed in clause </w:t>
      </w:r>
      <w:r w:rsidR="003134DF">
        <w:t>A.4</w:t>
      </w:r>
      <w:r>
        <w:t xml:space="preserve">. </w:t>
      </w:r>
    </w:p>
    <w:p w14:paraId="6FD22FD0" w14:textId="77777777" w:rsidR="00D54E10" w:rsidRDefault="00D54E10" w:rsidP="00D54E10">
      <w:r>
        <w:t xml:space="preserve">Mobile metaverse services face technical challenges specific to the media and interactions they offer to users, in the context of mobile networks. Some of these technical challenges are addressed by mobile telecommunications standards, of which this document is a contribution. Another set of challenges are not technical in nature, such as regulatory and safety implications, only some of which are discussed in the present document. Other technical and non-technical challenges are expected to be </w:t>
      </w:r>
      <w:r w:rsidRPr="00060412">
        <w:t>addressed separately depending on the target environment/vertical</w:t>
      </w:r>
      <w:r>
        <w:t>.</w:t>
      </w:r>
    </w:p>
    <w:p w14:paraId="6D813E50" w14:textId="09106C54" w:rsidR="00D54E10" w:rsidRDefault="00D54E10" w:rsidP="002177CE">
      <w:pPr>
        <w:pStyle w:val="Heading1"/>
        <w:rPr>
          <w:lang w:val="en-US"/>
        </w:rPr>
      </w:pPr>
      <w:bookmarkStart w:id="66" w:name="_Toc140584534"/>
      <w:bookmarkStart w:id="67" w:name="_Toc152929261"/>
      <w:r>
        <w:t>A.</w:t>
      </w:r>
      <w:r w:rsidR="003134DF">
        <w:t>2</w:t>
      </w:r>
      <w:r>
        <w:tab/>
      </w:r>
      <w:bookmarkEnd w:id="66"/>
      <w:r>
        <w:t>Consumer mobile metaverse services</w:t>
      </w:r>
      <w:bookmarkEnd w:id="67"/>
    </w:p>
    <w:p w14:paraId="124077BB" w14:textId="77777777" w:rsidR="00D54E10" w:rsidRDefault="00D54E10" w:rsidP="00D54E10">
      <w:pPr>
        <w:rPr>
          <w:lang w:val="en-US"/>
        </w:rPr>
      </w:pPr>
      <w:r>
        <w:rPr>
          <w:lang w:val="en-US"/>
        </w:rPr>
        <w:t>T</w:t>
      </w:r>
      <w:r w:rsidRPr="00EB0392">
        <w:rPr>
          <w:lang w:val="en-US"/>
        </w:rPr>
        <w:t>here</w:t>
      </w:r>
      <w:r>
        <w:rPr>
          <w:lang w:val="en-US"/>
        </w:rPr>
        <w:t xml:space="preserve"> has</w:t>
      </w:r>
      <w:r w:rsidRPr="00EB0392">
        <w:rPr>
          <w:lang w:val="en-US"/>
        </w:rPr>
        <w:t xml:space="preserve"> been some initial </w:t>
      </w:r>
      <w:r>
        <w:rPr>
          <w:lang w:val="en-US"/>
        </w:rPr>
        <w:t>development of commercial consumer-oriented mobile metaverse services, specifically</w:t>
      </w:r>
      <w:r w:rsidRPr="00EB0392">
        <w:rPr>
          <w:lang w:val="en-US"/>
        </w:rPr>
        <w:t xml:space="preserve"> in metaverse gaming and VR social media</w:t>
      </w:r>
      <w:r>
        <w:rPr>
          <w:lang w:val="en-US"/>
        </w:rPr>
        <w:t xml:space="preserve"> 'virtual worlds'</w:t>
      </w:r>
      <w:r w:rsidRPr="00EB0392">
        <w:rPr>
          <w:lang w:val="en-US"/>
        </w:rPr>
        <w:t>.</w:t>
      </w:r>
    </w:p>
    <w:p w14:paraId="4E3DED5E" w14:textId="77777777" w:rsidR="00D54E10" w:rsidRDefault="00D54E10" w:rsidP="00D54E10">
      <w:pPr>
        <w:rPr>
          <w:lang w:val="en-US"/>
        </w:rPr>
      </w:pPr>
      <w:r>
        <w:rPr>
          <w:lang w:val="en-US"/>
        </w:rPr>
        <w:t>Mobile metaverse consumer services considered during the study of mobile metaverse services relate to the following use cases:</w:t>
      </w:r>
    </w:p>
    <w:p w14:paraId="38C7FDF9" w14:textId="2865AAC6" w:rsidR="00D54E10" w:rsidRDefault="00D54E10" w:rsidP="00D54E10">
      <w:pPr>
        <w:pStyle w:val="B1"/>
      </w:pPr>
      <w:r>
        <w:rPr>
          <w:lang w:val="en-US"/>
        </w:rPr>
        <w:t>-</w:t>
      </w:r>
      <w:r>
        <w:rPr>
          <w:lang w:val="en-US"/>
        </w:rPr>
        <w:tab/>
      </w:r>
      <w:r>
        <w:t>Attending</w:t>
      </w:r>
      <w:r w:rsidRPr="004E66ED">
        <w:t xml:space="preserve"> </w:t>
      </w:r>
      <w:r>
        <w:t>(live) VR</w:t>
      </w:r>
      <w:r w:rsidRPr="004E66ED">
        <w:t xml:space="preserve"> events</w:t>
      </w:r>
      <w:r>
        <w:t xml:space="preserve"> (sports, gaming, concerts</w:t>
      </w:r>
      <w:r w:rsidR="00747BA3">
        <w:t>,</w:t>
      </w:r>
      <w:r>
        <w:t xml:space="preserve"> etc</w:t>
      </w:r>
      <w:r w:rsidR="00747BA3">
        <w:t>.</w:t>
      </w:r>
      <w:r>
        <w:t xml:space="preserve">) either as spectator or performer, including while moving / </w:t>
      </w:r>
      <w:proofErr w:type="gramStart"/>
      <w:r>
        <w:t>commuting;</w:t>
      </w:r>
      <w:proofErr w:type="gramEnd"/>
    </w:p>
    <w:p w14:paraId="6B671697" w14:textId="4CF72926" w:rsidR="00D54E10" w:rsidRPr="004E66ED" w:rsidRDefault="00D54E10" w:rsidP="00D54E10">
      <w:pPr>
        <w:pStyle w:val="B1"/>
      </w:pPr>
      <w:r>
        <w:t>-</w:t>
      </w:r>
      <w:r>
        <w:tab/>
        <w:t>Virtual shopping or visit experience (tourism, real estate</w:t>
      </w:r>
      <w:r w:rsidR="00747BA3">
        <w:t>,</w:t>
      </w:r>
      <w:r>
        <w:t xml:space="preserve"> etc</w:t>
      </w:r>
      <w:r w:rsidR="00747BA3">
        <w:t>.</w:t>
      </w:r>
      <w:proofErr w:type="gramStart"/>
      <w:r>
        <w:t>);</w:t>
      </w:r>
      <w:proofErr w:type="gramEnd"/>
    </w:p>
    <w:p w14:paraId="6CDA9697" w14:textId="0EA6F223" w:rsidR="00D54E10" w:rsidRDefault="00D54E10" w:rsidP="00D54E10">
      <w:pPr>
        <w:pStyle w:val="B1"/>
      </w:pPr>
      <w:r>
        <w:t>-</w:t>
      </w:r>
      <w:r>
        <w:tab/>
      </w:r>
      <w:r w:rsidRPr="004E66ED">
        <w:t>Presentation of AR content</w:t>
      </w:r>
      <w:r>
        <w:t xml:space="preserve"> on a virtual screen</w:t>
      </w:r>
      <w:r w:rsidRPr="004E66ED">
        <w:t>, e.g.</w:t>
      </w:r>
      <w:r w:rsidR="00AA520E">
        <w:t>,</w:t>
      </w:r>
      <w:r w:rsidRPr="004E66ED">
        <w:t xml:space="preserve"> a feature length </w:t>
      </w:r>
      <w:proofErr w:type="gramStart"/>
      <w:r w:rsidRPr="004E66ED">
        <w:t>movie</w:t>
      </w:r>
      <w:r>
        <w:t>;</w:t>
      </w:r>
      <w:proofErr w:type="gramEnd"/>
    </w:p>
    <w:p w14:paraId="18D002E3" w14:textId="4CA11E01" w:rsidR="00D54E10" w:rsidRDefault="00D54E10" w:rsidP="00D54E10">
      <w:pPr>
        <w:pStyle w:val="B1"/>
      </w:pPr>
      <w:r>
        <w:t>-</w:t>
      </w:r>
      <w:r>
        <w:tab/>
        <w:t>Interaction with AR content in a location-aware manner, offering spatial localization and mapping to support applications generating AR content for enhanced localized experiences (e.g.</w:t>
      </w:r>
      <w:r w:rsidR="00AA520E">
        <w:t>,</w:t>
      </w:r>
      <w:r>
        <w:t xml:space="preserve"> in museums, shopping malls</w:t>
      </w:r>
      <w:proofErr w:type="gramStart"/>
      <w:r>
        <w:t>);</w:t>
      </w:r>
      <w:proofErr w:type="gramEnd"/>
    </w:p>
    <w:p w14:paraId="7F0B84D2" w14:textId="77777777" w:rsidR="00D54E10" w:rsidRDefault="00D54E10" w:rsidP="00D54E10">
      <w:pPr>
        <w:pStyle w:val="B1"/>
      </w:pPr>
      <w:r>
        <w:t>-</w:t>
      </w:r>
      <w:r>
        <w:tab/>
        <w:t xml:space="preserve">Situation awareness about the user's physical surroundings, while walking or </w:t>
      </w:r>
      <w:proofErr w:type="gramStart"/>
      <w:r>
        <w:t>driving;</w:t>
      </w:r>
      <w:proofErr w:type="gramEnd"/>
    </w:p>
    <w:p w14:paraId="77F35BA1" w14:textId="77777777" w:rsidR="00D54E10" w:rsidRDefault="00D54E10" w:rsidP="00D54E10">
      <w:pPr>
        <w:pStyle w:val="B1"/>
      </w:pPr>
      <w:r>
        <w:lastRenderedPageBreak/>
        <w:t>-</w:t>
      </w:r>
      <w:r>
        <w:tab/>
        <w:t xml:space="preserve">Experience immersive communications with other entities - digital representations of users or application-generated content, including customer support services, by leveraging avatars, digital </w:t>
      </w:r>
      <w:proofErr w:type="gramStart"/>
      <w:r>
        <w:t>assets</w:t>
      </w:r>
      <w:proofErr w:type="gramEnd"/>
      <w:r>
        <w:t xml:space="preserve"> and wallets.</w:t>
      </w:r>
    </w:p>
    <w:p w14:paraId="4E0F2CB1" w14:textId="1DCE1A21" w:rsidR="00D54E10" w:rsidRDefault="00747BA3" w:rsidP="002177CE">
      <w:pPr>
        <w:pStyle w:val="Heading1"/>
      </w:pPr>
      <w:bookmarkStart w:id="68" w:name="_Toc152929262"/>
      <w:r>
        <w:t>A.</w:t>
      </w:r>
      <w:r w:rsidR="003134DF">
        <w:t>3</w:t>
      </w:r>
      <w:r>
        <w:tab/>
        <w:t>Ent</w:t>
      </w:r>
      <w:r w:rsidR="00D54E10">
        <w:t>e</w:t>
      </w:r>
      <w:r>
        <w:t>r</w:t>
      </w:r>
      <w:r w:rsidR="00D54E10">
        <w:t>prise mobile metaverse services</w:t>
      </w:r>
      <w:bookmarkEnd w:id="68"/>
    </w:p>
    <w:p w14:paraId="37327039" w14:textId="52D4F67E" w:rsidR="00D54E10" w:rsidRPr="000C395B" w:rsidRDefault="00D54E10" w:rsidP="00D54E10">
      <w:pPr>
        <w:rPr>
          <w:lang w:val="en-US"/>
        </w:rPr>
      </w:pPr>
      <w:r>
        <w:rPr>
          <w:lang w:val="en-US"/>
        </w:rPr>
        <w:t>Remote working</w:t>
      </w:r>
      <w:r w:rsidRPr="000C395B">
        <w:rPr>
          <w:lang w:val="en-US"/>
        </w:rPr>
        <w:t xml:space="preserve"> has driven demand for better collaboration and communication tools, and thanks to extended reality (XR) and virtual reality (VR) technologies, many of those tools </w:t>
      </w:r>
      <w:r>
        <w:rPr>
          <w:lang w:val="en-US"/>
        </w:rPr>
        <w:t>contribute to</w:t>
      </w:r>
      <w:r w:rsidRPr="000C395B">
        <w:rPr>
          <w:lang w:val="en-US"/>
        </w:rPr>
        <w:t xml:space="preserve"> the </w:t>
      </w:r>
      <w:r w:rsidR="00747BA3">
        <w:rPr>
          <w:lang w:val="en-US"/>
        </w:rPr>
        <w:t>ent</w:t>
      </w:r>
      <w:r>
        <w:rPr>
          <w:lang w:val="en-US"/>
        </w:rPr>
        <w:t>e</w:t>
      </w:r>
      <w:r w:rsidR="00747BA3">
        <w:rPr>
          <w:lang w:val="en-US"/>
        </w:rPr>
        <w:t>r</w:t>
      </w:r>
      <w:r>
        <w:rPr>
          <w:lang w:val="en-US"/>
        </w:rPr>
        <w:t xml:space="preserve">prise </w:t>
      </w:r>
      <w:r w:rsidRPr="000C395B">
        <w:rPr>
          <w:lang w:val="en-US"/>
        </w:rPr>
        <w:t>metaverse.</w:t>
      </w:r>
    </w:p>
    <w:p w14:paraId="25080018" w14:textId="0201A57A" w:rsidR="00D54E10" w:rsidRDefault="00D54E10" w:rsidP="00D54E10">
      <w:pPr>
        <w:rPr>
          <w:lang w:val="en-US"/>
        </w:rPr>
      </w:pPr>
      <w:r w:rsidRPr="000C395B">
        <w:rPr>
          <w:lang w:val="en-US"/>
        </w:rPr>
        <w:t xml:space="preserve">The enterprise </w:t>
      </w:r>
      <w:r>
        <w:rPr>
          <w:lang w:val="en-US"/>
        </w:rPr>
        <w:t xml:space="preserve">mobile </w:t>
      </w:r>
      <w:r w:rsidRPr="000C395B">
        <w:rPr>
          <w:lang w:val="en-US"/>
        </w:rPr>
        <w:t>metaverse will eventually envelop the core productivity applications that make business function</w:t>
      </w:r>
      <w:r>
        <w:rPr>
          <w:lang w:val="en-US"/>
        </w:rPr>
        <w:t>, e.g.</w:t>
      </w:r>
      <w:r w:rsidR="00AA520E">
        <w:rPr>
          <w:lang w:val="en-US"/>
        </w:rPr>
        <w:t>,</w:t>
      </w:r>
      <w:r>
        <w:rPr>
          <w:lang w:val="en-US"/>
        </w:rPr>
        <w:t xml:space="preserve"> as</w:t>
      </w:r>
      <w:r w:rsidRPr="000C395B">
        <w:rPr>
          <w:lang w:val="en-US"/>
        </w:rPr>
        <w:t xml:space="preserve"> </w:t>
      </w:r>
      <w:r>
        <w:rPr>
          <w:lang w:val="en-US"/>
        </w:rPr>
        <w:t>a</w:t>
      </w:r>
      <w:r w:rsidRPr="000C395B">
        <w:rPr>
          <w:lang w:val="en-US"/>
        </w:rPr>
        <w:t xml:space="preserve"> digital drafting </w:t>
      </w:r>
      <w:r>
        <w:rPr>
          <w:lang w:val="en-US"/>
        </w:rPr>
        <w:t>tool for</w:t>
      </w:r>
      <w:r w:rsidRPr="000C395B">
        <w:rPr>
          <w:lang w:val="en-US"/>
        </w:rPr>
        <w:t xml:space="preserve"> architecture and engineering</w:t>
      </w:r>
      <w:r>
        <w:rPr>
          <w:lang w:val="en-US"/>
        </w:rPr>
        <w:t xml:space="preserve">, and </w:t>
      </w:r>
      <w:r w:rsidRPr="000C395B">
        <w:rPr>
          <w:lang w:val="en-US"/>
        </w:rPr>
        <w:t>training sessions</w:t>
      </w:r>
      <w:r>
        <w:rPr>
          <w:lang w:val="en-US"/>
        </w:rPr>
        <w:t xml:space="preserve"> via AR and/or VR</w:t>
      </w:r>
      <w:r w:rsidRPr="000C395B">
        <w:rPr>
          <w:lang w:val="en-US"/>
        </w:rPr>
        <w:t xml:space="preserve">. Eventually, the enterprise and industrial </w:t>
      </w:r>
      <w:r>
        <w:rPr>
          <w:lang w:val="en-US"/>
        </w:rPr>
        <w:t xml:space="preserve">mobile </w:t>
      </w:r>
      <w:r w:rsidRPr="000C395B">
        <w:rPr>
          <w:lang w:val="en-US"/>
        </w:rPr>
        <w:t xml:space="preserve">metaverses </w:t>
      </w:r>
      <w:r>
        <w:rPr>
          <w:lang w:val="en-US"/>
        </w:rPr>
        <w:t xml:space="preserve">will </w:t>
      </w:r>
      <w:r w:rsidRPr="000C395B">
        <w:rPr>
          <w:lang w:val="en-US"/>
        </w:rPr>
        <w:t xml:space="preserve">interlink, merging the IT systems </w:t>
      </w:r>
      <w:r>
        <w:rPr>
          <w:lang w:val="en-US"/>
        </w:rPr>
        <w:t>in office branches</w:t>
      </w:r>
      <w:r w:rsidRPr="000C395B">
        <w:rPr>
          <w:lang w:val="en-US"/>
        </w:rPr>
        <w:t xml:space="preserve"> </w:t>
      </w:r>
      <w:r>
        <w:rPr>
          <w:lang w:val="en-US"/>
        </w:rPr>
        <w:t>with</w:t>
      </w:r>
      <w:r w:rsidRPr="000C395B">
        <w:rPr>
          <w:lang w:val="en-US"/>
        </w:rPr>
        <w:t xml:space="preserve"> the O</w:t>
      </w:r>
      <w:r>
        <w:rPr>
          <w:lang w:val="en-US"/>
        </w:rPr>
        <w:t xml:space="preserve">perational </w:t>
      </w:r>
      <w:r w:rsidRPr="000C395B">
        <w:rPr>
          <w:lang w:val="en-US"/>
        </w:rPr>
        <w:t>T</w:t>
      </w:r>
      <w:r>
        <w:rPr>
          <w:lang w:val="en-US"/>
        </w:rPr>
        <w:t>echnology</w:t>
      </w:r>
      <w:r w:rsidRPr="000C395B">
        <w:rPr>
          <w:lang w:val="en-US"/>
        </w:rPr>
        <w:t xml:space="preserve"> </w:t>
      </w:r>
      <w:r>
        <w:rPr>
          <w:lang w:val="en-US"/>
        </w:rPr>
        <w:t xml:space="preserve">(OT) </w:t>
      </w:r>
      <w:r w:rsidRPr="000C395B">
        <w:rPr>
          <w:lang w:val="en-US"/>
        </w:rPr>
        <w:t>systems of the shop floor.</w:t>
      </w:r>
    </w:p>
    <w:p w14:paraId="3EF853D6" w14:textId="50E1BFCD" w:rsidR="00D54E10" w:rsidRDefault="00747BA3" w:rsidP="00D54E10">
      <w:pPr>
        <w:rPr>
          <w:lang w:val="en-US"/>
        </w:rPr>
      </w:pPr>
      <w:r>
        <w:rPr>
          <w:lang w:val="en-US"/>
        </w:rPr>
        <w:t>Main mobile metaverse enter</w:t>
      </w:r>
      <w:r w:rsidR="00D54E10">
        <w:rPr>
          <w:lang w:val="en-US"/>
        </w:rPr>
        <w:t>prise services considered during the study of mobile metaverse services relate to the following use cases:</w:t>
      </w:r>
    </w:p>
    <w:p w14:paraId="57B51EA5" w14:textId="77777777" w:rsidR="00D54E10" w:rsidRDefault="00D54E10" w:rsidP="00D54E10">
      <w:pPr>
        <w:pStyle w:val="B1"/>
      </w:pPr>
      <w:r>
        <w:rPr>
          <w:lang w:val="en-US"/>
        </w:rPr>
        <w:t>-</w:t>
      </w:r>
      <w:r>
        <w:rPr>
          <w:lang w:val="en-US"/>
        </w:rPr>
        <w:tab/>
      </w:r>
      <w:r w:rsidRPr="00995A7A">
        <w:t>XR</w:t>
      </w:r>
      <w:r>
        <w:t>-</w:t>
      </w:r>
      <w:r w:rsidRPr="00995A7A">
        <w:t>enabled collaborative and concurrent engineering based on geospatial digital twins</w:t>
      </w:r>
      <w:r>
        <w:t xml:space="preserve"> (and avatars)</w:t>
      </w:r>
      <w:r w:rsidRPr="00995A7A">
        <w:t>, for research &amp; prototyping, visual testing &amp; simulation, planning &amp; optimisation</w:t>
      </w:r>
      <w:r>
        <w:t>, which can further be used for training</w:t>
      </w:r>
    </w:p>
    <w:p w14:paraId="5A657AFA" w14:textId="77777777" w:rsidR="00D54E10" w:rsidRPr="00995A7A" w:rsidRDefault="00D54E10" w:rsidP="00D54E10">
      <w:pPr>
        <w:pStyle w:val="B1"/>
      </w:pPr>
      <w:r>
        <w:t>-</w:t>
      </w:r>
      <w:r>
        <w:tab/>
      </w:r>
      <w:r w:rsidRPr="00995A7A">
        <w:t xml:space="preserve">Virtual showrooms, products or </w:t>
      </w:r>
      <w:proofErr w:type="gramStart"/>
      <w:r w:rsidRPr="00995A7A">
        <w:t>stores;</w:t>
      </w:r>
      <w:proofErr w:type="gramEnd"/>
    </w:p>
    <w:p w14:paraId="022BBD43" w14:textId="57274FBC" w:rsidR="00D54E10" w:rsidRDefault="00D54E10" w:rsidP="00D54E10">
      <w:pPr>
        <w:pStyle w:val="B1"/>
      </w:pPr>
      <w:r>
        <w:t>-</w:t>
      </w:r>
      <w:r>
        <w:tab/>
      </w:r>
      <w:r w:rsidRPr="00995A7A">
        <w:t>Interaction with AR content in a location-aware manner, e.g.</w:t>
      </w:r>
      <w:r w:rsidR="00F9166B">
        <w:t>,</w:t>
      </w:r>
      <w:r w:rsidRPr="00995A7A">
        <w:t xml:space="preserve"> creating spatial anchors and discovery of them for AR content enhanced in-store </w:t>
      </w:r>
      <w:r>
        <w:t>shopping</w:t>
      </w:r>
      <w:r w:rsidRPr="00995A7A">
        <w:t xml:space="preserve"> </w:t>
      </w:r>
      <w:proofErr w:type="gramStart"/>
      <w:r w:rsidRPr="00995A7A">
        <w:t>experiences;</w:t>
      </w:r>
      <w:proofErr w:type="gramEnd"/>
    </w:p>
    <w:p w14:paraId="63087127" w14:textId="1EB97ACF" w:rsidR="00D54E10" w:rsidRDefault="00D54E10" w:rsidP="002177CE">
      <w:pPr>
        <w:pStyle w:val="Heading1"/>
      </w:pPr>
      <w:bookmarkStart w:id="69" w:name="_Toc152929263"/>
      <w:r>
        <w:t>A.</w:t>
      </w:r>
      <w:r w:rsidR="003134DF">
        <w:t>4</w:t>
      </w:r>
      <w:r>
        <w:tab/>
        <w:t>Industrial mobile metaverse services</w:t>
      </w:r>
      <w:bookmarkEnd w:id="69"/>
    </w:p>
    <w:p w14:paraId="55E9DFC1" w14:textId="5E2E9BCB" w:rsidR="00D54E10" w:rsidRPr="00B17F13" w:rsidRDefault="00D54E10" w:rsidP="00D54E10">
      <w:pPr>
        <w:rPr>
          <w:lang w:val="en-US"/>
        </w:rPr>
      </w:pPr>
      <w:r>
        <w:rPr>
          <w:lang w:val="en-US"/>
        </w:rPr>
        <w:t>I</w:t>
      </w:r>
      <w:r w:rsidRPr="00B17F13">
        <w:rPr>
          <w:lang w:val="en-US"/>
        </w:rPr>
        <w:t xml:space="preserve">ndustrial </w:t>
      </w:r>
      <w:r>
        <w:rPr>
          <w:lang w:val="en-US"/>
        </w:rPr>
        <w:t xml:space="preserve">mobile </w:t>
      </w:r>
      <w:r w:rsidRPr="00B17F13">
        <w:rPr>
          <w:lang w:val="en-US"/>
        </w:rPr>
        <w:t xml:space="preserve">metaverse </w:t>
      </w:r>
      <w:r>
        <w:rPr>
          <w:lang w:val="en-US"/>
        </w:rPr>
        <w:t>services are</w:t>
      </w:r>
      <w:r w:rsidRPr="00B17F13">
        <w:rPr>
          <w:lang w:val="en-US"/>
        </w:rPr>
        <w:t xml:space="preserve"> </w:t>
      </w:r>
      <w:r>
        <w:rPr>
          <w:lang w:val="en-US"/>
        </w:rPr>
        <w:t>expected to provide</w:t>
      </w:r>
      <w:r w:rsidRPr="00B17F13">
        <w:rPr>
          <w:lang w:val="en-US"/>
        </w:rPr>
        <w:t xml:space="preserve"> cost, productivity, </w:t>
      </w:r>
      <w:proofErr w:type="gramStart"/>
      <w:r w:rsidRPr="00B17F13">
        <w:rPr>
          <w:lang w:val="en-US"/>
        </w:rPr>
        <w:t>safety</w:t>
      </w:r>
      <w:proofErr w:type="gramEnd"/>
      <w:r w:rsidRPr="00B17F13">
        <w:rPr>
          <w:lang w:val="en-US"/>
        </w:rPr>
        <w:t xml:space="preserve"> and flexibility gains. </w:t>
      </w:r>
      <w:proofErr w:type="gramStart"/>
      <w:r>
        <w:rPr>
          <w:lang w:val="en-US"/>
        </w:rPr>
        <w:t>In particular,</w:t>
      </w:r>
      <w:r w:rsidRPr="00B17F13">
        <w:rPr>
          <w:lang w:val="en-US"/>
        </w:rPr>
        <w:t xml:space="preserve"> industrial</w:t>
      </w:r>
      <w:proofErr w:type="gramEnd"/>
      <w:r w:rsidRPr="00B17F13">
        <w:rPr>
          <w:lang w:val="en-US"/>
        </w:rPr>
        <w:t xml:space="preserve"> </w:t>
      </w:r>
      <w:r>
        <w:rPr>
          <w:lang w:val="en-US"/>
        </w:rPr>
        <w:t>OT</w:t>
      </w:r>
      <w:r w:rsidRPr="00B17F13">
        <w:rPr>
          <w:lang w:val="en-US"/>
        </w:rPr>
        <w:t xml:space="preserve"> systems begin</w:t>
      </w:r>
      <w:r>
        <w:rPr>
          <w:lang w:val="en-US"/>
        </w:rPr>
        <w:t xml:space="preserve"> to</w:t>
      </w:r>
      <w:r w:rsidRPr="00B17F13">
        <w:rPr>
          <w:lang w:val="en-US"/>
        </w:rPr>
        <w:t xml:space="preserve"> </w:t>
      </w:r>
      <w:r>
        <w:rPr>
          <w:lang w:val="en-US"/>
        </w:rPr>
        <w:t xml:space="preserve">support mobile services that include XR media </w:t>
      </w:r>
      <w:r w:rsidRPr="00B17F13">
        <w:rPr>
          <w:lang w:val="en-US"/>
        </w:rPr>
        <w:t xml:space="preserve">for monitoring and analysis, </w:t>
      </w:r>
      <w:r>
        <w:rPr>
          <w:lang w:val="en-US"/>
        </w:rPr>
        <w:t>and</w:t>
      </w:r>
      <w:r w:rsidRPr="00B17F13">
        <w:rPr>
          <w:lang w:val="en-US"/>
        </w:rPr>
        <w:t xml:space="preserve"> </w:t>
      </w:r>
      <w:r>
        <w:rPr>
          <w:lang w:val="en-US"/>
        </w:rPr>
        <w:t xml:space="preserve">also </w:t>
      </w:r>
      <w:r w:rsidRPr="00B17F13">
        <w:rPr>
          <w:lang w:val="en-US"/>
        </w:rPr>
        <w:t>for control of operations through the digital orchestration of robot fleets</w:t>
      </w:r>
      <w:r>
        <w:rPr>
          <w:lang w:val="en-US"/>
        </w:rPr>
        <w:t xml:space="preserve"> or user-guided remote operations</w:t>
      </w:r>
      <w:r w:rsidRPr="00B17F13">
        <w:rPr>
          <w:lang w:val="en-US"/>
        </w:rPr>
        <w:t>. Industri</w:t>
      </w:r>
      <w:r>
        <w:rPr>
          <w:lang w:val="en-US"/>
        </w:rPr>
        <w:t>al users</w:t>
      </w:r>
      <w:r w:rsidRPr="00B17F13">
        <w:rPr>
          <w:lang w:val="en-US"/>
        </w:rPr>
        <w:t xml:space="preserve"> will gain the ability to </w:t>
      </w:r>
      <w:r>
        <w:rPr>
          <w:lang w:val="en-US"/>
        </w:rPr>
        <w:t xml:space="preserve">visualize and </w:t>
      </w:r>
      <w:r w:rsidRPr="00B17F13">
        <w:rPr>
          <w:lang w:val="en-US"/>
        </w:rPr>
        <w:t>reconfigure their operations</w:t>
      </w:r>
      <w:r>
        <w:rPr>
          <w:lang w:val="en-US"/>
        </w:rPr>
        <w:t>, e.g.</w:t>
      </w:r>
      <w:r w:rsidR="00F9166B">
        <w:rPr>
          <w:lang w:val="en-US"/>
        </w:rPr>
        <w:t>,</w:t>
      </w:r>
      <w:r>
        <w:rPr>
          <w:lang w:val="en-US"/>
        </w:rPr>
        <w:t xml:space="preserve"> in response to</w:t>
      </w:r>
      <w:r w:rsidRPr="00B17F13">
        <w:rPr>
          <w:lang w:val="en-US"/>
        </w:rPr>
        <w:t xml:space="preserve"> changing supply and demand</w:t>
      </w:r>
      <w:r>
        <w:rPr>
          <w:lang w:val="en-US"/>
        </w:rPr>
        <w:t xml:space="preserve"> or disruptions</w:t>
      </w:r>
      <w:r w:rsidRPr="00B17F13">
        <w:rPr>
          <w:lang w:val="en-US"/>
        </w:rPr>
        <w:t>.</w:t>
      </w:r>
    </w:p>
    <w:p w14:paraId="0839BFE4" w14:textId="2694F057" w:rsidR="00D54E10" w:rsidRDefault="00D54E10" w:rsidP="00D54E10">
      <w:pPr>
        <w:rPr>
          <w:lang w:val="en-US"/>
        </w:rPr>
      </w:pPr>
      <w:r w:rsidRPr="00B17F13">
        <w:rPr>
          <w:lang w:val="en-US"/>
        </w:rPr>
        <w:t xml:space="preserve">By fusing digital and physical realities, the digital twin has begun </w:t>
      </w:r>
      <w:r>
        <w:rPr>
          <w:lang w:val="en-US"/>
        </w:rPr>
        <w:t xml:space="preserve">to </w:t>
      </w:r>
      <w:r w:rsidRPr="00B17F13">
        <w:rPr>
          <w:lang w:val="en-US"/>
        </w:rPr>
        <w:t xml:space="preserve">transform many industries. </w:t>
      </w:r>
      <w:r>
        <w:rPr>
          <w:lang w:val="en-US"/>
        </w:rPr>
        <w:t>Seap</w:t>
      </w:r>
      <w:r w:rsidRPr="00B17F13">
        <w:rPr>
          <w:lang w:val="en-US"/>
        </w:rPr>
        <w:t xml:space="preserve">orts have begun using digital twins to track every container on their docks. Aerospace companies </w:t>
      </w:r>
      <w:r>
        <w:rPr>
          <w:lang w:val="en-US"/>
        </w:rPr>
        <w:t>design and build</w:t>
      </w:r>
      <w:r w:rsidRPr="00B17F13">
        <w:rPr>
          <w:lang w:val="en-US"/>
        </w:rPr>
        <w:t xml:space="preserve"> engines and fuselages </w:t>
      </w:r>
      <w:r>
        <w:rPr>
          <w:lang w:val="en-US"/>
        </w:rPr>
        <w:t>virtually</w:t>
      </w:r>
      <w:r w:rsidRPr="00B17F13">
        <w:rPr>
          <w:lang w:val="en-US"/>
        </w:rPr>
        <w:t xml:space="preserve"> to simulate how an aircraft will fly</w:t>
      </w:r>
      <w:r>
        <w:rPr>
          <w:lang w:val="en-US"/>
        </w:rPr>
        <w:t xml:space="preserve"> and perform</w:t>
      </w:r>
      <w:r w:rsidRPr="00B17F13">
        <w:rPr>
          <w:lang w:val="en-US"/>
        </w:rPr>
        <w:t xml:space="preserve">. Many new factories exist just as much </w:t>
      </w:r>
      <w:r w:rsidR="00747BA3">
        <w:rPr>
          <w:lang w:val="en-US"/>
        </w:rPr>
        <w:t>digitally, as data and v</w:t>
      </w:r>
      <w:r>
        <w:rPr>
          <w:lang w:val="en-US"/>
        </w:rPr>
        <w:t>i</w:t>
      </w:r>
      <w:r w:rsidR="00747BA3">
        <w:rPr>
          <w:lang w:val="en-US"/>
        </w:rPr>
        <w:t>r</w:t>
      </w:r>
      <w:r>
        <w:rPr>
          <w:lang w:val="en-US"/>
        </w:rPr>
        <w:t>tual representation,</w:t>
      </w:r>
      <w:r w:rsidRPr="00B17F13">
        <w:rPr>
          <w:lang w:val="en-US"/>
        </w:rPr>
        <w:t xml:space="preserve"> as they do in the physical</w:t>
      </w:r>
      <w:r>
        <w:rPr>
          <w:lang w:val="en-US"/>
        </w:rPr>
        <w:t xml:space="preserve"> world. This kind of mobile metaverse service aims at</w:t>
      </w:r>
      <w:r w:rsidRPr="00B17F13">
        <w:rPr>
          <w:lang w:val="en-US"/>
        </w:rPr>
        <w:t xml:space="preserve"> </w:t>
      </w:r>
      <w:r>
        <w:rPr>
          <w:lang w:val="en-US"/>
        </w:rPr>
        <w:t>control and awareness</w:t>
      </w:r>
      <w:r w:rsidRPr="00B17F13">
        <w:rPr>
          <w:lang w:val="en-US"/>
        </w:rPr>
        <w:t xml:space="preserve"> of operations down to the smallest detail.</w:t>
      </w:r>
      <w:r>
        <w:rPr>
          <w:lang w:val="en-US"/>
        </w:rPr>
        <w:t xml:space="preserve"> Some of the mobile metaverse service enabler requirements support digital twin applications.</w:t>
      </w:r>
    </w:p>
    <w:p w14:paraId="2A8339F6" w14:textId="77777777" w:rsidR="00D54E10" w:rsidRDefault="00D54E10" w:rsidP="00D54E10">
      <w:pPr>
        <w:rPr>
          <w:lang w:val="en-US"/>
        </w:rPr>
      </w:pPr>
      <w:r>
        <w:rPr>
          <w:lang w:val="en-US"/>
        </w:rPr>
        <w:t>Main mobile metaverse industrial services considered during the study of mobile metaverse services relate to the following use cases:</w:t>
      </w:r>
    </w:p>
    <w:p w14:paraId="07536BAF" w14:textId="77777777" w:rsidR="00D54E10" w:rsidRPr="00DA3E1A" w:rsidRDefault="00D54E10" w:rsidP="00D54E10">
      <w:pPr>
        <w:pStyle w:val="B1"/>
      </w:pPr>
      <w:r>
        <w:t>-</w:t>
      </w:r>
      <w:r>
        <w:tab/>
      </w:r>
      <w:r w:rsidRPr="00DA3E1A">
        <w:t xml:space="preserve">Remote critical health care, including surgery and </w:t>
      </w:r>
      <w:proofErr w:type="gramStart"/>
      <w:r w:rsidRPr="00DA3E1A">
        <w:t>treatment;</w:t>
      </w:r>
      <w:proofErr w:type="gramEnd"/>
    </w:p>
    <w:p w14:paraId="2656DFD5" w14:textId="19CE315B" w:rsidR="00D54E10" w:rsidRPr="00DA3E1A" w:rsidRDefault="00D54E10" w:rsidP="00D54E10">
      <w:pPr>
        <w:pStyle w:val="B1"/>
      </w:pPr>
      <w:r>
        <w:t>-</w:t>
      </w:r>
      <w:r>
        <w:tab/>
      </w:r>
      <w:r w:rsidRPr="00DA3E1A">
        <w:t>AR/VR based tele-operation of a remote device or vehicle (e</w:t>
      </w:r>
      <w:r w:rsidR="00747BA3">
        <w:t>.</w:t>
      </w:r>
      <w:r w:rsidRPr="00DA3E1A">
        <w:t>g</w:t>
      </w:r>
      <w:r w:rsidR="00747BA3">
        <w:t>.</w:t>
      </w:r>
      <w:r w:rsidR="00AA520E">
        <w:t>,</w:t>
      </w:r>
      <w:r w:rsidRPr="00DA3E1A">
        <w:t xml:space="preserve"> driving)</w:t>
      </w:r>
      <w:r>
        <w:t>.</w:t>
      </w:r>
    </w:p>
    <w:p w14:paraId="6DD5BE40" w14:textId="3D1891DC" w:rsidR="00D54E10" w:rsidRPr="00DF2E99" w:rsidRDefault="00D54E10" w:rsidP="002177CE">
      <w:pPr>
        <w:pStyle w:val="Heading1"/>
      </w:pPr>
      <w:bookmarkStart w:id="70" w:name="_Toc152929264"/>
      <w:r>
        <w:t>A</w:t>
      </w:r>
      <w:r w:rsidRPr="00DF2E99">
        <w:t>.</w:t>
      </w:r>
      <w:r w:rsidR="003134DF">
        <w:t>5</w:t>
      </w:r>
      <w:r w:rsidRPr="00DF2E99">
        <w:tab/>
      </w:r>
      <w:r>
        <w:t>Common aspects</w:t>
      </w:r>
      <w:bookmarkEnd w:id="70"/>
    </w:p>
    <w:p w14:paraId="3BF08F37" w14:textId="77777777" w:rsidR="00D54E10" w:rsidRDefault="00D54E10" w:rsidP="00D54E10">
      <w:r>
        <w:t>Common enablers associated with mobile metaverse services are virtual, augmented, mixed and other media (expressed collectively as extended reality, XR.) Whilst these are essential to the realization of the immersive experience of mobile metaverse services, they are not the only enabling functionalities.</w:t>
      </w:r>
    </w:p>
    <w:p w14:paraId="16B31576" w14:textId="77777777" w:rsidR="00D54E10" w:rsidRDefault="00D54E10" w:rsidP="00D54E10">
      <w:r>
        <w:t>This document does not focus on XR media and media services per se, but rather identifies requirements for complementary enablers common to all mobile metaverses services, including:</w:t>
      </w:r>
    </w:p>
    <w:p w14:paraId="6F4B1998" w14:textId="77777777" w:rsidR="00D54E10" w:rsidRPr="00DA3E1A" w:rsidRDefault="00D54E10" w:rsidP="00D54E10">
      <w:pPr>
        <w:pStyle w:val="B1"/>
      </w:pPr>
      <w:r>
        <w:t>-</w:t>
      </w:r>
      <w:r>
        <w:tab/>
      </w:r>
      <w:r w:rsidRPr="00DA3E1A">
        <w:t>Enabling localized (i</w:t>
      </w:r>
      <w:r>
        <w:t>.</w:t>
      </w:r>
      <w:r w:rsidRPr="00DA3E1A">
        <w:t>e</w:t>
      </w:r>
      <w:r>
        <w:t>.,</w:t>
      </w:r>
      <w:r w:rsidRPr="00DA3E1A">
        <w:t xml:space="preserve"> location-aware) mobile metaverse services by considering the essential mobility aspect of 5G connectivity</w:t>
      </w:r>
      <w:r>
        <w:t xml:space="preserve">, and collection and exposure of sensor data or 'results of processed sensor data' as needed by mobile metaverse services to integrate media into an immersive user's experience and </w:t>
      </w:r>
      <w:proofErr w:type="gramStart"/>
      <w:r>
        <w:t>expectations;</w:t>
      </w:r>
      <w:proofErr w:type="gramEnd"/>
    </w:p>
    <w:p w14:paraId="2F21D23B" w14:textId="77777777" w:rsidR="00D54E10" w:rsidRDefault="00D54E10" w:rsidP="00D54E10">
      <w:pPr>
        <w:pStyle w:val="B1"/>
      </w:pPr>
      <w:r>
        <w:lastRenderedPageBreak/>
        <w:t>-</w:t>
      </w:r>
      <w:r>
        <w:tab/>
      </w:r>
      <w:r w:rsidRPr="00DA3E1A">
        <w:t xml:space="preserve">Enhancing real-time communications, including over IMS, with avatar-based capabilities, thus allowing more </w:t>
      </w:r>
      <w:proofErr w:type="spellStart"/>
      <w:r w:rsidRPr="00DA3E1A">
        <w:t>immersive</w:t>
      </w:r>
      <w:r>
        <w:t>ness</w:t>
      </w:r>
      <w:proofErr w:type="spellEnd"/>
      <w:r w:rsidRPr="00DA3E1A">
        <w:t xml:space="preserve"> in </w:t>
      </w:r>
      <w:r>
        <w:t xml:space="preserve">virtual reality, augmented reality, etc. user </w:t>
      </w:r>
      <w:proofErr w:type="gramStart"/>
      <w:r>
        <w:t>experiences;</w:t>
      </w:r>
      <w:proofErr w:type="gramEnd"/>
    </w:p>
    <w:p w14:paraId="3F8AFE92" w14:textId="77777777" w:rsidR="00D54E10" w:rsidRPr="00DA3E1A" w:rsidRDefault="00D54E10" w:rsidP="00D54E10">
      <w:pPr>
        <w:pStyle w:val="B1"/>
      </w:pPr>
      <w:r>
        <w:t>-</w:t>
      </w:r>
      <w:r>
        <w:tab/>
        <w:t xml:space="preserve">Enhancing XR media delivery to make it possible to support user experience of multiple services </w:t>
      </w:r>
      <w:proofErr w:type="gramStart"/>
      <w:r>
        <w:t>simultaneously;</w:t>
      </w:r>
      <w:proofErr w:type="gramEnd"/>
    </w:p>
    <w:p w14:paraId="5254F869" w14:textId="77777777" w:rsidR="00D54E10" w:rsidRPr="00DA3E1A" w:rsidRDefault="00D54E10" w:rsidP="00D54E10">
      <w:pPr>
        <w:pStyle w:val="B1"/>
      </w:pPr>
      <w:r>
        <w:t>-</w:t>
      </w:r>
      <w:r>
        <w:tab/>
      </w:r>
      <w:r w:rsidRPr="00DA3E1A">
        <w:t>Securely storing</w:t>
      </w:r>
      <w:r>
        <w:t xml:space="preserve">, </w:t>
      </w:r>
      <w:proofErr w:type="gramStart"/>
      <w:r>
        <w:t>exposing</w:t>
      </w:r>
      <w:proofErr w:type="gramEnd"/>
      <w:r w:rsidRPr="00DA3E1A">
        <w:t xml:space="preserve"> and managing digital assets</w:t>
      </w:r>
      <w:r>
        <w:t>.</w:t>
      </w:r>
    </w:p>
    <w:p w14:paraId="20CAB807" w14:textId="7E5FF91A" w:rsidR="00D54E10" w:rsidRDefault="00D54E10" w:rsidP="00D54E10">
      <w:pPr>
        <w:tabs>
          <w:tab w:val="left" w:pos="1352"/>
        </w:tabs>
      </w:pPr>
      <w:r>
        <w:t xml:space="preserve">Other key enablers of the metaverse implied by some immersive experiences relate to digital twins, defined in this document as </w:t>
      </w:r>
      <w:r w:rsidR="00747BA3" w:rsidRPr="00747BA3">
        <w:t>"</w:t>
      </w:r>
      <w:r>
        <w:t xml:space="preserve">a </w:t>
      </w:r>
      <w:r w:rsidRPr="004E66ED">
        <w:t>real-time representation of physical assets in a digital world</w:t>
      </w:r>
      <w:r w:rsidR="00747BA3" w:rsidRPr="00747BA3">
        <w:t>"</w:t>
      </w:r>
      <w:r>
        <w:t xml:space="preserve">. </w:t>
      </w:r>
    </w:p>
    <w:p w14:paraId="1C029CE4" w14:textId="1E91A603" w:rsidR="00D54E10" w:rsidRDefault="00D54E10" w:rsidP="00D54E10">
      <w:pPr>
        <w:tabs>
          <w:tab w:val="left" w:pos="1352"/>
        </w:tabs>
      </w:pPr>
      <w:r>
        <w:t>With respect to the metaverse, “geospatial” digital twins relate to the</w:t>
      </w:r>
      <w:r w:rsidRPr="00D42E4B">
        <w:t xml:space="preserve"> concept of adding geospatial information </w:t>
      </w:r>
      <w:r>
        <w:t>to</w:t>
      </w:r>
      <w:r w:rsidRPr="00D42E4B">
        <w:t xml:space="preserve"> a digital twin</w:t>
      </w:r>
      <w:r>
        <w:t>, such as</w:t>
      </w:r>
      <w:r w:rsidRPr="00D42E4B">
        <w:t xml:space="preserve"> 3D models, precise </w:t>
      </w:r>
      <w:proofErr w:type="gramStart"/>
      <w:r w:rsidRPr="00D42E4B">
        <w:t>location</w:t>
      </w:r>
      <w:proofErr w:type="gramEnd"/>
      <w:r w:rsidRPr="00D42E4B">
        <w:t xml:space="preserve"> </w:t>
      </w:r>
      <w:r>
        <w:t xml:space="preserve">and temporal </w:t>
      </w:r>
      <w:r w:rsidRPr="00D42E4B">
        <w:t>information</w:t>
      </w:r>
      <w:r>
        <w:t xml:space="preserve"> – ena</w:t>
      </w:r>
      <w:r w:rsidR="00747BA3">
        <w:t>b</w:t>
      </w:r>
      <w:r>
        <w:t>ling for example holographic-type of object animation</w:t>
      </w:r>
      <w:r w:rsidRPr="00D42E4B">
        <w:t xml:space="preserve">. The value proposition of </w:t>
      </w:r>
      <w:r>
        <w:t>g</w:t>
      </w:r>
      <w:r w:rsidRPr="00D42E4B">
        <w:t>eospatial Digital twins is about enabling immersive user experience</w:t>
      </w:r>
      <w:r>
        <w:t>, collaboration</w:t>
      </w:r>
      <w:r w:rsidRPr="00D42E4B">
        <w:t xml:space="preserve"> and simulations that are very close to what to expect in the real world</w:t>
      </w:r>
      <w:r>
        <w:t xml:space="preserve"> by all 3 categories of mobile metaverse services</w:t>
      </w:r>
      <w:r w:rsidRPr="00D42E4B">
        <w:t>.</w:t>
      </w:r>
    </w:p>
    <w:p w14:paraId="2B49A115" w14:textId="77777777" w:rsidR="00D54E10" w:rsidRPr="00DF2E99" w:rsidRDefault="00D54E10" w:rsidP="00D54E10">
      <w:pPr>
        <w:tabs>
          <w:tab w:val="left" w:pos="1352"/>
        </w:tabs>
      </w:pPr>
      <w:r>
        <w:t>It is foreseen that additional functionalities will be defined in the future to provide capabilities to better offer and operate mobile metaverse services.</w:t>
      </w:r>
    </w:p>
    <w:p w14:paraId="2C1FE003" w14:textId="5921AC31" w:rsidR="000F194B" w:rsidRPr="004E66ED" w:rsidRDefault="002675F0" w:rsidP="002177CE">
      <w:pPr>
        <w:pStyle w:val="Heading8"/>
      </w:pPr>
      <w:r>
        <w:br w:type="page"/>
      </w:r>
      <w:bookmarkStart w:id="71" w:name="_Toc120013104"/>
      <w:bookmarkStart w:id="72" w:name="_Toc120025222"/>
      <w:bookmarkStart w:id="73" w:name="_Toc120025377"/>
      <w:bookmarkStart w:id="74" w:name="_Toc120091455"/>
      <w:bookmarkStart w:id="75" w:name="_Toc136356769"/>
      <w:bookmarkStart w:id="76" w:name="_Toc146297967"/>
      <w:bookmarkStart w:id="77" w:name="_Toc152929265"/>
      <w:r w:rsidR="000F194B" w:rsidRPr="004E66ED">
        <w:lastRenderedPageBreak/>
        <w:t>Annex B (informative):</w:t>
      </w:r>
      <w:r w:rsidR="000F194B" w:rsidRPr="004E66ED">
        <w:br/>
        <w:t>The EU Digital Identity Wallet Initiative</w:t>
      </w:r>
      <w:bookmarkEnd w:id="71"/>
      <w:bookmarkEnd w:id="72"/>
      <w:bookmarkEnd w:id="73"/>
      <w:bookmarkEnd w:id="74"/>
      <w:bookmarkEnd w:id="75"/>
      <w:bookmarkEnd w:id="76"/>
      <w:bookmarkEnd w:id="77"/>
      <w:r w:rsidR="000F194B" w:rsidRPr="004E66ED">
        <w:t xml:space="preserve"> </w:t>
      </w:r>
    </w:p>
    <w:p w14:paraId="5DE1AAAE" w14:textId="77777777" w:rsidR="000F194B" w:rsidRDefault="000F194B" w:rsidP="002177CE">
      <w:pPr>
        <w:pStyle w:val="Heading1"/>
        <w:rPr>
          <w:lang w:val="en-US"/>
        </w:rPr>
      </w:pPr>
      <w:bookmarkStart w:id="78" w:name="_Toc152929266"/>
      <w:r>
        <w:rPr>
          <w:lang w:val="en-US"/>
        </w:rPr>
        <w:t>B.1</w:t>
      </w:r>
      <w:r>
        <w:rPr>
          <w:lang w:val="en-US"/>
        </w:rPr>
        <w:tab/>
        <w:t>Overview</w:t>
      </w:r>
      <w:bookmarkEnd w:id="78"/>
    </w:p>
    <w:p w14:paraId="355DBC03" w14:textId="77777777" w:rsidR="000F194B" w:rsidRDefault="000F194B" w:rsidP="000F194B">
      <w:pPr>
        <w:rPr>
          <w:bCs/>
          <w:lang w:val="en-US"/>
        </w:rPr>
      </w:pPr>
      <w:r>
        <w:rPr>
          <w:bCs/>
          <w:lang w:val="en-US"/>
        </w:rPr>
        <w:t>This annex provides an example of a framework in which a digital asset management services can enable a diverse set of activity for individuals, including health care, commerce, e-</w:t>
      </w:r>
      <w:proofErr w:type="gramStart"/>
      <w:r>
        <w:rPr>
          <w:bCs/>
          <w:lang w:val="en-US"/>
        </w:rPr>
        <w:t>government</w:t>
      </w:r>
      <w:proofErr w:type="gramEnd"/>
      <w:r>
        <w:rPr>
          <w:bCs/>
          <w:lang w:val="en-US"/>
        </w:rPr>
        <w:t xml:space="preserve"> and any activity in which exchange of official documents is essential. This annex does not imply that the digital asset management capabilities specified in the present document can serve or fulfill the EU Digital Identity Wallet initiative goals, though this is not excluded. Rather, this annex provides an overview of the emergence of digital asset management as an essential means to act efficiently and effectively in an increasingly large set of activities.</w:t>
      </w:r>
    </w:p>
    <w:p w14:paraId="6802A105" w14:textId="77777777" w:rsidR="000F194B" w:rsidRDefault="000F194B" w:rsidP="002177CE">
      <w:pPr>
        <w:pStyle w:val="Heading1"/>
        <w:rPr>
          <w:lang w:val="en-US"/>
        </w:rPr>
      </w:pPr>
      <w:bookmarkStart w:id="79" w:name="_Toc152929267"/>
      <w:r>
        <w:rPr>
          <w:lang w:val="en-US"/>
        </w:rPr>
        <w:t>B.2</w:t>
      </w:r>
      <w:r>
        <w:rPr>
          <w:lang w:val="en-US"/>
        </w:rPr>
        <w:tab/>
        <w:t>The Initiative</w:t>
      </w:r>
      <w:bookmarkEnd w:id="79"/>
    </w:p>
    <w:p w14:paraId="47E8262A" w14:textId="77777777" w:rsidR="000F194B" w:rsidRPr="004E66ED" w:rsidRDefault="000F194B" w:rsidP="000F194B">
      <w:r w:rsidRPr="001D4323">
        <w:rPr>
          <w:bCs/>
          <w:lang w:val="en-US"/>
        </w:rPr>
        <w:t>The European Commission</w:t>
      </w:r>
      <w:r w:rsidRPr="004E66ED">
        <w:rPr>
          <w:b/>
          <w:bCs/>
          <w:lang w:val="en-US"/>
        </w:rPr>
        <w:t xml:space="preserve"> </w:t>
      </w:r>
      <w:r w:rsidRPr="004E66ED">
        <w:rPr>
          <w:lang w:val="en-US"/>
        </w:rPr>
        <w:t>intends to establish a sovereign digital/digital identity as part of its digital transformation strategy</w:t>
      </w:r>
      <w:r>
        <w:rPr>
          <w:lang w:val="en-US"/>
        </w:rPr>
        <w:t xml:space="preserve"> </w:t>
      </w:r>
      <w:r w:rsidRPr="004E66ED">
        <w:rPr>
          <w:lang w:val="en-US"/>
        </w:rPr>
        <w:t>[</w:t>
      </w:r>
      <w:r>
        <w:rPr>
          <w:lang w:val="en-US"/>
        </w:rPr>
        <w:t>11</w:t>
      </w:r>
      <w:r w:rsidRPr="004E66ED">
        <w:rPr>
          <w:lang w:val="en-US"/>
        </w:rPr>
        <w:t>].</w:t>
      </w:r>
      <w:r w:rsidRPr="004E66ED">
        <w:rPr>
          <w:noProof/>
        </w:rPr>
        <w:t xml:space="preserve"> </w:t>
      </w:r>
      <w:r>
        <w:rPr>
          <w:noProof/>
        </w:rPr>
        <w:t xml:space="preserve"> </w:t>
      </w:r>
      <w:r w:rsidRPr="004E66ED">
        <w:t xml:space="preserve">While the digital wallet initiative is specific to Europe, the ideas behind it </w:t>
      </w:r>
      <w:r>
        <w:t>could</w:t>
      </w:r>
      <w:r w:rsidRPr="004E66ED">
        <w:t xml:space="preserve"> be generally applicable. That is, to encourage and ease e-commerce, e-government and provide users with control over how their data is accessed, a digital wallet approach </w:t>
      </w:r>
      <w:r>
        <w:t>could</w:t>
      </w:r>
      <w:r w:rsidRPr="004E66ED">
        <w:t xml:space="preserve"> have applicability and value in a broader international context.</w:t>
      </w:r>
    </w:p>
    <w:p w14:paraId="300D01EF" w14:textId="0B7E6FD5" w:rsidR="000F194B" w:rsidRPr="004E66ED" w:rsidRDefault="000F194B" w:rsidP="000F194B">
      <w:pPr>
        <w:rPr>
          <w:lang w:val="en-US"/>
        </w:rPr>
      </w:pPr>
      <w:r w:rsidRPr="004E66ED">
        <w:rPr>
          <w:lang w:val="en-US"/>
        </w:rPr>
        <w:t>This digital identity [</w:t>
      </w:r>
      <w:hyperlink r:id="rId17" w:history="1">
        <w:r>
          <w:rPr>
            <w:rStyle w:val="Hyperlink"/>
            <w:lang w:val="en-US"/>
          </w:rPr>
          <w:t>11</w:t>
        </w:r>
      </w:hyperlink>
      <w:r w:rsidRPr="004E66ED">
        <w:rPr>
          <w:lang w:val="en-US"/>
        </w:rPr>
        <w:t xml:space="preserve">] will allow by 2030 the citizens of the union to authenticate themselves to the main public services (or to some services of non-public companies), using a "wallet". This wallet will be an application that will store (in a secure way) a certain number of data and certified documents (identity card, driving license, certificates of personal qualities - like the majority -) </w:t>
      </w:r>
      <w:proofErr w:type="gramStart"/>
      <w:r w:rsidRPr="004E66ED">
        <w:rPr>
          <w:lang w:val="en-US"/>
        </w:rPr>
        <w:t>in order to</w:t>
      </w:r>
      <w:proofErr w:type="gramEnd"/>
      <w:r w:rsidRPr="004E66ED">
        <w:rPr>
          <w:lang w:val="en-US"/>
        </w:rPr>
        <w:t xml:space="preserve"> share them with the relevant services (e.g.</w:t>
      </w:r>
      <w:r w:rsidR="00F9166B">
        <w:rPr>
          <w:lang w:val="en-US"/>
        </w:rPr>
        <w:t>,</w:t>
      </w:r>
      <w:r w:rsidRPr="004E66ED">
        <w:rPr>
          <w:lang w:val="en-US"/>
        </w:rPr>
        <w:t xml:space="preserve"> school registration) securely. These solutions </w:t>
      </w:r>
      <w:r>
        <w:rPr>
          <w:lang w:val="en-US"/>
        </w:rPr>
        <w:t>are meant to</w:t>
      </w:r>
      <w:r w:rsidRPr="004E66ED">
        <w:rPr>
          <w:lang w:val="en-US"/>
        </w:rPr>
        <w:t xml:space="preserve"> be compatible in all European countries. </w:t>
      </w:r>
    </w:p>
    <w:p w14:paraId="7E0FFE25" w14:textId="77777777" w:rsidR="000F194B" w:rsidRDefault="000F194B" w:rsidP="000F194B">
      <w:r w:rsidRPr="004E66ED">
        <w:t xml:space="preserve">“Every time an App or website asks us to create a new digital identity or to easily log on via a big platform, we have no idea what happens to our </w:t>
      </w:r>
      <w:proofErr w:type="gramStart"/>
      <w:r w:rsidRPr="004E66ED">
        <w:t>data in reality</w:t>
      </w:r>
      <w:proofErr w:type="gramEnd"/>
      <w:r w:rsidRPr="004E66ED">
        <w:t xml:space="preserve">. That is why the Commission will propose a secure European e-identity. One that we </w:t>
      </w:r>
      <w:proofErr w:type="gramStart"/>
      <w:r w:rsidRPr="004E66ED">
        <w:t>trust</w:t>
      </w:r>
      <w:proofErr w:type="gramEnd"/>
      <w:r w:rsidRPr="004E66ED">
        <w:t xml:space="preserve"> and that any citizen can use anywhere in Europe to do anything from paying your taxes to renting a bicycle. A technology where we can control ourselves what data is used and how."</w:t>
      </w:r>
      <w:r>
        <w:t xml:space="preserve"> </w:t>
      </w:r>
      <w:r w:rsidRPr="004E66ED">
        <w:t>[</w:t>
      </w:r>
      <w:r>
        <w:t>6</w:t>
      </w:r>
      <w:r w:rsidRPr="004E66ED">
        <w:t>]</w:t>
      </w:r>
    </w:p>
    <w:p w14:paraId="4695C6DB" w14:textId="77777777" w:rsidR="000F194B" w:rsidRPr="004E66ED" w:rsidRDefault="000F194B" w:rsidP="000F194B">
      <w:pPr>
        <w:rPr>
          <w:noProof/>
        </w:rPr>
      </w:pPr>
      <w:r>
        <w:t>The following indented text is a summary of a discussion of "European Digital Identity" [11].</w:t>
      </w:r>
    </w:p>
    <w:p w14:paraId="7AFA8B4F" w14:textId="77777777" w:rsidR="000F194B" w:rsidRPr="004E66ED" w:rsidDel="009B2146" w:rsidRDefault="000F194B" w:rsidP="000F194B">
      <w:pPr>
        <w:pStyle w:val="B1"/>
        <w:rPr>
          <w:noProof/>
        </w:rPr>
      </w:pPr>
      <w:r>
        <w:rPr>
          <w:noProof/>
        </w:rPr>
        <w:tab/>
      </w:r>
      <w:r w:rsidRPr="004E66ED" w:rsidDel="009B2146">
        <w:rPr>
          <w:noProof/>
        </w:rPr>
        <w:t>The EU Digital ID Wallet is intended to allow European citizens to safely save their documents and personal information in a manner that complies with privacy regulations, as well as to give the data owners full control how the data is used (who can access it), and to track how it has been used.</w:t>
      </w:r>
    </w:p>
    <w:p w14:paraId="78BF4809" w14:textId="77777777" w:rsidR="000F194B" w:rsidRPr="004E66ED" w:rsidRDefault="000F194B" w:rsidP="000F194B">
      <w:pPr>
        <w:pStyle w:val="B1"/>
        <w:rPr>
          <w:noProof/>
        </w:rPr>
      </w:pPr>
      <w:r>
        <w:rPr>
          <w:noProof/>
        </w:rPr>
        <w:tab/>
      </w:r>
      <w:r w:rsidRPr="004E66ED">
        <w:rPr>
          <w:noProof/>
        </w:rPr>
        <w:t>The information stored in the wallet could have general utility in many circumstances, even outside of the country in which the information was issued. Examples given are driver's licenses, medical records or certification such as university degree titles.</w:t>
      </w:r>
    </w:p>
    <w:p w14:paraId="5D3B88AA" w14:textId="77777777" w:rsidR="000F194B" w:rsidRPr="004E66ED" w:rsidRDefault="000F194B" w:rsidP="000F194B">
      <w:pPr>
        <w:pStyle w:val="B1"/>
        <w:rPr>
          <w:noProof/>
        </w:rPr>
      </w:pPr>
      <w:r>
        <w:rPr>
          <w:noProof/>
        </w:rPr>
        <w:tab/>
      </w:r>
      <w:r w:rsidRPr="004E66ED">
        <w:rPr>
          <w:noProof/>
        </w:rPr>
        <w:t>It is acknowledged that people need to establish their identity in many ways. This process is currently complex, as each activity requires different credentials and as the form of credentials vary, identification requires different process. Having a single digital identity wallet will simplify these processes.</w:t>
      </w:r>
    </w:p>
    <w:p w14:paraId="4FF6C44A" w14:textId="77777777" w:rsidR="000F194B" w:rsidRPr="004E66ED" w:rsidRDefault="000F194B" w:rsidP="000F194B">
      <w:pPr>
        <w:pStyle w:val="B1"/>
        <w:rPr>
          <w:noProof/>
        </w:rPr>
      </w:pPr>
      <w:r>
        <w:rPr>
          <w:noProof/>
        </w:rPr>
        <w:tab/>
      </w:r>
      <w:r w:rsidRPr="004E66ED">
        <w:rPr>
          <w:noProof/>
        </w:rPr>
        <w:t>The goal of the program is to bring the following benefits:</w:t>
      </w:r>
    </w:p>
    <w:p w14:paraId="48D51F40" w14:textId="77777777" w:rsidR="000F194B" w:rsidRPr="004E66ED" w:rsidRDefault="000F194B" w:rsidP="000F194B">
      <w:pPr>
        <w:pStyle w:val="B2"/>
        <w:rPr>
          <w:noProof/>
        </w:rPr>
      </w:pPr>
      <w:r w:rsidRPr="004E66ED">
        <w:rPr>
          <w:noProof/>
        </w:rPr>
        <w:t>- To support the ability of every person eligible for a national ID card to have a digital identity that is recognized anywhere in the EU;</w:t>
      </w:r>
    </w:p>
    <w:p w14:paraId="331CC852" w14:textId="77777777" w:rsidR="000F194B" w:rsidRPr="004E66ED" w:rsidRDefault="000F194B" w:rsidP="000F194B">
      <w:pPr>
        <w:pStyle w:val="B2"/>
        <w:rPr>
          <w:noProof/>
        </w:rPr>
      </w:pPr>
      <w:r w:rsidRPr="004E66ED">
        <w:rPr>
          <w:noProof/>
        </w:rPr>
        <w:t>- To provide a simple and safe way to control how much information you want to hsare with services that require the sharing of information;</w:t>
      </w:r>
    </w:p>
    <w:p w14:paraId="723DC51B" w14:textId="77777777" w:rsidR="000F194B" w:rsidRPr="004E66ED" w:rsidRDefault="000F194B" w:rsidP="000F194B">
      <w:pPr>
        <w:pStyle w:val="B2"/>
        <w:rPr>
          <w:noProof/>
        </w:rPr>
      </w:pPr>
      <w:r w:rsidRPr="004E66ED">
        <w:rPr>
          <w:noProof/>
        </w:rPr>
        <w:t xml:space="preserve">- To allow mobile phone apps and other devices to support a means to </w:t>
      </w:r>
    </w:p>
    <w:p w14:paraId="46BF9C69" w14:textId="77777777" w:rsidR="000F194B" w:rsidRPr="004E66ED" w:rsidRDefault="000F194B" w:rsidP="000F194B">
      <w:pPr>
        <w:pStyle w:val="B3"/>
        <w:rPr>
          <w:noProof/>
        </w:rPr>
      </w:pPr>
      <w:r w:rsidRPr="004E66ED">
        <w:rPr>
          <w:noProof/>
        </w:rPr>
        <w:t>-</w:t>
      </w:r>
      <w:r w:rsidRPr="004E66ED">
        <w:rPr>
          <w:noProof/>
        </w:rPr>
        <w:tab/>
        <w:t>provide identity services on- and off-line;</w:t>
      </w:r>
    </w:p>
    <w:p w14:paraId="3FE04EDF" w14:textId="630BB082" w:rsidR="000F194B" w:rsidRPr="004E66ED" w:rsidRDefault="000F194B" w:rsidP="000F194B">
      <w:pPr>
        <w:pStyle w:val="B3"/>
        <w:rPr>
          <w:noProof/>
        </w:rPr>
      </w:pPr>
      <w:r w:rsidRPr="004E66ED">
        <w:rPr>
          <w:noProof/>
        </w:rPr>
        <w:t>-</w:t>
      </w:r>
      <w:r w:rsidRPr="004E66ED">
        <w:rPr>
          <w:noProof/>
        </w:rPr>
        <w:tab/>
        <w:t>store and exchange information provided by governments, e.g.</w:t>
      </w:r>
      <w:r w:rsidR="00F9166B">
        <w:rPr>
          <w:noProof/>
        </w:rPr>
        <w:t>,</w:t>
      </w:r>
      <w:r w:rsidRPr="004E66ED">
        <w:rPr>
          <w:noProof/>
        </w:rPr>
        <w:t xml:space="preserve"> name, surname, date of birth, nationality;</w:t>
      </w:r>
    </w:p>
    <w:p w14:paraId="1B3E9BFA" w14:textId="77777777" w:rsidR="000F194B" w:rsidRPr="004E66ED" w:rsidRDefault="000F194B" w:rsidP="000F194B">
      <w:pPr>
        <w:pStyle w:val="B3"/>
        <w:rPr>
          <w:noProof/>
        </w:rPr>
      </w:pPr>
      <w:r w:rsidRPr="004E66ED">
        <w:rPr>
          <w:noProof/>
        </w:rPr>
        <w:t>-</w:t>
      </w:r>
      <w:r w:rsidRPr="004E66ED">
        <w:rPr>
          <w:noProof/>
        </w:rPr>
        <w:tab/>
        <w:t>to use information as confirmation ofthe right to reside, work, or study in a particular member state.</w:t>
      </w:r>
    </w:p>
    <w:p w14:paraId="4BF28CED" w14:textId="591CCD46" w:rsidR="000F194B" w:rsidRPr="004E66ED" w:rsidRDefault="000F194B" w:rsidP="000F194B">
      <w:pPr>
        <w:pStyle w:val="B1"/>
        <w:rPr>
          <w:noProof/>
        </w:rPr>
      </w:pPr>
      <w:r>
        <w:rPr>
          <w:noProof/>
        </w:rPr>
        <w:lastRenderedPageBreak/>
        <w:tab/>
      </w:r>
      <w:r w:rsidRPr="004E66ED">
        <w:rPr>
          <w:noProof/>
        </w:rPr>
        <w:t>Today only 60% of the EU population in 14 Member States are able to use their national electronic ID (eID) beyond their own country. Only 14% of key public service providers across all Member states allow cross-border authenticaiton with an eID system, e.g.</w:t>
      </w:r>
      <w:r w:rsidR="00F9166B">
        <w:rPr>
          <w:noProof/>
        </w:rPr>
        <w:t>,</w:t>
      </w:r>
      <w:r w:rsidRPr="004E66ED">
        <w:rPr>
          <w:noProof/>
        </w:rPr>
        <w:t xml:space="preserve"> to prove a person's identity as part of authentication with a service accessed by means of the Internet without the need of a password.There are many situations where such identity information is needed, mainly during interaction with the government. For example, filing tax returns, changing one's address. Many other activities require identification, e.g.</w:t>
      </w:r>
      <w:r w:rsidR="00F9166B">
        <w:rPr>
          <w:noProof/>
        </w:rPr>
        <w:t>,</w:t>
      </w:r>
      <w:r w:rsidRPr="004E66ED">
        <w:rPr>
          <w:noProof/>
        </w:rPr>
        <w:t xml:space="preserve"> opening a bank account, renting a car, checking into a hotel, applying for a bank loan, etc.</w:t>
      </w:r>
    </w:p>
    <w:p w14:paraId="33154866" w14:textId="77777777" w:rsidR="000F194B" w:rsidRPr="004E66ED" w:rsidRDefault="000F194B" w:rsidP="000F194B">
      <w:pPr>
        <w:pStyle w:val="B1"/>
        <w:rPr>
          <w:noProof/>
        </w:rPr>
      </w:pPr>
      <w:r>
        <w:rPr>
          <w:noProof/>
        </w:rPr>
        <w:tab/>
      </w:r>
      <w:r w:rsidRPr="004E66ED">
        <w:rPr>
          <w:noProof/>
        </w:rPr>
        <w:t>Various aspects of the intiative are of general interest for services offered over the internet, including:</w:t>
      </w:r>
    </w:p>
    <w:p w14:paraId="528744E6" w14:textId="77777777" w:rsidR="000F194B" w:rsidRPr="004E66ED" w:rsidRDefault="000F194B" w:rsidP="000F194B">
      <w:pPr>
        <w:pStyle w:val="B2"/>
        <w:rPr>
          <w:noProof/>
        </w:rPr>
      </w:pPr>
      <w:r w:rsidRPr="004E66ED">
        <w:rPr>
          <w:noProof/>
        </w:rPr>
        <w:t>-</w:t>
      </w:r>
      <w:r w:rsidRPr="004E66ED">
        <w:rPr>
          <w:noProof/>
        </w:rPr>
        <w:tab/>
        <w:t>Qualification of web sites and services, to ensure they are trustworthy and reliable. This could (partially) address threats such as phishing and illegitimate services;</w:t>
      </w:r>
    </w:p>
    <w:p w14:paraId="2A6B0F36" w14:textId="77777777" w:rsidR="000F194B" w:rsidRPr="004E66ED" w:rsidRDefault="000F194B" w:rsidP="000F194B">
      <w:pPr>
        <w:pStyle w:val="B2"/>
        <w:rPr>
          <w:noProof/>
        </w:rPr>
      </w:pPr>
      <w:r w:rsidRPr="004E66ED">
        <w:rPr>
          <w:noProof/>
        </w:rPr>
        <w:t>-</w:t>
      </w:r>
      <w:r w:rsidRPr="004E66ED">
        <w:rPr>
          <w:noProof/>
        </w:rPr>
        <w:tab/>
        <w:t>An electronic signature framework, to express agreement to the content of a document;</w:t>
      </w:r>
    </w:p>
    <w:p w14:paraId="6833546B" w14:textId="6C58A0E0" w:rsidR="000F194B" w:rsidRPr="004E66ED" w:rsidRDefault="000F194B" w:rsidP="000F194B">
      <w:pPr>
        <w:pStyle w:val="B2"/>
        <w:rPr>
          <w:noProof/>
        </w:rPr>
      </w:pPr>
      <w:r w:rsidRPr="004E66ED">
        <w:rPr>
          <w:noProof/>
        </w:rPr>
        <w:t>-</w:t>
      </w:r>
      <w:r w:rsidRPr="004E66ED">
        <w:rPr>
          <w:noProof/>
        </w:rPr>
        <w:tab/>
        <w:t>A means to demonstrate that a set of data existed at a specific time, e.g.</w:t>
      </w:r>
      <w:r w:rsidR="00F9166B">
        <w:rPr>
          <w:noProof/>
        </w:rPr>
        <w:t>,</w:t>
      </w:r>
      <w:r w:rsidRPr="004E66ED">
        <w:rPr>
          <w:noProof/>
        </w:rPr>
        <w:t xml:space="preserve"> that a bill or fine was paid on time;</w:t>
      </w:r>
    </w:p>
    <w:p w14:paraId="143A89DB" w14:textId="77777777" w:rsidR="000F194B" w:rsidRPr="004E66ED" w:rsidRDefault="000F194B" w:rsidP="000F194B">
      <w:pPr>
        <w:pStyle w:val="B2"/>
        <w:rPr>
          <w:noProof/>
        </w:rPr>
      </w:pPr>
      <w:r w:rsidRPr="004E66ED">
        <w:rPr>
          <w:noProof/>
        </w:rPr>
        <w:t>-</w:t>
      </w:r>
      <w:r w:rsidRPr="004E66ED">
        <w:rPr>
          <w:noProof/>
        </w:rPr>
        <w:tab/>
        <w:t>A 'seal of authenticity' that can be attached to digital content, such as football tickets, to avoid counterfeit in the digital domain.</w:t>
      </w:r>
    </w:p>
    <w:p w14:paraId="24C74923" w14:textId="77777777" w:rsidR="000F194B" w:rsidRDefault="000F194B" w:rsidP="002177CE">
      <w:pPr>
        <w:pStyle w:val="Heading1"/>
      </w:pPr>
      <w:bookmarkStart w:id="80" w:name="_Toc152929268"/>
      <w:r>
        <w:t>B.3</w:t>
      </w:r>
      <w:r>
        <w:tab/>
        <w:t>Example use cases</w:t>
      </w:r>
      <w:bookmarkEnd w:id="80"/>
    </w:p>
    <w:p w14:paraId="0C4D8E7F" w14:textId="77777777" w:rsidR="000F194B" w:rsidRDefault="000F194B" w:rsidP="000F194B">
      <w:pPr>
        <w:rPr>
          <w:lang w:val="en-US"/>
        </w:rPr>
      </w:pPr>
      <w:r>
        <w:t>U</w:t>
      </w:r>
      <w:r w:rsidRPr="004E66ED">
        <w:rPr>
          <w:lang w:val="en-US"/>
        </w:rPr>
        <w:t>se cases include identification on public websites, but also for banking or medical services, education, mobility, etc. It generally involves making life easier for citizens and businesses by producing a framework of trust in the exchange of identity papers without the need for verification by physical meeting.</w:t>
      </w:r>
    </w:p>
    <w:p w14:paraId="16605C41" w14:textId="77777777" w:rsidR="000F194B" w:rsidRPr="00D9181B" w:rsidRDefault="000F194B" w:rsidP="000F194B">
      <w:r>
        <w:t xml:space="preserve">The following indented text </w:t>
      </w:r>
      <w:r w:rsidRPr="00D9181B">
        <w:t xml:space="preserve">is </w:t>
      </w:r>
      <w:r>
        <w:t>a summary of a discussion of "European Digital Identity"</w:t>
      </w:r>
      <w:r w:rsidRPr="00D9181B">
        <w:t xml:space="preserve"> [12].</w:t>
      </w:r>
    </w:p>
    <w:p w14:paraId="09BFF359" w14:textId="77777777" w:rsidR="000F194B" w:rsidRPr="004E66ED" w:rsidRDefault="000F194B" w:rsidP="00585D66">
      <w:pPr>
        <w:pStyle w:val="TH"/>
      </w:pPr>
      <w:r w:rsidRPr="004E66ED">
        <w:rPr>
          <w:noProof/>
          <w:lang w:val="en-US" w:eastAsia="ja-JP"/>
        </w:rPr>
        <w:drawing>
          <wp:inline distT="0" distB="0" distL="0" distR="0" wp14:anchorId="62A6A95C" wp14:editId="2EBC2CC1">
            <wp:extent cx="3323230" cy="2349104"/>
            <wp:effectExtent l="0" t="0" r="0" b="0"/>
            <wp:docPr id="16" name="Image 2" descr="Bank loan request using European digital id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k loan request using European digital identity"/>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27150" cy="2351875"/>
                    </a:xfrm>
                    <a:prstGeom prst="rect">
                      <a:avLst/>
                    </a:prstGeom>
                    <a:noFill/>
                    <a:ln>
                      <a:noFill/>
                    </a:ln>
                  </pic:spPr>
                </pic:pic>
              </a:graphicData>
            </a:graphic>
          </wp:inline>
        </w:drawing>
      </w:r>
    </w:p>
    <w:p w14:paraId="23E7469F" w14:textId="77777777" w:rsidR="000F194B" w:rsidRPr="004E66ED" w:rsidRDefault="000F194B" w:rsidP="000F194B">
      <w:pPr>
        <w:pStyle w:val="TF"/>
      </w:pPr>
      <w:r w:rsidRPr="004E66ED">
        <w:t>Figure B</w:t>
      </w:r>
      <w:r>
        <w:t>.3</w:t>
      </w:r>
      <w:r w:rsidRPr="004E66ED">
        <w:t>-1: Example of use, applying for a bank loan [</w:t>
      </w:r>
      <w:r>
        <w:t>12</w:t>
      </w:r>
      <w:r w:rsidRPr="004E66ED">
        <w:t>]</w:t>
      </w:r>
    </w:p>
    <w:p w14:paraId="7A8CF875" w14:textId="77777777" w:rsidR="000F194B" w:rsidRPr="004E66ED" w:rsidRDefault="000F194B" w:rsidP="000F194B">
      <w:pPr>
        <w:pStyle w:val="B1"/>
      </w:pPr>
      <w:r w:rsidRPr="004E66ED">
        <w:t>Benefits for the citizen:</w:t>
      </w:r>
    </w:p>
    <w:p w14:paraId="0D249146" w14:textId="77777777" w:rsidR="000F194B" w:rsidRPr="004E66ED" w:rsidRDefault="000F194B" w:rsidP="000F194B">
      <w:pPr>
        <w:pStyle w:val="B2"/>
      </w:pPr>
      <w:r w:rsidRPr="004E66ED">
        <w:t>-</w:t>
      </w:r>
      <w:r w:rsidRPr="004E66ED">
        <w:tab/>
        <w:t>Easy to identify itself</w:t>
      </w:r>
    </w:p>
    <w:p w14:paraId="4EE5EC24" w14:textId="77777777" w:rsidR="000F194B" w:rsidRPr="004E66ED" w:rsidRDefault="000F194B" w:rsidP="000F194B">
      <w:pPr>
        <w:pStyle w:val="B2"/>
      </w:pPr>
      <w:r w:rsidRPr="004E66ED">
        <w:t>-</w:t>
      </w:r>
      <w:r w:rsidRPr="004E66ED">
        <w:tab/>
        <w:t>Management of identity information storage and usage permissions</w:t>
      </w:r>
    </w:p>
    <w:p w14:paraId="65A10661" w14:textId="77777777" w:rsidR="000F194B" w:rsidRPr="004E66ED" w:rsidRDefault="000F194B" w:rsidP="000F194B">
      <w:pPr>
        <w:pStyle w:val="B1"/>
      </w:pPr>
      <w:r w:rsidRPr="004E66ED">
        <w:t>Benefits for businesses:</w:t>
      </w:r>
    </w:p>
    <w:p w14:paraId="6D7EA741" w14:textId="77777777" w:rsidR="000F194B" w:rsidRPr="004E66ED" w:rsidRDefault="000F194B" w:rsidP="000F194B">
      <w:pPr>
        <w:pStyle w:val="B2"/>
      </w:pPr>
      <w:r w:rsidRPr="004E66ED">
        <w:t>-</w:t>
      </w:r>
      <w:r w:rsidRPr="004E66ED">
        <w:tab/>
        <w:t>User-friendliness and compliance with user identification legislation.</w:t>
      </w:r>
    </w:p>
    <w:p w14:paraId="0E9055D0" w14:textId="77777777" w:rsidR="000F194B" w:rsidRPr="000F194B" w:rsidRDefault="000F194B" w:rsidP="000F194B">
      <w:pPr>
        <w:pStyle w:val="B2"/>
      </w:pPr>
      <w:r w:rsidRPr="000F194B">
        <w:t>-</w:t>
      </w:r>
      <w:r w:rsidRPr="000F194B">
        <w:tab/>
        <w:t xml:space="preserve">Reduction in 'business integration requirements' for services, that currently </w:t>
      </w:r>
      <w:proofErr w:type="gramStart"/>
      <w:r w:rsidRPr="000F194B">
        <w:t>has to</w:t>
      </w:r>
      <w:proofErr w:type="gramEnd"/>
      <w:r w:rsidRPr="000F194B">
        <w:t xml:space="preserve"> contend with diverse documents and processes.</w:t>
      </w:r>
    </w:p>
    <w:p w14:paraId="1CF52811" w14:textId="77777777" w:rsidR="000F194B" w:rsidRDefault="000F194B">
      <w:pPr>
        <w:spacing w:after="0"/>
        <w:rPr>
          <w:rFonts w:ascii="Arial" w:hAnsi="Arial"/>
          <w:sz w:val="36"/>
        </w:rPr>
      </w:pPr>
      <w:r>
        <w:br w:type="page"/>
      </w:r>
    </w:p>
    <w:p w14:paraId="5CA5E6C2" w14:textId="6B7E0B51" w:rsidR="00080512" w:rsidRPr="004D3578" w:rsidRDefault="00080512" w:rsidP="000F194B">
      <w:pPr>
        <w:pStyle w:val="Heading8"/>
      </w:pPr>
      <w:bookmarkStart w:id="81" w:name="_Toc152929269"/>
      <w:r w:rsidRPr="004D3578">
        <w:lastRenderedPageBreak/>
        <w:t xml:space="preserve">Annex </w:t>
      </w:r>
      <w:r w:rsidR="00F37BF7">
        <w:t>C</w:t>
      </w:r>
      <w:r w:rsidRPr="004D3578">
        <w:t xml:space="preserve"> (informative):</w:t>
      </w:r>
      <w:r w:rsidRPr="004D3578">
        <w:br/>
        <w:t>Change history</w:t>
      </w:r>
      <w:bookmarkEnd w:id="81"/>
    </w:p>
    <w:p w14:paraId="06FAD520" w14:textId="77777777" w:rsidR="00054A22" w:rsidRPr="00235394" w:rsidRDefault="00054A22" w:rsidP="00054A22">
      <w:pPr>
        <w:pStyle w:val="TH"/>
      </w:pPr>
      <w:bookmarkStart w:id="82" w:name="historyclause"/>
      <w:bookmarkEnd w:id="82"/>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585D66">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585D66">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proofErr w:type="spellStart"/>
            <w:r w:rsidRPr="00235394">
              <w:rPr>
                <w:b/>
                <w:sz w:val="16"/>
              </w:rPr>
              <w:t>TDoc</w:t>
            </w:r>
            <w:proofErr w:type="spellEnd"/>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585D66">
        <w:tc>
          <w:tcPr>
            <w:tcW w:w="800" w:type="dxa"/>
            <w:shd w:val="solid" w:color="FFFFFF" w:fill="auto"/>
          </w:tcPr>
          <w:p w14:paraId="433EA83C" w14:textId="0AA4FFB4" w:rsidR="003C3971" w:rsidRPr="006B0D02" w:rsidRDefault="00CB3FB9" w:rsidP="00C72833">
            <w:pPr>
              <w:pStyle w:val="TAC"/>
              <w:rPr>
                <w:sz w:val="16"/>
                <w:szCs w:val="16"/>
              </w:rPr>
            </w:pPr>
            <w:r>
              <w:rPr>
                <w:sz w:val="16"/>
                <w:szCs w:val="16"/>
              </w:rPr>
              <w:t>08.2023</w:t>
            </w:r>
          </w:p>
        </w:tc>
        <w:tc>
          <w:tcPr>
            <w:tcW w:w="800" w:type="dxa"/>
            <w:shd w:val="solid" w:color="FFFFFF" w:fill="auto"/>
          </w:tcPr>
          <w:p w14:paraId="55C8CC01" w14:textId="6DA770B7" w:rsidR="003C3971" w:rsidRPr="006B0D02" w:rsidRDefault="00CB3FB9" w:rsidP="00C72833">
            <w:pPr>
              <w:pStyle w:val="TAC"/>
              <w:rPr>
                <w:sz w:val="16"/>
                <w:szCs w:val="16"/>
              </w:rPr>
            </w:pPr>
            <w:r>
              <w:rPr>
                <w:sz w:val="16"/>
                <w:szCs w:val="16"/>
              </w:rPr>
              <w:t>SA1 103</w:t>
            </w:r>
          </w:p>
        </w:tc>
        <w:tc>
          <w:tcPr>
            <w:tcW w:w="1094" w:type="dxa"/>
            <w:shd w:val="solid" w:color="FFFFFF" w:fill="auto"/>
          </w:tcPr>
          <w:p w14:paraId="134723C6" w14:textId="49FA0369" w:rsidR="003C3971" w:rsidRPr="006B0D02" w:rsidRDefault="004E66D8" w:rsidP="00C72833">
            <w:pPr>
              <w:pStyle w:val="TAC"/>
              <w:rPr>
                <w:sz w:val="16"/>
                <w:szCs w:val="16"/>
              </w:rPr>
            </w:pPr>
            <w:r>
              <w:rPr>
                <w:sz w:val="16"/>
                <w:szCs w:val="16"/>
              </w:rPr>
              <w:t>S1-232605</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1559C7F0" w:rsidR="003C3971" w:rsidRPr="006B0D02" w:rsidRDefault="00CB3FB9" w:rsidP="00C72833">
            <w:pPr>
              <w:pStyle w:val="TAL"/>
              <w:rPr>
                <w:sz w:val="16"/>
                <w:szCs w:val="16"/>
              </w:rPr>
            </w:pPr>
            <w:r>
              <w:rPr>
                <w:sz w:val="16"/>
                <w:szCs w:val="16"/>
              </w:rPr>
              <w:t>TS skeleton</w:t>
            </w:r>
          </w:p>
        </w:tc>
        <w:tc>
          <w:tcPr>
            <w:tcW w:w="708" w:type="dxa"/>
            <w:shd w:val="solid" w:color="FFFFFF" w:fill="auto"/>
          </w:tcPr>
          <w:p w14:paraId="5E97A6B2" w14:textId="2EBB14F3" w:rsidR="003C3971" w:rsidRPr="007D6048" w:rsidRDefault="00CB3FB9" w:rsidP="00C72833">
            <w:pPr>
              <w:pStyle w:val="TAC"/>
              <w:rPr>
                <w:sz w:val="16"/>
                <w:szCs w:val="16"/>
              </w:rPr>
            </w:pPr>
            <w:r>
              <w:rPr>
                <w:sz w:val="16"/>
                <w:szCs w:val="16"/>
              </w:rPr>
              <w:t>0.0.0</w:t>
            </w:r>
          </w:p>
        </w:tc>
      </w:tr>
      <w:tr w:rsidR="004E66D8" w:rsidRPr="006B0D02" w14:paraId="5865E26D" w14:textId="77777777" w:rsidTr="00585D66">
        <w:tc>
          <w:tcPr>
            <w:tcW w:w="800" w:type="dxa"/>
            <w:shd w:val="solid" w:color="FFFFFF" w:fill="auto"/>
          </w:tcPr>
          <w:p w14:paraId="6CC5CE94" w14:textId="29022D1C" w:rsidR="004E66D8" w:rsidRDefault="004E66D8" w:rsidP="00C72833">
            <w:pPr>
              <w:pStyle w:val="TAC"/>
              <w:rPr>
                <w:sz w:val="16"/>
                <w:szCs w:val="16"/>
              </w:rPr>
            </w:pPr>
            <w:r>
              <w:rPr>
                <w:sz w:val="16"/>
                <w:szCs w:val="16"/>
              </w:rPr>
              <w:t>08.2023</w:t>
            </w:r>
          </w:p>
        </w:tc>
        <w:tc>
          <w:tcPr>
            <w:tcW w:w="800" w:type="dxa"/>
            <w:shd w:val="solid" w:color="FFFFFF" w:fill="auto"/>
          </w:tcPr>
          <w:p w14:paraId="7B930623" w14:textId="49AE6A46" w:rsidR="004E66D8" w:rsidRDefault="004E66D8" w:rsidP="00C72833">
            <w:pPr>
              <w:pStyle w:val="TAC"/>
              <w:rPr>
                <w:sz w:val="16"/>
                <w:szCs w:val="16"/>
              </w:rPr>
            </w:pPr>
            <w:r>
              <w:rPr>
                <w:sz w:val="16"/>
                <w:szCs w:val="16"/>
              </w:rPr>
              <w:t>SA1 103</w:t>
            </w:r>
          </w:p>
        </w:tc>
        <w:tc>
          <w:tcPr>
            <w:tcW w:w="1094" w:type="dxa"/>
            <w:shd w:val="solid" w:color="FFFFFF" w:fill="auto"/>
          </w:tcPr>
          <w:p w14:paraId="0CFD9596" w14:textId="77777777" w:rsidR="004E66D8" w:rsidRDefault="00BA052A" w:rsidP="00C72833">
            <w:pPr>
              <w:pStyle w:val="TAC"/>
              <w:rPr>
                <w:sz w:val="16"/>
                <w:szCs w:val="16"/>
              </w:rPr>
            </w:pPr>
            <w:r>
              <w:rPr>
                <w:sz w:val="16"/>
                <w:szCs w:val="16"/>
              </w:rPr>
              <w:t>S1-232074</w:t>
            </w:r>
          </w:p>
          <w:p w14:paraId="3121BBD3" w14:textId="77777777" w:rsidR="0006545C" w:rsidRDefault="0006545C" w:rsidP="00C72833">
            <w:pPr>
              <w:pStyle w:val="TAC"/>
              <w:rPr>
                <w:sz w:val="16"/>
                <w:szCs w:val="16"/>
              </w:rPr>
            </w:pPr>
            <w:r>
              <w:rPr>
                <w:sz w:val="16"/>
                <w:szCs w:val="16"/>
              </w:rPr>
              <w:t>S1-232406</w:t>
            </w:r>
          </w:p>
          <w:p w14:paraId="5BAF985D" w14:textId="77777777" w:rsidR="00E51650" w:rsidRDefault="00E51650" w:rsidP="00C72833">
            <w:pPr>
              <w:pStyle w:val="TAC"/>
              <w:rPr>
                <w:sz w:val="16"/>
                <w:szCs w:val="16"/>
              </w:rPr>
            </w:pPr>
            <w:r>
              <w:rPr>
                <w:sz w:val="16"/>
                <w:szCs w:val="16"/>
              </w:rPr>
              <w:t>S1-232407</w:t>
            </w:r>
          </w:p>
          <w:p w14:paraId="7E603878" w14:textId="77777777" w:rsidR="005E6F76" w:rsidRDefault="005E6F76" w:rsidP="00C72833">
            <w:pPr>
              <w:pStyle w:val="TAC"/>
              <w:rPr>
                <w:sz w:val="16"/>
                <w:szCs w:val="16"/>
              </w:rPr>
            </w:pPr>
            <w:r>
              <w:rPr>
                <w:sz w:val="16"/>
                <w:szCs w:val="16"/>
              </w:rPr>
              <w:t>S1-232076</w:t>
            </w:r>
          </w:p>
          <w:p w14:paraId="4CF644CF" w14:textId="77777777" w:rsidR="0008729C" w:rsidRDefault="0008729C" w:rsidP="00C72833">
            <w:pPr>
              <w:pStyle w:val="TAC"/>
              <w:rPr>
                <w:sz w:val="16"/>
                <w:szCs w:val="16"/>
              </w:rPr>
            </w:pPr>
            <w:r>
              <w:rPr>
                <w:sz w:val="16"/>
                <w:szCs w:val="16"/>
              </w:rPr>
              <w:t>S1-232623</w:t>
            </w:r>
          </w:p>
          <w:p w14:paraId="18DA6DC4" w14:textId="77777777" w:rsidR="00C74F67" w:rsidRDefault="00C74F67" w:rsidP="00C72833">
            <w:pPr>
              <w:pStyle w:val="TAC"/>
              <w:rPr>
                <w:sz w:val="16"/>
                <w:szCs w:val="16"/>
              </w:rPr>
            </w:pPr>
            <w:r>
              <w:rPr>
                <w:sz w:val="16"/>
                <w:szCs w:val="16"/>
              </w:rPr>
              <w:t>S1-232419</w:t>
            </w:r>
          </w:p>
          <w:p w14:paraId="760DA39A" w14:textId="77777777" w:rsidR="00AA7C30" w:rsidRDefault="00AA7C30" w:rsidP="00C72833">
            <w:pPr>
              <w:pStyle w:val="TAC"/>
              <w:rPr>
                <w:sz w:val="16"/>
                <w:szCs w:val="16"/>
              </w:rPr>
            </w:pPr>
            <w:r>
              <w:rPr>
                <w:sz w:val="16"/>
                <w:szCs w:val="16"/>
              </w:rPr>
              <w:t>S1-232620</w:t>
            </w:r>
          </w:p>
          <w:p w14:paraId="7D2E4659" w14:textId="77777777" w:rsidR="009E505E" w:rsidRDefault="00DC43E6" w:rsidP="00C72833">
            <w:pPr>
              <w:pStyle w:val="TAC"/>
              <w:rPr>
                <w:sz w:val="16"/>
                <w:szCs w:val="16"/>
              </w:rPr>
            </w:pPr>
            <w:r>
              <w:rPr>
                <w:sz w:val="16"/>
                <w:szCs w:val="16"/>
              </w:rPr>
              <w:t>S1-232412</w:t>
            </w:r>
          </w:p>
          <w:p w14:paraId="1893DD00" w14:textId="0FBACC7A" w:rsidR="009E505E" w:rsidRDefault="009E505E" w:rsidP="00C72833">
            <w:pPr>
              <w:pStyle w:val="TAC"/>
              <w:rPr>
                <w:sz w:val="16"/>
                <w:szCs w:val="16"/>
              </w:rPr>
            </w:pPr>
            <w:r>
              <w:rPr>
                <w:sz w:val="16"/>
                <w:szCs w:val="16"/>
              </w:rPr>
              <w:t>S1-232421</w:t>
            </w:r>
          </w:p>
          <w:p w14:paraId="0C432330" w14:textId="35DDBC84" w:rsidR="00D54E10" w:rsidRDefault="00D54E10" w:rsidP="00C72833">
            <w:pPr>
              <w:pStyle w:val="TAC"/>
              <w:rPr>
                <w:sz w:val="16"/>
                <w:szCs w:val="16"/>
              </w:rPr>
            </w:pPr>
            <w:r>
              <w:rPr>
                <w:sz w:val="16"/>
                <w:szCs w:val="16"/>
              </w:rPr>
              <w:t>S1-232080</w:t>
            </w:r>
          </w:p>
          <w:p w14:paraId="525F6F04" w14:textId="14CFE39E" w:rsidR="00D54E10" w:rsidRDefault="00D54E10" w:rsidP="00C72833">
            <w:pPr>
              <w:pStyle w:val="TAC"/>
              <w:rPr>
                <w:sz w:val="16"/>
                <w:szCs w:val="16"/>
              </w:rPr>
            </w:pPr>
            <w:r>
              <w:rPr>
                <w:sz w:val="16"/>
                <w:szCs w:val="16"/>
              </w:rPr>
              <w:t>S1-232422</w:t>
            </w:r>
          </w:p>
        </w:tc>
        <w:tc>
          <w:tcPr>
            <w:tcW w:w="425" w:type="dxa"/>
            <w:shd w:val="solid" w:color="FFFFFF" w:fill="auto"/>
          </w:tcPr>
          <w:p w14:paraId="3232C17F" w14:textId="77777777" w:rsidR="004E66D8" w:rsidRPr="006B0D02" w:rsidRDefault="004E66D8" w:rsidP="00C72833">
            <w:pPr>
              <w:pStyle w:val="TAL"/>
              <w:rPr>
                <w:sz w:val="16"/>
                <w:szCs w:val="16"/>
              </w:rPr>
            </w:pPr>
          </w:p>
        </w:tc>
        <w:tc>
          <w:tcPr>
            <w:tcW w:w="425" w:type="dxa"/>
            <w:shd w:val="solid" w:color="FFFFFF" w:fill="auto"/>
          </w:tcPr>
          <w:p w14:paraId="60360531" w14:textId="77777777" w:rsidR="004E66D8" w:rsidRPr="006B0D02" w:rsidRDefault="004E66D8" w:rsidP="00C72833">
            <w:pPr>
              <w:pStyle w:val="TAR"/>
              <w:rPr>
                <w:sz w:val="16"/>
                <w:szCs w:val="16"/>
              </w:rPr>
            </w:pPr>
          </w:p>
        </w:tc>
        <w:tc>
          <w:tcPr>
            <w:tcW w:w="425" w:type="dxa"/>
            <w:shd w:val="solid" w:color="FFFFFF" w:fill="auto"/>
          </w:tcPr>
          <w:p w14:paraId="137223C3" w14:textId="77777777" w:rsidR="004E66D8" w:rsidRPr="006B0D02" w:rsidRDefault="004E66D8" w:rsidP="00C72833">
            <w:pPr>
              <w:pStyle w:val="TAC"/>
              <w:rPr>
                <w:sz w:val="16"/>
                <w:szCs w:val="16"/>
              </w:rPr>
            </w:pPr>
          </w:p>
        </w:tc>
        <w:tc>
          <w:tcPr>
            <w:tcW w:w="4962" w:type="dxa"/>
            <w:shd w:val="solid" w:color="FFFFFF" w:fill="auto"/>
          </w:tcPr>
          <w:p w14:paraId="489A731C" w14:textId="77777777" w:rsidR="004E66D8" w:rsidRDefault="00BA052A" w:rsidP="00C72833">
            <w:pPr>
              <w:pStyle w:val="TAL"/>
              <w:rPr>
                <w:sz w:val="16"/>
                <w:szCs w:val="16"/>
              </w:rPr>
            </w:pPr>
            <w:r>
              <w:rPr>
                <w:sz w:val="16"/>
                <w:szCs w:val="16"/>
              </w:rPr>
              <w:t>Scope</w:t>
            </w:r>
            <w:r>
              <w:rPr>
                <w:sz w:val="16"/>
                <w:szCs w:val="16"/>
              </w:rPr>
              <w:br/>
            </w:r>
            <w:r w:rsidR="0006545C">
              <w:rPr>
                <w:sz w:val="16"/>
                <w:szCs w:val="16"/>
              </w:rPr>
              <w:t>References</w:t>
            </w:r>
          </w:p>
          <w:p w14:paraId="770A274C" w14:textId="77777777" w:rsidR="0006545C" w:rsidRDefault="00E51650" w:rsidP="00C72833">
            <w:pPr>
              <w:pStyle w:val="TAL"/>
              <w:rPr>
                <w:sz w:val="16"/>
                <w:szCs w:val="16"/>
              </w:rPr>
            </w:pPr>
            <w:r>
              <w:rPr>
                <w:sz w:val="16"/>
                <w:szCs w:val="16"/>
              </w:rPr>
              <w:t>Terminology &amp; Acronyms</w:t>
            </w:r>
          </w:p>
          <w:p w14:paraId="3D6C81EE" w14:textId="77777777" w:rsidR="00E51650" w:rsidRDefault="005E6F76" w:rsidP="00C72833">
            <w:pPr>
              <w:pStyle w:val="TAL"/>
              <w:rPr>
                <w:sz w:val="16"/>
                <w:szCs w:val="16"/>
              </w:rPr>
            </w:pPr>
            <w:r>
              <w:rPr>
                <w:sz w:val="16"/>
                <w:szCs w:val="16"/>
              </w:rPr>
              <w:t>Overview</w:t>
            </w:r>
          </w:p>
          <w:p w14:paraId="5AAD69B8" w14:textId="77777777" w:rsidR="0008729C" w:rsidRDefault="003C25C7" w:rsidP="00C72833">
            <w:pPr>
              <w:pStyle w:val="TAL"/>
              <w:rPr>
                <w:sz w:val="16"/>
                <w:szCs w:val="16"/>
              </w:rPr>
            </w:pPr>
            <w:r>
              <w:rPr>
                <w:sz w:val="16"/>
                <w:szCs w:val="16"/>
              </w:rPr>
              <w:t xml:space="preserve">Localized mobile metaverse </w:t>
            </w:r>
            <w:proofErr w:type="gramStart"/>
            <w:r>
              <w:rPr>
                <w:sz w:val="16"/>
                <w:szCs w:val="16"/>
              </w:rPr>
              <w:t>s</w:t>
            </w:r>
            <w:r w:rsidR="0008729C">
              <w:rPr>
                <w:sz w:val="16"/>
                <w:szCs w:val="16"/>
              </w:rPr>
              <w:t>ervices</w:t>
            </w:r>
            <w:proofErr w:type="gramEnd"/>
          </w:p>
          <w:p w14:paraId="386A2332" w14:textId="77777777" w:rsidR="003C25C7" w:rsidRDefault="00C74F67" w:rsidP="00C72833">
            <w:pPr>
              <w:pStyle w:val="TAL"/>
              <w:rPr>
                <w:sz w:val="16"/>
                <w:szCs w:val="16"/>
              </w:rPr>
            </w:pPr>
            <w:r>
              <w:rPr>
                <w:sz w:val="16"/>
                <w:szCs w:val="16"/>
              </w:rPr>
              <w:t>Avatar-based real-time communication</w:t>
            </w:r>
          </w:p>
          <w:p w14:paraId="5F64AD9F" w14:textId="77777777" w:rsidR="00AA7C30" w:rsidRDefault="00AA7C30" w:rsidP="00C72833">
            <w:pPr>
              <w:pStyle w:val="TAL"/>
              <w:rPr>
                <w:sz w:val="16"/>
                <w:szCs w:val="16"/>
              </w:rPr>
            </w:pPr>
            <w:r>
              <w:rPr>
                <w:sz w:val="16"/>
                <w:szCs w:val="16"/>
              </w:rPr>
              <w:t>Digital asset management</w:t>
            </w:r>
          </w:p>
          <w:p w14:paraId="12A88CE6" w14:textId="77777777" w:rsidR="00DC43E6" w:rsidRDefault="00DC43E6" w:rsidP="00C72833">
            <w:pPr>
              <w:pStyle w:val="TAL"/>
              <w:rPr>
                <w:sz w:val="16"/>
                <w:szCs w:val="16"/>
              </w:rPr>
            </w:pPr>
            <w:r>
              <w:rPr>
                <w:sz w:val="16"/>
                <w:szCs w:val="16"/>
              </w:rPr>
              <w:t>Performance requirements</w:t>
            </w:r>
          </w:p>
          <w:p w14:paraId="70C794B9" w14:textId="77777777" w:rsidR="009E505E" w:rsidRDefault="009E505E" w:rsidP="00C72833">
            <w:pPr>
              <w:pStyle w:val="TAL"/>
              <w:rPr>
                <w:sz w:val="16"/>
                <w:szCs w:val="16"/>
              </w:rPr>
            </w:pPr>
            <w:r>
              <w:rPr>
                <w:sz w:val="16"/>
                <w:szCs w:val="16"/>
              </w:rPr>
              <w:t>Security, authorization, privacy</w:t>
            </w:r>
          </w:p>
          <w:p w14:paraId="5AA75852" w14:textId="0DD95E89" w:rsidR="00D54E10" w:rsidRDefault="00D54E10" w:rsidP="00C72833">
            <w:pPr>
              <w:pStyle w:val="TAL"/>
              <w:rPr>
                <w:sz w:val="16"/>
                <w:szCs w:val="16"/>
              </w:rPr>
            </w:pPr>
            <w:r>
              <w:rPr>
                <w:sz w:val="16"/>
                <w:szCs w:val="16"/>
              </w:rPr>
              <w:t>Charging aspects</w:t>
            </w:r>
          </w:p>
          <w:p w14:paraId="1CD2A617" w14:textId="693CC03A" w:rsidR="00D54E10" w:rsidRDefault="00D54E10" w:rsidP="00C72833">
            <w:pPr>
              <w:pStyle w:val="TAL"/>
              <w:rPr>
                <w:sz w:val="16"/>
                <w:szCs w:val="16"/>
              </w:rPr>
            </w:pPr>
            <w:r>
              <w:rPr>
                <w:sz w:val="16"/>
                <w:szCs w:val="16"/>
              </w:rPr>
              <w:t>Annex - Metaverse</w:t>
            </w:r>
          </w:p>
        </w:tc>
        <w:tc>
          <w:tcPr>
            <w:tcW w:w="708" w:type="dxa"/>
            <w:shd w:val="solid" w:color="FFFFFF" w:fill="auto"/>
          </w:tcPr>
          <w:p w14:paraId="583A8750" w14:textId="3429C990" w:rsidR="004E66D8" w:rsidRDefault="004E66D8" w:rsidP="00C72833">
            <w:pPr>
              <w:pStyle w:val="TAC"/>
              <w:rPr>
                <w:sz w:val="16"/>
                <w:szCs w:val="16"/>
              </w:rPr>
            </w:pPr>
            <w:r>
              <w:rPr>
                <w:sz w:val="16"/>
                <w:szCs w:val="16"/>
              </w:rPr>
              <w:t>0.1.0</w:t>
            </w:r>
          </w:p>
        </w:tc>
      </w:tr>
      <w:tr w:rsidR="00BF2219" w:rsidRPr="006B0D02" w14:paraId="72E984B2" w14:textId="77777777" w:rsidTr="00585D66">
        <w:tc>
          <w:tcPr>
            <w:tcW w:w="800" w:type="dxa"/>
            <w:shd w:val="solid" w:color="FFFFFF" w:fill="auto"/>
          </w:tcPr>
          <w:p w14:paraId="4BDD5597" w14:textId="43C5CD03" w:rsidR="00BF2219" w:rsidRDefault="00BF2219" w:rsidP="00C72833">
            <w:pPr>
              <w:pStyle w:val="TAC"/>
              <w:rPr>
                <w:sz w:val="16"/>
                <w:szCs w:val="16"/>
              </w:rPr>
            </w:pPr>
            <w:r>
              <w:rPr>
                <w:sz w:val="16"/>
                <w:szCs w:val="16"/>
              </w:rPr>
              <w:t>09.2023</w:t>
            </w:r>
          </w:p>
        </w:tc>
        <w:tc>
          <w:tcPr>
            <w:tcW w:w="800" w:type="dxa"/>
            <w:shd w:val="solid" w:color="FFFFFF" w:fill="auto"/>
          </w:tcPr>
          <w:p w14:paraId="05295242" w14:textId="1694443F" w:rsidR="00BF2219" w:rsidRDefault="00BF2219" w:rsidP="00C72833">
            <w:pPr>
              <w:pStyle w:val="TAC"/>
              <w:rPr>
                <w:sz w:val="16"/>
                <w:szCs w:val="16"/>
              </w:rPr>
            </w:pPr>
            <w:r>
              <w:rPr>
                <w:sz w:val="16"/>
                <w:szCs w:val="16"/>
              </w:rPr>
              <w:t>SA#101</w:t>
            </w:r>
          </w:p>
        </w:tc>
        <w:tc>
          <w:tcPr>
            <w:tcW w:w="1094" w:type="dxa"/>
            <w:shd w:val="solid" w:color="FFFFFF" w:fill="auto"/>
          </w:tcPr>
          <w:p w14:paraId="1D455DA2" w14:textId="7C1E11FC" w:rsidR="00BF2219" w:rsidRDefault="00BF2219" w:rsidP="00C72833">
            <w:pPr>
              <w:pStyle w:val="TAC"/>
              <w:rPr>
                <w:sz w:val="16"/>
                <w:szCs w:val="16"/>
              </w:rPr>
            </w:pPr>
            <w:r>
              <w:rPr>
                <w:sz w:val="16"/>
                <w:szCs w:val="16"/>
              </w:rPr>
              <w:t>SP-231018</w:t>
            </w:r>
          </w:p>
        </w:tc>
        <w:tc>
          <w:tcPr>
            <w:tcW w:w="425" w:type="dxa"/>
            <w:shd w:val="solid" w:color="FFFFFF" w:fill="auto"/>
          </w:tcPr>
          <w:p w14:paraId="0925D769" w14:textId="77777777" w:rsidR="00BF2219" w:rsidRPr="006B0D02" w:rsidRDefault="00BF2219" w:rsidP="00C72833">
            <w:pPr>
              <w:pStyle w:val="TAL"/>
              <w:rPr>
                <w:sz w:val="16"/>
                <w:szCs w:val="16"/>
              </w:rPr>
            </w:pPr>
          </w:p>
        </w:tc>
        <w:tc>
          <w:tcPr>
            <w:tcW w:w="425" w:type="dxa"/>
            <w:shd w:val="solid" w:color="FFFFFF" w:fill="auto"/>
          </w:tcPr>
          <w:p w14:paraId="0BC59C88" w14:textId="77777777" w:rsidR="00BF2219" w:rsidRPr="006B0D02" w:rsidRDefault="00BF2219" w:rsidP="00C72833">
            <w:pPr>
              <w:pStyle w:val="TAR"/>
              <w:rPr>
                <w:sz w:val="16"/>
                <w:szCs w:val="16"/>
              </w:rPr>
            </w:pPr>
          </w:p>
        </w:tc>
        <w:tc>
          <w:tcPr>
            <w:tcW w:w="425" w:type="dxa"/>
            <w:shd w:val="solid" w:color="FFFFFF" w:fill="auto"/>
          </w:tcPr>
          <w:p w14:paraId="3712C887" w14:textId="77777777" w:rsidR="00BF2219" w:rsidRPr="006B0D02" w:rsidRDefault="00BF2219" w:rsidP="00C72833">
            <w:pPr>
              <w:pStyle w:val="TAC"/>
              <w:rPr>
                <w:sz w:val="16"/>
                <w:szCs w:val="16"/>
              </w:rPr>
            </w:pPr>
          </w:p>
        </w:tc>
        <w:tc>
          <w:tcPr>
            <w:tcW w:w="4962" w:type="dxa"/>
            <w:shd w:val="solid" w:color="FFFFFF" w:fill="auto"/>
          </w:tcPr>
          <w:p w14:paraId="66A3A295" w14:textId="09354334" w:rsidR="00BF2219" w:rsidRDefault="00BF2219" w:rsidP="00C72833">
            <w:pPr>
              <w:pStyle w:val="TAL"/>
              <w:rPr>
                <w:sz w:val="16"/>
                <w:szCs w:val="16"/>
              </w:rPr>
            </w:pPr>
            <w:r>
              <w:rPr>
                <w:sz w:val="16"/>
                <w:szCs w:val="16"/>
              </w:rPr>
              <w:t xml:space="preserve">MCC </w:t>
            </w:r>
            <w:r w:rsidR="00235F08">
              <w:rPr>
                <w:sz w:val="16"/>
                <w:szCs w:val="16"/>
              </w:rPr>
              <w:t>c</w:t>
            </w:r>
            <w:r>
              <w:rPr>
                <w:sz w:val="16"/>
                <w:szCs w:val="16"/>
              </w:rPr>
              <w:t>lean-up</w:t>
            </w:r>
          </w:p>
        </w:tc>
        <w:tc>
          <w:tcPr>
            <w:tcW w:w="708" w:type="dxa"/>
            <w:shd w:val="solid" w:color="FFFFFF" w:fill="auto"/>
          </w:tcPr>
          <w:p w14:paraId="2EA1092B" w14:textId="1F211B96" w:rsidR="00BF2219" w:rsidRDefault="00BF2219" w:rsidP="00C72833">
            <w:pPr>
              <w:pStyle w:val="TAC"/>
              <w:rPr>
                <w:sz w:val="16"/>
                <w:szCs w:val="16"/>
              </w:rPr>
            </w:pPr>
            <w:r>
              <w:rPr>
                <w:sz w:val="16"/>
                <w:szCs w:val="16"/>
              </w:rPr>
              <w:t>1.0.0</w:t>
            </w:r>
          </w:p>
        </w:tc>
      </w:tr>
      <w:tr w:rsidR="00235F08" w:rsidRPr="006B0D02" w14:paraId="51F9AF4C" w14:textId="77777777" w:rsidTr="00585D66">
        <w:tc>
          <w:tcPr>
            <w:tcW w:w="800" w:type="dxa"/>
            <w:shd w:val="solid" w:color="FFFFFF" w:fill="auto"/>
          </w:tcPr>
          <w:p w14:paraId="7C284D01" w14:textId="178A8122" w:rsidR="00235F08" w:rsidRDefault="00235F08" w:rsidP="00C72833">
            <w:pPr>
              <w:pStyle w:val="TAC"/>
              <w:rPr>
                <w:sz w:val="16"/>
                <w:szCs w:val="16"/>
              </w:rPr>
            </w:pPr>
            <w:r>
              <w:rPr>
                <w:sz w:val="16"/>
                <w:szCs w:val="16"/>
              </w:rPr>
              <w:t>11.2023</w:t>
            </w:r>
          </w:p>
        </w:tc>
        <w:tc>
          <w:tcPr>
            <w:tcW w:w="800" w:type="dxa"/>
            <w:shd w:val="solid" w:color="FFFFFF" w:fill="auto"/>
          </w:tcPr>
          <w:p w14:paraId="311F171A" w14:textId="5CE6B42A" w:rsidR="00235F08" w:rsidRDefault="00235F08" w:rsidP="00C72833">
            <w:pPr>
              <w:pStyle w:val="TAC"/>
              <w:rPr>
                <w:sz w:val="16"/>
                <w:szCs w:val="16"/>
              </w:rPr>
            </w:pPr>
            <w:r>
              <w:rPr>
                <w:sz w:val="16"/>
                <w:szCs w:val="16"/>
              </w:rPr>
              <w:t>SA1 104</w:t>
            </w:r>
          </w:p>
        </w:tc>
        <w:tc>
          <w:tcPr>
            <w:tcW w:w="1094" w:type="dxa"/>
            <w:shd w:val="solid" w:color="FFFFFF" w:fill="auto"/>
          </w:tcPr>
          <w:p w14:paraId="5E4FDA0A" w14:textId="256CAA78" w:rsidR="00235F08" w:rsidRDefault="00235F08" w:rsidP="00C72833">
            <w:pPr>
              <w:pStyle w:val="TAC"/>
              <w:rPr>
                <w:sz w:val="16"/>
                <w:szCs w:val="16"/>
              </w:rPr>
            </w:pPr>
            <w:r>
              <w:rPr>
                <w:sz w:val="16"/>
                <w:szCs w:val="16"/>
              </w:rPr>
              <w:t>S1-233431</w:t>
            </w:r>
          </w:p>
          <w:p w14:paraId="720254E0" w14:textId="47D1DA9D" w:rsidR="00235F08" w:rsidRDefault="00235F08" w:rsidP="00C72833">
            <w:pPr>
              <w:pStyle w:val="TAC"/>
              <w:rPr>
                <w:sz w:val="16"/>
                <w:szCs w:val="16"/>
              </w:rPr>
            </w:pPr>
            <w:r>
              <w:rPr>
                <w:sz w:val="16"/>
                <w:szCs w:val="16"/>
              </w:rPr>
              <w:t>S1-233152</w:t>
            </w:r>
          </w:p>
          <w:p w14:paraId="0B4C2F83" w14:textId="6B9B9883" w:rsidR="00235F08" w:rsidRDefault="00235F08" w:rsidP="00C72833">
            <w:pPr>
              <w:pStyle w:val="TAC"/>
              <w:rPr>
                <w:sz w:val="16"/>
                <w:szCs w:val="16"/>
              </w:rPr>
            </w:pPr>
            <w:r>
              <w:rPr>
                <w:sz w:val="16"/>
                <w:szCs w:val="16"/>
              </w:rPr>
              <w:t>S1-233438</w:t>
            </w:r>
          </w:p>
          <w:p w14:paraId="383351EB" w14:textId="5D62A0AF" w:rsidR="00235F08" w:rsidRDefault="00235F08" w:rsidP="00C72833">
            <w:pPr>
              <w:pStyle w:val="TAC"/>
              <w:rPr>
                <w:sz w:val="16"/>
                <w:szCs w:val="16"/>
              </w:rPr>
            </w:pPr>
            <w:r>
              <w:rPr>
                <w:sz w:val="16"/>
                <w:szCs w:val="16"/>
              </w:rPr>
              <w:t>S1-</w:t>
            </w:r>
            <w:r w:rsidRPr="00AC233A">
              <w:rPr>
                <w:sz w:val="16"/>
                <w:szCs w:val="16"/>
              </w:rPr>
              <w:t>233433</w:t>
            </w:r>
          </w:p>
          <w:p w14:paraId="0DFEF1B6" w14:textId="25C66C7B" w:rsidR="00235F08" w:rsidRDefault="00235F08" w:rsidP="00C72833">
            <w:pPr>
              <w:pStyle w:val="TAC"/>
              <w:rPr>
                <w:sz w:val="16"/>
                <w:szCs w:val="16"/>
              </w:rPr>
            </w:pPr>
            <w:r>
              <w:rPr>
                <w:sz w:val="16"/>
                <w:szCs w:val="16"/>
              </w:rPr>
              <w:t>S1-233146</w:t>
            </w:r>
          </w:p>
          <w:p w14:paraId="217996D0" w14:textId="1CB4948B" w:rsidR="00235F08" w:rsidRDefault="00235F08" w:rsidP="00C72833">
            <w:pPr>
              <w:pStyle w:val="TAC"/>
              <w:rPr>
                <w:sz w:val="16"/>
                <w:szCs w:val="16"/>
              </w:rPr>
            </w:pPr>
            <w:r>
              <w:rPr>
                <w:sz w:val="16"/>
                <w:szCs w:val="16"/>
              </w:rPr>
              <w:t>S1-233434</w:t>
            </w:r>
          </w:p>
          <w:p w14:paraId="1CC69996" w14:textId="77777777" w:rsidR="00235F08" w:rsidRDefault="00235F08" w:rsidP="00C72833">
            <w:pPr>
              <w:pStyle w:val="TAC"/>
              <w:rPr>
                <w:sz w:val="16"/>
                <w:szCs w:val="16"/>
              </w:rPr>
            </w:pPr>
          </w:p>
          <w:p w14:paraId="14B77E5B" w14:textId="4119FB33" w:rsidR="00235F08" w:rsidRDefault="00235F08" w:rsidP="00C72833">
            <w:pPr>
              <w:pStyle w:val="TAC"/>
              <w:rPr>
                <w:sz w:val="16"/>
                <w:szCs w:val="16"/>
              </w:rPr>
            </w:pPr>
            <w:r>
              <w:rPr>
                <w:sz w:val="16"/>
                <w:szCs w:val="16"/>
              </w:rPr>
              <w:t>S1-233158</w:t>
            </w:r>
          </w:p>
          <w:p w14:paraId="10C5FE1D" w14:textId="40CF9531" w:rsidR="00235F08" w:rsidRDefault="00235F08" w:rsidP="00C72833">
            <w:pPr>
              <w:pStyle w:val="TAC"/>
              <w:rPr>
                <w:sz w:val="16"/>
                <w:szCs w:val="16"/>
              </w:rPr>
            </w:pPr>
            <w:r>
              <w:rPr>
                <w:sz w:val="16"/>
                <w:szCs w:val="16"/>
              </w:rPr>
              <w:t>S1-233442</w:t>
            </w:r>
          </w:p>
        </w:tc>
        <w:tc>
          <w:tcPr>
            <w:tcW w:w="425" w:type="dxa"/>
            <w:shd w:val="solid" w:color="FFFFFF" w:fill="auto"/>
          </w:tcPr>
          <w:p w14:paraId="16B264D2" w14:textId="77777777" w:rsidR="00235F08" w:rsidRPr="006B0D02" w:rsidRDefault="00235F08" w:rsidP="00C72833">
            <w:pPr>
              <w:pStyle w:val="TAL"/>
              <w:rPr>
                <w:sz w:val="16"/>
                <w:szCs w:val="16"/>
              </w:rPr>
            </w:pPr>
          </w:p>
        </w:tc>
        <w:tc>
          <w:tcPr>
            <w:tcW w:w="425" w:type="dxa"/>
            <w:shd w:val="solid" w:color="FFFFFF" w:fill="auto"/>
          </w:tcPr>
          <w:p w14:paraId="54D28E4D" w14:textId="77777777" w:rsidR="00235F08" w:rsidRPr="006B0D02" w:rsidRDefault="00235F08" w:rsidP="00C72833">
            <w:pPr>
              <w:pStyle w:val="TAR"/>
              <w:rPr>
                <w:sz w:val="16"/>
                <w:szCs w:val="16"/>
              </w:rPr>
            </w:pPr>
          </w:p>
        </w:tc>
        <w:tc>
          <w:tcPr>
            <w:tcW w:w="425" w:type="dxa"/>
            <w:shd w:val="solid" w:color="FFFFFF" w:fill="auto"/>
          </w:tcPr>
          <w:p w14:paraId="2CA9FACA" w14:textId="77777777" w:rsidR="00235F08" w:rsidRPr="006B0D02" w:rsidRDefault="00235F08" w:rsidP="00C72833">
            <w:pPr>
              <w:pStyle w:val="TAC"/>
              <w:rPr>
                <w:sz w:val="16"/>
                <w:szCs w:val="16"/>
              </w:rPr>
            </w:pPr>
          </w:p>
        </w:tc>
        <w:tc>
          <w:tcPr>
            <w:tcW w:w="4962" w:type="dxa"/>
            <w:shd w:val="solid" w:color="FFFFFF" w:fill="auto"/>
          </w:tcPr>
          <w:p w14:paraId="7B0F1E39" w14:textId="77777777" w:rsidR="00235F08" w:rsidRDefault="00235F08" w:rsidP="00C72833">
            <w:pPr>
              <w:pStyle w:val="TAL"/>
              <w:rPr>
                <w:sz w:val="16"/>
                <w:szCs w:val="16"/>
              </w:rPr>
            </w:pPr>
            <w:r>
              <w:rPr>
                <w:sz w:val="16"/>
                <w:szCs w:val="16"/>
              </w:rPr>
              <w:t>cleanup</w:t>
            </w:r>
          </w:p>
          <w:p w14:paraId="2B6E79DE" w14:textId="77777777" w:rsidR="00235F08" w:rsidRDefault="00235F08" w:rsidP="00C72833">
            <w:pPr>
              <w:pStyle w:val="TAL"/>
              <w:rPr>
                <w:sz w:val="16"/>
                <w:szCs w:val="16"/>
              </w:rPr>
            </w:pPr>
            <w:r>
              <w:rPr>
                <w:sz w:val="16"/>
                <w:szCs w:val="16"/>
              </w:rPr>
              <w:t>numbering requirements</w:t>
            </w:r>
          </w:p>
          <w:p w14:paraId="43338DA4" w14:textId="77777777" w:rsidR="00235F08" w:rsidRDefault="00235F08" w:rsidP="00C72833">
            <w:pPr>
              <w:pStyle w:val="TAL"/>
              <w:rPr>
                <w:sz w:val="16"/>
                <w:szCs w:val="16"/>
              </w:rPr>
            </w:pPr>
            <w:r>
              <w:rPr>
                <w:sz w:val="16"/>
                <w:szCs w:val="16"/>
              </w:rPr>
              <w:t>Mobile metaverse service interconnection</w:t>
            </w:r>
          </w:p>
          <w:p w14:paraId="4ED67977" w14:textId="77777777" w:rsidR="00235F08" w:rsidRDefault="00235F08" w:rsidP="00C72833">
            <w:pPr>
              <w:pStyle w:val="TAL"/>
              <w:rPr>
                <w:sz w:val="16"/>
                <w:szCs w:val="16"/>
              </w:rPr>
            </w:pPr>
            <w:r w:rsidRPr="00235F08">
              <w:rPr>
                <w:sz w:val="16"/>
                <w:szCs w:val="16"/>
              </w:rPr>
              <w:t>addition of KPI requirements</w:t>
            </w:r>
          </w:p>
          <w:p w14:paraId="540928F6" w14:textId="77777777" w:rsidR="00235F08" w:rsidRDefault="00235F08" w:rsidP="00C72833">
            <w:pPr>
              <w:pStyle w:val="TAL"/>
              <w:rPr>
                <w:sz w:val="16"/>
                <w:szCs w:val="16"/>
              </w:rPr>
            </w:pPr>
            <w:r w:rsidRPr="00235F08">
              <w:rPr>
                <w:sz w:val="16"/>
                <w:szCs w:val="16"/>
              </w:rPr>
              <w:t>Digital asset management</w:t>
            </w:r>
          </w:p>
          <w:p w14:paraId="5D8274D9" w14:textId="77777777" w:rsidR="00235F08" w:rsidRDefault="00235F08" w:rsidP="00C72833">
            <w:pPr>
              <w:pStyle w:val="TAL"/>
              <w:rPr>
                <w:sz w:val="16"/>
                <w:szCs w:val="16"/>
              </w:rPr>
            </w:pPr>
            <w:r w:rsidRPr="00235F08">
              <w:rPr>
                <w:sz w:val="16"/>
                <w:szCs w:val="16"/>
              </w:rPr>
              <w:t>Addition of Agreed Consolidated Requirements except for Digital Asset Management</w:t>
            </w:r>
          </w:p>
          <w:p w14:paraId="1F431917" w14:textId="77777777" w:rsidR="00235F08" w:rsidRDefault="00235F08" w:rsidP="00C72833">
            <w:pPr>
              <w:pStyle w:val="TAL"/>
              <w:rPr>
                <w:sz w:val="16"/>
                <w:szCs w:val="16"/>
              </w:rPr>
            </w:pPr>
            <w:r w:rsidRPr="00235F08">
              <w:rPr>
                <w:sz w:val="16"/>
                <w:szCs w:val="16"/>
              </w:rPr>
              <w:t>revising traffic flow KPIs</w:t>
            </w:r>
          </w:p>
          <w:p w14:paraId="1006D08E" w14:textId="134A8AFD" w:rsidR="00235F08" w:rsidRDefault="00235F08" w:rsidP="00C72833">
            <w:pPr>
              <w:pStyle w:val="TAL"/>
              <w:rPr>
                <w:sz w:val="16"/>
                <w:szCs w:val="16"/>
              </w:rPr>
            </w:pPr>
            <w:r w:rsidRPr="00235F08">
              <w:rPr>
                <w:sz w:val="16"/>
                <w:szCs w:val="16"/>
              </w:rPr>
              <w:t>Informative Annex on The EU Digital Identity Wallet Initiative</w:t>
            </w:r>
          </w:p>
        </w:tc>
        <w:tc>
          <w:tcPr>
            <w:tcW w:w="708" w:type="dxa"/>
            <w:shd w:val="solid" w:color="FFFFFF" w:fill="auto"/>
          </w:tcPr>
          <w:p w14:paraId="707BA1C3" w14:textId="07156832" w:rsidR="00235F08" w:rsidRDefault="00235F08" w:rsidP="00C72833">
            <w:pPr>
              <w:pStyle w:val="TAC"/>
              <w:rPr>
                <w:sz w:val="16"/>
                <w:szCs w:val="16"/>
              </w:rPr>
            </w:pPr>
            <w:r>
              <w:rPr>
                <w:sz w:val="16"/>
                <w:szCs w:val="16"/>
              </w:rPr>
              <w:t>1.1.0</w:t>
            </w:r>
          </w:p>
        </w:tc>
      </w:tr>
      <w:tr w:rsidR="00585D66" w:rsidRPr="006B0D02" w14:paraId="2E849CD0" w14:textId="77777777" w:rsidTr="00585D66">
        <w:tc>
          <w:tcPr>
            <w:tcW w:w="800" w:type="dxa"/>
            <w:shd w:val="solid" w:color="FFFFFF" w:fill="auto"/>
          </w:tcPr>
          <w:p w14:paraId="02427233" w14:textId="77777777" w:rsidR="00585D66" w:rsidRDefault="00585D66" w:rsidP="00CB2649">
            <w:pPr>
              <w:pStyle w:val="TAC"/>
              <w:rPr>
                <w:sz w:val="16"/>
                <w:szCs w:val="16"/>
              </w:rPr>
            </w:pPr>
            <w:r>
              <w:rPr>
                <w:sz w:val="16"/>
                <w:szCs w:val="16"/>
              </w:rPr>
              <w:t>12.2023</w:t>
            </w:r>
          </w:p>
        </w:tc>
        <w:tc>
          <w:tcPr>
            <w:tcW w:w="800" w:type="dxa"/>
            <w:shd w:val="solid" w:color="FFFFFF" w:fill="auto"/>
          </w:tcPr>
          <w:p w14:paraId="4A23BC4F" w14:textId="77777777" w:rsidR="00585D66" w:rsidRDefault="00585D66" w:rsidP="00CB2649">
            <w:pPr>
              <w:pStyle w:val="TAC"/>
              <w:rPr>
                <w:sz w:val="16"/>
                <w:szCs w:val="16"/>
              </w:rPr>
            </w:pPr>
            <w:r>
              <w:rPr>
                <w:sz w:val="16"/>
                <w:szCs w:val="16"/>
              </w:rPr>
              <w:t>SA#102</w:t>
            </w:r>
          </w:p>
        </w:tc>
        <w:tc>
          <w:tcPr>
            <w:tcW w:w="1094" w:type="dxa"/>
            <w:shd w:val="solid" w:color="FFFFFF" w:fill="auto"/>
          </w:tcPr>
          <w:p w14:paraId="57FBFBDD" w14:textId="77777777" w:rsidR="00585D66" w:rsidRDefault="00585D66" w:rsidP="00CB2649">
            <w:pPr>
              <w:pStyle w:val="TAC"/>
              <w:rPr>
                <w:sz w:val="16"/>
                <w:szCs w:val="16"/>
              </w:rPr>
            </w:pPr>
            <w:r>
              <w:rPr>
                <w:sz w:val="16"/>
                <w:szCs w:val="16"/>
              </w:rPr>
              <w:t>SP-231407</w:t>
            </w:r>
          </w:p>
        </w:tc>
        <w:tc>
          <w:tcPr>
            <w:tcW w:w="425" w:type="dxa"/>
            <w:shd w:val="solid" w:color="FFFFFF" w:fill="auto"/>
          </w:tcPr>
          <w:p w14:paraId="78FA43F8" w14:textId="77777777" w:rsidR="00585D66" w:rsidRPr="006B0D02" w:rsidRDefault="00585D66" w:rsidP="00CB2649">
            <w:pPr>
              <w:pStyle w:val="TAL"/>
              <w:rPr>
                <w:sz w:val="16"/>
                <w:szCs w:val="16"/>
              </w:rPr>
            </w:pPr>
          </w:p>
        </w:tc>
        <w:tc>
          <w:tcPr>
            <w:tcW w:w="425" w:type="dxa"/>
            <w:shd w:val="solid" w:color="FFFFFF" w:fill="auto"/>
          </w:tcPr>
          <w:p w14:paraId="340E7682" w14:textId="77777777" w:rsidR="00585D66" w:rsidRPr="006B0D02" w:rsidRDefault="00585D66" w:rsidP="00CB2649">
            <w:pPr>
              <w:pStyle w:val="TAR"/>
              <w:rPr>
                <w:sz w:val="16"/>
                <w:szCs w:val="16"/>
              </w:rPr>
            </w:pPr>
          </w:p>
        </w:tc>
        <w:tc>
          <w:tcPr>
            <w:tcW w:w="425" w:type="dxa"/>
            <w:shd w:val="solid" w:color="FFFFFF" w:fill="auto"/>
          </w:tcPr>
          <w:p w14:paraId="29E524FB" w14:textId="77777777" w:rsidR="00585D66" w:rsidRPr="006B0D02" w:rsidRDefault="00585D66" w:rsidP="00CB2649">
            <w:pPr>
              <w:pStyle w:val="TAC"/>
              <w:rPr>
                <w:sz w:val="16"/>
                <w:szCs w:val="16"/>
              </w:rPr>
            </w:pPr>
          </w:p>
        </w:tc>
        <w:tc>
          <w:tcPr>
            <w:tcW w:w="4962" w:type="dxa"/>
            <w:shd w:val="solid" w:color="FFFFFF" w:fill="auto"/>
          </w:tcPr>
          <w:p w14:paraId="56C87D29" w14:textId="77777777" w:rsidR="00585D66" w:rsidRDefault="00585D66" w:rsidP="00CB2649">
            <w:pPr>
              <w:pStyle w:val="TAL"/>
              <w:rPr>
                <w:sz w:val="16"/>
                <w:szCs w:val="16"/>
              </w:rPr>
            </w:pPr>
            <w:r>
              <w:rPr>
                <w:sz w:val="16"/>
                <w:szCs w:val="16"/>
              </w:rPr>
              <w:t>MCC clean-up</w:t>
            </w:r>
          </w:p>
        </w:tc>
        <w:tc>
          <w:tcPr>
            <w:tcW w:w="708" w:type="dxa"/>
            <w:shd w:val="solid" w:color="FFFFFF" w:fill="auto"/>
          </w:tcPr>
          <w:p w14:paraId="64766EC6" w14:textId="77777777" w:rsidR="00585D66" w:rsidRDefault="00585D66" w:rsidP="00CB2649">
            <w:pPr>
              <w:pStyle w:val="TAC"/>
              <w:rPr>
                <w:sz w:val="16"/>
                <w:szCs w:val="16"/>
              </w:rPr>
            </w:pPr>
            <w:r>
              <w:rPr>
                <w:sz w:val="16"/>
                <w:szCs w:val="16"/>
              </w:rPr>
              <w:t>2.0.0</w:t>
            </w:r>
          </w:p>
        </w:tc>
      </w:tr>
      <w:tr w:rsidR="00585D66" w:rsidRPr="006B0D02" w14:paraId="7436CDBE" w14:textId="77777777" w:rsidTr="00585D66">
        <w:tc>
          <w:tcPr>
            <w:tcW w:w="800" w:type="dxa"/>
            <w:shd w:val="solid" w:color="FFFFFF" w:fill="auto"/>
          </w:tcPr>
          <w:p w14:paraId="1EA0F5B7" w14:textId="255B1288" w:rsidR="00585D66" w:rsidRDefault="00585D66" w:rsidP="00C72833">
            <w:pPr>
              <w:pStyle w:val="TAC"/>
              <w:rPr>
                <w:sz w:val="16"/>
                <w:szCs w:val="16"/>
              </w:rPr>
            </w:pPr>
            <w:r>
              <w:rPr>
                <w:sz w:val="16"/>
                <w:szCs w:val="16"/>
              </w:rPr>
              <w:t>12.2023</w:t>
            </w:r>
          </w:p>
        </w:tc>
        <w:tc>
          <w:tcPr>
            <w:tcW w:w="800" w:type="dxa"/>
            <w:shd w:val="solid" w:color="FFFFFF" w:fill="auto"/>
          </w:tcPr>
          <w:p w14:paraId="1FFF42D3" w14:textId="7A784F33" w:rsidR="00585D66" w:rsidRDefault="00585D66" w:rsidP="00C72833">
            <w:pPr>
              <w:pStyle w:val="TAC"/>
              <w:rPr>
                <w:sz w:val="16"/>
                <w:szCs w:val="16"/>
              </w:rPr>
            </w:pPr>
            <w:r>
              <w:rPr>
                <w:sz w:val="16"/>
                <w:szCs w:val="16"/>
              </w:rPr>
              <w:t>SA#102</w:t>
            </w:r>
          </w:p>
        </w:tc>
        <w:tc>
          <w:tcPr>
            <w:tcW w:w="1094" w:type="dxa"/>
            <w:shd w:val="solid" w:color="FFFFFF" w:fill="auto"/>
          </w:tcPr>
          <w:p w14:paraId="1EB36E39" w14:textId="75FCFE0F" w:rsidR="00585D66" w:rsidRDefault="00585D66" w:rsidP="00C72833">
            <w:pPr>
              <w:pStyle w:val="TAC"/>
              <w:rPr>
                <w:sz w:val="16"/>
                <w:szCs w:val="16"/>
              </w:rPr>
            </w:pPr>
            <w:r>
              <w:rPr>
                <w:sz w:val="16"/>
                <w:szCs w:val="16"/>
              </w:rPr>
              <w:t>SP-231666</w:t>
            </w:r>
          </w:p>
        </w:tc>
        <w:tc>
          <w:tcPr>
            <w:tcW w:w="425" w:type="dxa"/>
            <w:shd w:val="solid" w:color="FFFFFF" w:fill="auto"/>
          </w:tcPr>
          <w:p w14:paraId="649844D1" w14:textId="77777777" w:rsidR="00585D66" w:rsidRPr="006B0D02" w:rsidRDefault="00585D66" w:rsidP="00C72833">
            <w:pPr>
              <w:pStyle w:val="TAL"/>
              <w:rPr>
                <w:sz w:val="16"/>
                <w:szCs w:val="16"/>
              </w:rPr>
            </w:pPr>
          </w:p>
        </w:tc>
        <w:tc>
          <w:tcPr>
            <w:tcW w:w="425" w:type="dxa"/>
            <w:shd w:val="solid" w:color="FFFFFF" w:fill="auto"/>
          </w:tcPr>
          <w:p w14:paraId="4094E409" w14:textId="77777777" w:rsidR="00585D66" w:rsidRPr="006B0D02" w:rsidRDefault="00585D66" w:rsidP="00C72833">
            <w:pPr>
              <w:pStyle w:val="TAR"/>
              <w:rPr>
                <w:sz w:val="16"/>
                <w:szCs w:val="16"/>
              </w:rPr>
            </w:pPr>
          </w:p>
        </w:tc>
        <w:tc>
          <w:tcPr>
            <w:tcW w:w="425" w:type="dxa"/>
            <w:shd w:val="solid" w:color="FFFFFF" w:fill="auto"/>
          </w:tcPr>
          <w:p w14:paraId="2AFD0C81" w14:textId="77777777" w:rsidR="00585D66" w:rsidRPr="006B0D02" w:rsidRDefault="00585D66" w:rsidP="00C72833">
            <w:pPr>
              <w:pStyle w:val="TAC"/>
              <w:rPr>
                <w:sz w:val="16"/>
                <w:szCs w:val="16"/>
              </w:rPr>
            </w:pPr>
          </w:p>
        </w:tc>
        <w:tc>
          <w:tcPr>
            <w:tcW w:w="4962" w:type="dxa"/>
            <w:shd w:val="solid" w:color="FFFFFF" w:fill="auto"/>
          </w:tcPr>
          <w:p w14:paraId="48D58588" w14:textId="2AB65253" w:rsidR="00585D66" w:rsidRDefault="00585D66" w:rsidP="00C72833">
            <w:pPr>
              <w:pStyle w:val="TAL"/>
              <w:rPr>
                <w:sz w:val="16"/>
                <w:szCs w:val="16"/>
              </w:rPr>
            </w:pPr>
            <w:r>
              <w:rPr>
                <w:sz w:val="16"/>
                <w:szCs w:val="16"/>
              </w:rPr>
              <w:t>2</w:t>
            </w:r>
            <w:r w:rsidRPr="00585D66">
              <w:rPr>
                <w:sz w:val="16"/>
                <w:szCs w:val="16"/>
                <w:vertAlign w:val="superscript"/>
              </w:rPr>
              <w:t>nd</w:t>
            </w:r>
            <w:r>
              <w:rPr>
                <w:sz w:val="16"/>
                <w:szCs w:val="16"/>
              </w:rPr>
              <w:t xml:space="preserve"> MCC clean-up, this time based on </w:t>
            </w:r>
            <w:r w:rsidRPr="00585D66">
              <w:rPr>
                <w:sz w:val="16"/>
                <w:szCs w:val="16"/>
              </w:rPr>
              <w:t>S1-233528r2</w:t>
            </w:r>
            <w:r>
              <w:rPr>
                <w:sz w:val="16"/>
                <w:szCs w:val="16"/>
              </w:rPr>
              <w:t xml:space="preserve"> when v.2.0.0 was based on </w:t>
            </w:r>
            <w:r w:rsidRPr="00585D66">
              <w:rPr>
                <w:sz w:val="16"/>
                <w:szCs w:val="16"/>
              </w:rPr>
              <w:t>S1-233528</w:t>
            </w:r>
          </w:p>
        </w:tc>
        <w:tc>
          <w:tcPr>
            <w:tcW w:w="708" w:type="dxa"/>
            <w:shd w:val="solid" w:color="FFFFFF" w:fill="auto"/>
          </w:tcPr>
          <w:p w14:paraId="427095FC" w14:textId="41EC452B" w:rsidR="00585D66" w:rsidRDefault="00585D66" w:rsidP="00C72833">
            <w:pPr>
              <w:pStyle w:val="TAC"/>
              <w:rPr>
                <w:sz w:val="16"/>
                <w:szCs w:val="16"/>
              </w:rPr>
            </w:pPr>
            <w:r>
              <w:rPr>
                <w:sz w:val="16"/>
                <w:szCs w:val="16"/>
              </w:rPr>
              <w:t>2.1.0</w:t>
            </w:r>
          </w:p>
        </w:tc>
      </w:tr>
    </w:tbl>
    <w:p w14:paraId="6BA8C2E7" w14:textId="77777777" w:rsidR="003C3971" w:rsidRPr="00235394" w:rsidRDefault="003C3971" w:rsidP="003C3971"/>
    <w:sectPr w:rsidR="003C3971" w:rsidRPr="00235394">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B00F5" w14:textId="77777777" w:rsidR="00893A0A" w:rsidRDefault="00893A0A">
      <w:r>
        <w:separator/>
      </w:r>
    </w:p>
  </w:endnote>
  <w:endnote w:type="continuationSeparator" w:id="0">
    <w:p w14:paraId="3D92EF47" w14:textId="77777777" w:rsidR="00893A0A" w:rsidRDefault="00893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82C9" w14:textId="77777777" w:rsidR="00F07211" w:rsidRDefault="00F07211">
    <w:pPr>
      <w:pStyle w:val="Footer"/>
    </w:pPr>
    <w:r>
      <w:t>3GPP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F07211" w:rsidRDefault="00F072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2A812" w14:textId="77777777" w:rsidR="00893A0A" w:rsidRDefault="00893A0A">
      <w:r>
        <w:separator/>
      </w:r>
    </w:p>
  </w:footnote>
  <w:footnote w:type="continuationSeparator" w:id="0">
    <w:p w14:paraId="63AB4E8F" w14:textId="77777777" w:rsidR="00893A0A" w:rsidRDefault="00893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326F" w14:textId="77777777" w:rsidR="00F07211" w:rsidRDefault="00F072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168E852E" w:rsidR="00F07211" w:rsidRDefault="00F072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85D66">
      <w:rPr>
        <w:rFonts w:ascii="Arial" w:hAnsi="Arial" w:cs="Arial"/>
        <w:b/>
        <w:noProof/>
        <w:sz w:val="18"/>
        <w:szCs w:val="18"/>
      </w:rPr>
      <w:t>3GPP TS 22.156 V2.1.0 (2023-12)</w:t>
    </w:r>
    <w:r>
      <w:rPr>
        <w:rFonts w:ascii="Arial" w:hAnsi="Arial" w:cs="Arial"/>
        <w:b/>
        <w:sz w:val="18"/>
        <w:szCs w:val="18"/>
      </w:rPr>
      <w:fldChar w:fldCharType="end"/>
    </w:r>
  </w:p>
  <w:p w14:paraId="7A6BC72E" w14:textId="2C440227" w:rsidR="00F07211" w:rsidRDefault="00F072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83AAD">
      <w:rPr>
        <w:rFonts w:ascii="Arial" w:hAnsi="Arial" w:cs="Arial"/>
        <w:b/>
        <w:noProof/>
        <w:sz w:val="18"/>
        <w:szCs w:val="18"/>
      </w:rPr>
      <w:t>27</w:t>
    </w:r>
    <w:r>
      <w:rPr>
        <w:rFonts w:ascii="Arial" w:hAnsi="Arial" w:cs="Arial"/>
        <w:b/>
        <w:sz w:val="18"/>
        <w:szCs w:val="18"/>
      </w:rPr>
      <w:fldChar w:fldCharType="end"/>
    </w:r>
  </w:p>
  <w:p w14:paraId="13C538E8" w14:textId="06E7596D" w:rsidR="00F07211" w:rsidRDefault="00F072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85D66">
      <w:rPr>
        <w:rFonts w:ascii="Arial" w:hAnsi="Arial" w:cs="Arial"/>
        <w:b/>
        <w:noProof/>
        <w:sz w:val="18"/>
        <w:szCs w:val="18"/>
      </w:rPr>
      <w:t>Release 19</w:t>
    </w:r>
    <w:r>
      <w:rPr>
        <w:rFonts w:ascii="Arial" w:hAnsi="Arial" w:cs="Arial"/>
        <w:b/>
        <w:sz w:val="18"/>
        <w:szCs w:val="18"/>
      </w:rPr>
      <w:fldChar w:fldCharType="end"/>
    </w:r>
  </w:p>
  <w:p w14:paraId="1024E63D" w14:textId="77777777" w:rsidR="00F07211" w:rsidRDefault="00F07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659227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521937031">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1067544">
    <w:abstractNumId w:val="1"/>
  </w:num>
  <w:num w:numId="4" w16cid:durableId="18824028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16B0"/>
    <w:rsid w:val="00051834"/>
    <w:rsid w:val="00054A22"/>
    <w:rsid w:val="00062023"/>
    <w:rsid w:val="0006545C"/>
    <w:rsid w:val="000655A6"/>
    <w:rsid w:val="00066DC7"/>
    <w:rsid w:val="00073B20"/>
    <w:rsid w:val="00080512"/>
    <w:rsid w:val="0008729C"/>
    <w:rsid w:val="00090730"/>
    <w:rsid w:val="000A1034"/>
    <w:rsid w:val="000C22D3"/>
    <w:rsid w:val="000C47C3"/>
    <w:rsid w:val="000D470F"/>
    <w:rsid w:val="000D58AB"/>
    <w:rsid w:val="000E55C3"/>
    <w:rsid w:val="000E7B6E"/>
    <w:rsid w:val="000F194B"/>
    <w:rsid w:val="00110890"/>
    <w:rsid w:val="001237EF"/>
    <w:rsid w:val="00133525"/>
    <w:rsid w:val="001461B1"/>
    <w:rsid w:val="00154CBE"/>
    <w:rsid w:val="00157994"/>
    <w:rsid w:val="00164C8B"/>
    <w:rsid w:val="00183AAD"/>
    <w:rsid w:val="00191B05"/>
    <w:rsid w:val="00192B9E"/>
    <w:rsid w:val="001A1454"/>
    <w:rsid w:val="001A4808"/>
    <w:rsid w:val="001A4C42"/>
    <w:rsid w:val="001A7420"/>
    <w:rsid w:val="001B6637"/>
    <w:rsid w:val="001C21C3"/>
    <w:rsid w:val="001D02C2"/>
    <w:rsid w:val="001D2DE4"/>
    <w:rsid w:val="001D7BAF"/>
    <w:rsid w:val="001E17B9"/>
    <w:rsid w:val="001E3FA9"/>
    <w:rsid w:val="001F0C1D"/>
    <w:rsid w:val="001F1132"/>
    <w:rsid w:val="001F168B"/>
    <w:rsid w:val="001F25BA"/>
    <w:rsid w:val="001F4E12"/>
    <w:rsid w:val="00212F2D"/>
    <w:rsid w:val="002177CE"/>
    <w:rsid w:val="002347A2"/>
    <w:rsid w:val="00235F08"/>
    <w:rsid w:val="002577A9"/>
    <w:rsid w:val="00264FFA"/>
    <w:rsid w:val="002675F0"/>
    <w:rsid w:val="002760EE"/>
    <w:rsid w:val="0028363D"/>
    <w:rsid w:val="002B6339"/>
    <w:rsid w:val="002C6311"/>
    <w:rsid w:val="002D02BC"/>
    <w:rsid w:val="002E00EE"/>
    <w:rsid w:val="002E212F"/>
    <w:rsid w:val="002E5814"/>
    <w:rsid w:val="002F6167"/>
    <w:rsid w:val="003018D6"/>
    <w:rsid w:val="003134DF"/>
    <w:rsid w:val="003172DC"/>
    <w:rsid w:val="00317E9A"/>
    <w:rsid w:val="0035462D"/>
    <w:rsid w:val="00356555"/>
    <w:rsid w:val="00361852"/>
    <w:rsid w:val="00374129"/>
    <w:rsid w:val="003765B8"/>
    <w:rsid w:val="0039682E"/>
    <w:rsid w:val="003A1465"/>
    <w:rsid w:val="003A6CAC"/>
    <w:rsid w:val="003C086E"/>
    <w:rsid w:val="003C25C7"/>
    <w:rsid w:val="003C3971"/>
    <w:rsid w:val="003F7242"/>
    <w:rsid w:val="00422FEE"/>
    <w:rsid w:val="00423334"/>
    <w:rsid w:val="004345EC"/>
    <w:rsid w:val="00436A97"/>
    <w:rsid w:val="00456A18"/>
    <w:rsid w:val="00465515"/>
    <w:rsid w:val="004740FD"/>
    <w:rsid w:val="0047594C"/>
    <w:rsid w:val="0048506C"/>
    <w:rsid w:val="0049751D"/>
    <w:rsid w:val="004B013A"/>
    <w:rsid w:val="004B7296"/>
    <w:rsid w:val="004C30AC"/>
    <w:rsid w:val="004C4195"/>
    <w:rsid w:val="004C5B58"/>
    <w:rsid w:val="004D1B88"/>
    <w:rsid w:val="004D3578"/>
    <w:rsid w:val="004D7AEC"/>
    <w:rsid w:val="004E1595"/>
    <w:rsid w:val="004E213A"/>
    <w:rsid w:val="004E3948"/>
    <w:rsid w:val="004E66D8"/>
    <w:rsid w:val="004F0712"/>
    <w:rsid w:val="004F0988"/>
    <w:rsid w:val="004F3340"/>
    <w:rsid w:val="004F7166"/>
    <w:rsid w:val="00514C44"/>
    <w:rsid w:val="0051734E"/>
    <w:rsid w:val="0053388B"/>
    <w:rsid w:val="00535773"/>
    <w:rsid w:val="00541A70"/>
    <w:rsid w:val="00543E6C"/>
    <w:rsid w:val="00565087"/>
    <w:rsid w:val="00572D89"/>
    <w:rsid w:val="00580BE5"/>
    <w:rsid w:val="00585D66"/>
    <w:rsid w:val="00597B11"/>
    <w:rsid w:val="005D2E01"/>
    <w:rsid w:val="005D7526"/>
    <w:rsid w:val="005E4BB2"/>
    <w:rsid w:val="005E6F76"/>
    <w:rsid w:val="005F2C01"/>
    <w:rsid w:val="005F788A"/>
    <w:rsid w:val="00600CFC"/>
    <w:rsid w:val="00602AEA"/>
    <w:rsid w:val="00614FDF"/>
    <w:rsid w:val="0061529C"/>
    <w:rsid w:val="0061705F"/>
    <w:rsid w:val="0062525E"/>
    <w:rsid w:val="00631ADC"/>
    <w:rsid w:val="0063543D"/>
    <w:rsid w:val="00647114"/>
    <w:rsid w:val="0068543A"/>
    <w:rsid w:val="006912E9"/>
    <w:rsid w:val="006927AD"/>
    <w:rsid w:val="00695B70"/>
    <w:rsid w:val="00697DFF"/>
    <w:rsid w:val="006A323F"/>
    <w:rsid w:val="006B0D0A"/>
    <w:rsid w:val="006B30D0"/>
    <w:rsid w:val="006B733E"/>
    <w:rsid w:val="006C3D95"/>
    <w:rsid w:val="006E5C86"/>
    <w:rsid w:val="006F4CD3"/>
    <w:rsid w:val="00701116"/>
    <w:rsid w:val="00704CBC"/>
    <w:rsid w:val="0071174C"/>
    <w:rsid w:val="00713C44"/>
    <w:rsid w:val="00730CB0"/>
    <w:rsid w:val="00734A5B"/>
    <w:rsid w:val="0074026F"/>
    <w:rsid w:val="007429F6"/>
    <w:rsid w:val="00744E76"/>
    <w:rsid w:val="00746AAF"/>
    <w:rsid w:val="00747BA3"/>
    <w:rsid w:val="007552CF"/>
    <w:rsid w:val="00765EA3"/>
    <w:rsid w:val="00774DA4"/>
    <w:rsid w:val="007813E3"/>
    <w:rsid w:val="00781F0F"/>
    <w:rsid w:val="007853BE"/>
    <w:rsid w:val="00790A94"/>
    <w:rsid w:val="007B600E"/>
    <w:rsid w:val="007B7AD1"/>
    <w:rsid w:val="007C4CC7"/>
    <w:rsid w:val="007E42D0"/>
    <w:rsid w:val="007F0F4A"/>
    <w:rsid w:val="007F2503"/>
    <w:rsid w:val="008028A4"/>
    <w:rsid w:val="00811DA3"/>
    <w:rsid w:val="008148E2"/>
    <w:rsid w:val="00815A62"/>
    <w:rsid w:val="00824367"/>
    <w:rsid w:val="00830747"/>
    <w:rsid w:val="008579DE"/>
    <w:rsid w:val="00867A4B"/>
    <w:rsid w:val="008768CA"/>
    <w:rsid w:val="0088548A"/>
    <w:rsid w:val="00893A0A"/>
    <w:rsid w:val="008A1C42"/>
    <w:rsid w:val="008A4601"/>
    <w:rsid w:val="008C384C"/>
    <w:rsid w:val="008C5112"/>
    <w:rsid w:val="008C7391"/>
    <w:rsid w:val="008E2D68"/>
    <w:rsid w:val="008E6756"/>
    <w:rsid w:val="008E6AFE"/>
    <w:rsid w:val="008E6DA5"/>
    <w:rsid w:val="008F606F"/>
    <w:rsid w:val="008F7724"/>
    <w:rsid w:val="0090271F"/>
    <w:rsid w:val="00902E23"/>
    <w:rsid w:val="00911494"/>
    <w:rsid w:val="009114D7"/>
    <w:rsid w:val="0091348E"/>
    <w:rsid w:val="00917CCB"/>
    <w:rsid w:val="00920E33"/>
    <w:rsid w:val="009213AA"/>
    <w:rsid w:val="00933FB0"/>
    <w:rsid w:val="00942EC2"/>
    <w:rsid w:val="00943ADF"/>
    <w:rsid w:val="00944F5A"/>
    <w:rsid w:val="00981ADD"/>
    <w:rsid w:val="00991B4D"/>
    <w:rsid w:val="009C1DB6"/>
    <w:rsid w:val="009D20E8"/>
    <w:rsid w:val="009E505E"/>
    <w:rsid w:val="009F37B7"/>
    <w:rsid w:val="00A10F02"/>
    <w:rsid w:val="00A164B4"/>
    <w:rsid w:val="00A26956"/>
    <w:rsid w:val="00A27486"/>
    <w:rsid w:val="00A53724"/>
    <w:rsid w:val="00A56066"/>
    <w:rsid w:val="00A57DC3"/>
    <w:rsid w:val="00A63956"/>
    <w:rsid w:val="00A73129"/>
    <w:rsid w:val="00A73740"/>
    <w:rsid w:val="00A77E39"/>
    <w:rsid w:val="00A82346"/>
    <w:rsid w:val="00A92BA1"/>
    <w:rsid w:val="00A95A32"/>
    <w:rsid w:val="00AA520E"/>
    <w:rsid w:val="00AA7C30"/>
    <w:rsid w:val="00AB4A5D"/>
    <w:rsid w:val="00AB769D"/>
    <w:rsid w:val="00AC0E4E"/>
    <w:rsid w:val="00AC233A"/>
    <w:rsid w:val="00AC6BC6"/>
    <w:rsid w:val="00AE4F0C"/>
    <w:rsid w:val="00AE65E2"/>
    <w:rsid w:val="00AF1460"/>
    <w:rsid w:val="00B035E7"/>
    <w:rsid w:val="00B15449"/>
    <w:rsid w:val="00B43B75"/>
    <w:rsid w:val="00B623E1"/>
    <w:rsid w:val="00B93086"/>
    <w:rsid w:val="00B959E2"/>
    <w:rsid w:val="00BA052A"/>
    <w:rsid w:val="00BA19ED"/>
    <w:rsid w:val="00BA3700"/>
    <w:rsid w:val="00BA4B8D"/>
    <w:rsid w:val="00BC0F7D"/>
    <w:rsid w:val="00BD2133"/>
    <w:rsid w:val="00BD4E4C"/>
    <w:rsid w:val="00BD7D31"/>
    <w:rsid w:val="00BE3255"/>
    <w:rsid w:val="00BF128E"/>
    <w:rsid w:val="00BF2219"/>
    <w:rsid w:val="00C074DD"/>
    <w:rsid w:val="00C12913"/>
    <w:rsid w:val="00C1496A"/>
    <w:rsid w:val="00C209E8"/>
    <w:rsid w:val="00C33079"/>
    <w:rsid w:val="00C45231"/>
    <w:rsid w:val="00C54CDE"/>
    <w:rsid w:val="00C551FF"/>
    <w:rsid w:val="00C62E46"/>
    <w:rsid w:val="00C72833"/>
    <w:rsid w:val="00C74F67"/>
    <w:rsid w:val="00C80F1D"/>
    <w:rsid w:val="00C91962"/>
    <w:rsid w:val="00C93F40"/>
    <w:rsid w:val="00CA3D0C"/>
    <w:rsid w:val="00CA58D6"/>
    <w:rsid w:val="00CB3FB9"/>
    <w:rsid w:val="00CE1AC9"/>
    <w:rsid w:val="00CF2E70"/>
    <w:rsid w:val="00D54E10"/>
    <w:rsid w:val="00D57972"/>
    <w:rsid w:val="00D675A9"/>
    <w:rsid w:val="00D738D6"/>
    <w:rsid w:val="00D755EB"/>
    <w:rsid w:val="00D76048"/>
    <w:rsid w:val="00D82E6F"/>
    <w:rsid w:val="00D855EF"/>
    <w:rsid w:val="00D87E00"/>
    <w:rsid w:val="00D9134D"/>
    <w:rsid w:val="00DA7A03"/>
    <w:rsid w:val="00DB1818"/>
    <w:rsid w:val="00DC309B"/>
    <w:rsid w:val="00DC43E6"/>
    <w:rsid w:val="00DC4DA2"/>
    <w:rsid w:val="00DC62B9"/>
    <w:rsid w:val="00DC73CB"/>
    <w:rsid w:val="00DD1405"/>
    <w:rsid w:val="00DD4C17"/>
    <w:rsid w:val="00DD74A5"/>
    <w:rsid w:val="00DF07D6"/>
    <w:rsid w:val="00DF2B1F"/>
    <w:rsid w:val="00DF62CD"/>
    <w:rsid w:val="00E03627"/>
    <w:rsid w:val="00E16509"/>
    <w:rsid w:val="00E26CCF"/>
    <w:rsid w:val="00E44582"/>
    <w:rsid w:val="00E51650"/>
    <w:rsid w:val="00E74411"/>
    <w:rsid w:val="00E77645"/>
    <w:rsid w:val="00E970DC"/>
    <w:rsid w:val="00EA15B0"/>
    <w:rsid w:val="00EA5238"/>
    <w:rsid w:val="00EA5EA7"/>
    <w:rsid w:val="00EC3DCC"/>
    <w:rsid w:val="00EC4A25"/>
    <w:rsid w:val="00EE16AC"/>
    <w:rsid w:val="00EE1D2D"/>
    <w:rsid w:val="00EF608C"/>
    <w:rsid w:val="00F025A2"/>
    <w:rsid w:val="00F04712"/>
    <w:rsid w:val="00F07211"/>
    <w:rsid w:val="00F13360"/>
    <w:rsid w:val="00F22EC7"/>
    <w:rsid w:val="00F325C8"/>
    <w:rsid w:val="00F37BF7"/>
    <w:rsid w:val="00F600EB"/>
    <w:rsid w:val="00F603A4"/>
    <w:rsid w:val="00F653B8"/>
    <w:rsid w:val="00F86BD9"/>
    <w:rsid w:val="00F9008D"/>
    <w:rsid w:val="00F9166B"/>
    <w:rsid w:val="00FA1266"/>
    <w:rsid w:val="00FA177A"/>
    <w:rsid w:val="00FC1192"/>
    <w:rsid w:val="00FD21E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NOChar">
    <w:name w:val="NO Char"/>
    <w:link w:val="NO"/>
    <w:qFormat/>
    <w:rsid w:val="00697DFF"/>
    <w:rPr>
      <w:lang w:eastAsia="en-US"/>
    </w:rPr>
  </w:style>
  <w:style w:type="character" w:customStyle="1" w:styleId="TFChar">
    <w:name w:val="TF Char"/>
    <w:link w:val="TF"/>
    <w:qFormat/>
    <w:rsid w:val="00BA3700"/>
    <w:rPr>
      <w:rFonts w:ascii="Arial" w:hAnsi="Arial"/>
      <w:b/>
      <w:lang w:eastAsia="en-US"/>
    </w:rPr>
  </w:style>
  <w:style w:type="character" w:customStyle="1" w:styleId="THChar">
    <w:name w:val="TH Char"/>
    <w:link w:val="TH"/>
    <w:rsid w:val="00BA3700"/>
    <w:rPr>
      <w:rFonts w:ascii="Arial" w:hAnsi="Arial"/>
      <w:b/>
      <w:lang w:eastAsia="en-US"/>
    </w:rPr>
  </w:style>
  <w:style w:type="character" w:styleId="CommentReference">
    <w:name w:val="annotation reference"/>
    <w:basedOn w:val="DefaultParagraphFont"/>
    <w:rsid w:val="00704CBC"/>
    <w:rPr>
      <w:sz w:val="16"/>
      <w:szCs w:val="16"/>
    </w:rPr>
  </w:style>
  <w:style w:type="paragraph" w:styleId="CommentText">
    <w:name w:val="annotation text"/>
    <w:basedOn w:val="Normal"/>
    <w:link w:val="CommentTextChar"/>
    <w:rsid w:val="00704CBC"/>
  </w:style>
  <w:style w:type="character" w:customStyle="1" w:styleId="CommentTextChar">
    <w:name w:val="Comment Text Char"/>
    <w:basedOn w:val="DefaultParagraphFont"/>
    <w:link w:val="CommentText"/>
    <w:rsid w:val="00704CBC"/>
    <w:rPr>
      <w:lang w:eastAsia="en-US"/>
    </w:rPr>
  </w:style>
  <w:style w:type="paragraph" w:styleId="CommentSubject">
    <w:name w:val="annotation subject"/>
    <w:basedOn w:val="CommentText"/>
    <w:next w:val="CommentText"/>
    <w:link w:val="CommentSubjectChar"/>
    <w:rsid w:val="00704CBC"/>
    <w:rPr>
      <w:b/>
      <w:bCs/>
    </w:rPr>
  </w:style>
  <w:style w:type="character" w:customStyle="1" w:styleId="CommentSubjectChar">
    <w:name w:val="Comment Subject Char"/>
    <w:basedOn w:val="CommentTextChar"/>
    <w:link w:val="CommentSubject"/>
    <w:rsid w:val="00704CBC"/>
    <w:rPr>
      <w:b/>
      <w:bCs/>
      <w:lang w:eastAsia="en-US"/>
    </w:rPr>
  </w:style>
  <w:style w:type="character" w:customStyle="1" w:styleId="B1Char">
    <w:name w:val="B1 Char"/>
    <w:link w:val="B1"/>
    <w:qFormat/>
    <w:rsid w:val="00BA052A"/>
    <w:rPr>
      <w:lang w:eastAsia="en-US"/>
    </w:rPr>
  </w:style>
  <w:style w:type="character" w:customStyle="1" w:styleId="Heading2Char">
    <w:name w:val="Heading 2 Char"/>
    <w:link w:val="Heading2"/>
    <w:rsid w:val="000F194B"/>
    <w:rPr>
      <w:rFonts w:ascii="Arial" w:hAnsi="Arial"/>
      <w:sz w:val="32"/>
      <w:lang w:eastAsia="en-US"/>
    </w:rPr>
  </w:style>
  <w:style w:type="character" w:customStyle="1" w:styleId="rynqvb">
    <w:name w:val="rynqvb"/>
    <w:basedOn w:val="DefaultParagraphFont"/>
    <w:rsid w:val="00313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85567">
      <w:bodyDiv w:val="1"/>
      <w:marLeft w:val="0"/>
      <w:marRight w:val="0"/>
      <w:marTop w:val="0"/>
      <w:marBottom w:val="0"/>
      <w:divBdr>
        <w:top w:val="none" w:sz="0" w:space="0" w:color="auto"/>
        <w:left w:val="none" w:sz="0" w:space="0" w:color="auto"/>
        <w:bottom w:val="none" w:sz="0" w:space="0" w:color="auto"/>
        <w:right w:val="none" w:sz="0" w:space="0" w:color="auto"/>
      </w:divBdr>
    </w:div>
    <w:div w:id="12093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try.khronos.org/glTF/specs/2.0/glTF-2.0.htm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c.europa.eu/info/strategy/priorities-2019-2024/europe-fit-digital-age/european-digital-identity_en" TargetMode="External"/><Relationship Id="rId17" Type="http://schemas.openxmlformats.org/officeDocument/2006/relationships/hyperlink" Target="https://ec.europa.eu/info/strategy/priorities-2019-2024/europe-fit-digital-age/european-digital-identity_en" TargetMode="Externa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c.europa.eu/info/strategy/priorities-2019-2024/europe-fit-digital-age/shaping-europe-digital-future_e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lta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FBABC-C10E-4B4F-A186-15EAD9E1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27</Pages>
  <Words>10248</Words>
  <Characters>60122</Characters>
  <Application>Microsoft Office Word</Application>
  <DocSecurity>0</DocSecurity>
  <Lines>501</Lines>
  <Paragraphs>140</Paragraphs>
  <ScaleCrop>false</ScaleCrop>
  <HeadingPairs>
    <vt:vector size="4" baseType="variant">
      <vt:variant>
        <vt:lpstr>Title</vt:lpstr>
      </vt:variant>
      <vt:variant>
        <vt:i4>1</vt:i4>
      </vt:variant>
      <vt:variant>
        <vt:lpstr>Headings</vt:lpstr>
      </vt:variant>
      <vt:variant>
        <vt:i4>38</vt:i4>
      </vt:variant>
    </vt:vector>
  </HeadingPairs>
  <TitlesOfParts>
    <vt:vector size="39" baseType="lpstr">
      <vt:lpstr>3GPP TS ab.cde</vt:lpstr>
      <vt:lpstr>Foreword</vt:lpstr>
      <vt:lpstr>1	Scope</vt:lpstr>
      <vt:lpstr>2	References</vt:lpstr>
      <vt:lpstr>3	Definitions of terms, symbols and abbreviations</vt:lpstr>
      <vt:lpstr>    3.1	Terms</vt:lpstr>
      <vt:lpstr>    3.2	Abbreviations</vt:lpstr>
      <vt:lpstr>4	Overview</vt:lpstr>
      <vt:lpstr>5.	Functional service requirements</vt:lpstr>
      <vt:lpstr>    5.1	General requirements</vt:lpstr>
      <vt:lpstr>        5.1.1	Operational efficiency, exposure, and coordination</vt:lpstr>
      <vt:lpstr>    5.2	Specific functional areas</vt:lpstr>
      <vt:lpstr>        5.2.1	Localized mobile metaverse service</vt:lpstr>
      <vt:lpstr>        5.2.2	Avatar-based real-time communication</vt:lpstr>
      <vt:lpstr>        5.2.3	Digital asset management</vt:lpstr>
      <vt:lpstr>6	Performance requirements</vt:lpstr>
      <vt:lpstr>    6.1	Description</vt:lpstr>
      <vt:lpstr>    6.2	Performance requirements</vt:lpstr>
      <vt:lpstr>7	Security, authorization and privacy </vt:lpstr>
      <vt:lpstr>    7.1	Description</vt:lpstr>
      <vt:lpstr>    7.2	Requirements</vt:lpstr>
      <vt:lpstr>        7.2.1	General</vt:lpstr>
      <vt:lpstr>        7.2.2	Localized mobile metaverse service</vt:lpstr>
      <vt:lpstr>        7.2.3	Avatar-based real-time communication</vt:lpstr>
      <vt:lpstr>        7.2.4	Digital asset management</vt:lpstr>
      <vt:lpstr>8	Charging aspects</vt:lpstr>
      <vt:lpstr>    8.1	Description</vt:lpstr>
      <vt:lpstr>    8.2	Requirements</vt:lpstr>
      <vt:lpstr>        8.2.1	Localized mobile metaverse service</vt:lpstr>
      <vt:lpstr>        8.2.2	Avatar-based real-time communication</vt:lpstr>
      <vt:lpstr>        8.2.3	Digital asset management</vt:lpstr>
      <vt:lpstr>A.1	Introduction</vt:lpstr>
      <vt:lpstr>A.2	Consumer mobile metaverse services</vt:lpstr>
      <vt:lpstr>A.3	Enterprise mobile metaverse services</vt:lpstr>
      <vt:lpstr>A.4	Industrial mobile metaverse services</vt:lpstr>
      <vt:lpstr>A.5	Common aspects</vt:lpstr>
      <vt:lpstr>B.1	Overview</vt:lpstr>
      <vt:lpstr>B.2	The Initiative</vt:lpstr>
      <vt:lpstr>B.3	Example use cases</vt:lpstr>
    </vt:vector>
  </TitlesOfParts>
  <Company>ETSI</Company>
  <LinksUpToDate>false</LinksUpToDate>
  <CharactersWithSpaces>70230</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CR_CR0</cp:lastModifiedBy>
  <cp:revision>3</cp:revision>
  <cp:lastPrinted>2019-02-25T14:05:00Z</cp:lastPrinted>
  <dcterms:created xsi:type="dcterms:W3CDTF">2023-12-08T10:56:00Z</dcterms:created>
  <dcterms:modified xsi:type="dcterms:W3CDTF">2023-12-08T11:00:00Z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