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B5186" w:rsidRPr="00301350" w14:paraId="6420D5CF" w14:textId="77777777" w:rsidTr="006E33E4">
        <w:tc>
          <w:tcPr>
            <w:tcW w:w="10423" w:type="dxa"/>
            <w:gridSpan w:val="2"/>
            <w:tcBorders>
              <w:top w:val="nil"/>
              <w:left w:val="nil"/>
              <w:bottom w:val="nil"/>
              <w:right w:val="nil"/>
            </w:tcBorders>
            <w:shd w:val="clear" w:color="auto" w:fill="auto"/>
          </w:tcPr>
          <w:p w14:paraId="3FDEDF14" w14:textId="06AB969B" w:rsidR="004F0988" w:rsidRPr="00301350" w:rsidRDefault="004F0988" w:rsidP="00133525">
            <w:pPr>
              <w:pStyle w:val="ZA"/>
              <w:framePr w:w="0" w:hRule="auto" w:wrap="auto" w:vAnchor="margin" w:hAnchor="text" w:yAlign="inline"/>
              <w:rPr>
                <w:lang w:val="sv-SE"/>
              </w:rPr>
            </w:pPr>
            <w:bookmarkStart w:id="0" w:name="page1"/>
            <w:r w:rsidRPr="00301350">
              <w:rPr>
                <w:sz w:val="64"/>
                <w:lang w:val="sv-SE"/>
              </w:rPr>
              <w:t xml:space="preserve">3GPP </w:t>
            </w:r>
            <w:bookmarkStart w:id="1" w:name="specType1"/>
            <w:r w:rsidR="0063543D" w:rsidRPr="00301350">
              <w:rPr>
                <w:sz w:val="64"/>
                <w:lang w:val="sv-SE"/>
              </w:rPr>
              <w:t>TR</w:t>
            </w:r>
            <w:bookmarkEnd w:id="1"/>
            <w:r w:rsidRPr="00301350">
              <w:rPr>
                <w:sz w:val="64"/>
                <w:lang w:val="sv-SE"/>
              </w:rPr>
              <w:t xml:space="preserve"> </w:t>
            </w:r>
            <w:bookmarkStart w:id="2" w:name="specNumber"/>
            <w:r w:rsidR="00F96A55" w:rsidRPr="00301350">
              <w:rPr>
                <w:sz w:val="64"/>
                <w:lang w:val="sv-SE"/>
              </w:rPr>
              <w:t>23.700</w:t>
            </w:r>
            <w:r w:rsidR="00CE1501">
              <w:rPr>
                <w:sz w:val="64"/>
                <w:lang w:val="sv-SE"/>
              </w:rPr>
              <w:t>-</w:t>
            </w:r>
            <w:r w:rsidR="002A0ABF" w:rsidRPr="00301350">
              <w:rPr>
                <w:sz w:val="64"/>
                <w:lang w:val="sv-SE"/>
              </w:rPr>
              <w:t>8</w:t>
            </w:r>
            <w:r w:rsidR="00CE1501">
              <w:rPr>
                <w:sz w:val="64"/>
                <w:lang w:val="sv-SE"/>
              </w:rPr>
              <w:t>9</w:t>
            </w:r>
            <w:bookmarkEnd w:id="2"/>
            <w:r w:rsidRPr="00301350">
              <w:rPr>
                <w:sz w:val="64"/>
                <w:lang w:val="sv-SE"/>
              </w:rPr>
              <w:t xml:space="preserve"> </w:t>
            </w:r>
            <w:r w:rsidRPr="00301350">
              <w:rPr>
                <w:lang w:val="sv-SE"/>
              </w:rPr>
              <w:t>V</w:t>
            </w:r>
            <w:bookmarkStart w:id="3" w:name="specVersion"/>
            <w:r w:rsidR="008A236D">
              <w:rPr>
                <w:lang w:val="sv-SE"/>
              </w:rPr>
              <w:t>1</w:t>
            </w:r>
            <w:r w:rsidR="008F0068">
              <w:rPr>
                <w:lang w:val="sv-SE"/>
              </w:rPr>
              <w:t>8</w:t>
            </w:r>
            <w:r w:rsidRPr="00301350">
              <w:rPr>
                <w:lang w:val="sv-SE"/>
              </w:rPr>
              <w:t>.</w:t>
            </w:r>
            <w:r w:rsidR="008A236D">
              <w:rPr>
                <w:lang w:val="sv-SE"/>
              </w:rPr>
              <w:t>0</w:t>
            </w:r>
            <w:r w:rsidRPr="00301350">
              <w:rPr>
                <w:lang w:val="sv-SE"/>
              </w:rPr>
              <w:t>.</w:t>
            </w:r>
            <w:r w:rsidR="00956E83" w:rsidRPr="00301350">
              <w:rPr>
                <w:lang w:val="sv-SE"/>
              </w:rPr>
              <w:t>0</w:t>
            </w:r>
            <w:bookmarkEnd w:id="3"/>
            <w:r w:rsidRPr="00301350">
              <w:rPr>
                <w:lang w:val="sv-SE"/>
              </w:rPr>
              <w:t xml:space="preserve"> </w:t>
            </w:r>
            <w:r w:rsidRPr="00301350">
              <w:rPr>
                <w:sz w:val="32"/>
                <w:lang w:val="sv-SE"/>
              </w:rPr>
              <w:t>(</w:t>
            </w:r>
            <w:bookmarkStart w:id="4" w:name="issueDate"/>
            <w:r w:rsidR="005401FC" w:rsidRPr="00301350">
              <w:rPr>
                <w:sz w:val="32"/>
                <w:lang w:val="sv-SE"/>
              </w:rPr>
              <w:t>202</w:t>
            </w:r>
            <w:r w:rsidR="005F0F01" w:rsidRPr="00301350">
              <w:rPr>
                <w:sz w:val="32"/>
                <w:lang w:val="sv-SE"/>
              </w:rPr>
              <w:t>2</w:t>
            </w:r>
            <w:r w:rsidRPr="00301350">
              <w:rPr>
                <w:sz w:val="32"/>
                <w:lang w:val="sv-SE"/>
              </w:rPr>
              <w:t>-</w:t>
            </w:r>
            <w:r w:rsidR="00F462ED" w:rsidRPr="00301350">
              <w:rPr>
                <w:sz w:val="32"/>
                <w:lang w:val="sv-SE"/>
              </w:rPr>
              <w:t>0</w:t>
            </w:r>
            <w:bookmarkEnd w:id="4"/>
            <w:r w:rsidR="008A236D">
              <w:rPr>
                <w:sz w:val="32"/>
                <w:lang w:val="sv-SE"/>
              </w:rPr>
              <w:t>9</w:t>
            </w:r>
            <w:r w:rsidRPr="00301350">
              <w:rPr>
                <w:sz w:val="32"/>
                <w:lang w:val="sv-SE"/>
              </w:rPr>
              <w:t>)</w:t>
            </w:r>
          </w:p>
        </w:tc>
      </w:tr>
      <w:tr w:rsidR="00AB5186" w:rsidRPr="00301350" w14:paraId="0FFD4F19" w14:textId="77777777" w:rsidTr="006E33E4">
        <w:trPr>
          <w:trHeight w:hRule="exact" w:val="1134"/>
        </w:trPr>
        <w:tc>
          <w:tcPr>
            <w:tcW w:w="10423" w:type="dxa"/>
            <w:gridSpan w:val="2"/>
            <w:tcBorders>
              <w:top w:val="nil"/>
              <w:left w:val="nil"/>
              <w:bottom w:val="nil"/>
              <w:right w:val="nil"/>
            </w:tcBorders>
            <w:shd w:val="clear" w:color="auto" w:fill="auto"/>
          </w:tcPr>
          <w:p w14:paraId="5AB75458" w14:textId="42B6F9EF" w:rsidR="004F0988" w:rsidRPr="00301350" w:rsidRDefault="004F0988" w:rsidP="00133525">
            <w:pPr>
              <w:pStyle w:val="ZB"/>
              <w:framePr w:w="0" w:hRule="auto" w:wrap="auto" w:vAnchor="margin" w:hAnchor="text" w:yAlign="inline"/>
            </w:pPr>
            <w:r w:rsidRPr="00301350">
              <w:t xml:space="preserve">Technical </w:t>
            </w:r>
            <w:bookmarkStart w:id="5" w:name="spectype2"/>
            <w:r w:rsidR="00D57972" w:rsidRPr="00301350">
              <w:t>Report</w:t>
            </w:r>
            <w:bookmarkEnd w:id="5"/>
          </w:p>
          <w:p w14:paraId="462B8E42" w14:textId="689B30F8" w:rsidR="00BA4B8D" w:rsidRPr="00301350" w:rsidRDefault="00BA4B8D" w:rsidP="00BA4B8D">
            <w:pPr>
              <w:pStyle w:val="Guidance"/>
              <w:rPr>
                <w:color w:val="auto"/>
              </w:rPr>
            </w:pPr>
          </w:p>
        </w:tc>
      </w:tr>
      <w:tr w:rsidR="00AB5186" w:rsidRPr="00301350" w14:paraId="717C4EBE" w14:textId="77777777" w:rsidTr="006E33E4">
        <w:trPr>
          <w:trHeight w:hRule="exact" w:val="3686"/>
        </w:trPr>
        <w:tc>
          <w:tcPr>
            <w:tcW w:w="10423" w:type="dxa"/>
            <w:gridSpan w:val="2"/>
            <w:tcBorders>
              <w:top w:val="nil"/>
              <w:left w:val="nil"/>
              <w:bottom w:val="nil"/>
              <w:right w:val="nil"/>
            </w:tcBorders>
            <w:shd w:val="clear" w:color="auto" w:fill="auto"/>
          </w:tcPr>
          <w:p w14:paraId="03D032C0" w14:textId="77777777" w:rsidR="004F0988" w:rsidRPr="00301350" w:rsidRDefault="004F0988" w:rsidP="00133525">
            <w:pPr>
              <w:pStyle w:val="ZT"/>
              <w:framePr w:wrap="auto" w:hAnchor="text" w:yAlign="inline"/>
            </w:pPr>
            <w:r w:rsidRPr="00301350">
              <w:t>3rd Generation Partnership Project;</w:t>
            </w:r>
          </w:p>
          <w:p w14:paraId="653799DC" w14:textId="2D0EB04B" w:rsidR="004F0988" w:rsidRPr="00301350" w:rsidRDefault="004F0988" w:rsidP="00133525">
            <w:pPr>
              <w:pStyle w:val="ZT"/>
              <w:framePr w:wrap="auto" w:hAnchor="text" w:yAlign="inline"/>
            </w:pPr>
            <w:r w:rsidRPr="00301350">
              <w:t xml:space="preserve">Technical Specification Group </w:t>
            </w:r>
            <w:bookmarkStart w:id="6" w:name="specTitle"/>
            <w:r w:rsidR="006C54B5" w:rsidRPr="00301350">
              <w:t>Services and System Aspects</w:t>
            </w:r>
            <w:r w:rsidRPr="00301350">
              <w:t>;</w:t>
            </w:r>
          </w:p>
          <w:p w14:paraId="211669E9" w14:textId="218EB480" w:rsidR="004F0988" w:rsidRPr="00301350" w:rsidRDefault="00CE1501" w:rsidP="00133525">
            <w:pPr>
              <w:pStyle w:val="ZT"/>
              <w:framePr w:wrap="auto" w:hAnchor="text" w:yAlign="inline"/>
            </w:pPr>
            <w:r>
              <w:t>Study on 5G AM Policy</w:t>
            </w:r>
          </w:p>
          <w:bookmarkEnd w:id="6"/>
          <w:p w14:paraId="04CAC1E0" w14:textId="6553192B" w:rsidR="004F0988" w:rsidRPr="00301350" w:rsidRDefault="004F0988" w:rsidP="00133525">
            <w:pPr>
              <w:pStyle w:val="ZT"/>
              <w:framePr w:wrap="auto" w:hAnchor="text" w:yAlign="inline"/>
              <w:rPr>
                <w:i/>
                <w:sz w:val="28"/>
              </w:rPr>
            </w:pPr>
            <w:r w:rsidRPr="00301350">
              <w:t>(</w:t>
            </w:r>
            <w:r w:rsidRPr="00301350">
              <w:rPr>
                <w:rStyle w:val="ZGSM"/>
              </w:rPr>
              <w:t xml:space="preserve">Release </w:t>
            </w:r>
            <w:bookmarkStart w:id="7" w:name="specRelease"/>
            <w:r w:rsidRPr="00301350">
              <w:rPr>
                <w:rStyle w:val="ZGSM"/>
              </w:rPr>
              <w:t>1</w:t>
            </w:r>
            <w:r w:rsidR="00D82E6F" w:rsidRPr="00301350">
              <w:rPr>
                <w:rStyle w:val="ZGSM"/>
              </w:rPr>
              <w:t>8</w:t>
            </w:r>
            <w:bookmarkEnd w:id="7"/>
            <w:r w:rsidRPr="00301350">
              <w:t>)</w:t>
            </w:r>
          </w:p>
        </w:tc>
      </w:tr>
      <w:tr w:rsidR="00AB5186" w:rsidRPr="00301350" w14:paraId="303DD8FF" w14:textId="77777777" w:rsidTr="006E33E4">
        <w:tc>
          <w:tcPr>
            <w:tcW w:w="10423" w:type="dxa"/>
            <w:gridSpan w:val="2"/>
            <w:tcBorders>
              <w:top w:val="nil"/>
              <w:left w:val="nil"/>
              <w:bottom w:val="nil"/>
              <w:right w:val="nil"/>
            </w:tcBorders>
            <w:shd w:val="clear" w:color="auto" w:fill="auto"/>
          </w:tcPr>
          <w:p w14:paraId="48E5BAD8" w14:textId="77777777" w:rsidR="00BF128E" w:rsidRPr="00301350" w:rsidRDefault="00BF128E" w:rsidP="00133525">
            <w:pPr>
              <w:pStyle w:val="ZU"/>
              <w:framePr w:w="0" w:wrap="auto" w:vAnchor="margin" w:hAnchor="text" w:yAlign="inline"/>
              <w:tabs>
                <w:tab w:val="right" w:pos="10206"/>
              </w:tabs>
              <w:jc w:val="left"/>
            </w:pPr>
            <w:r w:rsidRPr="00301350">
              <w:tab/>
            </w:r>
          </w:p>
        </w:tc>
      </w:tr>
      <w:tr w:rsidR="00AB5186" w:rsidRPr="00301350" w14:paraId="135703F2" w14:textId="77777777" w:rsidTr="006E33E4">
        <w:trPr>
          <w:trHeight w:hRule="exact" w:val="1531"/>
        </w:trPr>
        <w:tc>
          <w:tcPr>
            <w:tcW w:w="4883" w:type="dxa"/>
            <w:tcBorders>
              <w:top w:val="nil"/>
              <w:left w:val="nil"/>
              <w:bottom w:val="nil"/>
              <w:right w:val="nil"/>
            </w:tcBorders>
            <w:shd w:val="clear" w:color="auto" w:fill="auto"/>
          </w:tcPr>
          <w:p w14:paraId="4743C82D" w14:textId="24EE228E" w:rsidR="00D82E6F" w:rsidRPr="00301350" w:rsidRDefault="00665EE9" w:rsidP="00D82E6F">
            <w:pPr>
              <w:rPr>
                <w:i/>
              </w:rPr>
            </w:pPr>
            <w:r w:rsidRPr="00301350">
              <w:rPr>
                <w:i/>
                <w:noProof/>
                <w:lang w:val="en-US" w:eastAsia="zh-CN"/>
              </w:rPr>
              <w:drawing>
                <wp:inline distT="0" distB="0" distL="0" distR="0" wp14:anchorId="6E429F5D" wp14:editId="289CDD9A">
                  <wp:extent cx="12858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1824643D" w:rsidR="00D82E6F" w:rsidRPr="00301350" w:rsidRDefault="00665EE9" w:rsidP="00D82E6F">
            <w:pPr>
              <w:jc w:val="right"/>
            </w:pPr>
            <w:r w:rsidRPr="00301350">
              <w:rPr>
                <w:noProof/>
                <w:lang w:val="en-US" w:eastAsia="zh-CN"/>
              </w:rPr>
              <w:drawing>
                <wp:inline distT="0" distB="0" distL="0" distR="0" wp14:anchorId="6B8977E6" wp14:editId="1B68A23B">
                  <wp:extent cx="160972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952500"/>
                          </a:xfrm>
                          <a:prstGeom prst="rect">
                            <a:avLst/>
                          </a:prstGeom>
                          <a:noFill/>
                          <a:ln>
                            <a:noFill/>
                          </a:ln>
                        </pic:spPr>
                      </pic:pic>
                    </a:graphicData>
                  </a:graphic>
                </wp:inline>
              </w:drawing>
            </w:r>
          </w:p>
        </w:tc>
      </w:tr>
      <w:tr w:rsidR="00AB5186" w:rsidRPr="00301350" w14:paraId="48DEBCEB" w14:textId="77777777" w:rsidTr="006E33E4">
        <w:trPr>
          <w:trHeight w:hRule="exact" w:val="5783"/>
        </w:trPr>
        <w:tc>
          <w:tcPr>
            <w:tcW w:w="10423" w:type="dxa"/>
            <w:gridSpan w:val="2"/>
            <w:tcBorders>
              <w:top w:val="nil"/>
              <w:left w:val="nil"/>
              <w:bottom w:val="nil"/>
              <w:right w:val="nil"/>
            </w:tcBorders>
            <w:shd w:val="clear" w:color="auto" w:fill="auto"/>
          </w:tcPr>
          <w:p w14:paraId="56990EEF" w14:textId="64AAF2D2" w:rsidR="00D82E6F" w:rsidRPr="00301350" w:rsidRDefault="00D82E6F" w:rsidP="00D82E6F">
            <w:pPr>
              <w:pStyle w:val="Guidance"/>
              <w:rPr>
                <w:b/>
                <w:color w:val="auto"/>
              </w:rPr>
            </w:pPr>
          </w:p>
        </w:tc>
      </w:tr>
      <w:tr w:rsidR="00D82E6F" w:rsidRPr="00301350" w14:paraId="4C89EF09" w14:textId="77777777" w:rsidTr="006E33E4">
        <w:trPr>
          <w:trHeight w:hRule="exact" w:val="964"/>
        </w:trPr>
        <w:tc>
          <w:tcPr>
            <w:tcW w:w="10423" w:type="dxa"/>
            <w:gridSpan w:val="2"/>
            <w:tcBorders>
              <w:top w:val="nil"/>
              <w:left w:val="nil"/>
              <w:bottom w:val="nil"/>
              <w:right w:val="nil"/>
            </w:tcBorders>
            <w:shd w:val="clear" w:color="auto" w:fill="auto"/>
          </w:tcPr>
          <w:p w14:paraId="240251E6" w14:textId="7E099ECF" w:rsidR="00D82E6F" w:rsidRPr="00301350" w:rsidRDefault="00D82E6F" w:rsidP="00D82E6F">
            <w:pPr>
              <w:rPr>
                <w:sz w:val="16"/>
              </w:rPr>
            </w:pPr>
            <w:bookmarkStart w:id="8" w:name="warningNotice"/>
            <w:r w:rsidRPr="00301350">
              <w:rPr>
                <w:sz w:val="16"/>
              </w:rPr>
              <w:t>The present document has been developed within the 3rd Generation Partnership Project (3GPP</w:t>
            </w:r>
            <w:r w:rsidRPr="00301350">
              <w:rPr>
                <w:sz w:val="16"/>
                <w:vertAlign w:val="superscript"/>
              </w:rPr>
              <w:t xml:space="preserve"> TM</w:t>
            </w:r>
            <w:r w:rsidRPr="00301350">
              <w:rPr>
                <w:sz w:val="16"/>
              </w:rPr>
              <w:t>) and may be further elaborated for the purposes of 3GPP.</w:t>
            </w:r>
            <w:r w:rsidRPr="00301350">
              <w:rPr>
                <w:sz w:val="16"/>
              </w:rPr>
              <w:br/>
              <w:t>The present document has not been subject to any approval process by the 3GPP</w:t>
            </w:r>
            <w:r w:rsidRPr="00301350">
              <w:rPr>
                <w:sz w:val="16"/>
                <w:vertAlign w:val="superscript"/>
              </w:rPr>
              <w:t xml:space="preserve"> </w:t>
            </w:r>
            <w:r w:rsidRPr="00301350">
              <w:rPr>
                <w:sz w:val="16"/>
              </w:rPr>
              <w:t>Organizational Partners and shall not be implemented.</w:t>
            </w:r>
            <w:r w:rsidRPr="00301350">
              <w:rPr>
                <w:sz w:val="16"/>
              </w:rPr>
              <w:br/>
              <w:t>This Specification is provided for future development work within 3GPP</w:t>
            </w:r>
            <w:r w:rsidRPr="00301350">
              <w:rPr>
                <w:sz w:val="16"/>
                <w:vertAlign w:val="superscript"/>
              </w:rPr>
              <w:t xml:space="preserve"> </w:t>
            </w:r>
            <w:r w:rsidRPr="00301350">
              <w:rPr>
                <w:sz w:val="16"/>
              </w:rPr>
              <w:t>only. The Organizational Partners accept no liability for any use of this Specification.</w:t>
            </w:r>
            <w:r w:rsidRPr="00301350">
              <w:rPr>
                <w:sz w:val="16"/>
              </w:rPr>
              <w:br/>
              <w:t>Specifications and Reports for implementation of the 3GPP</w:t>
            </w:r>
            <w:r w:rsidRPr="00301350">
              <w:rPr>
                <w:sz w:val="16"/>
                <w:vertAlign w:val="superscript"/>
              </w:rPr>
              <w:t xml:space="preserve"> TM</w:t>
            </w:r>
            <w:r w:rsidRPr="00301350">
              <w:rPr>
                <w:sz w:val="16"/>
              </w:rPr>
              <w:t xml:space="preserve"> system should be obtained via the 3GPP Organizational Partners</w:t>
            </w:r>
            <w:r w:rsidR="00E537D6" w:rsidRPr="00301350">
              <w:rPr>
                <w:sz w:val="16"/>
              </w:rPr>
              <w:t>'</w:t>
            </w:r>
            <w:r w:rsidRPr="00301350">
              <w:rPr>
                <w:sz w:val="16"/>
              </w:rPr>
              <w:t xml:space="preserve"> Publications Offices.</w:t>
            </w:r>
            <w:bookmarkEnd w:id="8"/>
          </w:p>
          <w:p w14:paraId="080CA5D2" w14:textId="77777777" w:rsidR="00D82E6F" w:rsidRPr="00301350" w:rsidRDefault="00D82E6F" w:rsidP="00D82E6F">
            <w:pPr>
              <w:pStyle w:val="ZV"/>
              <w:framePr w:w="0" w:wrap="auto" w:vAnchor="margin" w:hAnchor="text" w:yAlign="inline"/>
            </w:pPr>
          </w:p>
          <w:p w14:paraId="684224C8" w14:textId="77777777" w:rsidR="00D82E6F" w:rsidRPr="00301350" w:rsidRDefault="00D82E6F" w:rsidP="00D82E6F">
            <w:pPr>
              <w:rPr>
                <w:sz w:val="16"/>
              </w:rPr>
            </w:pPr>
          </w:p>
        </w:tc>
      </w:tr>
      <w:bookmarkEnd w:id="0"/>
    </w:tbl>
    <w:p w14:paraId="62A41910" w14:textId="77777777" w:rsidR="00080512" w:rsidRPr="00301350" w:rsidRDefault="00080512">
      <w:pPr>
        <w:sectPr w:rsidR="00080512" w:rsidRPr="00301350" w:rsidSect="009114D7">
          <w:footerReference w:type="even"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B5186" w:rsidRPr="00301350" w14:paraId="779AAB31" w14:textId="77777777" w:rsidTr="00133525">
        <w:trPr>
          <w:trHeight w:hRule="exact" w:val="5670"/>
        </w:trPr>
        <w:tc>
          <w:tcPr>
            <w:tcW w:w="10423" w:type="dxa"/>
            <w:shd w:val="clear" w:color="auto" w:fill="auto"/>
          </w:tcPr>
          <w:p w14:paraId="4C627120" w14:textId="77777777" w:rsidR="00E16509" w:rsidRPr="00301350" w:rsidRDefault="00E16509" w:rsidP="00E16509">
            <w:pPr>
              <w:pStyle w:val="Guidance"/>
              <w:rPr>
                <w:color w:val="auto"/>
              </w:rPr>
            </w:pPr>
            <w:bookmarkStart w:id="9" w:name="page2"/>
          </w:p>
        </w:tc>
      </w:tr>
      <w:tr w:rsidR="00AB5186" w:rsidRPr="00301350" w14:paraId="7A3B3A7F" w14:textId="77777777" w:rsidTr="00C074DD">
        <w:trPr>
          <w:trHeight w:hRule="exact" w:val="5387"/>
        </w:trPr>
        <w:tc>
          <w:tcPr>
            <w:tcW w:w="10423" w:type="dxa"/>
            <w:shd w:val="clear" w:color="auto" w:fill="auto"/>
          </w:tcPr>
          <w:p w14:paraId="03A67D73" w14:textId="77777777" w:rsidR="00E16509" w:rsidRPr="00301350" w:rsidRDefault="00E16509" w:rsidP="00133525">
            <w:pPr>
              <w:pStyle w:val="FP"/>
              <w:spacing w:after="240"/>
              <w:ind w:left="2835" w:right="2835"/>
              <w:jc w:val="center"/>
              <w:rPr>
                <w:rFonts w:ascii="Arial" w:hAnsi="Arial"/>
                <w:b/>
                <w:i/>
              </w:rPr>
            </w:pPr>
            <w:bookmarkStart w:id="10" w:name="coords3gpp"/>
            <w:r w:rsidRPr="00301350">
              <w:rPr>
                <w:rFonts w:ascii="Arial" w:hAnsi="Arial"/>
                <w:b/>
                <w:i/>
              </w:rPr>
              <w:t>3GPP</w:t>
            </w:r>
          </w:p>
          <w:p w14:paraId="252767FD" w14:textId="77777777" w:rsidR="00E16509" w:rsidRPr="00301350" w:rsidRDefault="00E16509" w:rsidP="00133525">
            <w:pPr>
              <w:pStyle w:val="FP"/>
              <w:pBdr>
                <w:bottom w:val="single" w:sz="6" w:space="1" w:color="auto"/>
              </w:pBdr>
              <w:ind w:left="2835" w:right="2835"/>
              <w:jc w:val="center"/>
            </w:pPr>
            <w:r w:rsidRPr="00301350">
              <w:t>Postal address</w:t>
            </w:r>
          </w:p>
          <w:p w14:paraId="73CD2C20" w14:textId="77777777" w:rsidR="00E16509" w:rsidRPr="00301350" w:rsidRDefault="00E16509" w:rsidP="00133525">
            <w:pPr>
              <w:pStyle w:val="FP"/>
              <w:ind w:left="2835" w:right="2835"/>
              <w:jc w:val="center"/>
              <w:rPr>
                <w:rFonts w:ascii="Arial" w:hAnsi="Arial"/>
                <w:sz w:val="18"/>
              </w:rPr>
            </w:pPr>
          </w:p>
          <w:p w14:paraId="2122B1F3" w14:textId="77777777" w:rsidR="00E16509" w:rsidRPr="00301350" w:rsidRDefault="00E16509" w:rsidP="00133525">
            <w:pPr>
              <w:pStyle w:val="FP"/>
              <w:pBdr>
                <w:bottom w:val="single" w:sz="6" w:space="1" w:color="auto"/>
              </w:pBdr>
              <w:spacing w:before="240"/>
              <w:ind w:left="2835" w:right="2835"/>
              <w:jc w:val="center"/>
            </w:pPr>
            <w:r w:rsidRPr="00301350">
              <w:t>3GPP support office address</w:t>
            </w:r>
          </w:p>
          <w:p w14:paraId="4B118786" w14:textId="77777777" w:rsidR="00E16509" w:rsidRPr="00301350" w:rsidRDefault="00E16509" w:rsidP="00133525">
            <w:pPr>
              <w:pStyle w:val="FP"/>
              <w:ind w:left="2835" w:right="2835"/>
              <w:jc w:val="center"/>
              <w:rPr>
                <w:rFonts w:ascii="Arial" w:hAnsi="Arial"/>
                <w:sz w:val="18"/>
                <w:lang w:val="fr-FR"/>
              </w:rPr>
            </w:pPr>
            <w:r w:rsidRPr="00301350">
              <w:rPr>
                <w:rFonts w:ascii="Arial" w:hAnsi="Arial"/>
                <w:sz w:val="18"/>
                <w:lang w:val="fr-FR"/>
              </w:rPr>
              <w:t>650 Route des Lucioles - Sophia Antipolis</w:t>
            </w:r>
          </w:p>
          <w:p w14:paraId="7A890E1F" w14:textId="77777777" w:rsidR="00E16509" w:rsidRPr="00301350" w:rsidRDefault="00E16509" w:rsidP="00133525">
            <w:pPr>
              <w:pStyle w:val="FP"/>
              <w:ind w:left="2835" w:right="2835"/>
              <w:jc w:val="center"/>
              <w:rPr>
                <w:rFonts w:ascii="Arial" w:hAnsi="Arial"/>
                <w:sz w:val="18"/>
                <w:lang w:val="fr-FR"/>
              </w:rPr>
            </w:pPr>
            <w:r w:rsidRPr="00301350">
              <w:rPr>
                <w:rFonts w:ascii="Arial" w:hAnsi="Arial"/>
                <w:sz w:val="18"/>
                <w:lang w:val="fr-FR"/>
              </w:rPr>
              <w:t>Valbonne - FRANCE</w:t>
            </w:r>
          </w:p>
          <w:p w14:paraId="76EFB16C" w14:textId="77777777" w:rsidR="00E16509" w:rsidRPr="00301350" w:rsidRDefault="00E16509" w:rsidP="00133525">
            <w:pPr>
              <w:pStyle w:val="FP"/>
              <w:spacing w:after="20"/>
              <w:ind w:left="2835" w:right="2835"/>
              <w:jc w:val="center"/>
              <w:rPr>
                <w:rFonts w:ascii="Arial" w:hAnsi="Arial"/>
                <w:sz w:val="18"/>
              </w:rPr>
            </w:pPr>
            <w:r w:rsidRPr="00301350">
              <w:rPr>
                <w:rFonts w:ascii="Arial" w:hAnsi="Arial"/>
                <w:sz w:val="18"/>
              </w:rPr>
              <w:t>Tel.: +33 4 92 94 42 00 Fax: +33 4 93 65 47 16</w:t>
            </w:r>
          </w:p>
          <w:p w14:paraId="6476674E" w14:textId="77777777" w:rsidR="00E16509" w:rsidRPr="00301350" w:rsidRDefault="00E16509" w:rsidP="00133525">
            <w:pPr>
              <w:pStyle w:val="FP"/>
              <w:pBdr>
                <w:bottom w:val="single" w:sz="6" w:space="1" w:color="auto"/>
              </w:pBdr>
              <w:spacing w:before="240"/>
              <w:ind w:left="2835" w:right="2835"/>
              <w:jc w:val="center"/>
            </w:pPr>
            <w:r w:rsidRPr="00301350">
              <w:t>Internet</w:t>
            </w:r>
          </w:p>
          <w:p w14:paraId="2D660AE8" w14:textId="77777777" w:rsidR="00E16509" w:rsidRPr="00301350" w:rsidRDefault="00E16509" w:rsidP="00133525">
            <w:pPr>
              <w:pStyle w:val="FP"/>
              <w:ind w:left="2835" w:right="2835"/>
              <w:jc w:val="center"/>
              <w:rPr>
                <w:rFonts w:ascii="Arial" w:hAnsi="Arial"/>
                <w:sz w:val="18"/>
              </w:rPr>
            </w:pPr>
            <w:r w:rsidRPr="00301350">
              <w:rPr>
                <w:rFonts w:ascii="Arial" w:hAnsi="Arial"/>
                <w:sz w:val="18"/>
              </w:rPr>
              <w:t>http://www.3gpp.org</w:t>
            </w:r>
            <w:bookmarkEnd w:id="10"/>
          </w:p>
          <w:p w14:paraId="3EBD2B84" w14:textId="77777777" w:rsidR="00E16509" w:rsidRPr="00301350" w:rsidRDefault="00E16509" w:rsidP="00133525"/>
        </w:tc>
      </w:tr>
      <w:tr w:rsidR="00AB5186" w:rsidRPr="00301350" w14:paraId="1D69F471" w14:textId="77777777" w:rsidTr="00C074DD">
        <w:tc>
          <w:tcPr>
            <w:tcW w:w="10423" w:type="dxa"/>
            <w:shd w:val="clear" w:color="auto" w:fill="auto"/>
            <w:vAlign w:val="bottom"/>
          </w:tcPr>
          <w:p w14:paraId="4D400848" w14:textId="77777777" w:rsidR="00E16509" w:rsidRPr="00301350" w:rsidRDefault="00E16509" w:rsidP="00133525">
            <w:pPr>
              <w:pStyle w:val="FP"/>
              <w:pBdr>
                <w:bottom w:val="single" w:sz="6" w:space="1" w:color="auto"/>
              </w:pBdr>
              <w:spacing w:after="240"/>
              <w:jc w:val="center"/>
              <w:rPr>
                <w:rFonts w:ascii="Arial" w:hAnsi="Arial"/>
                <w:b/>
                <w:i/>
                <w:noProof/>
              </w:rPr>
            </w:pPr>
            <w:bookmarkStart w:id="11" w:name="copyrightNotification"/>
            <w:r w:rsidRPr="00301350">
              <w:rPr>
                <w:rFonts w:ascii="Arial" w:hAnsi="Arial"/>
                <w:b/>
                <w:i/>
                <w:noProof/>
              </w:rPr>
              <w:t>Copyright Notification</w:t>
            </w:r>
          </w:p>
          <w:p w14:paraId="2C8A8C99" w14:textId="77777777" w:rsidR="00E16509" w:rsidRPr="00301350" w:rsidRDefault="00E16509" w:rsidP="00133525">
            <w:pPr>
              <w:pStyle w:val="FP"/>
              <w:jc w:val="center"/>
              <w:rPr>
                <w:noProof/>
              </w:rPr>
            </w:pPr>
            <w:r w:rsidRPr="00301350">
              <w:rPr>
                <w:noProof/>
              </w:rPr>
              <w:t>No part may be reproduced except as authorized by written permission.</w:t>
            </w:r>
            <w:r w:rsidRPr="00301350">
              <w:rPr>
                <w:noProof/>
              </w:rPr>
              <w:br/>
              <w:t>The copyright and the foregoing restriction extend to reproduction in all media.</w:t>
            </w:r>
          </w:p>
          <w:p w14:paraId="5A408646" w14:textId="77777777" w:rsidR="00E16509" w:rsidRPr="00301350" w:rsidRDefault="00E16509" w:rsidP="00133525">
            <w:pPr>
              <w:pStyle w:val="FP"/>
              <w:jc w:val="center"/>
              <w:rPr>
                <w:noProof/>
              </w:rPr>
            </w:pPr>
          </w:p>
          <w:p w14:paraId="786C0A36" w14:textId="7C7EB5CB" w:rsidR="00E16509" w:rsidRPr="00301350" w:rsidRDefault="00E16509" w:rsidP="00133525">
            <w:pPr>
              <w:pStyle w:val="FP"/>
              <w:jc w:val="center"/>
              <w:rPr>
                <w:noProof/>
                <w:sz w:val="18"/>
              </w:rPr>
            </w:pPr>
            <w:r w:rsidRPr="00301350">
              <w:rPr>
                <w:noProof/>
                <w:sz w:val="18"/>
              </w:rPr>
              <w:t xml:space="preserve">© </w:t>
            </w:r>
            <w:bookmarkStart w:id="12" w:name="copyrightDate"/>
            <w:r w:rsidRPr="00301350">
              <w:rPr>
                <w:noProof/>
                <w:sz w:val="18"/>
              </w:rPr>
              <w:t>2</w:t>
            </w:r>
            <w:r w:rsidR="008E2D68" w:rsidRPr="00301350">
              <w:rPr>
                <w:noProof/>
                <w:sz w:val="18"/>
              </w:rPr>
              <w:t>02</w:t>
            </w:r>
            <w:r w:rsidR="00AB5186" w:rsidRPr="00301350">
              <w:rPr>
                <w:noProof/>
                <w:sz w:val="18"/>
              </w:rPr>
              <w:t>2</w:t>
            </w:r>
            <w:bookmarkEnd w:id="12"/>
            <w:r w:rsidRPr="00301350">
              <w:rPr>
                <w:noProof/>
                <w:sz w:val="18"/>
              </w:rPr>
              <w:t>, 3GPP Organizational Partners (ARIB, ATIS, CCSA, ETSI, TSDSI, TTA, TTC).</w:t>
            </w:r>
            <w:bookmarkStart w:id="13" w:name="copyrightaddon"/>
            <w:bookmarkEnd w:id="13"/>
          </w:p>
          <w:p w14:paraId="63D0B133" w14:textId="77777777" w:rsidR="00E16509" w:rsidRPr="00301350" w:rsidRDefault="00E16509" w:rsidP="00133525">
            <w:pPr>
              <w:pStyle w:val="FP"/>
              <w:jc w:val="center"/>
              <w:rPr>
                <w:noProof/>
                <w:sz w:val="18"/>
              </w:rPr>
            </w:pPr>
            <w:r w:rsidRPr="00301350">
              <w:rPr>
                <w:noProof/>
                <w:sz w:val="18"/>
              </w:rPr>
              <w:t>All rights reserved.</w:t>
            </w:r>
          </w:p>
          <w:p w14:paraId="582AEDD5" w14:textId="77777777" w:rsidR="00E16509" w:rsidRPr="00301350" w:rsidRDefault="00E16509" w:rsidP="00E16509">
            <w:pPr>
              <w:pStyle w:val="FP"/>
              <w:rPr>
                <w:noProof/>
                <w:sz w:val="18"/>
              </w:rPr>
            </w:pPr>
          </w:p>
          <w:p w14:paraId="01F2EB56" w14:textId="77777777" w:rsidR="00E16509" w:rsidRPr="00301350" w:rsidRDefault="00E16509" w:rsidP="00E16509">
            <w:pPr>
              <w:pStyle w:val="FP"/>
              <w:rPr>
                <w:noProof/>
                <w:sz w:val="18"/>
              </w:rPr>
            </w:pPr>
            <w:r w:rsidRPr="00301350">
              <w:rPr>
                <w:noProof/>
                <w:sz w:val="18"/>
              </w:rPr>
              <w:t>UMTS™ is a Trade Mark of ETSI registered for the benefit of its members</w:t>
            </w:r>
          </w:p>
          <w:p w14:paraId="5F3AE562" w14:textId="77777777" w:rsidR="00E16509" w:rsidRPr="00301350" w:rsidRDefault="00E16509" w:rsidP="00E16509">
            <w:pPr>
              <w:pStyle w:val="FP"/>
              <w:rPr>
                <w:noProof/>
                <w:sz w:val="18"/>
              </w:rPr>
            </w:pPr>
            <w:r w:rsidRPr="00301350">
              <w:rPr>
                <w:noProof/>
                <w:sz w:val="18"/>
              </w:rPr>
              <w:t>3GPP™ is a Trade Mark of ETSI registered for the benefit of its Members and of the 3GPP Organizational Partners</w:t>
            </w:r>
            <w:r w:rsidRPr="00301350">
              <w:rPr>
                <w:noProof/>
                <w:sz w:val="18"/>
              </w:rPr>
              <w:br/>
              <w:t>LTE™ is a Trade Mark of ETSI registered for the benefit of its Members and of the 3GPP Organizational Partners</w:t>
            </w:r>
          </w:p>
          <w:p w14:paraId="717EC1B5" w14:textId="77777777" w:rsidR="00E16509" w:rsidRPr="00301350" w:rsidRDefault="00E16509" w:rsidP="00E16509">
            <w:pPr>
              <w:pStyle w:val="FP"/>
              <w:rPr>
                <w:noProof/>
                <w:sz w:val="18"/>
              </w:rPr>
            </w:pPr>
            <w:r w:rsidRPr="00301350">
              <w:rPr>
                <w:noProof/>
                <w:sz w:val="18"/>
              </w:rPr>
              <w:t>GSM® and the GSM logo are registered and owned by the GSM Association</w:t>
            </w:r>
            <w:bookmarkEnd w:id="11"/>
          </w:p>
          <w:p w14:paraId="26DA3D2F" w14:textId="77777777" w:rsidR="00E16509" w:rsidRPr="00301350" w:rsidRDefault="00E16509" w:rsidP="00133525"/>
        </w:tc>
      </w:tr>
      <w:bookmarkEnd w:id="9"/>
    </w:tbl>
    <w:p w14:paraId="04D347A8" w14:textId="77777777" w:rsidR="00080512" w:rsidRPr="00301350" w:rsidRDefault="00080512">
      <w:pPr>
        <w:pStyle w:val="TT"/>
      </w:pPr>
      <w:r w:rsidRPr="00301350">
        <w:br w:type="page"/>
      </w:r>
      <w:bookmarkStart w:id="14" w:name="tableOfContents"/>
      <w:bookmarkEnd w:id="14"/>
      <w:r w:rsidRPr="00301350">
        <w:lastRenderedPageBreak/>
        <w:t>Contents</w:t>
      </w:r>
    </w:p>
    <w:bookmarkStart w:id="15" w:name="foreword"/>
    <w:bookmarkStart w:id="16" w:name="_Toc22214896"/>
    <w:bookmarkStart w:id="17" w:name="_Toc100954246"/>
    <w:bookmarkEnd w:id="15"/>
    <w:p w14:paraId="1F24080A" w14:textId="49DBC838" w:rsidR="009A5DA3" w:rsidRPr="009A5DA3" w:rsidRDefault="003E749F">
      <w:pPr>
        <w:pStyle w:val="TOC1"/>
        <w:rPr>
          <w:rFonts w:asciiTheme="minorHAnsi" w:eastAsiaTheme="minorEastAsia" w:hAnsiTheme="minorHAnsi" w:cstheme="minorBidi"/>
          <w:noProof/>
          <w:szCs w:val="22"/>
        </w:rPr>
      </w:pPr>
      <w:r w:rsidRPr="009A5DA3">
        <w:fldChar w:fldCharType="begin" w:fldLock="1"/>
      </w:r>
      <w:r w:rsidRPr="009A5DA3">
        <w:instrText xml:space="preserve"> TOC \o "1-9" </w:instrText>
      </w:r>
      <w:r w:rsidRPr="009A5DA3">
        <w:fldChar w:fldCharType="separate"/>
      </w:r>
      <w:r w:rsidR="009A5DA3" w:rsidRPr="009A5DA3">
        <w:rPr>
          <w:noProof/>
        </w:rPr>
        <w:t>Foreword</w:t>
      </w:r>
      <w:r w:rsidR="009A5DA3" w:rsidRPr="009A5DA3">
        <w:rPr>
          <w:noProof/>
        </w:rPr>
        <w:tab/>
      </w:r>
      <w:r w:rsidR="009A5DA3" w:rsidRPr="009A5DA3">
        <w:rPr>
          <w:noProof/>
        </w:rPr>
        <w:fldChar w:fldCharType="begin" w:fldLock="1"/>
      </w:r>
      <w:r w:rsidR="009A5DA3" w:rsidRPr="009A5DA3">
        <w:rPr>
          <w:noProof/>
        </w:rPr>
        <w:instrText xml:space="preserve"> PAGEREF _Toc112913338 \h </w:instrText>
      </w:r>
      <w:r w:rsidR="009A5DA3" w:rsidRPr="009A5DA3">
        <w:rPr>
          <w:noProof/>
        </w:rPr>
      </w:r>
      <w:r w:rsidR="009A5DA3" w:rsidRPr="009A5DA3">
        <w:rPr>
          <w:noProof/>
        </w:rPr>
        <w:fldChar w:fldCharType="separate"/>
      </w:r>
      <w:r w:rsidR="009A5DA3" w:rsidRPr="009A5DA3">
        <w:rPr>
          <w:noProof/>
        </w:rPr>
        <w:t>5</w:t>
      </w:r>
      <w:r w:rsidR="009A5DA3" w:rsidRPr="009A5DA3">
        <w:rPr>
          <w:noProof/>
        </w:rPr>
        <w:fldChar w:fldCharType="end"/>
      </w:r>
    </w:p>
    <w:p w14:paraId="44552C31" w14:textId="145E50EE" w:rsidR="009A5DA3" w:rsidRPr="009A5DA3" w:rsidRDefault="009A5DA3">
      <w:pPr>
        <w:pStyle w:val="TOC1"/>
        <w:rPr>
          <w:rFonts w:asciiTheme="minorHAnsi" w:eastAsiaTheme="minorEastAsia" w:hAnsiTheme="minorHAnsi" w:cstheme="minorBidi"/>
          <w:noProof/>
          <w:szCs w:val="22"/>
        </w:rPr>
      </w:pPr>
      <w:r w:rsidRPr="009A5DA3">
        <w:rPr>
          <w:noProof/>
        </w:rPr>
        <w:t>1</w:t>
      </w:r>
      <w:r w:rsidRPr="009A5DA3">
        <w:rPr>
          <w:rFonts w:asciiTheme="minorHAnsi" w:eastAsiaTheme="minorEastAsia" w:hAnsiTheme="minorHAnsi" w:cstheme="minorBidi"/>
          <w:noProof/>
          <w:szCs w:val="22"/>
        </w:rPr>
        <w:tab/>
      </w:r>
      <w:r w:rsidRPr="009A5DA3">
        <w:rPr>
          <w:noProof/>
        </w:rPr>
        <w:t>Scope</w:t>
      </w:r>
      <w:r w:rsidRPr="009A5DA3">
        <w:rPr>
          <w:noProof/>
        </w:rPr>
        <w:tab/>
      </w:r>
      <w:r w:rsidRPr="009A5DA3">
        <w:rPr>
          <w:noProof/>
        </w:rPr>
        <w:fldChar w:fldCharType="begin" w:fldLock="1"/>
      </w:r>
      <w:r w:rsidRPr="009A5DA3">
        <w:rPr>
          <w:noProof/>
        </w:rPr>
        <w:instrText xml:space="preserve"> PAGEREF _Toc112913339 \h </w:instrText>
      </w:r>
      <w:r w:rsidRPr="009A5DA3">
        <w:rPr>
          <w:noProof/>
        </w:rPr>
      </w:r>
      <w:r w:rsidRPr="009A5DA3">
        <w:rPr>
          <w:noProof/>
        </w:rPr>
        <w:fldChar w:fldCharType="separate"/>
      </w:r>
      <w:r w:rsidRPr="009A5DA3">
        <w:rPr>
          <w:noProof/>
        </w:rPr>
        <w:t>6</w:t>
      </w:r>
      <w:r w:rsidRPr="009A5DA3">
        <w:rPr>
          <w:noProof/>
        </w:rPr>
        <w:fldChar w:fldCharType="end"/>
      </w:r>
    </w:p>
    <w:p w14:paraId="128D355C" w14:textId="7B4A300C" w:rsidR="009A5DA3" w:rsidRPr="009A5DA3" w:rsidRDefault="009A5DA3">
      <w:pPr>
        <w:pStyle w:val="TOC1"/>
        <w:rPr>
          <w:rFonts w:asciiTheme="minorHAnsi" w:eastAsiaTheme="minorEastAsia" w:hAnsiTheme="minorHAnsi" w:cstheme="minorBidi"/>
          <w:noProof/>
          <w:szCs w:val="22"/>
        </w:rPr>
      </w:pPr>
      <w:r w:rsidRPr="009A5DA3">
        <w:rPr>
          <w:noProof/>
        </w:rPr>
        <w:t>2</w:t>
      </w:r>
      <w:r w:rsidRPr="009A5DA3">
        <w:rPr>
          <w:rFonts w:asciiTheme="minorHAnsi" w:eastAsiaTheme="minorEastAsia" w:hAnsiTheme="minorHAnsi" w:cstheme="minorBidi"/>
          <w:noProof/>
          <w:szCs w:val="22"/>
        </w:rPr>
        <w:tab/>
      </w:r>
      <w:r w:rsidRPr="009A5DA3">
        <w:rPr>
          <w:noProof/>
        </w:rPr>
        <w:t>References</w:t>
      </w:r>
      <w:r w:rsidRPr="009A5DA3">
        <w:rPr>
          <w:noProof/>
        </w:rPr>
        <w:tab/>
      </w:r>
      <w:r w:rsidRPr="009A5DA3">
        <w:rPr>
          <w:noProof/>
        </w:rPr>
        <w:fldChar w:fldCharType="begin" w:fldLock="1"/>
      </w:r>
      <w:r w:rsidRPr="009A5DA3">
        <w:rPr>
          <w:noProof/>
        </w:rPr>
        <w:instrText xml:space="preserve"> PAGEREF _Toc112913340 \h </w:instrText>
      </w:r>
      <w:r w:rsidRPr="009A5DA3">
        <w:rPr>
          <w:noProof/>
        </w:rPr>
      </w:r>
      <w:r w:rsidRPr="009A5DA3">
        <w:rPr>
          <w:noProof/>
        </w:rPr>
        <w:fldChar w:fldCharType="separate"/>
      </w:r>
      <w:r w:rsidRPr="009A5DA3">
        <w:rPr>
          <w:noProof/>
        </w:rPr>
        <w:t>6</w:t>
      </w:r>
      <w:r w:rsidRPr="009A5DA3">
        <w:rPr>
          <w:noProof/>
        </w:rPr>
        <w:fldChar w:fldCharType="end"/>
      </w:r>
    </w:p>
    <w:p w14:paraId="4E44D0EE" w14:textId="6367C093" w:rsidR="009A5DA3" w:rsidRPr="009A5DA3" w:rsidRDefault="009A5DA3">
      <w:pPr>
        <w:pStyle w:val="TOC1"/>
        <w:rPr>
          <w:rFonts w:asciiTheme="minorHAnsi" w:eastAsiaTheme="minorEastAsia" w:hAnsiTheme="minorHAnsi" w:cstheme="minorBidi"/>
          <w:noProof/>
          <w:szCs w:val="22"/>
        </w:rPr>
      </w:pPr>
      <w:r w:rsidRPr="009A5DA3">
        <w:rPr>
          <w:noProof/>
        </w:rPr>
        <w:t>3</w:t>
      </w:r>
      <w:r w:rsidRPr="009A5DA3">
        <w:rPr>
          <w:rFonts w:asciiTheme="minorHAnsi" w:eastAsiaTheme="minorEastAsia" w:hAnsiTheme="minorHAnsi" w:cstheme="minorBidi"/>
          <w:noProof/>
          <w:szCs w:val="22"/>
        </w:rPr>
        <w:tab/>
      </w:r>
      <w:r w:rsidRPr="009A5DA3">
        <w:rPr>
          <w:noProof/>
        </w:rPr>
        <w:t>Definitions of terms and abbreviations</w:t>
      </w:r>
      <w:r w:rsidRPr="009A5DA3">
        <w:rPr>
          <w:noProof/>
        </w:rPr>
        <w:tab/>
      </w:r>
      <w:r w:rsidRPr="009A5DA3">
        <w:rPr>
          <w:noProof/>
        </w:rPr>
        <w:fldChar w:fldCharType="begin" w:fldLock="1"/>
      </w:r>
      <w:r w:rsidRPr="009A5DA3">
        <w:rPr>
          <w:noProof/>
        </w:rPr>
        <w:instrText xml:space="preserve"> PAGEREF _Toc112913341 \h </w:instrText>
      </w:r>
      <w:r w:rsidRPr="009A5DA3">
        <w:rPr>
          <w:noProof/>
        </w:rPr>
      </w:r>
      <w:r w:rsidRPr="009A5DA3">
        <w:rPr>
          <w:noProof/>
        </w:rPr>
        <w:fldChar w:fldCharType="separate"/>
      </w:r>
      <w:r w:rsidRPr="009A5DA3">
        <w:rPr>
          <w:noProof/>
        </w:rPr>
        <w:t>7</w:t>
      </w:r>
      <w:r w:rsidRPr="009A5DA3">
        <w:rPr>
          <w:noProof/>
        </w:rPr>
        <w:fldChar w:fldCharType="end"/>
      </w:r>
    </w:p>
    <w:p w14:paraId="41101161" w14:textId="3CB94DA7" w:rsidR="009A5DA3" w:rsidRPr="009A5DA3" w:rsidRDefault="009A5DA3">
      <w:pPr>
        <w:pStyle w:val="TOC2"/>
        <w:rPr>
          <w:rFonts w:asciiTheme="minorHAnsi" w:eastAsiaTheme="minorEastAsia" w:hAnsiTheme="minorHAnsi" w:cstheme="minorBidi"/>
          <w:noProof/>
          <w:sz w:val="22"/>
          <w:szCs w:val="22"/>
        </w:rPr>
      </w:pPr>
      <w:r w:rsidRPr="009A5DA3">
        <w:rPr>
          <w:noProof/>
        </w:rPr>
        <w:t>3.1</w:t>
      </w:r>
      <w:r w:rsidRPr="009A5DA3">
        <w:rPr>
          <w:rFonts w:asciiTheme="minorHAnsi" w:eastAsiaTheme="minorEastAsia" w:hAnsiTheme="minorHAnsi" w:cstheme="minorBidi"/>
          <w:noProof/>
          <w:sz w:val="22"/>
          <w:szCs w:val="22"/>
        </w:rPr>
        <w:tab/>
      </w:r>
      <w:r w:rsidRPr="009A5DA3">
        <w:rPr>
          <w:noProof/>
        </w:rPr>
        <w:t>Terms</w:t>
      </w:r>
      <w:r w:rsidRPr="009A5DA3">
        <w:rPr>
          <w:noProof/>
        </w:rPr>
        <w:tab/>
      </w:r>
      <w:r w:rsidRPr="009A5DA3">
        <w:rPr>
          <w:noProof/>
        </w:rPr>
        <w:fldChar w:fldCharType="begin" w:fldLock="1"/>
      </w:r>
      <w:r w:rsidRPr="009A5DA3">
        <w:rPr>
          <w:noProof/>
        </w:rPr>
        <w:instrText xml:space="preserve"> PAGEREF _Toc112913342 \h </w:instrText>
      </w:r>
      <w:r w:rsidRPr="009A5DA3">
        <w:rPr>
          <w:noProof/>
        </w:rPr>
      </w:r>
      <w:r w:rsidRPr="009A5DA3">
        <w:rPr>
          <w:noProof/>
        </w:rPr>
        <w:fldChar w:fldCharType="separate"/>
      </w:r>
      <w:r w:rsidRPr="009A5DA3">
        <w:rPr>
          <w:noProof/>
        </w:rPr>
        <w:t>7</w:t>
      </w:r>
      <w:r w:rsidRPr="009A5DA3">
        <w:rPr>
          <w:noProof/>
        </w:rPr>
        <w:fldChar w:fldCharType="end"/>
      </w:r>
    </w:p>
    <w:p w14:paraId="207784B1" w14:textId="4A874BA8" w:rsidR="009A5DA3" w:rsidRPr="009A5DA3" w:rsidRDefault="009A5DA3">
      <w:pPr>
        <w:pStyle w:val="TOC2"/>
        <w:rPr>
          <w:rFonts w:asciiTheme="minorHAnsi" w:eastAsiaTheme="minorEastAsia" w:hAnsiTheme="minorHAnsi" w:cstheme="minorBidi"/>
          <w:noProof/>
          <w:sz w:val="22"/>
          <w:szCs w:val="22"/>
        </w:rPr>
      </w:pPr>
      <w:r w:rsidRPr="009A5DA3">
        <w:rPr>
          <w:noProof/>
        </w:rPr>
        <w:t>3.2</w:t>
      </w:r>
      <w:r w:rsidRPr="009A5DA3">
        <w:rPr>
          <w:rFonts w:asciiTheme="minorHAnsi" w:eastAsiaTheme="minorEastAsia" w:hAnsiTheme="minorHAnsi" w:cstheme="minorBidi"/>
          <w:noProof/>
          <w:sz w:val="22"/>
          <w:szCs w:val="22"/>
        </w:rPr>
        <w:tab/>
      </w:r>
      <w:r w:rsidRPr="009A5DA3">
        <w:rPr>
          <w:noProof/>
        </w:rPr>
        <w:t>Abbreviations</w:t>
      </w:r>
      <w:r w:rsidRPr="009A5DA3">
        <w:rPr>
          <w:noProof/>
        </w:rPr>
        <w:tab/>
      </w:r>
      <w:r w:rsidRPr="009A5DA3">
        <w:rPr>
          <w:noProof/>
        </w:rPr>
        <w:fldChar w:fldCharType="begin" w:fldLock="1"/>
      </w:r>
      <w:r w:rsidRPr="009A5DA3">
        <w:rPr>
          <w:noProof/>
        </w:rPr>
        <w:instrText xml:space="preserve"> PAGEREF _Toc112913343 \h </w:instrText>
      </w:r>
      <w:r w:rsidRPr="009A5DA3">
        <w:rPr>
          <w:noProof/>
        </w:rPr>
      </w:r>
      <w:r w:rsidRPr="009A5DA3">
        <w:rPr>
          <w:noProof/>
        </w:rPr>
        <w:fldChar w:fldCharType="separate"/>
      </w:r>
      <w:r w:rsidRPr="009A5DA3">
        <w:rPr>
          <w:noProof/>
        </w:rPr>
        <w:t>7</w:t>
      </w:r>
      <w:r w:rsidRPr="009A5DA3">
        <w:rPr>
          <w:noProof/>
        </w:rPr>
        <w:fldChar w:fldCharType="end"/>
      </w:r>
    </w:p>
    <w:p w14:paraId="242A3499" w14:textId="179A7384" w:rsidR="009A5DA3" w:rsidRPr="009A5DA3" w:rsidRDefault="009A5DA3">
      <w:pPr>
        <w:pStyle w:val="TOC1"/>
        <w:rPr>
          <w:rFonts w:asciiTheme="minorHAnsi" w:eastAsiaTheme="minorEastAsia" w:hAnsiTheme="minorHAnsi" w:cstheme="minorBidi"/>
          <w:noProof/>
          <w:szCs w:val="22"/>
        </w:rPr>
      </w:pPr>
      <w:r w:rsidRPr="009A5DA3">
        <w:rPr>
          <w:noProof/>
        </w:rPr>
        <w:t>4</w:t>
      </w:r>
      <w:r w:rsidRPr="009A5DA3">
        <w:rPr>
          <w:rFonts w:asciiTheme="minorHAnsi" w:eastAsiaTheme="minorEastAsia" w:hAnsiTheme="minorHAnsi" w:cstheme="minorBidi"/>
          <w:noProof/>
          <w:szCs w:val="22"/>
        </w:rPr>
        <w:tab/>
      </w:r>
      <w:r w:rsidRPr="009A5DA3">
        <w:rPr>
          <w:noProof/>
        </w:rPr>
        <w:t>Architectural Assumptions and Principles</w:t>
      </w:r>
      <w:r w:rsidRPr="009A5DA3">
        <w:rPr>
          <w:noProof/>
        </w:rPr>
        <w:tab/>
      </w:r>
      <w:r w:rsidRPr="009A5DA3">
        <w:rPr>
          <w:noProof/>
        </w:rPr>
        <w:fldChar w:fldCharType="begin" w:fldLock="1"/>
      </w:r>
      <w:r w:rsidRPr="009A5DA3">
        <w:rPr>
          <w:noProof/>
        </w:rPr>
        <w:instrText xml:space="preserve"> PAGEREF _Toc112913344 \h </w:instrText>
      </w:r>
      <w:r w:rsidRPr="009A5DA3">
        <w:rPr>
          <w:noProof/>
        </w:rPr>
      </w:r>
      <w:r w:rsidRPr="009A5DA3">
        <w:rPr>
          <w:noProof/>
        </w:rPr>
        <w:fldChar w:fldCharType="separate"/>
      </w:r>
      <w:r w:rsidRPr="009A5DA3">
        <w:rPr>
          <w:noProof/>
        </w:rPr>
        <w:t>7</w:t>
      </w:r>
      <w:r w:rsidRPr="009A5DA3">
        <w:rPr>
          <w:noProof/>
        </w:rPr>
        <w:fldChar w:fldCharType="end"/>
      </w:r>
    </w:p>
    <w:p w14:paraId="02309133" w14:textId="11E5D3F0" w:rsidR="009A5DA3" w:rsidRPr="009A5DA3" w:rsidRDefault="009A5DA3">
      <w:pPr>
        <w:pStyle w:val="TOC1"/>
        <w:rPr>
          <w:rFonts w:asciiTheme="minorHAnsi" w:eastAsiaTheme="minorEastAsia" w:hAnsiTheme="minorHAnsi" w:cstheme="minorBidi"/>
          <w:noProof/>
          <w:szCs w:val="22"/>
        </w:rPr>
      </w:pPr>
      <w:r w:rsidRPr="009A5DA3">
        <w:rPr>
          <w:noProof/>
        </w:rPr>
        <w:t>5</w:t>
      </w:r>
      <w:r w:rsidRPr="009A5DA3">
        <w:rPr>
          <w:rFonts w:asciiTheme="minorHAnsi" w:eastAsiaTheme="minorEastAsia" w:hAnsiTheme="minorHAnsi" w:cstheme="minorBidi"/>
          <w:noProof/>
          <w:szCs w:val="22"/>
        </w:rPr>
        <w:tab/>
      </w:r>
      <w:r w:rsidRPr="009A5DA3">
        <w:rPr>
          <w:noProof/>
        </w:rPr>
        <w:t>Key Issues</w:t>
      </w:r>
      <w:r w:rsidRPr="009A5DA3">
        <w:rPr>
          <w:noProof/>
        </w:rPr>
        <w:tab/>
      </w:r>
      <w:r w:rsidRPr="009A5DA3">
        <w:rPr>
          <w:noProof/>
        </w:rPr>
        <w:fldChar w:fldCharType="begin" w:fldLock="1"/>
      </w:r>
      <w:r w:rsidRPr="009A5DA3">
        <w:rPr>
          <w:noProof/>
        </w:rPr>
        <w:instrText xml:space="preserve"> PAGEREF _Toc112913345 \h </w:instrText>
      </w:r>
      <w:r w:rsidRPr="009A5DA3">
        <w:rPr>
          <w:noProof/>
        </w:rPr>
      </w:r>
      <w:r w:rsidRPr="009A5DA3">
        <w:rPr>
          <w:noProof/>
        </w:rPr>
        <w:fldChar w:fldCharType="separate"/>
      </w:r>
      <w:r w:rsidRPr="009A5DA3">
        <w:rPr>
          <w:noProof/>
        </w:rPr>
        <w:t>7</w:t>
      </w:r>
      <w:r w:rsidRPr="009A5DA3">
        <w:rPr>
          <w:noProof/>
        </w:rPr>
        <w:fldChar w:fldCharType="end"/>
      </w:r>
    </w:p>
    <w:p w14:paraId="1C3F0D2C" w14:textId="4A48D3BE" w:rsidR="009A5DA3" w:rsidRPr="009A5DA3" w:rsidRDefault="009A5DA3">
      <w:pPr>
        <w:pStyle w:val="TOC2"/>
        <w:rPr>
          <w:rFonts w:asciiTheme="minorHAnsi" w:eastAsiaTheme="minorEastAsia" w:hAnsiTheme="minorHAnsi" w:cstheme="minorBidi"/>
          <w:noProof/>
          <w:sz w:val="22"/>
          <w:szCs w:val="22"/>
        </w:rPr>
      </w:pPr>
      <w:r w:rsidRPr="009A5DA3">
        <w:rPr>
          <w:noProof/>
          <w:lang w:eastAsia="ko-KR"/>
        </w:rPr>
        <w:t>5.1</w:t>
      </w:r>
      <w:r w:rsidRPr="009A5DA3">
        <w:rPr>
          <w:rFonts w:asciiTheme="minorHAnsi" w:eastAsiaTheme="minorEastAsia" w:hAnsiTheme="minorHAnsi" w:cstheme="minorBidi"/>
          <w:noProof/>
          <w:sz w:val="22"/>
          <w:szCs w:val="22"/>
        </w:rPr>
        <w:tab/>
      </w:r>
      <w:r w:rsidRPr="009A5DA3">
        <w:rPr>
          <w:noProof/>
          <w:lang w:eastAsia="ko-KR"/>
        </w:rPr>
        <w:t>Key Issue #1: RFSP Index consistency when UE moves from 5GC to EPC</w:t>
      </w:r>
      <w:r w:rsidRPr="009A5DA3">
        <w:rPr>
          <w:noProof/>
        </w:rPr>
        <w:tab/>
      </w:r>
      <w:r w:rsidRPr="009A5DA3">
        <w:rPr>
          <w:noProof/>
        </w:rPr>
        <w:fldChar w:fldCharType="begin" w:fldLock="1"/>
      </w:r>
      <w:r w:rsidRPr="009A5DA3">
        <w:rPr>
          <w:noProof/>
        </w:rPr>
        <w:instrText xml:space="preserve"> PAGEREF _Toc112913346 \h </w:instrText>
      </w:r>
      <w:r w:rsidRPr="009A5DA3">
        <w:rPr>
          <w:noProof/>
        </w:rPr>
      </w:r>
      <w:r w:rsidRPr="009A5DA3">
        <w:rPr>
          <w:noProof/>
        </w:rPr>
        <w:fldChar w:fldCharType="separate"/>
      </w:r>
      <w:r w:rsidRPr="009A5DA3">
        <w:rPr>
          <w:noProof/>
        </w:rPr>
        <w:t>7</w:t>
      </w:r>
      <w:r w:rsidRPr="009A5DA3">
        <w:rPr>
          <w:noProof/>
        </w:rPr>
        <w:fldChar w:fldCharType="end"/>
      </w:r>
    </w:p>
    <w:p w14:paraId="39E91AF1" w14:textId="5F5B074C"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5.1.1</w:t>
      </w:r>
      <w:r w:rsidRPr="009A5DA3">
        <w:rPr>
          <w:rFonts w:asciiTheme="minorHAnsi" w:eastAsiaTheme="minorEastAsia" w:hAnsiTheme="minorHAnsi" w:cstheme="minorBidi"/>
          <w:noProof/>
          <w:sz w:val="22"/>
          <w:szCs w:val="22"/>
        </w:rPr>
        <w:tab/>
      </w:r>
      <w:r w:rsidRPr="009A5DA3">
        <w:rPr>
          <w:noProof/>
          <w:lang w:eastAsia="zh-CN"/>
        </w:rPr>
        <w:t>Description</w:t>
      </w:r>
      <w:r w:rsidRPr="009A5DA3">
        <w:rPr>
          <w:noProof/>
        </w:rPr>
        <w:tab/>
      </w:r>
      <w:r w:rsidRPr="009A5DA3">
        <w:rPr>
          <w:noProof/>
        </w:rPr>
        <w:fldChar w:fldCharType="begin" w:fldLock="1"/>
      </w:r>
      <w:r w:rsidRPr="009A5DA3">
        <w:rPr>
          <w:noProof/>
        </w:rPr>
        <w:instrText xml:space="preserve"> PAGEREF _Toc112913347 \h </w:instrText>
      </w:r>
      <w:r w:rsidRPr="009A5DA3">
        <w:rPr>
          <w:noProof/>
        </w:rPr>
      </w:r>
      <w:r w:rsidRPr="009A5DA3">
        <w:rPr>
          <w:noProof/>
        </w:rPr>
        <w:fldChar w:fldCharType="separate"/>
      </w:r>
      <w:r w:rsidRPr="009A5DA3">
        <w:rPr>
          <w:noProof/>
        </w:rPr>
        <w:t>7</w:t>
      </w:r>
      <w:r w:rsidRPr="009A5DA3">
        <w:rPr>
          <w:noProof/>
        </w:rPr>
        <w:fldChar w:fldCharType="end"/>
      </w:r>
    </w:p>
    <w:p w14:paraId="3EBB64BF" w14:textId="2A392FAB" w:rsidR="009A5DA3" w:rsidRPr="009A5DA3" w:rsidRDefault="009A5DA3">
      <w:pPr>
        <w:pStyle w:val="TOC1"/>
        <w:rPr>
          <w:rFonts w:asciiTheme="minorHAnsi" w:eastAsiaTheme="minorEastAsia" w:hAnsiTheme="minorHAnsi" w:cstheme="minorBidi"/>
          <w:noProof/>
          <w:szCs w:val="22"/>
        </w:rPr>
      </w:pPr>
      <w:r w:rsidRPr="009A5DA3">
        <w:rPr>
          <w:noProof/>
        </w:rPr>
        <w:t>6</w:t>
      </w:r>
      <w:r w:rsidRPr="009A5DA3">
        <w:rPr>
          <w:rFonts w:asciiTheme="minorHAnsi" w:eastAsiaTheme="minorEastAsia" w:hAnsiTheme="minorHAnsi" w:cstheme="minorBidi"/>
          <w:noProof/>
          <w:szCs w:val="22"/>
        </w:rPr>
        <w:tab/>
      </w:r>
      <w:r w:rsidRPr="009A5DA3">
        <w:rPr>
          <w:noProof/>
        </w:rPr>
        <w:t>Solutions</w:t>
      </w:r>
      <w:r w:rsidRPr="009A5DA3">
        <w:rPr>
          <w:noProof/>
        </w:rPr>
        <w:tab/>
      </w:r>
      <w:r w:rsidRPr="009A5DA3">
        <w:rPr>
          <w:noProof/>
        </w:rPr>
        <w:fldChar w:fldCharType="begin" w:fldLock="1"/>
      </w:r>
      <w:r w:rsidRPr="009A5DA3">
        <w:rPr>
          <w:noProof/>
        </w:rPr>
        <w:instrText xml:space="preserve"> PAGEREF _Toc112913348 \h </w:instrText>
      </w:r>
      <w:r w:rsidRPr="009A5DA3">
        <w:rPr>
          <w:noProof/>
        </w:rPr>
      </w:r>
      <w:r w:rsidRPr="009A5DA3">
        <w:rPr>
          <w:noProof/>
        </w:rPr>
        <w:fldChar w:fldCharType="separate"/>
      </w:r>
      <w:r w:rsidRPr="009A5DA3">
        <w:rPr>
          <w:noProof/>
        </w:rPr>
        <w:t>8</w:t>
      </w:r>
      <w:r w:rsidRPr="009A5DA3">
        <w:rPr>
          <w:noProof/>
        </w:rPr>
        <w:fldChar w:fldCharType="end"/>
      </w:r>
    </w:p>
    <w:p w14:paraId="3614BB05" w14:textId="3A3F5A8B"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6.0</w:t>
      </w:r>
      <w:r w:rsidRPr="009A5DA3">
        <w:rPr>
          <w:rFonts w:asciiTheme="minorHAnsi" w:eastAsiaTheme="minorEastAsia" w:hAnsiTheme="minorHAnsi" w:cstheme="minorBidi"/>
          <w:noProof/>
          <w:sz w:val="22"/>
          <w:szCs w:val="22"/>
        </w:rPr>
        <w:tab/>
      </w:r>
      <w:r w:rsidRPr="009A5DA3">
        <w:rPr>
          <w:noProof/>
          <w:lang w:eastAsia="zh-CN"/>
        </w:rPr>
        <w:t>Mapping of Solutions to Key Issues</w:t>
      </w:r>
      <w:r w:rsidRPr="009A5DA3">
        <w:rPr>
          <w:noProof/>
        </w:rPr>
        <w:tab/>
      </w:r>
      <w:r w:rsidRPr="009A5DA3">
        <w:rPr>
          <w:noProof/>
        </w:rPr>
        <w:fldChar w:fldCharType="begin" w:fldLock="1"/>
      </w:r>
      <w:r w:rsidRPr="009A5DA3">
        <w:rPr>
          <w:noProof/>
        </w:rPr>
        <w:instrText xml:space="preserve"> PAGEREF _Toc112913349 \h </w:instrText>
      </w:r>
      <w:r w:rsidRPr="009A5DA3">
        <w:rPr>
          <w:noProof/>
        </w:rPr>
      </w:r>
      <w:r w:rsidRPr="009A5DA3">
        <w:rPr>
          <w:noProof/>
        </w:rPr>
        <w:fldChar w:fldCharType="separate"/>
      </w:r>
      <w:r w:rsidRPr="009A5DA3">
        <w:rPr>
          <w:noProof/>
        </w:rPr>
        <w:t>8</w:t>
      </w:r>
      <w:r w:rsidRPr="009A5DA3">
        <w:rPr>
          <w:noProof/>
        </w:rPr>
        <w:fldChar w:fldCharType="end"/>
      </w:r>
    </w:p>
    <w:p w14:paraId="54577B2B" w14:textId="2101D4DF"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1</w:t>
      </w:r>
      <w:r w:rsidRPr="009A5DA3">
        <w:rPr>
          <w:noProof/>
        </w:rPr>
        <w:t>: Use N26 to provide PCF-updated RFSP Index from 5GC to MME</w:t>
      </w:r>
      <w:r w:rsidRPr="009A5DA3">
        <w:rPr>
          <w:noProof/>
        </w:rPr>
        <w:tab/>
      </w:r>
      <w:r w:rsidRPr="009A5DA3">
        <w:rPr>
          <w:noProof/>
        </w:rPr>
        <w:fldChar w:fldCharType="begin" w:fldLock="1"/>
      </w:r>
      <w:r w:rsidRPr="009A5DA3">
        <w:rPr>
          <w:noProof/>
        </w:rPr>
        <w:instrText xml:space="preserve"> PAGEREF _Toc112913350 \h </w:instrText>
      </w:r>
      <w:r w:rsidRPr="009A5DA3">
        <w:rPr>
          <w:noProof/>
        </w:rPr>
      </w:r>
      <w:r w:rsidRPr="009A5DA3">
        <w:rPr>
          <w:noProof/>
        </w:rPr>
        <w:fldChar w:fldCharType="separate"/>
      </w:r>
      <w:r w:rsidRPr="009A5DA3">
        <w:rPr>
          <w:noProof/>
        </w:rPr>
        <w:t>8</w:t>
      </w:r>
      <w:r w:rsidRPr="009A5DA3">
        <w:rPr>
          <w:noProof/>
        </w:rPr>
        <w:fldChar w:fldCharType="end"/>
      </w:r>
    </w:p>
    <w:p w14:paraId="3B1CFDFB" w14:textId="78B1AD68"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_Toc112913351 \h </w:instrText>
      </w:r>
      <w:r w:rsidRPr="009A5DA3">
        <w:rPr>
          <w:noProof/>
        </w:rPr>
      </w:r>
      <w:r w:rsidRPr="009A5DA3">
        <w:rPr>
          <w:noProof/>
        </w:rPr>
        <w:fldChar w:fldCharType="separate"/>
      </w:r>
      <w:r w:rsidRPr="009A5DA3">
        <w:rPr>
          <w:noProof/>
        </w:rPr>
        <w:t>8</w:t>
      </w:r>
      <w:r w:rsidRPr="009A5DA3">
        <w:rPr>
          <w:noProof/>
        </w:rPr>
        <w:fldChar w:fldCharType="end"/>
      </w:r>
    </w:p>
    <w:p w14:paraId="62486C75" w14:textId="17D0508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_Toc112913352 \h </w:instrText>
      </w:r>
      <w:r w:rsidRPr="009A5DA3">
        <w:rPr>
          <w:noProof/>
        </w:rPr>
      </w:r>
      <w:r w:rsidRPr="009A5DA3">
        <w:rPr>
          <w:noProof/>
        </w:rPr>
        <w:fldChar w:fldCharType="separate"/>
      </w:r>
      <w:r w:rsidRPr="009A5DA3">
        <w:rPr>
          <w:noProof/>
        </w:rPr>
        <w:t>9</w:t>
      </w:r>
      <w:r w:rsidRPr="009A5DA3">
        <w:rPr>
          <w:noProof/>
        </w:rPr>
        <w:fldChar w:fldCharType="end"/>
      </w:r>
    </w:p>
    <w:p w14:paraId="0F75C263" w14:textId="500D2A8D"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1</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_Toc112913353 \h </w:instrText>
      </w:r>
      <w:r w:rsidRPr="009A5DA3">
        <w:rPr>
          <w:noProof/>
        </w:rPr>
      </w:r>
      <w:r w:rsidRPr="009A5DA3">
        <w:rPr>
          <w:noProof/>
        </w:rPr>
        <w:fldChar w:fldCharType="separate"/>
      </w:r>
      <w:r w:rsidRPr="009A5DA3">
        <w:rPr>
          <w:noProof/>
        </w:rPr>
        <w:t>11</w:t>
      </w:r>
      <w:r w:rsidRPr="009A5DA3">
        <w:rPr>
          <w:noProof/>
        </w:rPr>
        <w:fldChar w:fldCharType="end"/>
      </w:r>
    </w:p>
    <w:p w14:paraId="33AF0970" w14:textId="5B80DFDC"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6.2</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#2</w:t>
      </w:r>
      <w:r w:rsidRPr="009A5DA3">
        <w:rPr>
          <w:noProof/>
        </w:rPr>
        <w:t>: Provide Authorized RFSP in EPC via UDM/HSS, during 5GS to EPS mobility</w:t>
      </w:r>
      <w:r w:rsidRPr="009A5DA3">
        <w:rPr>
          <w:noProof/>
        </w:rPr>
        <w:tab/>
      </w:r>
      <w:r w:rsidRPr="009A5DA3">
        <w:rPr>
          <w:noProof/>
        </w:rPr>
        <w:fldChar w:fldCharType="begin" w:fldLock="1"/>
      </w:r>
      <w:r w:rsidRPr="009A5DA3">
        <w:rPr>
          <w:noProof/>
        </w:rPr>
        <w:instrText xml:space="preserve"> PAGEREF _Toc112913354 \h </w:instrText>
      </w:r>
      <w:r w:rsidRPr="009A5DA3">
        <w:rPr>
          <w:noProof/>
        </w:rPr>
      </w:r>
      <w:r w:rsidRPr="009A5DA3">
        <w:rPr>
          <w:noProof/>
        </w:rPr>
        <w:fldChar w:fldCharType="separate"/>
      </w:r>
      <w:r w:rsidRPr="009A5DA3">
        <w:rPr>
          <w:noProof/>
        </w:rPr>
        <w:t>11</w:t>
      </w:r>
      <w:r w:rsidRPr="009A5DA3">
        <w:rPr>
          <w:noProof/>
        </w:rPr>
        <w:fldChar w:fldCharType="end"/>
      </w:r>
    </w:p>
    <w:p w14:paraId="5D09CD60" w14:textId="006A4B36" w:rsidR="009A5DA3" w:rsidRPr="009A5DA3" w:rsidRDefault="009A5DA3">
      <w:pPr>
        <w:pStyle w:val="TOC3"/>
        <w:rPr>
          <w:rFonts w:asciiTheme="minorHAnsi" w:eastAsiaTheme="minorEastAsia" w:hAnsiTheme="minorHAnsi" w:cstheme="minorBidi"/>
          <w:noProof/>
          <w:sz w:val="22"/>
          <w:szCs w:val="22"/>
        </w:rPr>
      </w:pPr>
      <w:r w:rsidRPr="009A5DA3">
        <w:rPr>
          <w:noProof/>
        </w:rPr>
        <w:t>6.2.1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_Toc112913355 \h </w:instrText>
      </w:r>
      <w:r w:rsidRPr="009A5DA3">
        <w:rPr>
          <w:noProof/>
        </w:rPr>
      </w:r>
      <w:r w:rsidRPr="009A5DA3">
        <w:rPr>
          <w:noProof/>
        </w:rPr>
        <w:fldChar w:fldCharType="separate"/>
      </w:r>
      <w:r w:rsidRPr="009A5DA3">
        <w:rPr>
          <w:noProof/>
        </w:rPr>
        <w:t>11</w:t>
      </w:r>
      <w:r w:rsidRPr="009A5DA3">
        <w:rPr>
          <w:noProof/>
        </w:rPr>
        <w:fldChar w:fldCharType="end"/>
      </w:r>
    </w:p>
    <w:p w14:paraId="5C18C4D9" w14:textId="10809226" w:rsidR="009A5DA3" w:rsidRPr="009A5DA3" w:rsidRDefault="009A5DA3">
      <w:pPr>
        <w:pStyle w:val="TOC3"/>
        <w:rPr>
          <w:rFonts w:asciiTheme="minorHAnsi" w:eastAsiaTheme="minorEastAsia" w:hAnsiTheme="minorHAnsi" w:cstheme="minorBidi"/>
          <w:noProof/>
          <w:sz w:val="22"/>
          <w:szCs w:val="22"/>
        </w:rPr>
      </w:pPr>
      <w:r w:rsidRPr="009A5DA3">
        <w:rPr>
          <w:noProof/>
        </w:rPr>
        <w:t>6.2.2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_Toc112913356 \h </w:instrText>
      </w:r>
      <w:r w:rsidRPr="009A5DA3">
        <w:rPr>
          <w:noProof/>
        </w:rPr>
      </w:r>
      <w:r w:rsidRPr="009A5DA3">
        <w:rPr>
          <w:noProof/>
        </w:rPr>
        <w:fldChar w:fldCharType="separate"/>
      </w:r>
      <w:r w:rsidRPr="009A5DA3">
        <w:rPr>
          <w:noProof/>
        </w:rPr>
        <w:t>12</w:t>
      </w:r>
      <w:r w:rsidRPr="009A5DA3">
        <w:rPr>
          <w:noProof/>
        </w:rPr>
        <w:fldChar w:fldCharType="end"/>
      </w:r>
    </w:p>
    <w:p w14:paraId="3D44A507" w14:textId="31A980A3"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6.2.3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_Toc112913357 \h </w:instrText>
      </w:r>
      <w:r w:rsidRPr="009A5DA3">
        <w:rPr>
          <w:noProof/>
        </w:rPr>
      </w:r>
      <w:r w:rsidRPr="009A5DA3">
        <w:rPr>
          <w:noProof/>
        </w:rPr>
        <w:fldChar w:fldCharType="separate"/>
      </w:r>
      <w:r w:rsidRPr="009A5DA3">
        <w:rPr>
          <w:noProof/>
        </w:rPr>
        <w:t>13</w:t>
      </w:r>
      <w:r w:rsidRPr="009A5DA3">
        <w:rPr>
          <w:noProof/>
        </w:rPr>
        <w:fldChar w:fldCharType="end"/>
      </w:r>
    </w:p>
    <w:p w14:paraId="0D7BE27A" w14:textId="5D1DF4FE"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6.3</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#3</w:t>
      </w:r>
      <w:r w:rsidRPr="009A5DA3">
        <w:rPr>
          <w:noProof/>
        </w:rPr>
        <w:t>: Enforcing RFSP index authorized by PCF in EPC via N26</w:t>
      </w:r>
      <w:r w:rsidRPr="009A5DA3">
        <w:rPr>
          <w:noProof/>
        </w:rPr>
        <w:tab/>
      </w:r>
      <w:r w:rsidRPr="009A5DA3">
        <w:rPr>
          <w:noProof/>
        </w:rPr>
        <w:fldChar w:fldCharType="begin" w:fldLock="1"/>
      </w:r>
      <w:r w:rsidRPr="009A5DA3">
        <w:rPr>
          <w:noProof/>
        </w:rPr>
        <w:instrText xml:space="preserve"> PAGEREF _Toc112913358 \h </w:instrText>
      </w:r>
      <w:r w:rsidRPr="009A5DA3">
        <w:rPr>
          <w:noProof/>
        </w:rPr>
      </w:r>
      <w:r w:rsidRPr="009A5DA3">
        <w:rPr>
          <w:noProof/>
        </w:rPr>
        <w:fldChar w:fldCharType="separate"/>
      </w:r>
      <w:r w:rsidRPr="009A5DA3">
        <w:rPr>
          <w:noProof/>
        </w:rPr>
        <w:t>13</w:t>
      </w:r>
      <w:r w:rsidRPr="009A5DA3">
        <w:rPr>
          <w:noProof/>
        </w:rPr>
        <w:fldChar w:fldCharType="end"/>
      </w:r>
    </w:p>
    <w:p w14:paraId="64AC0922" w14:textId="26E1563B" w:rsidR="009A5DA3" w:rsidRPr="009A5DA3" w:rsidRDefault="009A5DA3">
      <w:pPr>
        <w:pStyle w:val="TOC3"/>
        <w:rPr>
          <w:rFonts w:asciiTheme="minorHAnsi" w:eastAsiaTheme="minorEastAsia" w:hAnsiTheme="minorHAnsi" w:cstheme="minorBidi"/>
          <w:noProof/>
          <w:sz w:val="22"/>
          <w:szCs w:val="22"/>
        </w:rPr>
      </w:pPr>
      <w:r w:rsidRPr="009A5DA3">
        <w:rPr>
          <w:noProof/>
        </w:rPr>
        <w:t>6.3.1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_Toc112913359 \h </w:instrText>
      </w:r>
      <w:r w:rsidRPr="009A5DA3">
        <w:rPr>
          <w:noProof/>
        </w:rPr>
      </w:r>
      <w:r w:rsidRPr="009A5DA3">
        <w:rPr>
          <w:noProof/>
        </w:rPr>
        <w:fldChar w:fldCharType="separate"/>
      </w:r>
      <w:r w:rsidRPr="009A5DA3">
        <w:rPr>
          <w:noProof/>
        </w:rPr>
        <w:t>13</w:t>
      </w:r>
      <w:r w:rsidRPr="009A5DA3">
        <w:rPr>
          <w:noProof/>
        </w:rPr>
        <w:fldChar w:fldCharType="end"/>
      </w:r>
    </w:p>
    <w:p w14:paraId="36E73AA3" w14:textId="183265AD" w:rsidR="009A5DA3" w:rsidRPr="009A5DA3" w:rsidRDefault="009A5DA3">
      <w:pPr>
        <w:pStyle w:val="TOC3"/>
        <w:rPr>
          <w:rFonts w:asciiTheme="minorHAnsi" w:eastAsiaTheme="minorEastAsia" w:hAnsiTheme="minorHAnsi" w:cstheme="minorBidi"/>
          <w:noProof/>
          <w:sz w:val="22"/>
          <w:szCs w:val="22"/>
        </w:rPr>
      </w:pPr>
      <w:r w:rsidRPr="009A5DA3">
        <w:rPr>
          <w:noProof/>
        </w:rPr>
        <w:t>6.3.2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_Toc112913360 \h </w:instrText>
      </w:r>
      <w:r w:rsidRPr="009A5DA3">
        <w:rPr>
          <w:noProof/>
        </w:rPr>
      </w:r>
      <w:r w:rsidRPr="009A5DA3">
        <w:rPr>
          <w:noProof/>
        </w:rPr>
        <w:fldChar w:fldCharType="separate"/>
      </w:r>
      <w:r w:rsidRPr="009A5DA3">
        <w:rPr>
          <w:noProof/>
        </w:rPr>
        <w:t>14</w:t>
      </w:r>
      <w:r w:rsidRPr="009A5DA3">
        <w:rPr>
          <w:noProof/>
        </w:rPr>
        <w:fldChar w:fldCharType="end"/>
      </w:r>
    </w:p>
    <w:p w14:paraId="5FC15E86" w14:textId="2491A138"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6.3.3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_Toc112913361 \h </w:instrText>
      </w:r>
      <w:r w:rsidRPr="009A5DA3">
        <w:rPr>
          <w:noProof/>
        </w:rPr>
      </w:r>
      <w:r w:rsidRPr="009A5DA3">
        <w:rPr>
          <w:noProof/>
        </w:rPr>
        <w:fldChar w:fldCharType="separate"/>
      </w:r>
      <w:r w:rsidRPr="009A5DA3">
        <w:rPr>
          <w:noProof/>
        </w:rPr>
        <w:t>14</w:t>
      </w:r>
      <w:r w:rsidRPr="009A5DA3">
        <w:rPr>
          <w:noProof/>
        </w:rPr>
        <w:fldChar w:fldCharType="end"/>
      </w:r>
    </w:p>
    <w:p w14:paraId="18541652" w14:textId="30CD1296"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6.4</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4</w:t>
      </w:r>
      <w:r w:rsidRPr="009A5DA3">
        <w:rPr>
          <w:noProof/>
        </w:rPr>
        <w:t>: Enforcing RFSP index authorized by PCF in EPC without N26 interface</w:t>
      </w:r>
      <w:r w:rsidRPr="009A5DA3">
        <w:rPr>
          <w:noProof/>
        </w:rPr>
        <w:tab/>
      </w:r>
      <w:r w:rsidRPr="009A5DA3">
        <w:rPr>
          <w:noProof/>
        </w:rPr>
        <w:fldChar w:fldCharType="begin" w:fldLock="1"/>
      </w:r>
      <w:r w:rsidRPr="009A5DA3">
        <w:rPr>
          <w:noProof/>
        </w:rPr>
        <w:instrText xml:space="preserve"> PAGEREF _Toc112913362 \h </w:instrText>
      </w:r>
      <w:r w:rsidRPr="009A5DA3">
        <w:rPr>
          <w:noProof/>
        </w:rPr>
      </w:r>
      <w:r w:rsidRPr="009A5DA3">
        <w:rPr>
          <w:noProof/>
        </w:rPr>
        <w:fldChar w:fldCharType="separate"/>
      </w:r>
      <w:r w:rsidRPr="009A5DA3">
        <w:rPr>
          <w:noProof/>
        </w:rPr>
        <w:t>15</w:t>
      </w:r>
      <w:r w:rsidRPr="009A5DA3">
        <w:rPr>
          <w:noProof/>
        </w:rPr>
        <w:fldChar w:fldCharType="end"/>
      </w:r>
    </w:p>
    <w:p w14:paraId="6CE900E2" w14:textId="6067CC0A" w:rsidR="009A5DA3" w:rsidRPr="009A5DA3" w:rsidRDefault="009A5DA3">
      <w:pPr>
        <w:pStyle w:val="TOC3"/>
        <w:rPr>
          <w:rFonts w:asciiTheme="minorHAnsi" w:eastAsiaTheme="minorEastAsia" w:hAnsiTheme="minorHAnsi" w:cstheme="minorBidi"/>
          <w:noProof/>
          <w:sz w:val="22"/>
          <w:szCs w:val="22"/>
        </w:rPr>
      </w:pPr>
      <w:r w:rsidRPr="009A5DA3">
        <w:rPr>
          <w:noProof/>
        </w:rPr>
        <w:t>6.4.1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_Toc112913363 \h </w:instrText>
      </w:r>
      <w:r w:rsidRPr="009A5DA3">
        <w:rPr>
          <w:noProof/>
        </w:rPr>
      </w:r>
      <w:r w:rsidRPr="009A5DA3">
        <w:rPr>
          <w:noProof/>
        </w:rPr>
        <w:fldChar w:fldCharType="separate"/>
      </w:r>
      <w:r w:rsidRPr="009A5DA3">
        <w:rPr>
          <w:noProof/>
        </w:rPr>
        <w:t>15</w:t>
      </w:r>
      <w:r w:rsidRPr="009A5DA3">
        <w:rPr>
          <w:noProof/>
        </w:rPr>
        <w:fldChar w:fldCharType="end"/>
      </w:r>
    </w:p>
    <w:p w14:paraId="41D3C7AD" w14:textId="2420FC09" w:rsidR="009A5DA3" w:rsidRPr="009A5DA3" w:rsidRDefault="009A5DA3">
      <w:pPr>
        <w:pStyle w:val="TOC3"/>
        <w:rPr>
          <w:rFonts w:asciiTheme="minorHAnsi" w:eastAsiaTheme="minorEastAsia" w:hAnsiTheme="minorHAnsi" w:cstheme="minorBidi"/>
          <w:noProof/>
          <w:sz w:val="22"/>
          <w:szCs w:val="22"/>
        </w:rPr>
      </w:pPr>
      <w:r w:rsidRPr="009A5DA3">
        <w:rPr>
          <w:noProof/>
        </w:rPr>
        <w:t>6.4.2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_Toc112913364 \h </w:instrText>
      </w:r>
      <w:r w:rsidRPr="009A5DA3">
        <w:rPr>
          <w:noProof/>
        </w:rPr>
      </w:r>
      <w:r w:rsidRPr="009A5DA3">
        <w:rPr>
          <w:noProof/>
        </w:rPr>
        <w:fldChar w:fldCharType="separate"/>
      </w:r>
      <w:r w:rsidRPr="009A5DA3">
        <w:rPr>
          <w:noProof/>
        </w:rPr>
        <w:t>16</w:t>
      </w:r>
      <w:r w:rsidRPr="009A5DA3">
        <w:rPr>
          <w:noProof/>
        </w:rPr>
        <w:fldChar w:fldCharType="end"/>
      </w:r>
    </w:p>
    <w:p w14:paraId="74A00F23" w14:textId="20A95F82"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6.4.3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_Toc112913365 \h </w:instrText>
      </w:r>
      <w:r w:rsidRPr="009A5DA3">
        <w:rPr>
          <w:noProof/>
        </w:rPr>
      </w:r>
      <w:r w:rsidRPr="009A5DA3">
        <w:rPr>
          <w:noProof/>
        </w:rPr>
        <w:fldChar w:fldCharType="separate"/>
      </w:r>
      <w:r w:rsidRPr="009A5DA3">
        <w:rPr>
          <w:noProof/>
        </w:rPr>
        <w:t>18</w:t>
      </w:r>
      <w:r w:rsidRPr="009A5DA3">
        <w:rPr>
          <w:noProof/>
        </w:rPr>
        <w:fldChar w:fldCharType="end"/>
      </w:r>
    </w:p>
    <w:p w14:paraId="3B71A302" w14:textId="70F2B273"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5</w:t>
      </w:r>
      <w:r w:rsidRPr="009A5DA3">
        <w:rPr>
          <w:noProof/>
        </w:rPr>
        <w:t>: Authorized RFSP index provisioning from 5GC to MME without N26 interface</w:t>
      </w:r>
      <w:r w:rsidRPr="009A5DA3">
        <w:rPr>
          <w:noProof/>
        </w:rPr>
        <w:tab/>
      </w:r>
      <w:r w:rsidRPr="009A5DA3">
        <w:rPr>
          <w:noProof/>
        </w:rPr>
        <w:fldChar w:fldCharType="begin" w:fldLock="1"/>
      </w:r>
      <w:r w:rsidRPr="009A5DA3">
        <w:rPr>
          <w:noProof/>
        </w:rPr>
        <w:instrText xml:space="preserve"> PAGEREF _Toc112913366 \h </w:instrText>
      </w:r>
      <w:r w:rsidRPr="009A5DA3">
        <w:rPr>
          <w:noProof/>
        </w:rPr>
      </w:r>
      <w:r w:rsidRPr="009A5DA3">
        <w:rPr>
          <w:noProof/>
        </w:rPr>
        <w:fldChar w:fldCharType="separate"/>
      </w:r>
      <w:r w:rsidRPr="009A5DA3">
        <w:rPr>
          <w:noProof/>
        </w:rPr>
        <w:t>18</w:t>
      </w:r>
      <w:r w:rsidRPr="009A5DA3">
        <w:rPr>
          <w:noProof/>
        </w:rPr>
        <w:fldChar w:fldCharType="end"/>
      </w:r>
    </w:p>
    <w:p w14:paraId="11874FC8" w14:textId="4BB8B8E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_Toc112913367 \h </w:instrText>
      </w:r>
      <w:r w:rsidRPr="009A5DA3">
        <w:rPr>
          <w:noProof/>
        </w:rPr>
      </w:r>
      <w:r w:rsidRPr="009A5DA3">
        <w:rPr>
          <w:noProof/>
        </w:rPr>
        <w:fldChar w:fldCharType="separate"/>
      </w:r>
      <w:r w:rsidRPr="009A5DA3">
        <w:rPr>
          <w:noProof/>
        </w:rPr>
        <w:t>18</w:t>
      </w:r>
      <w:r w:rsidRPr="009A5DA3">
        <w:rPr>
          <w:noProof/>
        </w:rPr>
        <w:fldChar w:fldCharType="end"/>
      </w:r>
    </w:p>
    <w:p w14:paraId="0F0C6D26" w14:textId="41E338F3"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_Toc112913368 \h </w:instrText>
      </w:r>
      <w:r w:rsidRPr="009A5DA3">
        <w:rPr>
          <w:noProof/>
        </w:rPr>
      </w:r>
      <w:r w:rsidRPr="009A5DA3">
        <w:rPr>
          <w:noProof/>
        </w:rPr>
        <w:fldChar w:fldCharType="separate"/>
      </w:r>
      <w:r w:rsidRPr="009A5DA3">
        <w:rPr>
          <w:noProof/>
        </w:rPr>
        <w:t>18</w:t>
      </w:r>
      <w:r w:rsidRPr="009A5DA3">
        <w:rPr>
          <w:noProof/>
        </w:rPr>
        <w:fldChar w:fldCharType="end"/>
      </w:r>
    </w:p>
    <w:p w14:paraId="6AC3F4D6" w14:textId="552F3E57"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5</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_Toc112913369 \h </w:instrText>
      </w:r>
      <w:r w:rsidRPr="009A5DA3">
        <w:rPr>
          <w:noProof/>
        </w:rPr>
      </w:r>
      <w:r w:rsidRPr="009A5DA3">
        <w:rPr>
          <w:noProof/>
        </w:rPr>
        <w:fldChar w:fldCharType="separate"/>
      </w:r>
      <w:r w:rsidRPr="009A5DA3">
        <w:rPr>
          <w:noProof/>
        </w:rPr>
        <w:t>19</w:t>
      </w:r>
      <w:r w:rsidRPr="009A5DA3">
        <w:rPr>
          <w:noProof/>
        </w:rPr>
        <w:fldChar w:fldCharType="end"/>
      </w:r>
    </w:p>
    <w:p w14:paraId="7A94B21F" w14:textId="406693F4"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6.6</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#6</w:t>
      </w:r>
      <w:r w:rsidRPr="009A5DA3">
        <w:rPr>
          <w:noProof/>
        </w:rPr>
        <w:t>: Provide updated RFSP when UE is already moved to EPS with N26 interface</w:t>
      </w:r>
      <w:r w:rsidRPr="009A5DA3">
        <w:rPr>
          <w:noProof/>
        </w:rPr>
        <w:tab/>
      </w:r>
      <w:r w:rsidRPr="009A5DA3">
        <w:rPr>
          <w:noProof/>
        </w:rPr>
        <w:fldChar w:fldCharType="begin" w:fldLock="1"/>
      </w:r>
      <w:r w:rsidRPr="009A5DA3">
        <w:rPr>
          <w:noProof/>
        </w:rPr>
        <w:instrText xml:space="preserve"> PAGEREF _Toc112913370 \h </w:instrText>
      </w:r>
      <w:r w:rsidRPr="009A5DA3">
        <w:rPr>
          <w:noProof/>
        </w:rPr>
      </w:r>
      <w:r w:rsidRPr="009A5DA3">
        <w:rPr>
          <w:noProof/>
        </w:rPr>
        <w:fldChar w:fldCharType="separate"/>
      </w:r>
      <w:r w:rsidRPr="009A5DA3">
        <w:rPr>
          <w:noProof/>
        </w:rPr>
        <w:t>20</w:t>
      </w:r>
      <w:r w:rsidRPr="009A5DA3">
        <w:rPr>
          <w:noProof/>
        </w:rPr>
        <w:fldChar w:fldCharType="end"/>
      </w:r>
    </w:p>
    <w:p w14:paraId="35823D2F" w14:textId="591F8534" w:rsidR="009A5DA3" w:rsidRPr="009A5DA3" w:rsidRDefault="009A5DA3">
      <w:pPr>
        <w:pStyle w:val="TOC3"/>
        <w:rPr>
          <w:rFonts w:asciiTheme="minorHAnsi" w:eastAsiaTheme="minorEastAsia" w:hAnsiTheme="minorHAnsi" w:cstheme="minorBidi"/>
          <w:noProof/>
          <w:sz w:val="22"/>
          <w:szCs w:val="22"/>
        </w:rPr>
      </w:pPr>
      <w:r w:rsidRPr="009A5DA3">
        <w:rPr>
          <w:noProof/>
        </w:rPr>
        <w:t>6.6.1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_Toc112913371 \h </w:instrText>
      </w:r>
      <w:r w:rsidRPr="009A5DA3">
        <w:rPr>
          <w:noProof/>
        </w:rPr>
      </w:r>
      <w:r w:rsidRPr="009A5DA3">
        <w:rPr>
          <w:noProof/>
        </w:rPr>
        <w:fldChar w:fldCharType="separate"/>
      </w:r>
      <w:r w:rsidRPr="009A5DA3">
        <w:rPr>
          <w:noProof/>
        </w:rPr>
        <w:t>20</w:t>
      </w:r>
      <w:r w:rsidRPr="009A5DA3">
        <w:rPr>
          <w:noProof/>
        </w:rPr>
        <w:fldChar w:fldCharType="end"/>
      </w:r>
    </w:p>
    <w:p w14:paraId="6071F988" w14:textId="27DE357F" w:rsidR="009A5DA3" w:rsidRPr="009A5DA3" w:rsidRDefault="009A5DA3">
      <w:pPr>
        <w:pStyle w:val="TOC3"/>
        <w:rPr>
          <w:rFonts w:asciiTheme="minorHAnsi" w:eastAsiaTheme="minorEastAsia" w:hAnsiTheme="minorHAnsi" w:cstheme="minorBidi"/>
          <w:noProof/>
          <w:sz w:val="22"/>
          <w:szCs w:val="22"/>
        </w:rPr>
      </w:pPr>
      <w:r w:rsidRPr="009A5DA3">
        <w:rPr>
          <w:noProof/>
        </w:rPr>
        <w:t>6.6.2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_Toc112913372 \h </w:instrText>
      </w:r>
      <w:r w:rsidRPr="009A5DA3">
        <w:rPr>
          <w:noProof/>
        </w:rPr>
      </w:r>
      <w:r w:rsidRPr="009A5DA3">
        <w:rPr>
          <w:noProof/>
        </w:rPr>
        <w:fldChar w:fldCharType="separate"/>
      </w:r>
      <w:r w:rsidRPr="009A5DA3">
        <w:rPr>
          <w:noProof/>
        </w:rPr>
        <w:t>21</w:t>
      </w:r>
      <w:r w:rsidRPr="009A5DA3">
        <w:rPr>
          <w:noProof/>
        </w:rPr>
        <w:fldChar w:fldCharType="end"/>
      </w:r>
    </w:p>
    <w:p w14:paraId="0F7EBEDC" w14:textId="2008902F"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6.6.3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_Toc112913373 \h </w:instrText>
      </w:r>
      <w:r w:rsidRPr="009A5DA3">
        <w:rPr>
          <w:noProof/>
        </w:rPr>
      </w:r>
      <w:r w:rsidRPr="009A5DA3">
        <w:rPr>
          <w:noProof/>
        </w:rPr>
        <w:fldChar w:fldCharType="separate"/>
      </w:r>
      <w:r w:rsidRPr="009A5DA3">
        <w:rPr>
          <w:noProof/>
        </w:rPr>
        <w:t>22</w:t>
      </w:r>
      <w:r w:rsidRPr="009A5DA3">
        <w:rPr>
          <w:noProof/>
        </w:rPr>
        <w:fldChar w:fldCharType="end"/>
      </w:r>
    </w:p>
    <w:p w14:paraId="0C6CB958" w14:textId="32171BD7"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6.7</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#7</w:t>
      </w:r>
      <w:r w:rsidRPr="009A5DA3">
        <w:rPr>
          <w:noProof/>
        </w:rPr>
        <w:t>: Provide updated RFSP when UE is already moved to EPS without N26 interface</w:t>
      </w:r>
      <w:r w:rsidRPr="009A5DA3">
        <w:rPr>
          <w:noProof/>
        </w:rPr>
        <w:tab/>
      </w:r>
      <w:r w:rsidRPr="009A5DA3">
        <w:rPr>
          <w:noProof/>
        </w:rPr>
        <w:fldChar w:fldCharType="begin" w:fldLock="1"/>
      </w:r>
      <w:r w:rsidRPr="009A5DA3">
        <w:rPr>
          <w:noProof/>
        </w:rPr>
        <w:instrText xml:space="preserve"> PAGEREF _Toc112913374 \h </w:instrText>
      </w:r>
      <w:r w:rsidRPr="009A5DA3">
        <w:rPr>
          <w:noProof/>
        </w:rPr>
      </w:r>
      <w:r w:rsidRPr="009A5DA3">
        <w:rPr>
          <w:noProof/>
        </w:rPr>
        <w:fldChar w:fldCharType="separate"/>
      </w:r>
      <w:r w:rsidRPr="009A5DA3">
        <w:rPr>
          <w:noProof/>
        </w:rPr>
        <w:t>22</w:t>
      </w:r>
      <w:r w:rsidRPr="009A5DA3">
        <w:rPr>
          <w:noProof/>
        </w:rPr>
        <w:fldChar w:fldCharType="end"/>
      </w:r>
    </w:p>
    <w:p w14:paraId="420F1A05" w14:textId="78555614" w:rsidR="009A5DA3" w:rsidRPr="009A5DA3" w:rsidRDefault="009A5DA3">
      <w:pPr>
        <w:pStyle w:val="TOC3"/>
        <w:rPr>
          <w:rFonts w:asciiTheme="minorHAnsi" w:eastAsiaTheme="minorEastAsia" w:hAnsiTheme="minorHAnsi" w:cstheme="minorBidi"/>
          <w:noProof/>
          <w:sz w:val="22"/>
          <w:szCs w:val="22"/>
        </w:rPr>
      </w:pPr>
      <w:r w:rsidRPr="009A5DA3">
        <w:rPr>
          <w:noProof/>
        </w:rPr>
        <w:t>6.7.1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_Toc112913375 \h </w:instrText>
      </w:r>
      <w:r w:rsidRPr="009A5DA3">
        <w:rPr>
          <w:noProof/>
        </w:rPr>
      </w:r>
      <w:r w:rsidRPr="009A5DA3">
        <w:rPr>
          <w:noProof/>
        </w:rPr>
        <w:fldChar w:fldCharType="separate"/>
      </w:r>
      <w:r w:rsidRPr="009A5DA3">
        <w:rPr>
          <w:noProof/>
        </w:rPr>
        <w:t>22</w:t>
      </w:r>
      <w:r w:rsidRPr="009A5DA3">
        <w:rPr>
          <w:noProof/>
        </w:rPr>
        <w:fldChar w:fldCharType="end"/>
      </w:r>
    </w:p>
    <w:p w14:paraId="5865FC5E" w14:textId="256D78FF" w:rsidR="009A5DA3" w:rsidRPr="009A5DA3" w:rsidRDefault="009A5DA3">
      <w:pPr>
        <w:pStyle w:val="TOC3"/>
        <w:rPr>
          <w:rFonts w:asciiTheme="minorHAnsi" w:eastAsiaTheme="minorEastAsia" w:hAnsiTheme="minorHAnsi" w:cstheme="minorBidi"/>
          <w:noProof/>
          <w:sz w:val="22"/>
          <w:szCs w:val="22"/>
        </w:rPr>
      </w:pPr>
      <w:r w:rsidRPr="009A5DA3">
        <w:rPr>
          <w:noProof/>
        </w:rPr>
        <w:t>6.7.2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_Toc112913376 \h </w:instrText>
      </w:r>
      <w:r w:rsidRPr="009A5DA3">
        <w:rPr>
          <w:noProof/>
        </w:rPr>
      </w:r>
      <w:r w:rsidRPr="009A5DA3">
        <w:rPr>
          <w:noProof/>
        </w:rPr>
        <w:fldChar w:fldCharType="separate"/>
      </w:r>
      <w:r w:rsidRPr="009A5DA3">
        <w:rPr>
          <w:noProof/>
        </w:rPr>
        <w:t>23</w:t>
      </w:r>
      <w:r w:rsidRPr="009A5DA3">
        <w:rPr>
          <w:noProof/>
        </w:rPr>
        <w:fldChar w:fldCharType="end"/>
      </w:r>
    </w:p>
    <w:p w14:paraId="5B8F9816" w14:textId="6BBC382E"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6.7.3</w:t>
      </w:r>
      <w:r w:rsidRPr="009A5DA3">
        <w:rPr>
          <w:rFonts w:asciiTheme="minorHAnsi" w:eastAsiaTheme="minorEastAsia" w:hAnsiTheme="minorHAnsi" w:cstheme="minorBidi"/>
          <w:noProof/>
          <w:sz w:val="22"/>
          <w:szCs w:val="22"/>
        </w:rPr>
        <w:tab/>
      </w:r>
      <w:r w:rsidRPr="009A5DA3">
        <w:rPr>
          <w:noProof/>
        </w:rPr>
        <w:t>Impacts on</w:t>
      </w:r>
      <w:r w:rsidRPr="009A5DA3">
        <w:rPr>
          <w:rFonts w:eastAsiaTheme="minorEastAsia"/>
          <w:noProof/>
          <w:lang w:eastAsia="zh-CN"/>
        </w:rPr>
        <w:t xml:space="preserve"> </w:t>
      </w:r>
      <w:r w:rsidRPr="009A5DA3">
        <w:rPr>
          <w:noProof/>
        </w:rPr>
        <w:t>services, entities and interfaces</w:t>
      </w:r>
      <w:r w:rsidRPr="009A5DA3">
        <w:rPr>
          <w:noProof/>
        </w:rPr>
        <w:tab/>
      </w:r>
      <w:r w:rsidRPr="009A5DA3">
        <w:rPr>
          <w:noProof/>
        </w:rPr>
        <w:fldChar w:fldCharType="begin" w:fldLock="1"/>
      </w:r>
      <w:r w:rsidRPr="009A5DA3">
        <w:rPr>
          <w:noProof/>
        </w:rPr>
        <w:instrText xml:space="preserve"> PAGEREF _Toc112913377 \h </w:instrText>
      </w:r>
      <w:r w:rsidRPr="009A5DA3">
        <w:rPr>
          <w:noProof/>
        </w:rPr>
      </w:r>
      <w:r w:rsidRPr="009A5DA3">
        <w:rPr>
          <w:noProof/>
        </w:rPr>
        <w:fldChar w:fldCharType="separate"/>
      </w:r>
      <w:r w:rsidRPr="009A5DA3">
        <w:rPr>
          <w:noProof/>
        </w:rPr>
        <w:t>24</w:t>
      </w:r>
      <w:r w:rsidRPr="009A5DA3">
        <w:rPr>
          <w:noProof/>
        </w:rPr>
        <w:fldChar w:fldCharType="end"/>
      </w:r>
    </w:p>
    <w:p w14:paraId="2ECA5A16" w14:textId="4E03B4F4"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8</w:t>
      </w:r>
      <w:r w:rsidRPr="009A5DA3">
        <w:rPr>
          <w:noProof/>
        </w:rPr>
        <w:t>: MME-enhancement solution on KI#1 for 5GS to EPS mobility without N26 interface</w:t>
      </w:r>
      <w:r w:rsidRPr="009A5DA3">
        <w:rPr>
          <w:noProof/>
        </w:rPr>
        <w:tab/>
      </w:r>
      <w:r w:rsidRPr="009A5DA3">
        <w:rPr>
          <w:noProof/>
        </w:rPr>
        <w:fldChar w:fldCharType="begin" w:fldLock="1"/>
      </w:r>
      <w:r w:rsidRPr="009A5DA3">
        <w:rPr>
          <w:noProof/>
        </w:rPr>
        <w:instrText xml:space="preserve"> PAGEREF _Toc112913378 \h </w:instrText>
      </w:r>
      <w:r w:rsidRPr="009A5DA3">
        <w:rPr>
          <w:noProof/>
        </w:rPr>
      </w:r>
      <w:r w:rsidRPr="009A5DA3">
        <w:rPr>
          <w:noProof/>
        </w:rPr>
        <w:fldChar w:fldCharType="separate"/>
      </w:r>
      <w:r w:rsidRPr="009A5DA3">
        <w:rPr>
          <w:noProof/>
        </w:rPr>
        <w:t>24</w:t>
      </w:r>
      <w:r w:rsidRPr="009A5DA3">
        <w:rPr>
          <w:noProof/>
        </w:rPr>
        <w:fldChar w:fldCharType="end"/>
      </w:r>
    </w:p>
    <w:p w14:paraId="23EECC85" w14:textId="6873FA79"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_Toc112913379 \h </w:instrText>
      </w:r>
      <w:r w:rsidRPr="009A5DA3">
        <w:rPr>
          <w:noProof/>
        </w:rPr>
      </w:r>
      <w:r w:rsidRPr="009A5DA3">
        <w:rPr>
          <w:noProof/>
        </w:rPr>
        <w:fldChar w:fldCharType="separate"/>
      </w:r>
      <w:r w:rsidRPr="009A5DA3">
        <w:rPr>
          <w:noProof/>
        </w:rPr>
        <w:t>24</w:t>
      </w:r>
      <w:r w:rsidRPr="009A5DA3">
        <w:rPr>
          <w:noProof/>
        </w:rPr>
        <w:fldChar w:fldCharType="end"/>
      </w:r>
    </w:p>
    <w:p w14:paraId="1B28CB95" w14:textId="7793B12A"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_Toc112913380 \h </w:instrText>
      </w:r>
      <w:r w:rsidRPr="009A5DA3">
        <w:rPr>
          <w:noProof/>
        </w:rPr>
      </w:r>
      <w:r w:rsidRPr="009A5DA3">
        <w:rPr>
          <w:noProof/>
        </w:rPr>
        <w:fldChar w:fldCharType="separate"/>
      </w:r>
      <w:r w:rsidRPr="009A5DA3">
        <w:rPr>
          <w:noProof/>
        </w:rPr>
        <w:t>25</w:t>
      </w:r>
      <w:r w:rsidRPr="009A5DA3">
        <w:rPr>
          <w:noProof/>
        </w:rPr>
        <w:fldChar w:fldCharType="end"/>
      </w:r>
    </w:p>
    <w:p w14:paraId="0716CEA0" w14:textId="328089F7"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8</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_Toc112913381 \h </w:instrText>
      </w:r>
      <w:r w:rsidRPr="009A5DA3">
        <w:rPr>
          <w:noProof/>
        </w:rPr>
      </w:r>
      <w:r w:rsidRPr="009A5DA3">
        <w:rPr>
          <w:noProof/>
        </w:rPr>
        <w:fldChar w:fldCharType="separate"/>
      </w:r>
      <w:r w:rsidRPr="009A5DA3">
        <w:rPr>
          <w:noProof/>
        </w:rPr>
        <w:t>25</w:t>
      </w:r>
      <w:r w:rsidRPr="009A5DA3">
        <w:rPr>
          <w:noProof/>
        </w:rPr>
        <w:fldChar w:fldCharType="end"/>
      </w:r>
    </w:p>
    <w:p w14:paraId="11018C25" w14:textId="5FA7D2CC"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9</w:t>
      </w:r>
      <w:r w:rsidRPr="009A5DA3">
        <w:rPr>
          <w:noProof/>
        </w:rPr>
        <w:t>: PCF-updated RFSP Index to MME via HSS</w:t>
      </w:r>
      <w:r w:rsidRPr="009A5DA3">
        <w:rPr>
          <w:noProof/>
        </w:rPr>
        <w:tab/>
      </w:r>
      <w:r w:rsidRPr="009A5DA3">
        <w:rPr>
          <w:noProof/>
        </w:rPr>
        <w:fldChar w:fldCharType="begin" w:fldLock="1"/>
      </w:r>
      <w:r w:rsidRPr="009A5DA3">
        <w:rPr>
          <w:noProof/>
        </w:rPr>
        <w:instrText xml:space="preserve"> PAGEREF _Toc112913382 \h </w:instrText>
      </w:r>
      <w:r w:rsidRPr="009A5DA3">
        <w:rPr>
          <w:noProof/>
        </w:rPr>
      </w:r>
      <w:r w:rsidRPr="009A5DA3">
        <w:rPr>
          <w:noProof/>
        </w:rPr>
        <w:fldChar w:fldCharType="separate"/>
      </w:r>
      <w:r w:rsidRPr="009A5DA3">
        <w:rPr>
          <w:noProof/>
        </w:rPr>
        <w:t>25</w:t>
      </w:r>
      <w:r w:rsidRPr="009A5DA3">
        <w:rPr>
          <w:noProof/>
        </w:rPr>
        <w:fldChar w:fldCharType="end"/>
      </w:r>
    </w:p>
    <w:p w14:paraId="036A2DE1" w14:textId="5562771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_Toc112913383 \h </w:instrText>
      </w:r>
      <w:r w:rsidRPr="009A5DA3">
        <w:rPr>
          <w:noProof/>
        </w:rPr>
      </w:r>
      <w:r w:rsidRPr="009A5DA3">
        <w:rPr>
          <w:noProof/>
        </w:rPr>
        <w:fldChar w:fldCharType="separate"/>
      </w:r>
      <w:r w:rsidRPr="009A5DA3">
        <w:rPr>
          <w:noProof/>
        </w:rPr>
        <w:t>25</w:t>
      </w:r>
      <w:r w:rsidRPr="009A5DA3">
        <w:rPr>
          <w:noProof/>
        </w:rPr>
        <w:fldChar w:fldCharType="end"/>
      </w:r>
    </w:p>
    <w:p w14:paraId="1B6EBA53" w14:textId="575EE56E"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_Toc112913384 \h </w:instrText>
      </w:r>
      <w:r w:rsidRPr="009A5DA3">
        <w:rPr>
          <w:noProof/>
        </w:rPr>
      </w:r>
      <w:r w:rsidRPr="009A5DA3">
        <w:rPr>
          <w:noProof/>
        </w:rPr>
        <w:fldChar w:fldCharType="separate"/>
      </w:r>
      <w:r w:rsidRPr="009A5DA3">
        <w:rPr>
          <w:noProof/>
        </w:rPr>
        <w:t>26</w:t>
      </w:r>
      <w:r w:rsidRPr="009A5DA3">
        <w:rPr>
          <w:noProof/>
        </w:rPr>
        <w:fldChar w:fldCharType="end"/>
      </w:r>
    </w:p>
    <w:p w14:paraId="01EED4BA" w14:textId="3CA9C87C" w:rsidR="009A5DA3" w:rsidRPr="009A5DA3" w:rsidRDefault="009A5DA3">
      <w:pPr>
        <w:pStyle w:val="TOC4"/>
        <w:rPr>
          <w:rFonts w:asciiTheme="minorHAnsi" w:eastAsiaTheme="minorEastAsia" w:hAnsiTheme="minorHAnsi" w:cstheme="minorBidi"/>
          <w:noProof/>
          <w:sz w:val="22"/>
          <w:szCs w:val="22"/>
        </w:rPr>
      </w:pPr>
      <w:r w:rsidRPr="009A5DA3">
        <w:rPr>
          <w:rFonts w:eastAsiaTheme="minorEastAsia"/>
          <w:noProof/>
          <w:lang w:eastAsia="en-US"/>
        </w:rPr>
        <w:t>6.9.2</w:t>
      </w:r>
      <w:r w:rsidRPr="009A5DA3">
        <w:rPr>
          <w:rFonts w:eastAsiaTheme="minorEastAsia"/>
          <w:noProof/>
          <w:lang w:eastAsia="zh-CN"/>
        </w:rPr>
        <w:t>.1</w:t>
      </w:r>
      <w:r w:rsidRPr="009A5DA3">
        <w:rPr>
          <w:rFonts w:asciiTheme="minorHAnsi" w:eastAsiaTheme="minorEastAsia" w:hAnsiTheme="minorHAnsi" w:cstheme="minorBidi"/>
          <w:noProof/>
          <w:sz w:val="22"/>
          <w:szCs w:val="22"/>
        </w:rPr>
        <w:tab/>
      </w:r>
      <w:r w:rsidRPr="009A5DA3">
        <w:rPr>
          <w:rFonts w:eastAsiaTheme="minorEastAsia"/>
          <w:noProof/>
          <w:lang w:eastAsia="en-US"/>
        </w:rPr>
        <w:t>Procedure for triggering UE to move from 5G to 4G</w:t>
      </w:r>
      <w:r w:rsidRPr="009A5DA3">
        <w:rPr>
          <w:noProof/>
        </w:rPr>
        <w:tab/>
      </w:r>
      <w:r w:rsidRPr="009A5DA3">
        <w:rPr>
          <w:noProof/>
        </w:rPr>
        <w:fldChar w:fldCharType="begin" w:fldLock="1"/>
      </w:r>
      <w:r w:rsidRPr="009A5DA3">
        <w:rPr>
          <w:noProof/>
        </w:rPr>
        <w:instrText xml:space="preserve"> PAGEREF _Toc112913385 \h </w:instrText>
      </w:r>
      <w:r w:rsidRPr="009A5DA3">
        <w:rPr>
          <w:noProof/>
        </w:rPr>
      </w:r>
      <w:r w:rsidRPr="009A5DA3">
        <w:rPr>
          <w:noProof/>
        </w:rPr>
        <w:fldChar w:fldCharType="separate"/>
      </w:r>
      <w:r w:rsidRPr="009A5DA3">
        <w:rPr>
          <w:noProof/>
        </w:rPr>
        <w:t>26</w:t>
      </w:r>
      <w:r w:rsidRPr="009A5DA3">
        <w:rPr>
          <w:noProof/>
        </w:rPr>
        <w:fldChar w:fldCharType="end"/>
      </w:r>
    </w:p>
    <w:p w14:paraId="42639D7D" w14:textId="303B0157" w:rsidR="009A5DA3" w:rsidRPr="009A5DA3" w:rsidRDefault="009A5DA3">
      <w:pPr>
        <w:pStyle w:val="TOC4"/>
        <w:rPr>
          <w:rFonts w:asciiTheme="minorHAnsi" w:eastAsiaTheme="minorEastAsia" w:hAnsiTheme="minorHAnsi" w:cstheme="minorBidi"/>
          <w:noProof/>
          <w:sz w:val="22"/>
          <w:szCs w:val="22"/>
        </w:rPr>
      </w:pPr>
      <w:r w:rsidRPr="009A5DA3">
        <w:rPr>
          <w:rFonts w:eastAsiaTheme="minorEastAsia"/>
          <w:noProof/>
          <w:lang w:eastAsia="en-US"/>
        </w:rPr>
        <w:t>6.9.2.2</w:t>
      </w:r>
      <w:r w:rsidRPr="009A5DA3">
        <w:rPr>
          <w:rFonts w:asciiTheme="minorHAnsi" w:eastAsiaTheme="minorEastAsia" w:hAnsiTheme="minorHAnsi" w:cstheme="minorBidi"/>
          <w:noProof/>
          <w:sz w:val="22"/>
          <w:szCs w:val="22"/>
        </w:rPr>
        <w:tab/>
      </w:r>
      <w:r w:rsidRPr="009A5DA3">
        <w:rPr>
          <w:rFonts w:eastAsiaTheme="minorEastAsia"/>
          <w:noProof/>
          <w:lang w:eastAsia="en-US"/>
        </w:rPr>
        <w:t>Procedure for triggering UE to move from 4G to 5G</w:t>
      </w:r>
      <w:r w:rsidRPr="009A5DA3">
        <w:rPr>
          <w:noProof/>
        </w:rPr>
        <w:tab/>
      </w:r>
      <w:r w:rsidRPr="009A5DA3">
        <w:rPr>
          <w:noProof/>
        </w:rPr>
        <w:fldChar w:fldCharType="begin" w:fldLock="1"/>
      </w:r>
      <w:r w:rsidRPr="009A5DA3">
        <w:rPr>
          <w:noProof/>
        </w:rPr>
        <w:instrText xml:space="preserve"> PAGEREF _Toc112913386 \h </w:instrText>
      </w:r>
      <w:r w:rsidRPr="009A5DA3">
        <w:rPr>
          <w:noProof/>
        </w:rPr>
      </w:r>
      <w:r w:rsidRPr="009A5DA3">
        <w:rPr>
          <w:noProof/>
        </w:rPr>
        <w:fldChar w:fldCharType="separate"/>
      </w:r>
      <w:r w:rsidRPr="009A5DA3">
        <w:rPr>
          <w:noProof/>
        </w:rPr>
        <w:t>27</w:t>
      </w:r>
      <w:r w:rsidRPr="009A5DA3">
        <w:rPr>
          <w:noProof/>
        </w:rPr>
        <w:fldChar w:fldCharType="end"/>
      </w:r>
    </w:p>
    <w:p w14:paraId="029DADEA" w14:textId="520EAD80"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9</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_Toc112913387 \h </w:instrText>
      </w:r>
      <w:r w:rsidRPr="009A5DA3">
        <w:rPr>
          <w:noProof/>
        </w:rPr>
      </w:r>
      <w:r w:rsidRPr="009A5DA3">
        <w:rPr>
          <w:noProof/>
        </w:rPr>
        <w:fldChar w:fldCharType="separate"/>
      </w:r>
      <w:r w:rsidRPr="009A5DA3">
        <w:rPr>
          <w:noProof/>
        </w:rPr>
        <w:t>28</w:t>
      </w:r>
      <w:r w:rsidRPr="009A5DA3">
        <w:rPr>
          <w:noProof/>
        </w:rPr>
        <w:fldChar w:fldCharType="end"/>
      </w:r>
    </w:p>
    <w:p w14:paraId="7625AAE5" w14:textId="2AC163AA"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10</w:t>
      </w:r>
      <w:r w:rsidRPr="009A5DA3">
        <w:rPr>
          <w:noProof/>
        </w:rPr>
        <w:t>: Provide RFSP Index via N26 interface when the UE moves from 5GC to EPC</w:t>
      </w:r>
      <w:r w:rsidRPr="009A5DA3">
        <w:rPr>
          <w:noProof/>
        </w:rPr>
        <w:tab/>
      </w:r>
      <w:r w:rsidRPr="009A5DA3">
        <w:rPr>
          <w:noProof/>
        </w:rPr>
        <w:fldChar w:fldCharType="begin" w:fldLock="1"/>
      </w:r>
      <w:r w:rsidRPr="009A5DA3">
        <w:rPr>
          <w:noProof/>
        </w:rPr>
        <w:instrText xml:space="preserve"> PAGEREF _Toc112913388 \h </w:instrText>
      </w:r>
      <w:r w:rsidRPr="009A5DA3">
        <w:rPr>
          <w:noProof/>
        </w:rPr>
      </w:r>
      <w:r w:rsidRPr="009A5DA3">
        <w:rPr>
          <w:noProof/>
        </w:rPr>
        <w:fldChar w:fldCharType="separate"/>
      </w:r>
      <w:r w:rsidRPr="009A5DA3">
        <w:rPr>
          <w:noProof/>
        </w:rPr>
        <w:t>28</w:t>
      </w:r>
      <w:r w:rsidRPr="009A5DA3">
        <w:rPr>
          <w:noProof/>
        </w:rPr>
        <w:fldChar w:fldCharType="end"/>
      </w:r>
    </w:p>
    <w:p w14:paraId="1E19F893" w14:textId="6F1F0749"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_Toc112913389 \h </w:instrText>
      </w:r>
      <w:r w:rsidRPr="009A5DA3">
        <w:rPr>
          <w:noProof/>
        </w:rPr>
      </w:r>
      <w:r w:rsidRPr="009A5DA3">
        <w:rPr>
          <w:noProof/>
        </w:rPr>
        <w:fldChar w:fldCharType="separate"/>
      </w:r>
      <w:r w:rsidRPr="009A5DA3">
        <w:rPr>
          <w:noProof/>
        </w:rPr>
        <w:t>28</w:t>
      </w:r>
      <w:r w:rsidRPr="009A5DA3">
        <w:rPr>
          <w:noProof/>
        </w:rPr>
        <w:fldChar w:fldCharType="end"/>
      </w:r>
    </w:p>
    <w:p w14:paraId="6561E0AA" w14:textId="1C58216D"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_Toc112913390 \h </w:instrText>
      </w:r>
      <w:r w:rsidRPr="009A5DA3">
        <w:rPr>
          <w:noProof/>
        </w:rPr>
      </w:r>
      <w:r w:rsidRPr="009A5DA3">
        <w:rPr>
          <w:noProof/>
        </w:rPr>
        <w:fldChar w:fldCharType="separate"/>
      </w:r>
      <w:r w:rsidRPr="009A5DA3">
        <w:rPr>
          <w:noProof/>
        </w:rPr>
        <w:t>29</w:t>
      </w:r>
      <w:r w:rsidRPr="009A5DA3">
        <w:rPr>
          <w:noProof/>
        </w:rPr>
        <w:fldChar w:fldCharType="end"/>
      </w:r>
    </w:p>
    <w:p w14:paraId="76F4BB9C" w14:textId="35F784F5"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10</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_Toc112913391 \h </w:instrText>
      </w:r>
      <w:r w:rsidRPr="009A5DA3">
        <w:rPr>
          <w:noProof/>
        </w:rPr>
      </w:r>
      <w:r w:rsidRPr="009A5DA3">
        <w:rPr>
          <w:noProof/>
        </w:rPr>
        <w:fldChar w:fldCharType="separate"/>
      </w:r>
      <w:r w:rsidRPr="009A5DA3">
        <w:rPr>
          <w:noProof/>
        </w:rPr>
        <w:t>29</w:t>
      </w:r>
      <w:r w:rsidRPr="009A5DA3">
        <w:rPr>
          <w:noProof/>
        </w:rPr>
        <w:fldChar w:fldCharType="end"/>
      </w:r>
    </w:p>
    <w:p w14:paraId="25CE586B" w14:textId="73518245" w:rsidR="009A5DA3" w:rsidRPr="009A5DA3" w:rsidRDefault="009A5DA3">
      <w:pPr>
        <w:pStyle w:val="TOC1"/>
        <w:rPr>
          <w:rFonts w:asciiTheme="minorHAnsi" w:eastAsiaTheme="minorEastAsia" w:hAnsiTheme="minorHAnsi" w:cstheme="minorBidi"/>
          <w:noProof/>
          <w:szCs w:val="22"/>
        </w:rPr>
      </w:pPr>
      <w:r w:rsidRPr="009A5DA3">
        <w:rPr>
          <w:noProof/>
          <w:lang w:eastAsia="zh-CN"/>
        </w:rPr>
        <w:lastRenderedPageBreak/>
        <w:t>7</w:t>
      </w:r>
      <w:r w:rsidRPr="009A5DA3">
        <w:rPr>
          <w:rFonts w:asciiTheme="minorHAnsi" w:eastAsiaTheme="minorEastAsia" w:hAnsiTheme="minorHAnsi" w:cstheme="minorBidi"/>
          <w:noProof/>
          <w:szCs w:val="22"/>
        </w:rPr>
        <w:tab/>
      </w:r>
      <w:r w:rsidRPr="009A5DA3">
        <w:rPr>
          <w:noProof/>
          <w:lang w:eastAsia="zh-CN"/>
        </w:rPr>
        <w:t>Overall Evaluation</w:t>
      </w:r>
      <w:r w:rsidRPr="009A5DA3">
        <w:rPr>
          <w:noProof/>
        </w:rPr>
        <w:tab/>
      </w:r>
      <w:r w:rsidRPr="009A5DA3">
        <w:rPr>
          <w:noProof/>
        </w:rPr>
        <w:fldChar w:fldCharType="begin" w:fldLock="1"/>
      </w:r>
      <w:r w:rsidRPr="009A5DA3">
        <w:rPr>
          <w:noProof/>
        </w:rPr>
        <w:instrText xml:space="preserve"> PAGEREF _Toc112913392 \h </w:instrText>
      </w:r>
      <w:r w:rsidRPr="009A5DA3">
        <w:rPr>
          <w:noProof/>
        </w:rPr>
      </w:r>
      <w:r w:rsidRPr="009A5DA3">
        <w:rPr>
          <w:noProof/>
        </w:rPr>
        <w:fldChar w:fldCharType="separate"/>
      </w:r>
      <w:r w:rsidRPr="009A5DA3">
        <w:rPr>
          <w:noProof/>
        </w:rPr>
        <w:t>30</w:t>
      </w:r>
      <w:r w:rsidRPr="009A5DA3">
        <w:rPr>
          <w:noProof/>
        </w:rPr>
        <w:fldChar w:fldCharType="end"/>
      </w:r>
    </w:p>
    <w:p w14:paraId="7822C760" w14:textId="75E1E843"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7.1</w:t>
      </w:r>
      <w:r w:rsidRPr="009A5DA3">
        <w:rPr>
          <w:rFonts w:asciiTheme="minorHAnsi" w:eastAsiaTheme="minorEastAsia" w:hAnsiTheme="minorHAnsi" w:cstheme="minorBidi"/>
          <w:noProof/>
          <w:sz w:val="22"/>
          <w:szCs w:val="22"/>
        </w:rPr>
        <w:tab/>
      </w:r>
      <w:r w:rsidRPr="009A5DA3">
        <w:rPr>
          <w:noProof/>
          <w:lang w:eastAsia="zh-CN"/>
        </w:rPr>
        <w:t xml:space="preserve">Evaluation on Key Issue #1: </w:t>
      </w:r>
      <w:r w:rsidRPr="009A5DA3">
        <w:rPr>
          <w:noProof/>
          <w:lang w:eastAsia="ko-KR"/>
        </w:rPr>
        <w:t>RFSP Index consistency when UE moves from 5GC to EPC</w:t>
      </w:r>
      <w:r w:rsidRPr="009A5DA3">
        <w:rPr>
          <w:noProof/>
        </w:rPr>
        <w:tab/>
      </w:r>
      <w:r w:rsidRPr="009A5DA3">
        <w:rPr>
          <w:noProof/>
        </w:rPr>
        <w:fldChar w:fldCharType="begin" w:fldLock="1"/>
      </w:r>
      <w:r w:rsidRPr="009A5DA3">
        <w:rPr>
          <w:noProof/>
        </w:rPr>
        <w:instrText xml:space="preserve"> PAGEREF _Toc112913393 \h </w:instrText>
      </w:r>
      <w:r w:rsidRPr="009A5DA3">
        <w:rPr>
          <w:noProof/>
        </w:rPr>
      </w:r>
      <w:r w:rsidRPr="009A5DA3">
        <w:rPr>
          <w:noProof/>
        </w:rPr>
        <w:fldChar w:fldCharType="separate"/>
      </w:r>
      <w:r w:rsidRPr="009A5DA3">
        <w:rPr>
          <w:noProof/>
        </w:rPr>
        <w:t>30</w:t>
      </w:r>
      <w:r w:rsidRPr="009A5DA3">
        <w:rPr>
          <w:noProof/>
        </w:rPr>
        <w:fldChar w:fldCharType="end"/>
      </w:r>
    </w:p>
    <w:p w14:paraId="6947AB27" w14:textId="2B9366A3" w:rsidR="009A5DA3" w:rsidRPr="009A5DA3" w:rsidRDefault="009A5DA3">
      <w:pPr>
        <w:pStyle w:val="TOC3"/>
        <w:rPr>
          <w:rFonts w:asciiTheme="minorHAnsi" w:eastAsiaTheme="minorEastAsia" w:hAnsiTheme="minorHAnsi" w:cstheme="minorBidi"/>
          <w:noProof/>
          <w:sz w:val="22"/>
          <w:szCs w:val="22"/>
        </w:rPr>
      </w:pPr>
      <w:r w:rsidRPr="009A5DA3">
        <w:rPr>
          <w:noProof/>
        </w:rPr>
        <w:t>7.</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For deployment without N26 interface interworking</w:t>
      </w:r>
      <w:r w:rsidRPr="009A5DA3">
        <w:rPr>
          <w:noProof/>
        </w:rPr>
        <w:tab/>
      </w:r>
      <w:r w:rsidRPr="009A5DA3">
        <w:rPr>
          <w:noProof/>
        </w:rPr>
        <w:fldChar w:fldCharType="begin" w:fldLock="1"/>
      </w:r>
      <w:r w:rsidRPr="009A5DA3">
        <w:rPr>
          <w:noProof/>
        </w:rPr>
        <w:instrText xml:space="preserve"> PAGEREF _Toc112913394 \h </w:instrText>
      </w:r>
      <w:r w:rsidRPr="009A5DA3">
        <w:rPr>
          <w:noProof/>
        </w:rPr>
      </w:r>
      <w:r w:rsidRPr="009A5DA3">
        <w:rPr>
          <w:noProof/>
        </w:rPr>
        <w:fldChar w:fldCharType="separate"/>
      </w:r>
      <w:r w:rsidRPr="009A5DA3">
        <w:rPr>
          <w:noProof/>
        </w:rPr>
        <w:t>30</w:t>
      </w:r>
      <w:r w:rsidRPr="009A5DA3">
        <w:rPr>
          <w:noProof/>
        </w:rPr>
        <w:fldChar w:fldCharType="end"/>
      </w:r>
    </w:p>
    <w:p w14:paraId="7D7DEBFA" w14:textId="0C7E901B" w:rsidR="009A5DA3" w:rsidRPr="009A5DA3" w:rsidRDefault="009A5DA3">
      <w:pPr>
        <w:pStyle w:val="TOC3"/>
        <w:rPr>
          <w:rFonts w:asciiTheme="minorHAnsi" w:eastAsiaTheme="minorEastAsia" w:hAnsiTheme="minorHAnsi" w:cstheme="minorBidi"/>
          <w:noProof/>
          <w:sz w:val="22"/>
          <w:szCs w:val="22"/>
        </w:rPr>
      </w:pPr>
      <w:r w:rsidRPr="009A5DA3">
        <w:rPr>
          <w:noProof/>
        </w:rPr>
        <w:t>7.</w:t>
      </w:r>
      <w:r w:rsidRPr="009A5DA3">
        <w:rPr>
          <w:rFonts w:eastAsia="SimSun"/>
          <w:noProof/>
          <w:lang w:eastAsia="zh-CN"/>
        </w:rPr>
        <w:t>1.2</w:t>
      </w:r>
      <w:r w:rsidRPr="009A5DA3">
        <w:rPr>
          <w:rFonts w:asciiTheme="minorHAnsi" w:eastAsiaTheme="minorEastAsia" w:hAnsiTheme="minorHAnsi" w:cstheme="minorBidi"/>
          <w:noProof/>
          <w:sz w:val="22"/>
          <w:szCs w:val="22"/>
        </w:rPr>
        <w:tab/>
      </w:r>
      <w:r w:rsidRPr="009A5DA3">
        <w:rPr>
          <w:noProof/>
          <w:lang w:eastAsia="ko-KR"/>
        </w:rPr>
        <w:t>For deployment with N26-based interworking</w:t>
      </w:r>
      <w:r w:rsidRPr="009A5DA3">
        <w:rPr>
          <w:noProof/>
        </w:rPr>
        <w:tab/>
      </w:r>
      <w:r w:rsidRPr="009A5DA3">
        <w:rPr>
          <w:noProof/>
        </w:rPr>
        <w:fldChar w:fldCharType="begin" w:fldLock="1"/>
      </w:r>
      <w:r w:rsidRPr="009A5DA3">
        <w:rPr>
          <w:noProof/>
        </w:rPr>
        <w:instrText xml:space="preserve"> PAGEREF _Toc112913395 \h </w:instrText>
      </w:r>
      <w:r w:rsidRPr="009A5DA3">
        <w:rPr>
          <w:noProof/>
        </w:rPr>
      </w:r>
      <w:r w:rsidRPr="009A5DA3">
        <w:rPr>
          <w:noProof/>
        </w:rPr>
        <w:fldChar w:fldCharType="separate"/>
      </w:r>
      <w:r w:rsidRPr="009A5DA3">
        <w:rPr>
          <w:noProof/>
        </w:rPr>
        <w:t>32</w:t>
      </w:r>
      <w:r w:rsidRPr="009A5DA3">
        <w:rPr>
          <w:noProof/>
        </w:rPr>
        <w:fldChar w:fldCharType="end"/>
      </w:r>
    </w:p>
    <w:p w14:paraId="62D2DCD7" w14:textId="35A1CF76" w:rsidR="009A5DA3" w:rsidRPr="009A5DA3" w:rsidRDefault="009A5DA3">
      <w:pPr>
        <w:pStyle w:val="TOC1"/>
        <w:rPr>
          <w:rFonts w:asciiTheme="minorHAnsi" w:eastAsiaTheme="minorEastAsia" w:hAnsiTheme="minorHAnsi" w:cstheme="minorBidi"/>
          <w:noProof/>
          <w:szCs w:val="22"/>
        </w:rPr>
      </w:pPr>
      <w:r w:rsidRPr="009A5DA3">
        <w:rPr>
          <w:noProof/>
        </w:rPr>
        <w:t>8</w:t>
      </w:r>
      <w:r w:rsidRPr="009A5DA3">
        <w:rPr>
          <w:rFonts w:asciiTheme="minorHAnsi" w:eastAsiaTheme="minorEastAsia" w:hAnsiTheme="minorHAnsi" w:cstheme="minorBidi"/>
          <w:noProof/>
          <w:szCs w:val="22"/>
        </w:rPr>
        <w:tab/>
      </w:r>
      <w:r w:rsidRPr="009A5DA3">
        <w:rPr>
          <w:noProof/>
        </w:rPr>
        <w:t>Conclusions</w:t>
      </w:r>
      <w:r w:rsidRPr="009A5DA3">
        <w:rPr>
          <w:noProof/>
        </w:rPr>
        <w:tab/>
      </w:r>
      <w:r w:rsidRPr="009A5DA3">
        <w:rPr>
          <w:noProof/>
        </w:rPr>
        <w:fldChar w:fldCharType="begin" w:fldLock="1"/>
      </w:r>
      <w:r w:rsidRPr="009A5DA3">
        <w:rPr>
          <w:noProof/>
        </w:rPr>
        <w:instrText xml:space="preserve"> PAGEREF _Toc112913396 \h </w:instrText>
      </w:r>
      <w:r w:rsidRPr="009A5DA3">
        <w:rPr>
          <w:noProof/>
        </w:rPr>
      </w:r>
      <w:r w:rsidRPr="009A5DA3">
        <w:rPr>
          <w:noProof/>
        </w:rPr>
        <w:fldChar w:fldCharType="separate"/>
      </w:r>
      <w:r w:rsidRPr="009A5DA3">
        <w:rPr>
          <w:noProof/>
        </w:rPr>
        <w:t>33</w:t>
      </w:r>
      <w:r w:rsidRPr="009A5DA3">
        <w:rPr>
          <w:noProof/>
        </w:rPr>
        <w:fldChar w:fldCharType="end"/>
      </w:r>
    </w:p>
    <w:p w14:paraId="4E6F0A3B" w14:textId="38F9FB38"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8.1</w:t>
      </w:r>
      <w:r w:rsidRPr="009A5DA3">
        <w:rPr>
          <w:rFonts w:asciiTheme="minorHAnsi" w:eastAsiaTheme="minorEastAsia" w:hAnsiTheme="minorHAnsi" w:cstheme="minorBidi"/>
          <w:noProof/>
          <w:sz w:val="22"/>
          <w:szCs w:val="22"/>
        </w:rPr>
        <w:tab/>
      </w:r>
      <w:r w:rsidRPr="009A5DA3">
        <w:rPr>
          <w:noProof/>
          <w:lang w:eastAsia="zh-CN"/>
        </w:rPr>
        <w:t xml:space="preserve">Conclusion on Key Issue #1: </w:t>
      </w:r>
      <w:r w:rsidRPr="009A5DA3">
        <w:rPr>
          <w:noProof/>
          <w:lang w:eastAsia="ko-KR"/>
        </w:rPr>
        <w:t>RFSP Index consistency when UE moves from 5GC to EPC</w:t>
      </w:r>
      <w:r w:rsidRPr="009A5DA3">
        <w:rPr>
          <w:noProof/>
        </w:rPr>
        <w:tab/>
      </w:r>
      <w:r w:rsidRPr="009A5DA3">
        <w:rPr>
          <w:noProof/>
        </w:rPr>
        <w:fldChar w:fldCharType="begin" w:fldLock="1"/>
      </w:r>
      <w:r w:rsidRPr="009A5DA3">
        <w:rPr>
          <w:noProof/>
        </w:rPr>
        <w:instrText xml:space="preserve"> PAGEREF _Toc112913397 \h </w:instrText>
      </w:r>
      <w:r w:rsidRPr="009A5DA3">
        <w:rPr>
          <w:noProof/>
        </w:rPr>
      </w:r>
      <w:r w:rsidRPr="009A5DA3">
        <w:rPr>
          <w:noProof/>
        </w:rPr>
        <w:fldChar w:fldCharType="separate"/>
      </w:r>
      <w:r w:rsidRPr="009A5DA3">
        <w:rPr>
          <w:noProof/>
        </w:rPr>
        <w:t>33</w:t>
      </w:r>
      <w:r w:rsidRPr="009A5DA3">
        <w:rPr>
          <w:noProof/>
        </w:rPr>
        <w:fldChar w:fldCharType="end"/>
      </w:r>
    </w:p>
    <w:p w14:paraId="14E86961" w14:textId="6643C1E7" w:rsidR="009A5DA3" w:rsidRPr="009A5DA3" w:rsidRDefault="009A5DA3">
      <w:pPr>
        <w:pStyle w:val="TOC3"/>
        <w:rPr>
          <w:rFonts w:asciiTheme="minorHAnsi" w:eastAsiaTheme="minorEastAsia" w:hAnsiTheme="minorHAnsi" w:cstheme="minorBidi"/>
          <w:noProof/>
          <w:sz w:val="22"/>
          <w:szCs w:val="22"/>
        </w:rPr>
      </w:pPr>
      <w:r w:rsidRPr="009A5DA3">
        <w:rPr>
          <w:noProof/>
        </w:rPr>
        <w:t>8.</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For deployment without N26 interface interworking</w:t>
      </w:r>
      <w:r w:rsidRPr="009A5DA3">
        <w:rPr>
          <w:noProof/>
        </w:rPr>
        <w:tab/>
      </w:r>
      <w:r w:rsidRPr="009A5DA3">
        <w:rPr>
          <w:noProof/>
        </w:rPr>
        <w:fldChar w:fldCharType="begin" w:fldLock="1"/>
      </w:r>
      <w:r w:rsidRPr="009A5DA3">
        <w:rPr>
          <w:noProof/>
        </w:rPr>
        <w:instrText xml:space="preserve"> PAGEREF _Toc112913398 \h </w:instrText>
      </w:r>
      <w:r w:rsidRPr="009A5DA3">
        <w:rPr>
          <w:noProof/>
        </w:rPr>
      </w:r>
      <w:r w:rsidRPr="009A5DA3">
        <w:rPr>
          <w:noProof/>
        </w:rPr>
        <w:fldChar w:fldCharType="separate"/>
      </w:r>
      <w:r w:rsidRPr="009A5DA3">
        <w:rPr>
          <w:noProof/>
        </w:rPr>
        <w:t>33</w:t>
      </w:r>
      <w:r w:rsidRPr="009A5DA3">
        <w:rPr>
          <w:noProof/>
        </w:rPr>
        <w:fldChar w:fldCharType="end"/>
      </w:r>
    </w:p>
    <w:p w14:paraId="331F6FF4" w14:textId="2CBF5EC8" w:rsidR="009A5DA3" w:rsidRPr="009A5DA3" w:rsidRDefault="009A5DA3">
      <w:pPr>
        <w:pStyle w:val="TOC3"/>
        <w:rPr>
          <w:rFonts w:asciiTheme="minorHAnsi" w:eastAsiaTheme="minorEastAsia" w:hAnsiTheme="minorHAnsi" w:cstheme="minorBidi"/>
          <w:noProof/>
          <w:sz w:val="22"/>
          <w:szCs w:val="22"/>
        </w:rPr>
      </w:pPr>
      <w:r w:rsidRPr="009A5DA3">
        <w:rPr>
          <w:noProof/>
        </w:rPr>
        <w:t>8.</w:t>
      </w:r>
      <w:r w:rsidRPr="009A5DA3">
        <w:rPr>
          <w:rFonts w:eastAsia="SimSun"/>
          <w:noProof/>
          <w:lang w:eastAsia="zh-CN"/>
        </w:rPr>
        <w:t>1.2</w:t>
      </w:r>
      <w:r w:rsidRPr="009A5DA3">
        <w:rPr>
          <w:rFonts w:asciiTheme="minorHAnsi" w:eastAsiaTheme="minorEastAsia" w:hAnsiTheme="minorHAnsi" w:cstheme="minorBidi"/>
          <w:noProof/>
          <w:sz w:val="22"/>
          <w:szCs w:val="22"/>
        </w:rPr>
        <w:tab/>
      </w:r>
      <w:r w:rsidRPr="009A5DA3">
        <w:rPr>
          <w:noProof/>
        </w:rPr>
        <w:t>For deployment with</w:t>
      </w:r>
      <w:r w:rsidRPr="009A5DA3">
        <w:rPr>
          <w:noProof/>
          <w:lang w:eastAsia="ko-KR"/>
        </w:rPr>
        <w:t xml:space="preserve"> N26-based interworking</w:t>
      </w:r>
      <w:r w:rsidRPr="009A5DA3">
        <w:rPr>
          <w:noProof/>
        </w:rPr>
        <w:tab/>
      </w:r>
      <w:r w:rsidRPr="009A5DA3">
        <w:rPr>
          <w:noProof/>
        </w:rPr>
        <w:fldChar w:fldCharType="begin" w:fldLock="1"/>
      </w:r>
      <w:r w:rsidRPr="009A5DA3">
        <w:rPr>
          <w:noProof/>
        </w:rPr>
        <w:instrText xml:space="preserve"> PAGEREF _Toc112913399 \h </w:instrText>
      </w:r>
      <w:r w:rsidRPr="009A5DA3">
        <w:rPr>
          <w:noProof/>
        </w:rPr>
      </w:r>
      <w:r w:rsidRPr="009A5DA3">
        <w:rPr>
          <w:noProof/>
        </w:rPr>
        <w:fldChar w:fldCharType="separate"/>
      </w:r>
      <w:r w:rsidRPr="009A5DA3">
        <w:rPr>
          <w:noProof/>
        </w:rPr>
        <w:t>33</w:t>
      </w:r>
      <w:r w:rsidRPr="009A5DA3">
        <w:rPr>
          <w:noProof/>
        </w:rPr>
        <w:fldChar w:fldCharType="end"/>
      </w:r>
    </w:p>
    <w:p w14:paraId="5816A294" w14:textId="546DB86D" w:rsidR="009A5DA3" w:rsidRPr="009A5DA3" w:rsidRDefault="009A5DA3">
      <w:pPr>
        <w:pStyle w:val="TOC9"/>
        <w:rPr>
          <w:rFonts w:asciiTheme="minorHAnsi" w:eastAsiaTheme="minorEastAsia" w:hAnsiTheme="minorHAnsi" w:cstheme="minorBidi"/>
          <w:b w:val="0"/>
          <w:noProof/>
          <w:szCs w:val="22"/>
        </w:rPr>
      </w:pPr>
      <w:r w:rsidRPr="009A5DA3">
        <w:rPr>
          <w:noProof/>
        </w:rPr>
        <w:t>Annex A: Change history</w:t>
      </w:r>
      <w:r w:rsidRPr="009A5DA3">
        <w:rPr>
          <w:noProof/>
        </w:rPr>
        <w:tab/>
      </w:r>
      <w:r w:rsidRPr="009A5DA3">
        <w:rPr>
          <w:noProof/>
        </w:rPr>
        <w:fldChar w:fldCharType="begin" w:fldLock="1"/>
      </w:r>
      <w:r w:rsidRPr="009A5DA3">
        <w:rPr>
          <w:noProof/>
        </w:rPr>
        <w:instrText xml:space="preserve"> PAGEREF _Toc112913400 \h </w:instrText>
      </w:r>
      <w:r w:rsidRPr="009A5DA3">
        <w:rPr>
          <w:noProof/>
        </w:rPr>
      </w:r>
      <w:r w:rsidRPr="009A5DA3">
        <w:rPr>
          <w:noProof/>
        </w:rPr>
        <w:fldChar w:fldCharType="separate"/>
      </w:r>
      <w:r w:rsidRPr="009A5DA3">
        <w:rPr>
          <w:noProof/>
        </w:rPr>
        <w:t>35</w:t>
      </w:r>
      <w:r w:rsidRPr="009A5DA3">
        <w:rPr>
          <w:noProof/>
        </w:rPr>
        <w:fldChar w:fldCharType="end"/>
      </w:r>
    </w:p>
    <w:p w14:paraId="7DD2FA66" w14:textId="7767F7C8" w:rsidR="003E749F" w:rsidRDefault="003E749F" w:rsidP="003E749F">
      <w:pPr>
        <w:overflowPunct/>
        <w:autoSpaceDE/>
        <w:autoSpaceDN/>
        <w:adjustRightInd/>
        <w:spacing w:after="0"/>
        <w:textAlignment w:val="auto"/>
      </w:pPr>
      <w:r w:rsidRPr="009A5DA3">
        <w:rPr>
          <w:noProof/>
          <w:sz w:val="22"/>
        </w:rPr>
        <w:fldChar w:fldCharType="end"/>
      </w:r>
    </w:p>
    <w:p w14:paraId="044FBB9E" w14:textId="6471D3B0" w:rsidR="00CE1501" w:rsidRDefault="00CE1501">
      <w:pPr>
        <w:overflowPunct/>
        <w:autoSpaceDE/>
        <w:autoSpaceDN/>
        <w:adjustRightInd/>
        <w:spacing w:after="0"/>
        <w:textAlignment w:val="auto"/>
        <w:rPr>
          <w:rFonts w:ascii="Arial" w:hAnsi="Arial"/>
          <w:sz w:val="36"/>
        </w:rPr>
      </w:pPr>
      <w:r>
        <w:br w:type="page"/>
      </w:r>
    </w:p>
    <w:p w14:paraId="2C79649F" w14:textId="39A876A8" w:rsidR="00CE1501" w:rsidRPr="005A2371" w:rsidRDefault="00CE1501" w:rsidP="00CE1501">
      <w:pPr>
        <w:pStyle w:val="Heading1"/>
      </w:pPr>
      <w:bookmarkStart w:id="18" w:name="_Toc112913169"/>
      <w:bookmarkStart w:id="19" w:name="_Toc112913338"/>
      <w:r w:rsidRPr="005A2371">
        <w:lastRenderedPageBreak/>
        <w:t>Foreword</w:t>
      </w:r>
      <w:bookmarkEnd w:id="16"/>
      <w:bookmarkEnd w:id="17"/>
      <w:bookmarkEnd w:id="18"/>
      <w:bookmarkEnd w:id="19"/>
    </w:p>
    <w:p w14:paraId="4815F443" w14:textId="77777777" w:rsidR="00CE1501" w:rsidRPr="005A2371" w:rsidRDefault="00CE1501" w:rsidP="00CE1501">
      <w:r w:rsidRPr="005A2371">
        <w:t>This Technical Report has been produced by the 3rd Generation Partnership Project (3GPP).</w:t>
      </w:r>
    </w:p>
    <w:p w14:paraId="0D4899A4" w14:textId="77777777" w:rsidR="00CE1501" w:rsidRPr="00461394" w:rsidRDefault="00CE1501" w:rsidP="00CE1501">
      <w:pPr>
        <w:overflowPunct/>
        <w:autoSpaceDE/>
        <w:autoSpaceDN/>
        <w:adjustRightInd/>
        <w:textAlignment w:val="auto"/>
        <w:rPr>
          <w:rFonts w:eastAsia="DengXian"/>
          <w:lang w:eastAsia="en-US"/>
        </w:rPr>
      </w:pPr>
      <w:bookmarkStart w:id="20" w:name="_Toc22214897"/>
      <w:r w:rsidRPr="00461394">
        <w:rPr>
          <w:rFonts w:eastAsia="DengXian"/>
          <w:lang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3AE040" w14:textId="77777777" w:rsidR="00CE1501" w:rsidRPr="00461394" w:rsidRDefault="00CE1501" w:rsidP="00CE1501">
      <w:pPr>
        <w:pStyle w:val="B1"/>
        <w:rPr>
          <w:rFonts w:eastAsia="DengXian"/>
          <w:lang w:eastAsia="en-US"/>
        </w:rPr>
      </w:pPr>
      <w:r w:rsidRPr="00461394">
        <w:rPr>
          <w:rFonts w:eastAsia="DengXian"/>
          <w:lang w:eastAsia="en-US"/>
        </w:rPr>
        <w:t xml:space="preserve">Version </w:t>
      </w:r>
      <w:proofErr w:type="spellStart"/>
      <w:r w:rsidRPr="00461394">
        <w:rPr>
          <w:rFonts w:eastAsia="DengXian"/>
          <w:lang w:eastAsia="en-US"/>
        </w:rPr>
        <w:t>x.y.z</w:t>
      </w:r>
      <w:proofErr w:type="spellEnd"/>
    </w:p>
    <w:p w14:paraId="2EB9CF84" w14:textId="77777777" w:rsidR="00CE1501" w:rsidRPr="00461394" w:rsidRDefault="00CE1501" w:rsidP="00CE1501">
      <w:pPr>
        <w:pStyle w:val="B1"/>
        <w:rPr>
          <w:rFonts w:eastAsia="DengXian"/>
          <w:lang w:eastAsia="en-US"/>
        </w:rPr>
      </w:pPr>
      <w:r w:rsidRPr="00461394">
        <w:rPr>
          <w:rFonts w:eastAsia="DengXian"/>
          <w:lang w:eastAsia="en-US"/>
        </w:rPr>
        <w:t>where:</w:t>
      </w:r>
    </w:p>
    <w:p w14:paraId="295AD3BF" w14:textId="77777777" w:rsidR="00CE1501" w:rsidRPr="00461394" w:rsidRDefault="00CE1501" w:rsidP="00CE1501">
      <w:pPr>
        <w:pStyle w:val="B2"/>
        <w:rPr>
          <w:rFonts w:eastAsia="DengXian"/>
          <w:lang w:eastAsia="en-US"/>
        </w:rPr>
      </w:pPr>
      <w:r w:rsidRPr="00461394">
        <w:rPr>
          <w:rFonts w:eastAsia="DengXian"/>
          <w:lang w:eastAsia="en-US"/>
        </w:rPr>
        <w:t>x</w:t>
      </w:r>
      <w:r w:rsidRPr="00461394">
        <w:rPr>
          <w:rFonts w:eastAsia="DengXian"/>
          <w:lang w:eastAsia="en-US"/>
        </w:rPr>
        <w:tab/>
        <w:t>the first digit:</w:t>
      </w:r>
    </w:p>
    <w:p w14:paraId="1C7A033B" w14:textId="77777777" w:rsidR="00CE1501" w:rsidRPr="00461394" w:rsidRDefault="00CE1501" w:rsidP="00CE1501">
      <w:pPr>
        <w:pStyle w:val="B3"/>
        <w:rPr>
          <w:rFonts w:eastAsia="DengXian"/>
          <w:lang w:eastAsia="en-US"/>
        </w:rPr>
      </w:pPr>
      <w:r w:rsidRPr="00461394">
        <w:rPr>
          <w:rFonts w:eastAsia="DengXian"/>
          <w:lang w:eastAsia="en-US"/>
        </w:rPr>
        <w:t>1</w:t>
      </w:r>
      <w:r w:rsidRPr="00461394">
        <w:rPr>
          <w:rFonts w:eastAsia="DengXian"/>
          <w:lang w:eastAsia="en-US"/>
        </w:rPr>
        <w:tab/>
        <w:t>presented to TSG for information;</w:t>
      </w:r>
    </w:p>
    <w:p w14:paraId="0FDAB4CB" w14:textId="77777777" w:rsidR="00CE1501" w:rsidRPr="00461394" w:rsidRDefault="00CE1501" w:rsidP="00CE1501">
      <w:pPr>
        <w:pStyle w:val="B3"/>
        <w:rPr>
          <w:rFonts w:eastAsia="DengXian"/>
          <w:lang w:eastAsia="en-US"/>
        </w:rPr>
      </w:pPr>
      <w:r w:rsidRPr="00461394">
        <w:rPr>
          <w:rFonts w:eastAsia="DengXian"/>
          <w:lang w:eastAsia="en-US"/>
        </w:rPr>
        <w:t>2</w:t>
      </w:r>
      <w:r w:rsidRPr="00461394">
        <w:rPr>
          <w:rFonts w:eastAsia="DengXian"/>
          <w:lang w:eastAsia="en-US"/>
        </w:rPr>
        <w:tab/>
        <w:t>presented to TSG for approval;</w:t>
      </w:r>
    </w:p>
    <w:p w14:paraId="545698BA" w14:textId="77777777" w:rsidR="00CE1501" w:rsidRPr="00461394" w:rsidRDefault="00CE1501" w:rsidP="00CE1501">
      <w:pPr>
        <w:pStyle w:val="B3"/>
        <w:rPr>
          <w:rFonts w:eastAsia="DengXian"/>
          <w:lang w:eastAsia="en-US"/>
        </w:rPr>
      </w:pPr>
      <w:r w:rsidRPr="00461394">
        <w:rPr>
          <w:rFonts w:eastAsia="DengXian"/>
          <w:lang w:eastAsia="en-US"/>
        </w:rPr>
        <w:t>3</w:t>
      </w:r>
      <w:r w:rsidRPr="00461394">
        <w:rPr>
          <w:rFonts w:eastAsia="DengXian"/>
          <w:lang w:eastAsia="en-US"/>
        </w:rPr>
        <w:tab/>
        <w:t>or greater indicates TSG approved document under change control.</w:t>
      </w:r>
    </w:p>
    <w:p w14:paraId="192DEE44" w14:textId="77777777" w:rsidR="00CE1501" w:rsidRPr="00461394" w:rsidRDefault="00CE1501" w:rsidP="00CE1501">
      <w:pPr>
        <w:pStyle w:val="B2"/>
        <w:rPr>
          <w:rFonts w:eastAsia="DengXian"/>
          <w:lang w:eastAsia="en-US"/>
        </w:rPr>
      </w:pPr>
      <w:r w:rsidRPr="00461394">
        <w:rPr>
          <w:rFonts w:eastAsia="DengXian"/>
          <w:lang w:eastAsia="en-US"/>
        </w:rPr>
        <w:t>y</w:t>
      </w:r>
      <w:r w:rsidRPr="00461394">
        <w:rPr>
          <w:rFonts w:eastAsia="DengXian"/>
          <w:lang w:eastAsia="en-US"/>
        </w:rPr>
        <w:tab/>
        <w:t>the second digit is incremented for all changes of substance, i.e. technical enhancements, corrections, updates, etc.</w:t>
      </w:r>
    </w:p>
    <w:p w14:paraId="121A6040" w14:textId="77777777" w:rsidR="00CE1501" w:rsidRPr="00461394" w:rsidRDefault="00CE1501" w:rsidP="00CE1501">
      <w:pPr>
        <w:pStyle w:val="B2"/>
        <w:rPr>
          <w:rFonts w:eastAsia="DengXian"/>
          <w:lang w:eastAsia="en-US"/>
        </w:rPr>
      </w:pPr>
      <w:r w:rsidRPr="00461394">
        <w:rPr>
          <w:rFonts w:eastAsia="DengXian"/>
          <w:lang w:eastAsia="en-US"/>
        </w:rPr>
        <w:t>z</w:t>
      </w:r>
      <w:r w:rsidRPr="00461394">
        <w:rPr>
          <w:rFonts w:eastAsia="DengXian"/>
          <w:lang w:eastAsia="en-US"/>
        </w:rPr>
        <w:tab/>
        <w:t>the third digit is incremented when editorial only changes have been incorporated in the document.</w:t>
      </w:r>
    </w:p>
    <w:p w14:paraId="18EB3DE9"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In the present document, modal verbs have the following meanings:</w:t>
      </w:r>
    </w:p>
    <w:p w14:paraId="13B2D223" w14:textId="77777777" w:rsidR="00CE1501" w:rsidRPr="00461394" w:rsidRDefault="00CE1501" w:rsidP="00CE1501">
      <w:pPr>
        <w:pStyle w:val="EX"/>
        <w:rPr>
          <w:rFonts w:eastAsia="DengXian"/>
          <w:lang w:eastAsia="en-US"/>
        </w:rPr>
      </w:pPr>
      <w:r w:rsidRPr="00461394">
        <w:rPr>
          <w:rFonts w:eastAsia="DengXian"/>
          <w:b/>
          <w:lang w:eastAsia="en-US"/>
        </w:rPr>
        <w:t>shall</w:t>
      </w:r>
      <w:r>
        <w:rPr>
          <w:rFonts w:eastAsia="DengXian"/>
          <w:lang w:eastAsia="en-US"/>
        </w:rPr>
        <w:tab/>
      </w:r>
      <w:r w:rsidRPr="00461394">
        <w:rPr>
          <w:rFonts w:eastAsia="DengXian"/>
          <w:lang w:eastAsia="en-US"/>
        </w:rPr>
        <w:t>indicates a mandatory requirement to do something</w:t>
      </w:r>
    </w:p>
    <w:p w14:paraId="4E344EEC" w14:textId="77777777" w:rsidR="00CE1501" w:rsidRPr="00461394" w:rsidRDefault="00CE1501" w:rsidP="00CE1501">
      <w:pPr>
        <w:pStyle w:val="EX"/>
        <w:rPr>
          <w:rFonts w:eastAsia="DengXian"/>
          <w:lang w:eastAsia="en-US"/>
        </w:rPr>
      </w:pPr>
      <w:r w:rsidRPr="00461394">
        <w:rPr>
          <w:rFonts w:eastAsia="DengXian"/>
          <w:b/>
          <w:lang w:eastAsia="en-US"/>
        </w:rPr>
        <w:t>shall not</w:t>
      </w:r>
      <w:r w:rsidRPr="00461394">
        <w:rPr>
          <w:rFonts w:eastAsia="DengXian"/>
          <w:lang w:eastAsia="en-US"/>
        </w:rPr>
        <w:tab/>
        <w:t>indicates an interdiction (prohibition) to do something</w:t>
      </w:r>
    </w:p>
    <w:p w14:paraId="47C49524"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shall</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xml:space="preserve"> are confined to the context of normative provisions, and do not appear in Technical Reports.</w:t>
      </w:r>
    </w:p>
    <w:p w14:paraId="5B9A6503"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must</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must not</w:t>
      </w:r>
      <w:r>
        <w:rPr>
          <w:rFonts w:eastAsia="DengXian"/>
          <w:lang w:eastAsia="en-US"/>
        </w:rPr>
        <w:t>"</w:t>
      </w:r>
      <w:r w:rsidRPr="00461394">
        <w:rPr>
          <w:rFonts w:eastAsia="DengXian"/>
          <w:lang w:eastAsia="en-US"/>
        </w:rPr>
        <w:t xml:space="preserve"> are not used as substitutes for </w:t>
      </w:r>
      <w:r>
        <w:rPr>
          <w:rFonts w:eastAsia="DengXian"/>
          <w:lang w:eastAsia="en-US"/>
        </w:rPr>
        <w:t>"</w:t>
      </w:r>
      <w:r w:rsidRPr="00461394">
        <w:rPr>
          <w:rFonts w:eastAsia="DengXian"/>
          <w:lang w:eastAsia="en-US"/>
        </w:rPr>
        <w:t>shall</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D220340" w14:textId="77777777" w:rsidR="00CE1501" w:rsidRPr="00461394" w:rsidRDefault="00CE1501" w:rsidP="00CE1501">
      <w:pPr>
        <w:pStyle w:val="EX"/>
        <w:rPr>
          <w:rFonts w:eastAsia="DengXian"/>
          <w:lang w:eastAsia="en-US"/>
        </w:rPr>
      </w:pPr>
      <w:r w:rsidRPr="00461394">
        <w:rPr>
          <w:rFonts w:eastAsia="DengXian"/>
          <w:b/>
          <w:lang w:eastAsia="en-US"/>
        </w:rPr>
        <w:t>should</w:t>
      </w:r>
      <w:r>
        <w:rPr>
          <w:rFonts w:eastAsia="DengXian"/>
          <w:lang w:eastAsia="en-US"/>
        </w:rPr>
        <w:tab/>
      </w:r>
      <w:r w:rsidRPr="00461394">
        <w:rPr>
          <w:rFonts w:eastAsia="DengXian"/>
          <w:lang w:eastAsia="en-US"/>
        </w:rPr>
        <w:t>indicates a recommendation to do something</w:t>
      </w:r>
    </w:p>
    <w:p w14:paraId="2CE37BF4" w14:textId="77777777" w:rsidR="00CE1501" w:rsidRPr="00461394" w:rsidRDefault="00CE1501" w:rsidP="00CE1501">
      <w:pPr>
        <w:pStyle w:val="EX"/>
        <w:rPr>
          <w:rFonts w:eastAsia="DengXian"/>
          <w:lang w:eastAsia="en-US"/>
        </w:rPr>
      </w:pPr>
      <w:r w:rsidRPr="00461394">
        <w:rPr>
          <w:rFonts w:eastAsia="DengXian"/>
          <w:b/>
          <w:lang w:eastAsia="en-US"/>
        </w:rPr>
        <w:t>should not</w:t>
      </w:r>
      <w:r w:rsidRPr="00461394">
        <w:rPr>
          <w:rFonts w:eastAsia="DengXian"/>
          <w:lang w:eastAsia="en-US"/>
        </w:rPr>
        <w:tab/>
        <w:t>indicates a recommendation not to do something</w:t>
      </w:r>
    </w:p>
    <w:p w14:paraId="2E1700FB" w14:textId="77777777" w:rsidR="00CE1501" w:rsidRPr="00461394" w:rsidRDefault="00CE1501" w:rsidP="00CE1501">
      <w:pPr>
        <w:pStyle w:val="EX"/>
        <w:rPr>
          <w:rFonts w:eastAsia="DengXian"/>
          <w:lang w:eastAsia="en-US"/>
        </w:rPr>
      </w:pPr>
      <w:r w:rsidRPr="00461394">
        <w:rPr>
          <w:rFonts w:eastAsia="DengXian"/>
          <w:b/>
          <w:lang w:eastAsia="en-US"/>
        </w:rPr>
        <w:t>may</w:t>
      </w:r>
      <w:r>
        <w:rPr>
          <w:rFonts w:eastAsia="DengXian"/>
          <w:lang w:eastAsia="en-US"/>
        </w:rPr>
        <w:tab/>
      </w:r>
      <w:r w:rsidRPr="00461394">
        <w:rPr>
          <w:rFonts w:eastAsia="DengXian"/>
          <w:lang w:eastAsia="en-US"/>
        </w:rPr>
        <w:t>indicates permission to do something</w:t>
      </w:r>
    </w:p>
    <w:p w14:paraId="438D5FA5" w14:textId="77777777" w:rsidR="00CE1501" w:rsidRPr="00461394" w:rsidRDefault="00CE1501" w:rsidP="00CE1501">
      <w:pPr>
        <w:pStyle w:val="EX"/>
        <w:rPr>
          <w:rFonts w:eastAsia="DengXian"/>
          <w:lang w:eastAsia="en-US"/>
        </w:rPr>
      </w:pPr>
      <w:r w:rsidRPr="00461394">
        <w:rPr>
          <w:rFonts w:eastAsia="DengXian"/>
          <w:b/>
          <w:lang w:eastAsia="en-US"/>
        </w:rPr>
        <w:t>need not</w:t>
      </w:r>
      <w:r w:rsidRPr="00461394">
        <w:rPr>
          <w:rFonts w:eastAsia="DengXian"/>
          <w:lang w:eastAsia="en-US"/>
        </w:rPr>
        <w:tab/>
        <w:t>indicates permission not to do something</w:t>
      </w:r>
    </w:p>
    <w:p w14:paraId="219B1B34"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 </w:t>
      </w:r>
      <w:r>
        <w:rPr>
          <w:rFonts w:eastAsia="DengXian"/>
          <w:lang w:eastAsia="en-US"/>
        </w:rPr>
        <w:t>"</w:t>
      </w:r>
      <w:r w:rsidRPr="00461394">
        <w:rPr>
          <w:rFonts w:eastAsia="DengXian"/>
          <w:lang w:eastAsia="en-US"/>
        </w:rPr>
        <w:t>may not</w:t>
      </w:r>
      <w:r>
        <w:rPr>
          <w:rFonts w:eastAsia="DengXian"/>
          <w:lang w:eastAsia="en-US"/>
        </w:rPr>
        <w:t>"</w:t>
      </w:r>
      <w:r w:rsidRPr="00461394">
        <w:rPr>
          <w:rFonts w:eastAsia="DengXian"/>
          <w:lang w:eastAsia="en-US"/>
        </w:rPr>
        <w:t xml:space="preserve"> is ambiguous and is not used in normative elements. The unambiguous constructions </w:t>
      </w:r>
      <w:r>
        <w:rPr>
          <w:rFonts w:eastAsia="DengXian"/>
          <w:lang w:eastAsia="en-US"/>
        </w:rPr>
        <w:t>"</w:t>
      </w:r>
      <w:r w:rsidRPr="00461394">
        <w:rPr>
          <w:rFonts w:eastAsia="DengXian"/>
          <w:lang w:eastAsia="en-US"/>
        </w:rPr>
        <w:t>might not</w:t>
      </w:r>
      <w:r>
        <w:rPr>
          <w:rFonts w:eastAsia="DengXian"/>
          <w:lang w:eastAsia="en-US"/>
        </w:rPr>
        <w:t>"</w:t>
      </w:r>
      <w:r w:rsidRPr="00461394">
        <w:rPr>
          <w:rFonts w:eastAsia="DengXian"/>
          <w:lang w:eastAsia="en-US"/>
        </w:rPr>
        <w:t xml:space="preserve"> or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xml:space="preserve"> are used instead, depending upon the meaning intended.</w:t>
      </w:r>
    </w:p>
    <w:p w14:paraId="566F60B2" w14:textId="77777777" w:rsidR="00CE1501" w:rsidRPr="00461394" w:rsidRDefault="00CE1501" w:rsidP="00CE1501">
      <w:pPr>
        <w:pStyle w:val="EX"/>
        <w:rPr>
          <w:rFonts w:eastAsia="DengXian"/>
          <w:lang w:eastAsia="en-US"/>
        </w:rPr>
      </w:pPr>
      <w:r w:rsidRPr="00461394">
        <w:rPr>
          <w:rFonts w:eastAsia="DengXian"/>
          <w:b/>
          <w:lang w:eastAsia="en-US"/>
        </w:rPr>
        <w:t>can</w:t>
      </w:r>
      <w:r>
        <w:rPr>
          <w:rFonts w:eastAsia="DengXian"/>
          <w:lang w:eastAsia="en-US"/>
        </w:rPr>
        <w:tab/>
      </w:r>
      <w:r w:rsidRPr="00461394">
        <w:rPr>
          <w:rFonts w:eastAsia="DengXian"/>
          <w:lang w:eastAsia="en-US"/>
        </w:rPr>
        <w:t>indicates that something is possible</w:t>
      </w:r>
    </w:p>
    <w:p w14:paraId="09DD7F75" w14:textId="77777777" w:rsidR="00CE1501" w:rsidRPr="00461394" w:rsidRDefault="00CE1501" w:rsidP="00CE1501">
      <w:pPr>
        <w:pStyle w:val="EX"/>
        <w:rPr>
          <w:rFonts w:eastAsia="DengXian"/>
          <w:lang w:eastAsia="en-US"/>
        </w:rPr>
      </w:pPr>
      <w:r w:rsidRPr="00461394">
        <w:rPr>
          <w:rFonts w:eastAsia="DengXian"/>
          <w:b/>
          <w:lang w:eastAsia="en-US"/>
        </w:rPr>
        <w:t>cannot</w:t>
      </w:r>
      <w:r>
        <w:rPr>
          <w:rFonts w:eastAsia="DengXian"/>
          <w:lang w:eastAsia="en-US"/>
        </w:rPr>
        <w:tab/>
      </w:r>
      <w:r w:rsidRPr="00461394">
        <w:rPr>
          <w:rFonts w:eastAsia="DengXian"/>
          <w:lang w:eastAsia="en-US"/>
        </w:rPr>
        <w:t>indicates that something is impossible</w:t>
      </w:r>
    </w:p>
    <w:p w14:paraId="116F6979"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can</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cannot</w:t>
      </w:r>
      <w:r>
        <w:rPr>
          <w:rFonts w:eastAsia="DengXian"/>
          <w:lang w:eastAsia="en-US"/>
        </w:rPr>
        <w:t>"</w:t>
      </w:r>
      <w:r w:rsidRPr="00461394">
        <w:rPr>
          <w:rFonts w:eastAsia="DengXian"/>
          <w:lang w:eastAsia="en-US"/>
        </w:rPr>
        <w:t xml:space="preserve"> are not substitutes for </w:t>
      </w:r>
      <w:r>
        <w:rPr>
          <w:rFonts w:eastAsia="DengXian"/>
          <w:lang w:eastAsia="en-US"/>
        </w:rPr>
        <w:t>"</w:t>
      </w:r>
      <w:r w:rsidRPr="00461394">
        <w:rPr>
          <w:rFonts w:eastAsia="DengXian"/>
          <w:lang w:eastAsia="en-US"/>
        </w:rPr>
        <w:t>may</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need not</w:t>
      </w:r>
      <w:r>
        <w:rPr>
          <w:rFonts w:eastAsia="DengXian"/>
          <w:lang w:eastAsia="en-US"/>
        </w:rPr>
        <w:t>"</w:t>
      </w:r>
      <w:r w:rsidRPr="00461394">
        <w:rPr>
          <w:rFonts w:eastAsia="DengXian"/>
          <w:lang w:eastAsia="en-US"/>
        </w:rPr>
        <w:t>.</w:t>
      </w:r>
    </w:p>
    <w:p w14:paraId="7A2E02BF" w14:textId="77777777" w:rsidR="00CE1501" w:rsidRPr="00461394" w:rsidRDefault="00CE1501" w:rsidP="00CE1501">
      <w:pPr>
        <w:pStyle w:val="EX"/>
        <w:rPr>
          <w:rFonts w:eastAsia="DengXian"/>
          <w:lang w:eastAsia="en-US"/>
        </w:rPr>
      </w:pPr>
      <w:r w:rsidRPr="00461394">
        <w:rPr>
          <w:rFonts w:eastAsia="DengXian"/>
          <w:b/>
          <w:lang w:eastAsia="en-US"/>
        </w:rPr>
        <w:t>will</w:t>
      </w:r>
      <w:r>
        <w:rPr>
          <w:rFonts w:eastAsia="DengXian"/>
          <w:lang w:eastAsia="en-US"/>
        </w:rPr>
        <w:tab/>
      </w:r>
      <w:r w:rsidRPr="00461394">
        <w:rPr>
          <w:rFonts w:eastAsia="DengXian"/>
          <w:lang w:eastAsia="en-US"/>
        </w:rPr>
        <w:t>indicates that something is certain or expected to happen as a result of action taken by an agency the behaviour of which is outside the scope of the present document</w:t>
      </w:r>
    </w:p>
    <w:p w14:paraId="522C57A4" w14:textId="77777777" w:rsidR="00CE1501" w:rsidRPr="00461394" w:rsidRDefault="00CE1501" w:rsidP="00CE1501">
      <w:pPr>
        <w:pStyle w:val="EX"/>
        <w:rPr>
          <w:rFonts w:eastAsia="DengXian"/>
          <w:lang w:eastAsia="en-US"/>
        </w:rPr>
      </w:pPr>
      <w:r w:rsidRPr="00461394">
        <w:rPr>
          <w:rFonts w:eastAsia="DengXian"/>
          <w:b/>
          <w:lang w:eastAsia="en-US"/>
        </w:rPr>
        <w:t>will not</w:t>
      </w:r>
      <w:r>
        <w:rPr>
          <w:rFonts w:eastAsia="DengXian"/>
          <w:lang w:eastAsia="en-US"/>
        </w:rPr>
        <w:tab/>
      </w:r>
      <w:r w:rsidRPr="00461394">
        <w:rPr>
          <w:rFonts w:eastAsia="DengXian"/>
          <w:lang w:eastAsia="en-US"/>
        </w:rPr>
        <w:t>indicates that something is certain or expected not to happen as a result of action taken by an agency the behaviour of which is outside the scope of the present document</w:t>
      </w:r>
    </w:p>
    <w:p w14:paraId="0A2B0AF8" w14:textId="77777777" w:rsidR="00CE1501" w:rsidRPr="00461394" w:rsidRDefault="00CE1501" w:rsidP="00CE1501">
      <w:pPr>
        <w:pStyle w:val="EX"/>
        <w:rPr>
          <w:rFonts w:eastAsia="DengXian"/>
          <w:lang w:eastAsia="en-US"/>
        </w:rPr>
      </w:pPr>
      <w:r w:rsidRPr="00461394">
        <w:rPr>
          <w:rFonts w:eastAsia="DengXian"/>
          <w:b/>
          <w:lang w:eastAsia="en-US"/>
        </w:rPr>
        <w:t>might</w:t>
      </w:r>
      <w:r w:rsidRPr="00461394">
        <w:rPr>
          <w:rFonts w:eastAsia="DengXian"/>
          <w:lang w:eastAsia="en-US"/>
        </w:rPr>
        <w:tab/>
        <w:t>indicates a likelihood that something will happen as a result of action taken by some agency the behaviour of which is outside the scope of the present document</w:t>
      </w:r>
    </w:p>
    <w:p w14:paraId="30507E26" w14:textId="77777777" w:rsidR="00CE1501" w:rsidRPr="00461394" w:rsidRDefault="00CE1501" w:rsidP="00CE1501">
      <w:pPr>
        <w:pStyle w:val="EX"/>
        <w:rPr>
          <w:rFonts w:eastAsia="DengXian"/>
          <w:lang w:eastAsia="en-US"/>
        </w:rPr>
      </w:pPr>
      <w:r w:rsidRPr="00461394">
        <w:rPr>
          <w:rFonts w:eastAsia="DengXian"/>
          <w:b/>
          <w:lang w:eastAsia="en-US"/>
        </w:rPr>
        <w:t>might not</w:t>
      </w:r>
      <w:r w:rsidRPr="00461394">
        <w:rPr>
          <w:rFonts w:eastAsia="DengXian"/>
          <w:lang w:eastAsia="en-US"/>
        </w:rPr>
        <w:tab/>
        <w:t>indicates a likelihood that something will not happen as a result of action taken by some agency the behaviour of which is outside the scope of the present document</w:t>
      </w:r>
    </w:p>
    <w:p w14:paraId="1B04382C"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lastRenderedPageBreak/>
        <w:t>In addition:</w:t>
      </w:r>
    </w:p>
    <w:p w14:paraId="0BEBA496" w14:textId="77777777" w:rsidR="00CE1501" w:rsidRPr="00461394" w:rsidRDefault="00CE1501" w:rsidP="00CE1501">
      <w:pPr>
        <w:pStyle w:val="EX"/>
        <w:rPr>
          <w:rFonts w:eastAsia="DengXian"/>
          <w:lang w:eastAsia="en-US"/>
        </w:rPr>
      </w:pPr>
      <w:r w:rsidRPr="00461394">
        <w:rPr>
          <w:rFonts w:eastAsia="DengXian"/>
          <w:b/>
          <w:lang w:eastAsia="en-US"/>
        </w:rPr>
        <w:t>is</w:t>
      </w:r>
      <w:r w:rsidRPr="00461394">
        <w:rPr>
          <w:rFonts w:eastAsia="DengXian"/>
          <w:lang w:eastAsia="en-US"/>
        </w:rPr>
        <w:tab/>
        <w:t>(or any other verb in the indicative mood) indicates a statement of fact</w:t>
      </w:r>
    </w:p>
    <w:p w14:paraId="6A15D599" w14:textId="77777777" w:rsidR="00CE1501" w:rsidRPr="00461394" w:rsidRDefault="00CE1501" w:rsidP="00CE1501">
      <w:pPr>
        <w:pStyle w:val="EX"/>
        <w:rPr>
          <w:rFonts w:eastAsia="DengXian"/>
          <w:lang w:eastAsia="en-US"/>
        </w:rPr>
      </w:pPr>
      <w:r w:rsidRPr="00461394">
        <w:rPr>
          <w:rFonts w:eastAsia="DengXian"/>
          <w:b/>
          <w:lang w:eastAsia="en-US"/>
        </w:rPr>
        <w:t>is not</w:t>
      </w:r>
      <w:r w:rsidRPr="00461394">
        <w:rPr>
          <w:rFonts w:eastAsia="DengXian"/>
          <w:lang w:eastAsia="en-US"/>
        </w:rPr>
        <w:tab/>
        <w:t>(or any other negative verb in the indicative mood) indicates a statement of fact</w:t>
      </w:r>
    </w:p>
    <w:p w14:paraId="62B036E1"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is</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is not</w:t>
      </w:r>
      <w:r>
        <w:rPr>
          <w:rFonts w:eastAsia="DengXian"/>
          <w:lang w:eastAsia="en-US"/>
        </w:rPr>
        <w:t>"</w:t>
      </w:r>
      <w:r w:rsidRPr="00461394">
        <w:rPr>
          <w:rFonts w:eastAsia="DengXian"/>
          <w:lang w:eastAsia="en-US"/>
        </w:rPr>
        <w:t xml:space="preserve"> do not indicate requirements.</w:t>
      </w:r>
    </w:p>
    <w:p w14:paraId="1D364FF3" w14:textId="45C0BB5E" w:rsidR="00CE1501" w:rsidRPr="005A2371" w:rsidRDefault="00CE1501" w:rsidP="00CE1501">
      <w:pPr>
        <w:pStyle w:val="Heading1"/>
      </w:pPr>
      <w:bookmarkStart w:id="21" w:name="_Toc100954247"/>
      <w:bookmarkStart w:id="22" w:name="_Toc112913170"/>
      <w:bookmarkStart w:id="23" w:name="_Toc112913339"/>
      <w:r w:rsidRPr="005A2371">
        <w:t>1</w:t>
      </w:r>
      <w:r w:rsidRPr="005A2371">
        <w:tab/>
        <w:t>Scope</w:t>
      </w:r>
      <w:bookmarkEnd w:id="20"/>
      <w:bookmarkEnd w:id="21"/>
      <w:bookmarkEnd w:id="22"/>
      <w:bookmarkEnd w:id="23"/>
    </w:p>
    <w:p w14:paraId="47A5DA92" w14:textId="77777777" w:rsidR="00CE1501" w:rsidRDefault="00CE1501" w:rsidP="00CE1501">
      <w:pPr>
        <w:rPr>
          <w:lang w:val="en-US"/>
        </w:rPr>
      </w:pPr>
      <w:r>
        <w:t>The aim of this Technical Report is to study and evaluation of potential enhancements for Access and Mobility Policy Management with the following objective(s):</w:t>
      </w:r>
    </w:p>
    <w:p w14:paraId="40BEDCD8" w14:textId="77777777" w:rsidR="00CE1501" w:rsidRDefault="00CE1501" w:rsidP="00CE1501">
      <w:pPr>
        <w:pStyle w:val="B1"/>
        <w:rPr>
          <w:lang w:val="en-US"/>
        </w:rPr>
      </w:pPr>
      <w:r>
        <w:rPr>
          <w:lang w:val="en-US" w:eastAsia="zh-CN"/>
        </w:rPr>
        <w:t>-</w:t>
      </w:r>
      <w:r>
        <w:rPr>
          <w:lang w:val="en-US" w:eastAsia="zh-CN"/>
        </w:rPr>
        <w:tab/>
      </w:r>
      <w:r>
        <w:rPr>
          <w:rFonts w:hint="eastAsia"/>
          <w:lang w:val="en-US" w:eastAsia="zh-CN"/>
        </w:rPr>
        <w:t>To</w:t>
      </w:r>
      <w:r>
        <w:rPr>
          <w:lang w:val="en-US"/>
        </w:rPr>
        <w:t xml:space="preserve"> </w:t>
      </w:r>
      <w:r>
        <w:rPr>
          <w:rFonts w:hint="eastAsia"/>
          <w:lang w:val="en-US" w:eastAsia="zh-CN"/>
        </w:rPr>
        <w:t>s</w:t>
      </w:r>
      <w:r w:rsidRPr="00076894">
        <w:rPr>
          <w:lang w:val="en-US"/>
        </w:rPr>
        <w:t>tudy the mechanisms to provide AM policy control</w:t>
      </w:r>
      <w:r>
        <w:rPr>
          <w:lang w:val="en-US"/>
        </w:rPr>
        <w:t xml:space="preserve"> on RFSP Index consistency</w:t>
      </w:r>
      <w:r w:rsidRPr="00076894">
        <w:rPr>
          <w:lang w:val="en-US"/>
        </w:rPr>
        <w:t xml:space="preserve"> when UE moves from 5G</w:t>
      </w:r>
      <w:r>
        <w:rPr>
          <w:lang w:val="en-US"/>
        </w:rPr>
        <w:t>C</w:t>
      </w:r>
      <w:r w:rsidRPr="00076894">
        <w:rPr>
          <w:lang w:val="en-US"/>
        </w:rPr>
        <w:t xml:space="preserve"> to EP</w:t>
      </w:r>
      <w:r>
        <w:rPr>
          <w:lang w:val="en-US"/>
        </w:rPr>
        <w:t xml:space="preserve">C, </w:t>
      </w:r>
      <w:r w:rsidRPr="00076894">
        <w:rPr>
          <w:lang w:val="en-US"/>
        </w:rPr>
        <w:t xml:space="preserve">and define enhancements in </w:t>
      </w:r>
      <w:r>
        <w:rPr>
          <w:lang w:val="en-US"/>
        </w:rPr>
        <w:t xml:space="preserve">R17 </w:t>
      </w:r>
      <w:r w:rsidRPr="00076894">
        <w:rPr>
          <w:lang w:val="en-US"/>
        </w:rPr>
        <w:t>mechanism if needed.</w:t>
      </w:r>
    </w:p>
    <w:p w14:paraId="752B2115" w14:textId="2BD71ADB" w:rsidR="00CE1501" w:rsidRPr="005A2371" w:rsidRDefault="00CE1501" w:rsidP="00CE1501">
      <w:pPr>
        <w:pStyle w:val="Heading1"/>
      </w:pPr>
      <w:bookmarkStart w:id="24" w:name="_Toc22214898"/>
      <w:bookmarkStart w:id="25" w:name="_Toc100954248"/>
      <w:bookmarkStart w:id="26" w:name="_Toc112913171"/>
      <w:bookmarkStart w:id="27" w:name="_Toc112913340"/>
      <w:r w:rsidRPr="005A2371">
        <w:t>2</w:t>
      </w:r>
      <w:r w:rsidRPr="005A2371">
        <w:tab/>
        <w:t>References</w:t>
      </w:r>
      <w:bookmarkEnd w:id="24"/>
      <w:bookmarkEnd w:id="25"/>
      <w:bookmarkEnd w:id="26"/>
      <w:bookmarkEnd w:id="27"/>
    </w:p>
    <w:p w14:paraId="12A121EF" w14:textId="77777777" w:rsidR="00CE1501" w:rsidRPr="005A2371" w:rsidRDefault="00CE1501" w:rsidP="00CE1501">
      <w:r w:rsidRPr="005A2371">
        <w:t>The following documents contain provisions which, through reference in this text, constitute provisions of the present document.</w:t>
      </w:r>
    </w:p>
    <w:p w14:paraId="4A9F98AD" w14:textId="77777777" w:rsidR="00CE1501" w:rsidRPr="005A2371" w:rsidRDefault="00CE1501" w:rsidP="00CE1501">
      <w:pPr>
        <w:pStyle w:val="B1"/>
      </w:pPr>
      <w:r w:rsidRPr="005A2371">
        <w:t>-</w:t>
      </w:r>
      <w:r w:rsidRPr="005A2371">
        <w:tab/>
        <w:t>References are either specific (identified by date of publication, edition number, version number, etc.) or non</w:t>
      </w:r>
      <w:r w:rsidRPr="005A2371">
        <w:noBreakHyphen/>
        <w:t>specific.</w:t>
      </w:r>
    </w:p>
    <w:p w14:paraId="67B1104B" w14:textId="77777777" w:rsidR="00CE1501" w:rsidRPr="005A2371" w:rsidRDefault="00CE1501" w:rsidP="00CE1501">
      <w:pPr>
        <w:pStyle w:val="B1"/>
      </w:pPr>
      <w:r w:rsidRPr="005A2371">
        <w:t>-</w:t>
      </w:r>
      <w:r w:rsidRPr="005A2371">
        <w:tab/>
        <w:t>For a specific reference, subsequent revisions do not apply.</w:t>
      </w:r>
    </w:p>
    <w:p w14:paraId="0ECAF939" w14:textId="77777777" w:rsidR="00CE1501" w:rsidRPr="005A2371" w:rsidRDefault="00CE1501" w:rsidP="00CE1501">
      <w:pPr>
        <w:pStyle w:val="B1"/>
      </w:pPr>
      <w:r w:rsidRPr="005A2371">
        <w:t>-</w:t>
      </w:r>
      <w:r w:rsidRPr="005A2371">
        <w:tab/>
        <w:t>For a non-specific reference, the latest version applies. In the case of a reference to a 3GPP document (including a GSM document), a non-specific reference implicitly refers to the latest version of that document</w:t>
      </w:r>
      <w:r w:rsidRPr="005A2371">
        <w:rPr>
          <w:i/>
        </w:rPr>
        <w:t xml:space="preserve"> in the same Release as the present document</w:t>
      </w:r>
      <w:r w:rsidRPr="005A2371">
        <w:t>.</w:t>
      </w:r>
    </w:p>
    <w:p w14:paraId="1BC7A95F" w14:textId="34584C53" w:rsidR="00CE1501" w:rsidRDefault="00CE1501" w:rsidP="00CE1501">
      <w:pPr>
        <w:pStyle w:val="EX"/>
      </w:pPr>
      <w:r w:rsidRPr="005A2371">
        <w:t>[1]</w:t>
      </w:r>
      <w:r w:rsidRPr="005A2371">
        <w:tab/>
      </w:r>
      <w:r w:rsidR="003E749F" w:rsidRPr="005A2371">
        <w:t>3GPP</w:t>
      </w:r>
      <w:r w:rsidR="003E749F">
        <w:t> </w:t>
      </w:r>
      <w:r w:rsidR="003E749F" w:rsidRPr="005A2371">
        <w:t>TR</w:t>
      </w:r>
      <w:r w:rsidR="003E749F">
        <w:t> </w:t>
      </w:r>
      <w:r w:rsidR="003E749F" w:rsidRPr="005A2371">
        <w:t>21.905:</w:t>
      </w:r>
      <w:r w:rsidRPr="005A2371">
        <w:t xml:space="preserve"> </w:t>
      </w:r>
      <w:r>
        <w:t>"</w:t>
      </w:r>
      <w:r w:rsidRPr="005A2371">
        <w:t>Vocabulary for 3GPP Specifications</w:t>
      </w:r>
      <w:r>
        <w:t>"</w:t>
      </w:r>
      <w:r w:rsidRPr="005A2371">
        <w:t>.</w:t>
      </w:r>
    </w:p>
    <w:p w14:paraId="55B954B0" w14:textId="4639E5AB" w:rsidR="00CE1501" w:rsidRPr="003B7B43" w:rsidRDefault="00CE1501" w:rsidP="00CE1501">
      <w:pPr>
        <w:pStyle w:val="EX"/>
      </w:pPr>
      <w:r w:rsidRPr="003B7B43">
        <w:t>[</w:t>
      </w:r>
      <w:r w:rsidRPr="003B7B43">
        <w:rPr>
          <w:noProof/>
        </w:rPr>
        <w:t>2</w:t>
      </w:r>
      <w:r w:rsidRPr="003B7B43">
        <w:t>]</w:t>
      </w:r>
      <w:r w:rsidRPr="003B7B43">
        <w:tab/>
      </w:r>
      <w:r w:rsidR="003E749F" w:rsidRPr="003B7B43">
        <w:t>3GPP</w:t>
      </w:r>
      <w:r w:rsidR="003E749F">
        <w:t> </w:t>
      </w:r>
      <w:r w:rsidR="003E749F" w:rsidRPr="003B7B43">
        <w:t>TS</w:t>
      </w:r>
      <w:r w:rsidR="003E749F">
        <w:t> </w:t>
      </w:r>
      <w:r w:rsidR="003E749F" w:rsidRPr="003B7B43">
        <w:t>23.501:</w:t>
      </w:r>
      <w:r w:rsidRPr="003B7B43">
        <w:t xml:space="preserve"> </w:t>
      </w:r>
      <w:r>
        <w:t>"</w:t>
      </w:r>
      <w:r w:rsidRPr="003B7B43">
        <w:t>System Architecture for the 5G System; Stage 2</w:t>
      </w:r>
      <w:r>
        <w:t>"</w:t>
      </w:r>
      <w:r w:rsidRPr="003B7B43">
        <w:t>.</w:t>
      </w:r>
    </w:p>
    <w:p w14:paraId="41F2C019" w14:textId="46157D51" w:rsidR="00CE1501" w:rsidRPr="003B7B43" w:rsidRDefault="00CE1501" w:rsidP="00CE1501">
      <w:pPr>
        <w:pStyle w:val="EX"/>
      </w:pPr>
      <w:r w:rsidRPr="003B7B43">
        <w:t>[3]</w:t>
      </w:r>
      <w:r w:rsidRPr="003B7B43">
        <w:tab/>
      </w:r>
      <w:r w:rsidR="003E749F" w:rsidRPr="003B7B43">
        <w:t>3GPP</w:t>
      </w:r>
      <w:r w:rsidR="003E749F">
        <w:t> </w:t>
      </w:r>
      <w:r w:rsidR="003E749F" w:rsidRPr="003B7B43">
        <w:t>TS</w:t>
      </w:r>
      <w:r w:rsidR="003E749F">
        <w:t> </w:t>
      </w:r>
      <w:r w:rsidR="003E749F" w:rsidRPr="003B7B43">
        <w:t>23.502:</w:t>
      </w:r>
      <w:r w:rsidRPr="003B7B43">
        <w:t xml:space="preserve"> </w:t>
      </w:r>
      <w:r>
        <w:t>"</w:t>
      </w:r>
      <w:r w:rsidRPr="003B7B43">
        <w:t>Procedures for the 5G system, Stage 2</w:t>
      </w:r>
      <w:r>
        <w:t>"</w:t>
      </w:r>
      <w:r w:rsidRPr="003B7B43">
        <w:t>.</w:t>
      </w:r>
    </w:p>
    <w:p w14:paraId="18C068F5" w14:textId="7F4E32F7" w:rsidR="00CE1501" w:rsidRDefault="00CE1501" w:rsidP="00CE1501">
      <w:pPr>
        <w:pStyle w:val="EX"/>
      </w:pPr>
      <w:r w:rsidRPr="003B7B43">
        <w:t>[4]</w:t>
      </w:r>
      <w:r w:rsidRPr="003B7B43">
        <w:tab/>
      </w:r>
      <w:r w:rsidR="003E749F" w:rsidRPr="003B7B43">
        <w:t>3GPP</w:t>
      </w:r>
      <w:r w:rsidR="003E749F">
        <w:t> </w:t>
      </w:r>
      <w:r w:rsidR="003E749F" w:rsidRPr="003B7B43">
        <w:t>TS</w:t>
      </w:r>
      <w:r w:rsidR="003E749F">
        <w:t> </w:t>
      </w:r>
      <w:r w:rsidR="003E749F" w:rsidRPr="003B7B43">
        <w:t>23.503:</w:t>
      </w:r>
      <w:r w:rsidRPr="003B7B43">
        <w:t xml:space="preserve"> </w:t>
      </w:r>
      <w:r>
        <w:t>"</w:t>
      </w:r>
      <w:r w:rsidRPr="003B7B43">
        <w:t>Policy and Charging Control Framework for the 5G System</w:t>
      </w:r>
      <w:r>
        <w:t>"</w:t>
      </w:r>
      <w:r w:rsidRPr="003B7B43">
        <w:t>.</w:t>
      </w:r>
    </w:p>
    <w:p w14:paraId="28874BBB" w14:textId="0AD75425" w:rsidR="00CE1501" w:rsidRDefault="00CE1501" w:rsidP="00CE1501">
      <w:pPr>
        <w:pStyle w:val="EX"/>
      </w:pPr>
      <w:r>
        <w:t>[5</w:t>
      </w:r>
      <w:r w:rsidRPr="003B7B43">
        <w:t>]</w:t>
      </w:r>
      <w:r w:rsidRPr="003B7B43">
        <w:tab/>
      </w:r>
      <w:r w:rsidR="003E749F" w:rsidRPr="003B7B43">
        <w:t>3GPP</w:t>
      </w:r>
      <w:r w:rsidR="003E749F">
        <w:t> </w:t>
      </w:r>
      <w:r w:rsidR="003E749F" w:rsidRPr="003B7B43">
        <w:t>TS</w:t>
      </w:r>
      <w:r w:rsidR="003E749F">
        <w:t> </w:t>
      </w:r>
      <w:r w:rsidR="003E749F" w:rsidRPr="003B7B43">
        <w:t>23.</w:t>
      </w:r>
      <w:r w:rsidR="003E749F">
        <w:t>401</w:t>
      </w:r>
      <w:r w:rsidR="003E749F" w:rsidRPr="003B7B43">
        <w:t>:</w:t>
      </w:r>
      <w:r w:rsidRPr="003B7B43">
        <w:t xml:space="preserve"> </w:t>
      </w:r>
      <w:r>
        <w:t>"General Packet Radio Service (GPRS) enhancements for Evolved Universal Terrestrial Radio Access Network (EUTRAN) access".</w:t>
      </w:r>
    </w:p>
    <w:p w14:paraId="69711EC5" w14:textId="67D94F28" w:rsidR="00CE1501" w:rsidRDefault="00CE1501" w:rsidP="00CE1501">
      <w:pPr>
        <w:pStyle w:val="EX"/>
      </w:pPr>
      <w:bookmarkStart w:id="28" w:name="_Toc22214899"/>
      <w:r>
        <w:t>[6</w:t>
      </w:r>
      <w:r w:rsidRPr="003B7B43">
        <w:t>]</w:t>
      </w:r>
      <w:r w:rsidRPr="003B7B43">
        <w:tab/>
      </w:r>
      <w:r w:rsidR="003E749F" w:rsidRPr="003B7B43">
        <w:t>3GPP</w:t>
      </w:r>
      <w:r w:rsidR="003E749F">
        <w:t> </w:t>
      </w:r>
      <w:r w:rsidR="003E749F" w:rsidRPr="003B7B43">
        <w:t>TS</w:t>
      </w:r>
      <w:r w:rsidR="003E749F">
        <w:t> 36</w:t>
      </w:r>
      <w:r w:rsidR="003E749F" w:rsidRPr="003B7B43">
        <w:t>.</w:t>
      </w:r>
      <w:r w:rsidR="003E749F">
        <w:t>413</w:t>
      </w:r>
      <w:r w:rsidR="003E749F" w:rsidRPr="003B7B43">
        <w:t>:</w:t>
      </w:r>
      <w:r w:rsidRPr="003B7B43">
        <w:t xml:space="preserve"> </w:t>
      </w:r>
      <w:r>
        <w:t>"Evolved Universal Terrestrial Radio Access Network (E-UTRAN); S1 Application Protocol (S1AP)".</w:t>
      </w:r>
    </w:p>
    <w:p w14:paraId="33B6639A" w14:textId="2CD32614" w:rsidR="00CE1501" w:rsidRDefault="00CE1501" w:rsidP="00CE1501">
      <w:pPr>
        <w:pStyle w:val="EX"/>
      </w:pPr>
      <w:r>
        <w:t>[7</w:t>
      </w:r>
      <w:r w:rsidRPr="003B7B43">
        <w:t>]</w:t>
      </w:r>
      <w:r w:rsidRPr="003B7B43">
        <w:tab/>
      </w:r>
      <w:r w:rsidR="003E749F" w:rsidRPr="003B7B43">
        <w:t>3GPP</w:t>
      </w:r>
      <w:r w:rsidR="003E749F">
        <w:t> </w:t>
      </w:r>
      <w:r w:rsidR="003E749F" w:rsidRPr="003B7B43">
        <w:t>TS</w:t>
      </w:r>
      <w:r w:rsidR="003E749F">
        <w:t> 38</w:t>
      </w:r>
      <w:r w:rsidR="003E749F" w:rsidRPr="003B7B43">
        <w:t>.</w:t>
      </w:r>
      <w:r w:rsidR="003E749F">
        <w:t>413</w:t>
      </w:r>
      <w:r w:rsidR="003E749F" w:rsidRPr="003B7B43">
        <w:t>:</w:t>
      </w:r>
      <w:r w:rsidRPr="003B7B43">
        <w:t xml:space="preserve"> </w:t>
      </w:r>
      <w:r>
        <w:t>"NG-RAN; NG Application Protocol (NGAP)".</w:t>
      </w:r>
    </w:p>
    <w:p w14:paraId="7717E455" w14:textId="14D2E3BC" w:rsidR="00CE1501" w:rsidRPr="001D2E49" w:rsidRDefault="00CE1501" w:rsidP="00CE1501">
      <w:pPr>
        <w:pStyle w:val="EX"/>
      </w:pPr>
      <w:r w:rsidRPr="001D2E49">
        <w:t>[</w:t>
      </w:r>
      <w:r>
        <w:t>8</w:t>
      </w:r>
      <w:r w:rsidRPr="001D2E49">
        <w:t>]</w:t>
      </w:r>
      <w:r w:rsidRPr="001D2E49">
        <w:tab/>
      </w:r>
      <w:r w:rsidR="003E749F" w:rsidRPr="001D2E49">
        <w:t>3GPP</w:t>
      </w:r>
      <w:r w:rsidR="003E749F">
        <w:t> </w:t>
      </w:r>
      <w:r w:rsidR="003E749F" w:rsidRPr="001D2E49">
        <w:t>TS</w:t>
      </w:r>
      <w:r w:rsidR="003E749F">
        <w:t> </w:t>
      </w:r>
      <w:r w:rsidR="003E749F" w:rsidRPr="001D2E49">
        <w:t>36.300:</w:t>
      </w:r>
      <w:r w:rsidRPr="001D2E49">
        <w:t xml:space="preserve"> </w:t>
      </w:r>
      <w:r>
        <w:t>"</w:t>
      </w:r>
      <w:r w:rsidRPr="001D2E49">
        <w:t>Evolved Universal Terrestrial Radio Access (E-UTRA) and Evolved Universal Terrestrial Radio Access Network (E-UTRAN); Overall description; Stage 2</w:t>
      </w:r>
      <w:r>
        <w:t>"</w:t>
      </w:r>
      <w:r w:rsidRPr="001D2E49">
        <w:t>.</w:t>
      </w:r>
    </w:p>
    <w:p w14:paraId="6A9F8577" w14:textId="1AB64403" w:rsidR="00CE1501" w:rsidRDefault="00CE1501" w:rsidP="00CE1501">
      <w:pPr>
        <w:pStyle w:val="EX"/>
      </w:pPr>
      <w:r>
        <w:t>[9]</w:t>
      </w:r>
      <w:r>
        <w:tab/>
      </w:r>
      <w:r w:rsidR="003E749F" w:rsidRPr="001D2E49">
        <w:t>3GPP</w:t>
      </w:r>
      <w:r w:rsidR="003E749F">
        <w:t> </w:t>
      </w:r>
      <w:r w:rsidR="003E749F" w:rsidRPr="001D2E49">
        <w:t>TS</w:t>
      </w:r>
      <w:r w:rsidR="003E749F">
        <w:t> </w:t>
      </w:r>
      <w:r w:rsidR="003E749F" w:rsidRPr="001D2E49">
        <w:t>38.300:</w:t>
      </w:r>
      <w:r w:rsidRPr="001D2E49">
        <w:t xml:space="preserve"> </w:t>
      </w:r>
      <w:r>
        <w:t>"</w:t>
      </w:r>
      <w:r w:rsidRPr="001D2E49">
        <w:t>NR; NR and NG-RAN Overall Description; Stage 2</w:t>
      </w:r>
      <w:r>
        <w:t>"</w:t>
      </w:r>
      <w:r w:rsidRPr="001D2E49">
        <w:t>.</w:t>
      </w:r>
    </w:p>
    <w:p w14:paraId="04D0185A" w14:textId="58A29CDF" w:rsidR="00CE1501" w:rsidRDefault="00CE1501" w:rsidP="00CE1501">
      <w:pPr>
        <w:pStyle w:val="EX"/>
      </w:pPr>
      <w:r>
        <w:t>[10]</w:t>
      </w:r>
      <w:r>
        <w:tab/>
      </w:r>
      <w:r w:rsidR="003E749F" w:rsidRPr="009E0DE1">
        <w:t>3GPP</w:t>
      </w:r>
      <w:r w:rsidR="003E749F">
        <w:t> </w:t>
      </w:r>
      <w:r w:rsidR="003E749F" w:rsidRPr="009E0DE1">
        <w:t>TS</w:t>
      </w:r>
      <w:r w:rsidR="003E749F">
        <w:t> </w:t>
      </w:r>
      <w:r w:rsidR="003E749F" w:rsidRPr="009E0DE1">
        <w:t>23.</w:t>
      </w:r>
      <w:r w:rsidR="003E749F">
        <w:t>288</w:t>
      </w:r>
      <w:r w:rsidR="003E749F" w:rsidRPr="009E0DE1">
        <w:t>:</w:t>
      </w:r>
      <w:r w:rsidRPr="009E0DE1">
        <w:t xml:space="preserve"> </w:t>
      </w:r>
      <w:r>
        <w:t>"</w:t>
      </w:r>
      <w:r w:rsidRPr="00830727">
        <w:t>Architecture enhancements for 5G System (5GS) to support network data analytics services</w:t>
      </w:r>
      <w:r>
        <w:t>"</w:t>
      </w:r>
      <w:r w:rsidRPr="009E0DE1">
        <w:t>.</w:t>
      </w:r>
    </w:p>
    <w:p w14:paraId="0A296504" w14:textId="08308F8E" w:rsidR="001D6AFD" w:rsidRPr="00446010" w:rsidRDefault="001D6AFD">
      <w:pPr>
        <w:pStyle w:val="EX"/>
        <w:rPr>
          <w:rFonts w:eastAsia="Yu Mincho"/>
        </w:rPr>
      </w:pPr>
      <w:r w:rsidRPr="001204E1">
        <w:rPr>
          <w:lang w:eastAsia="zh-CN"/>
        </w:rPr>
        <w:t>[</w:t>
      </w:r>
      <w:r>
        <w:rPr>
          <w:lang w:eastAsia="zh-CN"/>
        </w:rPr>
        <w:t>11</w:t>
      </w:r>
      <w:r w:rsidRPr="001204E1">
        <w:rPr>
          <w:lang w:eastAsia="zh-CN"/>
        </w:rPr>
        <w:t>]</w:t>
      </w:r>
      <w:r w:rsidRPr="001204E1">
        <w:rPr>
          <w:lang w:eastAsia="zh-CN"/>
        </w:rPr>
        <w:tab/>
      </w:r>
      <w:r w:rsidR="003E749F" w:rsidRPr="001204E1">
        <w:rPr>
          <w:lang w:eastAsia="zh-CN"/>
        </w:rPr>
        <w:t>3GPP</w:t>
      </w:r>
      <w:r w:rsidR="003E749F">
        <w:rPr>
          <w:lang w:eastAsia="zh-CN"/>
        </w:rPr>
        <w:t> </w:t>
      </w:r>
      <w:r w:rsidR="003E749F" w:rsidRPr="001204E1">
        <w:rPr>
          <w:lang w:eastAsia="ko-KR"/>
        </w:rPr>
        <w:t>TS</w:t>
      </w:r>
      <w:r w:rsidR="003E749F">
        <w:rPr>
          <w:lang w:eastAsia="zh-CN"/>
        </w:rPr>
        <w:t> </w:t>
      </w:r>
      <w:r w:rsidR="003E749F" w:rsidRPr="001204E1">
        <w:rPr>
          <w:lang w:eastAsia="zh-CN"/>
        </w:rPr>
        <w:t>29.</w:t>
      </w:r>
      <w:r w:rsidR="003E749F">
        <w:rPr>
          <w:lang w:eastAsia="zh-CN"/>
        </w:rPr>
        <w:t>563</w:t>
      </w:r>
      <w:r w:rsidR="003E749F" w:rsidRPr="001204E1">
        <w:rPr>
          <w:lang w:eastAsia="zh-CN"/>
        </w:rPr>
        <w:t>:</w:t>
      </w:r>
      <w:r w:rsidRPr="001204E1">
        <w:rPr>
          <w:lang w:eastAsia="zh-CN"/>
        </w:rPr>
        <w:t xml:space="preserve"> </w:t>
      </w:r>
      <w:r w:rsidRPr="001204E1">
        <w:t>"</w:t>
      </w:r>
      <w:r w:rsidRPr="00E618D2">
        <w:t>Home Subscriber Server (HSS) services for interworking with Unified Data Management (UDM); Stage 3</w:t>
      </w:r>
      <w:r w:rsidRPr="001204E1">
        <w:t>".</w:t>
      </w:r>
    </w:p>
    <w:p w14:paraId="3E42DA4F" w14:textId="4AF1686F" w:rsidR="00CE1501" w:rsidRPr="005A2371" w:rsidRDefault="00CE1501" w:rsidP="00CE1501">
      <w:pPr>
        <w:pStyle w:val="Heading1"/>
      </w:pPr>
      <w:bookmarkStart w:id="29" w:name="_Toc100954249"/>
      <w:bookmarkStart w:id="30" w:name="_Toc112913172"/>
      <w:bookmarkStart w:id="31" w:name="_Toc112913341"/>
      <w:r w:rsidRPr="005A2371">
        <w:lastRenderedPageBreak/>
        <w:t>3</w:t>
      </w:r>
      <w:r w:rsidRPr="005A2371">
        <w:tab/>
        <w:t>Definitions of terms and abbreviations</w:t>
      </w:r>
      <w:bookmarkEnd w:id="28"/>
      <w:bookmarkEnd w:id="29"/>
      <w:bookmarkEnd w:id="30"/>
      <w:bookmarkEnd w:id="31"/>
    </w:p>
    <w:p w14:paraId="25BDE995" w14:textId="35FAA2E5" w:rsidR="00CE1501" w:rsidRPr="005A2371" w:rsidRDefault="00CE1501" w:rsidP="00CE1501">
      <w:pPr>
        <w:pStyle w:val="Heading2"/>
      </w:pPr>
      <w:bookmarkStart w:id="32" w:name="_Toc22214900"/>
      <w:bookmarkStart w:id="33" w:name="_Toc100954250"/>
      <w:bookmarkStart w:id="34" w:name="_Toc112913173"/>
      <w:bookmarkStart w:id="35" w:name="_Toc112913342"/>
      <w:r w:rsidRPr="005A2371">
        <w:t>3.1</w:t>
      </w:r>
      <w:r w:rsidRPr="005A2371">
        <w:tab/>
        <w:t>Terms</w:t>
      </w:r>
      <w:bookmarkEnd w:id="32"/>
      <w:bookmarkEnd w:id="33"/>
      <w:bookmarkEnd w:id="34"/>
      <w:bookmarkEnd w:id="35"/>
    </w:p>
    <w:p w14:paraId="01B6CDA7" w14:textId="529CBA0B" w:rsidR="00CE1501" w:rsidRDefault="00CE1501" w:rsidP="00CE1501">
      <w:r>
        <w:t xml:space="preserve">For the purposes of the present document, the terms given in </w:t>
      </w:r>
      <w:r w:rsidR="003E749F">
        <w:t>TR 21.905 [</w:t>
      </w:r>
      <w:r>
        <w:t xml:space="preserve">1], in </w:t>
      </w:r>
      <w:r w:rsidR="003E749F">
        <w:t>TS 23.501 [</w:t>
      </w:r>
      <w:r>
        <w:t xml:space="preserve">2] and the following apply. A term defined in the present document takes precedence over the definition of the same term, if any, in </w:t>
      </w:r>
      <w:r w:rsidR="003E749F">
        <w:t>TR 21.905 [</w:t>
      </w:r>
      <w:r>
        <w:t xml:space="preserve">1] or in </w:t>
      </w:r>
      <w:r w:rsidR="003E749F">
        <w:t>TS 23.501 [</w:t>
      </w:r>
      <w:r>
        <w:t>2].</w:t>
      </w:r>
    </w:p>
    <w:p w14:paraId="3D2FD2AD" w14:textId="140B2FB3" w:rsidR="00CE1501" w:rsidRPr="005A2371" w:rsidRDefault="00CE1501" w:rsidP="00CE1501">
      <w:pPr>
        <w:pStyle w:val="Heading2"/>
      </w:pPr>
      <w:bookmarkStart w:id="36" w:name="_Toc22214901"/>
      <w:bookmarkStart w:id="37" w:name="_Toc100954252"/>
      <w:bookmarkStart w:id="38" w:name="_Toc112913175"/>
      <w:bookmarkStart w:id="39" w:name="_Toc112913343"/>
      <w:r>
        <w:t>3.</w:t>
      </w:r>
      <w:r w:rsidR="003E749F">
        <w:t>2</w:t>
      </w:r>
      <w:r w:rsidRPr="005A2371">
        <w:tab/>
        <w:t>Abbreviations</w:t>
      </w:r>
      <w:bookmarkEnd w:id="36"/>
      <w:bookmarkEnd w:id="37"/>
      <w:bookmarkEnd w:id="38"/>
      <w:bookmarkEnd w:id="39"/>
    </w:p>
    <w:p w14:paraId="6EB205BF" w14:textId="2358FFFA" w:rsidR="00CE1501" w:rsidRDefault="00CE1501" w:rsidP="00CE1501">
      <w:pPr>
        <w:keepNext/>
      </w:pPr>
      <w:r>
        <w:t xml:space="preserve">For the purposes of the present document, the abbreviations given in </w:t>
      </w:r>
      <w:r w:rsidR="003E749F">
        <w:t>TR 21.905 [</w:t>
      </w:r>
      <w:r>
        <w:t xml:space="preserve">1], in </w:t>
      </w:r>
      <w:r w:rsidR="003E749F">
        <w:t>TS 23.501 [</w:t>
      </w:r>
      <w:r>
        <w:t xml:space="preserve">2] and the following apply. An abbreviation defined in the present document takes precedence over the definition of the same abbreviation, if any, in </w:t>
      </w:r>
      <w:r w:rsidR="003E749F">
        <w:t>TR 21.905 [</w:t>
      </w:r>
      <w:r>
        <w:t xml:space="preserve">1] or in </w:t>
      </w:r>
      <w:r w:rsidR="003E749F">
        <w:t>TS 23.501 [</w:t>
      </w:r>
      <w:r>
        <w:t>2].</w:t>
      </w:r>
    </w:p>
    <w:p w14:paraId="3E93547E" w14:textId="77777777" w:rsidR="00CE1501" w:rsidRPr="00461394" w:rsidRDefault="00CE1501" w:rsidP="00CE1501">
      <w:pPr>
        <w:pStyle w:val="EW"/>
      </w:pPr>
    </w:p>
    <w:p w14:paraId="351D3307" w14:textId="0C66730C" w:rsidR="00CE1501" w:rsidRPr="005A2371" w:rsidRDefault="00CE1501" w:rsidP="00CE1501">
      <w:pPr>
        <w:pStyle w:val="Heading1"/>
      </w:pPr>
      <w:bookmarkStart w:id="40" w:name="_Toc22214902"/>
      <w:bookmarkStart w:id="41" w:name="_Toc100954253"/>
      <w:bookmarkStart w:id="42" w:name="_Toc112913176"/>
      <w:bookmarkStart w:id="43" w:name="_Toc112913344"/>
      <w:r w:rsidRPr="005A2371">
        <w:t>4</w:t>
      </w:r>
      <w:r w:rsidRPr="005A2371">
        <w:tab/>
        <w:t>Architectural Assumptions and Principles</w:t>
      </w:r>
      <w:bookmarkEnd w:id="40"/>
      <w:bookmarkEnd w:id="41"/>
      <w:bookmarkEnd w:id="42"/>
      <w:bookmarkEnd w:id="43"/>
    </w:p>
    <w:p w14:paraId="3C3B516F" w14:textId="7F2DAE57" w:rsidR="00CE1501" w:rsidRDefault="00CE1501" w:rsidP="00CE1501">
      <w:pPr>
        <w:rPr>
          <w:lang w:eastAsia="zh-CN"/>
        </w:rPr>
      </w:pPr>
      <w:r>
        <w:rPr>
          <w:lang w:eastAsia="zh-CN"/>
        </w:rPr>
        <w:t xml:space="preserve">The architecture and framework as specified in </w:t>
      </w:r>
      <w:r w:rsidR="003E749F">
        <w:rPr>
          <w:lang w:eastAsia="zh-CN"/>
        </w:rPr>
        <w:t>TS 23.501 [</w:t>
      </w:r>
      <w:r>
        <w:rPr>
          <w:lang w:eastAsia="zh-CN"/>
        </w:rPr>
        <w:t xml:space="preserve">2], </w:t>
      </w:r>
      <w:r w:rsidR="003E749F">
        <w:rPr>
          <w:lang w:eastAsia="zh-CN"/>
        </w:rPr>
        <w:t>TS 23.502 [</w:t>
      </w:r>
      <w:r>
        <w:rPr>
          <w:lang w:eastAsia="zh-CN"/>
        </w:rPr>
        <w:t xml:space="preserve">3], </w:t>
      </w:r>
      <w:r w:rsidR="003E749F">
        <w:rPr>
          <w:lang w:eastAsia="zh-CN"/>
        </w:rPr>
        <w:t>TS 23.503 [</w:t>
      </w:r>
      <w:r>
        <w:rPr>
          <w:lang w:eastAsia="zh-CN"/>
        </w:rPr>
        <w:t xml:space="preserve">4], and </w:t>
      </w:r>
      <w:r w:rsidR="003E749F">
        <w:rPr>
          <w:lang w:eastAsia="zh-CN"/>
        </w:rPr>
        <w:t>TS 23.401 [</w:t>
      </w:r>
      <w:r>
        <w:rPr>
          <w:lang w:eastAsia="zh-CN"/>
        </w:rPr>
        <w:t>5] are regarded as the baseline for the present study.</w:t>
      </w:r>
    </w:p>
    <w:p w14:paraId="4AAFEA83" w14:textId="6D4906DF" w:rsidR="00CE1501" w:rsidRDefault="00CE1501" w:rsidP="00CE1501">
      <w:pPr>
        <w:rPr>
          <w:lang w:eastAsia="zh-CN"/>
        </w:rPr>
      </w:pPr>
      <w:r>
        <w:rPr>
          <w:lang w:eastAsia="zh-CN"/>
        </w:rPr>
        <w:t xml:space="preserve">Solutions shall build on the 5G interworking with EPC as in clause 4.3 and clause 5.17 of </w:t>
      </w:r>
      <w:r w:rsidR="003E749F">
        <w:rPr>
          <w:lang w:eastAsia="zh-CN"/>
        </w:rPr>
        <w:t>TS 23.501 [</w:t>
      </w:r>
      <w:r>
        <w:rPr>
          <w:lang w:eastAsia="zh-CN"/>
        </w:rPr>
        <w:t xml:space="preserve">2], System interworking procedures for 5GS to EPS as in clause 4.11 of </w:t>
      </w:r>
      <w:r w:rsidR="003E749F">
        <w:rPr>
          <w:lang w:eastAsia="zh-CN"/>
        </w:rPr>
        <w:t>TS 23.502 [</w:t>
      </w:r>
      <w:r>
        <w:rPr>
          <w:lang w:eastAsia="zh-CN"/>
        </w:rPr>
        <w:t xml:space="preserve">3], and AM policy control function description as defined in </w:t>
      </w:r>
      <w:r w:rsidR="003E749F">
        <w:rPr>
          <w:lang w:eastAsia="zh-CN"/>
        </w:rPr>
        <w:t>TS 23.503 [</w:t>
      </w:r>
      <w:r>
        <w:rPr>
          <w:lang w:eastAsia="zh-CN"/>
        </w:rPr>
        <w:t>4].</w:t>
      </w:r>
    </w:p>
    <w:p w14:paraId="59C47F9A" w14:textId="605DCE9C" w:rsidR="00CE1501" w:rsidRPr="005A2371" w:rsidRDefault="00CE1501" w:rsidP="00CE1501">
      <w:pPr>
        <w:pStyle w:val="Heading1"/>
      </w:pPr>
      <w:bookmarkStart w:id="44" w:name="_Toc22214903"/>
      <w:bookmarkStart w:id="45" w:name="_Toc100954254"/>
      <w:bookmarkStart w:id="46" w:name="_Toc112913177"/>
      <w:bookmarkStart w:id="47" w:name="_Toc112913345"/>
      <w:r w:rsidRPr="005A2371">
        <w:t>5</w:t>
      </w:r>
      <w:r w:rsidRPr="005A2371">
        <w:tab/>
        <w:t>Key Issues</w:t>
      </w:r>
      <w:bookmarkEnd w:id="44"/>
      <w:bookmarkEnd w:id="45"/>
      <w:bookmarkEnd w:id="46"/>
      <w:bookmarkEnd w:id="47"/>
    </w:p>
    <w:p w14:paraId="626012E1" w14:textId="77777777" w:rsidR="00CE1501" w:rsidRDefault="00CE1501" w:rsidP="00CE1501">
      <w:pPr>
        <w:pStyle w:val="Heading2"/>
        <w:rPr>
          <w:lang w:eastAsia="ko-KR"/>
        </w:rPr>
      </w:pPr>
      <w:bookmarkStart w:id="48" w:name="_Toc100954255"/>
      <w:bookmarkStart w:id="49" w:name="_Toc112913178"/>
      <w:bookmarkStart w:id="50" w:name="_Toc112913346"/>
      <w:bookmarkStart w:id="51" w:name="_Toc435670433"/>
      <w:bookmarkStart w:id="52" w:name="_Toc436124703"/>
      <w:bookmarkStart w:id="53" w:name="_Toc509905226"/>
      <w:bookmarkStart w:id="54" w:name="_Toc510604403"/>
      <w:bookmarkStart w:id="55" w:name="_Toc22214904"/>
      <w:r w:rsidRPr="005A2371">
        <w:rPr>
          <w:rFonts w:hint="eastAsia"/>
          <w:lang w:eastAsia="ko-KR"/>
        </w:rPr>
        <w:t>5.</w:t>
      </w:r>
      <w:r>
        <w:rPr>
          <w:lang w:eastAsia="ko-KR"/>
        </w:rPr>
        <w:t>1</w:t>
      </w:r>
      <w:r w:rsidRPr="005A2371">
        <w:rPr>
          <w:rFonts w:hint="eastAsia"/>
          <w:lang w:eastAsia="ko-KR"/>
        </w:rPr>
        <w:tab/>
      </w:r>
      <w:r>
        <w:rPr>
          <w:lang w:eastAsia="ko-KR"/>
        </w:rPr>
        <w:t>Key Issue</w:t>
      </w:r>
      <w:r w:rsidRPr="005A2371">
        <w:rPr>
          <w:rFonts w:hint="eastAsia"/>
          <w:lang w:eastAsia="ko-KR"/>
        </w:rPr>
        <w:t xml:space="preserve"> #</w:t>
      </w:r>
      <w:r>
        <w:rPr>
          <w:lang w:eastAsia="ko-KR"/>
        </w:rPr>
        <w:t>1</w:t>
      </w:r>
      <w:r w:rsidRPr="005A2371">
        <w:rPr>
          <w:rFonts w:hint="eastAsia"/>
          <w:lang w:eastAsia="ko-KR"/>
        </w:rPr>
        <w:t>:</w:t>
      </w:r>
      <w:r>
        <w:rPr>
          <w:lang w:eastAsia="ko-KR"/>
        </w:rPr>
        <w:t xml:space="preserve"> RFSP Index consistency when UE moves from 5GC to EPC</w:t>
      </w:r>
      <w:bookmarkEnd w:id="48"/>
      <w:bookmarkEnd w:id="49"/>
      <w:bookmarkEnd w:id="50"/>
    </w:p>
    <w:p w14:paraId="1AC13D13" w14:textId="77777777" w:rsidR="00CE1501" w:rsidRPr="00CB292B" w:rsidRDefault="00CE1501" w:rsidP="00CE1501">
      <w:pPr>
        <w:pStyle w:val="Heading3"/>
        <w:rPr>
          <w:lang w:eastAsia="zh-CN"/>
        </w:rPr>
      </w:pPr>
      <w:bookmarkStart w:id="56" w:name="_Toc100954256"/>
      <w:bookmarkStart w:id="57" w:name="_Toc112913179"/>
      <w:bookmarkStart w:id="58" w:name="_Toc112913347"/>
      <w:r>
        <w:rPr>
          <w:rFonts w:hint="eastAsia"/>
          <w:lang w:eastAsia="zh-CN"/>
        </w:rPr>
        <w:t>5</w:t>
      </w:r>
      <w:r>
        <w:rPr>
          <w:lang w:eastAsia="zh-CN"/>
        </w:rPr>
        <w:t>.1.1</w:t>
      </w:r>
      <w:r>
        <w:rPr>
          <w:lang w:eastAsia="zh-CN"/>
        </w:rPr>
        <w:tab/>
        <w:t>Description</w:t>
      </w:r>
      <w:bookmarkEnd w:id="56"/>
      <w:bookmarkEnd w:id="57"/>
      <w:bookmarkEnd w:id="58"/>
    </w:p>
    <w:p w14:paraId="0250B4A2" w14:textId="77777777" w:rsidR="00CE1501" w:rsidRDefault="00CE1501" w:rsidP="00CE1501">
      <w:pPr>
        <w:rPr>
          <w:lang w:val="en-US"/>
        </w:rPr>
      </w:pPr>
      <w:r>
        <w:rPr>
          <w:lang w:val="en-US"/>
        </w:rPr>
        <w:t>Currently, most operators run 4G and 5G merged network. To promote 5G service, the subscription data of UE may be set to 5G access first, i.e. the subscribed RFSP Index is of the value of "5G has higher priority than 4G". In some scenarios, the PCF may adjust the RFSP index to direct the UE from 5G to 4G according to dynamic network situations, for example:</w:t>
      </w:r>
    </w:p>
    <w:p w14:paraId="6D2E5D33" w14:textId="77777777" w:rsidR="00CE1501" w:rsidRDefault="00CE1501" w:rsidP="00CE1501">
      <w:pPr>
        <w:pStyle w:val="B1"/>
        <w:rPr>
          <w:lang w:val="en-US" w:eastAsia="zh-CN"/>
        </w:rPr>
      </w:pPr>
      <w:r>
        <w:rPr>
          <w:lang w:val="en-US" w:eastAsia="zh-CN"/>
        </w:rPr>
        <w:t>-</w:t>
      </w:r>
      <w:r>
        <w:rPr>
          <w:lang w:val="en-US" w:eastAsia="zh-CN"/>
        </w:rPr>
        <w:tab/>
        <w:t>When network congestion prediction received from NWDAF, the PCF may move some of the "5G prioritized" UEs which consuming low value applications to 4G access.</w:t>
      </w:r>
    </w:p>
    <w:p w14:paraId="26BA7022" w14:textId="77777777" w:rsidR="00CE1501" w:rsidRDefault="00CE1501" w:rsidP="00CE1501">
      <w:pPr>
        <w:pStyle w:val="B1"/>
        <w:rPr>
          <w:lang w:val="en-US" w:eastAsia="zh-CN"/>
        </w:rPr>
      </w:pPr>
      <w:r>
        <w:rPr>
          <w:lang w:val="en-US" w:eastAsia="zh-CN"/>
        </w:rPr>
        <w:t>-</w:t>
      </w:r>
      <w:r>
        <w:rPr>
          <w:lang w:val="en-US" w:eastAsia="zh-CN"/>
        </w:rPr>
        <w:tab/>
        <w:t>According to the request from AF, the PCF may move the requested UE(s) from 5G to 4G.</w:t>
      </w:r>
    </w:p>
    <w:p w14:paraId="596C8378" w14:textId="77777777" w:rsidR="00CE1501" w:rsidRDefault="00CE1501" w:rsidP="00CE1501">
      <w:pPr>
        <w:rPr>
          <w:lang w:val="en-US" w:eastAsia="zh-CN"/>
        </w:rPr>
      </w:pPr>
      <w:r>
        <w:rPr>
          <w:lang w:val="en-US" w:eastAsia="zh-CN"/>
        </w:rPr>
        <w:t xml:space="preserve">When UE registers to EPC, the MME chooses the RFSP Index in use based on the subscribed RFSP Index, the locally configured operator's policies and the UE related context information available at the MME. If the EPC decides the UE needs to go back to 5G, the MME provides "5G prioritized" RFSP Index to </w:t>
      </w:r>
      <w:proofErr w:type="spellStart"/>
      <w:r>
        <w:rPr>
          <w:lang w:val="en-US" w:eastAsia="zh-CN"/>
        </w:rPr>
        <w:t>eNB</w:t>
      </w:r>
      <w:proofErr w:type="spellEnd"/>
      <w:r>
        <w:rPr>
          <w:lang w:val="en-US" w:eastAsia="zh-CN"/>
        </w:rPr>
        <w:t>.</w:t>
      </w:r>
    </w:p>
    <w:p w14:paraId="32FC787F" w14:textId="77777777" w:rsidR="00CE1501" w:rsidRDefault="00CE1501" w:rsidP="00CE1501">
      <w:pPr>
        <w:rPr>
          <w:lang w:val="en-US" w:eastAsia="zh-CN"/>
        </w:rPr>
      </w:pPr>
      <w:r>
        <w:rPr>
          <w:lang w:val="en-US" w:eastAsia="zh-CN"/>
        </w:rPr>
        <w:t>To avoid network issue, e.g. the ping-pong issue, where the 5GC keeps sending the UE to EPC based on authorized RFSP Index from PCF, while the MME only has the subscribed RFSP Index and kick the UE in the above scenarios back to 5G immediately, this key issue will study AM policy control on RFSP Index consistency when UE moves from 5GC to EPC:</w:t>
      </w:r>
    </w:p>
    <w:p w14:paraId="1AA77B2D" w14:textId="77777777" w:rsidR="00CE1501" w:rsidRDefault="00CE1501" w:rsidP="00CE1501">
      <w:pPr>
        <w:pStyle w:val="B1"/>
        <w:rPr>
          <w:lang w:val="en-US" w:eastAsia="zh-CN"/>
        </w:rPr>
      </w:pPr>
      <w:r>
        <w:rPr>
          <w:lang w:val="en-US" w:eastAsia="zh-CN"/>
        </w:rPr>
        <w:t>-</w:t>
      </w:r>
      <w:r>
        <w:rPr>
          <w:lang w:val="en-US" w:eastAsia="zh-CN"/>
        </w:rPr>
        <w:tab/>
        <w:t>Whether the current interworking procedure supports MME received the RFSP Index in use from 5GC? If no, what enhancements is needed.</w:t>
      </w:r>
    </w:p>
    <w:p w14:paraId="262D3B6D" w14:textId="77777777" w:rsidR="00CE1501" w:rsidRDefault="00CE1501" w:rsidP="00CE1501">
      <w:pPr>
        <w:pStyle w:val="B1"/>
        <w:rPr>
          <w:lang w:val="en-US" w:eastAsia="zh-CN"/>
        </w:rPr>
      </w:pPr>
      <w:r>
        <w:rPr>
          <w:lang w:val="en-US" w:eastAsia="zh-CN"/>
        </w:rPr>
        <w:t>-</w:t>
      </w:r>
      <w:r>
        <w:rPr>
          <w:lang w:val="en-US" w:eastAsia="zh-CN"/>
        </w:rPr>
        <w:tab/>
        <w:t>If the MME get the RFSP Index in used in handover procedure or idle mode mobility procedure, how and when it resumes to the subscription RFSP Index.</w:t>
      </w:r>
    </w:p>
    <w:p w14:paraId="304D826A" w14:textId="77777777" w:rsidR="00CE1501" w:rsidRDefault="00CE1501" w:rsidP="00CE1501">
      <w:pPr>
        <w:pStyle w:val="B1"/>
        <w:rPr>
          <w:lang w:val="en-US" w:eastAsia="zh-CN"/>
        </w:rPr>
      </w:pPr>
      <w:r>
        <w:rPr>
          <w:lang w:val="en-US" w:eastAsia="zh-CN"/>
        </w:rPr>
        <w:lastRenderedPageBreak/>
        <w:t>-</w:t>
      </w:r>
      <w:r>
        <w:rPr>
          <w:lang w:val="en-US" w:eastAsia="zh-CN"/>
        </w:rPr>
        <w:tab/>
        <w:t>When UE is under EPC, should MME receive any update of RFSP Index from 5GC and how.</w:t>
      </w:r>
    </w:p>
    <w:p w14:paraId="2890F0BB" w14:textId="77777777" w:rsidR="00CE1501" w:rsidRDefault="00CE1501" w:rsidP="00CE1501">
      <w:pPr>
        <w:pStyle w:val="NO"/>
        <w:rPr>
          <w:lang w:val="en-US" w:eastAsia="zh-CN"/>
        </w:rPr>
      </w:pPr>
      <w:r>
        <w:rPr>
          <w:lang w:val="en-US" w:eastAsia="zh-CN"/>
        </w:rPr>
        <w:t>NOTE:</w:t>
      </w:r>
      <w:r>
        <w:rPr>
          <w:lang w:val="en-US" w:eastAsia="zh-CN"/>
        </w:rPr>
        <w:tab/>
        <w:t>The KI covers EPC and 5GC interworking for both with N26-based and without N26 interface architecture.</w:t>
      </w:r>
    </w:p>
    <w:p w14:paraId="5B6FEFB4" w14:textId="4B1F1794" w:rsidR="00CE1501" w:rsidRPr="005A2371" w:rsidRDefault="00CE1501" w:rsidP="00CE1501">
      <w:pPr>
        <w:pStyle w:val="Heading1"/>
      </w:pPr>
      <w:bookmarkStart w:id="59" w:name="_Toc22214906"/>
      <w:bookmarkStart w:id="60" w:name="_Toc100954257"/>
      <w:bookmarkStart w:id="61" w:name="_Toc112913180"/>
      <w:bookmarkStart w:id="62" w:name="_Toc112913348"/>
      <w:bookmarkEnd w:id="51"/>
      <w:bookmarkEnd w:id="52"/>
      <w:bookmarkEnd w:id="53"/>
      <w:bookmarkEnd w:id="54"/>
      <w:bookmarkEnd w:id="55"/>
      <w:r w:rsidRPr="005A2371">
        <w:t>6</w:t>
      </w:r>
      <w:r w:rsidRPr="005A2371">
        <w:tab/>
        <w:t>Solutions</w:t>
      </w:r>
      <w:bookmarkEnd w:id="59"/>
      <w:bookmarkEnd w:id="60"/>
      <w:bookmarkEnd w:id="61"/>
      <w:bookmarkEnd w:id="62"/>
    </w:p>
    <w:p w14:paraId="704BA7F3" w14:textId="0DD76FB2" w:rsidR="00CE1501" w:rsidRPr="005A2371" w:rsidRDefault="00CE1501" w:rsidP="00CE1501">
      <w:pPr>
        <w:pStyle w:val="Heading2"/>
        <w:rPr>
          <w:lang w:eastAsia="zh-CN"/>
        </w:rPr>
      </w:pPr>
      <w:bookmarkStart w:id="63" w:name="_Toc22214907"/>
      <w:bookmarkStart w:id="64" w:name="_Toc100954258"/>
      <w:bookmarkStart w:id="65" w:name="_Toc112913181"/>
      <w:bookmarkStart w:id="66" w:name="_Toc112913349"/>
      <w:r w:rsidRPr="005A2371">
        <w:rPr>
          <w:lang w:eastAsia="zh-CN"/>
        </w:rPr>
        <w:t>6.0</w:t>
      </w:r>
      <w:r w:rsidRPr="005A2371">
        <w:rPr>
          <w:lang w:eastAsia="zh-CN"/>
        </w:rPr>
        <w:tab/>
        <w:t>Mapping of Solutions to Key Issues</w:t>
      </w:r>
      <w:bookmarkEnd w:id="63"/>
      <w:bookmarkEnd w:id="64"/>
      <w:bookmarkEnd w:id="65"/>
      <w:bookmarkEnd w:id="66"/>
    </w:p>
    <w:p w14:paraId="21771422" w14:textId="77777777" w:rsidR="00CE1501" w:rsidRPr="005A2371" w:rsidRDefault="00CE1501" w:rsidP="00BE1EEB">
      <w:pPr>
        <w:pStyle w:val="TH"/>
        <w:rPr>
          <w:lang w:eastAsia="zh-CN"/>
        </w:rPr>
      </w:pPr>
      <w:r>
        <w:rPr>
          <w:lang w:eastAsia="zh-CN"/>
        </w:rPr>
        <w:t>Table 6.0-1: Mapping of Solutions to Key Issues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5670"/>
        <w:gridCol w:w="1276"/>
      </w:tblGrid>
      <w:tr w:rsidR="00CE1501" w:rsidRPr="00BE1EEB" w14:paraId="5D0E80AD" w14:textId="77777777" w:rsidTr="001D6AFD">
        <w:tc>
          <w:tcPr>
            <w:tcW w:w="1163" w:type="dxa"/>
            <w:shd w:val="clear" w:color="auto" w:fill="auto"/>
          </w:tcPr>
          <w:p w14:paraId="704C23C1" w14:textId="77777777" w:rsidR="00CE1501" w:rsidRPr="00BE1EEB" w:rsidRDefault="00CE1501" w:rsidP="00BE1EEB">
            <w:pPr>
              <w:pStyle w:val="TAH"/>
            </w:pPr>
            <w:r w:rsidRPr="00BE1EEB">
              <w:rPr>
                <w:rFonts w:hint="eastAsia"/>
              </w:rPr>
              <w:t>S</w:t>
            </w:r>
            <w:r w:rsidRPr="00BE1EEB">
              <w:t>olution #</w:t>
            </w:r>
          </w:p>
        </w:tc>
        <w:tc>
          <w:tcPr>
            <w:tcW w:w="5670" w:type="dxa"/>
            <w:shd w:val="clear" w:color="auto" w:fill="auto"/>
          </w:tcPr>
          <w:p w14:paraId="3404A74A" w14:textId="77777777" w:rsidR="00CE1501" w:rsidRPr="00BE1EEB" w:rsidRDefault="00CE1501" w:rsidP="00BE1EEB">
            <w:pPr>
              <w:pStyle w:val="TAH"/>
            </w:pPr>
            <w:r w:rsidRPr="00BE1EEB">
              <w:t>Solution Title</w:t>
            </w:r>
          </w:p>
        </w:tc>
        <w:tc>
          <w:tcPr>
            <w:tcW w:w="1276" w:type="dxa"/>
            <w:shd w:val="clear" w:color="auto" w:fill="auto"/>
          </w:tcPr>
          <w:p w14:paraId="3192853F" w14:textId="77777777" w:rsidR="00CE1501" w:rsidRPr="00BE1EEB" w:rsidRDefault="00CE1501" w:rsidP="00BE1EEB">
            <w:pPr>
              <w:pStyle w:val="TAH"/>
            </w:pPr>
            <w:r w:rsidRPr="00BE1EEB">
              <w:t xml:space="preserve">Key Issue </w:t>
            </w:r>
            <w:r w:rsidRPr="00BE1EEB">
              <w:rPr>
                <w:rFonts w:hint="eastAsia"/>
              </w:rPr>
              <w:t>#</w:t>
            </w:r>
          </w:p>
        </w:tc>
      </w:tr>
      <w:tr w:rsidR="00CE1501" w:rsidRPr="00BE1EEB" w14:paraId="6559936A" w14:textId="77777777" w:rsidTr="001D6AFD">
        <w:tc>
          <w:tcPr>
            <w:tcW w:w="1163" w:type="dxa"/>
            <w:shd w:val="clear" w:color="auto" w:fill="auto"/>
          </w:tcPr>
          <w:p w14:paraId="106B4EEF" w14:textId="77777777" w:rsidR="00CE1501" w:rsidRPr="00BE1EEB" w:rsidRDefault="00CE1501" w:rsidP="00BE1EEB">
            <w:pPr>
              <w:pStyle w:val="TAH"/>
              <w:rPr>
                <w:rFonts w:eastAsiaTheme="minorEastAsia"/>
              </w:rPr>
            </w:pPr>
            <w:r w:rsidRPr="00BE1EEB">
              <w:rPr>
                <w:rFonts w:eastAsiaTheme="minorEastAsia" w:hint="eastAsia"/>
              </w:rPr>
              <w:t>1</w:t>
            </w:r>
          </w:p>
        </w:tc>
        <w:tc>
          <w:tcPr>
            <w:tcW w:w="5670" w:type="dxa"/>
            <w:shd w:val="clear" w:color="auto" w:fill="auto"/>
          </w:tcPr>
          <w:p w14:paraId="7FBFD161" w14:textId="77777777" w:rsidR="00CE1501" w:rsidRPr="00BE1EEB" w:rsidRDefault="00CE1501" w:rsidP="00BE1EEB">
            <w:pPr>
              <w:pStyle w:val="TAL"/>
            </w:pPr>
            <w:r w:rsidRPr="00BE1EEB">
              <w:t>Use N26 to provide PCF-updated RFSP Index from 5GC to MME</w:t>
            </w:r>
          </w:p>
        </w:tc>
        <w:tc>
          <w:tcPr>
            <w:tcW w:w="1276" w:type="dxa"/>
            <w:shd w:val="clear" w:color="auto" w:fill="auto"/>
          </w:tcPr>
          <w:p w14:paraId="7CD07D08"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2036BEF5" w14:textId="77777777" w:rsidTr="001D6AFD">
        <w:tc>
          <w:tcPr>
            <w:tcW w:w="1163" w:type="dxa"/>
            <w:shd w:val="clear" w:color="auto" w:fill="auto"/>
          </w:tcPr>
          <w:p w14:paraId="38793EEC" w14:textId="77777777" w:rsidR="00CE1501" w:rsidRPr="00BE1EEB" w:rsidRDefault="00CE1501" w:rsidP="00BE1EEB">
            <w:pPr>
              <w:pStyle w:val="TAH"/>
              <w:rPr>
                <w:rFonts w:eastAsiaTheme="minorEastAsia"/>
              </w:rPr>
            </w:pPr>
            <w:r w:rsidRPr="00BE1EEB">
              <w:rPr>
                <w:rFonts w:eastAsiaTheme="minorEastAsia" w:hint="eastAsia"/>
              </w:rPr>
              <w:t>2</w:t>
            </w:r>
          </w:p>
        </w:tc>
        <w:tc>
          <w:tcPr>
            <w:tcW w:w="5670" w:type="dxa"/>
            <w:shd w:val="clear" w:color="auto" w:fill="auto"/>
          </w:tcPr>
          <w:p w14:paraId="1E6FAF6A" w14:textId="77777777" w:rsidR="00CE1501" w:rsidRPr="00BE1EEB" w:rsidRDefault="00CE1501" w:rsidP="00BE1EEB">
            <w:pPr>
              <w:pStyle w:val="TAL"/>
            </w:pPr>
            <w:r w:rsidRPr="00BE1EEB">
              <w:t>Provide Authorized RFSP in EPC via UDM/HSS, during 5GS to EPS mobility</w:t>
            </w:r>
          </w:p>
        </w:tc>
        <w:tc>
          <w:tcPr>
            <w:tcW w:w="1276" w:type="dxa"/>
            <w:shd w:val="clear" w:color="auto" w:fill="auto"/>
          </w:tcPr>
          <w:p w14:paraId="3DA93A84"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1D6DE27" w14:textId="77777777" w:rsidTr="001D6AFD">
        <w:tc>
          <w:tcPr>
            <w:tcW w:w="1163" w:type="dxa"/>
            <w:shd w:val="clear" w:color="auto" w:fill="auto"/>
          </w:tcPr>
          <w:p w14:paraId="6F489125" w14:textId="77777777" w:rsidR="00CE1501" w:rsidRPr="00BE1EEB" w:rsidRDefault="00CE1501" w:rsidP="00BE1EEB">
            <w:pPr>
              <w:pStyle w:val="TAH"/>
              <w:rPr>
                <w:rFonts w:eastAsiaTheme="minorEastAsia"/>
              </w:rPr>
            </w:pPr>
            <w:r w:rsidRPr="00BE1EEB">
              <w:rPr>
                <w:rFonts w:eastAsiaTheme="minorEastAsia" w:hint="eastAsia"/>
              </w:rPr>
              <w:t>3</w:t>
            </w:r>
          </w:p>
        </w:tc>
        <w:tc>
          <w:tcPr>
            <w:tcW w:w="5670" w:type="dxa"/>
            <w:shd w:val="clear" w:color="auto" w:fill="auto"/>
          </w:tcPr>
          <w:p w14:paraId="4DF537F8" w14:textId="77777777" w:rsidR="00CE1501" w:rsidRPr="00BE1EEB" w:rsidRDefault="00CE1501" w:rsidP="00BE1EEB">
            <w:pPr>
              <w:pStyle w:val="TAL"/>
            </w:pPr>
            <w:r w:rsidRPr="00BE1EEB">
              <w:t>Enforcing RFSP index authorized by PCF in EPC via N26</w:t>
            </w:r>
          </w:p>
        </w:tc>
        <w:tc>
          <w:tcPr>
            <w:tcW w:w="1276" w:type="dxa"/>
            <w:shd w:val="clear" w:color="auto" w:fill="auto"/>
          </w:tcPr>
          <w:p w14:paraId="537104ED"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2D9664C8" w14:textId="77777777" w:rsidTr="001D6AFD">
        <w:tc>
          <w:tcPr>
            <w:tcW w:w="1163" w:type="dxa"/>
            <w:shd w:val="clear" w:color="auto" w:fill="auto"/>
          </w:tcPr>
          <w:p w14:paraId="1B1540C8" w14:textId="77777777" w:rsidR="00CE1501" w:rsidRPr="00BE1EEB" w:rsidRDefault="00CE1501" w:rsidP="00BE1EEB">
            <w:pPr>
              <w:pStyle w:val="TAH"/>
              <w:rPr>
                <w:rFonts w:eastAsiaTheme="minorEastAsia"/>
              </w:rPr>
            </w:pPr>
            <w:r w:rsidRPr="00BE1EEB">
              <w:rPr>
                <w:rFonts w:eastAsiaTheme="minorEastAsia" w:hint="eastAsia"/>
              </w:rPr>
              <w:t>4</w:t>
            </w:r>
          </w:p>
        </w:tc>
        <w:tc>
          <w:tcPr>
            <w:tcW w:w="5670" w:type="dxa"/>
            <w:shd w:val="clear" w:color="auto" w:fill="auto"/>
          </w:tcPr>
          <w:p w14:paraId="1962FE7E" w14:textId="77777777" w:rsidR="00CE1501" w:rsidRPr="00BE1EEB" w:rsidRDefault="00CE1501" w:rsidP="00BE1EEB">
            <w:pPr>
              <w:pStyle w:val="TAL"/>
            </w:pPr>
            <w:r w:rsidRPr="00BE1EEB">
              <w:t>Enforcing RFSP index authorized by PCF in EPC without N26 interface</w:t>
            </w:r>
          </w:p>
        </w:tc>
        <w:tc>
          <w:tcPr>
            <w:tcW w:w="1276" w:type="dxa"/>
            <w:shd w:val="clear" w:color="auto" w:fill="auto"/>
          </w:tcPr>
          <w:p w14:paraId="05C9E658"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16DD9D69" w14:textId="77777777" w:rsidTr="001D6AFD">
        <w:tc>
          <w:tcPr>
            <w:tcW w:w="1163" w:type="dxa"/>
            <w:shd w:val="clear" w:color="auto" w:fill="auto"/>
          </w:tcPr>
          <w:p w14:paraId="7DA529F0" w14:textId="77777777" w:rsidR="00CE1501" w:rsidRPr="00BE1EEB" w:rsidRDefault="00CE1501" w:rsidP="00BE1EEB">
            <w:pPr>
              <w:pStyle w:val="TAH"/>
              <w:rPr>
                <w:rFonts w:eastAsiaTheme="minorEastAsia"/>
              </w:rPr>
            </w:pPr>
            <w:r w:rsidRPr="00BE1EEB">
              <w:rPr>
                <w:rFonts w:eastAsiaTheme="minorEastAsia" w:hint="eastAsia"/>
              </w:rPr>
              <w:t>5</w:t>
            </w:r>
          </w:p>
        </w:tc>
        <w:tc>
          <w:tcPr>
            <w:tcW w:w="5670" w:type="dxa"/>
            <w:shd w:val="clear" w:color="auto" w:fill="auto"/>
          </w:tcPr>
          <w:p w14:paraId="4446E1DC" w14:textId="77777777" w:rsidR="00CE1501" w:rsidRPr="00BE1EEB" w:rsidRDefault="00CE1501" w:rsidP="00BE1EEB">
            <w:pPr>
              <w:pStyle w:val="TAL"/>
            </w:pPr>
            <w:r w:rsidRPr="00BE1EEB">
              <w:t>Authorized RFSP index provisioning from 5GC to MME without N26 interface</w:t>
            </w:r>
          </w:p>
        </w:tc>
        <w:tc>
          <w:tcPr>
            <w:tcW w:w="1276" w:type="dxa"/>
            <w:shd w:val="clear" w:color="auto" w:fill="auto"/>
          </w:tcPr>
          <w:p w14:paraId="6E53908F"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94739B1" w14:textId="77777777" w:rsidTr="001D6AFD">
        <w:tc>
          <w:tcPr>
            <w:tcW w:w="1163" w:type="dxa"/>
            <w:shd w:val="clear" w:color="auto" w:fill="auto"/>
          </w:tcPr>
          <w:p w14:paraId="4EEC8881" w14:textId="77777777" w:rsidR="00CE1501" w:rsidRPr="00BE1EEB" w:rsidRDefault="00CE1501" w:rsidP="00BE1EEB">
            <w:pPr>
              <w:pStyle w:val="TAH"/>
              <w:rPr>
                <w:rFonts w:eastAsiaTheme="minorEastAsia"/>
              </w:rPr>
            </w:pPr>
            <w:r w:rsidRPr="00BE1EEB">
              <w:rPr>
                <w:rFonts w:eastAsiaTheme="minorEastAsia" w:hint="eastAsia"/>
              </w:rPr>
              <w:t>6</w:t>
            </w:r>
          </w:p>
        </w:tc>
        <w:tc>
          <w:tcPr>
            <w:tcW w:w="5670" w:type="dxa"/>
            <w:shd w:val="clear" w:color="auto" w:fill="auto"/>
          </w:tcPr>
          <w:p w14:paraId="633DA204" w14:textId="77777777" w:rsidR="00CE1501" w:rsidRPr="00BE1EEB" w:rsidRDefault="00CE1501" w:rsidP="00BE1EEB">
            <w:pPr>
              <w:pStyle w:val="TAL"/>
            </w:pPr>
            <w:r w:rsidRPr="00BE1EEB">
              <w:t>Provide updated RFSP when UE is already moved to EPS with N26 interface</w:t>
            </w:r>
          </w:p>
        </w:tc>
        <w:tc>
          <w:tcPr>
            <w:tcW w:w="1276" w:type="dxa"/>
            <w:shd w:val="clear" w:color="auto" w:fill="auto"/>
          </w:tcPr>
          <w:p w14:paraId="4E7D5589"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C1016E3" w14:textId="77777777" w:rsidTr="001D6AFD">
        <w:tc>
          <w:tcPr>
            <w:tcW w:w="1163" w:type="dxa"/>
            <w:shd w:val="clear" w:color="auto" w:fill="auto"/>
          </w:tcPr>
          <w:p w14:paraId="7C7D1BBB" w14:textId="77777777" w:rsidR="00CE1501" w:rsidRPr="00BE1EEB" w:rsidRDefault="00CE1501" w:rsidP="00BE1EEB">
            <w:pPr>
              <w:pStyle w:val="TAH"/>
              <w:rPr>
                <w:rFonts w:eastAsiaTheme="minorEastAsia"/>
              </w:rPr>
            </w:pPr>
            <w:r w:rsidRPr="00BE1EEB">
              <w:rPr>
                <w:rFonts w:eastAsiaTheme="minorEastAsia" w:hint="eastAsia"/>
              </w:rPr>
              <w:t>7</w:t>
            </w:r>
          </w:p>
        </w:tc>
        <w:tc>
          <w:tcPr>
            <w:tcW w:w="5670" w:type="dxa"/>
            <w:shd w:val="clear" w:color="auto" w:fill="auto"/>
          </w:tcPr>
          <w:p w14:paraId="669DCC5E" w14:textId="77777777" w:rsidR="00CE1501" w:rsidRPr="00BE1EEB" w:rsidRDefault="00CE1501" w:rsidP="00BE1EEB">
            <w:pPr>
              <w:pStyle w:val="TAL"/>
            </w:pPr>
            <w:r w:rsidRPr="00BE1EEB">
              <w:t>Provide updated RFSP when UE is already moved to EPS without N26 interface</w:t>
            </w:r>
          </w:p>
        </w:tc>
        <w:tc>
          <w:tcPr>
            <w:tcW w:w="1276" w:type="dxa"/>
            <w:shd w:val="clear" w:color="auto" w:fill="auto"/>
          </w:tcPr>
          <w:p w14:paraId="4EB620AB"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5DE8FC67" w14:textId="77777777" w:rsidTr="001D6AFD">
        <w:tc>
          <w:tcPr>
            <w:tcW w:w="1163" w:type="dxa"/>
            <w:shd w:val="clear" w:color="auto" w:fill="auto"/>
          </w:tcPr>
          <w:p w14:paraId="504AE957" w14:textId="77777777" w:rsidR="00CE1501" w:rsidRPr="00BE1EEB" w:rsidRDefault="00CE1501" w:rsidP="00BE1EEB">
            <w:pPr>
              <w:pStyle w:val="TAH"/>
              <w:rPr>
                <w:rFonts w:eastAsiaTheme="minorEastAsia"/>
              </w:rPr>
            </w:pPr>
            <w:r w:rsidRPr="00BE1EEB">
              <w:rPr>
                <w:rFonts w:eastAsiaTheme="minorEastAsia" w:hint="eastAsia"/>
              </w:rPr>
              <w:t>8</w:t>
            </w:r>
          </w:p>
        </w:tc>
        <w:tc>
          <w:tcPr>
            <w:tcW w:w="5670" w:type="dxa"/>
            <w:shd w:val="clear" w:color="auto" w:fill="auto"/>
          </w:tcPr>
          <w:p w14:paraId="64E69781" w14:textId="77777777" w:rsidR="00CE1501" w:rsidRPr="00BE1EEB" w:rsidRDefault="00CE1501" w:rsidP="00BE1EEB">
            <w:pPr>
              <w:pStyle w:val="TAL"/>
            </w:pPr>
            <w:r w:rsidRPr="00BE1EEB">
              <w:t>MME-enhancement solution on KI#1 for 5GS to EPS mobility without N26 interface</w:t>
            </w:r>
          </w:p>
        </w:tc>
        <w:tc>
          <w:tcPr>
            <w:tcW w:w="1276" w:type="dxa"/>
            <w:shd w:val="clear" w:color="auto" w:fill="auto"/>
          </w:tcPr>
          <w:p w14:paraId="7D4F1517"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A507AE8" w14:textId="77777777" w:rsidTr="001D6AFD">
        <w:tc>
          <w:tcPr>
            <w:tcW w:w="1163" w:type="dxa"/>
            <w:shd w:val="clear" w:color="auto" w:fill="auto"/>
          </w:tcPr>
          <w:p w14:paraId="4E27EEBB" w14:textId="77777777" w:rsidR="00CE1501" w:rsidRPr="00BE1EEB" w:rsidRDefault="00CE1501" w:rsidP="00BE1EEB">
            <w:pPr>
              <w:pStyle w:val="TAH"/>
              <w:rPr>
                <w:rFonts w:eastAsiaTheme="minorEastAsia"/>
              </w:rPr>
            </w:pPr>
            <w:r w:rsidRPr="00BE1EEB">
              <w:rPr>
                <w:rFonts w:eastAsiaTheme="minorEastAsia" w:hint="eastAsia"/>
              </w:rPr>
              <w:t>9</w:t>
            </w:r>
          </w:p>
        </w:tc>
        <w:tc>
          <w:tcPr>
            <w:tcW w:w="5670" w:type="dxa"/>
            <w:shd w:val="clear" w:color="auto" w:fill="auto"/>
          </w:tcPr>
          <w:p w14:paraId="6CFE6AAD" w14:textId="77777777" w:rsidR="00CE1501" w:rsidRPr="00BE1EEB" w:rsidRDefault="00CE1501" w:rsidP="00BE1EEB">
            <w:pPr>
              <w:pStyle w:val="TAL"/>
            </w:pPr>
            <w:r w:rsidRPr="00BE1EEB">
              <w:t>PCF-updated RFSP Index to MME via HSS</w:t>
            </w:r>
          </w:p>
        </w:tc>
        <w:tc>
          <w:tcPr>
            <w:tcW w:w="1276" w:type="dxa"/>
            <w:shd w:val="clear" w:color="auto" w:fill="auto"/>
          </w:tcPr>
          <w:p w14:paraId="774F5A84"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7BC2DB3E" w14:textId="77777777" w:rsidTr="001D6AFD">
        <w:tc>
          <w:tcPr>
            <w:tcW w:w="1163" w:type="dxa"/>
            <w:shd w:val="clear" w:color="auto" w:fill="auto"/>
          </w:tcPr>
          <w:p w14:paraId="3C87E0FC" w14:textId="77777777" w:rsidR="00CE1501" w:rsidRPr="00BE1EEB" w:rsidRDefault="00CE1501" w:rsidP="00BE1EEB">
            <w:pPr>
              <w:pStyle w:val="TAH"/>
              <w:rPr>
                <w:rFonts w:eastAsiaTheme="minorEastAsia"/>
              </w:rPr>
            </w:pPr>
            <w:r w:rsidRPr="00BE1EEB">
              <w:rPr>
                <w:rFonts w:eastAsiaTheme="minorEastAsia" w:hint="eastAsia"/>
              </w:rPr>
              <w:t>1</w:t>
            </w:r>
            <w:r w:rsidRPr="00BE1EEB">
              <w:rPr>
                <w:rFonts w:eastAsiaTheme="minorEastAsia"/>
              </w:rPr>
              <w:t>0</w:t>
            </w:r>
          </w:p>
        </w:tc>
        <w:tc>
          <w:tcPr>
            <w:tcW w:w="5670" w:type="dxa"/>
            <w:shd w:val="clear" w:color="auto" w:fill="auto"/>
          </w:tcPr>
          <w:p w14:paraId="43CF010F" w14:textId="77777777" w:rsidR="00CE1501" w:rsidRPr="00BE1EEB" w:rsidRDefault="00CE1501" w:rsidP="00BE1EEB">
            <w:pPr>
              <w:pStyle w:val="TAL"/>
            </w:pPr>
            <w:r w:rsidRPr="00BE1EEB">
              <w:rPr>
                <w:rFonts w:eastAsia="Malgun Gothic"/>
              </w:rPr>
              <w:t>Provide RFSP Index via N26 interface when the UE moves from 5GC to EPC</w:t>
            </w:r>
          </w:p>
        </w:tc>
        <w:tc>
          <w:tcPr>
            <w:tcW w:w="1276" w:type="dxa"/>
            <w:shd w:val="clear" w:color="auto" w:fill="auto"/>
          </w:tcPr>
          <w:p w14:paraId="77686A4C" w14:textId="77777777" w:rsidR="00CE1501" w:rsidRPr="00BE1EEB" w:rsidRDefault="00CE1501" w:rsidP="00BE1EEB">
            <w:pPr>
              <w:pStyle w:val="TAC"/>
              <w:rPr>
                <w:rFonts w:eastAsiaTheme="minorEastAsia"/>
              </w:rPr>
            </w:pPr>
            <w:r w:rsidRPr="00BE1EEB">
              <w:rPr>
                <w:rFonts w:eastAsiaTheme="minorEastAsia" w:hint="eastAsia"/>
              </w:rPr>
              <w:t>1</w:t>
            </w:r>
          </w:p>
        </w:tc>
      </w:tr>
    </w:tbl>
    <w:p w14:paraId="7D61E09E" w14:textId="77777777" w:rsidR="00CE1501" w:rsidRDefault="00CE1501" w:rsidP="00CE1501">
      <w:bookmarkStart w:id="67" w:name="_Toc50130756"/>
      <w:bookmarkStart w:id="68" w:name="_Toc50134070"/>
      <w:bookmarkStart w:id="69" w:name="_Toc50134414"/>
      <w:bookmarkStart w:id="70" w:name="_Toc50557366"/>
      <w:bookmarkStart w:id="71" w:name="_Toc50549052"/>
      <w:bookmarkStart w:id="72" w:name="_Toc55202360"/>
      <w:bookmarkStart w:id="73" w:name="_Toc57209987"/>
      <w:bookmarkStart w:id="74" w:name="_Toc57366378"/>
      <w:bookmarkStart w:id="75" w:name="_Toc68086331"/>
      <w:bookmarkStart w:id="76" w:name="_Toc100954259"/>
      <w:bookmarkStart w:id="77" w:name="_Toc500949097"/>
      <w:bookmarkStart w:id="78" w:name="_Toc22214908"/>
    </w:p>
    <w:p w14:paraId="2EF2FA6C" w14:textId="77777777" w:rsidR="00CE1501" w:rsidRPr="00774B49" w:rsidRDefault="00CE1501" w:rsidP="00CE1501">
      <w:pPr>
        <w:pStyle w:val="Heading2"/>
        <w:rPr>
          <w:rFonts w:eastAsia="SimSun"/>
          <w:lang w:eastAsia="zh-CN"/>
        </w:rPr>
      </w:pPr>
      <w:bookmarkStart w:id="79" w:name="_Toc112913182"/>
      <w:bookmarkStart w:id="80" w:name="_Toc112913350"/>
      <w:r w:rsidRPr="00A7799E">
        <w:t>6.</w:t>
      </w:r>
      <w:r>
        <w:rPr>
          <w:rFonts w:eastAsia="SimSun"/>
          <w:lang w:eastAsia="zh-CN"/>
        </w:rPr>
        <w:t>1</w:t>
      </w:r>
      <w:r w:rsidRPr="00A7799E">
        <w:tab/>
        <w:t>Solution #</w:t>
      </w:r>
      <w:r>
        <w:rPr>
          <w:rFonts w:eastAsia="SimSun"/>
          <w:lang w:eastAsia="zh-CN"/>
        </w:rPr>
        <w:t>1</w:t>
      </w:r>
      <w:r w:rsidRPr="00A7799E">
        <w:t xml:space="preserve">: </w:t>
      </w:r>
      <w:bookmarkEnd w:id="67"/>
      <w:bookmarkEnd w:id="68"/>
      <w:bookmarkEnd w:id="69"/>
      <w:bookmarkEnd w:id="70"/>
      <w:bookmarkEnd w:id="71"/>
      <w:bookmarkEnd w:id="72"/>
      <w:bookmarkEnd w:id="73"/>
      <w:bookmarkEnd w:id="74"/>
      <w:bookmarkEnd w:id="75"/>
      <w:r>
        <w:t>Use N26 to provide PCF-updated RFSP Index from 5GC to MME</w:t>
      </w:r>
      <w:bookmarkEnd w:id="76"/>
      <w:bookmarkEnd w:id="79"/>
      <w:bookmarkEnd w:id="80"/>
    </w:p>
    <w:p w14:paraId="3A7DBFCD" w14:textId="77777777" w:rsidR="00CE1501" w:rsidRDefault="00CE1501" w:rsidP="00CE1501">
      <w:pPr>
        <w:pStyle w:val="Heading3"/>
      </w:pPr>
      <w:bookmarkStart w:id="81" w:name="_Toc50130757"/>
      <w:bookmarkStart w:id="82" w:name="_Toc50134071"/>
      <w:bookmarkStart w:id="83" w:name="_Toc50134415"/>
      <w:bookmarkStart w:id="84" w:name="_Toc50557367"/>
      <w:bookmarkStart w:id="85" w:name="_Toc50549053"/>
      <w:bookmarkStart w:id="86" w:name="_Toc55202361"/>
      <w:bookmarkStart w:id="87" w:name="_Toc57209988"/>
      <w:bookmarkStart w:id="88" w:name="_Toc57366379"/>
      <w:bookmarkStart w:id="89" w:name="_Toc68086332"/>
      <w:bookmarkStart w:id="90" w:name="_Toc100954260"/>
      <w:bookmarkStart w:id="91" w:name="_Toc112913183"/>
      <w:bookmarkStart w:id="92" w:name="_Toc112913351"/>
      <w:r w:rsidRPr="00A7799E">
        <w:t>6.</w:t>
      </w:r>
      <w:r>
        <w:rPr>
          <w:rFonts w:eastAsia="SimSun"/>
          <w:lang w:eastAsia="zh-CN"/>
        </w:rPr>
        <w:t>1</w:t>
      </w:r>
      <w:r w:rsidRPr="00A7799E">
        <w:t>.1</w:t>
      </w:r>
      <w:r w:rsidRPr="00A7799E">
        <w:tab/>
      </w:r>
      <w:bookmarkEnd w:id="81"/>
      <w:bookmarkEnd w:id="82"/>
      <w:bookmarkEnd w:id="83"/>
      <w:bookmarkEnd w:id="84"/>
      <w:bookmarkEnd w:id="85"/>
      <w:bookmarkEnd w:id="86"/>
      <w:bookmarkEnd w:id="87"/>
      <w:bookmarkEnd w:id="88"/>
      <w:bookmarkEnd w:id="89"/>
      <w:r>
        <w:t>Description</w:t>
      </w:r>
      <w:bookmarkEnd w:id="90"/>
      <w:bookmarkEnd w:id="91"/>
      <w:bookmarkEnd w:id="92"/>
    </w:p>
    <w:p w14:paraId="0533E8A7" w14:textId="77777777" w:rsidR="00CE1501" w:rsidRDefault="00CE1501" w:rsidP="00CE1501">
      <w:pPr>
        <w:rPr>
          <w:lang w:eastAsia="zh-CN"/>
        </w:rPr>
      </w:pPr>
      <w:r>
        <w:rPr>
          <w:lang w:eastAsia="zh-CN"/>
        </w:rPr>
        <w:t>This solution is to allow MME to receive RFSP Index update from PCF when UE moves from 5G to 4G in N26-based interworking architecture. When MME is able to receive updated RFSP index from PCF as AMF, the RFSP index in use will be consistent when UE moves between 5G and 4G. This is a solution for N26-based interworking.</w:t>
      </w:r>
    </w:p>
    <w:p w14:paraId="33710597" w14:textId="77777777" w:rsidR="00CE1501" w:rsidRDefault="00CE1501" w:rsidP="00CE1501">
      <w:pPr>
        <w:rPr>
          <w:lang w:eastAsia="zh-CN"/>
        </w:rPr>
      </w:pPr>
      <w:r>
        <w:rPr>
          <w:lang w:eastAsia="zh-CN"/>
        </w:rPr>
        <w:t>When N26-based interworking architecture applies, AMF and MME use N26 interface to transfer mobility management message. The parameters, subscribed RFSP index and RFSP index in use, are transferred in:</w:t>
      </w:r>
    </w:p>
    <w:p w14:paraId="11F0512B" w14:textId="77777777" w:rsidR="00CE1501" w:rsidRDefault="00CE1501" w:rsidP="00CE1501">
      <w:pPr>
        <w:pStyle w:val="B1"/>
        <w:rPr>
          <w:lang w:eastAsia="zh-CN"/>
        </w:rPr>
      </w:pPr>
      <w:r>
        <w:rPr>
          <w:lang w:eastAsia="zh-CN"/>
        </w:rPr>
        <w:t>-</w:t>
      </w:r>
      <w:r>
        <w:rPr>
          <w:lang w:eastAsia="zh-CN"/>
        </w:rPr>
        <w:tab/>
        <w:t>Forward Relocation Request as in 5GS to EPS handover procedures using N26 interface, or</w:t>
      </w:r>
    </w:p>
    <w:p w14:paraId="4B6693E5" w14:textId="77777777" w:rsidR="00CE1501" w:rsidRDefault="00CE1501" w:rsidP="00CE1501">
      <w:pPr>
        <w:pStyle w:val="B1"/>
        <w:rPr>
          <w:lang w:eastAsia="zh-CN"/>
        </w:rPr>
      </w:pPr>
      <w:r>
        <w:rPr>
          <w:lang w:eastAsia="zh-CN"/>
        </w:rPr>
        <w:t>-</w:t>
      </w:r>
      <w:r>
        <w:rPr>
          <w:lang w:eastAsia="zh-CN"/>
        </w:rPr>
        <w:tab/>
        <w:t>Context Response as in 5GS to EPS Idle mode mobility using N26 interface.</w:t>
      </w:r>
    </w:p>
    <w:p w14:paraId="394497A7" w14:textId="77777777" w:rsidR="00CE1501" w:rsidRDefault="00CE1501" w:rsidP="00CE1501">
      <w:pPr>
        <w:rPr>
          <w:lang w:eastAsia="zh-CN"/>
        </w:rPr>
      </w:pPr>
      <w:r>
        <w:rPr>
          <w:lang w:eastAsia="zh-CN"/>
        </w:rPr>
        <w:t>Therefore, this solution proposes that, when UE moves from 5G to 4G, the old AMF should keep or defer to terminate the AM association of the UE within a reasonable period, i.e. AM Policy Association maintenance timer. When the PCF is triggered to update the RFSP Index, the updated RFSP index is delivered to the old AMF in the existing AM Policy association, and the AMF will transfer it to new MME use the N26 interface in a GTPv2 message.</w:t>
      </w:r>
    </w:p>
    <w:p w14:paraId="177AA4E2" w14:textId="77777777" w:rsidR="00CE1501" w:rsidRDefault="00CE1501" w:rsidP="00CE1501">
      <w:pPr>
        <w:rPr>
          <w:lang w:eastAsia="zh-CN"/>
        </w:rPr>
      </w:pPr>
      <w:r>
        <w:rPr>
          <w:lang w:eastAsia="zh-CN"/>
        </w:rPr>
        <w:t>For example, a UE may have subscribed RFSP Index of 5G prioritization in subscription data stored in HSS/UDM.</w:t>
      </w:r>
    </w:p>
    <w:p w14:paraId="571422F4" w14:textId="77777777" w:rsidR="00CE1501" w:rsidRDefault="00CE1501" w:rsidP="00CE1501">
      <w:pPr>
        <w:rPr>
          <w:lang w:eastAsia="zh-CN"/>
        </w:rPr>
      </w:pPr>
      <w:r>
        <w:rPr>
          <w:lang w:eastAsia="zh-CN"/>
        </w:rPr>
        <w:t>If a UE initially attaches to 5GC with AM Policy association established:</w:t>
      </w:r>
    </w:p>
    <w:p w14:paraId="3A8DD4F7" w14:textId="77777777" w:rsidR="00CE1501" w:rsidRDefault="00CE1501" w:rsidP="00CE1501">
      <w:pPr>
        <w:pStyle w:val="B1"/>
        <w:rPr>
          <w:lang w:eastAsia="zh-CN"/>
        </w:rPr>
      </w:pPr>
      <w:r>
        <w:rPr>
          <w:lang w:eastAsia="zh-CN"/>
        </w:rPr>
        <w:t>1.</w:t>
      </w:r>
      <w:r>
        <w:rPr>
          <w:lang w:eastAsia="zh-CN"/>
        </w:rPr>
        <w:tab/>
        <w:t>If something triggers the PCF to change the RFSP Index as of 4G prioritization, the UE will moves from 5GC to EPC. In handover or idle mode mobility procedure, the old AMF sends the PCF-updated RFSP Index, i.e. the RFSP Index in use, to the new MME using N26 interface.</w:t>
      </w:r>
    </w:p>
    <w:p w14:paraId="6E2FD7E7" w14:textId="77777777" w:rsidR="00CE1501" w:rsidRPr="00255BC6" w:rsidRDefault="00CE1501" w:rsidP="00CE1501">
      <w:pPr>
        <w:pStyle w:val="B1"/>
        <w:rPr>
          <w:rFonts w:eastAsiaTheme="minorEastAsia"/>
          <w:lang w:eastAsia="zh-CN"/>
        </w:rPr>
      </w:pPr>
      <w:r>
        <w:rPr>
          <w:lang w:eastAsia="zh-CN"/>
        </w:rPr>
        <w:lastRenderedPageBreak/>
        <w:t>2.</w:t>
      </w:r>
      <w:r>
        <w:rPr>
          <w:lang w:eastAsia="zh-CN"/>
        </w:rPr>
        <w:tab/>
        <w:t xml:space="preserve">With the received RFSP Index in use, the new MME may, as local logic, ignore the subscribed RFSP Index and keep the RFSP index in use as 4G prioritization. The UE will stay in 4G and will not be send right back to 5G as the subscribed RFSP Index as 5G prioritization. The old AMF may keep the established AM association or defer the AM policy association termination for the UE to receive further update on RFSP Index update from PCF, just as the old AMF will keep UE context for some time after the UE deregister. The duration value of this timer should be pre-configured at the AMF. </w:t>
      </w:r>
      <w:r w:rsidRPr="00C266EE">
        <w:rPr>
          <w:lang w:eastAsia="zh-CN"/>
        </w:rPr>
        <w:t>And the AMF should subscribe to HSS/UDM for UE</w:t>
      </w:r>
      <w:r>
        <w:rPr>
          <w:lang w:eastAsia="zh-CN"/>
        </w:rPr>
        <w:t>'</w:t>
      </w:r>
      <w:r w:rsidRPr="00C266EE">
        <w:rPr>
          <w:lang w:eastAsia="zh-CN"/>
        </w:rPr>
        <w:t>s serving MME update notification in case the UE moves further to another MME.</w:t>
      </w:r>
    </w:p>
    <w:p w14:paraId="3C7AA065" w14:textId="77777777" w:rsidR="00CE1501" w:rsidRDefault="00CE1501" w:rsidP="00CE1501">
      <w:pPr>
        <w:pStyle w:val="B1"/>
        <w:rPr>
          <w:lang w:eastAsia="zh-CN"/>
        </w:rPr>
      </w:pPr>
      <w:r>
        <w:rPr>
          <w:lang w:eastAsia="zh-CN"/>
        </w:rPr>
        <w:t>3.</w:t>
      </w:r>
      <w:r>
        <w:rPr>
          <w:lang w:eastAsia="zh-CN"/>
        </w:rPr>
        <w:tab/>
        <w:t>Later but before the AM Policy Association maintenance timer runs out, based on some trigger, the PCF may update UE's RFSP index in order to direct the UE back from EPC to 5GC. The update RFSP index is deliver to the old AMF. Then the old AMF transfers it to the serving MME the UE register to through N26 interface. Then the serving MME updates the RFSP index in use and triggers the UE move back to 5G using current mechanism.</w:t>
      </w:r>
    </w:p>
    <w:p w14:paraId="476816B0" w14:textId="77777777" w:rsidR="00CE1501" w:rsidRDefault="00CE1501" w:rsidP="00CE1501">
      <w:pPr>
        <w:pStyle w:val="B1"/>
        <w:rPr>
          <w:lang w:eastAsia="zh-CN"/>
        </w:rPr>
      </w:pPr>
      <w:r>
        <w:rPr>
          <w:lang w:eastAsia="zh-CN"/>
        </w:rPr>
        <w:t>4.</w:t>
      </w:r>
      <w:r>
        <w:rPr>
          <w:lang w:eastAsia="zh-CN"/>
        </w:rPr>
        <w:tab/>
        <w:t>When the AM Policy Association maintenance timer runs out, the old AMF initiates the AM Policy Association termination and unsubscribe to the HSS/UDM for further change on serving MME. This should be no later than the old AMF to release the UE context.</w:t>
      </w:r>
    </w:p>
    <w:p w14:paraId="7F3B2929" w14:textId="77777777" w:rsidR="00CE1501" w:rsidRPr="00255BC6" w:rsidRDefault="00CE1501" w:rsidP="00CE1501">
      <w:pPr>
        <w:pStyle w:val="B1"/>
        <w:rPr>
          <w:rFonts w:eastAsiaTheme="minorEastAsia"/>
          <w:lang w:eastAsia="zh-CN"/>
        </w:rPr>
      </w:pPr>
      <w:r>
        <w:rPr>
          <w:lang w:eastAsia="zh-CN"/>
        </w:rPr>
        <w:t>5.</w:t>
      </w:r>
      <w:r>
        <w:rPr>
          <w:lang w:eastAsia="zh-CN"/>
        </w:rPr>
        <w:tab/>
        <w:t>As AM Policy Association maintenance timer running in the old AMF, an equal timer should runs in the serving MME. The initial value of the timer may be pre-configured at the MME and no less than the value of the AM policy Association maintenance timer at the AMF. When the MME aware that the timer runs out, the MME will be free to select the RFSP Index in use, e.g. the subscription value, as in current specification. Also, when handover happens between MMEs, the remaining value of the timer should also be transfer as UE context.</w:t>
      </w:r>
    </w:p>
    <w:p w14:paraId="1BA71830" w14:textId="77777777" w:rsidR="00CE1501" w:rsidRDefault="00CE1501" w:rsidP="00CE1501">
      <w:pPr>
        <w:rPr>
          <w:lang w:eastAsia="zh-CN"/>
        </w:rPr>
      </w:pPr>
      <w:r>
        <w:rPr>
          <w:lang w:eastAsia="zh-CN"/>
        </w:rPr>
        <w:t>If a UE initially attaches to EPC, or the AM policy association is invalid, that is, no exist AM policy association in PCF for that UE, the MME may update UE's RFSP Index according to current mechanism. The MME may decide to direct UE to 5GC by changing the RFSP Index. In some cases, when the EPS to 5GS procedure is complete and soon after a new AM association is established, the PCF may decides the UE should be in 4G. Then the EPS to 5GS procedure as described above may take place. With the proposed mechanism, the PCF selected RFSP Index will take over and the UE will not ping-pong between 4G and 5G.</w:t>
      </w:r>
    </w:p>
    <w:p w14:paraId="74579A83" w14:textId="77777777" w:rsidR="00CE1501" w:rsidRDefault="00CE1501" w:rsidP="00CE1501">
      <w:pPr>
        <w:pStyle w:val="Heading3"/>
      </w:pPr>
      <w:bookmarkStart w:id="93" w:name="_Toc50130758"/>
      <w:bookmarkStart w:id="94" w:name="_Toc50134072"/>
      <w:bookmarkStart w:id="95" w:name="_Toc50134416"/>
      <w:bookmarkStart w:id="96" w:name="_Toc50557368"/>
      <w:bookmarkStart w:id="97" w:name="_Toc50549054"/>
      <w:bookmarkStart w:id="98" w:name="_Toc55202362"/>
      <w:bookmarkStart w:id="99" w:name="_Toc57209989"/>
      <w:bookmarkStart w:id="100" w:name="_Toc57366380"/>
      <w:bookmarkStart w:id="101" w:name="_Toc68086333"/>
      <w:bookmarkStart w:id="102" w:name="_Toc100954261"/>
      <w:bookmarkStart w:id="103" w:name="_Toc112913184"/>
      <w:bookmarkStart w:id="104" w:name="_Toc112913352"/>
      <w:r w:rsidRPr="00A7799E">
        <w:t>6.</w:t>
      </w:r>
      <w:r>
        <w:rPr>
          <w:rFonts w:eastAsia="SimSun"/>
          <w:lang w:eastAsia="zh-CN"/>
        </w:rPr>
        <w:t>1</w:t>
      </w:r>
      <w:r w:rsidRPr="00A7799E">
        <w:t>.2</w:t>
      </w:r>
      <w:r w:rsidRPr="00A7799E">
        <w:tab/>
      </w:r>
      <w:bookmarkEnd w:id="93"/>
      <w:bookmarkEnd w:id="94"/>
      <w:bookmarkEnd w:id="95"/>
      <w:bookmarkEnd w:id="96"/>
      <w:bookmarkEnd w:id="97"/>
      <w:bookmarkEnd w:id="98"/>
      <w:bookmarkEnd w:id="99"/>
      <w:bookmarkEnd w:id="100"/>
      <w:bookmarkEnd w:id="101"/>
      <w:r>
        <w:t>Procedures</w:t>
      </w:r>
      <w:bookmarkEnd w:id="102"/>
      <w:bookmarkEnd w:id="103"/>
      <w:bookmarkEnd w:id="104"/>
    </w:p>
    <w:p w14:paraId="5FCF92D1" w14:textId="77777777" w:rsidR="00CE1501" w:rsidRPr="00E222DB" w:rsidRDefault="00CE1501" w:rsidP="00CE1501">
      <w:pPr>
        <w:rPr>
          <w:rFonts w:eastAsia="MS Mincho"/>
        </w:rPr>
      </w:pPr>
      <w:r>
        <w:rPr>
          <w:rFonts w:eastAsia="MS Mincho"/>
        </w:rPr>
        <w:t>Figure 6.1.2 depicts the procedure of propose solution of providing PCF-updated RFSP Index update from 5GC to MME with N26 interface.</w:t>
      </w:r>
    </w:p>
    <w:p w14:paraId="39404640" w14:textId="77777777" w:rsidR="00CE1501" w:rsidRDefault="00CE1501" w:rsidP="00CE1501">
      <w:pPr>
        <w:pStyle w:val="TH"/>
      </w:pPr>
      <w:r>
        <w:object w:dxaOrig="7941" w:dyaOrig="6691" w14:anchorId="2763E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33.75pt" o:ole="">
            <v:imagedata r:id="rId16" o:title=""/>
          </v:shape>
          <o:OLEObject Type="Embed" ProgID="Visio.Drawing.11" ShapeID="_x0000_i1025" DrawAspect="Content" ObjectID="_1725270704" r:id="rId17"/>
        </w:object>
      </w:r>
    </w:p>
    <w:p w14:paraId="71D3D56C" w14:textId="77777777" w:rsidR="00CE1501" w:rsidRDefault="00CE1501" w:rsidP="00CE1501">
      <w:pPr>
        <w:pStyle w:val="TF"/>
      </w:pPr>
      <w:r w:rsidRPr="00E222DB">
        <w:rPr>
          <w:rFonts w:hint="eastAsia"/>
        </w:rPr>
        <w:t>Figure</w:t>
      </w:r>
      <w:r>
        <w:rPr>
          <w:rFonts w:eastAsia="Yu Mincho"/>
        </w:rPr>
        <w:t xml:space="preserve"> </w:t>
      </w:r>
      <w:r>
        <w:t>6</w:t>
      </w:r>
      <w:r w:rsidRPr="009A7DFE">
        <w:t>.</w:t>
      </w:r>
      <w:r>
        <w:t>1</w:t>
      </w:r>
      <w:r w:rsidRPr="009A7DFE">
        <w:t>.</w:t>
      </w:r>
      <w:r>
        <w:t>2:</w:t>
      </w:r>
      <w:r w:rsidRPr="009A7DFE">
        <w:t xml:space="preserve"> </w:t>
      </w:r>
      <w:r>
        <w:t xml:space="preserve">PCF-updated </w:t>
      </w:r>
      <w:r w:rsidRPr="009A7DFE">
        <w:t xml:space="preserve">RFSP Index update from </w:t>
      </w:r>
      <w:r>
        <w:t>5GC to MME</w:t>
      </w:r>
      <w:r w:rsidRPr="009A7DFE">
        <w:t xml:space="preserve"> in N26-base architecture</w:t>
      </w:r>
    </w:p>
    <w:p w14:paraId="66AF77B5" w14:textId="685213C8" w:rsidR="00CE1501" w:rsidRDefault="00CE1501" w:rsidP="00CE1501">
      <w:r>
        <w:t xml:space="preserve">Step 1 and Step 2 follow the procedure already defined in </w:t>
      </w:r>
      <w:r w:rsidR="003E749F">
        <w:t>TS 23.502 [</w:t>
      </w:r>
      <w:r>
        <w:t xml:space="preserve">3]. The change is: the AMF, where the UE originally register to, will not initiate the AM Policy Association termination procedure with the PCF when it received the </w:t>
      </w:r>
      <w:proofErr w:type="spellStart"/>
      <w:r>
        <w:t>Nudm_UECM_DeregistrationNotification</w:t>
      </w:r>
      <w:proofErr w:type="spellEnd"/>
      <w:r>
        <w:t xml:space="preserve"> from HSS/UDM as in clause 4.11.1.5.3 of </w:t>
      </w:r>
      <w:r w:rsidR="003E749F">
        <w:t>TS 23.502 [</w:t>
      </w:r>
      <w:r>
        <w:t xml:space="preserve">3] (TAU of handover) nor clause 4.11.1.3.2 of </w:t>
      </w:r>
      <w:r w:rsidR="003E749F">
        <w:t>TS 23.502 [</w:t>
      </w:r>
      <w:r>
        <w:t xml:space="preserve">3] (Idle mode mobility). But the AM Policy Association maintenance timer starts to run in AMF when the </w:t>
      </w:r>
      <w:proofErr w:type="spellStart"/>
      <w:r>
        <w:t>Nudm_UECM_DeregistrationNotification</w:t>
      </w:r>
      <w:proofErr w:type="spellEnd"/>
      <w:r>
        <w:t xml:space="preserve"> receives. A timer also start to runs in target MME1 to indicate it should wait for further input from AMF on RFSP Index update.</w:t>
      </w:r>
    </w:p>
    <w:p w14:paraId="7490551C" w14:textId="77777777" w:rsidR="00CE1501" w:rsidRPr="00255BC6" w:rsidRDefault="00CE1501" w:rsidP="00CE1501">
      <w:pPr>
        <w:rPr>
          <w:rFonts w:eastAsia="MS Mincho"/>
        </w:rPr>
      </w:pPr>
      <w:r>
        <w:rPr>
          <w:rFonts w:eastAsia="MS Mincho"/>
        </w:rPr>
        <w:t xml:space="preserve">Step 3, the old AMF subscribes to HSS/UDM for the notification in case of </w:t>
      </w:r>
      <w:r w:rsidRPr="006B200D">
        <w:rPr>
          <w:rFonts w:eastAsia="MS Mincho" w:hint="eastAsia"/>
        </w:rPr>
        <w:t>UE</w:t>
      </w:r>
      <w:r w:rsidRPr="006B200D">
        <w:rPr>
          <w:rFonts w:eastAsia="MS Mincho"/>
        </w:rPr>
        <w:t xml:space="preserve"> S1-handover happens</w:t>
      </w:r>
      <w:r>
        <w:rPr>
          <w:rFonts w:eastAsia="MS Mincho"/>
        </w:rPr>
        <w:t xml:space="preserve"> to insure the old AMF always know the serving MME of the UE.</w:t>
      </w:r>
    </w:p>
    <w:p w14:paraId="601E04C3" w14:textId="7D946E5C" w:rsidR="00CE1501" w:rsidRDefault="00CE1501" w:rsidP="00CE1501">
      <w:r>
        <w:t xml:space="preserve">Step 4 and Step 5, the PCF is trigger to update the RFSP Index and notify to the old AMF according to current description in </w:t>
      </w:r>
      <w:r w:rsidR="003E749F">
        <w:t>TS 23.503 [</w:t>
      </w:r>
      <w:r>
        <w:t>4].</w:t>
      </w:r>
    </w:p>
    <w:p w14:paraId="7AA994C3" w14:textId="77777777" w:rsidR="00CE1501" w:rsidRDefault="00CE1501" w:rsidP="00CE1501">
      <w:r>
        <w:t>Step 6 and Step 7 are the proposed new mobility management messages using N26 interface, in which the AMF transfer the updated RFSP index to MME1 and MME1 reply with an acknowledgement.</w:t>
      </w:r>
    </w:p>
    <w:p w14:paraId="56BCFA92" w14:textId="77777777" w:rsidR="00CE1501" w:rsidRPr="00347763" w:rsidRDefault="00CE1501" w:rsidP="00CE1501">
      <w:pPr>
        <w:rPr>
          <w:rFonts w:eastAsiaTheme="minorEastAsia"/>
          <w:lang w:eastAsia="zh-CN"/>
        </w:rPr>
      </w:pPr>
      <w:r>
        <w:rPr>
          <w:rFonts w:eastAsiaTheme="minorEastAsia"/>
          <w:lang w:eastAsia="zh-CN"/>
        </w:rPr>
        <w:t>If before the AM policy association maintenance timer runs out, S1-handover or TAU happens in EPC:</w:t>
      </w:r>
    </w:p>
    <w:p w14:paraId="2AE58516" w14:textId="77777777" w:rsidR="00CE1501" w:rsidRDefault="00CE1501" w:rsidP="00CE1501">
      <w:pPr>
        <w:rPr>
          <w:rFonts w:eastAsia="MS Mincho"/>
        </w:rPr>
      </w:pPr>
      <w:r>
        <w:rPr>
          <w:rFonts w:eastAsia="MS Mincho"/>
        </w:rPr>
        <w:t>Step 8, the UE deregisters from MME1 and register to MME2 in EPC and the remaining of the timer is transfer from MM1 to MM2 as part of UE context.</w:t>
      </w:r>
    </w:p>
    <w:p w14:paraId="422F72DC" w14:textId="77777777" w:rsidR="00CE1501" w:rsidRDefault="00CE1501" w:rsidP="00CE1501">
      <w:pPr>
        <w:rPr>
          <w:rFonts w:eastAsia="MS Mincho"/>
        </w:rPr>
      </w:pPr>
      <w:r>
        <w:rPr>
          <w:rFonts w:eastAsia="MS Mincho"/>
        </w:rPr>
        <w:t>Step 9, HSS</w:t>
      </w:r>
      <w:r w:rsidRPr="006B200D">
        <w:rPr>
          <w:rFonts w:eastAsia="MS Mincho" w:hint="eastAsia"/>
        </w:rPr>
        <w:t>/</w:t>
      </w:r>
      <w:r w:rsidRPr="006B200D">
        <w:rPr>
          <w:rFonts w:eastAsia="MS Mincho"/>
        </w:rPr>
        <w:t xml:space="preserve">UDM </w:t>
      </w:r>
      <w:r>
        <w:rPr>
          <w:rFonts w:eastAsia="MS Mincho"/>
        </w:rPr>
        <w:t>notifies the old AMF with MME2. The RFSP index in use will be sent from MME1 to MME2 as in current specification.</w:t>
      </w:r>
    </w:p>
    <w:p w14:paraId="315641E8" w14:textId="77777777" w:rsidR="00CE1501" w:rsidRPr="00255BC6" w:rsidRDefault="00CE1501" w:rsidP="00CE1501">
      <w:pPr>
        <w:rPr>
          <w:rFonts w:eastAsia="MS Mincho"/>
        </w:rPr>
      </w:pPr>
      <w:r>
        <w:rPr>
          <w:rFonts w:eastAsia="MS Mincho"/>
        </w:rPr>
        <w:t>For further RFSP Index update from PCF as in step 4, the old AMF transfer the updated RFSP index to MM2 as in step 5, 6 and 7.</w:t>
      </w:r>
    </w:p>
    <w:p w14:paraId="552B2EE8" w14:textId="09DEBB33" w:rsidR="00CE1501" w:rsidRDefault="00CE1501" w:rsidP="00CE1501">
      <w:r>
        <w:t xml:space="preserve">When the AM Policy Association maintenance timer runs out, the AMF initiates the AM Policy Association termination as in </w:t>
      </w:r>
      <w:r w:rsidR="003E749F">
        <w:t>TS 23.502 [</w:t>
      </w:r>
      <w:r>
        <w:t>3]</w:t>
      </w:r>
      <w:r>
        <w:rPr>
          <w:rFonts w:eastAsia="Yu Mincho"/>
        </w:rPr>
        <w:t xml:space="preserve"> </w:t>
      </w:r>
      <w:r>
        <w:t>and unsubscribe to HSS/UDM for further serving MME change notification. When the timer at the MME runs out, the MME could reselect an RFSP Index value as defined in current specification.</w:t>
      </w:r>
    </w:p>
    <w:p w14:paraId="74B35B03" w14:textId="77777777" w:rsidR="00CE1501" w:rsidRPr="00255BC6" w:rsidRDefault="00CE1501" w:rsidP="00CE1501">
      <w:pPr>
        <w:rPr>
          <w:rFonts w:eastAsia="MS Mincho"/>
        </w:rPr>
      </w:pPr>
      <w:r>
        <w:rPr>
          <w:rFonts w:eastAsia="MS Mincho"/>
        </w:rPr>
        <w:t>Or, if the AMF receives from HSS/UDM that the UE is not registered to any MME, i.e. deregistered from EPC, the AMF should initiates the AM Policy Association termination before the timer runs out.</w:t>
      </w:r>
    </w:p>
    <w:p w14:paraId="1FB76F0A" w14:textId="77777777" w:rsidR="00CE1501" w:rsidRPr="00A7799E" w:rsidRDefault="00CE1501" w:rsidP="00CE1501">
      <w:pPr>
        <w:pStyle w:val="Heading3"/>
        <w:rPr>
          <w:lang w:eastAsia="zh-CN"/>
        </w:rPr>
      </w:pPr>
      <w:bookmarkStart w:id="105" w:name="_Toc50130759"/>
      <w:bookmarkStart w:id="106" w:name="_Toc50134073"/>
      <w:bookmarkStart w:id="107" w:name="_Toc50134417"/>
      <w:bookmarkStart w:id="108" w:name="_Toc50557369"/>
      <w:bookmarkStart w:id="109" w:name="_Toc50549055"/>
      <w:bookmarkStart w:id="110" w:name="_Toc55202363"/>
      <w:bookmarkStart w:id="111" w:name="_Toc57209990"/>
      <w:bookmarkStart w:id="112" w:name="_Toc57366381"/>
      <w:bookmarkStart w:id="113" w:name="_Toc68086334"/>
      <w:bookmarkStart w:id="114" w:name="_Toc100954262"/>
      <w:bookmarkStart w:id="115" w:name="_Toc112913185"/>
      <w:bookmarkStart w:id="116" w:name="_Toc112913353"/>
      <w:r>
        <w:rPr>
          <w:lang w:eastAsia="zh-CN"/>
        </w:rPr>
        <w:lastRenderedPageBreak/>
        <w:t>6.</w:t>
      </w:r>
      <w:r>
        <w:rPr>
          <w:rFonts w:eastAsia="SimSun"/>
          <w:lang w:eastAsia="zh-CN"/>
        </w:rPr>
        <w:t>1</w:t>
      </w:r>
      <w:r w:rsidRPr="00A7799E">
        <w:rPr>
          <w:lang w:eastAsia="zh-CN"/>
        </w:rPr>
        <w:t>.3</w:t>
      </w:r>
      <w:r w:rsidRPr="00A7799E">
        <w:rPr>
          <w:lang w:eastAsia="zh-CN"/>
        </w:rPr>
        <w:tab/>
      </w:r>
      <w:bookmarkEnd w:id="105"/>
      <w:bookmarkEnd w:id="106"/>
      <w:bookmarkEnd w:id="107"/>
      <w:bookmarkEnd w:id="108"/>
      <w:bookmarkEnd w:id="109"/>
      <w:bookmarkEnd w:id="110"/>
      <w:bookmarkEnd w:id="111"/>
      <w:bookmarkEnd w:id="112"/>
      <w:bookmarkEnd w:id="113"/>
      <w:r w:rsidRPr="008D2994">
        <w:t>Impacts on services, entities and interfaces</w:t>
      </w:r>
      <w:bookmarkEnd w:id="114"/>
      <w:bookmarkEnd w:id="115"/>
      <w:bookmarkEnd w:id="116"/>
    </w:p>
    <w:p w14:paraId="5B2B8A4E" w14:textId="77777777" w:rsidR="00CE1501" w:rsidRDefault="00CE1501" w:rsidP="00CE1501">
      <w:r>
        <w:t>The solution has the following impacts</w:t>
      </w:r>
      <w:r w:rsidRPr="00A7799E">
        <w:t>:</w:t>
      </w:r>
    </w:p>
    <w:p w14:paraId="3065AA9A" w14:textId="77777777" w:rsidR="00CE1501" w:rsidRDefault="00CE1501" w:rsidP="00CE1501">
      <w:r>
        <w:t>AMF:</w:t>
      </w:r>
    </w:p>
    <w:p w14:paraId="474EAEBC" w14:textId="77777777" w:rsidR="00CE1501" w:rsidRDefault="00CE1501" w:rsidP="00CE1501">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not initiate the AM Policy Association termination.</w:t>
      </w:r>
    </w:p>
    <w:p w14:paraId="30924581" w14:textId="77777777" w:rsidR="00CE1501" w:rsidRDefault="00CE1501" w:rsidP="00CE1501">
      <w:pPr>
        <w:pStyle w:val="B1"/>
      </w:pPr>
      <w:r>
        <w:t>-</w:t>
      </w:r>
      <w:r>
        <w:tab/>
        <w:t>The AMF should maintain a timer for AM Policy Association maintenance in case of 5GS to EPS Mobility. And within that timer, the AMF subscribes to HSS/UDM for UE's serving MME update notification and transfer the updated RFSP Index to UE's serving MME when it is receive from PCF. When the timer runs out, the AMF initiate the AM Policy Association termination and unsubscribe to the HSS/UDM for further notification.</w:t>
      </w:r>
    </w:p>
    <w:p w14:paraId="76812C38" w14:textId="77777777" w:rsidR="00CE1501" w:rsidRDefault="00CE1501" w:rsidP="00CE1501">
      <w:pPr>
        <w:pStyle w:val="B1"/>
      </w:pPr>
      <w:r>
        <w:t>-</w:t>
      </w:r>
      <w:r>
        <w:tab/>
        <w:t>New procedure is needed for AMF to inform the MME of the updated RFSP after UE moves to EPS.</w:t>
      </w:r>
    </w:p>
    <w:p w14:paraId="548A4FB0" w14:textId="77777777" w:rsidR="00CE1501" w:rsidRDefault="00CE1501" w:rsidP="00CE1501">
      <w:r>
        <w:t>MME:</w:t>
      </w:r>
    </w:p>
    <w:p w14:paraId="591FE9C7" w14:textId="77777777" w:rsidR="00CE1501" w:rsidRDefault="00CE1501" w:rsidP="00CE1501">
      <w:pPr>
        <w:pStyle w:val="B1"/>
      </w:pPr>
      <w:r>
        <w:t>-</w:t>
      </w:r>
      <w:r>
        <w:tab/>
        <w:t>The MME should maintain a timer after the 5GS to EPS handover procedure or idle mode mobility complete within which it is able to receive and apply the updated RFSP Index from AMF.</w:t>
      </w:r>
    </w:p>
    <w:p w14:paraId="38586523" w14:textId="77777777" w:rsidR="00CE1501" w:rsidRDefault="00CE1501" w:rsidP="00CE1501">
      <w:pPr>
        <w:pStyle w:val="B1"/>
      </w:pPr>
      <w:r>
        <w:t>-</w:t>
      </w:r>
      <w:r>
        <w:tab/>
        <w:t>When S1-handover or TAU happens at EPC, the remaining value of the timer should be transfer from the source MME to the target MME as part of UE context.</w:t>
      </w:r>
    </w:p>
    <w:p w14:paraId="322CD47F" w14:textId="77777777" w:rsidR="00CE1501" w:rsidRDefault="00CE1501" w:rsidP="00CE1501">
      <w:pPr>
        <w:pStyle w:val="B1"/>
      </w:pPr>
      <w:r>
        <w:t>-</w:t>
      </w:r>
      <w:r>
        <w:tab/>
        <w:t>New procedure is needed for the MME to receive AMF provided RFSP index updated if the MME does not know the AMF.</w:t>
      </w:r>
    </w:p>
    <w:p w14:paraId="7CE0CB5F" w14:textId="77777777" w:rsidR="00CE1501" w:rsidRDefault="00CE1501" w:rsidP="00CE1501">
      <w:r>
        <w:t>HSS/UDM:</w:t>
      </w:r>
    </w:p>
    <w:p w14:paraId="56E70767" w14:textId="77777777" w:rsidR="00CE1501" w:rsidRDefault="00CE1501" w:rsidP="00CE1501">
      <w:pPr>
        <w:pStyle w:val="B1"/>
      </w:pPr>
      <w:r>
        <w:t>-</w:t>
      </w:r>
      <w:r>
        <w:tab/>
        <w:t>New service needs to be defined to allow AMF to get UE's serving MME information.</w:t>
      </w:r>
    </w:p>
    <w:p w14:paraId="7813D90D" w14:textId="77777777" w:rsidR="00CE1501" w:rsidRDefault="00CE1501" w:rsidP="00CE1501">
      <w:pPr>
        <w:pStyle w:val="B1"/>
      </w:pPr>
      <w:r>
        <w:t>-</w:t>
      </w:r>
      <w:r>
        <w:tab/>
        <w:t>When HSS and UDM are deploy separately, new services are needed to allow HSS to provide serving MME information to UDM, then UDM to provide serving MME information to AMF. In a combined UDM+HSS deployment, service between HSS and UDM is not needed or handled in implementation specific way.</w:t>
      </w:r>
    </w:p>
    <w:p w14:paraId="2C7AB160" w14:textId="77777777" w:rsidR="00CE1501" w:rsidRDefault="00CE1501" w:rsidP="00CE1501">
      <w:r>
        <w:t>N26:</w:t>
      </w:r>
    </w:p>
    <w:p w14:paraId="79F367D8" w14:textId="77777777" w:rsidR="00CE1501" w:rsidRDefault="00CE1501" w:rsidP="00CE1501">
      <w:pPr>
        <w:pStyle w:val="B1"/>
      </w:pPr>
      <w:r>
        <w:t>-</w:t>
      </w:r>
      <w:r>
        <w:tab/>
        <w:t>New mobility management message are defined to support the RFSP Index transfer from AMF to MME.</w:t>
      </w:r>
    </w:p>
    <w:p w14:paraId="09E3BD9C" w14:textId="77777777" w:rsidR="00CE1501" w:rsidRDefault="00CE1501" w:rsidP="00CE1501">
      <w:r>
        <w:t>N8 (&amp; UDICOM interface if used)</w:t>
      </w:r>
    </w:p>
    <w:p w14:paraId="00EDD222" w14:textId="77777777" w:rsidR="00CE1501" w:rsidRDefault="00CE1501" w:rsidP="00CE1501">
      <w:pPr>
        <w:pStyle w:val="B1"/>
      </w:pPr>
      <w:r>
        <w:t>-</w:t>
      </w:r>
      <w:r>
        <w:tab/>
        <w:t>New event exposed to repost the change of MME to AMF.</w:t>
      </w:r>
    </w:p>
    <w:p w14:paraId="3EA30844" w14:textId="77777777" w:rsidR="00CE1501" w:rsidRPr="005A2371" w:rsidRDefault="00CE1501" w:rsidP="00CE1501">
      <w:pPr>
        <w:pStyle w:val="Heading2"/>
      </w:pPr>
      <w:bookmarkStart w:id="117" w:name="_Toc100954263"/>
      <w:bookmarkStart w:id="118" w:name="_Toc112913186"/>
      <w:bookmarkStart w:id="119" w:name="_Toc112913354"/>
      <w:bookmarkStart w:id="120" w:name="_Toc92785018"/>
      <w:bookmarkStart w:id="121" w:name="_Toc250980595"/>
      <w:bookmarkStart w:id="122" w:name="_Toc326037266"/>
      <w:bookmarkStart w:id="123" w:name="_Toc510604411"/>
      <w:bookmarkStart w:id="124" w:name="_Toc22214912"/>
      <w:bookmarkStart w:id="125" w:name="_Toc310438366"/>
      <w:bookmarkStart w:id="126" w:name="_Toc324232216"/>
      <w:bookmarkStart w:id="127" w:name="_Toc326248735"/>
      <w:bookmarkStart w:id="128" w:name="_Toc510604412"/>
      <w:bookmarkStart w:id="129" w:name="historyclause"/>
      <w:bookmarkEnd w:id="77"/>
      <w:bookmarkEnd w:id="78"/>
      <w:r w:rsidRPr="005A2371">
        <w:rPr>
          <w:lang w:eastAsia="zh-CN"/>
        </w:rPr>
        <w:t>6.</w:t>
      </w:r>
      <w:r>
        <w:rPr>
          <w:lang w:eastAsia="zh-CN"/>
        </w:rPr>
        <w:t>2</w:t>
      </w:r>
      <w:r w:rsidRPr="005A2371">
        <w:rPr>
          <w:rFonts w:hint="eastAsia"/>
          <w:lang w:eastAsia="ko-KR"/>
        </w:rPr>
        <w:tab/>
      </w:r>
      <w:r w:rsidRPr="005A2371">
        <w:t>Solution</w:t>
      </w:r>
      <w:r w:rsidRPr="005A2371">
        <w:rPr>
          <w:rFonts w:hint="eastAsia"/>
          <w:lang w:eastAsia="zh-CN"/>
        </w:rPr>
        <w:t xml:space="preserve"> #</w:t>
      </w:r>
      <w:r>
        <w:rPr>
          <w:lang w:eastAsia="zh-CN"/>
        </w:rPr>
        <w:t>2</w:t>
      </w:r>
      <w:r w:rsidRPr="005A2371">
        <w:t xml:space="preserve">: </w:t>
      </w:r>
      <w:r>
        <w:t>Provide Authorized RFSP in EPC via UDM/HSS, during 5GS to EPS mobility</w:t>
      </w:r>
      <w:bookmarkEnd w:id="117"/>
      <w:bookmarkEnd w:id="118"/>
      <w:bookmarkEnd w:id="119"/>
    </w:p>
    <w:p w14:paraId="0F80EF1A" w14:textId="77777777" w:rsidR="00CE1501" w:rsidRPr="005A2371" w:rsidRDefault="00CE1501" w:rsidP="00CE1501">
      <w:pPr>
        <w:pStyle w:val="Heading3"/>
      </w:pPr>
      <w:bookmarkStart w:id="130" w:name="_Toc100954264"/>
      <w:bookmarkStart w:id="131" w:name="_Toc112913187"/>
      <w:bookmarkStart w:id="132" w:name="_Toc112913355"/>
      <w:r w:rsidRPr="005A2371">
        <w:t>6.</w:t>
      </w:r>
      <w:r>
        <w:t>2</w:t>
      </w:r>
      <w:r w:rsidRPr="005A2371">
        <w:t>.1</w:t>
      </w:r>
      <w:r w:rsidRPr="005A2371">
        <w:rPr>
          <w:rFonts w:hint="eastAsia"/>
        </w:rPr>
        <w:tab/>
        <w:t>Description</w:t>
      </w:r>
      <w:bookmarkEnd w:id="130"/>
      <w:bookmarkEnd w:id="131"/>
      <w:bookmarkEnd w:id="132"/>
    </w:p>
    <w:p w14:paraId="60616194" w14:textId="77777777" w:rsidR="00CE1501" w:rsidRDefault="00CE1501" w:rsidP="00CE1501">
      <w:pPr>
        <w:rPr>
          <w:lang w:val="en-US" w:eastAsia="zh-CN"/>
        </w:rPr>
      </w:pPr>
      <w:r>
        <w:rPr>
          <w:lang w:val="en-US" w:eastAsia="zh-CN"/>
        </w:rPr>
        <w:t>The solution address KI#1 and applies to 5GC to EPC interworking when:</w:t>
      </w:r>
    </w:p>
    <w:p w14:paraId="12E96042" w14:textId="77777777" w:rsidR="00CE1501" w:rsidRDefault="00CE1501" w:rsidP="00CE1501">
      <w:pPr>
        <w:pStyle w:val="B1"/>
        <w:rPr>
          <w:lang w:val="en-US" w:eastAsia="zh-CN"/>
        </w:rPr>
      </w:pPr>
      <w:r>
        <w:rPr>
          <w:lang w:val="en-US" w:eastAsia="zh-CN"/>
        </w:rPr>
        <w:t>-</w:t>
      </w:r>
      <w:r>
        <w:rPr>
          <w:lang w:val="en-US" w:eastAsia="zh-CN"/>
        </w:rPr>
        <w:tab/>
        <w:t>5GS to EPS handover using N26 interface.</w:t>
      </w:r>
    </w:p>
    <w:p w14:paraId="1E1E7043" w14:textId="77777777" w:rsidR="00CE1501" w:rsidRDefault="00CE1501" w:rsidP="00CE1501">
      <w:pPr>
        <w:pStyle w:val="B1"/>
        <w:rPr>
          <w:lang w:val="en-US" w:eastAsia="zh-CN"/>
        </w:rPr>
      </w:pPr>
      <w:r>
        <w:rPr>
          <w:lang w:val="en-US" w:eastAsia="zh-CN"/>
        </w:rPr>
        <w:t>-</w:t>
      </w:r>
      <w:r>
        <w:rPr>
          <w:lang w:val="en-US" w:eastAsia="zh-CN"/>
        </w:rPr>
        <w:tab/>
        <w:t>5GS to EPS Idle mode mobility using N26 interface.</w:t>
      </w:r>
    </w:p>
    <w:p w14:paraId="10C57B3B" w14:textId="77777777" w:rsidR="00CE1501" w:rsidRDefault="00CE1501" w:rsidP="00CE1501">
      <w:pPr>
        <w:pStyle w:val="B1"/>
        <w:rPr>
          <w:lang w:val="en-US" w:eastAsia="zh-CN"/>
        </w:rPr>
      </w:pPr>
      <w:r>
        <w:rPr>
          <w:lang w:val="en-US" w:eastAsia="zh-CN"/>
        </w:rPr>
        <w:t>-</w:t>
      </w:r>
      <w:r>
        <w:rPr>
          <w:lang w:val="en-US" w:eastAsia="zh-CN"/>
        </w:rPr>
        <w:tab/>
        <w:t>5GS to EPS Mobility without N26 interface.</w:t>
      </w:r>
    </w:p>
    <w:p w14:paraId="03154574" w14:textId="77777777" w:rsidR="00CE1501" w:rsidRDefault="00CE1501" w:rsidP="00CE1501">
      <w:pPr>
        <w:rPr>
          <w:lang w:val="en-US" w:eastAsia="zh-CN"/>
        </w:rPr>
      </w:pPr>
      <w:r>
        <w:rPr>
          <w:lang w:val="en-US" w:eastAsia="zh-CN"/>
        </w:rPr>
        <w:t>The PCF, in 5GC, may adjust the RFSP index to request RAN to direct the UE from 5G to 4G according to dynamic network situations, for example:</w:t>
      </w:r>
    </w:p>
    <w:p w14:paraId="62161D66" w14:textId="77777777" w:rsidR="00CE1501" w:rsidRDefault="00CE1501" w:rsidP="00CE1501">
      <w:pPr>
        <w:pStyle w:val="B1"/>
        <w:rPr>
          <w:lang w:val="en-US" w:eastAsia="zh-CN"/>
        </w:rPr>
      </w:pPr>
      <w:r>
        <w:rPr>
          <w:lang w:val="en-US" w:eastAsia="zh-CN"/>
        </w:rPr>
        <w:t>-</w:t>
      </w:r>
      <w:r>
        <w:rPr>
          <w:lang w:val="en-US" w:eastAsia="zh-CN"/>
        </w:rPr>
        <w:tab/>
        <w:t>Based on various analytics and prediction result from NWDAF (e.g. network congestion in 5G) the PCF may request to move some of the "5G prioritized" UEs to 4G access.</w:t>
      </w:r>
    </w:p>
    <w:p w14:paraId="0572BCFC" w14:textId="77777777" w:rsidR="00CE1501" w:rsidRDefault="00CE1501" w:rsidP="00CE1501">
      <w:pPr>
        <w:pStyle w:val="B1"/>
        <w:rPr>
          <w:lang w:val="en-US" w:eastAsia="zh-CN"/>
        </w:rPr>
      </w:pPr>
      <w:r>
        <w:rPr>
          <w:lang w:val="en-US" w:eastAsia="zh-CN"/>
        </w:rPr>
        <w:t>-</w:t>
      </w:r>
      <w:r>
        <w:rPr>
          <w:lang w:val="en-US" w:eastAsia="zh-CN"/>
        </w:rPr>
        <w:tab/>
        <w:t>According to a request from AF, the PCF may request RAN to move the requested UE(s) from 5G to 4G.</w:t>
      </w:r>
    </w:p>
    <w:p w14:paraId="1DC8BB62" w14:textId="77777777" w:rsidR="00CE1501" w:rsidRDefault="00CE1501" w:rsidP="00CE1501">
      <w:pPr>
        <w:rPr>
          <w:lang w:val="en-US" w:eastAsia="zh-CN"/>
        </w:rPr>
      </w:pPr>
      <w:r>
        <w:rPr>
          <w:lang w:val="en-US" w:eastAsia="zh-CN"/>
        </w:rPr>
        <w:lastRenderedPageBreak/>
        <w:t>When the AMF receives "Authorized RFSP" in AM Policy Establishment or modification from the PCF, the AMF notifies the HSS (via UDM) about the PCF decision to change the RFSP value and provides the new "Authorized RFSP". The notification can be sent by AMF based on implicit subscription to notify the UDM (based on operator policies and local configuration) or alternatively, the UDM could provide the notification endpoints to the AMF during the UE registration procedure. Sending "Authorized RFSP" to UDM is only required when N26 mobility does not apply in the local (serving) 5GS network. Otherwise, the AMF can send the "Authorized RFSP" over N26.</w:t>
      </w:r>
    </w:p>
    <w:p w14:paraId="38C95C0B" w14:textId="77777777" w:rsidR="00CE1501" w:rsidRDefault="00CE1501" w:rsidP="00CE1501">
      <w:pPr>
        <w:rPr>
          <w:lang w:val="en-US" w:eastAsia="zh-CN"/>
        </w:rPr>
      </w:pPr>
      <w:r>
        <w:rPr>
          <w:lang w:val="en-US" w:eastAsia="zh-CN"/>
        </w:rPr>
        <w:t xml:space="preserve">When the UE moves from 5GS to EPS, if the HSS has received the "Authorized RFSP", it shall provide both "Authorized RFSP" and "Subscribed RFSP" values to the MME. The MME sends the "Authorized RFSP" as the RFSP to use to the </w:t>
      </w:r>
      <w:proofErr w:type="spellStart"/>
      <w:r>
        <w:rPr>
          <w:lang w:val="en-US" w:eastAsia="zh-CN"/>
        </w:rPr>
        <w:t>eNB</w:t>
      </w:r>
      <w:proofErr w:type="spellEnd"/>
      <w:r>
        <w:rPr>
          <w:lang w:val="en-US" w:eastAsia="zh-CN"/>
        </w:rPr>
        <w:t>, to avoid any possible ping-pong issue of continuously moving the UE between the 4G and 5G access.</w:t>
      </w:r>
    </w:p>
    <w:p w14:paraId="1FDCE9BD" w14:textId="77777777" w:rsidR="00CE1501" w:rsidRDefault="00CE1501" w:rsidP="00CE1501">
      <w:pPr>
        <w:rPr>
          <w:lang w:val="en-US" w:eastAsia="zh-CN"/>
        </w:rPr>
      </w:pPr>
      <w:r>
        <w:rPr>
          <w:lang w:val="en-US" w:eastAsia="zh-CN"/>
        </w:rPr>
        <w:t xml:space="preserve">The MME may continue to use the "Authorized RFSP" over the "Subscribed RFSP" for a certain duration of time based on locally configured or operator determined validity conditions (e.g. a configured duration of time or for the current registration time etc.). During inter MME handover, the source MME may provide the additional information on "Authorized RFSP" and its validity condition to the target MME. When the validity condition expires, the MME may then send the "Subscribed RFSP" as the RFSP to use to the </w:t>
      </w:r>
      <w:proofErr w:type="spellStart"/>
      <w:r>
        <w:rPr>
          <w:lang w:val="en-US" w:eastAsia="zh-CN"/>
        </w:rPr>
        <w:t>eNB</w:t>
      </w:r>
      <w:proofErr w:type="spellEnd"/>
      <w:r>
        <w:rPr>
          <w:lang w:val="en-US" w:eastAsia="zh-CN"/>
        </w:rPr>
        <w:t>.</w:t>
      </w:r>
    </w:p>
    <w:p w14:paraId="78FFC608" w14:textId="77777777" w:rsidR="00CE1501" w:rsidRPr="005A2371" w:rsidRDefault="00CE1501" w:rsidP="00CE1501">
      <w:pPr>
        <w:pStyle w:val="Heading3"/>
      </w:pPr>
      <w:bookmarkStart w:id="133" w:name="_Toc100954265"/>
      <w:bookmarkStart w:id="134" w:name="_Toc112913188"/>
      <w:bookmarkStart w:id="135" w:name="_Toc112913356"/>
      <w:r w:rsidRPr="005A2371">
        <w:t>6.</w:t>
      </w:r>
      <w:r>
        <w:t>2</w:t>
      </w:r>
      <w:r w:rsidRPr="005A2371">
        <w:t>.2</w:t>
      </w:r>
      <w:r w:rsidRPr="005A2371">
        <w:tab/>
        <w:t>Procedures</w:t>
      </w:r>
      <w:bookmarkEnd w:id="133"/>
      <w:bookmarkEnd w:id="134"/>
      <w:bookmarkEnd w:id="135"/>
    </w:p>
    <w:p w14:paraId="075D20F6" w14:textId="77777777" w:rsidR="00CE1501" w:rsidRDefault="00CE1501" w:rsidP="00CE1501">
      <w:pPr>
        <w:pStyle w:val="TH"/>
      </w:pPr>
      <w:r>
        <w:object w:dxaOrig="10781" w:dyaOrig="8811" w14:anchorId="3DB064C2">
          <v:shape id="_x0000_i1026" type="#_x0000_t75" style="width:481.5pt;height:393.75pt" o:ole="">
            <v:imagedata r:id="rId18" o:title=""/>
          </v:shape>
          <o:OLEObject Type="Embed" ProgID="Visio.Drawing.15" ShapeID="_x0000_i1026" DrawAspect="Content" ObjectID="_1725270705" r:id="rId19"/>
        </w:object>
      </w:r>
    </w:p>
    <w:p w14:paraId="1AC6412E" w14:textId="77777777" w:rsidR="00CE1501" w:rsidRDefault="00CE1501" w:rsidP="00CE1501">
      <w:pPr>
        <w:pStyle w:val="TF"/>
      </w:pPr>
      <w:r>
        <w:t>Figure 6.</w:t>
      </w:r>
      <w:r>
        <w:rPr>
          <w:lang w:eastAsia="zh-CN"/>
        </w:rPr>
        <w:t>2</w:t>
      </w:r>
      <w:r>
        <w:t xml:space="preserve">.2-1: </w:t>
      </w:r>
      <w:r w:rsidRPr="006F373C">
        <w:rPr>
          <w:bCs/>
          <w:lang w:val="en-US" w:eastAsia="zh-CN"/>
        </w:rPr>
        <w:t xml:space="preserve">Procedure to </w:t>
      </w:r>
      <w:r>
        <w:t>Provide Authorized RFSP in EPC via UDM/HSS, during 5GS to EPS mobility</w:t>
      </w:r>
    </w:p>
    <w:p w14:paraId="42BF43F3" w14:textId="77777777" w:rsidR="00CE1501" w:rsidRDefault="00CE1501" w:rsidP="00CE1501">
      <w:pPr>
        <w:rPr>
          <w:lang w:eastAsia="x-none"/>
        </w:rPr>
      </w:pPr>
      <w:r>
        <w:rPr>
          <w:lang w:eastAsia="x-none"/>
        </w:rPr>
        <w:t>The detailed procedure is described in Figure 6.2.2-1.</w:t>
      </w:r>
    </w:p>
    <w:p w14:paraId="3E9E8AA2" w14:textId="3E3C040F"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63393C05" w14:textId="77777777" w:rsidR="00CE1501" w:rsidRDefault="00CE1501" w:rsidP="00CE1501">
      <w:pPr>
        <w:pStyle w:val="B1"/>
        <w:rPr>
          <w:lang w:val="en-US"/>
        </w:rPr>
      </w:pPr>
      <w:r>
        <w:lastRenderedPageBreak/>
        <w:t>2.</w:t>
      </w:r>
      <w:r>
        <w:tab/>
      </w:r>
      <w:r>
        <w:rPr>
          <w:lang w:eastAsia="zh-CN"/>
        </w:rPr>
        <w:t xml:space="preserve">The </w:t>
      </w:r>
      <w:r>
        <w:rPr>
          <w:lang w:val="en-US"/>
        </w:rPr>
        <w:t xml:space="preserve">PCF decides to adjust the </w:t>
      </w:r>
      <w:r w:rsidRPr="00EA7933">
        <w:rPr>
          <w:lang w:val="en-US"/>
        </w:rPr>
        <w:t xml:space="preserve">RFSP index to direct </w:t>
      </w:r>
      <w:r>
        <w:rPr>
          <w:lang w:val="en-US"/>
        </w:rPr>
        <w:t>the</w:t>
      </w:r>
      <w:r w:rsidRPr="00EA7933">
        <w:rPr>
          <w:lang w:val="en-US"/>
        </w:rPr>
        <w:t xml:space="preserve"> UE from 5G to 4G</w:t>
      </w:r>
      <w:r>
        <w:rPr>
          <w:lang w:val="en-US"/>
        </w:rPr>
        <w:t>. The PCF decision could be based on various inputs. For example:</w:t>
      </w:r>
    </w:p>
    <w:p w14:paraId="25C07D7C" w14:textId="77777777" w:rsidR="00CE1501" w:rsidRDefault="00CE1501" w:rsidP="00CE1501">
      <w:pPr>
        <w:pStyle w:val="B2"/>
        <w:rPr>
          <w:lang w:val="en-US"/>
        </w:rPr>
      </w:pPr>
      <w:r>
        <w:t>-</w:t>
      </w:r>
      <w:r>
        <w:tab/>
      </w:r>
      <w:r w:rsidRPr="008C054E">
        <w:rPr>
          <w:lang w:val="en-US"/>
        </w:rPr>
        <w:t>Based on various analytics and prediction result from NWDAF (e.g. network congestion in 5G)</w:t>
      </w:r>
      <w:r>
        <w:rPr>
          <w:lang w:val="en-US"/>
        </w:rPr>
        <w:t>.</w:t>
      </w:r>
    </w:p>
    <w:p w14:paraId="649AC693" w14:textId="77777777" w:rsidR="00CE1501" w:rsidRDefault="00CE1501" w:rsidP="00CE1501">
      <w:pPr>
        <w:pStyle w:val="B2"/>
        <w:rPr>
          <w:lang w:val="en-US"/>
        </w:rPr>
      </w:pPr>
      <w:r>
        <w:rPr>
          <w:lang w:val="en-US"/>
        </w:rPr>
        <w:t>-</w:t>
      </w:r>
      <w:r>
        <w:rPr>
          <w:lang w:val="en-US"/>
        </w:rPr>
        <w:tab/>
        <w:t>According to the request from AF.</w:t>
      </w:r>
    </w:p>
    <w:p w14:paraId="20C0EF03" w14:textId="7DEB003D" w:rsidR="00CE1501" w:rsidRDefault="00CE1501" w:rsidP="00CE1501">
      <w:pPr>
        <w:pStyle w:val="B1"/>
      </w:pPr>
      <w:r>
        <w:t>3.</w:t>
      </w:r>
      <w:r>
        <w:tab/>
        <w:t xml:space="preserve">The PCF provides the new "Authorized RFSP" for the UE by initiating AM Policy Modification procedure as in clause 4.16.2.2 of </w:t>
      </w:r>
      <w:r w:rsidR="003E749F">
        <w:t>TS 23.502 [</w:t>
      </w:r>
      <w:r>
        <w:t>3].</w:t>
      </w:r>
    </w:p>
    <w:p w14:paraId="249E185D" w14:textId="0D6808A5" w:rsidR="00CE1501" w:rsidRDefault="00CE1501" w:rsidP="00CE1501">
      <w:pPr>
        <w:pStyle w:val="B1"/>
      </w:pPr>
      <w:r>
        <w:t>4.</w:t>
      </w:r>
      <w:r>
        <w:tab/>
        <w:t xml:space="preserve">The AMF provides the Authorized RFSP as the RFSP to use to the </w:t>
      </w:r>
      <w:proofErr w:type="spellStart"/>
      <w:r>
        <w:t>gNB</w:t>
      </w:r>
      <w:proofErr w:type="spellEnd"/>
      <w:r>
        <w:t xml:space="preserve"> by initiating a UE CONEXT MODIFICATION procedure as in clause 8.3.4 of </w:t>
      </w:r>
      <w:r w:rsidR="003E749F">
        <w:t>TS 38.413 [</w:t>
      </w:r>
      <w:r>
        <w:t>7].</w:t>
      </w:r>
    </w:p>
    <w:p w14:paraId="60196C31" w14:textId="77777777" w:rsidR="00CE1501" w:rsidRDefault="00CE1501" w:rsidP="00CE1501">
      <w:pPr>
        <w:pStyle w:val="B1"/>
      </w:pPr>
      <w:r>
        <w:t>5.</w:t>
      </w:r>
      <w:r>
        <w:tab/>
        <w:t>If N26 does not apply and the AMF identifies that the "Authorized RFSP" is different than the "Subscribed RFSP", then the AMF notifies the UDM on the "Authorized RFSP" received from PCF. If the UDM and HSS are deployed separately then the UDM further notifies the "Authorized RFSP" to the HSS. In a combined UDM+HSS deployment this step (5b in Figure 6.2.2-1) is not needed or handled in implementation specific way.</w:t>
      </w:r>
    </w:p>
    <w:p w14:paraId="4A588DC9" w14:textId="77777777" w:rsidR="00CE1501" w:rsidRDefault="00CE1501" w:rsidP="00CE1501">
      <w:pPr>
        <w:pStyle w:val="B1"/>
      </w:pPr>
      <w:r>
        <w:t>6-7.When the UE was guided to 4G access, the UE performs TAU or Attach procedure, during which the HSS provides "Authorized RFSP" to the MME serving the UE, along with the "Subscribed RFSP".</w:t>
      </w:r>
    </w:p>
    <w:p w14:paraId="424426C5" w14:textId="77777777" w:rsidR="00CE1501" w:rsidRDefault="00CE1501" w:rsidP="00CE1501">
      <w:pPr>
        <w:pStyle w:val="B1"/>
      </w:pPr>
      <w:r>
        <w:t>8.</w:t>
      </w:r>
      <w:r>
        <w:tab/>
        <w:t>The MME stores the "Subscribed RFSP", the "Authorized RFSP" and a validity condition for the "Authorized RFSP" in the UE context in MME. The validity condition may be locally configured at the MME based on operator policy and may contain a duration for which the "Authorized RFSP" is applicable (e.g. timer or current registration etc.). During inter MME handover, the source MME also provides the "Authorized RFSP" and the validity condition to the target MME.</w:t>
      </w:r>
    </w:p>
    <w:p w14:paraId="4B9029BC" w14:textId="2A21E6DD" w:rsidR="00CE1501" w:rsidRDefault="00CE1501" w:rsidP="00CE1501">
      <w:pPr>
        <w:pStyle w:val="B1"/>
      </w:pPr>
      <w:r>
        <w:t>9.</w:t>
      </w:r>
      <w:r>
        <w:tab/>
        <w:t xml:space="preserve">The MME may choose to continue using the "Authorized RFSP" instead of deriving the RFSP Index based on the subscribed RFSP Index. The MME provides the "Authorized RFSP" as the RFSP to use to the </w:t>
      </w:r>
      <w:proofErr w:type="spellStart"/>
      <w:r>
        <w:t>eNB</w:t>
      </w:r>
      <w:proofErr w:type="spellEnd"/>
      <w:r>
        <w:t xml:space="preserve"> in UE CONTEXT MODIFICATION procedure as in clause 8.3.4 of </w:t>
      </w:r>
      <w:r w:rsidR="003E749F">
        <w:t>TS 36.413 [</w:t>
      </w:r>
      <w:r>
        <w:t>6].</w:t>
      </w:r>
    </w:p>
    <w:p w14:paraId="749DE6CA" w14:textId="77777777" w:rsidR="00CE1501" w:rsidRDefault="00CE1501" w:rsidP="00CE1501">
      <w:pPr>
        <w:pStyle w:val="B1"/>
      </w:pPr>
      <w:r>
        <w:t>10.</w:t>
      </w:r>
      <w:r>
        <w:tab/>
        <w:t>When the validity condition is expired the MME may review the RFSP index and may choose the RFSP Index to use based on the subscribed RFSP Index, the locally configured operator's policies and the UE related context information available at the MME.</w:t>
      </w:r>
    </w:p>
    <w:p w14:paraId="68ABB6E3" w14:textId="24A4CDC8" w:rsidR="00CE1501" w:rsidRDefault="00CE1501" w:rsidP="00CE1501">
      <w:pPr>
        <w:pStyle w:val="B1"/>
      </w:pPr>
      <w:r>
        <w:t>11.</w:t>
      </w:r>
      <w:r>
        <w:tab/>
        <w:t xml:space="preserve">The MME provides the RFSP to use to the </w:t>
      </w:r>
      <w:proofErr w:type="spellStart"/>
      <w:r>
        <w:t>eNB</w:t>
      </w:r>
      <w:proofErr w:type="spellEnd"/>
      <w:r>
        <w:t xml:space="preserve"> in UE CONTEXT MODIFICATION procedure as in clause 8.3.4 of </w:t>
      </w:r>
      <w:r w:rsidR="003E749F">
        <w:t>TS 36.413 [</w:t>
      </w:r>
      <w:r>
        <w:t>6].</w:t>
      </w:r>
    </w:p>
    <w:p w14:paraId="1E9404B3" w14:textId="77777777" w:rsidR="00CE1501" w:rsidRPr="005A2371" w:rsidRDefault="00CE1501" w:rsidP="00CE1501">
      <w:pPr>
        <w:pStyle w:val="Heading3"/>
        <w:rPr>
          <w:lang w:eastAsia="zh-CN"/>
        </w:rPr>
      </w:pPr>
      <w:bookmarkStart w:id="136" w:name="_Toc100954266"/>
      <w:bookmarkStart w:id="137" w:name="_Toc112913189"/>
      <w:bookmarkStart w:id="138" w:name="_Toc112913357"/>
      <w:r w:rsidRPr="005A2371">
        <w:rPr>
          <w:lang w:eastAsia="zh-CN"/>
        </w:rPr>
        <w:t>6.</w:t>
      </w:r>
      <w:r>
        <w:rPr>
          <w:lang w:eastAsia="zh-CN"/>
        </w:rPr>
        <w:t>2</w:t>
      </w:r>
      <w:r w:rsidRPr="005A2371">
        <w:rPr>
          <w:lang w:eastAsia="zh-CN"/>
        </w:rPr>
        <w:t>.3</w:t>
      </w:r>
      <w:r w:rsidRPr="005A2371">
        <w:rPr>
          <w:lang w:eastAsia="zh-CN"/>
        </w:rPr>
        <w:tab/>
      </w:r>
      <w:r w:rsidRPr="008D2994">
        <w:t>Impacts on services, entities and interfaces</w:t>
      </w:r>
      <w:bookmarkEnd w:id="136"/>
      <w:bookmarkEnd w:id="137"/>
      <w:bookmarkEnd w:id="138"/>
    </w:p>
    <w:p w14:paraId="2F84FF86"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1C4B8FDF" w14:textId="77777777" w:rsidR="00CE1501" w:rsidRDefault="00CE1501" w:rsidP="00CE1501">
      <w:pPr>
        <w:pStyle w:val="B1"/>
        <w:rPr>
          <w:lang w:eastAsia="zh-CN"/>
        </w:rPr>
      </w:pPr>
      <w:r>
        <w:rPr>
          <w:lang w:eastAsia="zh-CN"/>
        </w:rPr>
        <w:t>-</w:t>
      </w:r>
      <w:r>
        <w:rPr>
          <w:lang w:eastAsia="zh-CN"/>
        </w:rPr>
        <w:tab/>
        <w:t>AMF: AMF creates subscription for notification of "Authorized RFSP" to UDM/HSS. AMF notifies the "Authorized RFSP" received from PCF to the UDM/HSS</w:t>
      </w:r>
    </w:p>
    <w:p w14:paraId="19DB2FD6" w14:textId="77777777" w:rsidR="00CE1501" w:rsidRDefault="00CE1501" w:rsidP="00CE1501">
      <w:pPr>
        <w:pStyle w:val="B1"/>
        <w:rPr>
          <w:lang w:eastAsia="zh-CN"/>
        </w:rPr>
      </w:pPr>
      <w:r>
        <w:rPr>
          <w:lang w:eastAsia="zh-CN"/>
        </w:rPr>
        <w:t>-</w:t>
      </w:r>
      <w:r>
        <w:rPr>
          <w:lang w:eastAsia="zh-CN"/>
        </w:rPr>
        <w:tab/>
        <w:t>UDM: When UDM and HSS are deployed separately, the UDM shall create an implicit subscription to send "Authorized RFSP" to HSS. When the USM receives "Authorized RFSP" for a UE from the AMF, it shall send a notification to the HSS.</w:t>
      </w:r>
    </w:p>
    <w:p w14:paraId="08C6E5B5" w14:textId="77777777" w:rsidR="00CE1501" w:rsidRDefault="00CE1501" w:rsidP="00CE1501">
      <w:pPr>
        <w:pStyle w:val="B1"/>
        <w:rPr>
          <w:lang w:eastAsia="zh-CN"/>
        </w:rPr>
      </w:pPr>
      <w:r>
        <w:rPr>
          <w:lang w:eastAsia="zh-CN"/>
        </w:rPr>
        <w:t>-</w:t>
      </w:r>
      <w:r>
        <w:rPr>
          <w:lang w:eastAsia="zh-CN"/>
        </w:rPr>
        <w:tab/>
        <w:t>HSS: Provides the "Authorized RFSP" along with "Subscribed RFSP" for a UE to the MME. The "Authorized RFSP" may be provided during Update Location or as a Standalone Insert Subscriber Data operation.</w:t>
      </w:r>
    </w:p>
    <w:p w14:paraId="516716BC" w14:textId="77777777" w:rsidR="00CE1501" w:rsidRDefault="00CE1501" w:rsidP="00CE1501">
      <w:pPr>
        <w:pStyle w:val="B1"/>
        <w:rPr>
          <w:lang w:eastAsia="zh-CN"/>
        </w:rPr>
      </w:pPr>
      <w:r>
        <w:rPr>
          <w:lang w:eastAsia="zh-CN"/>
        </w:rPr>
        <w:t>-</w:t>
      </w:r>
      <w:r>
        <w:rPr>
          <w:lang w:eastAsia="zh-CN"/>
        </w:rPr>
        <w:tab/>
        <w:t>MME: MME stores the "Authorized RFSP" along with its validity conditions in the UE context in MME. As long as the validity condition is satisfied the MME uses "Authorized RFSP" over "Subscribed RFSP". The MME provides the "Authorized RFSP" and its validity conditions to target MME during inter MME mobility. When the validity condition is expired the MME decides to use "Subscribed RFSP".</w:t>
      </w:r>
    </w:p>
    <w:p w14:paraId="7AE01D29" w14:textId="77777777" w:rsidR="00CE1501" w:rsidRPr="0024450E" w:rsidRDefault="00CE1501" w:rsidP="00CE1501">
      <w:pPr>
        <w:pStyle w:val="Heading2"/>
        <w:rPr>
          <w:lang w:val="en-US"/>
        </w:rPr>
      </w:pPr>
      <w:bookmarkStart w:id="139" w:name="_Toc100954267"/>
      <w:bookmarkStart w:id="140" w:name="_Toc112913190"/>
      <w:bookmarkStart w:id="141" w:name="_Toc112913358"/>
      <w:r w:rsidRPr="005A2371">
        <w:rPr>
          <w:lang w:eastAsia="zh-CN"/>
        </w:rPr>
        <w:t>6.</w:t>
      </w:r>
      <w:r>
        <w:rPr>
          <w:lang w:eastAsia="zh-CN"/>
        </w:rPr>
        <w:t>3</w:t>
      </w:r>
      <w:r w:rsidRPr="005A2371">
        <w:rPr>
          <w:rFonts w:hint="eastAsia"/>
          <w:lang w:eastAsia="ko-KR"/>
        </w:rPr>
        <w:tab/>
      </w:r>
      <w:r w:rsidRPr="005A2371">
        <w:t>Solution</w:t>
      </w:r>
      <w:r w:rsidRPr="005A2371">
        <w:rPr>
          <w:rFonts w:hint="eastAsia"/>
          <w:lang w:eastAsia="zh-CN"/>
        </w:rPr>
        <w:t xml:space="preserve"> #</w:t>
      </w:r>
      <w:r>
        <w:rPr>
          <w:lang w:eastAsia="zh-CN"/>
        </w:rPr>
        <w:t>3</w:t>
      </w:r>
      <w:r w:rsidRPr="005A2371">
        <w:t xml:space="preserve">: </w:t>
      </w:r>
      <w:r w:rsidRPr="00A625A0">
        <w:t>Enforcing RFSP index authorized by PCF in EPC via N26</w:t>
      </w:r>
      <w:bookmarkEnd w:id="139"/>
      <w:bookmarkEnd w:id="140"/>
      <w:bookmarkEnd w:id="141"/>
    </w:p>
    <w:p w14:paraId="02CB9932" w14:textId="77777777" w:rsidR="00CE1501" w:rsidRPr="005A2371" w:rsidRDefault="00CE1501" w:rsidP="00CE1501">
      <w:pPr>
        <w:pStyle w:val="Heading3"/>
      </w:pPr>
      <w:bookmarkStart w:id="142" w:name="_Toc100954268"/>
      <w:bookmarkStart w:id="143" w:name="_Toc112913191"/>
      <w:bookmarkStart w:id="144" w:name="_Toc112913359"/>
      <w:r w:rsidRPr="005A2371">
        <w:t>6.</w:t>
      </w:r>
      <w:r>
        <w:t>3</w:t>
      </w:r>
      <w:r w:rsidRPr="005A2371">
        <w:t>.1</w:t>
      </w:r>
      <w:r w:rsidRPr="005A2371">
        <w:rPr>
          <w:rFonts w:hint="eastAsia"/>
        </w:rPr>
        <w:tab/>
        <w:t>Description</w:t>
      </w:r>
      <w:bookmarkEnd w:id="142"/>
      <w:bookmarkEnd w:id="143"/>
      <w:bookmarkEnd w:id="144"/>
    </w:p>
    <w:p w14:paraId="57C0CAD6" w14:textId="77777777" w:rsidR="00CE1501" w:rsidRDefault="00CE1501" w:rsidP="00CE1501">
      <w:pPr>
        <w:rPr>
          <w:lang w:eastAsia="x-none"/>
        </w:rPr>
      </w:pPr>
      <w:r>
        <w:rPr>
          <w:lang w:eastAsia="x-none"/>
        </w:rPr>
        <w:t>The solution address KI#1 for deployment scenario with N26.</w:t>
      </w:r>
    </w:p>
    <w:p w14:paraId="1A324C03" w14:textId="77777777" w:rsidR="00CE1501" w:rsidRDefault="00CE1501" w:rsidP="00CE1501">
      <w:pPr>
        <w:rPr>
          <w:lang w:eastAsia="x-none"/>
        </w:rPr>
      </w:pPr>
      <w:r>
        <w:rPr>
          <w:lang w:eastAsia="x-none"/>
        </w:rPr>
        <w:lastRenderedPageBreak/>
        <w:t>In this solution,</w:t>
      </w:r>
    </w:p>
    <w:p w14:paraId="169AD886" w14:textId="4B1B54AD" w:rsidR="00CE1501" w:rsidRDefault="00CE1501" w:rsidP="00CE1501">
      <w:pPr>
        <w:pStyle w:val="B1"/>
      </w:pPr>
      <w:r>
        <w:t>-</w:t>
      </w:r>
      <w:r>
        <w:tab/>
      </w:r>
      <w:r w:rsidRPr="00284DB9">
        <w:t xml:space="preserve">The assumption is that </w:t>
      </w:r>
      <w:r w:rsidRPr="00FD3F1D">
        <w:t>PCF</w:t>
      </w:r>
      <w:r w:rsidRPr="00284DB9">
        <w:t xml:space="preserve"> is aware of the mapping from RFSP index to cell selection and the RAT/Frequency Priorities which is typically known by RAN (see Annex</w:t>
      </w:r>
      <w:r w:rsidRPr="001B7C50">
        <w:t> </w:t>
      </w:r>
      <w:r w:rsidRPr="00284DB9">
        <w:t xml:space="preserve">I of </w:t>
      </w:r>
      <w:r w:rsidR="003E749F" w:rsidRPr="00284DB9">
        <w:t>TS</w:t>
      </w:r>
      <w:r w:rsidR="003E749F">
        <w:t> </w:t>
      </w:r>
      <w:r w:rsidR="003E749F" w:rsidRPr="00284DB9">
        <w:t>36.300</w:t>
      </w:r>
      <w:r w:rsidR="003E749F">
        <w:t> [</w:t>
      </w:r>
      <w:r>
        <w:t>8]</w:t>
      </w:r>
      <w:r w:rsidRPr="00284DB9">
        <w:t xml:space="preserve"> and Annex D in </w:t>
      </w:r>
      <w:r w:rsidR="003E749F" w:rsidRPr="00284DB9">
        <w:t>TS</w:t>
      </w:r>
      <w:r w:rsidR="003E749F">
        <w:t> </w:t>
      </w:r>
      <w:r w:rsidR="003E749F" w:rsidRPr="00284DB9">
        <w:t>38.300</w:t>
      </w:r>
      <w:r w:rsidR="003E749F">
        <w:t> [</w:t>
      </w:r>
      <w:r>
        <w:t>9]</w:t>
      </w:r>
      <w:r w:rsidRPr="00284DB9">
        <w:t xml:space="preserve">). Note that RFSP index is also known as </w:t>
      </w:r>
      <w:r>
        <w:t>"</w:t>
      </w:r>
      <w:r w:rsidRPr="00284DB9">
        <w:t>SPID</w:t>
      </w:r>
      <w:r>
        <w:t>"</w:t>
      </w:r>
      <w:r w:rsidRPr="00284DB9">
        <w:t xml:space="preserve"> (Subscriber Profile ID) for RAT/Frequency Priority.</w:t>
      </w:r>
    </w:p>
    <w:p w14:paraId="4D714074" w14:textId="72F90068" w:rsidR="00CE1501" w:rsidRPr="00284DB9" w:rsidRDefault="00CE1501" w:rsidP="00CE1501">
      <w:pPr>
        <w:pStyle w:val="B1"/>
      </w:pPr>
      <w:r>
        <w:t>-</w:t>
      </w:r>
      <w:r>
        <w:tab/>
        <w:t>When the PCF provides authorized RFSP Index, if the PCF determines that the change of authorized RFSP index value indicates a change from prioritizing 5G access to prioritizing 4G access for the UE, the PCF includes a validity time (working name "</w:t>
      </w:r>
      <w:proofErr w:type="spellStart"/>
      <w:r>
        <w:t>RFSPinUseExpiryTime</w:t>
      </w:r>
      <w:proofErr w:type="spellEnd"/>
      <w:r>
        <w:t xml:space="preserve">") indicating a time by which this RFSP index will take effect if the UE moves to EPS. As specified in clause 6.1.1.3 of </w:t>
      </w:r>
      <w:r w:rsidR="003E749F">
        <w:t>TS 23.503 [</w:t>
      </w:r>
      <w:r>
        <w:t xml:space="preserve">4], PCF may use the network analytics on "Service Experience" for an Application Identifier, "any RAT type" and/or "any Frequency value" to determine the "authorized RFSP index" value for the UE when running this application. Furthermore, as specified in clause 6.4.3 of </w:t>
      </w:r>
      <w:r w:rsidR="003E749F">
        <w:t>TS 23.288 [</w:t>
      </w:r>
      <w:r>
        <w:t xml:space="preserve">10], the "Service Experience" analytics including a Validity period for the Application service experience analytics. So, it is possible for the PCF to determine the "authorized RFSP index" together with a validity time i.e. </w:t>
      </w:r>
      <w:proofErr w:type="spellStart"/>
      <w:r>
        <w:t>RFSPinUseExpiryTime</w:t>
      </w:r>
      <w:proofErr w:type="spellEnd"/>
      <w:r>
        <w:t>.</w:t>
      </w:r>
    </w:p>
    <w:p w14:paraId="0CC28FB0" w14:textId="77777777" w:rsidR="00CE1501" w:rsidRPr="00284DB9" w:rsidRDefault="00CE1501" w:rsidP="00CE1501">
      <w:pPr>
        <w:pStyle w:val="B1"/>
      </w:pPr>
      <w:r>
        <w:t>-</w:t>
      </w:r>
      <w:r>
        <w:tab/>
      </w:r>
      <w:r w:rsidRPr="00284DB9">
        <w:t>When the AMF receives the authorized RFSP Index from the PCF</w:t>
      </w:r>
      <w:r>
        <w:t xml:space="preserve"> with the validity time, the AMF stores also the validity time</w:t>
      </w:r>
      <w:r w:rsidRPr="00284DB9">
        <w:t>.</w:t>
      </w:r>
    </w:p>
    <w:p w14:paraId="1F0F1BD8" w14:textId="77777777" w:rsidR="00CE1501" w:rsidRDefault="00CE1501" w:rsidP="00CE1501">
      <w:pPr>
        <w:pStyle w:val="B1"/>
      </w:pPr>
      <w:r>
        <w:t>-</w:t>
      </w:r>
      <w:r>
        <w:tab/>
        <w:t>If the NG-RAN triggers handover before "</w:t>
      </w:r>
      <w:proofErr w:type="spellStart"/>
      <w:r>
        <w:t>RFSPinUse</w:t>
      </w:r>
      <w:r w:rsidRPr="00E934E2">
        <w:t>ExpiryTime</w:t>
      </w:r>
      <w:proofErr w:type="spellEnd"/>
      <w:r>
        <w:t>", the AMF will include the new parameter "</w:t>
      </w:r>
      <w:proofErr w:type="spellStart"/>
      <w:r>
        <w:t>RFSPinUse</w:t>
      </w:r>
      <w:r w:rsidRPr="00E934E2">
        <w:t>ExpiryTim</w:t>
      </w:r>
      <w:r>
        <w:t>e</w:t>
      </w:r>
      <w:proofErr w:type="spellEnd"/>
      <w:r>
        <w:t>" in Forward Relocation Request to the MME. If the NG-RAN triggers release with redirect, the UE will perform Tracking Area Request procedure, and the AMF will include new parameter "</w:t>
      </w:r>
      <w:proofErr w:type="spellStart"/>
      <w:r>
        <w:t>RFSPinUse</w:t>
      </w:r>
      <w:r w:rsidRPr="00E934E2">
        <w:t>ExpiryTim</w:t>
      </w:r>
      <w:r>
        <w:t>e</w:t>
      </w:r>
      <w:proofErr w:type="spellEnd"/>
      <w:r>
        <w:t>" in Context Response if time is before "</w:t>
      </w:r>
      <w:proofErr w:type="spellStart"/>
      <w:r>
        <w:t>RFSPinUse</w:t>
      </w:r>
      <w:r w:rsidRPr="00E934E2">
        <w:t>ExpiryTime</w:t>
      </w:r>
      <w:proofErr w:type="spellEnd"/>
      <w:r>
        <w:t>".</w:t>
      </w:r>
    </w:p>
    <w:p w14:paraId="21ABFD32" w14:textId="540E3E04" w:rsidR="00CE1501" w:rsidRDefault="00CE1501" w:rsidP="00CE1501">
      <w:pPr>
        <w:pStyle w:val="B1"/>
      </w:pPr>
      <w:r>
        <w:t>-</w:t>
      </w:r>
      <w:r>
        <w:tab/>
        <w:t xml:space="preserve">When the MME receives </w:t>
      </w:r>
      <w:proofErr w:type="spellStart"/>
      <w:r>
        <w:t>RFSPinUse</w:t>
      </w:r>
      <w:r w:rsidRPr="00E934E2">
        <w:t>ExpiryTime</w:t>
      </w:r>
      <w:proofErr w:type="spellEnd"/>
      <w:r>
        <w:t xml:space="preserve">, the MME will use "RFSP index in use". When the time indicated in </w:t>
      </w:r>
      <w:proofErr w:type="spellStart"/>
      <w:r>
        <w:t>RFSPinUse</w:t>
      </w:r>
      <w:r w:rsidRPr="00E934E2">
        <w:t>ExpiryTim</w:t>
      </w:r>
      <w:r>
        <w:t>e</w:t>
      </w:r>
      <w:proofErr w:type="spellEnd"/>
      <w:r>
        <w:t xml:space="preserve"> is due, the MME will do RFSP index re-evaluation as specified in clause</w:t>
      </w:r>
      <w:r w:rsidRPr="001B7C50">
        <w:t> </w:t>
      </w:r>
      <w:r>
        <w:t xml:space="preserve">4.3.6 of </w:t>
      </w:r>
      <w:r w:rsidR="003E749F">
        <w:t>TS 23.401 [</w:t>
      </w:r>
      <w:r>
        <w:t>5].</w:t>
      </w:r>
    </w:p>
    <w:p w14:paraId="5E1D24D4" w14:textId="41CD2DE8" w:rsidR="00CE1501" w:rsidRDefault="00CE1501" w:rsidP="00CE1501">
      <w:pPr>
        <w:pStyle w:val="NO"/>
      </w:pPr>
      <w:r>
        <w:t>NOTE</w:t>
      </w:r>
      <w:r w:rsidR="00735A87">
        <w:t> </w:t>
      </w:r>
      <w:r w:rsidR="001D6AFD">
        <w:t>1</w:t>
      </w:r>
      <w:r>
        <w:t>:</w:t>
      </w:r>
      <w:r w:rsidR="00735A87">
        <w:tab/>
      </w:r>
      <w:r>
        <w:t xml:space="preserve">If the UE is not directed to EPS by NG-RAN before the time indicated in </w:t>
      </w:r>
      <w:proofErr w:type="spellStart"/>
      <w:r>
        <w:t>RFSPinUse</w:t>
      </w:r>
      <w:r w:rsidRPr="00E934E2">
        <w:t>ExpiryTim</w:t>
      </w:r>
      <w:r>
        <w:t>e</w:t>
      </w:r>
      <w:proofErr w:type="spellEnd"/>
      <w:r>
        <w:t xml:space="preserve"> is due, no action is needed in AMF.</w:t>
      </w:r>
    </w:p>
    <w:p w14:paraId="141BCD4A" w14:textId="77777777" w:rsidR="00735A87" w:rsidRDefault="001D6AFD" w:rsidP="00735A87">
      <w:pPr>
        <w:pStyle w:val="NO"/>
      </w:pPr>
      <w:r>
        <w:t>NOTE</w:t>
      </w:r>
      <w:r w:rsidR="00735A87">
        <w:t> </w:t>
      </w:r>
      <w:r>
        <w:t>2:</w:t>
      </w:r>
      <w:r w:rsidR="00735A87">
        <w:tab/>
      </w:r>
      <w:r>
        <w:t xml:space="preserve">When the 5GS to EPS mobility procedure is completed, the </w:t>
      </w:r>
      <w:r w:rsidRPr="00170CAF">
        <w:t>MME</w:t>
      </w:r>
      <w:r>
        <w:t xml:space="preserve"> does not interact with the old AMF as in legacy</w:t>
      </w:r>
      <w:r w:rsidRPr="00170CAF">
        <w:t>.</w:t>
      </w:r>
      <w:bookmarkStart w:id="145" w:name="_Toc100954269"/>
    </w:p>
    <w:p w14:paraId="611DCCC5" w14:textId="20EF36F3" w:rsidR="00CE1501" w:rsidRPr="005A2371" w:rsidRDefault="00CE1501" w:rsidP="00735A87">
      <w:pPr>
        <w:pStyle w:val="Heading3"/>
      </w:pPr>
      <w:bookmarkStart w:id="146" w:name="_Toc112913192"/>
      <w:bookmarkStart w:id="147" w:name="_Toc112913360"/>
      <w:r w:rsidRPr="005A2371">
        <w:t>6.</w:t>
      </w:r>
      <w:r>
        <w:t>3</w:t>
      </w:r>
      <w:r w:rsidRPr="005A2371">
        <w:t>.2</w:t>
      </w:r>
      <w:r w:rsidRPr="005A2371">
        <w:tab/>
        <w:t>Procedures</w:t>
      </w:r>
      <w:bookmarkEnd w:id="145"/>
      <w:bookmarkEnd w:id="146"/>
      <w:bookmarkEnd w:id="147"/>
    </w:p>
    <w:p w14:paraId="4F457C61" w14:textId="1ED56167" w:rsidR="00CE1501" w:rsidRDefault="00CE1501" w:rsidP="00CE1501">
      <w:r>
        <w:t xml:space="preserve">Clause 4.11.1.2.1 of </w:t>
      </w:r>
      <w:r w:rsidR="003E749F">
        <w:t>TS 23.502 [</w:t>
      </w:r>
      <w:r>
        <w:t>3] (5GS to EPS handover using N26 interface) is reused with the following addition:</w:t>
      </w:r>
    </w:p>
    <w:p w14:paraId="37C174C6" w14:textId="421DC0B9" w:rsidR="00CE1501" w:rsidRDefault="00CE1501" w:rsidP="00CE1501">
      <w:pPr>
        <w:pStyle w:val="B1"/>
      </w:pPr>
      <w:r>
        <w:t>-</w:t>
      </w:r>
      <w:r>
        <w:tab/>
        <w:t xml:space="preserve">In step 3 when AMF sends Forward Relocation Request to the MME, the AMF additionally includes a timestamp indicating to the MME that "RFSP index in use" should be used before the indicated time is due. When the indicated time is due, the MME re-evaluates the RFSP index as specified in clause 4.3.6 of </w:t>
      </w:r>
      <w:r w:rsidR="003E749F">
        <w:t>TS 23.401 [</w:t>
      </w:r>
      <w:r>
        <w:t>5].</w:t>
      </w:r>
    </w:p>
    <w:p w14:paraId="13A99A1D" w14:textId="231C820D" w:rsidR="00CE1501" w:rsidRDefault="00CE1501" w:rsidP="00CE1501">
      <w:r>
        <w:t xml:space="preserve">Clause 4.11.1.3.2 of </w:t>
      </w:r>
      <w:r w:rsidR="003E749F">
        <w:t>TS 23.502 [</w:t>
      </w:r>
      <w:r>
        <w:t>3] (5GS to EPS Idle mode mobility using N26 interface) is reused with the following addition:</w:t>
      </w:r>
    </w:p>
    <w:p w14:paraId="6C89F744" w14:textId="68F92678" w:rsidR="00CE1501" w:rsidRDefault="00CE1501" w:rsidP="00CE1501">
      <w:pPr>
        <w:pStyle w:val="B1"/>
      </w:pPr>
      <w:r>
        <w:t>-</w:t>
      </w:r>
      <w:r>
        <w:tab/>
        <w:t xml:space="preserve">In step 6 when AMF sends Context Response to the MME, the AMF additionally includes a timestamp indicating to the MME that "RFSP index in use" should be used before indicated time is due. When the indicated time is due, the MME re-evaluates the RFSP index as specified in clause 4.3.6 of </w:t>
      </w:r>
      <w:r w:rsidR="003E749F">
        <w:t>TS 23.401 [</w:t>
      </w:r>
      <w:r>
        <w:t>5].</w:t>
      </w:r>
    </w:p>
    <w:p w14:paraId="03DFD668" w14:textId="77777777" w:rsidR="00CE1501" w:rsidRDefault="00CE1501" w:rsidP="00CE1501">
      <w:r>
        <w:t xml:space="preserve">If the UE moves further from one MME to another MME before the time indicated in </w:t>
      </w:r>
      <w:proofErr w:type="spellStart"/>
      <w:r>
        <w:t>RFSPinUseExpiryTime</w:t>
      </w:r>
      <w:proofErr w:type="spellEnd"/>
      <w:r>
        <w:t xml:space="preserve"> is due, the old MME includes the </w:t>
      </w:r>
      <w:proofErr w:type="spellStart"/>
      <w:r>
        <w:t>RFSPinUseExpiryTime</w:t>
      </w:r>
      <w:proofErr w:type="spellEnd"/>
      <w:r>
        <w:t xml:space="preserve"> in Forward Relocation Request or Context Response from the old MME to the new MME.</w:t>
      </w:r>
    </w:p>
    <w:p w14:paraId="3D30FA12" w14:textId="77777777" w:rsidR="00CE1501" w:rsidRPr="005A2371" w:rsidRDefault="00CE1501" w:rsidP="00CE1501">
      <w:pPr>
        <w:pStyle w:val="Heading3"/>
        <w:rPr>
          <w:lang w:eastAsia="zh-CN"/>
        </w:rPr>
      </w:pPr>
      <w:bookmarkStart w:id="148" w:name="_Toc100954270"/>
      <w:bookmarkStart w:id="149" w:name="_Toc112913193"/>
      <w:bookmarkStart w:id="150" w:name="_Toc112913361"/>
      <w:r w:rsidRPr="005A2371">
        <w:rPr>
          <w:lang w:eastAsia="zh-CN"/>
        </w:rPr>
        <w:t>6.</w:t>
      </w:r>
      <w:r>
        <w:rPr>
          <w:lang w:eastAsia="zh-CN"/>
        </w:rPr>
        <w:t>3</w:t>
      </w:r>
      <w:r w:rsidRPr="005A2371">
        <w:rPr>
          <w:lang w:eastAsia="zh-CN"/>
        </w:rPr>
        <w:t>.3</w:t>
      </w:r>
      <w:r w:rsidRPr="005A2371">
        <w:rPr>
          <w:lang w:eastAsia="zh-CN"/>
        </w:rPr>
        <w:tab/>
      </w:r>
      <w:r w:rsidRPr="008D2994">
        <w:t>Impacts on services, entities and interface</w:t>
      </w:r>
      <w:r>
        <w:t>s</w:t>
      </w:r>
      <w:bookmarkEnd w:id="148"/>
      <w:bookmarkEnd w:id="149"/>
      <w:bookmarkEnd w:id="150"/>
    </w:p>
    <w:p w14:paraId="1AF6576A" w14:textId="77777777" w:rsidR="00CE1501" w:rsidRDefault="00CE1501" w:rsidP="00CE1501">
      <w:pPr>
        <w:rPr>
          <w:lang w:eastAsia="en-US"/>
        </w:rPr>
      </w:pPr>
      <w:r>
        <w:rPr>
          <w:lang w:eastAsia="en-US"/>
        </w:rPr>
        <w:t>Impact on interface:</w:t>
      </w:r>
    </w:p>
    <w:p w14:paraId="77842CEF" w14:textId="77777777" w:rsidR="00CE1501" w:rsidRDefault="00CE1501" w:rsidP="00CE1501">
      <w:pPr>
        <w:rPr>
          <w:lang w:eastAsia="en-US"/>
        </w:rPr>
      </w:pPr>
      <w:r>
        <w:rPr>
          <w:lang w:eastAsia="en-US"/>
        </w:rPr>
        <w:t>N15: Introduce additional IE for validity time indicating the due time of "RFSP index in use" if the UE moves to EPS.</w:t>
      </w:r>
    </w:p>
    <w:p w14:paraId="24BCCC34" w14:textId="77777777" w:rsidR="00CE1501" w:rsidRDefault="00CE1501" w:rsidP="00CE1501">
      <w:pPr>
        <w:rPr>
          <w:lang w:eastAsia="en-US"/>
        </w:rPr>
      </w:pPr>
      <w:r>
        <w:rPr>
          <w:lang w:eastAsia="en-US"/>
        </w:rPr>
        <w:t>N26 and S10: Introduce additional IE for validity time (working name "</w:t>
      </w:r>
      <w:proofErr w:type="spellStart"/>
      <w:r>
        <w:t>RFSPinUse</w:t>
      </w:r>
      <w:r w:rsidRPr="00E934E2">
        <w:t>ExpiryTim</w:t>
      </w:r>
      <w:r>
        <w:t>e</w:t>
      </w:r>
      <w:proofErr w:type="spellEnd"/>
      <w:r>
        <w:rPr>
          <w:lang w:eastAsia="en-US"/>
        </w:rPr>
        <w:t>") indicating the due time of "RFSP index in use" in Forward Relocation Request and Context Response.</w:t>
      </w:r>
    </w:p>
    <w:p w14:paraId="79F2B8A2" w14:textId="55BCB47D" w:rsidR="00CE1501" w:rsidRDefault="00CE1501" w:rsidP="00CE1501">
      <w:pPr>
        <w:rPr>
          <w:lang w:eastAsia="en-US"/>
        </w:rPr>
      </w:pPr>
      <w:r>
        <w:rPr>
          <w:lang w:eastAsia="en-US"/>
        </w:rPr>
        <w:t>Impact on PCF</w:t>
      </w:r>
      <w:r w:rsidR="009360DD">
        <w:rPr>
          <w:lang w:eastAsia="en-US"/>
        </w:rPr>
        <w:t>:</w:t>
      </w:r>
    </w:p>
    <w:p w14:paraId="6FA22592" w14:textId="77777777" w:rsidR="00CE1501" w:rsidRDefault="00CE1501" w:rsidP="00CE1501">
      <w:pPr>
        <w:pStyle w:val="B1"/>
        <w:rPr>
          <w:rFonts w:eastAsia="Malgun Gothic"/>
          <w:lang w:eastAsia="en-US"/>
        </w:rPr>
      </w:pPr>
      <w:r>
        <w:rPr>
          <w:lang w:eastAsia="en-US"/>
        </w:rPr>
        <w:lastRenderedPageBreak/>
        <w:t>-</w:t>
      </w:r>
      <w:r>
        <w:rPr>
          <w:lang w:eastAsia="en-US"/>
        </w:rPr>
        <w:tab/>
        <w:t xml:space="preserve">Include additional validity time when PCF determines </w:t>
      </w:r>
      <w:r w:rsidRPr="00E75FC6">
        <w:t>that the change of RFSP index value indicates a change from prioritizing 5G access to prioritizing 4G access for the UE</w:t>
      </w:r>
    </w:p>
    <w:p w14:paraId="3A8842A8" w14:textId="77777777" w:rsidR="00CE1501" w:rsidRDefault="00CE1501" w:rsidP="00CE1501">
      <w:pPr>
        <w:rPr>
          <w:lang w:eastAsia="en-US"/>
        </w:rPr>
      </w:pPr>
      <w:r>
        <w:rPr>
          <w:lang w:eastAsia="en-US"/>
        </w:rPr>
        <w:t>Impact on AMF:</w:t>
      </w:r>
    </w:p>
    <w:p w14:paraId="1872012C" w14:textId="77777777" w:rsidR="00CE1501" w:rsidRDefault="00CE1501" w:rsidP="00CE1501">
      <w:pPr>
        <w:pStyle w:val="B1"/>
        <w:rPr>
          <w:lang w:eastAsia="en-US"/>
        </w:rPr>
      </w:pPr>
      <w:r>
        <w:rPr>
          <w:lang w:eastAsia="en-US"/>
        </w:rPr>
        <w:t>-</w:t>
      </w:r>
      <w:r>
        <w:rPr>
          <w:lang w:eastAsia="en-US"/>
        </w:rPr>
        <w:tab/>
        <w:t>When the AMF receives the additional validity time (in the form of due time), the AMF stores it in the UE Context. When mobility to EPS happens, the AMF also includes the validity time in the following GTP-C v2 messages informing the MME that "RFSP index in use" should be used before the indicated time is due:</w:t>
      </w:r>
    </w:p>
    <w:p w14:paraId="68A3BC2A" w14:textId="544BA7B6" w:rsidR="00CE1501" w:rsidRDefault="00CE1501" w:rsidP="00CE1501">
      <w:pPr>
        <w:pStyle w:val="B2"/>
        <w:rPr>
          <w:lang w:eastAsia="en-US"/>
        </w:rPr>
      </w:pPr>
      <w:r>
        <w:rPr>
          <w:lang w:eastAsia="en-US"/>
        </w:rPr>
        <w:t>-</w:t>
      </w:r>
      <w:r>
        <w:rPr>
          <w:lang w:eastAsia="en-US"/>
        </w:rPr>
        <w:tab/>
        <w:t>Forward Relocation Request</w:t>
      </w:r>
      <w:r w:rsidR="00735A87">
        <w:rPr>
          <w:lang w:eastAsia="en-US"/>
        </w:rPr>
        <w:t>.</w:t>
      </w:r>
    </w:p>
    <w:p w14:paraId="6C768686" w14:textId="5E2C97D6" w:rsidR="00CE1501" w:rsidRDefault="00CE1501" w:rsidP="00CE1501">
      <w:pPr>
        <w:pStyle w:val="B2"/>
        <w:rPr>
          <w:lang w:eastAsia="en-US"/>
        </w:rPr>
      </w:pPr>
      <w:r>
        <w:rPr>
          <w:lang w:eastAsia="en-US"/>
        </w:rPr>
        <w:t>-</w:t>
      </w:r>
      <w:r>
        <w:rPr>
          <w:lang w:eastAsia="en-US"/>
        </w:rPr>
        <w:tab/>
        <w:t>Context Response</w:t>
      </w:r>
      <w:r w:rsidR="00735A87">
        <w:rPr>
          <w:lang w:eastAsia="en-US"/>
        </w:rPr>
        <w:t>.</w:t>
      </w:r>
    </w:p>
    <w:p w14:paraId="1A13B8C5" w14:textId="77777777" w:rsidR="00CE1501" w:rsidRDefault="00CE1501" w:rsidP="00CE1501">
      <w:pPr>
        <w:rPr>
          <w:lang w:eastAsia="en-US"/>
        </w:rPr>
      </w:pPr>
      <w:r>
        <w:rPr>
          <w:lang w:eastAsia="en-US"/>
        </w:rPr>
        <w:t>Impact on MME:</w:t>
      </w:r>
    </w:p>
    <w:p w14:paraId="01A41B3D" w14:textId="5905253A" w:rsidR="00CE1501" w:rsidRDefault="00CE1501" w:rsidP="00CE1501">
      <w:pPr>
        <w:pStyle w:val="B1"/>
        <w:rPr>
          <w:lang w:eastAsia="en-US"/>
        </w:rPr>
      </w:pPr>
      <w:r>
        <w:rPr>
          <w:lang w:eastAsia="en-US"/>
        </w:rPr>
        <w:t>-</w:t>
      </w:r>
      <w:r>
        <w:rPr>
          <w:lang w:eastAsia="en-US"/>
        </w:rPr>
        <w:tab/>
        <w:t xml:space="preserve">When receiving the new timer in Forward Relocation Request, or Context Response, the MME will store it in the UE Context and use "RFSP index in use" received from the AMF or an old MME. When the indicated time is due, the MME will re-evaluate the RFSP index as specified in </w:t>
      </w:r>
      <w:r>
        <w:t>clause</w:t>
      </w:r>
      <w:r w:rsidRPr="001B7C50">
        <w:t> </w:t>
      </w:r>
      <w:r>
        <w:t xml:space="preserve">4.3.6 of </w:t>
      </w:r>
      <w:r w:rsidR="003E749F">
        <w:t>TS 23.401 [</w:t>
      </w:r>
      <w:r>
        <w:t>5].</w:t>
      </w:r>
    </w:p>
    <w:p w14:paraId="0FB59315" w14:textId="77777777" w:rsidR="00CE1501" w:rsidRDefault="00CE1501" w:rsidP="00CE1501">
      <w:pPr>
        <w:pStyle w:val="Heading2"/>
      </w:pPr>
      <w:bookmarkStart w:id="151" w:name="_Toc100954271"/>
      <w:bookmarkStart w:id="152" w:name="_Toc112913194"/>
      <w:bookmarkStart w:id="153" w:name="_Toc112913362"/>
      <w:r w:rsidRPr="005A2371">
        <w:rPr>
          <w:lang w:eastAsia="zh-CN"/>
        </w:rPr>
        <w:t>6.</w:t>
      </w:r>
      <w:r>
        <w:rPr>
          <w:lang w:eastAsia="zh-CN"/>
        </w:rPr>
        <w:t>4</w:t>
      </w:r>
      <w:r w:rsidRPr="005A2371">
        <w:rPr>
          <w:rFonts w:hint="eastAsia"/>
          <w:lang w:eastAsia="ko-KR"/>
        </w:rPr>
        <w:tab/>
      </w:r>
      <w:r w:rsidRPr="005A2371">
        <w:t>Solution</w:t>
      </w:r>
      <w:r w:rsidRPr="005A2371">
        <w:rPr>
          <w:rFonts w:hint="eastAsia"/>
          <w:lang w:eastAsia="zh-CN"/>
        </w:rPr>
        <w:t xml:space="preserve"> </w:t>
      </w:r>
      <w:r>
        <w:rPr>
          <w:lang w:eastAsia="zh-CN"/>
        </w:rPr>
        <w:t>4</w:t>
      </w:r>
      <w:r w:rsidRPr="005A2371">
        <w:t xml:space="preserve">: </w:t>
      </w:r>
      <w:r w:rsidRPr="004E6AC6">
        <w:t>Enforcing RFSP index authorized by PCF in EPC without N26 interface</w:t>
      </w:r>
      <w:bookmarkEnd w:id="151"/>
      <w:bookmarkEnd w:id="152"/>
      <w:bookmarkEnd w:id="153"/>
    </w:p>
    <w:p w14:paraId="43D84EA4" w14:textId="77777777" w:rsidR="00CE1501" w:rsidRPr="005A2371" w:rsidRDefault="00CE1501" w:rsidP="00CE1501">
      <w:pPr>
        <w:pStyle w:val="Heading3"/>
      </w:pPr>
      <w:bookmarkStart w:id="154" w:name="_Toc100954272"/>
      <w:bookmarkStart w:id="155" w:name="_Toc112913195"/>
      <w:bookmarkStart w:id="156" w:name="_Toc112913363"/>
      <w:r w:rsidRPr="005A2371">
        <w:t>6.</w:t>
      </w:r>
      <w:r>
        <w:t>4</w:t>
      </w:r>
      <w:r w:rsidRPr="005A2371">
        <w:t>.1</w:t>
      </w:r>
      <w:r w:rsidRPr="005A2371">
        <w:rPr>
          <w:rFonts w:hint="eastAsia"/>
        </w:rPr>
        <w:tab/>
        <w:t>Description</w:t>
      </w:r>
      <w:bookmarkEnd w:id="154"/>
      <w:bookmarkEnd w:id="155"/>
      <w:bookmarkEnd w:id="156"/>
    </w:p>
    <w:p w14:paraId="5C4DCFE4" w14:textId="77777777" w:rsidR="00CE1501" w:rsidRDefault="00CE1501" w:rsidP="00CE1501">
      <w:pPr>
        <w:rPr>
          <w:lang w:val="en-US" w:eastAsia="zh-CN"/>
        </w:rPr>
      </w:pPr>
      <w:r>
        <w:rPr>
          <w:lang w:val="en-US" w:eastAsia="zh-CN"/>
        </w:rPr>
        <w:t>The solution addresses KI#1 is intended for the following interworking scenario (but could be applied to interworking scenario with N26 deployment):</w:t>
      </w:r>
    </w:p>
    <w:p w14:paraId="302D4BF9" w14:textId="77777777" w:rsidR="00CE1501" w:rsidRDefault="00CE1501" w:rsidP="00CE1501">
      <w:pPr>
        <w:pStyle w:val="B1"/>
        <w:rPr>
          <w:lang w:val="en-US" w:eastAsia="zh-CN"/>
        </w:rPr>
      </w:pPr>
      <w:r>
        <w:rPr>
          <w:lang w:val="en-US" w:eastAsia="zh-CN"/>
        </w:rPr>
        <w:t>-</w:t>
      </w:r>
      <w:r>
        <w:rPr>
          <w:lang w:val="en-US" w:eastAsia="zh-CN"/>
        </w:rPr>
        <w:tab/>
        <w:t>5GS to EPS Mobility without N26 interface.</w:t>
      </w:r>
    </w:p>
    <w:p w14:paraId="54C869BF" w14:textId="77777777" w:rsidR="00CE1501" w:rsidRDefault="00CE1501" w:rsidP="00CE1501">
      <w:pPr>
        <w:rPr>
          <w:lang w:val="en-US" w:eastAsia="zh-CN"/>
        </w:rPr>
      </w:pPr>
      <w:r>
        <w:rPr>
          <w:lang w:val="en-US" w:eastAsia="zh-CN"/>
        </w:rPr>
        <w:t>The PCF, in 5GC, may adjust the RFSP index to request RAN to direct the UE from 5G to 4G according to dynamic network situations, for example:</w:t>
      </w:r>
    </w:p>
    <w:p w14:paraId="278D9982" w14:textId="77777777" w:rsidR="00CE1501" w:rsidRDefault="00CE1501" w:rsidP="00CE1501">
      <w:pPr>
        <w:pStyle w:val="B1"/>
        <w:rPr>
          <w:lang w:val="en-US" w:eastAsia="zh-CN"/>
        </w:rPr>
      </w:pPr>
      <w:r>
        <w:rPr>
          <w:lang w:val="en-US" w:eastAsia="zh-CN"/>
        </w:rPr>
        <w:t>-</w:t>
      </w:r>
      <w:r>
        <w:rPr>
          <w:lang w:val="en-US" w:eastAsia="zh-CN"/>
        </w:rPr>
        <w:tab/>
        <w:t xml:space="preserve">Based on various analytics and prediction result from NWDAF (e.g. network congestion in 5G), the PCF may request to move some </w:t>
      </w:r>
      <w:r w:rsidRPr="00BA022D">
        <w:rPr>
          <w:lang w:val="en-US" w:eastAsia="zh-CN"/>
        </w:rPr>
        <w:t xml:space="preserve">of the </w:t>
      </w:r>
      <w:r>
        <w:rPr>
          <w:lang w:val="en-US" w:eastAsia="zh-CN"/>
        </w:rPr>
        <w:t>"</w:t>
      </w:r>
      <w:r w:rsidRPr="00BA022D">
        <w:rPr>
          <w:lang w:val="en-US" w:eastAsia="zh-CN"/>
        </w:rPr>
        <w:t>5G prioritized</w:t>
      </w:r>
      <w:r>
        <w:rPr>
          <w:lang w:val="en-US" w:eastAsia="zh-CN"/>
        </w:rPr>
        <w:t>"</w:t>
      </w:r>
      <w:r w:rsidRPr="00BA022D">
        <w:rPr>
          <w:lang w:val="en-US" w:eastAsia="zh-CN"/>
        </w:rPr>
        <w:t xml:space="preserve"> UEs to 4G access.</w:t>
      </w:r>
    </w:p>
    <w:p w14:paraId="7E46D0E3" w14:textId="77777777" w:rsidR="00CE1501" w:rsidRDefault="00CE1501" w:rsidP="00CE1501">
      <w:pPr>
        <w:pStyle w:val="B1"/>
        <w:rPr>
          <w:lang w:val="en-US" w:eastAsia="zh-CN"/>
        </w:rPr>
      </w:pPr>
      <w:r>
        <w:rPr>
          <w:lang w:val="en-US" w:eastAsia="zh-CN"/>
        </w:rPr>
        <w:t>-</w:t>
      </w:r>
      <w:r>
        <w:rPr>
          <w:lang w:val="en-US" w:eastAsia="zh-CN"/>
        </w:rPr>
        <w:tab/>
        <w:t>According to a request from AF, the PCF may request RAN to move the requested UE(s) from 5G to 4G.</w:t>
      </w:r>
    </w:p>
    <w:p w14:paraId="7DC88B4C" w14:textId="77777777" w:rsidR="00CE1501" w:rsidRPr="00255BC6" w:rsidRDefault="00CE1501" w:rsidP="00CE1501">
      <w:r w:rsidRPr="00255BC6">
        <w:t>The PCF provides additional validity time if the PCF determines that the change of authorized RFSP index value indicates a change from prioritizing 5G access to prioritizing 4G access for the UE.</w:t>
      </w:r>
    </w:p>
    <w:p w14:paraId="1194E61D" w14:textId="77777777" w:rsidR="00CE1501" w:rsidRPr="00255BC6" w:rsidRDefault="00CE1501" w:rsidP="00CE1501">
      <w:r w:rsidRPr="00255BC6">
        <w:t xml:space="preserve">When the AMF receives "Authorized RFSP" and validity time in AM Policy Establishment or modification from the PCF, the AMF, the AMF may provision the new parameter" RFSP index in use" (which is applicable when UE in EPS and is set to the authorized RFSP index from PCF) to the UDM using existing </w:t>
      </w:r>
      <w:proofErr w:type="spellStart"/>
      <w:r w:rsidRPr="00255BC6">
        <w:t>Nudm_ParameterProvision_Update</w:t>
      </w:r>
      <w:proofErr w:type="spellEnd"/>
      <w:r w:rsidRPr="00255BC6">
        <w:t xml:space="preserve"> service operation. The AMF also includes new parameter of validity time, indicating the time by which the RFSP index in use will take effect when the UE moves to EPS. If interfaces for user data interworking, coexistence and migration are deployed is deployed, then the UDM provisions new " RFSP index in use" and the validity time to the HSS using new service operation </w:t>
      </w:r>
      <w:proofErr w:type="spellStart"/>
      <w:r w:rsidRPr="00255BC6">
        <w:t>Nhss_ParameterProvision_Update</w:t>
      </w:r>
      <w:proofErr w:type="spellEnd"/>
      <w:r w:rsidRPr="00255BC6">
        <w:t>.</w:t>
      </w:r>
    </w:p>
    <w:p w14:paraId="184C919F" w14:textId="77777777" w:rsidR="00CE1501" w:rsidRPr="00255BC6" w:rsidRDefault="00CE1501" w:rsidP="00CE1501">
      <w:r w:rsidRPr="00255BC6">
        <w:t xml:space="preserve">When the UE moves from 5GS to EPS, if the HSS has received the "RFSP index in use" and validity time is not due, the HSS provides both " RFSP index in use" (together with validity time) and "Subscribed RFSP" values to the MME. The MME sets the "RFSP index in use" as the RFSP index to use to the </w:t>
      </w:r>
      <w:proofErr w:type="spellStart"/>
      <w:r w:rsidRPr="00255BC6">
        <w:t>eNB</w:t>
      </w:r>
      <w:proofErr w:type="spellEnd"/>
      <w:r w:rsidRPr="00255BC6">
        <w:t>, to avoid any possible ping-pong issue of the UE moving between the 4G and 5G.</w:t>
      </w:r>
    </w:p>
    <w:p w14:paraId="4C7B453F" w14:textId="0624D985" w:rsidR="00CE1501" w:rsidRPr="00255BC6" w:rsidRDefault="00CE1501" w:rsidP="00CE1501">
      <w:r w:rsidRPr="00255BC6">
        <w:t xml:space="preserve">The MME continues to use the "RFSP index in use" over the "Subscribed RFSP" until the validity time is due. When the validity time is due, the MME re-evaluates the RFSP index as specified in clause 4.3.6 of </w:t>
      </w:r>
      <w:r w:rsidR="003E749F" w:rsidRPr="00255BC6">
        <w:t>TS</w:t>
      </w:r>
      <w:r w:rsidR="003E749F">
        <w:t> </w:t>
      </w:r>
      <w:r w:rsidR="003E749F" w:rsidRPr="00255BC6">
        <w:t>23.401</w:t>
      </w:r>
      <w:r w:rsidR="003E749F">
        <w:t> </w:t>
      </w:r>
      <w:r w:rsidR="003E749F" w:rsidRPr="00255BC6">
        <w:t>[</w:t>
      </w:r>
      <w:r w:rsidRPr="00255BC6">
        <w:t>5].</w:t>
      </w:r>
    </w:p>
    <w:p w14:paraId="301C5C7A" w14:textId="4C0873CC" w:rsidR="00CE1501" w:rsidRPr="00255BC6" w:rsidRDefault="00CE1501" w:rsidP="00CE1501">
      <w:r w:rsidRPr="00255BC6">
        <w:t xml:space="preserve">If the UE moves further to another MME, the source/old MME provides "RFSP index in use" as in existing procedure and includes additionally the validity time if its indicated time is not due. When the validity time for the received RFSP in </w:t>
      </w:r>
      <w:proofErr w:type="spellStart"/>
      <w:r w:rsidRPr="00255BC6">
        <w:t>Useis</w:t>
      </w:r>
      <w:proofErr w:type="spellEnd"/>
      <w:r w:rsidRPr="00255BC6">
        <w:t xml:space="preserve"> due, the new MME re-evaluates RFSP index as specified in clause 4.3.6 of </w:t>
      </w:r>
      <w:r w:rsidR="003E749F" w:rsidRPr="00255BC6">
        <w:t>TS</w:t>
      </w:r>
      <w:r w:rsidR="003E749F">
        <w:t> </w:t>
      </w:r>
      <w:r w:rsidR="003E749F" w:rsidRPr="00255BC6">
        <w:t>23.401</w:t>
      </w:r>
      <w:r w:rsidR="003E749F">
        <w:t> </w:t>
      </w:r>
      <w:r w:rsidR="003E749F" w:rsidRPr="00255BC6">
        <w:t>[</w:t>
      </w:r>
      <w:r w:rsidRPr="00255BC6">
        <w:t xml:space="preserve">5] and provides the updated RFSP index to the </w:t>
      </w:r>
      <w:proofErr w:type="spellStart"/>
      <w:r w:rsidRPr="00255BC6">
        <w:t>eNB</w:t>
      </w:r>
      <w:proofErr w:type="spellEnd"/>
      <w:r w:rsidRPr="00255BC6">
        <w:t>.</w:t>
      </w:r>
    </w:p>
    <w:p w14:paraId="4B147EF3" w14:textId="77777777" w:rsidR="00CE1501" w:rsidRPr="00255BC6" w:rsidRDefault="00CE1501" w:rsidP="00CE1501">
      <w:r w:rsidRPr="00255BC6">
        <w:t>If the MME does not support the new parameters for "RFSP index in use" and related validity time, the HSS modifies sends to MME the Subscribed RFSP index set to the value of RFSP index in use. When the validity time is due, the HSS modifies the Subscribed RFSP index back to the originally subscribed value and sends it to MME.</w:t>
      </w:r>
    </w:p>
    <w:p w14:paraId="6C5706D1" w14:textId="77777777" w:rsidR="00CE1501" w:rsidRPr="005A2371" w:rsidRDefault="00CE1501" w:rsidP="00CE1501">
      <w:pPr>
        <w:pStyle w:val="Heading3"/>
      </w:pPr>
      <w:bookmarkStart w:id="157" w:name="_Toc100954273"/>
      <w:bookmarkStart w:id="158" w:name="_Toc112913196"/>
      <w:bookmarkStart w:id="159" w:name="_Toc112913364"/>
      <w:r w:rsidRPr="005A2371">
        <w:lastRenderedPageBreak/>
        <w:t>6.</w:t>
      </w:r>
      <w:r>
        <w:t>4</w:t>
      </w:r>
      <w:r w:rsidRPr="005A2371">
        <w:t>.2</w:t>
      </w:r>
      <w:r w:rsidRPr="005A2371">
        <w:tab/>
        <w:t>Procedures</w:t>
      </w:r>
      <w:bookmarkEnd w:id="157"/>
      <w:bookmarkEnd w:id="158"/>
      <w:bookmarkEnd w:id="159"/>
    </w:p>
    <w:p w14:paraId="61AD7842" w14:textId="77777777" w:rsidR="00CE1501" w:rsidRPr="00014F07" w:rsidRDefault="00CE1501" w:rsidP="00BE1EEB">
      <w:r w:rsidRPr="00BE1EEB">
        <w:t>The detailed procedure is described in Figure 6.4.2-1.</w:t>
      </w:r>
    </w:p>
    <w:p w14:paraId="56EB7163" w14:textId="77777777" w:rsidR="00CE1501" w:rsidRDefault="00CE1501" w:rsidP="00CE1501">
      <w:pPr>
        <w:pStyle w:val="TH"/>
      </w:pPr>
      <w:r>
        <w:object w:dxaOrig="12221" w:dyaOrig="13230" w14:anchorId="33163A9F">
          <v:shape id="_x0000_i1027" type="#_x0000_t75" style="width:480pt;height:559.5pt" o:ole="">
            <v:imagedata r:id="rId20" o:title=""/>
          </v:shape>
          <o:OLEObject Type="Embed" ProgID="Visio.Drawing.15" ShapeID="_x0000_i1027" DrawAspect="Content" ObjectID="_1725270706" r:id="rId21"/>
        </w:object>
      </w:r>
    </w:p>
    <w:p w14:paraId="2169D502" w14:textId="77777777" w:rsidR="00CE1501" w:rsidRDefault="00CE1501" w:rsidP="00CE1501">
      <w:pPr>
        <w:pStyle w:val="TF"/>
        <w:rPr>
          <w:lang w:eastAsia="x-none"/>
        </w:rPr>
      </w:pPr>
      <w:r>
        <w:t>Figure 6.</w:t>
      </w:r>
      <w:r>
        <w:rPr>
          <w:lang w:eastAsia="zh-CN"/>
        </w:rPr>
        <w:t>4</w:t>
      </w:r>
      <w:r>
        <w:t xml:space="preserve">.2-1: </w:t>
      </w:r>
      <w:r w:rsidRPr="006F373C">
        <w:rPr>
          <w:bCs/>
          <w:lang w:val="en-US" w:eastAsia="zh-CN"/>
        </w:rPr>
        <w:t xml:space="preserve">Procedure to </w:t>
      </w:r>
      <w:r w:rsidRPr="004E6AC6">
        <w:t>Enforcing RFSP index authorized by PCF in EPC without N26 interface</w:t>
      </w:r>
    </w:p>
    <w:p w14:paraId="741D72BC" w14:textId="7273FB49"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28C77B4D" w14:textId="77777777" w:rsidR="00CE1501" w:rsidRDefault="00CE1501" w:rsidP="00CE1501">
      <w:pPr>
        <w:pStyle w:val="B1"/>
        <w:rPr>
          <w:lang w:val="en-US"/>
        </w:rPr>
      </w:pPr>
      <w:r>
        <w:t>2.</w:t>
      </w:r>
      <w:r>
        <w:tab/>
      </w:r>
      <w:r>
        <w:rPr>
          <w:lang w:eastAsia="zh-CN"/>
        </w:rPr>
        <w:t xml:space="preserve">The </w:t>
      </w:r>
      <w:r>
        <w:rPr>
          <w:lang w:val="en-US"/>
        </w:rPr>
        <w:t xml:space="preserve">PCF decides to adjust the </w:t>
      </w:r>
      <w:r w:rsidRPr="00EA7933">
        <w:rPr>
          <w:lang w:val="en-US"/>
        </w:rPr>
        <w:t xml:space="preserve">RFSP index to direct </w:t>
      </w:r>
      <w:r>
        <w:rPr>
          <w:lang w:val="en-US"/>
        </w:rPr>
        <w:t>the</w:t>
      </w:r>
      <w:r w:rsidRPr="00EA7933">
        <w:rPr>
          <w:lang w:val="en-US"/>
        </w:rPr>
        <w:t xml:space="preserve"> UE from 5G to 4G</w:t>
      </w:r>
      <w:r>
        <w:rPr>
          <w:lang w:val="en-US"/>
        </w:rPr>
        <w:t>. The PCF decision could be based on various inputs. For example:</w:t>
      </w:r>
    </w:p>
    <w:p w14:paraId="07D20D1F" w14:textId="77777777" w:rsidR="00CE1501" w:rsidRDefault="00CE1501" w:rsidP="00CE1501">
      <w:pPr>
        <w:pStyle w:val="B2"/>
        <w:rPr>
          <w:lang w:val="en-US"/>
        </w:rPr>
      </w:pPr>
      <w:r>
        <w:t>-</w:t>
      </w:r>
      <w:r>
        <w:tab/>
      </w:r>
      <w:r w:rsidRPr="008C054E">
        <w:rPr>
          <w:lang w:val="en-US"/>
        </w:rPr>
        <w:t>Based on various analytics and prediction result from NWDAF (e.g. network congestion in 5G)</w:t>
      </w:r>
      <w:r>
        <w:rPr>
          <w:lang w:val="en-US"/>
        </w:rPr>
        <w:t>.</w:t>
      </w:r>
    </w:p>
    <w:p w14:paraId="204E1111" w14:textId="77777777" w:rsidR="00CE1501" w:rsidRDefault="00CE1501" w:rsidP="00CE1501">
      <w:pPr>
        <w:pStyle w:val="B2"/>
        <w:rPr>
          <w:lang w:val="en-US"/>
        </w:rPr>
      </w:pPr>
      <w:r>
        <w:rPr>
          <w:lang w:val="en-US"/>
        </w:rPr>
        <w:lastRenderedPageBreak/>
        <w:t>-</w:t>
      </w:r>
      <w:r>
        <w:rPr>
          <w:lang w:val="en-US"/>
        </w:rPr>
        <w:tab/>
        <w:t>According to the request from AF.</w:t>
      </w:r>
    </w:p>
    <w:p w14:paraId="6DF1727E" w14:textId="06B7A847" w:rsidR="00CE1501" w:rsidRPr="00512906" w:rsidRDefault="00CE1501" w:rsidP="00CE1501">
      <w:pPr>
        <w:pStyle w:val="B1"/>
        <w:rPr>
          <w:lang w:val="en-US"/>
        </w:rPr>
      </w:pPr>
      <w:r>
        <w:t>3.</w:t>
      </w:r>
      <w:r>
        <w:tab/>
        <w:t xml:space="preserve">The PCF provides the new "Authorized RFSP" for the UE by initiating AM Policy Modification procedure as in clause 4.16.2.2 of </w:t>
      </w:r>
      <w:r w:rsidR="003E749F">
        <w:t>TS 23.502 [</w:t>
      </w:r>
      <w:r>
        <w:t xml:space="preserve">3]. The PCF provides </w:t>
      </w:r>
      <w:r w:rsidRPr="00BA1D11">
        <w:rPr>
          <w:lang w:val="en-US"/>
        </w:rPr>
        <w:t>additional validity time</w:t>
      </w:r>
      <w:r>
        <w:rPr>
          <w:lang w:val="en-US"/>
        </w:rPr>
        <w:t xml:space="preserve"> as the </w:t>
      </w:r>
      <w:r w:rsidRPr="00BA1D11">
        <w:rPr>
          <w:lang w:val="en-US"/>
        </w:rPr>
        <w:t>PCF determines that the change of authorized RFSP index value indicates a change from prioritizing 5G access to prioritizing 4G access for the UE.</w:t>
      </w:r>
    </w:p>
    <w:p w14:paraId="62C24A40" w14:textId="6E38C556" w:rsidR="00CE1501" w:rsidRPr="00E567B1" w:rsidRDefault="00CE1501" w:rsidP="00CE1501">
      <w:pPr>
        <w:pStyle w:val="B1"/>
      </w:pPr>
      <w:r>
        <w:t>4.</w:t>
      </w:r>
      <w:r>
        <w:tab/>
        <w:t xml:space="preserve">The AMF set the Authorized RFSP as the RFSP index in use which is provided to the </w:t>
      </w:r>
      <w:proofErr w:type="spellStart"/>
      <w:r>
        <w:t>gNB</w:t>
      </w:r>
      <w:proofErr w:type="spellEnd"/>
      <w:r>
        <w:t xml:space="preserve"> in </w:t>
      </w:r>
      <w:r w:rsidRPr="008711EA">
        <w:rPr>
          <w:i/>
          <w:lang w:eastAsia="zh-CN"/>
        </w:rPr>
        <w:t>Subscriber Profile ID</w:t>
      </w:r>
      <w:r w:rsidRPr="008711EA">
        <w:rPr>
          <w:lang w:eastAsia="zh-CN"/>
        </w:rPr>
        <w:t xml:space="preserve"> </w:t>
      </w:r>
      <w:r w:rsidRPr="008711EA">
        <w:rPr>
          <w:rFonts w:cs="Arial"/>
          <w:i/>
        </w:rPr>
        <w:t>for RAT/Frequency priority</w:t>
      </w:r>
      <w:r>
        <w:rPr>
          <w:rFonts w:cs="Arial"/>
          <w:i/>
        </w:rPr>
        <w:t xml:space="preserve"> </w:t>
      </w:r>
      <w:r w:rsidRPr="00512906">
        <w:rPr>
          <w:rFonts w:cs="Arial"/>
          <w:iCs/>
        </w:rPr>
        <w:t>IE</w:t>
      </w:r>
      <w:r>
        <w:t xml:space="preserve"> in a UE CONEXT MODIFICATION procedure </w:t>
      </w:r>
      <w:r w:rsidRPr="00E567B1">
        <w:t xml:space="preserve">as in clause 8.3.4 of </w:t>
      </w:r>
      <w:r w:rsidR="003E749F" w:rsidRPr="00E567B1">
        <w:t>TS</w:t>
      </w:r>
      <w:r w:rsidR="003E749F">
        <w:t> </w:t>
      </w:r>
      <w:r w:rsidR="003E749F" w:rsidRPr="00E567B1">
        <w:t>38.413</w:t>
      </w:r>
      <w:r w:rsidR="003E749F">
        <w:t> </w:t>
      </w:r>
      <w:r w:rsidR="003E749F" w:rsidRPr="00E567B1">
        <w:t>[</w:t>
      </w:r>
      <w:r w:rsidRPr="00E567B1">
        <w:t>7].</w:t>
      </w:r>
    </w:p>
    <w:p w14:paraId="52A76A77" w14:textId="77777777" w:rsidR="00CE1501" w:rsidRPr="000F6318" w:rsidRDefault="00CE1501" w:rsidP="00CE1501">
      <w:pPr>
        <w:pStyle w:val="B1"/>
      </w:pPr>
      <w:r w:rsidRPr="00E567B1">
        <w:t>5.</w:t>
      </w:r>
      <w:r w:rsidRPr="00E567B1">
        <w:tab/>
        <w:t>If N26 does not apply,</w:t>
      </w:r>
      <w:r w:rsidRPr="000F6318">
        <w:t xml:space="preserve"> and the AMF</w:t>
      </w:r>
      <w:r w:rsidRPr="00512906">
        <w:t xml:space="preserve">, then the AMF provisions </w:t>
      </w:r>
      <w:r>
        <w:rPr>
          <w:lang w:val="en-US" w:eastAsia="zh-CN"/>
        </w:rPr>
        <w:t>"</w:t>
      </w:r>
      <w:r w:rsidRPr="00512906">
        <w:t>RFSP index in use</w:t>
      </w:r>
      <w:r>
        <w:rPr>
          <w:lang w:val="en-US" w:eastAsia="zh-CN"/>
        </w:rPr>
        <w:t>"</w:t>
      </w:r>
      <w:r w:rsidRPr="00512906">
        <w:t xml:space="preserve"> (set to the </w:t>
      </w:r>
      <w:r>
        <w:t>"</w:t>
      </w:r>
      <w:r w:rsidRPr="00512906">
        <w:t>Authorized RFSP</w:t>
      </w:r>
      <w:r>
        <w:t>"</w:t>
      </w:r>
      <w:r w:rsidRPr="00512906">
        <w:t xml:space="preserve"> received from PCF)</w:t>
      </w:r>
      <w:r>
        <w:t xml:space="preserve"> (which is applicable when UE is in EPS)</w:t>
      </w:r>
      <w:r w:rsidRPr="00512906">
        <w:t xml:space="preserve"> </w:t>
      </w:r>
      <w:r>
        <w:t xml:space="preserve">and validity time </w:t>
      </w:r>
      <w:r w:rsidRPr="00322645">
        <w:t>to the UDM</w:t>
      </w:r>
      <w:r w:rsidRPr="00512906">
        <w:t xml:space="preserve"> using existing </w:t>
      </w:r>
      <w:proofErr w:type="spellStart"/>
      <w:r w:rsidRPr="00512906">
        <w:t>Nudm_ParameterProvision_Update</w:t>
      </w:r>
      <w:proofErr w:type="spellEnd"/>
      <w:r w:rsidRPr="00512906">
        <w:t xml:space="preserve"> service operation. If the UDM and HSS are deployed separately then the UDM further provisions the </w:t>
      </w:r>
      <w:r>
        <w:t>"</w:t>
      </w:r>
      <w:r w:rsidRPr="00512906">
        <w:t>RFSP index in use</w:t>
      </w:r>
      <w:r>
        <w:t>"</w:t>
      </w:r>
      <w:r w:rsidRPr="00512906">
        <w:t xml:space="preserve"> to the HSS using new service operation </w:t>
      </w:r>
      <w:proofErr w:type="spellStart"/>
      <w:r w:rsidRPr="00512906">
        <w:t>Nhss_ParameterProvision_Update</w:t>
      </w:r>
      <w:proofErr w:type="spellEnd"/>
      <w:r w:rsidRPr="00512906">
        <w:t>. In a combined UDM+HSS deployment this</w:t>
      </w:r>
      <w:r>
        <w:t xml:space="preserve"> step</w:t>
      </w:r>
      <w:r w:rsidRPr="00512906">
        <w:t xml:space="preserve"> </w:t>
      </w:r>
      <w:r>
        <w:t>(</w:t>
      </w:r>
      <w:r w:rsidRPr="00512906">
        <w:t>step 5b in Figure 6.</w:t>
      </w:r>
      <w:r>
        <w:t>4</w:t>
      </w:r>
      <w:r w:rsidRPr="00512906">
        <w:t xml:space="preserve">.2-1) is not needed or handled in implementation specific way. In </w:t>
      </w:r>
      <w:proofErr w:type="spellStart"/>
      <w:r w:rsidRPr="00512906">
        <w:t>Nudm_ParameterProvision_Update</w:t>
      </w:r>
      <w:proofErr w:type="spellEnd"/>
      <w:r w:rsidRPr="00512906">
        <w:t xml:space="preserve"> service operation, the AMF includes additionally a</w:t>
      </w:r>
      <w:r w:rsidRPr="00E567B1">
        <w:t xml:space="preserve"> validity time </w:t>
      </w:r>
      <w:r w:rsidRPr="000F6318">
        <w:t xml:space="preserve">indicating </w:t>
      </w:r>
      <w:r w:rsidRPr="00512906">
        <w:t xml:space="preserve">that </w:t>
      </w:r>
      <w:r w:rsidRPr="00E567B1">
        <w:t xml:space="preserve">the </w:t>
      </w:r>
      <w:r>
        <w:rPr>
          <w:lang w:val="en-US" w:eastAsia="zh-CN"/>
        </w:rPr>
        <w:t>"</w:t>
      </w:r>
      <w:r w:rsidRPr="00E567B1">
        <w:t>RFSP index in use</w:t>
      </w:r>
      <w:r>
        <w:rPr>
          <w:lang w:val="en-US" w:eastAsia="zh-CN"/>
        </w:rPr>
        <w:t>"</w:t>
      </w:r>
      <w:r w:rsidRPr="000F6318">
        <w:t xml:space="preserve"> will take effect in EPS </w:t>
      </w:r>
      <w:r w:rsidRPr="00512906">
        <w:t>until</w:t>
      </w:r>
      <w:r w:rsidRPr="00E567B1">
        <w:t xml:space="preserve"> the indicated time is due. T</w:t>
      </w:r>
      <w:r w:rsidRPr="000F6318">
        <w:t xml:space="preserve">he validity time will be included in </w:t>
      </w:r>
      <w:proofErr w:type="spellStart"/>
      <w:r w:rsidRPr="000F6318">
        <w:t>Nhss_ParameterProvision_Update</w:t>
      </w:r>
      <w:proofErr w:type="spellEnd"/>
      <w:r w:rsidRPr="000F6318">
        <w:t xml:space="preserve"> as well.</w:t>
      </w:r>
    </w:p>
    <w:p w14:paraId="7BAC42AD" w14:textId="77777777" w:rsidR="00CE1501" w:rsidRDefault="00CE1501" w:rsidP="00CE1501">
      <w:pPr>
        <w:pStyle w:val="B1"/>
      </w:pPr>
      <w:r w:rsidRPr="000F6318">
        <w:t>6</w:t>
      </w:r>
      <w:r w:rsidRPr="00512906">
        <w:t xml:space="preserve">. </w:t>
      </w:r>
      <w:r>
        <w:t>T</w:t>
      </w:r>
      <w:r w:rsidRPr="000F6318">
        <w:t xml:space="preserve">he UE </w:t>
      </w:r>
      <w:r w:rsidRPr="00512906">
        <w:t>is guided to 4G access,</w:t>
      </w:r>
    </w:p>
    <w:p w14:paraId="1A86D2D2" w14:textId="77777777" w:rsidR="00CE1501" w:rsidRDefault="00CE1501" w:rsidP="00CE1501">
      <w:r w:rsidRPr="00255BC6">
        <w:rPr>
          <w:b/>
          <w:bCs/>
        </w:rPr>
        <w:t>Case-1:</w:t>
      </w:r>
      <w:r>
        <w:t xml:space="preserve"> </w:t>
      </w:r>
      <w:r w:rsidRPr="000F6318">
        <w:t>If MME is upgrad</w:t>
      </w:r>
      <w:r>
        <w:t xml:space="preserve">ed and supports new parameters </w:t>
      </w:r>
      <w:r>
        <w:rPr>
          <w:lang w:val="en-US" w:eastAsia="zh-CN"/>
        </w:rPr>
        <w:t>"</w:t>
      </w:r>
      <w:r>
        <w:t>RFSP index in use</w:t>
      </w:r>
      <w:r>
        <w:rPr>
          <w:lang w:val="en-US" w:eastAsia="zh-CN"/>
        </w:rPr>
        <w:t>"</w:t>
      </w:r>
      <w:r>
        <w:t xml:space="preserve"> and </w:t>
      </w:r>
      <w:r>
        <w:rPr>
          <w:lang w:val="en-US" w:eastAsia="zh-CN"/>
        </w:rPr>
        <w:t>"</w:t>
      </w:r>
      <w:r w:rsidRPr="000F6318">
        <w:t>validit</w:t>
      </w:r>
      <w:r>
        <w:t>y time</w:t>
      </w:r>
      <w:r>
        <w:rPr>
          <w:lang w:val="en-US" w:eastAsia="zh-CN"/>
        </w:rPr>
        <w:t>"</w:t>
      </w:r>
      <w:r w:rsidRPr="000F6318">
        <w:t>, steps 7-8 are performed</w:t>
      </w:r>
    </w:p>
    <w:p w14:paraId="41529263" w14:textId="77777777" w:rsidR="00CE1501" w:rsidRPr="00512906" w:rsidRDefault="00CE1501" w:rsidP="00CE1501">
      <w:pPr>
        <w:pStyle w:val="B1"/>
      </w:pPr>
      <w:r>
        <w:t>7.</w:t>
      </w:r>
      <w:r>
        <w:tab/>
        <w:t>T</w:t>
      </w:r>
      <w:r w:rsidRPr="000F6318">
        <w:t xml:space="preserve">he UE performs TAU or Attach procedure, during which the HSS provides </w:t>
      </w:r>
      <w:r>
        <w:t>"</w:t>
      </w:r>
      <w:r w:rsidRPr="00512906">
        <w:t>RFSP index in use</w:t>
      </w:r>
      <w:r>
        <w:t>"</w:t>
      </w:r>
      <w:r w:rsidRPr="00512906">
        <w:t xml:space="preserve"> together with the validity time to the MME serving the UE, along with the </w:t>
      </w:r>
      <w:r>
        <w:t>"</w:t>
      </w:r>
      <w:r w:rsidRPr="00512906">
        <w:t>Subscribed RFSP</w:t>
      </w:r>
      <w:r>
        <w:t>"</w:t>
      </w:r>
      <w:r w:rsidRPr="00512906">
        <w:t>.</w:t>
      </w:r>
    </w:p>
    <w:p w14:paraId="17C6C07A" w14:textId="77777777" w:rsidR="00CE1501" w:rsidRDefault="00CE1501" w:rsidP="00CE1501">
      <w:pPr>
        <w:pStyle w:val="NO"/>
      </w:pPr>
      <w:r>
        <w:t>NOTE:</w:t>
      </w:r>
      <w:r>
        <w:tab/>
        <w:t xml:space="preserve">For the MME not upgraded, it is assumed that the MME use the subscribed RFSP index towards the </w:t>
      </w:r>
      <w:proofErr w:type="spellStart"/>
      <w:r>
        <w:t>eNB</w:t>
      </w:r>
      <w:proofErr w:type="spellEnd"/>
      <w:r>
        <w:t>.</w:t>
      </w:r>
    </w:p>
    <w:p w14:paraId="3ED2BA00" w14:textId="77777777" w:rsidR="00CE1501" w:rsidRDefault="00CE1501" w:rsidP="00CE1501">
      <w:pPr>
        <w:pStyle w:val="B1"/>
      </w:pPr>
      <w:r>
        <w:t>8.</w:t>
      </w:r>
      <w:r>
        <w:tab/>
        <w:t>The MME stores the "Subscribed RFSP index", the "RFSP index in use" and a validity time for the "RFSP index in use" in the UE context in MME. During inter MME handover, the source MME also provides the validity condition to the target MME.</w:t>
      </w:r>
    </w:p>
    <w:p w14:paraId="353655E3" w14:textId="77777777" w:rsidR="00CE1501" w:rsidRDefault="00CE1501" w:rsidP="00CE1501">
      <w:pPr>
        <w:pStyle w:val="B1"/>
      </w:pPr>
      <w:r>
        <w:tab/>
        <w:t>Continue at step 9.</w:t>
      </w:r>
    </w:p>
    <w:p w14:paraId="0089AEAD" w14:textId="77777777" w:rsidR="00CE1501" w:rsidRDefault="00CE1501" w:rsidP="00CE1501">
      <w:r w:rsidRPr="00255BC6">
        <w:rPr>
          <w:b/>
          <w:bCs/>
        </w:rPr>
        <w:t>Case-2:</w:t>
      </w:r>
      <w:r w:rsidRPr="00512906">
        <w:t xml:space="preserve"> If MME is not upgraded thus does not supports new parameters </w:t>
      </w:r>
      <w:r>
        <w:rPr>
          <w:lang w:val="en-US" w:eastAsia="zh-CN"/>
        </w:rPr>
        <w:t>"</w:t>
      </w:r>
      <w:r>
        <w:t>RFSP index in use</w:t>
      </w:r>
      <w:r>
        <w:rPr>
          <w:lang w:val="en-US" w:eastAsia="zh-CN"/>
        </w:rPr>
        <w:t>"</w:t>
      </w:r>
      <w:r>
        <w:t xml:space="preserve"> and </w:t>
      </w:r>
      <w:r>
        <w:rPr>
          <w:lang w:val="en-US" w:eastAsia="zh-CN"/>
        </w:rPr>
        <w:t>"</w:t>
      </w:r>
      <w:r>
        <w:t>validity time</w:t>
      </w:r>
      <w:r>
        <w:rPr>
          <w:lang w:val="en-US" w:eastAsia="zh-CN"/>
        </w:rPr>
        <w:t>"</w:t>
      </w:r>
      <w:r w:rsidRPr="00512906">
        <w:t>, steps 7a-8a are performed</w:t>
      </w:r>
    </w:p>
    <w:p w14:paraId="3CFEC1B8" w14:textId="77777777" w:rsidR="00CE1501" w:rsidRDefault="00CE1501" w:rsidP="00CE1501">
      <w:pPr>
        <w:pStyle w:val="B1"/>
      </w:pPr>
      <w:r>
        <w:t>7a. The UE performs TAU or Attach procedure, the HSS sends the subscribed RFSP index set to the value of RFSP index in use.</w:t>
      </w:r>
    </w:p>
    <w:p w14:paraId="145A8365" w14:textId="47423193" w:rsidR="00CE1501" w:rsidRDefault="00CE1501" w:rsidP="00CE1501">
      <w:pPr>
        <w:pStyle w:val="B1"/>
      </w:pPr>
      <w:r>
        <w:t xml:space="preserve">8a. MME chooses RFSP index as specified in clause 4.3.6 of </w:t>
      </w:r>
      <w:r w:rsidR="003E749F">
        <w:t>TS 23.401 [</w:t>
      </w:r>
      <w:r>
        <w:t>5] assuming that MME always chooses subscribed RFSP index.</w:t>
      </w:r>
    </w:p>
    <w:p w14:paraId="6F6F6692" w14:textId="048DA0EA" w:rsidR="00CE1501" w:rsidRDefault="00CE1501" w:rsidP="00CE1501">
      <w:pPr>
        <w:pStyle w:val="B1"/>
      </w:pPr>
      <w:r>
        <w:t>9.</w:t>
      </w:r>
      <w:r>
        <w:tab/>
        <w:t xml:space="preserve">The MME provides the "RFSP index" in Subscriber Profile ID for RAT/Frequency priority IE to the </w:t>
      </w:r>
      <w:proofErr w:type="spellStart"/>
      <w:r>
        <w:t>eNB</w:t>
      </w:r>
      <w:proofErr w:type="spellEnd"/>
      <w:r>
        <w:t xml:space="preserve"> in UE CONTEXT MODIFICATION procedure as in clause 8.3.4 of </w:t>
      </w:r>
      <w:r w:rsidR="003E749F">
        <w:t>TS 36.413 [</w:t>
      </w:r>
      <w:r>
        <w:t>6].</w:t>
      </w:r>
    </w:p>
    <w:p w14:paraId="1FBEE7AD" w14:textId="77777777" w:rsidR="00CE1501" w:rsidRDefault="00CE1501" w:rsidP="00CE1501">
      <w:r w:rsidRPr="00255BC6">
        <w:rPr>
          <w:b/>
          <w:bCs/>
        </w:rPr>
        <w:t>Case-1:</w:t>
      </w:r>
      <w:r w:rsidRPr="00512906">
        <w:t xml:space="preserve"> If MME is upgraded and supports new parameters </w:t>
      </w:r>
      <w:r>
        <w:rPr>
          <w:lang w:val="en-US" w:eastAsia="zh-CN"/>
        </w:rPr>
        <w:t>"</w:t>
      </w:r>
      <w:r w:rsidRPr="00512906">
        <w:t>RFS</w:t>
      </w:r>
      <w:r>
        <w:t>P index in use</w:t>
      </w:r>
      <w:r>
        <w:rPr>
          <w:lang w:val="en-US" w:eastAsia="zh-CN"/>
        </w:rPr>
        <w:t>"</w:t>
      </w:r>
      <w:r>
        <w:t xml:space="preserve"> and </w:t>
      </w:r>
      <w:r>
        <w:rPr>
          <w:lang w:val="en-US" w:eastAsia="zh-CN"/>
        </w:rPr>
        <w:t>"</w:t>
      </w:r>
      <w:r>
        <w:t>validity time</w:t>
      </w:r>
      <w:r>
        <w:rPr>
          <w:lang w:val="en-US" w:eastAsia="zh-CN"/>
        </w:rPr>
        <w:t>"</w:t>
      </w:r>
      <w:r w:rsidRPr="00512906">
        <w:t>, step 10 is performed</w:t>
      </w:r>
      <w:r w:rsidRPr="00073EEB">
        <w:t>:</w:t>
      </w:r>
    </w:p>
    <w:p w14:paraId="79CA9C67" w14:textId="211C705F" w:rsidR="00CE1501" w:rsidRDefault="00CE1501" w:rsidP="00CE1501">
      <w:pPr>
        <w:pStyle w:val="B1"/>
      </w:pPr>
      <w:r>
        <w:t>10.</w:t>
      </w:r>
      <w:r>
        <w:tab/>
        <w:t xml:space="preserve">When the validity time is due, the MME may re-evaluate the RFSP index as specified in clause 4.3.6 of </w:t>
      </w:r>
      <w:r w:rsidR="003E749F">
        <w:t>TS 23.401 [</w:t>
      </w:r>
      <w:r>
        <w:t>5]. When the validity time is due, the "RFSP index in use" is locally removed from the UDM/HSS.</w:t>
      </w:r>
    </w:p>
    <w:p w14:paraId="6CDF2356" w14:textId="77777777" w:rsidR="00CE1501" w:rsidRDefault="00CE1501" w:rsidP="00CE1501">
      <w:pPr>
        <w:pStyle w:val="B1"/>
      </w:pPr>
      <w:r>
        <w:tab/>
        <w:t>Continue at step 11.</w:t>
      </w:r>
    </w:p>
    <w:p w14:paraId="475B8743" w14:textId="77777777" w:rsidR="00CE1501" w:rsidRPr="00073EEB" w:rsidRDefault="00CE1501" w:rsidP="00CE1501">
      <w:r w:rsidRPr="00255BC6">
        <w:rPr>
          <w:b/>
          <w:bCs/>
        </w:rPr>
        <w:t>Case-2:</w:t>
      </w:r>
      <w:r w:rsidRPr="00512906">
        <w:t xml:space="preserve"> If MME is not upgraded thus does not supports new param</w:t>
      </w:r>
      <w:r>
        <w:t xml:space="preserve">eters </w:t>
      </w:r>
      <w:r>
        <w:rPr>
          <w:lang w:val="en-US" w:eastAsia="zh-CN"/>
        </w:rPr>
        <w:t>"</w:t>
      </w:r>
      <w:r>
        <w:t>RFSP index in use</w:t>
      </w:r>
      <w:r>
        <w:rPr>
          <w:lang w:val="en-US" w:eastAsia="zh-CN"/>
        </w:rPr>
        <w:t>"</w:t>
      </w:r>
      <w:r w:rsidRPr="00512906">
        <w:t xml:space="preserve"> and </w:t>
      </w:r>
      <w:r>
        <w:rPr>
          <w:lang w:val="en-US" w:eastAsia="zh-CN"/>
        </w:rPr>
        <w:t>"</w:t>
      </w:r>
      <w:r>
        <w:t>validity time</w:t>
      </w:r>
      <w:r>
        <w:rPr>
          <w:lang w:val="en-US" w:eastAsia="zh-CN"/>
        </w:rPr>
        <w:t>"</w:t>
      </w:r>
      <w:r w:rsidRPr="00512906">
        <w:t>, steps 10a-10b are performed:</w:t>
      </w:r>
    </w:p>
    <w:p w14:paraId="1D60FA45" w14:textId="77777777" w:rsidR="00CE1501" w:rsidRDefault="00CE1501" w:rsidP="00CE1501">
      <w:pPr>
        <w:pStyle w:val="B1"/>
      </w:pPr>
      <w:r>
        <w:t>10a.</w:t>
      </w:r>
      <w:r>
        <w:tab/>
        <w:t>When the validity time is due, the HSS restore the subscribed RFSP index and provides the restored subscribed RFSP index to MME.</w:t>
      </w:r>
    </w:p>
    <w:p w14:paraId="2C6DF63E" w14:textId="21263F29" w:rsidR="00CE1501" w:rsidRDefault="00CE1501" w:rsidP="00CE1501">
      <w:pPr>
        <w:pStyle w:val="B1"/>
      </w:pPr>
      <w:r>
        <w:t>10b.</w:t>
      </w:r>
      <w:r>
        <w:tab/>
        <w:t xml:space="preserve">The MME re-evaluates the RFSP index in use as specified in clause 4.3.6 of </w:t>
      </w:r>
      <w:r w:rsidR="003E749F">
        <w:t>TS 23.401 [</w:t>
      </w:r>
      <w:r>
        <w:t>5].</w:t>
      </w:r>
    </w:p>
    <w:p w14:paraId="118C85D0" w14:textId="5130AD95" w:rsidR="00CE1501" w:rsidRDefault="00CE1501" w:rsidP="00CE1501">
      <w:pPr>
        <w:pStyle w:val="B1"/>
      </w:pPr>
      <w:r>
        <w:t>11.</w:t>
      </w:r>
      <w:r>
        <w:tab/>
        <w:t xml:space="preserve">The MME provides the updated RFSP in use in Subscriber Profile ID for RAT/Frequency priority IE to the </w:t>
      </w:r>
      <w:proofErr w:type="spellStart"/>
      <w:r>
        <w:t>eNB</w:t>
      </w:r>
      <w:proofErr w:type="spellEnd"/>
      <w:r>
        <w:t xml:space="preserve"> in UE CONTEXT MODIFICATION procedure as in clause 8.3.4 of </w:t>
      </w:r>
      <w:r w:rsidR="003E749F">
        <w:t>TS 36.413 [</w:t>
      </w:r>
      <w:r>
        <w:t>6].</w:t>
      </w:r>
    </w:p>
    <w:p w14:paraId="56F63582" w14:textId="77777777" w:rsidR="00CE1501" w:rsidRPr="005A2371" w:rsidRDefault="00CE1501" w:rsidP="00CE1501">
      <w:pPr>
        <w:pStyle w:val="Heading3"/>
        <w:rPr>
          <w:lang w:eastAsia="zh-CN"/>
        </w:rPr>
      </w:pPr>
      <w:bookmarkStart w:id="160" w:name="_Toc100954274"/>
      <w:bookmarkStart w:id="161" w:name="_Toc112913197"/>
      <w:bookmarkStart w:id="162" w:name="_Toc112913365"/>
      <w:r w:rsidRPr="005A2371">
        <w:rPr>
          <w:lang w:eastAsia="zh-CN"/>
        </w:rPr>
        <w:lastRenderedPageBreak/>
        <w:t>6.</w:t>
      </w:r>
      <w:r>
        <w:rPr>
          <w:lang w:eastAsia="zh-CN"/>
        </w:rPr>
        <w:t>4</w:t>
      </w:r>
      <w:r w:rsidRPr="005A2371">
        <w:rPr>
          <w:lang w:eastAsia="zh-CN"/>
        </w:rPr>
        <w:t>.3</w:t>
      </w:r>
      <w:r w:rsidRPr="005A2371">
        <w:rPr>
          <w:lang w:eastAsia="zh-CN"/>
        </w:rPr>
        <w:tab/>
      </w:r>
      <w:r w:rsidRPr="008D2994">
        <w:t>Impacts on services, entities and interfaces</w:t>
      </w:r>
      <w:bookmarkEnd w:id="160"/>
      <w:bookmarkEnd w:id="161"/>
      <w:bookmarkEnd w:id="162"/>
    </w:p>
    <w:p w14:paraId="3E6F97DD" w14:textId="77777777" w:rsidR="00CE1501" w:rsidRDefault="00CE1501" w:rsidP="00CE1501">
      <w:pPr>
        <w:rPr>
          <w:lang w:eastAsia="en-US"/>
        </w:rPr>
      </w:pPr>
      <w:r w:rsidRPr="00AF0864">
        <w:rPr>
          <w:lang w:eastAsia="en-US"/>
        </w:rPr>
        <w:t>This solution may have the following impacts to existing entities and interfaces:</w:t>
      </w:r>
    </w:p>
    <w:p w14:paraId="5A21D8BE" w14:textId="77777777" w:rsidR="00CE1501" w:rsidRDefault="00CE1501" w:rsidP="00CE1501">
      <w:pPr>
        <w:rPr>
          <w:lang w:eastAsia="en-US"/>
        </w:rPr>
      </w:pPr>
      <w:r>
        <w:rPr>
          <w:lang w:eastAsia="en-US"/>
        </w:rPr>
        <w:t>AMF:</w:t>
      </w:r>
    </w:p>
    <w:p w14:paraId="5F84DA99" w14:textId="77777777" w:rsidR="00CE1501" w:rsidRDefault="00CE1501" w:rsidP="00CE1501">
      <w:pPr>
        <w:pStyle w:val="B1"/>
        <w:rPr>
          <w:lang w:eastAsia="en-US"/>
        </w:rPr>
      </w:pPr>
      <w:r>
        <w:rPr>
          <w:lang w:eastAsia="en-US"/>
        </w:rPr>
        <w:t>-</w:t>
      </w:r>
      <w:r>
        <w:rPr>
          <w:lang w:eastAsia="en-US"/>
        </w:rPr>
        <w:tab/>
        <w:t xml:space="preserve">AMF invokes existing </w:t>
      </w:r>
      <w:proofErr w:type="spellStart"/>
      <w:r>
        <w:rPr>
          <w:lang w:eastAsia="en-US"/>
        </w:rPr>
        <w:t>Nudm_ParameterProvision_Update</w:t>
      </w:r>
      <w:proofErr w:type="spellEnd"/>
      <w:r>
        <w:rPr>
          <w:lang w:eastAsia="en-US"/>
        </w:rPr>
        <w:t xml:space="preserve"> service operation to UDM but with new parameter "RFSP index in use" (applicable only when UE is in EPS) and validity time by which the RFSP index in use is valid.</w:t>
      </w:r>
    </w:p>
    <w:p w14:paraId="06C2F6CD" w14:textId="77777777" w:rsidR="00CE1501" w:rsidRDefault="00CE1501" w:rsidP="00CE1501">
      <w:pPr>
        <w:rPr>
          <w:lang w:eastAsia="en-US"/>
        </w:rPr>
      </w:pPr>
      <w:r>
        <w:rPr>
          <w:lang w:eastAsia="en-US"/>
        </w:rPr>
        <w:t>UDM:</w:t>
      </w:r>
    </w:p>
    <w:p w14:paraId="0082DA70" w14:textId="77777777" w:rsidR="00CE1501" w:rsidRDefault="00CE1501" w:rsidP="00CE1501">
      <w:pPr>
        <w:pStyle w:val="B1"/>
        <w:rPr>
          <w:lang w:eastAsia="en-US"/>
        </w:rPr>
      </w:pPr>
      <w:r>
        <w:rPr>
          <w:lang w:eastAsia="en-US"/>
        </w:rPr>
        <w:t>-</w:t>
      </w:r>
      <w:r>
        <w:rPr>
          <w:lang w:eastAsia="en-US"/>
        </w:rPr>
        <w:tab/>
        <w:t xml:space="preserve">When UDM and HSS are deployed separately, the UDM invokes new service operation </w:t>
      </w:r>
      <w:proofErr w:type="spellStart"/>
      <w:r>
        <w:rPr>
          <w:lang w:eastAsia="en-US"/>
        </w:rPr>
        <w:t>Nudm_ParameterProvision_Update</w:t>
      </w:r>
      <w:proofErr w:type="spellEnd"/>
      <w:r>
        <w:rPr>
          <w:lang w:eastAsia="en-US"/>
        </w:rPr>
        <w:t xml:space="preserve"> with "RFSP index in use" and validity time.</w:t>
      </w:r>
    </w:p>
    <w:p w14:paraId="3702A480" w14:textId="77777777" w:rsidR="00CE1501" w:rsidRDefault="00CE1501" w:rsidP="00CE1501">
      <w:pPr>
        <w:rPr>
          <w:lang w:eastAsia="en-US"/>
        </w:rPr>
      </w:pPr>
      <w:r>
        <w:rPr>
          <w:lang w:eastAsia="en-US"/>
        </w:rPr>
        <w:t>HSS/UDR:</w:t>
      </w:r>
    </w:p>
    <w:p w14:paraId="7B6D839C" w14:textId="77777777" w:rsidR="00CE1501" w:rsidRDefault="00CE1501" w:rsidP="00CE1501">
      <w:pPr>
        <w:pStyle w:val="B1"/>
        <w:rPr>
          <w:lang w:eastAsia="en-US"/>
        </w:rPr>
      </w:pPr>
      <w:r>
        <w:rPr>
          <w:lang w:eastAsia="en-US"/>
        </w:rPr>
        <w:t>-</w:t>
      </w:r>
      <w:r>
        <w:rPr>
          <w:lang w:eastAsia="en-US"/>
        </w:rPr>
        <w:tab/>
        <w:t>Provides the "RFSP index in use", validity time along with "Subscribed RFSP" for a UE to the MME in Update Location or as a Standalone Insert Subscriber Data operation.</w:t>
      </w:r>
    </w:p>
    <w:p w14:paraId="335EFD6C" w14:textId="77777777" w:rsidR="00CE1501" w:rsidRDefault="00CE1501" w:rsidP="00CE1501">
      <w:pPr>
        <w:pStyle w:val="B1"/>
        <w:rPr>
          <w:lang w:eastAsia="en-US"/>
        </w:rPr>
      </w:pPr>
      <w:r>
        <w:rPr>
          <w:lang w:eastAsia="en-US"/>
        </w:rPr>
        <w:t>-</w:t>
      </w:r>
      <w:r>
        <w:rPr>
          <w:lang w:eastAsia="en-US"/>
        </w:rPr>
        <w:tab/>
        <w:t>The "RFSP index in use" and its validity time are stored in the UDR.</w:t>
      </w:r>
    </w:p>
    <w:p w14:paraId="5E2CD48D" w14:textId="77777777" w:rsidR="00CE1501" w:rsidRDefault="00CE1501" w:rsidP="00CE1501">
      <w:pPr>
        <w:pStyle w:val="B1"/>
        <w:rPr>
          <w:lang w:eastAsia="en-US"/>
        </w:rPr>
      </w:pPr>
      <w:r>
        <w:rPr>
          <w:lang w:eastAsia="en-US"/>
        </w:rPr>
        <w:t>-</w:t>
      </w:r>
      <w:r>
        <w:rPr>
          <w:lang w:eastAsia="en-US"/>
        </w:rPr>
        <w:tab/>
        <w:t>Determine whether MME supports the new feature requiring "RFSP index in use" and validity time.</w:t>
      </w:r>
    </w:p>
    <w:p w14:paraId="78E30787" w14:textId="77777777" w:rsidR="00CE1501" w:rsidRDefault="00CE1501" w:rsidP="00CE1501">
      <w:pPr>
        <w:rPr>
          <w:lang w:eastAsia="en-US"/>
        </w:rPr>
      </w:pPr>
      <w:r>
        <w:rPr>
          <w:lang w:eastAsia="en-US"/>
        </w:rPr>
        <w:t>MME:</w:t>
      </w:r>
    </w:p>
    <w:p w14:paraId="38A4ABDF" w14:textId="03700BA6" w:rsidR="00CE1501" w:rsidRDefault="00CE1501" w:rsidP="00CE1501">
      <w:pPr>
        <w:pStyle w:val="B1"/>
        <w:rPr>
          <w:lang w:eastAsia="en-US"/>
        </w:rPr>
      </w:pPr>
      <w:r>
        <w:rPr>
          <w:lang w:eastAsia="en-US"/>
        </w:rPr>
        <w:t>-</w:t>
      </w:r>
      <w:r>
        <w:rPr>
          <w:lang w:eastAsia="en-US"/>
        </w:rPr>
        <w:tab/>
        <w:t xml:space="preserve">MME stores the "RFSP index in use" along with its validity conditions in the UE context in MME. As long as the validity condition is satisfied the MME uses "RFSP index in use" over "Subscribed RFSP". The MME provides the "RFSP index in use" as today and additionally includes its validity conditions to target MME during inter MME mobility. When the validity condition is expired, the MME re-evaluates the RFSP index as specified in clause 4.3.6 of </w:t>
      </w:r>
      <w:r w:rsidR="003E749F">
        <w:rPr>
          <w:lang w:eastAsia="en-US"/>
        </w:rPr>
        <w:t>TS 23.401 [</w:t>
      </w:r>
      <w:r>
        <w:rPr>
          <w:lang w:eastAsia="en-US"/>
        </w:rPr>
        <w:t>5].</w:t>
      </w:r>
    </w:p>
    <w:p w14:paraId="20625E29" w14:textId="77777777" w:rsidR="00CE1501" w:rsidRPr="00FC7012" w:rsidRDefault="00CE1501" w:rsidP="00CE1501">
      <w:pPr>
        <w:pStyle w:val="Heading2"/>
        <w:rPr>
          <w:rFonts w:eastAsia="SimSun"/>
          <w:lang w:eastAsia="zh-CN"/>
        </w:rPr>
      </w:pPr>
      <w:bookmarkStart w:id="163" w:name="_Toc100954275"/>
      <w:bookmarkStart w:id="164" w:name="_Toc112913198"/>
      <w:bookmarkStart w:id="165" w:name="_Toc112913366"/>
      <w:r w:rsidRPr="00A7799E">
        <w:t>6.</w:t>
      </w:r>
      <w:r>
        <w:rPr>
          <w:rFonts w:eastAsia="SimSun"/>
          <w:lang w:eastAsia="zh-CN"/>
        </w:rPr>
        <w:t>5</w:t>
      </w:r>
      <w:r w:rsidRPr="00A7799E">
        <w:tab/>
      </w:r>
      <w:r w:rsidRPr="00FC7012">
        <w:t>Solution #</w:t>
      </w:r>
      <w:r>
        <w:rPr>
          <w:rFonts w:eastAsia="SimSun"/>
          <w:lang w:eastAsia="zh-CN"/>
        </w:rPr>
        <w:t>5</w:t>
      </w:r>
      <w:r w:rsidRPr="00FC7012">
        <w:t xml:space="preserve">: Authorized RFSP index provisioning from 5GC to MME without N26 </w:t>
      </w:r>
      <w:r w:rsidRPr="00FF6B35">
        <w:t>interface</w:t>
      </w:r>
      <w:bookmarkEnd w:id="163"/>
      <w:bookmarkEnd w:id="164"/>
      <w:bookmarkEnd w:id="165"/>
    </w:p>
    <w:p w14:paraId="78C2FDB1" w14:textId="77777777" w:rsidR="00CE1501" w:rsidRPr="00FC7012" w:rsidRDefault="00CE1501" w:rsidP="00CE1501">
      <w:pPr>
        <w:pStyle w:val="Heading3"/>
      </w:pPr>
      <w:bookmarkStart w:id="166" w:name="_Toc100954276"/>
      <w:bookmarkStart w:id="167" w:name="_Toc112913199"/>
      <w:bookmarkStart w:id="168" w:name="_Toc112913367"/>
      <w:r w:rsidRPr="00FC7012">
        <w:t>6.</w:t>
      </w:r>
      <w:r>
        <w:rPr>
          <w:rFonts w:eastAsia="SimSun"/>
          <w:lang w:eastAsia="zh-CN"/>
        </w:rPr>
        <w:t>5</w:t>
      </w:r>
      <w:r w:rsidRPr="00FC7012">
        <w:t>.1</w:t>
      </w:r>
      <w:r w:rsidRPr="00FC7012">
        <w:tab/>
        <w:t>Description</w:t>
      </w:r>
      <w:bookmarkEnd w:id="166"/>
      <w:bookmarkEnd w:id="167"/>
      <w:bookmarkEnd w:id="168"/>
    </w:p>
    <w:p w14:paraId="6B8B7558" w14:textId="77777777" w:rsidR="00CE1501" w:rsidRDefault="00CE1501" w:rsidP="00CE1501">
      <w:pPr>
        <w:rPr>
          <w:lang w:val="en-US" w:eastAsia="zh-CN"/>
        </w:rPr>
      </w:pPr>
      <w:r>
        <w:rPr>
          <w:lang w:val="en-US" w:eastAsia="zh-CN"/>
        </w:rPr>
        <w:t>In the current interworking procedures from 5G to 4G, when the UE moves from 5G to 4G, the PCF should provide the "authorized RFSP index" to the MME.</w:t>
      </w:r>
    </w:p>
    <w:p w14:paraId="6021AF85" w14:textId="77777777" w:rsidR="00CE1501" w:rsidRDefault="00CE1501" w:rsidP="00CE1501">
      <w:pPr>
        <w:rPr>
          <w:lang w:val="en-US" w:eastAsia="zh-CN"/>
        </w:rPr>
      </w:pPr>
      <w:r>
        <w:rPr>
          <w:lang w:val="en-US" w:eastAsia="zh-CN"/>
        </w:rPr>
        <w:t>However, after the UE moves from 5G to 4G, all the UE's context in the 5G side should be released (including the AM policy association for the UE between AMF and PCF), so the PCF cannot update the RFSP index for the UE when it finds that the "authorized RFSP index" is not valid, which resulted in that the MME does not know when it should in turn to use the "subscribed RFSP index" instead of the "authorized RFSP index".</w:t>
      </w:r>
    </w:p>
    <w:p w14:paraId="07577995" w14:textId="798B8B05" w:rsidR="00CE1501" w:rsidRDefault="00CE1501" w:rsidP="00CE1501">
      <w:pPr>
        <w:rPr>
          <w:lang w:val="en-US" w:eastAsia="zh-CN"/>
        </w:rPr>
      </w:pPr>
      <w:r>
        <w:rPr>
          <w:lang w:val="en-US" w:eastAsia="zh-CN"/>
        </w:rPr>
        <w:t xml:space="preserve">As specified in clause 6.1.1.3 of </w:t>
      </w:r>
      <w:r w:rsidR="003E749F">
        <w:rPr>
          <w:lang w:val="en-US" w:eastAsia="zh-CN"/>
        </w:rPr>
        <w:t>TS 23.503 [</w:t>
      </w:r>
      <w:r>
        <w:rPr>
          <w:lang w:val="en-US" w:eastAsia="zh-CN"/>
        </w:rPr>
        <w:t xml:space="preserve">4], PCF may use the network analytics on "Service Experience" for an Application Identifier, "any RAT type" and/or "any Frequency value" to determine the "authorized RFSP index" value for the UE when running this application. Furthermore, as specified in clause 6.4.3 of </w:t>
      </w:r>
      <w:r w:rsidR="003E749F">
        <w:rPr>
          <w:lang w:val="en-US" w:eastAsia="zh-CN"/>
        </w:rPr>
        <w:t>TS 23.288 [</w:t>
      </w:r>
      <w:r>
        <w:rPr>
          <w:lang w:val="en-US" w:eastAsia="zh-CN"/>
        </w:rPr>
        <w:t>10], the "Service Experience" analytics including a Validity period for the Application service experience analytics. So, it is possible for the PCF to determine the "authorized RFSP index" together with a Validity period.</w:t>
      </w:r>
    </w:p>
    <w:p w14:paraId="41DFEAB2" w14:textId="2E0729AB" w:rsidR="00CE1501" w:rsidRDefault="00CE1501" w:rsidP="00CE1501">
      <w:pPr>
        <w:rPr>
          <w:lang w:val="en-US" w:eastAsia="zh-CN"/>
        </w:rPr>
      </w:pPr>
      <w:r>
        <w:rPr>
          <w:lang w:val="en-US" w:eastAsia="zh-CN"/>
        </w:rPr>
        <w:t>When N26 interface is not supported, the authorized RFSP index and the Validity period can be provided by the PCF to the UDM/HSS via AMF during the without N26-based interworking procedures, then MME obtains the authorized RFSP index and the Validity period from the HSS.</w:t>
      </w:r>
    </w:p>
    <w:p w14:paraId="463B96E4" w14:textId="77777777" w:rsidR="00CE1501" w:rsidRDefault="00CE1501" w:rsidP="00CE1501">
      <w:pPr>
        <w:rPr>
          <w:lang w:val="en-US" w:eastAsia="zh-CN"/>
        </w:rPr>
      </w:pPr>
      <w:r>
        <w:rPr>
          <w:lang w:val="en-US" w:eastAsia="zh-CN"/>
        </w:rPr>
        <w:t xml:space="preserve">The MME continues to use the "Authorized RFSP" over the "Subscribed RFSP" during the Validity period. When the Validity period expires, the MME may then send the "Subscribed RFSP" as the RFSP to use to the </w:t>
      </w:r>
      <w:proofErr w:type="spellStart"/>
      <w:r>
        <w:rPr>
          <w:lang w:val="en-US" w:eastAsia="zh-CN"/>
        </w:rPr>
        <w:t>eNB</w:t>
      </w:r>
      <w:proofErr w:type="spellEnd"/>
      <w:r>
        <w:rPr>
          <w:lang w:val="en-US" w:eastAsia="zh-CN"/>
        </w:rPr>
        <w:t>.</w:t>
      </w:r>
    </w:p>
    <w:p w14:paraId="771875B4" w14:textId="77777777" w:rsidR="00CE1501" w:rsidRPr="00FC7012" w:rsidRDefault="00CE1501" w:rsidP="00CE1501">
      <w:pPr>
        <w:pStyle w:val="Heading3"/>
      </w:pPr>
      <w:bookmarkStart w:id="169" w:name="_Toc100954277"/>
      <w:bookmarkStart w:id="170" w:name="_Toc112913200"/>
      <w:bookmarkStart w:id="171" w:name="_Toc112913368"/>
      <w:r w:rsidRPr="00FC7012">
        <w:t>6.</w:t>
      </w:r>
      <w:r>
        <w:rPr>
          <w:rFonts w:eastAsia="SimSun"/>
          <w:lang w:eastAsia="zh-CN"/>
        </w:rPr>
        <w:t>5</w:t>
      </w:r>
      <w:r w:rsidRPr="00FC7012">
        <w:t>.2</w:t>
      </w:r>
      <w:r w:rsidRPr="00FC7012">
        <w:tab/>
        <w:t>Procedures</w:t>
      </w:r>
      <w:bookmarkEnd w:id="169"/>
      <w:bookmarkEnd w:id="170"/>
      <w:bookmarkEnd w:id="171"/>
    </w:p>
    <w:p w14:paraId="0068622C" w14:textId="58EEA350" w:rsidR="00CE1501" w:rsidRPr="00FC7012" w:rsidRDefault="00CE1501" w:rsidP="00CE1501">
      <w:pPr>
        <w:rPr>
          <w:rFonts w:eastAsia="MS Mincho"/>
        </w:rPr>
      </w:pPr>
      <w:r w:rsidRPr="00FC7012">
        <w:rPr>
          <w:rFonts w:eastAsia="MS Mincho"/>
        </w:rPr>
        <w:t xml:space="preserve">Figure </w:t>
      </w:r>
      <w:r w:rsidRPr="00FC7012">
        <w:t>6.</w:t>
      </w:r>
      <w:r>
        <w:rPr>
          <w:lang w:val="en-US"/>
        </w:rPr>
        <w:t>5</w:t>
      </w:r>
      <w:r w:rsidRPr="00FC7012">
        <w:t>.2</w:t>
      </w:r>
      <w:r w:rsidRPr="00FC7012">
        <w:rPr>
          <w:lang w:val="en-US"/>
        </w:rPr>
        <w:t>-1</w:t>
      </w:r>
      <w:r w:rsidR="00735A87">
        <w:rPr>
          <w:lang w:val="en-US"/>
        </w:rPr>
        <w:t xml:space="preserve"> </w:t>
      </w:r>
      <w:r w:rsidRPr="00FC7012">
        <w:rPr>
          <w:rFonts w:eastAsia="MS Mincho"/>
        </w:rPr>
        <w:t xml:space="preserve">depicts the procedure of propose solution of providing </w:t>
      </w:r>
      <w:r>
        <w:t>"</w:t>
      </w:r>
      <w:r w:rsidRPr="00FC7012">
        <w:t>authorized RFSP index</w:t>
      </w:r>
      <w:r>
        <w:t>"</w:t>
      </w:r>
      <w:r w:rsidRPr="00FC7012">
        <w:rPr>
          <w:rFonts w:eastAsia="MS Mincho"/>
        </w:rPr>
        <w:t xml:space="preserve"> provisioning from 5GC to MME without N26 interface.</w:t>
      </w:r>
    </w:p>
    <w:bookmarkStart w:id="172" w:name="_MON_1684549432"/>
    <w:bookmarkEnd w:id="172"/>
    <w:p w14:paraId="25FC047C" w14:textId="547FB59A" w:rsidR="00735A87" w:rsidRDefault="00735A87" w:rsidP="00C76F30">
      <w:pPr>
        <w:pStyle w:val="TH"/>
      </w:pPr>
      <w:r>
        <w:object w:dxaOrig="7089" w:dyaOrig="4592" w14:anchorId="7730CB81">
          <v:shape id="_x0000_i1028" type="#_x0000_t75" style="width:354.75pt;height:228pt" o:ole="">
            <v:imagedata r:id="rId22" o:title=""/>
          </v:shape>
          <o:OLEObject Type="Embed" ProgID="Word.Picture.8" ShapeID="_x0000_i1028" DrawAspect="Content" ObjectID="_1725270707" r:id="rId23"/>
        </w:object>
      </w:r>
    </w:p>
    <w:p w14:paraId="4C1F0DBC" w14:textId="0D574216" w:rsidR="00CE1501" w:rsidRPr="00FC7012" w:rsidRDefault="00CE1501" w:rsidP="00CE1501">
      <w:pPr>
        <w:pStyle w:val="TF"/>
      </w:pPr>
      <w:r w:rsidRPr="00FC7012">
        <w:rPr>
          <w:rFonts w:hint="eastAsia"/>
        </w:rPr>
        <w:t>Figure</w:t>
      </w:r>
      <w:r w:rsidRPr="00FC7012">
        <w:rPr>
          <w:rFonts w:eastAsia="Yu Mincho"/>
        </w:rPr>
        <w:t xml:space="preserve"> </w:t>
      </w:r>
      <w:r w:rsidRPr="00FC7012">
        <w:t>6.</w:t>
      </w:r>
      <w:r>
        <w:rPr>
          <w:lang w:val="en-US"/>
        </w:rPr>
        <w:t>5</w:t>
      </w:r>
      <w:r w:rsidRPr="00FC7012">
        <w:t>.2</w:t>
      </w:r>
      <w:r w:rsidRPr="00FC7012">
        <w:rPr>
          <w:lang w:val="en-US"/>
        </w:rPr>
        <w:t>-1:</w:t>
      </w:r>
      <w:r w:rsidRPr="00FC7012">
        <w:t xml:space="preserve"> </w:t>
      </w:r>
      <w:r>
        <w:t>"</w:t>
      </w:r>
      <w:r w:rsidRPr="00FC7012">
        <w:t>authorized RFSP index</w:t>
      </w:r>
      <w:r>
        <w:t>"</w:t>
      </w:r>
      <w:r w:rsidRPr="00FC7012">
        <w:t xml:space="preserve"> </w:t>
      </w:r>
      <w:r w:rsidRPr="00FC7012">
        <w:rPr>
          <w:lang w:val="en-US"/>
        </w:rPr>
        <w:t>provisioning</w:t>
      </w:r>
      <w:r w:rsidRPr="00FC7012">
        <w:t xml:space="preserve"> from 5GC to MME in without N26-base architecture</w:t>
      </w:r>
    </w:p>
    <w:p w14:paraId="5E5EB6BE" w14:textId="1055CF2C" w:rsidR="00CE1501" w:rsidRPr="00FC7012" w:rsidRDefault="00CE1501" w:rsidP="00CE1501">
      <w:r w:rsidRPr="00FC7012">
        <w:t xml:space="preserve">The overall procedure re-uses the </w:t>
      </w:r>
      <w:r w:rsidRPr="00FC7012">
        <w:rPr>
          <w:lang w:val="en-US"/>
        </w:rPr>
        <w:t>5GS to EPS mobility without N26 interface as defined</w:t>
      </w:r>
      <w:r w:rsidRPr="00FC7012">
        <w:t xml:space="preserve"> in </w:t>
      </w:r>
      <w:r w:rsidR="003E749F" w:rsidRPr="00FC7012">
        <w:t>TS</w:t>
      </w:r>
      <w:r w:rsidR="003E749F">
        <w:t> </w:t>
      </w:r>
      <w:r w:rsidR="003E749F" w:rsidRPr="00FC7012">
        <w:t>23.502</w:t>
      </w:r>
      <w:r w:rsidR="003E749F">
        <w:t> </w:t>
      </w:r>
      <w:r w:rsidR="003E749F" w:rsidRPr="00FC7012">
        <w:t>[</w:t>
      </w:r>
      <w:r w:rsidRPr="00FC7012">
        <w:t>3]. The change is:</w:t>
      </w:r>
    </w:p>
    <w:p w14:paraId="4C153959" w14:textId="534FAF46" w:rsidR="00735A87" w:rsidRDefault="00735A87" w:rsidP="00735A87">
      <w:pPr>
        <w:pStyle w:val="B1"/>
        <w:rPr>
          <w:rFonts w:eastAsia="MS Mincho"/>
        </w:rPr>
      </w:pPr>
      <w:r>
        <w:rPr>
          <w:rFonts w:eastAsia="MS Mincho"/>
        </w:rPr>
        <w:t>-</w:t>
      </w:r>
      <w:r>
        <w:rPr>
          <w:rFonts w:eastAsia="MS Mincho"/>
        </w:rPr>
        <w:tab/>
        <w:t>Step 1 and step 2. PCF determines the "authorized RFSP index" together with the Validity period e.g. based on the "Service Experience" analytics from NWDAF and provides these information to AMF.</w:t>
      </w:r>
    </w:p>
    <w:p w14:paraId="3121B1DE" w14:textId="6082973D" w:rsidR="00735A87" w:rsidRDefault="00735A87" w:rsidP="00735A87">
      <w:pPr>
        <w:pStyle w:val="B1"/>
        <w:rPr>
          <w:rFonts w:eastAsia="MS Mincho"/>
        </w:rPr>
      </w:pPr>
      <w:r>
        <w:rPr>
          <w:rFonts w:eastAsia="MS Mincho"/>
        </w:rPr>
        <w:t>-</w:t>
      </w:r>
      <w:r>
        <w:rPr>
          <w:rFonts w:eastAsia="MS Mincho"/>
        </w:rPr>
        <w:tab/>
        <w:t xml:space="preserve">Step 3. If N26 does not apply and the AMF identifies that the "Authorized RFSP index" is different than the "Subscribed RFSP", then the AMF notifies the UDM on the "Authorized RFSP index" and the Validity period received from PCF. If the UDM and HSS are deployed separately then the UDM further notifies the "Authorized RFSP" and the Validity period to the HSS by triggering an </w:t>
      </w:r>
      <w:proofErr w:type="spellStart"/>
      <w:r>
        <w:rPr>
          <w:rFonts w:eastAsia="MS Mincho"/>
        </w:rPr>
        <w:t>Nhss_UEContextManagement</w:t>
      </w:r>
      <w:proofErr w:type="spellEnd"/>
      <w:r>
        <w:rPr>
          <w:rFonts w:eastAsia="MS Mincho"/>
        </w:rPr>
        <w:t xml:space="preserve"> service operation as defined in </w:t>
      </w:r>
      <w:r w:rsidR="003E749F">
        <w:rPr>
          <w:rFonts w:eastAsia="MS Mincho"/>
        </w:rPr>
        <w:t>TS 29.563 [</w:t>
      </w:r>
      <w:r>
        <w:rPr>
          <w:rFonts w:eastAsia="MS Mincho"/>
        </w:rPr>
        <w:t>11]. In a combined UDM+HSS deployment this step is not needed or handled in implementation specific way.</w:t>
      </w:r>
    </w:p>
    <w:p w14:paraId="44768B72" w14:textId="77777777" w:rsidR="00735A87" w:rsidRDefault="00735A87" w:rsidP="00735A87">
      <w:pPr>
        <w:pStyle w:val="B1"/>
        <w:rPr>
          <w:rFonts w:eastAsia="MS Mincho"/>
        </w:rPr>
      </w:pPr>
      <w:r>
        <w:rPr>
          <w:rFonts w:eastAsia="MS Mincho"/>
        </w:rPr>
        <w:tab/>
        <w:t xml:space="preserve">The MME continues to use the "Authorized RFSP index" over the "Subscribed RFSP index" for the Validity period. When the Validity period expires, the MME may then send the "Subscribed RFSP" as the RFSP to use to the </w:t>
      </w:r>
      <w:proofErr w:type="spellStart"/>
      <w:r>
        <w:rPr>
          <w:rFonts w:eastAsia="MS Mincho"/>
        </w:rPr>
        <w:t>eNB</w:t>
      </w:r>
      <w:proofErr w:type="spellEnd"/>
      <w:r>
        <w:rPr>
          <w:rFonts w:eastAsia="MS Mincho"/>
        </w:rPr>
        <w:t>.</w:t>
      </w:r>
    </w:p>
    <w:p w14:paraId="221A15E4" w14:textId="77777777" w:rsidR="00CE1501" w:rsidRPr="00FC7012" w:rsidRDefault="00CE1501" w:rsidP="00CE1501">
      <w:pPr>
        <w:pStyle w:val="Heading3"/>
        <w:rPr>
          <w:lang w:eastAsia="zh-CN"/>
        </w:rPr>
      </w:pPr>
      <w:bookmarkStart w:id="173" w:name="_Toc100954278"/>
      <w:bookmarkStart w:id="174" w:name="_Toc112913201"/>
      <w:bookmarkStart w:id="175" w:name="_Toc112913369"/>
      <w:r w:rsidRPr="00FC7012">
        <w:rPr>
          <w:lang w:eastAsia="zh-CN"/>
        </w:rPr>
        <w:t>6.</w:t>
      </w:r>
      <w:r>
        <w:rPr>
          <w:rFonts w:eastAsia="SimSun"/>
          <w:lang w:eastAsia="zh-CN"/>
        </w:rPr>
        <w:t>5</w:t>
      </w:r>
      <w:r w:rsidRPr="00FC7012">
        <w:rPr>
          <w:lang w:eastAsia="zh-CN"/>
        </w:rPr>
        <w:t>.3</w:t>
      </w:r>
      <w:r w:rsidRPr="00FC7012">
        <w:rPr>
          <w:lang w:eastAsia="zh-CN"/>
        </w:rPr>
        <w:tab/>
      </w:r>
      <w:r w:rsidRPr="00FC7012">
        <w:t>Impacts on services, entities and interfaces</w:t>
      </w:r>
      <w:bookmarkEnd w:id="173"/>
      <w:bookmarkEnd w:id="174"/>
      <w:bookmarkEnd w:id="175"/>
    </w:p>
    <w:p w14:paraId="5DC6A0B8" w14:textId="77777777" w:rsidR="00CE1501" w:rsidRPr="00FC7012" w:rsidRDefault="00CE1501" w:rsidP="00CE1501">
      <w:r w:rsidRPr="00FC7012">
        <w:t>The solution has the following impacts:</w:t>
      </w:r>
    </w:p>
    <w:p w14:paraId="2810AB55" w14:textId="77777777" w:rsidR="00CE1501" w:rsidRPr="00FC7012" w:rsidRDefault="00CE1501" w:rsidP="00CE1501">
      <w:r w:rsidRPr="00FC7012">
        <w:t>PCF:</w:t>
      </w:r>
    </w:p>
    <w:p w14:paraId="2289925B" w14:textId="77777777" w:rsidR="00CE1501" w:rsidRPr="00FC7012" w:rsidRDefault="00CE1501" w:rsidP="00CE1501">
      <w:pPr>
        <w:pStyle w:val="B1"/>
      </w:pPr>
      <w:r w:rsidRPr="00FC7012">
        <w:rPr>
          <w:rFonts w:eastAsiaTheme="minorEastAsia" w:hint="eastAsia"/>
          <w:lang w:eastAsia="zh-CN"/>
        </w:rPr>
        <w:t>-</w:t>
      </w:r>
      <w:r w:rsidRPr="00FC7012">
        <w:rPr>
          <w:rFonts w:eastAsiaTheme="minorEastAsia" w:hint="eastAsia"/>
          <w:lang w:eastAsia="zh-CN"/>
        </w:rPr>
        <w:tab/>
      </w:r>
      <w:r w:rsidRPr="00FC7012">
        <w:t xml:space="preserve">PCF should determine the </w:t>
      </w:r>
      <w:r>
        <w:rPr>
          <w:rFonts w:eastAsia="MS Mincho"/>
        </w:rPr>
        <w:t>"</w:t>
      </w:r>
      <w:r w:rsidRPr="00FC7012">
        <w:rPr>
          <w:rFonts w:eastAsia="MS Mincho"/>
        </w:rPr>
        <w:t>authorized RFSP index</w:t>
      </w:r>
      <w:r>
        <w:rPr>
          <w:rFonts w:eastAsia="MS Mincho"/>
        </w:rPr>
        <w:t>"</w:t>
      </w:r>
      <w:r w:rsidRPr="00FC7012">
        <w:t xml:space="preserve"> together with the Validity period e.g. based on the </w:t>
      </w:r>
      <w:r>
        <w:t>"</w:t>
      </w:r>
      <w:r w:rsidRPr="00FC7012">
        <w:t>Service Experience</w:t>
      </w:r>
      <w:r>
        <w:t>"</w:t>
      </w:r>
      <w:r w:rsidRPr="00FC7012">
        <w:t xml:space="preserve"> analytics from NWDAF</w:t>
      </w:r>
      <w:r>
        <w:t>.</w:t>
      </w:r>
    </w:p>
    <w:p w14:paraId="12C0628F" w14:textId="77777777" w:rsidR="00CE1501" w:rsidRPr="00FC7012" w:rsidRDefault="00CE1501" w:rsidP="00CE1501">
      <w:pPr>
        <w:pStyle w:val="B1"/>
        <w:rPr>
          <w:rFonts w:eastAsiaTheme="minorEastAsia"/>
          <w:lang w:eastAsia="zh-CN"/>
        </w:rPr>
      </w:pPr>
      <w:r w:rsidRPr="00FC7012">
        <w:t>-</w:t>
      </w:r>
      <w:r w:rsidRPr="00FC7012">
        <w:tab/>
        <w:t xml:space="preserve">PCF provides the </w:t>
      </w:r>
      <w:r>
        <w:rPr>
          <w:rFonts w:eastAsia="MS Mincho"/>
        </w:rPr>
        <w:t>"</w:t>
      </w:r>
      <w:r w:rsidRPr="00FC7012">
        <w:rPr>
          <w:rFonts w:eastAsia="MS Mincho"/>
        </w:rPr>
        <w:t>authorized RFSP index</w:t>
      </w:r>
      <w:r>
        <w:rPr>
          <w:rFonts w:eastAsia="MS Mincho"/>
        </w:rPr>
        <w:t>"</w:t>
      </w:r>
      <w:r w:rsidRPr="00FC7012">
        <w:t xml:space="preserve"> together with the Validity period to AMF during </w:t>
      </w:r>
      <w:r w:rsidRPr="00FC7012">
        <w:rPr>
          <w:lang w:val="en-US"/>
        </w:rPr>
        <w:t>5GS to EPS mobility without N26 interface</w:t>
      </w:r>
      <w:r w:rsidRPr="00FC7012">
        <w:t>.</w:t>
      </w:r>
    </w:p>
    <w:p w14:paraId="7991D5F2" w14:textId="77777777" w:rsidR="00CE1501" w:rsidRPr="00FC7012" w:rsidRDefault="00CE1501" w:rsidP="00CE1501">
      <w:pPr>
        <w:rPr>
          <w:rFonts w:eastAsiaTheme="minorEastAsia"/>
          <w:lang w:eastAsia="zh-CN"/>
        </w:rPr>
      </w:pPr>
      <w:r w:rsidRPr="00FC7012">
        <w:rPr>
          <w:rFonts w:eastAsiaTheme="minorEastAsia" w:hint="eastAsia"/>
          <w:lang w:eastAsia="zh-CN"/>
        </w:rPr>
        <w:t>A</w:t>
      </w:r>
      <w:r w:rsidRPr="00FC7012">
        <w:rPr>
          <w:rFonts w:eastAsiaTheme="minorEastAsia"/>
          <w:lang w:eastAsia="zh-CN"/>
        </w:rPr>
        <w:t>MF:</w:t>
      </w:r>
    </w:p>
    <w:p w14:paraId="6AC9A87C"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AMF provides the </w:t>
      </w:r>
      <w:r>
        <w:rPr>
          <w:rFonts w:eastAsia="MS Mincho"/>
        </w:rPr>
        <w:t>"</w:t>
      </w:r>
      <w:r w:rsidRPr="00FC7012">
        <w:rPr>
          <w:rFonts w:eastAsia="MS Mincho"/>
        </w:rPr>
        <w:t>authorized RFSP index</w:t>
      </w:r>
      <w:r>
        <w:rPr>
          <w:rFonts w:eastAsia="MS Mincho"/>
        </w:rPr>
        <w:t>"</w:t>
      </w:r>
      <w:r w:rsidRPr="00FC7012">
        <w:t xml:space="preserve"> together with the Validity period to UDM during the </w:t>
      </w:r>
      <w:r w:rsidRPr="00FC7012">
        <w:rPr>
          <w:lang w:val="en-US"/>
        </w:rPr>
        <w:t>5GS to EPS mobility without N26 interface</w:t>
      </w:r>
      <w:r w:rsidRPr="00FC7012">
        <w:t>.</w:t>
      </w:r>
    </w:p>
    <w:p w14:paraId="55519BC0" w14:textId="77777777" w:rsidR="00CE1501" w:rsidRPr="00FC7012" w:rsidRDefault="00CE1501" w:rsidP="00CE1501">
      <w:pPr>
        <w:rPr>
          <w:rFonts w:eastAsiaTheme="minorEastAsia"/>
          <w:lang w:eastAsia="zh-CN"/>
        </w:rPr>
      </w:pPr>
      <w:r w:rsidRPr="00FC7012">
        <w:rPr>
          <w:rFonts w:eastAsiaTheme="minorEastAsia" w:hint="eastAsia"/>
          <w:lang w:eastAsia="zh-CN"/>
        </w:rPr>
        <w:t>U</w:t>
      </w:r>
      <w:r w:rsidRPr="00FC7012">
        <w:rPr>
          <w:rFonts w:eastAsiaTheme="minorEastAsia"/>
          <w:lang w:eastAsia="zh-CN"/>
        </w:rPr>
        <w:t>DM:</w:t>
      </w:r>
    </w:p>
    <w:p w14:paraId="36D0F496"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w:t>
      </w:r>
      <w:r w:rsidRPr="00FC7012">
        <w:rPr>
          <w:rFonts w:eastAsiaTheme="minorEastAsia" w:hint="eastAsia"/>
          <w:lang w:eastAsia="zh-CN"/>
        </w:rPr>
        <w:t>UDM</w:t>
      </w:r>
      <w:r w:rsidRPr="00FC7012">
        <w:rPr>
          <w:rFonts w:eastAsiaTheme="minorEastAsia"/>
          <w:lang w:eastAsia="zh-CN"/>
        </w:rPr>
        <w:t xml:space="preserve"> receives the </w:t>
      </w:r>
      <w:r>
        <w:rPr>
          <w:rFonts w:eastAsia="MS Mincho"/>
        </w:rPr>
        <w:t>"</w:t>
      </w:r>
      <w:r w:rsidRPr="00FC7012">
        <w:rPr>
          <w:rFonts w:eastAsia="MS Mincho"/>
        </w:rPr>
        <w:t>authorized RFSP index</w:t>
      </w:r>
      <w:r>
        <w:rPr>
          <w:rFonts w:eastAsia="MS Mincho"/>
        </w:rPr>
        <w:t>"</w:t>
      </w:r>
      <w:r w:rsidRPr="00FC7012">
        <w:t xml:space="preserve"> together with the Validity period from AMF during the </w:t>
      </w:r>
      <w:r w:rsidRPr="00FC7012">
        <w:rPr>
          <w:lang w:val="en-US"/>
        </w:rPr>
        <w:t>5GS to EPS mobility without N26 interface</w:t>
      </w:r>
      <w:r w:rsidRPr="00FC7012">
        <w:t>.</w:t>
      </w:r>
      <w:r w:rsidRPr="00FC7012">
        <w:rPr>
          <w:rFonts w:eastAsiaTheme="minorEastAsia" w:hint="eastAsia"/>
          <w:lang w:eastAsia="zh-CN"/>
        </w:rPr>
        <w:t xml:space="preserve"> </w:t>
      </w:r>
      <w:r w:rsidRPr="00FC7012">
        <w:rPr>
          <w:rFonts w:eastAsiaTheme="minorEastAsia"/>
          <w:lang w:eastAsia="zh-CN"/>
        </w:rPr>
        <w:t xml:space="preserve">Optionally, the UDM further provides the </w:t>
      </w:r>
      <w:r>
        <w:rPr>
          <w:rFonts w:eastAsia="MS Mincho"/>
        </w:rPr>
        <w:t>"</w:t>
      </w:r>
      <w:r w:rsidRPr="00FC7012">
        <w:rPr>
          <w:rFonts w:eastAsia="MS Mincho"/>
        </w:rPr>
        <w:t>authorized RFSP index</w:t>
      </w:r>
      <w:r>
        <w:rPr>
          <w:rFonts w:eastAsia="MS Mincho"/>
        </w:rPr>
        <w:t>"</w:t>
      </w:r>
      <w:r w:rsidRPr="00FC7012">
        <w:t xml:space="preserve"> together with the Validity period to HSS when a combined UDM+HSS is not deployed.</w:t>
      </w:r>
    </w:p>
    <w:p w14:paraId="0943DE2F" w14:textId="77777777" w:rsidR="00CE1501" w:rsidRPr="00FC7012" w:rsidRDefault="00CE1501" w:rsidP="00CE1501">
      <w:r w:rsidRPr="00FC7012">
        <w:lastRenderedPageBreak/>
        <w:t>MME:</w:t>
      </w:r>
    </w:p>
    <w:p w14:paraId="0BAF73B0"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MME receives the </w:t>
      </w:r>
      <w:r>
        <w:rPr>
          <w:rFonts w:eastAsia="MS Mincho"/>
        </w:rPr>
        <w:t>"</w:t>
      </w:r>
      <w:r w:rsidRPr="00FC7012">
        <w:rPr>
          <w:rFonts w:eastAsia="MS Mincho"/>
        </w:rPr>
        <w:t>authorized RFSP index</w:t>
      </w:r>
      <w:r>
        <w:rPr>
          <w:rFonts w:eastAsia="MS Mincho"/>
        </w:rPr>
        <w:t>"</w:t>
      </w:r>
      <w:r w:rsidRPr="00FC7012">
        <w:t xml:space="preserve"> together with the Validity period from HSS.</w:t>
      </w:r>
    </w:p>
    <w:p w14:paraId="64F5ECC5" w14:textId="77777777" w:rsidR="00CE1501" w:rsidRPr="00540D04" w:rsidRDefault="00CE1501" w:rsidP="00CE1501">
      <w:pPr>
        <w:pStyle w:val="B1"/>
        <w:rPr>
          <w:rFonts w:eastAsiaTheme="minorEastAsia"/>
          <w:lang w:eastAsia="zh-CN"/>
        </w:rPr>
      </w:pPr>
      <w:r w:rsidRPr="00FC7012">
        <w:t>-</w:t>
      </w:r>
      <w:r w:rsidRPr="00FC7012">
        <w:tab/>
        <w:t xml:space="preserve">The </w:t>
      </w:r>
      <w:r w:rsidRPr="00FC7012">
        <w:rPr>
          <w:lang w:val="en-US" w:eastAsia="zh-CN"/>
        </w:rPr>
        <w:t xml:space="preserve">MME continues to use the </w:t>
      </w:r>
      <w:r>
        <w:rPr>
          <w:lang w:val="en-US" w:eastAsia="zh-CN"/>
        </w:rPr>
        <w:t>"</w:t>
      </w:r>
      <w:r w:rsidRPr="00FC7012">
        <w:rPr>
          <w:lang w:val="en-US" w:eastAsia="zh-CN"/>
        </w:rPr>
        <w:t>Authorized RFSP</w:t>
      </w:r>
      <w:r>
        <w:rPr>
          <w:lang w:val="en-US" w:eastAsia="zh-CN"/>
        </w:rPr>
        <w:t>"</w:t>
      </w:r>
      <w:r w:rsidRPr="00FC7012">
        <w:rPr>
          <w:lang w:val="en-US" w:eastAsia="zh-CN"/>
        </w:rPr>
        <w:t xml:space="preserve"> over the </w:t>
      </w:r>
      <w:r>
        <w:rPr>
          <w:lang w:val="en-US" w:eastAsia="zh-CN"/>
        </w:rPr>
        <w:t>"</w:t>
      </w:r>
      <w:r w:rsidRPr="00FC7012">
        <w:rPr>
          <w:lang w:val="en-US" w:eastAsia="zh-CN"/>
        </w:rPr>
        <w:t>Subscribed RFSP</w:t>
      </w:r>
      <w:r>
        <w:rPr>
          <w:lang w:val="en-US" w:eastAsia="zh-CN"/>
        </w:rPr>
        <w:t>"</w:t>
      </w:r>
      <w:r w:rsidRPr="00FC7012">
        <w:rPr>
          <w:lang w:val="en-US" w:eastAsia="zh-CN"/>
        </w:rPr>
        <w:t xml:space="preserve"> for the </w:t>
      </w:r>
      <w:r w:rsidRPr="00FC7012">
        <w:t>Validity period</w:t>
      </w:r>
      <w:r w:rsidRPr="00FC7012">
        <w:rPr>
          <w:lang w:val="en-US" w:eastAsia="zh-CN"/>
        </w:rPr>
        <w:t xml:space="preserve">. When the </w:t>
      </w:r>
      <w:r w:rsidRPr="00FC7012">
        <w:t>Validity period</w:t>
      </w:r>
      <w:r w:rsidRPr="00FC7012">
        <w:rPr>
          <w:lang w:val="en-US" w:eastAsia="zh-CN"/>
        </w:rPr>
        <w:t xml:space="preserve"> expires,</w:t>
      </w:r>
      <w:r>
        <w:rPr>
          <w:lang w:val="en-US" w:eastAsia="zh-CN"/>
        </w:rPr>
        <w:t xml:space="preserve"> the MME may then send the "Subscribed RFSP" as the RFSP to use to the </w:t>
      </w:r>
      <w:proofErr w:type="spellStart"/>
      <w:r>
        <w:rPr>
          <w:lang w:val="en-US" w:eastAsia="zh-CN"/>
        </w:rPr>
        <w:t>eNB</w:t>
      </w:r>
      <w:proofErr w:type="spellEnd"/>
      <w:r>
        <w:rPr>
          <w:lang w:val="en-US" w:eastAsia="zh-CN"/>
        </w:rPr>
        <w:t>.</w:t>
      </w:r>
    </w:p>
    <w:p w14:paraId="4989267F" w14:textId="77777777" w:rsidR="00CE1501" w:rsidRDefault="00CE1501" w:rsidP="00CE1501">
      <w:pPr>
        <w:pStyle w:val="Heading2"/>
      </w:pPr>
      <w:bookmarkStart w:id="176" w:name="_Toc100954279"/>
      <w:bookmarkStart w:id="177" w:name="_Toc112913202"/>
      <w:bookmarkStart w:id="178" w:name="_Toc112913370"/>
      <w:r w:rsidRPr="005A2371">
        <w:rPr>
          <w:lang w:eastAsia="zh-CN"/>
        </w:rPr>
        <w:t>6.</w:t>
      </w:r>
      <w:r>
        <w:rPr>
          <w:lang w:eastAsia="zh-CN"/>
        </w:rPr>
        <w:t>6</w:t>
      </w:r>
      <w:r w:rsidRPr="005A2371">
        <w:rPr>
          <w:rFonts w:hint="eastAsia"/>
          <w:lang w:eastAsia="ko-KR"/>
        </w:rPr>
        <w:tab/>
      </w:r>
      <w:r w:rsidRPr="005A2371">
        <w:t>Solution</w:t>
      </w:r>
      <w:r w:rsidRPr="005A2371">
        <w:rPr>
          <w:rFonts w:hint="eastAsia"/>
          <w:lang w:eastAsia="zh-CN"/>
        </w:rPr>
        <w:t xml:space="preserve"> #</w:t>
      </w:r>
      <w:r>
        <w:rPr>
          <w:lang w:eastAsia="zh-CN"/>
        </w:rPr>
        <w:t>6</w:t>
      </w:r>
      <w:r w:rsidRPr="005A2371">
        <w:t xml:space="preserve">: </w:t>
      </w:r>
      <w:r>
        <w:t>Provide updated RFSP when UE is already moved to EPS with N26 interface</w:t>
      </w:r>
      <w:bookmarkEnd w:id="176"/>
      <w:bookmarkEnd w:id="177"/>
      <w:bookmarkEnd w:id="178"/>
    </w:p>
    <w:p w14:paraId="2D96A350" w14:textId="77777777" w:rsidR="00CE1501" w:rsidRPr="005A2371" w:rsidRDefault="00CE1501" w:rsidP="00CE1501">
      <w:pPr>
        <w:pStyle w:val="Heading3"/>
      </w:pPr>
      <w:bookmarkStart w:id="179" w:name="_Toc100954280"/>
      <w:bookmarkStart w:id="180" w:name="_Toc112913203"/>
      <w:bookmarkStart w:id="181" w:name="_Toc112913371"/>
      <w:r w:rsidRPr="005A2371">
        <w:t>6.</w:t>
      </w:r>
      <w:r>
        <w:t>6</w:t>
      </w:r>
      <w:r w:rsidRPr="005A2371">
        <w:t>.1</w:t>
      </w:r>
      <w:r w:rsidRPr="005A2371">
        <w:rPr>
          <w:rFonts w:hint="eastAsia"/>
        </w:rPr>
        <w:tab/>
        <w:t>Description</w:t>
      </w:r>
      <w:bookmarkEnd w:id="179"/>
      <w:bookmarkEnd w:id="180"/>
      <w:bookmarkEnd w:id="181"/>
    </w:p>
    <w:p w14:paraId="0704115A" w14:textId="3DDE8606" w:rsidR="00CE1501" w:rsidRDefault="00CE1501" w:rsidP="00CE1501">
      <w:bookmarkStart w:id="182" w:name="_Toc500949101"/>
      <w:bookmarkStart w:id="183" w:name="_Toc22214910"/>
      <w:r>
        <w:t xml:space="preserve">This paper reuse the concept of solution 1 to implement AM policy association maintenance timer to send any further updated RFSP </w:t>
      </w:r>
      <w:r w:rsidR="004475A3" w:rsidRPr="004475A3">
        <w:t xml:space="preserve">and updated validity timer (as mentioned in solution 3) </w:t>
      </w:r>
      <w:r>
        <w:t>from AMF to MME when UE is already moved to EPS.</w:t>
      </w:r>
    </w:p>
    <w:p w14:paraId="421A62A4" w14:textId="3F403E30" w:rsidR="00CE1501" w:rsidRDefault="00CE1501" w:rsidP="00CE1501">
      <w:r>
        <w:t>When UE moves to EPS, MME registers its address in UDM+HSS and then UDM+HSS shall maintain UE's 5G registration state temporarily for some duration i.e. AM Policy Association maintenance timer</w:t>
      </w:r>
      <w:r w:rsidR="004475A3">
        <w:t xml:space="preserve"> </w:t>
      </w:r>
      <w:r w:rsidR="004475A3" w:rsidRPr="004475A3">
        <w:t>if the request from MME has some new indication (MME will provide this indication for only those UEs for which it has received validity condition along with RFSP Index In use from AMF)</w:t>
      </w:r>
      <w:r>
        <w:t xml:space="preserve">. It provides this timer while sending deregistration notification to AMF so that both AMF and UDM+HSS will be in sync in holding this temporary registration state for the UE. AMF after receiving this deregistration notification shall behave as per the clause 4.2.2.2.2 step 14d of </w:t>
      </w:r>
      <w:r w:rsidR="003E749F">
        <w:t>TS 23.501 [</w:t>
      </w:r>
      <w:r>
        <w:t>2] except for the termination of AM policy towards PCF for the duration mentioned by UDM.</w:t>
      </w:r>
      <w:r w:rsidR="004475A3">
        <w:t xml:space="preserve"> </w:t>
      </w:r>
      <w:r w:rsidR="004475A3" w:rsidRPr="004475A3">
        <w:t>The AMF shall send the AM Policy Association maintenance timer to PCF while sending to delete the AM policy. PCF after receiving this AM Policy delete message shall defer the policy termination for the received time period and only send the updated policy related to UE’s RFSP Index. If the implementation specific (guard timer) is running at AMF then AMF shall stop this timer and start the AM Policy Association maintenance timer received in deregistration notification from UDM.</w:t>
      </w:r>
    </w:p>
    <w:p w14:paraId="674E457F" w14:textId="183D8466" w:rsidR="004475A3" w:rsidRDefault="004475A3" w:rsidP="004475A3">
      <w:pPr>
        <w:pStyle w:val="NO"/>
        <w:rPr>
          <w:lang w:val="en-US" w:eastAsia="zh-CN"/>
        </w:rPr>
      </w:pPr>
      <w:r>
        <w:rPr>
          <w:lang w:val="en-US" w:eastAsia="zh-CN"/>
        </w:rPr>
        <w:t>NOTE</w:t>
      </w:r>
      <w:r w:rsidR="00735A87">
        <w:rPr>
          <w:lang w:val="en-US" w:eastAsia="zh-CN"/>
        </w:rPr>
        <w:t> </w:t>
      </w:r>
      <w:r>
        <w:rPr>
          <w:lang w:val="en-US" w:eastAsia="zh-CN"/>
        </w:rPr>
        <w:t>1</w:t>
      </w:r>
      <w:r w:rsidR="009360DD">
        <w:rPr>
          <w:lang w:val="en-US" w:eastAsia="zh-CN"/>
        </w:rPr>
        <w:t>:</w:t>
      </w:r>
      <w:r w:rsidR="00735A87">
        <w:rPr>
          <w:lang w:val="en-US" w:eastAsia="zh-CN"/>
        </w:rPr>
        <w:tab/>
      </w:r>
      <w:r w:rsidRPr="00942D84">
        <w:t>The AM Policy Association maintenance timer should be maintained at only A</w:t>
      </w:r>
      <w:r>
        <w:t>MF or at both UDM and AMF is for evaluation</w:t>
      </w:r>
      <w:r>
        <w:rPr>
          <w:lang w:val="en-US" w:eastAsia="zh-CN"/>
        </w:rPr>
        <w:t>.</w:t>
      </w:r>
    </w:p>
    <w:p w14:paraId="40CCFED1" w14:textId="7FBC145A" w:rsidR="004475A3" w:rsidRPr="00942D84" w:rsidRDefault="004475A3" w:rsidP="004475A3">
      <w:pPr>
        <w:pStyle w:val="NO"/>
      </w:pPr>
      <w:r>
        <w:rPr>
          <w:lang w:val="en-US" w:eastAsia="zh-CN"/>
        </w:rPr>
        <w:t>NOTE</w:t>
      </w:r>
      <w:r w:rsidR="00735A87">
        <w:rPr>
          <w:lang w:val="en-US" w:eastAsia="zh-CN"/>
        </w:rPr>
        <w:t> </w:t>
      </w:r>
      <w:r>
        <w:rPr>
          <w:lang w:val="en-US" w:eastAsia="zh-CN"/>
        </w:rPr>
        <w:t>2</w:t>
      </w:r>
      <w:r w:rsidR="009360DD">
        <w:rPr>
          <w:lang w:val="en-US" w:eastAsia="zh-CN"/>
        </w:rPr>
        <w:t>:</w:t>
      </w:r>
      <w:r w:rsidR="00735A87">
        <w:rPr>
          <w:lang w:val="en-US" w:eastAsia="zh-CN"/>
        </w:rPr>
        <w:tab/>
      </w:r>
      <w:r>
        <w:rPr>
          <w:lang w:val="en-US" w:eastAsia="zh-CN"/>
        </w:rPr>
        <w:t>The exact indication from MME to UDM+HSS will be decided during normative phase.</w:t>
      </w:r>
    </w:p>
    <w:p w14:paraId="05824C44" w14:textId="23FA0A4F" w:rsidR="00CE1501" w:rsidRDefault="00CE1501" w:rsidP="00CE1501">
      <w:pPr>
        <w:rPr>
          <w:lang w:eastAsia="zh-CN"/>
        </w:rPr>
      </w:pPr>
      <w:r>
        <w:rPr>
          <w:lang w:eastAsia="x-none"/>
        </w:rPr>
        <w:t xml:space="preserve">During this time period </w:t>
      </w:r>
      <w:r>
        <w:rPr>
          <w:lang w:eastAsia="zh-CN"/>
        </w:rPr>
        <w:t>based on some trigger</w:t>
      </w:r>
      <w:r w:rsidR="004475A3">
        <w:rPr>
          <w:lang w:eastAsia="zh-CN"/>
        </w:rPr>
        <w:t xml:space="preserve"> (e.g. no more congestion in 5GC)</w:t>
      </w:r>
      <w:r>
        <w:rPr>
          <w:lang w:eastAsia="zh-CN"/>
        </w:rPr>
        <w:t>, the PCF may update UE's RFSP index</w:t>
      </w:r>
      <w:r w:rsidR="004475A3">
        <w:rPr>
          <w:lang w:eastAsia="zh-CN"/>
        </w:rPr>
        <w:t xml:space="preserve"> </w:t>
      </w:r>
      <w:r w:rsidR="004475A3" w:rsidRPr="004475A3">
        <w:rPr>
          <w:lang w:eastAsia="zh-CN"/>
        </w:rPr>
        <w:t>or validity timer (to extend the timer if congestion still persist in 5G)</w:t>
      </w:r>
      <w:r>
        <w:rPr>
          <w:lang w:eastAsia="zh-CN"/>
        </w:rPr>
        <w:t xml:space="preserve"> in order to direct the UE back from EPC to 5GC. The update RFSP index is deliver to the AMF. AMF then will query the MME address from UDM+HSS and transfer the updated RFSP to the latest MME (</w:t>
      </w:r>
      <w:r>
        <w:rPr>
          <w:lang w:val="en-US" w:eastAsia="zh-CN"/>
        </w:rPr>
        <w:t xml:space="preserve">e.g. If UE has been moved from one MME to another while in EPS) </w:t>
      </w:r>
      <w:r>
        <w:rPr>
          <w:lang w:eastAsia="zh-CN"/>
        </w:rPr>
        <w:t>through N26 interface.</w:t>
      </w:r>
    </w:p>
    <w:p w14:paraId="72B47D8E" w14:textId="29AD4CD2" w:rsidR="00CE1501" w:rsidRDefault="00CE1501" w:rsidP="00CE1501">
      <w:pPr>
        <w:rPr>
          <w:lang w:eastAsia="zh-CN"/>
        </w:rPr>
      </w:pPr>
      <w:r>
        <w:rPr>
          <w:lang w:eastAsia="zh-CN"/>
        </w:rPr>
        <w:t xml:space="preserve">During this time period if UE moves back to 5G because of some reasons </w:t>
      </w:r>
      <w:r>
        <w:t xml:space="preserve">(e.g. mobility or radio conditions) and gets registered through a new AMF in 5G, then UDM+HSS will inform old AMF and remove old AMF address which was stored temporarily. </w:t>
      </w:r>
      <w:r>
        <w:rPr>
          <w:lang w:eastAsia="zh-CN"/>
        </w:rPr>
        <w:t>When the AM Policy Association maintenance timer</w:t>
      </w:r>
      <w:r w:rsidR="004475A3">
        <w:rPr>
          <w:lang w:eastAsia="zh-CN"/>
        </w:rPr>
        <w:t xml:space="preserve"> expires</w:t>
      </w:r>
      <w:r>
        <w:rPr>
          <w:lang w:eastAsia="zh-CN"/>
        </w:rPr>
        <w:t>, the AMF</w:t>
      </w:r>
      <w:r w:rsidR="004475A3">
        <w:rPr>
          <w:lang w:eastAsia="zh-CN"/>
        </w:rPr>
        <w:t xml:space="preserve"> clears the UE context, PCF terminates</w:t>
      </w:r>
      <w:r>
        <w:rPr>
          <w:lang w:eastAsia="zh-CN"/>
        </w:rPr>
        <w:t xml:space="preserve"> the AM Policy and UDM+HSS removes the AMF address which was stored temporarily.</w:t>
      </w:r>
    </w:p>
    <w:p w14:paraId="11419AEA" w14:textId="77777777" w:rsidR="00CE1501" w:rsidRDefault="00CE1501" w:rsidP="00CE1501">
      <w:pPr>
        <w:rPr>
          <w:lang w:eastAsia="x-none"/>
        </w:rPr>
      </w:pPr>
      <w:r>
        <w:rPr>
          <w:lang w:eastAsia="zh-CN"/>
        </w:rPr>
        <w:t>If the AM policy Association maintenance timer expired while UE is in EPS then if there is a need for UE to bring back to 5GS, subscribed RFSP index can be modified in HSS and sent to MME so that MME redirect UE to 5GS.</w:t>
      </w:r>
    </w:p>
    <w:p w14:paraId="1CE0ACE5" w14:textId="77777777" w:rsidR="00CE1501" w:rsidRPr="005A2371" w:rsidRDefault="00CE1501" w:rsidP="00CE1501">
      <w:pPr>
        <w:pStyle w:val="Heading3"/>
      </w:pPr>
      <w:bookmarkStart w:id="184" w:name="_Toc92785020"/>
      <w:bookmarkStart w:id="185" w:name="_Toc100954281"/>
      <w:bookmarkStart w:id="186" w:name="_Toc112913204"/>
      <w:bookmarkStart w:id="187" w:name="_Toc112913372"/>
      <w:bookmarkEnd w:id="182"/>
      <w:bookmarkEnd w:id="183"/>
      <w:r w:rsidRPr="005A2371">
        <w:lastRenderedPageBreak/>
        <w:t>6.</w:t>
      </w:r>
      <w:bookmarkEnd w:id="184"/>
      <w:r>
        <w:t>6</w:t>
      </w:r>
      <w:r w:rsidRPr="005A2371">
        <w:t>.2</w:t>
      </w:r>
      <w:r w:rsidRPr="005A2371">
        <w:tab/>
        <w:t>Procedures</w:t>
      </w:r>
      <w:bookmarkEnd w:id="185"/>
      <w:bookmarkEnd w:id="186"/>
      <w:bookmarkEnd w:id="187"/>
    </w:p>
    <w:bookmarkStart w:id="188" w:name="_Toc326248711"/>
    <w:bookmarkStart w:id="189" w:name="_Toc510604409"/>
    <w:bookmarkStart w:id="190" w:name="_Toc22214911"/>
    <w:p w14:paraId="72559545" w14:textId="6D611320" w:rsidR="00CE1501" w:rsidRDefault="004475A3" w:rsidP="00CE1501">
      <w:pPr>
        <w:pStyle w:val="TH"/>
      </w:pPr>
      <w:r>
        <w:object w:dxaOrig="18875" w:dyaOrig="10236" w14:anchorId="3120F013">
          <v:shape id="_x0000_i1029" type="#_x0000_t75" style="width:480pt;height:456.75pt" o:ole="">
            <v:imagedata r:id="rId24" o:title=""/>
          </v:shape>
          <o:OLEObject Type="Embed" ProgID="Visio.Drawing.15" ShapeID="_x0000_i1029" DrawAspect="Content" ObjectID="_1725270708" r:id="rId25"/>
        </w:object>
      </w:r>
    </w:p>
    <w:p w14:paraId="584C6E3A" w14:textId="77777777" w:rsidR="00CE1501" w:rsidRDefault="00CE1501" w:rsidP="00CE1501">
      <w:pPr>
        <w:pStyle w:val="TF"/>
      </w:pPr>
      <w:r>
        <w:t>Figure 6.</w:t>
      </w:r>
      <w:r>
        <w:rPr>
          <w:lang w:eastAsia="zh-CN"/>
        </w:rPr>
        <w:t>6</w:t>
      </w:r>
      <w:r>
        <w:t xml:space="preserve">.2-1: </w:t>
      </w:r>
      <w:r>
        <w:rPr>
          <w:bCs/>
          <w:lang w:val="en-US" w:eastAsia="zh-CN"/>
        </w:rPr>
        <w:t>Updated RFSP from 5GS to EPS with N26 interface</w:t>
      </w:r>
    </w:p>
    <w:p w14:paraId="072D9226" w14:textId="77777777" w:rsidR="00CE1501" w:rsidRDefault="00CE1501" w:rsidP="00CE1501">
      <w:pPr>
        <w:rPr>
          <w:lang w:eastAsia="x-none"/>
        </w:rPr>
      </w:pPr>
      <w:r>
        <w:rPr>
          <w:lang w:eastAsia="x-none"/>
        </w:rPr>
        <w:t>The detailed procedure is described in Figure 6.6.2-1.</w:t>
      </w:r>
    </w:p>
    <w:p w14:paraId="7A4C5E91" w14:textId="5772B5ED" w:rsidR="00CE1501" w:rsidRDefault="00CE1501" w:rsidP="00CE1501">
      <w:pPr>
        <w:pStyle w:val="B1"/>
        <w:rPr>
          <w:rFonts w:eastAsia="Yu Mincho"/>
        </w:rPr>
      </w:pPr>
      <w:r>
        <w:rPr>
          <w:rFonts w:eastAsia="Yu Mincho"/>
        </w:rPr>
        <w:t>1.</w:t>
      </w:r>
      <w:r>
        <w:rPr>
          <w:rFonts w:eastAsia="Yu Mincho"/>
        </w:rPr>
        <w:tab/>
        <w:t xml:space="preserve">The UE registers to 5GC via NG-RAN. AMF establishes AM Policy association with PCF as in clause 4.16.1.2 of </w:t>
      </w:r>
      <w:r w:rsidR="003E749F">
        <w:rPr>
          <w:rFonts w:eastAsia="Yu Mincho"/>
        </w:rPr>
        <w:t>TS 23.502 [</w:t>
      </w:r>
      <w:r>
        <w:rPr>
          <w:rFonts w:eastAsia="Yu Mincho"/>
        </w:rPr>
        <w:t>3].</w:t>
      </w:r>
    </w:p>
    <w:p w14:paraId="5ED4EBAB" w14:textId="77777777" w:rsidR="00CE1501" w:rsidRDefault="00CE1501" w:rsidP="00CE1501">
      <w:pPr>
        <w:pStyle w:val="B1"/>
        <w:rPr>
          <w:rFonts w:eastAsia="Yu Mincho"/>
        </w:rPr>
      </w:pPr>
      <w:r>
        <w:rPr>
          <w:rFonts w:eastAsia="Yu Mincho"/>
        </w:rPr>
        <w:t>2.</w:t>
      </w:r>
      <w:r>
        <w:rPr>
          <w:rFonts w:eastAsia="Yu Mincho"/>
        </w:rPr>
        <w:tab/>
        <w:t>The PCF decides to adjust the RFSP index to direct the UE from 5G to 4G. The PCF decision could be based on various inputs. For example:</w:t>
      </w:r>
    </w:p>
    <w:p w14:paraId="2961D6DD" w14:textId="77777777" w:rsidR="00CE1501" w:rsidRDefault="00CE1501" w:rsidP="00CE1501">
      <w:pPr>
        <w:pStyle w:val="B2"/>
        <w:rPr>
          <w:rFonts w:eastAsia="Yu Mincho"/>
        </w:rPr>
      </w:pPr>
      <w:r>
        <w:rPr>
          <w:rFonts w:eastAsia="Yu Mincho"/>
        </w:rPr>
        <w:t>-</w:t>
      </w:r>
      <w:r>
        <w:rPr>
          <w:rFonts w:eastAsia="Yu Mincho"/>
        </w:rPr>
        <w:tab/>
        <w:t>Based on various analytics and prediction result from NWDAF (e.g. network congestion in 5G).</w:t>
      </w:r>
    </w:p>
    <w:p w14:paraId="297CAAA9" w14:textId="77777777" w:rsidR="00CE1501" w:rsidRDefault="00CE1501" w:rsidP="00CE1501">
      <w:pPr>
        <w:pStyle w:val="B2"/>
        <w:rPr>
          <w:rFonts w:eastAsia="Yu Mincho"/>
        </w:rPr>
      </w:pPr>
      <w:r>
        <w:rPr>
          <w:rFonts w:eastAsia="Yu Mincho"/>
        </w:rPr>
        <w:t>-</w:t>
      </w:r>
      <w:r>
        <w:rPr>
          <w:rFonts w:eastAsia="Yu Mincho"/>
        </w:rPr>
        <w:tab/>
        <w:t>According to the request from AF.</w:t>
      </w:r>
    </w:p>
    <w:p w14:paraId="2EABEF16" w14:textId="224F8E9D" w:rsidR="00CE1501" w:rsidRDefault="00CE1501" w:rsidP="00CE1501">
      <w:pPr>
        <w:pStyle w:val="B1"/>
        <w:rPr>
          <w:rFonts w:eastAsia="Yu Mincho"/>
        </w:rPr>
      </w:pPr>
      <w:r>
        <w:rPr>
          <w:rFonts w:eastAsia="Yu Mincho"/>
        </w:rPr>
        <w:tab/>
        <w:t xml:space="preserve">The PCF provides the new "Authorized RFSP" </w:t>
      </w:r>
      <w:r w:rsidR="004475A3">
        <w:rPr>
          <w:rFonts w:eastAsia="Yu Mincho"/>
        </w:rPr>
        <w:t xml:space="preserve">and validity timer </w:t>
      </w:r>
      <w:r>
        <w:rPr>
          <w:rFonts w:eastAsia="Yu Mincho"/>
        </w:rPr>
        <w:t xml:space="preserve">for the UE by initiating AM Policy Modification procedure as in clause 4.16.2.2 of </w:t>
      </w:r>
      <w:r w:rsidR="003E749F">
        <w:rPr>
          <w:rFonts w:eastAsia="Yu Mincho"/>
        </w:rPr>
        <w:t>TS 23.502 [</w:t>
      </w:r>
      <w:r>
        <w:rPr>
          <w:rFonts w:eastAsia="Yu Mincho"/>
        </w:rPr>
        <w:t>3].</w:t>
      </w:r>
    </w:p>
    <w:p w14:paraId="14FFE2BB" w14:textId="77777777" w:rsidR="00CE1501" w:rsidRDefault="00CE1501" w:rsidP="00CE1501">
      <w:pPr>
        <w:pStyle w:val="B1"/>
        <w:rPr>
          <w:rFonts w:eastAsia="Yu Mincho"/>
        </w:rPr>
      </w:pPr>
      <w:r>
        <w:rPr>
          <w:rFonts w:eastAsia="Yu Mincho"/>
        </w:rPr>
        <w:t>3.</w:t>
      </w:r>
      <w:r>
        <w:rPr>
          <w:rFonts w:eastAsia="Yu Mincho"/>
        </w:rPr>
        <w:tab/>
        <w:t>UE moves to EPS via E-UTRAN</w:t>
      </w:r>
    </w:p>
    <w:p w14:paraId="37A9DB34" w14:textId="52F65502" w:rsidR="00CE1501" w:rsidRDefault="00CE1501" w:rsidP="00CE1501">
      <w:pPr>
        <w:pStyle w:val="B1"/>
        <w:rPr>
          <w:rFonts w:eastAsia="Yu Mincho"/>
        </w:rPr>
      </w:pPr>
      <w:r>
        <w:rPr>
          <w:rFonts w:eastAsia="Yu Mincho"/>
        </w:rPr>
        <w:t>4.</w:t>
      </w:r>
      <w:r>
        <w:rPr>
          <w:rFonts w:eastAsia="Yu Mincho"/>
        </w:rPr>
        <w:tab/>
        <w:t xml:space="preserve">AMF sends the "RFSP Index in use" </w:t>
      </w:r>
      <w:r w:rsidR="004475A3">
        <w:rPr>
          <w:rFonts w:eastAsia="Yu Mincho"/>
        </w:rPr>
        <w:t xml:space="preserve">and validity timer </w:t>
      </w:r>
      <w:r>
        <w:rPr>
          <w:rFonts w:eastAsia="Yu Mincho"/>
        </w:rPr>
        <w:t>to MME</w:t>
      </w:r>
    </w:p>
    <w:p w14:paraId="0A4B275F" w14:textId="3D02E8AE" w:rsidR="00CE1501" w:rsidRDefault="00CE1501" w:rsidP="00CE1501">
      <w:pPr>
        <w:pStyle w:val="B1"/>
        <w:rPr>
          <w:rFonts w:eastAsia="Yu Mincho"/>
        </w:rPr>
      </w:pPr>
      <w:r>
        <w:rPr>
          <w:rFonts w:eastAsia="Yu Mincho"/>
        </w:rPr>
        <w:lastRenderedPageBreak/>
        <w:t>5.</w:t>
      </w:r>
      <w:r>
        <w:rPr>
          <w:rFonts w:eastAsia="Yu Mincho"/>
        </w:rPr>
        <w:tab/>
        <w:t xml:space="preserve">The MME sends the ULR with single registration indication </w:t>
      </w:r>
      <w:r w:rsidR="004475A3">
        <w:rPr>
          <w:rFonts w:eastAsia="Yu Mincho"/>
        </w:rPr>
        <w:t xml:space="preserve">along with one new indication </w:t>
      </w:r>
      <w:r>
        <w:rPr>
          <w:rFonts w:eastAsia="Yu Mincho"/>
        </w:rPr>
        <w:t>and register its address in UDM+HSS.</w:t>
      </w:r>
    </w:p>
    <w:p w14:paraId="003213F3" w14:textId="20CEFDB8" w:rsidR="00CE1501" w:rsidRDefault="00CE1501" w:rsidP="00CE1501">
      <w:pPr>
        <w:pStyle w:val="B1"/>
        <w:rPr>
          <w:rFonts w:eastAsia="Yu Mincho"/>
        </w:rPr>
      </w:pPr>
      <w:r>
        <w:rPr>
          <w:rFonts w:eastAsia="Yu Mincho"/>
        </w:rPr>
        <w:t>6.</w:t>
      </w:r>
      <w:r>
        <w:rPr>
          <w:rFonts w:eastAsia="Yu Mincho"/>
        </w:rPr>
        <w:tab/>
        <w:t xml:space="preserve">The UDM+HSS starts the "AM Policy Association </w:t>
      </w:r>
      <w:proofErr w:type="spellStart"/>
      <w:r w:rsidR="004475A3">
        <w:rPr>
          <w:rFonts w:eastAsia="Yu Mincho"/>
        </w:rPr>
        <w:t>maintenance</w:t>
      </w:r>
      <w:r>
        <w:rPr>
          <w:rFonts w:eastAsia="Yu Mincho"/>
        </w:rPr>
        <w:t>Timer</w:t>
      </w:r>
      <w:proofErr w:type="spellEnd"/>
      <w:r>
        <w:rPr>
          <w:rFonts w:eastAsia="Yu Mincho"/>
        </w:rPr>
        <w:t xml:space="preserve">" and maintain the UE's 5G registration state and provides this timer in the </w:t>
      </w:r>
      <w:proofErr w:type="spellStart"/>
      <w:r>
        <w:rPr>
          <w:rFonts w:eastAsia="Yu Mincho"/>
        </w:rPr>
        <w:t>Nudm_UECM_DeregistrationNotification</w:t>
      </w:r>
      <w:proofErr w:type="spellEnd"/>
      <w:r>
        <w:rPr>
          <w:rFonts w:eastAsia="Yu Mincho"/>
        </w:rPr>
        <w:t xml:space="preserve"> to AMF.</w:t>
      </w:r>
    </w:p>
    <w:p w14:paraId="1C33F9BE" w14:textId="65F76690" w:rsidR="00CE1501" w:rsidRDefault="00CE1501" w:rsidP="00CE1501">
      <w:pPr>
        <w:pStyle w:val="B1"/>
        <w:rPr>
          <w:rFonts w:eastAsia="Yu Mincho"/>
        </w:rPr>
      </w:pPr>
      <w:r>
        <w:rPr>
          <w:rFonts w:eastAsia="Yu Mincho"/>
        </w:rPr>
        <w:t>7.</w:t>
      </w:r>
      <w:r>
        <w:rPr>
          <w:rFonts w:eastAsia="Yu Mincho"/>
        </w:rPr>
        <w:tab/>
        <w:t>The MME stores and use the received "RFSP Index in use"</w:t>
      </w:r>
      <w:r w:rsidR="004475A3">
        <w:rPr>
          <w:rFonts w:eastAsia="Yu Mincho"/>
        </w:rPr>
        <w:t xml:space="preserve"> and validity timer</w:t>
      </w:r>
      <w:r>
        <w:rPr>
          <w:rFonts w:eastAsia="Yu Mincho"/>
        </w:rPr>
        <w:t xml:space="preserve"> from AMF.</w:t>
      </w:r>
    </w:p>
    <w:p w14:paraId="1100A4CD" w14:textId="60FA2394" w:rsidR="00CE1501" w:rsidRDefault="00CE1501" w:rsidP="00CE1501">
      <w:pPr>
        <w:pStyle w:val="B1"/>
        <w:rPr>
          <w:rFonts w:eastAsia="Yu Mincho"/>
        </w:rPr>
      </w:pPr>
      <w:r>
        <w:rPr>
          <w:rFonts w:eastAsia="Yu Mincho"/>
        </w:rPr>
        <w:t>8.</w:t>
      </w:r>
      <w:r>
        <w:rPr>
          <w:rFonts w:eastAsia="Yu Mincho"/>
        </w:rPr>
        <w:tab/>
        <w:t>The AMF didn't clear the UE context for the time duration received from UDM+HSS.</w:t>
      </w:r>
      <w:r w:rsidR="004475A3">
        <w:rPr>
          <w:rFonts w:eastAsia="Yu Mincho"/>
        </w:rPr>
        <w:t xml:space="preserve"> AMF provides "AM</w:t>
      </w:r>
      <w:r w:rsidR="004475A3" w:rsidRPr="004475A3">
        <w:rPr>
          <w:rFonts w:eastAsia="Yu Mincho"/>
        </w:rPr>
        <w:t xml:space="preserve"> Policy Association maintenance timer” in the </w:t>
      </w:r>
      <w:proofErr w:type="spellStart"/>
      <w:r w:rsidR="004475A3" w:rsidRPr="004475A3">
        <w:rPr>
          <w:rFonts w:eastAsia="Yu Mincho"/>
        </w:rPr>
        <w:t>Npc</w:t>
      </w:r>
      <w:r w:rsidR="004475A3">
        <w:rPr>
          <w:rFonts w:eastAsia="Yu Mincho"/>
        </w:rPr>
        <w:t>f_AMPolicyControl_Delete</w:t>
      </w:r>
      <w:proofErr w:type="spellEnd"/>
      <w:r w:rsidR="004475A3">
        <w:rPr>
          <w:rFonts w:eastAsia="Yu Mincho"/>
        </w:rPr>
        <w:t xml:space="preserve"> to PCF</w:t>
      </w:r>
      <w:r w:rsidR="004475A3" w:rsidRPr="004475A3">
        <w:rPr>
          <w:rFonts w:eastAsia="Yu Mincho"/>
        </w:rPr>
        <w:t>. PCF shall defer the policy termination for the received time duration and update only policy related to UE’s RFSP Index during this time period and implicitly removes the AM policy after expiry of this timer.</w:t>
      </w:r>
    </w:p>
    <w:p w14:paraId="60BF05DE" w14:textId="77777777" w:rsidR="00CE1501" w:rsidRDefault="00CE1501" w:rsidP="00CE1501">
      <w:pPr>
        <w:pStyle w:val="B1"/>
        <w:rPr>
          <w:rFonts w:eastAsia="Yu Mincho"/>
        </w:rPr>
      </w:pPr>
      <w:r>
        <w:rPr>
          <w:rFonts w:eastAsia="Yu Mincho"/>
        </w:rPr>
        <w:t>9.</w:t>
      </w:r>
      <w:r>
        <w:rPr>
          <w:rFonts w:eastAsia="Yu Mincho"/>
        </w:rPr>
        <w:tab/>
        <w:t>UE moves to new MME.</w:t>
      </w:r>
    </w:p>
    <w:p w14:paraId="1B50F4BC" w14:textId="77777777" w:rsidR="00CE1501" w:rsidRDefault="00CE1501" w:rsidP="00CE1501">
      <w:pPr>
        <w:pStyle w:val="B1"/>
        <w:rPr>
          <w:rFonts w:eastAsia="Yu Mincho"/>
        </w:rPr>
      </w:pPr>
      <w:r>
        <w:rPr>
          <w:rFonts w:eastAsia="Yu Mincho"/>
        </w:rPr>
        <w:t>10.</w:t>
      </w:r>
      <w:r>
        <w:rPr>
          <w:rFonts w:eastAsia="Yu Mincho"/>
        </w:rPr>
        <w:tab/>
        <w:t>The new MME sends the ULR with single registration indication and registers its address in UDM+HSS</w:t>
      </w:r>
    </w:p>
    <w:p w14:paraId="0BC99708" w14:textId="5AC41D88" w:rsidR="00CE1501" w:rsidRDefault="00CE1501" w:rsidP="00CE1501">
      <w:pPr>
        <w:pStyle w:val="B1"/>
        <w:rPr>
          <w:rFonts w:eastAsia="Yu Mincho"/>
        </w:rPr>
      </w:pPr>
      <w:r>
        <w:rPr>
          <w:rFonts w:eastAsia="Yu Mincho"/>
        </w:rPr>
        <w:t>11.</w:t>
      </w:r>
      <w:r>
        <w:rPr>
          <w:rFonts w:eastAsia="Yu Mincho"/>
        </w:rPr>
        <w:tab/>
        <w:t xml:space="preserve">Based on some trigger, PCF decides to update the RFSP Index </w:t>
      </w:r>
      <w:r w:rsidR="004475A3">
        <w:rPr>
          <w:rFonts w:eastAsia="Yu Mincho"/>
        </w:rPr>
        <w:t xml:space="preserve">or validity timer </w:t>
      </w:r>
      <w:r>
        <w:rPr>
          <w:rFonts w:eastAsia="Yu Mincho"/>
        </w:rPr>
        <w:t xml:space="preserve">and notify to the AMF according to current description in </w:t>
      </w:r>
      <w:r w:rsidR="003E749F">
        <w:rPr>
          <w:rFonts w:eastAsia="Yu Mincho"/>
        </w:rPr>
        <w:t>TS 23.503 [</w:t>
      </w:r>
      <w:r>
        <w:rPr>
          <w:rFonts w:eastAsia="Yu Mincho"/>
        </w:rPr>
        <w:t>4].</w:t>
      </w:r>
    </w:p>
    <w:p w14:paraId="4FB3D35D" w14:textId="77777777" w:rsidR="00CE1501" w:rsidRDefault="00CE1501" w:rsidP="00CE1501">
      <w:pPr>
        <w:pStyle w:val="B1"/>
        <w:rPr>
          <w:rFonts w:eastAsia="Yu Mincho"/>
        </w:rPr>
      </w:pPr>
      <w:r>
        <w:rPr>
          <w:rFonts w:eastAsia="Yu Mincho"/>
        </w:rPr>
        <w:t>12.</w:t>
      </w:r>
      <w:r>
        <w:rPr>
          <w:rFonts w:eastAsia="Yu Mincho"/>
        </w:rPr>
        <w:tab/>
        <w:t>The AMF queries the new MME address from UDM+HSS and receive it.</w:t>
      </w:r>
    </w:p>
    <w:p w14:paraId="40C07F3C" w14:textId="6DED8CCB" w:rsidR="00CE1501" w:rsidRDefault="00CE1501" w:rsidP="00CE1501">
      <w:pPr>
        <w:pStyle w:val="B1"/>
        <w:rPr>
          <w:rFonts w:eastAsia="Yu Mincho"/>
        </w:rPr>
      </w:pPr>
      <w:r>
        <w:rPr>
          <w:rFonts w:eastAsia="Yu Mincho"/>
        </w:rPr>
        <w:t>13.</w:t>
      </w:r>
      <w:r>
        <w:rPr>
          <w:rFonts w:eastAsia="Yu Mincho"/>
        </w:rPr>
        <w:tab/>
      </w:r>
      <w:r w:rsidR="004475A3">
        <w:rPr>
          <w:rFonts w:eastAsia="Yu Mincho"/>
        </w:rPr>
        <w:t xml:space="preserve">The AMF queries the serving node address for the UE from UDM using existing </w:t>
      </w:r>
      <w:proofErr w:type="spellStart"/>
      <w:r w:rsidR="004475A3">
        <w:rPr>
          <w:rFonts w:eastAsia="Yu Mincho"/>
        </w:rPr>
        <w:t>Nudm_UECM_Get</w:t>
      </w:r>
      <w:proofErr w:type="spellEnd"/>
      <w:r w:rsidR="004475A3">
        <w:rPr>
          <w:rFonts w:eastAsia="Yu Mincho"/>
        </w:rPr>
        <w:t xml:space="preserve"> service operation and UDM provides serving MME (new MME) address. </w:t>
      </w:r>
      <w:r>
        <w:rPr>
          <w:rFonts w:eastAsia="Yu Mincho"/>
        </w:rPr>
        <w:t xml:space="preserve">The AMF sends the "RFSP Index in use" </w:t>
      </w:r>
      <w:r w:rsidR="004475A3">
        <w:rPr>
          <w:rFonts w:eastAsia="Yu Mincho"/>
        </w:rPr>
        <w:t xml:space="preserve">or validity timer </w:t>
      </w:r>
      <w:r>
        <w:rPr>
          <w:rFonts w:eastAsia="Yu Mincho"/>
        </w:rPr>
        <w:t>to new MME.</w:t>
      </w:r>
    </w:p>
    <w:p w14:paraId="33DE0294" w14:textId="2E8D6B63" w:rsidR="00CE1501" w:rsidRDefault="00CE1501" w:rsidP="00CE1501">
      <w:pPr>
        <w:pStyle w:val="B1"/>
        <w:rPr>
          <w:rFonts w:eastAsia="Yu Mincho"/>
        </w:rPr>
      </w:pPr>
      <w:r>
        <w:rPr>
          <w:rFonts w:eastAsia="Yu Mincho"/>
        </w:rPr>
        <w:t>14.</w:t>
      </w:r>
      <w:r>
        <w:rPr>
          <w:rFonts w:eastAsia="Yu Mincho"/>
        </w:rPr>
        <w:tab/>
        <w:t xml:space="preserve">The new MME updates the received "RFSP Index in use" </w:t>
      </w:r>
      <w:r w:rsidR="00E65B0A">
        <w:rPr>
          <w:rFonts w:eastAsia="Yu Mincho"/>
        </w:rPr>
        <w:t xml:space="preserve">and validity timer </w:t>
      </w:r>
      <w:r>
        <w:rPr>
          <w:rFonts w:eastAsia="Yu Mincho"/>
        </w:rPr>
        <w:t>and use it.</w:t>
      </w:r>
    </w:p>
    <w:p w14:paraId="6715C32D" w14:textId="77777777" w:rsidR="00CE1501" w:rsidRPr="005A2371" w:rsidRDefault="00CE1501" w:rsidP="00CE1501">
      <w:pPr>
        <w:pStyle w:val="Heading3"/>
        <w:rPr>
          <w:lang w:eastAsia="zh-CN"/>
        </w:rPr>
      </w:pPr>
      <w:bookmarkStart w:id="191" w:name="_Toc92785021"/>
      <w:bookmarkStart w:id="192" w:name="_Toc100954282"/>
      <w:bookmarkStart w:id="193" w:name="_Toc112913205"/>
      <w:bookmarkStart w:id="194" w:name="_Toc112913373"/>
      <w:bookmarkEnd w:id="188"/>
      <w:bookmarkEnd w:id="189"/>
      <w:bookmarkEnd w:id="190"/>
      <w:r w:rsidRPr="005A2371">
        <w:rPr>
          <w:lang w:eastAsia="zh-CN"/>
        </w:rPr>
        <w:t>6.</w:t>
      </w:r>
      <w:bookmarkEnd w:id="191"/>
      <w:r>
        <w:rPr>
          <w:lang w:eastAsia="zh-CN"/>
        </w:rPr>
        <w:t>6</w:t>
      </w:r>
      <w:r w:rsidRPr="005A2371">
        <w:rPr>
          <w:lang w:eastAsia="zh-CN"/>
        </w:rPr>
        <w:t>.3</w:t>
      </w:r>
      <w:r w:rsidRPr="005A2371">
        <w:rPr>
          <w:lang w:eastAsia="zh-CN"/>
        </w:rPr>
        <w:tab/>
      </w:r>
      <w:r w:rsidRPr="008D2994">
        <w:t>Impacts on services, entities and interfaces</w:t>
      </w:r>
      <w:bookmarkEnd w:id="192"/>
      <w:bookmarkEnd w:id="193"/>
      <w:bookmarkEnd w:id="194"/>
    </w:p>
    <w:p w14:paraId="48ED8644"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5B44AE47" w14:textId="77777777" w:rsidR="00CE1501" w:rsidRDefault="00CE1501" w:rsidP="00CE1501">
      <w:r>
        <w:t>AMF:</w:t>
      </w:r>
    </w:p>
    <w:p w14:paraId="74DEAFE2" w14:textId="40B6760E" w:rsidR="00CE1501" w:rsidRDefault="00CE1501" w:rsidP="00E65B0A">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maintain the UE's registration context for the received time period.</w:t>
      </w:r>
      <w:r w:rsidR="00E65B0A">
        <w:t xml:space="preserve"> AMF </w:t>
      </w:r>
      <w:r w:rsidR="00E65B0A">
        <w:rPr>
          <w:rFonts w:eastAsia="Yu Mincho"/>
        </w:rPr>
        <w:t xml:space="preserve">provides “AM Policy Association maintenance timer” in the </w:t>
      </w:r>
      <w:proofErr w:type="spellStart"/>
      <w:r w:rsidR="00E65B0A" w:rsidRPr="00140E21">
        <w:rPr>
          <w:lang w:eastAsia="zh-CN"/>
        </w:rPr>
        <w:t>Npcf_AMPolic</w:t>
      </w:r>
      <w:r w:rsidR="00E65B0A">
        <w:rPr>
          <w:lang w:eastAsia="zh-CN"/>
        </w:rPr>
        <w:t>yControl_Delete</w:t>
      </w:r>
      <w:proofErr w:type="spellEnd"/>
      <w:r w:rsidR="00E65B0A">
        <w:rPr>
          <w:lang w:eastAsia="zh-CN"/>
        </w:rPr>
        <w:t xml:space="preserve"> to PCF.</w:t>
      </w:r>
    </w:p>
    <w:p w14:paraId="1E0E65FE" w14:textId="77777777" w:rsidR="00CE1501" w:rsidRDefault="00CE1501" w:rsidP="00CE1501">
      <w:r>
        <w:t>UDM+HSS:</w:t>
      </w:r>
    </w:p>
    <w:p w14:paraId="296B828A" w14:textId="7D5BBDB0" w:rsidR="00CE1501" w:rsidRDefault="00CE1501" w:rsidP="00CE1501">
      <w:pPr>
        <w:pStyle w:val="B1"/>
      </w:pPr>
      <w:r>
        <w:t>-</w:t>
      </w:r>
      <w:r>
        <w:tab/>
        <w:t>UDM+HSS should maintain the UE's 5G registration state temporarily for some duration</w:t>
      </w:r>
      <w:r w:rsidR="00E65B0A">
        <w:t xml:space="preserve"> based on the indication received from MME</w:t>
      </w:r>
      <w:r>
        <w:t>. Also it will provide this time period to AMF while sending deregistration notification.</w:t>
      </w:r>
    </w:p>
    <w:p w14:paraId="1C7BA3A1" w14:textId="77777777" w:rsidR="00CE1501" w:rsidRDefault="00CE1501" w:rsidP="00CE1501">
      <w:r>
        <w:t>MME:</w:t>
      </w:r>
    </w:p>
    <w:p w14:paraId="4E411381" w14:textId="17CA138B" w:rsidR="00CE1501" w:rsidRDefault="00CE1501" w:rsidP="00CE1501">
      <w:pPr>
        <w:pStyle w:val="B1"/>
      </w:pPr>
      <w:r>
        <w:t>-</w:t>
      </w:r>
      <w:r>
        <w:tab/>
        <w:t>MME should be able to receive and apply the updated RFSP Index from AMF after the 5GS to EPS handover procedure or idle mode mobility complete.</w:t>
      </w:r>
      <w:r w:rsidR="00E65B0A">
        <w:t xml:space="preserve"> </w:t>
      </w:r>
      <w:r w:rsidR="00E65B0A" w:rsidRPr="00E65B0A">
        <w:t>It will provide one indication for those UEs it has received validity condition along with RFSP Index In use from AMF.</w:t>
      </w:r>
    </w:p>
    <w:p w14:paraId="214C38B7" w14:textId="77777777" w:rsidR="00E65B0A" w:rsidRDefault="00E65B0A" w:rsidP="00E65B0A">
      <w:r>
        <w:t>PCF:</w:t>
      </w:r>
    </w:p>
    <w:p w14:paraId="3E5C7245" w14:textId="35CCAF1E" w:rsidR="00E65B0A" w:rsidRPr="00E65B0A" w:rsidRDefault="00E65B0A" w:rsidP="00E65B0A">
      <w:pPr>
        <w:pStyle w:val="B1"/>
        <w:rPr>
          <w:rFonts w:eastAsiaTheme="minorEastAsia"/>
          <w:lang w:eastAsia="zh-CN"/>
        </w:rPr>
      </w:pPr>
      <w:r>
        <w:t>-</w:t>
      </w:r>
      <w:r>
        <w:tab/>
        <w:t xml:space="preserve">PCF </w:t>
      </w:r>
      <w:r>
        <w:rPr>
          <w:lang w:eastAsia="zh-CN"/>
        </w:rPr>
        <w:t>should defer the policy termination for the received time duration and update only policy related to UE’s RFSP Index during this time period and implicitly removes the AM policy after expiry of this timer</w:t>
      </w:r>
      <w:r>
        <w:t>.</w:t>
      </w:r>
    </w:p>
    <w:p w14:paraId="319628A9" w14:textId="77777777" w:rsidR="00CE1501" w:rsidRDefault="00CE1501" w:rsidP="00CE1501">
      <w:pPr>
        <w:pStyle w:val="Heading2"/>
      </w:pPr>
      <w:bookmarkStart w:id="195" w:name="_Toc100954283"/>
      <w:bookmarkStart w:id="196" w:name="_Toc112913206"/>
      <w:bookmarkStart w:id="197" w:name="_Toc112913374"/>
      <w:r w:rsidRPr="005A2371">
        <w:rPr>
          <w:lang w:eastAsia="zh-CN"/>
        </w:rPr>
        <w:t>6.</w:t>
      </w:r>
      <w:r>
        <w:rPr>
          <w:lang w:eastAsia="zh-CN"/>
        </w:rPr>
        <w:t>7</w:t>
      </w:r>
      <w:r w:rsidRPr="005A2371">
        <w:rPr>
          <w:rFonts w:hint="eastAsia"/>
          <w:lang w:eastAsia="ko-KR"/>
        </w:rPr>
        <w:tab/>
      </w:r>
      <w:r w:rsidRPr="005A2371">
        <w:t>Solution</w:t>
      </w:r>
      <w:r w:rsidRPr="005A2371">
        <w:rPr>
          <w:rFonts w:hint="eastAsia"/>
          <w:lang w:eastAsia="zh-CN"/>
        </w:rPr>
        <w:t xml:space="preserve"> #</w:t>
      </w:r>
      <w:r>
        <w:rPr>
          <w:lang w:eastAsia="zh-CN"/>
        </w:rPr>
        <w:t>7</w:t>
      </w:r>
      <w:r w:rsidRPr="005A2371">
        <w:t xml:space="preserve">: </w:t>
      </w:r>
      <w:r>
        <w:t>Provide updated RFSP when UE is already moved to EPS without N26 interface</w:t>
      </w:r>
      <w:bookmarkEnd w:id="195"/>
      <w:bookmarkEnd w:id="196"/>
      <w:bookmarkEnd w:id="197"/>
    </w:p>
    <w:p w14:paraId="68A2AB57" w14:textId="77777777" w:rsidR="00CE1501" w:rsidRPr="005A2371" w:rsidRDefault="00CE1501" w:rsidP="00CE1501">
      <w:pPr>
        <w:pStyle w:val="Heading3"/>
      </w:pPr>
      <w:bookmarkStart w:id="198" w:name="_Toc100954284"/>
      <w:bookmarkStart w:id="199" w:name="_Toc112913207"/>
      <w:bookmarkStart w:id="200" w:name="_Toc112913375"/>
      <w:r w:rsidRPr="005A2371">
        <w:t>6.</w:t>
      </w:r>
      <w:r>
        <w:t>7</w:t>
      </w:r>
      <w:r w:rsidRPr="005A2371">
        <w:t>.1</w:t>
      </w:r>
      <w:r w:rsidRPr="005A2371">
        <w:rPr>
          <w:rFonts w:hint="eastAsia"/>
        </w:rPr>
        <w:tab/>
        <w:t>Description</w:t>
      </w:r>
      <w:bookmarkEnd w:id="198"/>
      <w:bookmarkEnd w:id="199"/>
      <w:bookmarkEnd w:id="200"/>
    </w:p>
    <w:p w14:paraId="4394218A" w14:textId="77777777" w:rsidR="00CE1501" w:rsidRDefault="00CE1501" w:rsidP="00CE1501">
      <w:pPr>
        <w:rPr>
          <w:lang w:eastAsia="x-none"/>
        </w:rPr>
      </w:pPr>
      <w:r>
        <w:rPr>
          <w:lang w:eastAsia="x-none"/>
        </w:rPr>
        <w:t>This paper reuse the concept of solution 1 to implement AM policy association maintenance timer to send any further updated RFSP to MME when UE is already moved to EPS. It retains the concept of solution 2 to send the RFSP to MME via UDM+HSS.</w:t>
      </w:r>
    </w:p>
    <w:p w14:paraId="24D78B6B" w14:textId="77777777" w:rsidR="00CE1501" w:rsidRDefault="00CE1501" w:rsidP="00CE1501">
      <w:pPr>
        <w:rPr>
          <w:lang w:eastAsia="x-none"/>
        </w:rPr>
      </w:pPr>
      <w:r>
        <w:rPr>
          <w:lang w:eastAsia="x-none"/>
        </w:rPr>
        <w:lastRenderedPageBreak/>
        <w:t>When UE moves to EPS, MME registers its address in UDM+HSS and then UDM+HSS shall maintain UE's 5G registration state temporarily for some duration i.e. AM Policy Association maintenance timer if the UE is in single registration mode. It provides this timer while sending deregistration notification to AMF so that both AMF and UDM+HSS will be in sync in holding this temporary registration state for the UE.</w:t>
      </w:r>
    </w:p>
    <w:p w14:paraId="7C0C4B01" w14:textId="77777777" w:rsidR="00CE1501" w:rsidRDefault="00CE1501" w:rsidP="00CE1501">
      <w:pPr>
        <w:rPr>
          <w:lang w:eastAsia="x-none"/>
        </w:rPr>
      </w:pPr>
      <w:r>
        <w:rPr>
          <w:lang w:eastAsia="x-none"/>
        </w:rPr>
        <w:t>During this time period based on some trigger, the PCF may update UE's RFSP index in order to direct the UE back from EPC to 5GC. The update RFSP index is deliver to the AMF. AMF then notifies to HSS+UDM and then UDM+HSS will notify to MME.</w:t>
      </w:r>
    </w:p>
    <w:p w14:paraId="7EA65BF9" w14:textId="77777777" w:rsidR="00CE1501" w:rsidRPr="005A2371" w:rsidRDefault="00CE1501" w:rsidP="00CE1501">
      <w:pPr>
        <w:pStyle w:val="Heading3"/>
      </w:pPr>
      <w:bookmarkStart w:id="201" w:name="_Toc100954285"/>
      <w:bookmarkStart w:id="202" w:name="_Toc112913208"/>
      <w:bookmarkStart w:id="203" w:name="_Toc112913376"/>
      <w:r w:rsidRPr="005A2371">
        <w:t>6.</w:t>
      </w:r>
      <w:r>
        <w:t>7</w:t>
      </w:r>
      <w:r w:rsidRPr="005A2371">
        <w:t>.2</w:t>
      </w:r>
      <w:r w:rsidRPr="005A2371">
        <w:tab/>
        <w:t>Procedures</w:t>
      </w:r>
      <w:bookmarkEnd w:id="201"/>
      <w:bookmarkEnd w:id="202"/>
      <w:bookmarkEnd w:id="203"/>
    </w:p>
    <w:p w14:paraId="4F234DFA" w14:textId="77777777" w:rsidR="00CE1501" w:rsidRDefault="00CE1501" w:rsidP="00CE1501">
      <w:pPr>
        <w:pStyle w:val="TH"/>
      </w:pPr>
      <w:r>
        <w:object w:dxaOrig="16404" w:dyaOrig="10224" w14:anchorId="0BF6F5DA">
          <v:shape id="_x0000_i1030" type="#_x0000_t75" style="width:480pt;height:456.75pt" o:ole="">
            <v:imagedata r:id="rId26" o:title=""/>
          </v:shape>
          <o:OLEObject Type="Embed" ProgID="Visio.Drawing.15" ShapeID="_x0000_i1030" DrawAspect="Content" ObjectID="_1725270709" r:id="rId27"/>
        </w:object>
      </w:r>
    </w:p>
    <w:p w14:paraId="187346AA" w14:textId="77777777" w:rsidR="00CE1501" w:rsidRDefault="00CE1501" w:rsidP="00CE1501">
      <w:pPr>
        <w:pStyle w:val="TF"/>
      </w:pPr>
      <w:r>
        <w:t>Figure 6.</w:t>
      </w:r>
      <w:r>
        <w:rPr>
          <w:lang w:eastAsia="zh-CN"/>
        </w:rPr>
        <w:t>7</w:t>
      </w:r>
      <w:r>
        <w:t xml:space="preserve">.2-1: </w:t>
      </w:r>
      <w:r>
        <w:rPr>
          <w:bCs/>
          <w:lang w:val="en-US" w:eastAsia="zh-CN"/>
        </w:rPr>
        <w:t>Updated RFSP from 5GS to EPS without N26 interface</w:t>
      </w:r>
    </w:p>
    <w:p w14:paraId="196AAF3E" w14:textId="77777777" w:rsidR="00CE1501" w:rsidRDefault="00CE1501" w:rsidP="00CE1501">
      <w:pPr>
        <w:rPr>
          <w:lang w:eastAsia="x-none"/>
        </w:rPr>
      </w:pPr>
      <w:r>
        <w:rPr>
          <w:lang w:eastAsia="x-none"/>
        </w:rPr>
        <w:t>The detailed procedure is described in Figure 6.7.2-1.</w:t>
      </w:r>
    </w:p>
    <w:p w14:paraId="2CD19BF1" w14:textId="32969335"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00582BCB" w14:textId="77777777" w:rsidR="00CE1501" w:rsidRDefault="00CE1501" w:rsidP="00CE1501">
      <w:pPr>
        <w:pStyle w:val="B1"/>
      </w:pPr>
      <w:r>
        <w:t>2.</w:t>
      </w:r>
      <w:r>
        <w:tab/>
        <w:t>The PCF decides to adjust the RFSP index to direct the UE from 5G to 4G. The PCF decision could be based on various inputs. For example:</w:t>
      </w:r>
    </w:p>
    <w:p w14:paraId="5194C9E9" w14:textId="77777777" w:rsidR="00CE1501" w:rsidRDefault="00CE1501" w:rsidP="00CE1501">
      <w:pPr>
        <w:pStyle w:val="B2"/>
      </w:pPr>
      <w:r>
        <w:t>-</w:t>
      </w:r>
      <w:r>
        <w:tab/>
        <w:t>Based on various analytics and prediction result from NWDAF (e.g. network congestion in 5G).</w:t>
      </w:r>
    </w:p>
    <w:p w14:paraId="5412CE34" w14:textId="77777777" w:rsidR="00CE1501" w:rsidRDefault="00CE1501" w:rsidP="00CE1501">
      <w:pPr>
        <w:pStyle w:val="B2"/>
      </w:pPr>
      <w:r>
        <w:lastRenderedPageBreak/>
        <w:t>-</w:t>
      </w:r>
      <w:r>
        <w:tab/>
        <w:t>According to the request from AF.</w:t>
      </w:r>
    </w:p>
    <w:p w14:paraId="707D91F4" w14:textId="36AD1E89" w:rsidR="00CE1501" w:rsidRDefault="00CE1501" w:rsidP="00CE1501">
      <w:pPr>
        <w:pStyle w:val="B1"/>
      </w:pPr>
      <w:r>
        <w:tab/>
        <w:t xml:space="preserve">The PCF provides the new "Authorized RFSP" for the UE by initiating AM Policy Modification procedure as in clause 4.16.2.2 of </w:t>
      </w:r>
      <w:r w:rsidR="003E749F">
        <w:t>TS 23.502 [</w:t>
      </w:r>
      <w:r>
        <w:t>3].</w:t>
      </w:r>
    </w:p>
    <w:p w14:paraId="1C554184" w14:textId="77777777" w:rsidR="00CE1501" w:rsidRDefault="00CE1501" w:rsidP="00CE1501">
      <w:pPr>
        <w:pStyle w:val="B1"/>
      </w:pPr>
      <w:r>
        <w:t>3.</w:t>
      </w:r>
      <w:r>
        <w:tab/>
        <w:t>AMF notifies the UDM on the "Authorized RFSP" received from PCF. If the UDM and HSS are deployed separately then the UDM further notifies the "Authorized RFSP" to the HSS. In a combined UDM+HSS deployment this step (step 5b in Figure 6.2.2-1) is not needed or handled in implementation specific way.</w:t>
      </w:r>
    </w:p>
    <w:p w14:paraId="0DBF32CF" w14:textId="77777777" w:rsidR="00CE1501" w:rsidRDefault="00CE1501" w:rsidP="00CE1501">
      <w:pPr>
        <w:pStyle w:val="B1"/>
      </w:pPr>
      <w:r>
        <w:t>4.</w:t>
      </w:r>
      <w:r>
        <w:tab/>
        <w:t>UE moves to EPS via E-UTRAN.</w:t>
      </w:r>
    </w:p>
    <w:p w14:paraId="7B0CD81B" w14:textId="77777777" w:rsidR="00CE1501" w:rsidRDefault="00CE1501" w:rsidP="00CE1501">
      <w:pPr>
        <w:pStyle w:val="B1"/>
      </w:pPr>
      <w:r>
        <w:t>5.</w:t>
      </w:r>
      <w:r>
        <w:tab/>
        <w:t>The MME sends the ULR with single registration or dual registration mode indication and register its address in UDM+HSS.</w:t>
      </w:r>
    </w:p>
    <w:p w14:paraId="36CB8AC1" w14:textId="77777777" w:rsidR="00CE1501" w:rsidRDefault="00CE1501" w:rsidP="00CE1501">
      <w:pPr>
        <w:pStyle w:val="B1"/>
      </w:pPr>
      <w:r>
        <w:t>6.</w:t>
      </w:r>
      <w:r>
        <w:tab/>
        <w:t xml:space="preserve">The UDM+HSS starts the "AM Policy Association Timer" and maintain the UE's 5G registration state for this duration if the UE is in single registration mode and provides this timer in the </w:t>
      </w:r>
      <w:proofErr w:type="spellStart"/>
      <w:r>
        <w:t>Nudm_UECM_DeregistrationNotification</w:t>
      </w:r>
      <w:proofErr w:type="spellEnd"/>
      <w:r>
        <w:t xml:space="preserve"> to AMF.</w:t>
      </w:r>
    </w:p>
    <w:p w14:paraId="3996ED33" w14:textId="77777777" w:rsidR="00CE1501" w:rsidRDefault="00CE1501" w:rsidP="00CE1501">
      <w:pPr>
        <w:pStyle w:val="B1"/>
      </w:pPr>
      <w:r>
        <w:t>7.</w:t>
      </w:r>
      <w:r>
        <w:tab/>
        <w:t>The UDM+HSS provides the Authorized RFSP to MME.</w:t>
      </w:r>
    </w:p>
    <w:p w14:paraId="6E168442" w14:textId="77777777" w:rsidR="00CE1501" w:rsidRDefault="00CE1501" w:rsidP="00CE1501">
      <w:pPr>
        <w:pStyle w:val="B1"/>
      </w:pPr>
      <w:r>
        <w:t>8.</w:t>
      </w:r>
      <w:r>
        <w:tab/>
        <w:t>The MME stores and use the received "Authorized RFSP Index" from UDM+HSS.</w:t>
      </w:r>
    </w:p>
    <w:p w14:paraId="70DCC3CC" w14:textId="77777777" w:rsidR="00CE1501" w:rsidRDefault="00CE1501" w:rsidP="00CE1501">
      <w:pPr>
        <w:pStyle w:val="B1"/>
      </w:pPr>
      <w:r>
        <w:t>9.</w:t>
      </w:r>
      <w:r>
        <w:tab/>
        <w:t>The AMF didn't clear the UE context for the time duration received from UDM+HSS.</w:t>
      </w:r>
    </w:p>
    <w:p w14:paraId="605051A2" w14:textId="067F2923" w:rsidR="00CE1501" w:rsidRDefault="00CE1501" w:rsidP="00CE1501">
      <w:pPr>
        <w:pStyle w:val="B1"/>
      </w:pPr>
      <w:r>
        <w:t>10.</w:t>
      </w:r>
      <w:r>
        <w:tab/>
        <w:t xml:space="preserve">Based on some trigger, PCF decides to update the Authorized RFSP and notify to the AMF according to current description in </w:t>
      </w:r>
      <w:r w:rsidR="003E749F">
        <w:t>TS 23.503 [</w:t>
      </w:r>
      <w:r>
        <w:t>4].</w:t>
      </w:r>
    </w:p>
    <w:p w14:paraId="04589CAE" w14:textId="77777777" w:rsidR="00CE1501" w:rsidRDefault="00CE1501" w:rsidP="00CE1501">
      <w:pPr>
        <w:pStyle w:val="B1"/>
      </w:pPr>
      <w:r>
        <w:t>11.</w:t>
      </w:r>
      <w:r>
        <w:tab/>
        <w:t>The AMF notifies the Authorized RFSP to UDM+HSS</w:t>
      </w:r>
    </w:p>
    <w:p w14:paraId="567F771B" w14:textId="77777777" w:rsidR="00CE1501" w:rsidRDefault="00CE1501" w:rsidP="00CE1501">
      <w:pPr>
        <w:pStyle w:val="B1"/>
      </w:pPr>
      <w:r>
        <w:t>12.</w:t>
      </w:r>
      <w:r>
        <w:tab/>
        <w:t>The UDM+HSS provides the Authorized RFSP to MME.</w:t>
      </w:r>
    </w:p>
    <w:p w14:paraId="730933FA" w14:textId="77777777" w:rsidR="00CE1501" w:rsidRDefault="00CE1501" w:rsidP="00CE1501">
      <w:pPr>
        <w:pStyle w:val="B1"/>
      </w:pPr>
      <w:r>
        <w:t>13.</w:t>
      </w:r>
      <w:r>
        <w:tab/>
        <w:t>The MME updates the received "Authorized RFSP" and use it.</w:t>
      </w:r>
    </w:p>
    <w:p w14:paraId="431BF09C" w14:textId="77777777" w:rsidR="00CE1501" w:rsidRPr="005A2371" w:rsidRDefault="00CE1501" w:rsidP="00CE1501">
      <w:pPr>
        <w:pStyle w:val="Heading3"/>
      </w:pPr>
      <w:bookmarkStart w:id="204" w:name="_Toc100954286"/>
      <w:bookmarkStart w:id="205" w:name="_Toc112913209"/>
      <w:bookmarkStart w:id="206" w:name="_Toc112913377"/>
      <w:r w:rsidRPr="005A2371">
        <w:rPr>
          <w:lang w:eastAsia="zh-CN"/>
        </w:rPr>
        <w:t>6.</w:t>
      </w:r>
      <w:r>
        <w:rPr>
          <w:lang w:eastAsia="zh-CN"/>
        </w:rPr>
        <w:t>7</w:t>
      </w:r>
      <w:r w:rsidRPr="005A2371">
        <w:rPr>
          <w:lang w:eastAsia="zh-CN"/>
        </w:rPr>
        <w:t>.3</w:t>
      </w:r>
      <w:r w:rsidRPr="005A2371">
        <w:rPr>
          <w:lang w:eastAsia="zh-CN"/>
        </w:rPr>
        <w:tab/>
      </w:r>
      <w:r w:rsidRPr="005A2371">
        <w:t>Impacts on</w:t>
      </w:r>
      <w:r>
        <w:rPr>
          <w:rFonts w:eastAsiaTheme="minorEastAsia" w:hint="eastAsia"/>
          <w:lang w:eastAsia="zh-CN"/>
        </w:rPr>
        <w:t xml:space="preserve"> </w:t>
      </w:r>
      <w:r w:rsidRPr="008D2994">
        <w:t>services, entities and interface</w:t>
      </w:r>
      <w:r>
        <w:t>s</w:t>
      </w:r>
      <w:bookmarkEnd w:id="204"/>
      <w:bookmarkEnd w:id="205"/>
      <w:bookmarkEnd w:id="206"/>
    </w:p>
    <w:p w14:paraId="21EA7501"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3A976328" w14:textId="77777777" w:rsidR="00CE1501" w:rsidRDefault="00CE1501" w:rsidP="00CE1501">
      <w:r>
        <w:t>AMF:</w:t>
      </w:r>
    </w:p>
    <w:p w14:paraId="5CC3CD6C" w14:textId="77777777" w:rsidR="00CE1501" w:rsidRDefault="00CE1501" w:rsidP="00CE1501">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maintain the UE's registration context for the received time period.</w:t>
      </w:r>
    </w:p>
    <w:p w14:paraId="5EAC848B" w14:textId="77777777" w:rsidR="00CE1501" w:rsidRDefault="00CE1501" w:rsidP="00CE1501">
      <w:r>
        <w:t>UDM+HSS:</w:t>
      </w:r>
    </w:p>
    <w:p w14:paraId="1B65C04F" w14:textId="77777777" w:rsidR="00CE1501" w:rsidRDefault="00CE1501" w:rsidP="00CE1501">
      <w:pPr>
        <w:pStyle w:val="B1"/>
      </w:pPr>
      <w:r>
        <w:t>-</w:t>
      </w:r>
      <w:r>
        <w:tab/>
        <w:t>UDM+HSS should maintain the UE's 5G registration state temporarily for some duration. Also it will provide this time period to AMF while sending deregistration notification.</w:t>
      </w:r>
    </w:p>
    <w:p w14:paraId="298F5B2F" w14:textId="77777777" w:rsidR="00CE1501" w:rsidRDefault="00CE1501" w:rsidP="00CE1501">
      <w:pPr>
        <w:pStyle w:val="NO"/>
        <w:rPr>
          <w:lang w:val="en-US" w:eastAsia="zh-CN"/>
        </w:rPr>
      </w:pPr>
      <w:r>
        <w:rPr>
          <w:lang w:val="en-US" w:eastAsia="zh-CN"/>
        </w:rPr>
        <w:t>NOTE:</w:t>
      </w:r>
      <w:r>
        <w:rPr>
          <w:lang w:val="en-US" w:eastAsia="zh-CN"/>
        </w:rPr>
        <w:tab/>
        <w:t>The impacts mentioned in solution 2 is applicable as well.</w:t>
      </w:r>
    </w:p>
    <w:p w14:paraId="7BA9F4A9" w14:textId="77777777" w:rsidR="00CE1501" w:rsidRPr="00774B49" w:rsidRDefault="00CE1501" w:rsidP="00CE1501">
      <w:pPr>
        <w:pStyle w:val="Heading2"/>
        <w:rPr>
          <w:rFonts w:eastAsia="SimSun"/>
          <w:lang w:eastAsia="zh-CN"/>
        </w:rPr>
      </w:pPr>
      <w:bookmarkStart w:id="207" w:name="_Toc100954287"/>
      <w:bookmarkStart w:id="208" w:name="_Toc112913210"/>
      <w:bookmarkStart w:id="209" w:name="_Toc112913378"/>
      <w:r w:rsidRPr="00A7799E">
        <w:t>6.</w:t>
      </w:r>
      <w:r>
        <w:rPr>
          <w:rFonts w:eastAsia="SimSun"/>
          <w:lang w:eastAsia="zh-CN"/>
        </w:rPr>
        <w:t>8</w:t>
      </w:r>
      <w:r w:rsidRPr="00A7799E">
        <w:tab/>
        <w:t>Solution #</w:t>
      </w:r>
      <w:r>
        <w:rPr>
          <w:rFonts w:eastAsia="SimSun"/>
          <w:lang w:eastAsia="zh-CN"/>
        </w:rPr>
        <w:t>8</w:t>
      </w:r>
      <w:r w:rsidRPr="00A7799E">
        <w:t xml:space="preserve">: </w:t>
      </w:r>
      <w:r>
        <w:t>MME-enhancement solution on KI#1 for 5GS to EPS mobility without N26 interface</w:t>
      </w:r>
      <w:bookmarkEnd w:id="207"/>
      <w:bookmarkEnd w:id="208"/>
      <w:bookmarkEnd w:id="209"/>
    </w:p>
    <w:p w14:paraId="421BE863" w14:textId="77777777" w:rsidR="00CE1501" w:rsidRDefault="00CE1501" w:rsidP="00CE1501">
      <w:pPr>
        <w:pStyle w:val="Heading3"/>
      </w:pPr>
      <w:bookmarkStart w:id="210" w:name="_Toc97132484"/>
      <w:bookmarkStart w:id="211" w:name="_Toc100954288"/>
      <w:bookmarkStart w:id="212" w:name="_Toc112913211"/>
      <w:bookmarkStart w:id="213" w:name="_Toc112913379"/>
      <w:r w:rsidRPr="00A7799E">
        <w:t>6.</w:t>
      </w:r>
      <w:r>
        <w:rPr>
          <w:rFonts w:eastAsia="SimSun"/>
          <w:lang w:eastAsia="zh-CN"/>
        </w:rPr>
        <w:t>8</w:t>
      </w:r>
      <w:r w:rsidRPr="00A7799E">
        <w:t>.1</w:t>
      </w:r>
      <w:r w:rsidRPr="00A7799E">
        <w:tab/>
      </w:r>
      <w:r>
        <w:t>Description</w:t>
      </w:r>
      <w:bookmarkEnd w:id="210"/>
      <w:bookmarkEnd w:id="211"/>
      <w:bookmarkEnd w:id="212"/>
      <w:bookmarkEnd w:id="213"/>
    </w:p>
    <w:p w14:paraId="43AEF482" w14:textId="77777777" w:rsidR="00CE1501" w:rsidRDefault="00CE1501" w:rsidP="00CE1501">
      <w:pPr>
        <w:rPr>
          <w:rFonts w:eastAsiaTheme="minorEastAsia"/>
          <w:lang w:eastAsia="zh-CN"/>
        </w:rPr>
      </w:pPr>
      <w:r>
        <w:rPr>
          <w:rFonts w:eastAsiaTheme="minorEastAsia"/>
          <w:lang w:eastAsia="zh-CN"/>
        </w:rPr>
        <w:t>For 5GS to EPS mobility procedure without N26 interface, i.e. no UE context on RFSP Index in use could be transferred from the source AMF to the target MME. If the MME immediately select the RFSP Index following the current specifications, it is likely that, it will select a value as "5G prioritized" that conflict with the one selected by PCF in 5GC as "4G prioritized" which drives the UE moving from 5GS to EPS. This may cause the ping-pong issue.</w:t>
      </w:r>
    </w:p>
    <w:p w14:paraId="29E6F133" w14:textId="77777777" w:rsidR="00CE1501" w:rsidRDefault="00CE1501" w:rsidP="00CE1501">
      <w:pPr>
        <w:rPr>
          <w:rFonts w:eastAsiaTheme="minorEastAsia"/>
          <w:lang w:eastAsia="zh-CN"/>
        </w:rPr>
      </w:pPr>
      <w:r>
        <w:rPr>
          <w:rFonts w:eastAsiaTheme="minorEastAsia"/>
          <w:lang w:eastAsia="zh-CN"/>
        </w:rPr>
        <w:t>So it is propose that, when the MME realizes that the UE is moving from 5GC with the indication provided by the UE, and not receiving UE context containing RFSP Index in use information as no N26 interface applies, after successful attachment, the target MME should set the value of RFSP Index as "4G prioritized" for a pre-configured timer at the MME. When the timer runs out, the MME can re-select the RFSP Index value following the current specifications.</w:t>
      </w:r>
    </w:p>
    <w:p w14:paraId="1BC0006E" w14:textId="77777777" w:rsidR="00CE1501" w:rsidRDefault="00CE1501" w:rsidP="00CE1501">
      <w:pPr>
        <w:rPr>
          <w:rFonts w:eastAsiaTheme="minorEastAsia"/>
          <w:lang w:eastAsia="zh-CN"/>
        </w:rPr>
      </w:pPr>
      <w:r>
        <w:rPr>
          <w:rFonts w:eastAsiaTheme="minorEastAsia"/>
          <w:lang w:eastAsia="zh-CN"/>
        </w:rPr>
        <w:lastRenderedPageBreak/>
        <w:t>This can make sure that the UE won't be sent back to the 5GS immediately to trigger the ping-pong issue because of conflict on RFSP index between 5GC and EPC, and allow the MME to select the RFSP Index considering local configuration and subscribed RFSP Index from HSS.</w:t>
      </w:r>
    </w:p>
    <w:p w14:paraId="2FDD39B4" w14:textId="77777777" w:rsidR="00CE1501" w:rsidRDefault="00CE1501" w:rsidP="00CE1501">
      <w:pPr>
        <w:pStyle w:val="Heading3"/>
      </w:pPr>
      <w:bookmarkStart w:id="214" w:name="_Toc100954289"/>
      <w:bookmarkStart w:id="215" w:name="_Toc112913212"/>
      <w:bookmarkStart w:id="216" w:name="_Toc112913380"/>
      <w:r w:rsidRPr="00A7799E">
        <w:t>6.</w:t>
      </w:r>
      <w:r>
        <w:rPr>
          <w:rFonts w:eastAsia="SimSun"/>
          <w:lang w:eastAsia="zh-CN"/>
        </w:rPr>
        <w:t>8</w:t>
      </w:r>
      <w:r w:rsidRPr="00A7799E">
        <w:t>.2</w:t>
      </w:r>
      <w:r w:rsidRPr="00A7799E">
        <w:tab/>
      </w:r>
      <w:r>
        <w:t>Procedures</w:t>
      </w:r>
      <w:bookmarkEnd w:id="214"/>
      <w:bookmarkEnd w:id="215"/>
      <w:bookmarkEnd w:id="216"/>
    </w:p>
    <w:p w14:paraId="54FB7BA4" w14:textId="77777777" w:rsidR="00CE1501" w:rsidRPr="004E359C" w:rsidRDefault="00CE1501" w:rsidP="00CE1501">
      <w:pPr>
        <w:rPr>
          <w:rFonts w:eastAsiaTheme="minorEastAsia"/>
          <w:lang w:eastAsia="zh-CN"/>
        </w:rPr>
      </w:pPr>
      <w:r>
        <w:rPr>
          <w:rFonts w:eastAsiaTheme="minorEastAsia" w:hint="eastAsia"/>
          <w:lang w:eastAsia="zh-CN"/>
        </w:rPr>
        <w:t>T</w:t>
      </w:r>
      <w:r>
        <w:rPr>
          <w:rFonts w:eastAsiaTheme="minorEastAsia"/>
          <w:lang w:eastAsia="zh-CN"/>
        </w:rPr>
        <w:t>his solution has no impact on current procedures.</w:t>
      </w:r>
    </w:p>
    <w:p w14:paraId="4EC326D5" w14:textId="77777777" w:rsidR="00CE1501" w:rsidRPr="00A7799E" w:rsidRDefault="00CE1501" w:rsidP="00CE1501">
      <w:pPr>
        <w:pStyle w:val="Heading3"/>
        <w:rPr>
          <w:lang w:eastAsia="zh-CN"/>
        </w:rPr>
      </w:pPr>
      <w:bookmarkStart w:id="217" w:name="_Toc100954290"/>
      <w:bookmarkStart w:id="218" w:name="_Toc112913213"/>
      <w:bookmarkStart w:id="219" w:name="_Toc112913381"/>
      <w:r>
        <w:rPr>
          <w:lang w:eastAsia="zh-CN"/>
        </w:rPr>
        <w:t>6.</w:t>
      </w:r>
      <w:r>
        <w:rPr>
          <w:rFonts w:eastAsia="SimSun"/>
          <w:lang w:eastAsia="zh-CN"/>
        </w:rPr>
        <w:t>8</w:t>
      </w:r>
      <w:r w:rsidRPr="00A7799E">
        <w:rPr>
          <w:lang w:eastAsia="zh-CN"/>
        </w:rPr>
        <w:t>.3</w:t>
      </w:r>
      <w:r w:rsidRPr="00A7799E">
        <w:rPr>
          <w:lang w:eastAsia="zh-CN"/>
        </w:rPr>
        <w:tab/>
      </w:r>
      <w:r w:rsidRPr="008D2994">
        <w:t>Impacts on services, entities and interfaces</w:t>
      </w:r>
      <w:bookmarkEnd w:id="217"/>
      <w:bookmarkEnd w:id="218"/>
      <w:bookmarkEnd w:id="219"/>
    </w:p>
    <w:p w14:paraId="2FB59491" w14:textId="77777777" w:rsidR="00CE1501" w:rsidRDefault="00CE1501" w:rsidP="00CE1501">
      <w:r>
        <w:t>The solution has the following impacts</w:t>
      </w:r>
      <w:r w:rsidRPr="00A7799E">
        <w:t>:</w:t>
      </w:r>
    </w:p>
    <w:p w14:paraId="64115AB0" w14:textId="77777777" w:rsidR="00CE1501" w:rsidRDefault="00CE1501" w:rsidP="00CE1501">
      <w:r>
        <w:t>MME:</w:t>
      </w:r>
    </w:p>
    <w:p w14:paraId="08D0EDE1" w14:textId="77777777" w:rsidR="00CE1501" w:rsidRPr="00D22D0C" w:rsidRDefault="00CE1501" w:rsidP="00CE1501">
      <w:pPr>
        <w:pStyle w:val="B1"/>
        <w:rPr>
          <w:rFonts w:eastAsia="Yu Mincho"/>
        </w:rPr>
      </w:pPr>
      <w:r>
        <w:t>-</w:t>
      </w:r>
      <w:r>
        <w:tab/>
        <w:t xml:space="preserve">When a MME aware that a UE is moved from 5GS and without UE context of RFSP Index in use as no N26 interface applies, the MME locally sets the RFSP Index in use as "4G prioritized" </w:t>
      </w:r>
      <w:r w:rsidRPr="00D22D0C">
        <w:t xml:space="preserve">for a certain duration of time </w:t>
      </w:r>
      <w:r>
        <w:t>pre-configured in the MME</w:t>
      </w:r>
      <w:r w:rsidRPr="00D22D0C">
        <w:t>. When the validity condition expires, the MME select</w:t>
      </w:r>
      <w:r>
        <w:t>s</w:t>
      </w:r>
      <w:r w:rsidRPr="00D22D0C">
        <w:t xml:space="preserve"> the RFSP Index value following the current specifications.</w:t>
      </w:r>
    </w:p>
    <w:p w14:paraId="52427F58" w14:textId="77777777" w:rsidR="00CE1501" w:rsidRPr="00697693" w:rsidRDefault="00CE1501" w:rsidP="00CE1501">
      <w:pPr>
        <w:pStyle w:val="Heading2"/>
      </w:pPr>
      <w:bookmarkStart w:id="220" w:name="_Toc100954291"/>
      <w:bookmarkStart w:id="221" w:name="_Toc112913214"/>
      <w:bookmarkStart w:id="222" w:name="_Toc112913382"/>
      <w:r w:rsidRPr="00A7799E">
        <w:t>6.</w:t>
      </w:r>
      <w:r>
        <w:rPr>
          <w:rFonts w:eastAsia="SimSun"/>
          <w:lang w:eastAsia="zh-CN"/>
        </w:rPr>
        <w:t>9</w:t>
      </w:r>
      <w:r w:rsidRPr="00A7799E">
        <w:tab/>
        <w:t>Solution #</w:t>
      </w:r>
      <w:r>
        <w:rPr>
          <w:rFonts w:eastAsia="SimSun"/>
          <w:lang w:eastAsia="zh-CN"/>
        </w:rPr>
        <w:t>9</w:t>
      </w:r>
      <w:r w:rsidRPr="00A7799E">
        <w:t>:</w:t>
      </w:r>
      <w:r>
        <w:t xml:space="preserve"> PCF-updated RFSP Index to MME via HSS</w:t>
      </w:r>
      <w:bookmarkEnd w:id="220"/>
      <w:bookmarkEnd w:id="221"/>
      <w:bookmarkEnd w:id="222"/>
    </w:p>
    <w:p w14:paraId="5C1C2C0F" w14:textId="77777777" w:rsidR="00CE1501" w:rsidRDefault="00CE1501" w:rsidP="00CE1501">
      <w:pPr>
        <w:pStyle w:val="Heading3"/>
      </w:pPr>
      <w:bookmarkStart w:id="223" w:name="_Toc100954292"/>
      <w:bookmarkStart w:id="224" w:name="_Toc112913215"/>
      <w:bookmarkStart w:id="225" w:name="_Toc112913383"/>
      <w:r w:rsidRPr="00A7799E">
        <w:t>6.</w:t>
      </w:r>
      <w:r>
        <w:rPr>
          <w:rFonts w:eastAsia="SimSun"/>
          <w:lang w:eastAsia="zh-CN"/>
        </w:rPr>
        <w:t>9</w:t>
      </w:r>
      <w:r w:rsidRPr="00A7799E">
        <w:t>.1</w:t>
      </w:r>
      <w:r w:rsidRPr="00A7799E">
        <w:tab/>
      </w:r>
      <w:r>
        <w:t>Description</w:t>
      </w:r>
      <w:bookmarkEnd w:id="223"/>
      <w:bookmarkEnd w:id="224"/>
      <w:bookmarkEnd w:id="225"/>
    </w:p>
    <w:p w14:paraId="3FD3142A" w14:textId="77777777" w:rsidR="00CE1501" w:rsidRDefault="00CE1501" w:rsidP="00CE1501">
      <w:pPr>
        <w:rPr>
          <w:rFonts w:eastAsia="Yu Mincho"/>
        </w:rPr>
      </w:pPr>
      <w:r>
        <w:t>This solution</w:t>
      </w:r>
      <w:r>
        <w:rPr>
          <w:lang w:eastAsia="x-none"/>
        </w:rPr>
        <w:t xml:space="preserve"> address KI#1 and applies to UE interworking between 5G and 4G, including:</w:t>
      </w:r>
    </w:p>
    <w:p w14:paraId="1FB96B7F" w14:textId="77777777" w:rsidR="00CE1501" w:rsidRDefault="00CE1501" w:rsidP="00CE1501">
      <w:pPr>
        <w:pStyle w:val="B1"/>
        <w:rPr>
          <w:rFonts w:eastAsiaTheme="minorEastAsia"/>
          <w:lang w:eastAsia="zh-CN"/>
        </w:rPr>
      </w:pPr>
      <w:r>
        <w:rPr>
          <w:rFonts w:eastAsiaTheme="minorEastAsia"/>
          <w:lang w:eastAsia="zh-CN"/>
        </w:rPr>
        <w:t>-</w:t>
      </w:r>
      <w:r>
        <w:rPr>
          <w:rFonts w:eastAsiaTheme="minorEastAsia"/>
          <w:lang w:eastAsia="zh-CN"/>
        </w:rPr>
        <w:tab/>
        <w:t xml:space="preserve">5G </w:t>
      </w:r>
      <w:r>
        <w:rPr>
          <w:rFonts w:eastAsiaTheme="minorEastAsia" w:hint="eastAsia"/>
          <w:lang w:eastAsia="zh-CN"/>
        </w:rPr>
        <w:t>to</w:t>
      </w:r>
      <w:r>
        <w:rPr>
          <w:rFonts w:eastAsiaTheme="minorEastAsia"/>
          <w:lang w:eastAsia="zh-CN"/>
        </w:rPr>
        <w:t xml:space="preserve"> 4G mobility with N26 or without N26.</w:t>
      </w:r>
    </w:p>
    <w:p w14:paraId="275DB19E" w14:textId="77777777" w:rsidR="00CE1501" w:rsidRDefault="00CE1501" w:rsidP="00CE1501">
      <w:pPr>
        <w:pStyle w:val="B1"/>
        <w:rPr>
          <w:rFonts w:eastAsiaTheme="minorEastAsia"/>
          <w:lang w:eastAsia="zh-CN"/>
        </w:rPr>
      </w:pPr>
      <w:r>
        <w:rPr>
          <w:rFonts w:eastAsiaTheme="minorEastAsia"/>
          <w:lang w:eastAsia="zh-CN"/>
        </w:rPr>
        <w:t>-</w:t>
      </w:r>
      <w:r>
        <w:rPr>
          <w:rFonts w:eastAsiaTheme="minorEastAsia"/>
          <w:lang w:eastAsia="zh-CN"/>
        </w:rPr>
        <w:tab/>
      </w:r>
      <w:r>
        <w:rPr>
          <w:rFonts w:eastAsiaTheme="minorEastAsia" w:hint="eastAsia"/>
          <w:lang w:eastAsia="zh-CN"/>
        </w:rPr>
        <w:t>4</w:t>
      </w:r>
      <w:r>
        <w:rPr>
          <w:rFonts w:eastAsiaTheme="minorEastAsia"/>
          <w:lang w:eastAsia="zh-CN"/>
        </w:rPr>
        <w:t>G to 5G mobility with N26 or without N26.</w:t>
      </w:r>
    </w:p>
    <w:p w14:paraId="72780FA8" w14:textId="19E89BBD" w:rsidR="004475A3" w:rsidRDefault="004475A3" w:rsidP="00CD60CF">
      <w:pPr>
        <w:pStyle w:val="NO"/>
      </w:pPr>
      <w:r w:rsidRPr="00735A87">
        <w:rPr>
          <w:rFonts w:eastAsia="Malgun Gothic"/>
          <w:lang w:eastAsia="ja-JP"/>
        </w:rPr>
        <w:t>NOTE:</w:t>
      </w:r>
      <w:r w:rsidR="00735A87">
        <w:rPr>
          <w:rFonts w:eastAsia="Malgun Gothic"/>
          <w:lang w:eastAsia="ja-JP"/>
        </w:rPr>
        <w:tab/>
      </w:r>
      <w:r w:rsidRPr="009360DD">
        <w:t>This solu</w:t>
      </w:r>
      <w:r>
        <w:t>tion is applicable to non-roaming scenario and how PCF updates RFSP Index to MME in roaming case will not be involved.</w:t>
      </w:r>
    </w:p>
    <w:p w14:paraId="040CD795" w14:textId="77777777" w:rsidR="00CE1501" w:rsidRPr="008C054E" w:rsidRDefault="00CE1501" w:rsidP="00CE1501">
      <w:pPr>
        <w:rPr>
          <w:lang w:val="en-US"/>
        </w:rPr>
      </w:pPr>
      <w:r>
        <w:rPr>
          <w:lang w:eastAsia="zh-CN"/>
        </w:rPr>
        <w:t xml:space="preserve">To direct the UE from 5G to 4G in some scenarios, the </w:t>
      </w:r>
      <w:r>
        <w:rPr>
          <w:lang w:val="en-US"/>
        </w:rPr>
        <w:t xml:space="preserve">PCF may adjust the </w:t>
      </w:r>
      <w:r w:rsidRPr="00EA7933">
        <w:rPr>
          <w:lang w:val="en-US"/>
        </w:rPr>
        <w:t>RFSP index</w:t>
      </w:r>
      <w:r>
        <w:rPr>
          <w:lang w:val="en-US"/>
        </w:rPr>
        <w:t xml:space="preserve"> for the UE and notify it to the AMF to update the RFSP index in use for the UE, for example:</w:t>
      </w:r>
    </w:p>
    <w:p w14:paraId="7BB716EA" w14:textId="77777777" w:rsidR="00CE1501" w:rsidRDefault="00CE1501" w:rsidP="009A5DA3">
      <w:pPr>
        <w:pStyle w:val="B1"/>
        <w:rPr>
          <w:lang w:val="en-US"/>
        </w:rPr>
      </w:pPr>
      <w:r w:rsidRPr="009A5DA3">
        <w:t>-</w:t>
      </w:r>
      <w:r w:rsidRPr="009A5DA3">
        <w:tab/>
        <w:t>Based on some statistics and prediction result from NWDAF F (e.g. Observed Service Experience analytics, UE communication analytics, Network P</w:t>
      </w:r>
      <w:r w:rsidRPr="009A5DA3">
        <w:rPr>
          <w:rFonts w:hint="eastAsia"/>
        </w:rPr>
        <w:t>e</w:t>
      </w:r>
      <w:r w:rsidRPr="009A5DA3">
        <w:t>rformance analytics for 5G</w:t>
      </w:r>
      <w:r w:rsidRPr="009A5DA3">
        <w:rPr>
          <w:rFonts w:eastAsiaTheme="minorEastAsia" w:hint="eastAsia"/>
        </w:rPr>
        <w:t>,</w:t>
      </w:r>
      <w:r w:rsidRPr="009A5DA3">
        <w:t xml:space="preserve"> etc.), the PCF may request to move some of UEs to 4G to reduce the 5G network congestion.</w:t>
      </w:r>
    </w:p>
    <w:p w14:paraId="39F6FA28" w14:textId="77777777" w:rsidR="00CE1501" w:rsidRDefault="00CE1501" w:rsidP="00CE1501">
      <w:pPr>
        <w:pStyle w:val="B1"/>
        <w:rPr>
          <w:lang w:val="en-US"/>
        </w:rPr>
      </w:pPr>
      <w:r>
        <w:rPr>
          <w:lang w:val="en-US"/>
        </w:rPr>
        <w:t>-</w:t>
      </w:r>
      <w:r>
        <w:rPr>
          <w:lang w:val="en-US"/>
        </w:rPr>
        <w:tab/>
      </w:r>
      <w:r w:rsidRPr="006700CB">
        <w:rPr>
          <w:lang w:val="en-US"/>
        </w:rPr>
        <w:t>Bases on application in use, e.g</w:t>
      </w:r>
      <w:r>
        <w:rPr>
          <w:lang w:val="en-US"/>
        </w:rPr>
        <w:t>.</w:t>
      </w:r>
      <w:r w:rsidRPr="006700CB">
        <w:rPr>
          <w:lang w:val="en-US"/>
        </w:rPr>
        <w:t xml:space="preserve"> </w:t>
      </w:r>
      <w:r>
        <w:rPr>
          <w:lang w:val="en-US"/>
        </w:rPr>
        <w:t xml:space="preserve">if </w:t>
      </w:r>
      <w:r w:rsidRPr="006700CB">
        <w:rPr>
          <w:lang w:val="en-US"/>
        </w:rPr>
        <w:t xml:space="preserve">the application in use </w:t>
      </w:r>
      <w:r>
        <w:rPr>
          <w:lang w:val="en-US"/>
        </w:rPr>
        <w:t xml:space="preserve">for the UE </w:t>
      </w:r>
      <w:r w:rsidRPr="006700CB">
        <w:rPr>
          <w:lang w:val="en-US"/>
        </w:rPr>
        <w:t>is suitable to be performed in 4G</w:t>
      </w:r>
      <w:r>
        <w:rPr>
          <w:lang w:val="en-US"/>
        </w:rPr>
        <w:t>, then the PCF may request to move the UE to 4G for better service experience.</w:t>
      </w:r>
    </w:p>
    <w:p w14:paraId="52E7A0C7" w14:textId="77777777" w:rsidR="00CE1501" w:rsidRPr="00037C5F" w:rsidRDefault="00CE1501" w:rsidP="00BE1EEB">
      <w:pPr>
        <w:rPr>
          <w:rFonts w:eastAsiaTheme="minorEastAsia"/>
          <w:lang w:val="en-US" w:eastAsia="zh-CN"/>
        </w:rPr>
      </w:pPr>
      <w:r w:rsidRPr="00BE1EEB">
        <w:rPr>
          <w:rFonts w:eastAsiaTheme="minorEastAsia"/>
        </w:rPr>
        <w:t>The PCF notifies the updated RFSP index to the UDM</w:t>
      </w:r>
      <w:r w:rsidRPr="00BE1EEB">
        <w:rPr>
          <w:rFonts w:eastAsiaTheme="minorEastAsia" w:hint="eastAsia"/>
        </w:rPr>
        <w:t>/</w:t>
      </w:r>
      <w:r w:rsidRPr="00BE1EEB">
        <w:rPr>
          <w:rFonts w:eastAsiaTheme="minorEastAsia"/>
        </w:rPr>
        <w:t>HSS</w:t>
      </w:r>
      <w:r w:rsidRPr="00BE1EEB">
        <w:rPr>
          <w:rFonts w:eastAsiaTheme="minorEastAsia" w:hint="eastAsia"/>
        </w:rPr>
        <w:t>.</w:t>
      </w:r>
    </w:p>
    <w:p w14:paraId="1B0FE0BD" w14:textId="77777777" w:rsidR="00CE1501" w:rsidRDefault="00CE1501" w:rsidP="00BE1EEB">
      <w:pPr>
        <w:rPr>
          <w:rFonts w:eastAsiaTheme="minorEastAsia"/>
          <w:lang w:val="en-US" w:eastAsia="zh-CN"/>
        </w:rPr>
      </w:pPr>
      <w:r w:rsidRPr="00BE1EEB">
        <w:rPr>
          <w:rFonts w:eastAsiaTheme="minorEastAsia"/>
        </w:rPr>
        <w:t>The UDM</w:t>
      </w:r>
      <w:r w:rsidRPr="00BE1EEB">
        <w:rPr>
          <w:rFonts w:eastAsiaTheme="minorEastAsia" w:hint="eastAsia"/>
        </w:rPr>
        <w:t>/</w:t>
      </w:r>
      <w:r w:rsidRPr="00BE1EEB">
        <w:rPr>
          <w:rFonts w:eastAsiaTheme="minorEastAsia"/>
        </w:rPr>
        <w:t xml:space="preserve">HSS will send the updated RFSP index to the MME serving the UE </w:t>
      </w:r>
      <w:r w:rsidRPr="00BE1EEB">
        <w:rPr>
          <w:rFonts w:eastAsiaTheme="minorEastAsia" w:hint="eastAsia"/>
        </w:rPr>
        <w:t>in</w:t>
      </w:r>
      <w:r w:rsidRPr="00BE1EEB">
        <w:rPr>
          <w:rFonts w:eastAsiaTheme="minorEastAsia"/>
        </w:rPr>
        <w:t xml:space="preserve"> </w:t>
      </w:r>
      <w:r w:rsidRPr="00BE1EEB">
        <w:rPr>
          <w:rFonts w:eastAsiaTheme="minorEastAsia" w:hint="eastAsia"/>
        </w:rPr>
        <w:t>the</w:t>
      </w:r>
      <w:r w:rsidRPr="00BE1EEB">
        <w:rPr>
          <w:rFonts w:eastAsiaTheme="minorEastAsia"/>
        </w:rPr>
        <w:t xml:space="preserve"> L</w:t>
      </w:r>
      <w:r w:rsidRPr="00BE1EEB">
        <w:rPr>
          <w:rFonts w:eastAsiaTheme="minorEastAsia" w:hint="eastAsia"/>
        </w:rPr>
        <w:t>ocation</w:t>
      </w:r>
      <w:r w:rsidRPr="00BE1EEB">
        <w:rPr>
          <w:rFonts w:eastAsiaTheme="minorEastAsia"/>
        </w:rPr>
        <w:t xml:space="preserve"> U</w:t>
      </w:r>
      <w:r w:rsidRPr="00BE1EEB">
        <w:rPr>
          <w:rFonts w:eastAsiaTheme="minorEastAsia" w:hint="eastAsia"/>
        </w:rPr>
        <w:t>pdate</w:t>
      </w:r>
      <w:r w:rsidRPr="00BE1EEB">
        <w:rPr>
          <w:rFonts w:eastAsiaTheme="minorEastAsia"/>
        </w:rPr>
        <w:t xml:space="preserve"> R</w:t>
      </w:r>
      <w:r w:rsidRPr="00BE1EEB">
        <w:rPr>
          <w:rFonts w:eastAsiaTheme="minorEastAsia" w:hint="eastAsia"/>
        </w:rPr>
        <w:t>esponse</w:t>
      </w:r>
      <w:r w:rsidRPr="00BE1EEB">
        <w:rPr>
          <w:rFonts w:eastAsiaTheme="minorEastAsia"/>
        </w:rPr>
        <w:t xml:space="preserve"> </w:t>
      </w:r>
      <w:r w:rsidRPr="00BE1EEB">
        <w:rPr>
          <w:rFonts w:eastAsiaTheme="minorEastAsia" w:hint="eastAsia"/>
        </w:rPr>
        <w:t>message</w:t>
      </w:r>
      <w:r w:rsidRPr="00BE1EEB">
        <w:rPr>
          <w:rFonts w:eastAsiaTheme="minorEastAsia"/>
        </w:rPr>
        <w:t xml:space="preserve"> during the TAU or attach procedure, which is initiated by the UE after accessing to 4G.</w:t>
      </w:r>
    </w:p>
    <w:p w14:paraId="4B2D8275" w14:textId="77777777" w:rsidR="00CE1501" w:rsidRPr="00697693" w:rsidRDefault="00CE1501" w:rsidP="00BE1EEB">
      <w:pPr>
        <w:rPr>
          <w:rFonts w:eastAsiaTheme="minorEastAsia"/>
          <w:lang w:val="en-US" w:eastAsia="zh-CN"/>
        </w:rPr>
      </w:pPr>
      <w:r w:rsidRPr="00BE1EEB">
        <w:rPr>
          <w:rFonts w:eastAsiaTheme="minorEastAsia"/>
        </w:rPr>
        <w:t>B</w:t>
      </w:r>
      <w:r w:rsidRPr="00BE1EEB">
        <w:rPr>
          <w:rFonts w:eastAsiaTheme="minorEastAsia" w:hint="eastAsia"/>
        </w:rPr>
        <w:t>ased</w:t>
      </w:r>
      <w:r w:rsidRPr="00BE1EEB">
        <w:rPr>
          <w:rFonts w:eastAsiaTheme="minorEastAsia"/>
        </w:rPr>
        <w:t xml:space="preserve"> </w:t>
      </w:r>
      <w:r w:rsidRPr="00BE1EEB">
        <w:rPr>
          <w:rFonts w:eastAsiaTheme="minorEastAsia" w:hint="eastAsia"/>
        </w:rPr>
        <w:t>on</w:t>
      </w:r>
      <w:r w:rsidRPr="00BE1EEB">
        <w:rPr>
          <w:rFonts w:eastAsiaTheme="minorEastAsia"/>
        </w:rPr>
        <w:t xml:space="preserve"> </w:t>
      </w:r>
      <w:r w:rsidRPr="00BE1EEB">
        <w:rPr>
          <w:rFonts w:eastAsiaTheme="minorEastAsia" w:hint="eastAsia"/>
        </w:rPr>
        <w:t>the</w:t>
      </w:r>
      <w:r w:rsidRPr="00BE1EEB">
        <w:rPr>
          <w:rFonts w:eastAsiaTheme="minorEastAsia"/>
        </w:rPr>
        <w:t xml:space="preserve"> </w:t>
      </w:r>
      <w:r w:rsidRPr="00BE1EEB">
        <w:rPr>
          <w:rFonts w:eastAsiaTheme="minorEastAsia" w:hint="eastAsia"/>
        </w:rPr>
        <w:t>updated</w:t>
      </w:r>
      <w:r w:rsidRPr="00BE1EEB">
        <w:rPr>
          <w:rFonts w:eastAsiaTheme="minorEastAsia"/>
        </w:rPr>
        <w:t xml:space="preserve"> RFSP </w:t>
      </w:r>
      <w:r w:rsidRPr="00BE1EEB">
        <w:rPr>
          <w:rFonts w:eastAsiaTheme="minorEastAsia" w:hint="eastAsia"/>
        </w:rPr>
        <w:t>index</w:t>
      </w:r>
      <w:r w:rsidRPr="00BE1EEB">
        <w:rPr>
          <w:rFonts w:eastAsiaTheme="minorEastAsia"/>
        </w:rPr>
        <w:t xml:space="preserve"> </w:t>
      </w:r>
      <w:r w:rsidRPr="00BE1EEB">
        <w:rPr>
          <w:rFonts w:eastAsiaTheme="minorEastAsia" w:hint="eastAsia"/>
        </w:rPr>
        <w:t>received</w:t>
      </w:r>
      <w:r w:rsidRPr="00BE1EEB">
        <w:rPr>
          <w:rFonts w:eastAsiaTheme="minorEastAsia"/>
        </w:rPr>
        <w:t xml:space="preserve"> </w:t>
      </w:r>
      <w:r w:rsidRPr="00BE1EEB">
        <w:rPr>
          <w:rFonts w:eastAsiaTheme="minorEastAsia" w:hint="eastAsia"/>
        </w:rPr>
        <w:t>from</w:t>
      </w:r>
      <w:r w:rsidRPr="00BE1EEB">
        <w:rPr>
          <w:rFonts w:eastAsiaTheme="minorEastAsia"/>
        </w:rPr>
        <w:t xml:space="preserve"> HSS</w:t>
      </w:r>
      <w:r w:rsidRPr="00BE1EEB">
        <w:rPr>
          <w:rFonts w:eastAsiaTheme="minorEastAsia" w:hint="eastAsia"/>
        </w:rPr>
        <w:t>,</w:t>
      </w:r>
      <w:r w:rsidRPr="00BE1EEB">
        <w:rPr>
          <w:rFonts w:eastAsiaTheme="minorEastAsia"/>
        </w:rPr>
        <w:t xml:space="preserve"> the MME sets RFSP index in use for the UE, which is consistent with AM policy in 5G and allows the UE to stay in 4G.</w:t>
      </w:r>
    </w:p>
    <w:p w14:paraId="2BF2AD81" w14:textId="77777777" w:rsidR="00CE1501" w:rsidRPr="008C054E" w:rsidRDefault="00CE1501" w:rsidP="00CE1501">
      <w:pPr>
        <w:rPr>
          <w:lang w:val="en-US"/>
        </w:rPr>
      </w:pPr>
      <w:r>
        <w:rPr>
          <w:rFonts w:eastAsiaTheme="minorEastAsia"/>
          <w:lang w:eastAsia="zh-CN"/>
        </w:rPr>
        <w:t xml:space="preserve">After the UE is directed from 5G to 4G, the PCF </w:t>
      </w:r>
      <w:r w:rsidRPr="0018304A">
        <w:rPr>
          <w:rFonts w:eastAsiaTheme="minorEastAsia"/>
          <w:lang w:eastAsia="zh-CN"/>
        </w:rPr>
        <w:t xml:space="preserve">may adjust the RFSP index </w:t>
      </w:r>
      <w:r>
        <w:rPr>
          <w:rFonts w:eastAsiaTheme="minorEastAsia"/>
          <w:lang w:eastAsia="zh-CN"/>
        </w:rPr>
        <w:t xml:space="preserve">again </w:t>
      </w:r>
      <w:r w:rsidRPr="0018304A">
        <w:rPr>
          <w:rFonts w:eastAsiaTheme="minorEastAsia"/>
          <w:lang w:eastAsia="zh-CN"/>
        </w:rPr>
        <w:t xml:space="preserve">to request </w:t>
      </w:r>
      <w:r>
        <w:rPr>
          <w:rFonts w:eastAsiaTheme="minorEastAsia"/>
          <w:lang w:eastAsia="zh-CN"/>
        </w:rPr>
        <w:t>4G</w:t>
      </w:r>
      <w:r w:rsidRPr="0018304A">
        <w:rPr>
          <w:rFonts w:eastAsiaTheme="minorEastAsia"/>
          <w:lang w:eastAsia="zh-CN"/>
        </w:rPr>
        <w:t xml:space="preserve"> </w:t>
      </w:r>
      <w:r>
        <w:rPr>
          <w:rFonts w:eastAsiaTheme="minorEastAsia"/>
          <w:lang w:eastAsia="zh-CN"/>
        </w:rPr>
        <w:t xml:space="preserve">network </w:t>
      </w:r>
      <w:r w:rsidRPr="0018304A">
        <w:rPr>
          <w:rFonts w:eastAsiaTheme="minorEastAsia"/>
          <w:lang w:eastAsia="zh-CN"/>
        </w:rPr>
        <w:t xml:space="preserve">to direct the UE </w:t>
      </w:r>
      <w:r>
        <w:rPr>
          <w:rFonts w:eastAsiaTheme="minorEastAsia"/>
          <w:lang w:eastAsia="zh-CN"/>
        </w:rPr>
        <w:t xml:space="preserve">back </w:t>
      </w:r>
      <w:r w:rsidRPr="0018304A">
        <w:rPr>
          <w:rFonts w:eastAsiaTheme="minorEastAsia"/>
          <w:lang w:eastAsia="zh-CN"/>
        </w:rPr>
        <w:t xml:space="preserve">to </w:t>
      </w:r>
      <w:r>
        <w:rPr>
          <w:rFonts w:eastAsiaTheme="minorEastAsia"/>
          <w:lang w:eastAsia="zh-CN"/>
        </w:rPr>
        <w:t>5</w:t>
      </w:r>
      <w:r w:rsidRPr="0018304A">
        <w:rPr>
          <w:rFonts w:eastAsiaTheme="minorEastAsia"/>
          <w:lang w:eastAsia="zh-CN"/>
        </w:rPr>
        <w:t>G according to dynamic network situations,</w:t>
      </w:r>
      <w:r>
        <w:rPr>
          <w:rFonts w:eastAsiaTheme="minorEastAsia"/>
          <w:lang w:eastAsia="zh-CN"/>
        </w:rPr>
        <w:t xml:space="preserve"> </w:t>
      </w:r>
      <w:r>
        <w:rPr>
          <w:lang w:val="en-US"/>
        </w:rPr>
        <w:t>for example:</w:t>
      </w:r>
    </w:p>
    <w:p w14:paraId="17F6F007" w14:textId="77777777" w:rsidR="00CE1501" w:rsidRDefault="00CE1501" w:rsidP="009A5DA3">
      <w:pPr>
        <w:pStyle w:val="B1"/>
        <w:rPr>
          <w:lang w:val="en-US"/>
        </w:rPr>
      </w:pPr>
      <w:r w:rsidRPr="009A5DA3">
        <w:t>-</w:t>
      </w:r>
      <w:r w:rsidRPr="009A5DA3">
        <w:tab/>
        <w:t>Based on some statistics and prediction result from NWDAF F (e.g. Observed Service Experience analytics, UE communication analytics, Network P</w:t>
      </w:r>
      <w:r w:rsidRPr="009A5DA3">
        <w:rPr>
          <w:rFonts w:hint="eastAsia"/>
        </w:rPr>
        <w:t>e</w:t>
      </w:r>
      <w:r w:rsidRPr="009A5DA3">
        <w:t>rformance analytics for 5G</w:t>
      </w:r>
      <w:r w:rsidRPr="009A5DA3">
        <w:rPr>
          <w:rFonts w:eastAsiaTheme="minorEastAsia" w:hint="eastAsia"/>
        </w:rPr>
        <w:t>,</w:t>
      </w:r>
      <w:r w:rsidRPr="009A5DA3">
        <w:t xml:space="preserve"> etc.), the PCF may request to move some of UEs to 5G when the 5G network congestion has eased</w:t>
      </w:r>
    </w:p>
    <w:p w14:paraId="7762FEED" w14:textId="77777777" w:rsidR="00CE1501" w:rsidRDefault="00CE1501" w:rsidP="00CE1501">
      <w:pPr>
        <w:pStyle w:val="B1"/>
        <w:rPr>
          <w:lang w:val="en-US"/>
        </w:rPr>
      </w:pPr>
      <w:r>
        <w:rPr>
          <w:lang w:val="en-US"/>
        </w:rPr>
        <w:t>-</w:t>
      </w:r>
      <w:r>
        <w:rPr>
          <w:lang w:val="en-US"/>
        </w:rPr>
        <w:tab/>
      </w:r>
      <w:r w:rsidRPr="006700CB">
        <w:rPr>
          <w:lang w:val="en-US"/>
        </w:rPr>
        <w:t>Bases on application in use, e.g</w:t>
      </w:r>
      <w:r>
        <w:rPr>
          <w:lang w:val="en-US"/>
        </w:rPr>
        <w:t>.</w:t>
      </w:r>
      <w:r w:rsidRPr="006700CB">
        <w:rPr>
          <w:lang w:val="en-US"/>
        </w:rPr>
        <w:t xml:space="preserve"> </w:t>
      </w:r>
      <w:r>
        <w:rPr>
          <w:lang w:val="en-US"/>
        </w:rPr>
        <w:t xml:space="preserve">if </w:t>
      </w:r>
      <w:r w:rsidRPr="006700CB">
        <w:rPr>
          <w:lang w:val="en-US"/>
        </w:rPr>
        <w:t xml:space="preserve">the application in use </w:t>
      </w:r>
      <w:r>
        <w:rPr>
          <w:lang w:val="en-US"/>
        </w:rPr>
        <w:t xml:space="preserve">for the UE </w:t>
      </w:r>
      <w:r w:rsidRPr="006700CB">
        <w:rPr>
          <w:lang w:val="en-US"/>
        </w:rPr>
        <w:t xml:space="preserve">is suitable to be performed in </w:t>
      </w:r>
      <w:r>
        <w:rPr>
          <w:lang w:val="en-US"/>
        </w:rPr>
        <w:t>5</w:t>
      </w:r>
      <w:r w:rsidRPr="006700CB">
        <w:rPr>
          <w:lang w:val="en-US"/>
        </w:rPr>
        <w:t>G</w:t>
      </w:r>
      <w:r>
        <w:rPr>
          <w:lang w:val="en-US"/>
        </w:rPr>
        <w:t>, then the PCF may request to move the UE to 5G for better service experience.</w:t>
      </w:r>
    </w:p>
    <w:p w14:paraId="2BDAC7C1" w14:textId="77777777" w:rsidR="00CE1501" w:rsidRPr="00D25327" w:rsidRDefault="00CE1501" w:rsidP="00CE1501">
      <w:pPr>
        <w:rPr>
          <w:rFonts w:eastAsiaTheme="minorEastAsia"/>
        </w:rPr>
      </w:pPr>
      <w:r>
        <w:rPr>
          <w:rFonts w:eastAsiaTheme="minorEastAsia"/>
        </w:rPr>
        <w:t xml:space="preserve">In a similar way, the PCF notifies the updated RFSP index to the UDM/HSS, and the UDM/HSS will notify the updated RFSP index to the MME by reusing the Insert Subscribe Data procedure. Then based on the updated RFSP index </w:t>
      </w:r>
      <w:r>
        <w:rPr>
          <w:rFonts w:eastAsiaTheme="minorEastAsia"/>
        </w:rPr>
        <w:lastRenderedPageBreak/>
        <w:t xml:space="preserve">received from HSS, the MME sets RFSP index in use for the UE. The RFSP index in use will be sent to </w:t>
      </w:r>
      <w:proofErr w:type="spellStart"/>
      <w:r>
        <w:rPr>
          <w:rFonts w:eastAsiaTheme="minorEastAsia"/>
        </w:rPr>
        <w:t>eNB</w:t>
      </w:r>
      <w:proofErr w:type="spellEnd"/>
      <w:r>
        <w:rPr>
          <w:rFonts w:eastAsiaTheme="minorEastAsia"/>
        </w:rPr>
        <w:t>, which will guide the UE to move from 4G to 5G.</w:t>
      </w:r>
    </w:p>
    <w:p w14:paraId="032E021F" w14:textId="77777777" w:rsidR="00CE1501" w:rsidRDefault="00CE1501" w:rsidP="00CE1501">
      <w:pPr>
        <w:pStyle w:val="Heading3"/>
      </w:pPr>
      <w:bookmarkStart w:id="226" w:name="_Toc100954293"/>
      <w:bookmarkStart w:id="227" w:name="_Toc112913216"/>
      <w:bookmarkStart w:id="228" w:name="_Toc112913384"/>
      <w:r w:rsidRPr="00A7799E">
        <w:t>6.</w:t>
      </w:r>
      <w:r>
        <w:rPr>
          <w:rFonts w:eastAsia="SimSun"/>
          <w:lang w:eastAsia="zh-CN"/>
        </w:rPr>
        <w:t>9</w:t>
      </w:r>
      <w:r w:rsidRPr="00A7799E">
        <w:t>.2</w:t>
      </w:r>
      <w:r w:rsidRPr="00A7799E">
        <w:tab/>
      </w:r>
      <w:r>
        <w:t>Procedures</w:t>
      </w:r>
      <w:bookmarkEnd w:id="226"/>
      <w:bookmarkEnd w:id="227"/>
      <w:bookmarkEnd w:id="228"/>
    </w:p>
    <w:p w14:paraId="17140BEC" w14:textId="77777777" w:rsidR="00CE1501" w:rsidRPr="00697693" w:rsidRDefault="00CE1501" w:rsidP="00CE1501">
      <w:pPr>
        <w:pStyle w:val="Heading4"/>
        <w:overflowPunct/>
        <w:autoSpaceDE/>
        <w:autoSpaceDN/>
        <w:adjustRightInd/>
        <w:textAlignment w:val="auto"/>
        <w:rPr>
          <w:rFonts w:eastAsiaTheme="minorEastAsia"/>
          <w:lang w:eastAsia="en-US"/>
        </w:rPr>
      </w:pPr>
      <w:bookmarkStart w:id="229" w:name="_Toc100954294"/>
      <w:bookmarkStart w:id="230" w:name="_Toc112913385"/>
      <w:r w:rsidRPr="00697693">
        <w:rPr>
          <w:rFonts w:eastAsiaTheme="minorEastAsia"/>
          <w:lang w:eastAsia="en-US"/>
        </w:rPr>
        <w:t>6.</w:t>
      </w:r>
      <w:r>
        <w:rPr>
          <w:rFonts w:eastAsiaTheme="minorEastAsia"/>
          <w:lang w:eastAsia="en-US"/>
        </w:rPr>
        <w:t>9</w:t>
      </w:r>
      <w:r w:rsidRPr="00697693">
        <w:rPr>
          <w:rFonts w:eastAsiaTheme="minorEastAsia"/>
          <w:lang w:eastAsia="en-US"/>
        </w:rPr>
        <w:t>.2</w:t>
      </w:r>
      <w:r>
        <w:rPr>
          <w:rFonts w:eastAsiaTheme="minorEastAsia" w:hint="eastAsia"/>
          <w:lang w:eastAsia="zh-CN"/>
        </w:rPr>
        <w:t>.</w:t>
      </w:r>
      <w:r>
        <w:rPr>
          <w:rFonts w:eastAsiaTheme="minorEastAsia"/>
          <w:lang w:eastAsia="zh-CN"/>
        </w:rPr>
        <w:t>1</w:t>
      </w:r>
      <w:r w:rsidRPr="00697693">
        <w:rPr>
          <w:rFonts w:eastAsiaTheme="minorEastAsia"/>
          <w:lang w:eastAsia="en-US"/>
        </w:rPr>
        <w:tab/>
        <w:t>P</w:t>
      </w:r>
      <w:r w:rsidRPr="00697693">
        <w:rPr>
          <w:rFonts w:eastAsiaTheme="minorEastAsia" w:hint="eastAsia"/>
          <w:lang w:eastAsia="en-US"/>
        </w:rPr>
        <w:t>rocedure</w:t>
      </w:r>
      <w:r w:rsidRPr="00697693">
        <w:rPr>
          <w:rFonts w:eastAsiaTheme="minorEastAsia"/>
          <w:lang w:eastAsia="en-US"/>
        </w:rPr>
        <w:t xml:space="preserve"> </w:t>
      </w:r>
      <w:r w:rsidRPr="00697693">
        <w:rPr>
          <w:rFonts w:eastAsiaTheme="minorEastAsia" w:hint="eastAsia"/>
          <w:lang w:eastAsia="en-US"/>
        </w:rPr>
        <w:t>for</w:t>
      </w:r>
      <w:r w:rsidRPr="00697693">
        <w:rPr>
          <w:rFonts w:eastAsiaTheme="minorEastAsia"/>
          <w:lang w:eastAsia="en-US"/>
        </w:rPr>
        <w:t xml:space="preserve"> </w:t>
      </w:r>
      <w:r>
        <w:rPr>
          <w:rFonts w:eastAsiaTheme="minorEastAsia"/>
          <w:lang w:eastAsia="en-US"/>
        </w:rPr>
        <w:t xml:space="preserve">triggering </w:t>
      </w:r>
      <w:r w:rsidRPr="00697693">
        <w:rPr>
          <w:rFonts w:eastAsiaTheme="minorEastAsia"/>
          <w:lang w:eastAsia="en-US"/>
        </w:rPr>
        <w:t xml:space="preserve">UE </w:t>
      </w:r>
      <w:r>
        <w:rPr>
          <w:rFonts w:eastAsiaTheme="minorEastAsia"/>
          <w:lang w:eastAsia="en-US"/>
        </w:rPr>
        <w:t xml:space="preserve">to </w:t>
      </w:r>
      <w:r w:rsidRPr="00697693">
        <w:rPr>
          <w:rFonts w:eastAsiaTheme="minorEastAsia" w:hint="eastAsia"/>
          <w:lang w:eastAsia="en-US"/>
        </w:rPr>
        <w:t>mov</w:t>
      </w:r>
      <w:r>
        <w:rPr>
          <w:rFonts w:eastAsiaTheme="minorEastAsia"/>
          <w:lang w:eastAsia="en-US"/>
        </w:rPr>
        <w:t>e</w:t>
      </w:r>
      <w:r w:rsidRPr="00697693">
        <w:rPr>
          <w:rFonts w:eastAsiaTheme="minorEastAsia"/>
          <w:lang w:eastAsia="en-US"/>
        </w:rPr>
        <w:t xml:space="preserve"> </w:t>
      </w:r>
      <w:r w:rsidRPr="00697693">
        <w:rPr>
          <w:rFonts w:eastAsiaTheme="minorEastAsia" w:hint="eastAsia"/>
          <w:lang w:eastAsia="en-US"/>
        </w:rPr>
        <w:t>from</w:t>
      </w:r>
      <w:r w:rsidRPr="00697693">
        <w:rPr>
          <w:rFonts w:eastAsiaTheme="minorEastAsia"/>
          <w:lang w:eastAsia="en-US"/>
        </w:rPr>
        <w:t xml:space="preserve"> 5G </w:t>
      </w:r>
      <w:r w:rsidRPr="00697693">
        <w:rPr>
          <w:rFonts w:eastAsiaTheme="minorEastAsia" w:hint="eastAsia"/>
          <w:lang w:eastAsia="en-US"/>
        </w:rPr>
        <w:t>to</w:t>
      </w:r>
      <w:r w:rsidRPr="00697693">
        <w:rPr>
          <w:rFonts w:eastAsiaTheme="minorEastAsia"/>
          <w:lang w:eastAsia="en-US"/>
        </w:rPr>
        <w:t xml:space="preserve"> 4G</w:t>
      </w:r>
      <w:bookmarkEnd w:id="229"/>
      <w:bookmarkEnd w:id="230"/>
    </w:p>
    <w:p w14:paraId="771A1A1A" w14:textId="77777777" w:rsidR="00CE1501" w:rsidRDefault="00CE1501" w:rsidP="00CE1501">
      <w:pPr>
        <w:pStyle w:val="TH"/>
      </w:pPr>
      <w:r>
        <w:object w:dxaOrig="10781" w:dyaOrig="8811" w14:anchorId="1C4257A8">
          <v:shape id="_x0000_i1031" type="#_x0000_t75" style="width:481.5pt;height:393.75pt" o:ole="">
            <v:imagedata r:id="rId28" o:title=""/>
          </v:shape>
          <o:OLEObject Type="Embed" ProgID="Visio.Drawing.15" ShapeID="_x0000_i1031" DrawAspect="Content" ObjectID="_1725270710" r:id="rId29"/>
        </w:object>
      </w:r>
    </w:p>
    <w:p w14:paraId="3F683F39" w14:textId="77777777" w:rsidR="00CE1501" w:rsidRPr="00697693" w:rsidRDefault="00CE1501" w:rsidP="00CE1501">
      <w:pPr>
        <w:pStyle w:val="TF"/>
      </w:pPr>
      <w:r w:rsidRPr="00E222DB">
        <w:rPr>
          <w:rFonts w:hint="eastAsia"/>
        </w:rPr>
        <w:t>Figure</w:t>
      </w:r>
      <w:r>
        <w:rPr>
          <w:rFonts w:eastAsia="Yu Mincho"/>
        </w:rPr>
        <w:t xml:space="preserve"> </w:t>
      </w:r>
      <w:r>
        <w:t>6</w:t>
      </w:r>
      <w:r w:rsidRPr="009A7DFE">
        <w:t>.</w:t>
      </w:r>
      <w:r>
        <w:t>9</w:t>
      </w:r>
      <w:r w:rsidRPr="009A7DFE">
        <w:t>.</w:t>
      </w:r>
      <w:r>
        <w:t>2.1-1:</w:t>
      </w:r>
      <w:r w:rsidRPr="009A7DFE">
        <w:t xml:space="preserve"> </w:t>
      </w:r>
      <w:r>
        <w:t xml:space="preserve">PCF-updated </w:t>
      </w:r>
      <w:r w:rsidRPr="009A7DFE">
        <w:t xml:space="preserve">RFSP Index update from </w:t>
      </w:r>
      <w:r>
        <w:t>5GC to MME</w:t>
      </w:r>
      <w:r w:rsidRPr="009A7DFE">
        <w:t xml:space="preserve"> in N26-base architecture</w:t>
      </w:r>
    </w:p>
    <w:p w14:paraId="1D4E3737" w14:textId="5EBC216F" w:rsidR="00CE1501" w:rsidRDefault="00CE1501" w:rsidP="00CE1501">
      <w:pPr>
        <w:pStyle w:val="B1"/>
        <w:rPr>
          <w:rFonts w:eastAsiaTheme="minorEastAsia"/>
          <w:lang w:eastAsia="en-US"/>
        </w:rPr>
      </w:pPr>
      <w:bookmarkStart w:id="231" w:name="_Toc100954295"/>
      <w:r>
        <w:rPr>
          <w:rFonts w:eastAsiaTheme="minorEastAsia"/>
          <w:lang w:eastAsia="en-US"/>
        </w:rPr>
        <w:t>1.</w:t>
      </w:r>
      <w:r>
        <w:rPr>
          <w:rFonts w:eastAsiaTheme="minorEastAsia"/>
          <w:lang w:eastAsia="en-US"/>
        </w:rPr>
        <w:tab/>
        <w:t xml:space="preserve">The UE registers to 5GC via NG-RAN. AMF establishes AM Policy association with PCF as in clause 4.16.1.2 of </w:t>
      </w:r>
      <w:r w:rsidR="003E749F">
        <w:rPr>
          <w:rFonts w:eastAsiaTheme="minorEastAsia"/>
          <w:lang w:eastAsia="en-US"/>
        </w:rPr>
        <w:t>TS 23.502 [</w:t>
      </w:r>
      <w:r>
        <w:rPr>
          <w:rFonts w:eastAsiaTheme="minorEastAsia"/>
          <w:lang w:eastAsia="en-US"/>
        </w:rPr>
        <w:t>3].</w:t>
      </w:r>
    </w:p>
    <w:p w14:paraId="5CA8F3B9" w14:textId="77777777" w:rsidR="00CE1501" w:rsidRDefault="00CE1501" w:rsidP="00CE1501">
      <w:pPr>
        <w:pStyle w:val="B1"/>
        <w:rPr>
          <w:rFonts w:eastAsiaTheme="minorEastAsia"/>
          <w:lang w:eastAsia="en-US"/>
        </w:rPr>
      </w:pPr>
      <w:r>
        <w:rPr>
          <w:rFonts w:eastAsiaTheme="minorEastAsia"/>
          <w:lang w:eastAsia="en-US"/>
        </w:rPr>
        <w:t>2.</w:t>
      </w:r>
      <w:r>
        <w:rPr>
          <w:rFonts w:eastAsiaTheme="minorEastAsia"/>
          <w:lang w:eastAsia="en-US"/>
        </w:rPr>
        <w:tab/>
        <w:t>The PCF decides to adjust the RFSP index to direct the UE from 5G to 4G. The PCF decision could be based on various inputs. For example:</w:t>
      </w:r>
    </w:p>
    <w:p w14:paraId="589AE9A1" w14:textId="77777777" w:rsidR="00CE1501" w:rsidRDefault="00CE1501" w:rsidP="00CE1501">
      <w:pPr>
        <w:pStyle w:val="B2"/>
        <w:rPr>
          <w:rFonts w:eastAsiaTheme="minorEastAsia"/>
          <w:lang w:eastAsia="en-US"/>
        </w:rPr>
      </w:pPr>
      <w:r>
        <w:rPr>
          <w:rFonts w:eastAsiaTheme="minorEastAsia"/>
          <w:lang w:eastAsia="en-US"/>
        </w:rPr>
        <w:t>-</w:t>
      </w:r>
      <w:r>
        <w:rPr>
          <w:rFonts w:eastAsiaTheme="minorEastAsia"/>
          <w:lang w:eastAsia="en-US"/>
        </w:rPr>
        <w:tab/>
        <w:t>Based on various analytics result from NWDAF (e.g. Observed Service Experience analytics, UE communication analytics, Network Performance analytics for 5G, etc.).</w:t>
      </w:r>
    </w:p>
    <w:p w14:paraId="4A01B522" w14:textId="77777777" w:rsidR="00CE1501" w:rsidRDefault="00CE1501" w:rsidP="00CE1501">
      <w:pPr>
        <w:pStyle w:val="B2"/>
        <w:rPr>
          <w:rFonts w:eastAsiaTheme="minorEastAsia"/>
          <w:lang w:eastAsia="en-US"/>
        </w:rPr>
      </w:pPr>
      <w:r>
        <w:rPr>
          <w:rFonts w:eastAsiaTheme="minorEastAsia"/>
          <w:lang w:eastAsia="en-US"/>
        </w:rPr>
        <w:t>-</w:t>
      </w:r>
      <w:r>
        <w:rPr>
          <w:rFonts w:eastAsiaTheme="minorEastAsia"/>
          <w:lang w:eastAsia="en-US"/>
        </w:rPr>
        <w:tab/>
        <w:t>Bases on application in use, e.g. the application in use is suitable to be performed in 4G.</w:t>
      </w:r>
    </w:p>
    <w:p w14:paraId="3E8EA58E" w14:textId="4A59EB1A" w:rsidR="00CE1501" w:rsidRDefault="00CE1501" w:rsidP="00CE1501">
      <w:pPr>
        <w:pStyle w:val="B1"/>
        <w:rPr>
          <w:rFonts w:eastAsiaTheme="minorEastAsia"/>
          <w:lang w:eastAsia="en-US"/>
        </w:rPr>
      </w:pPr>
      <w:r>
        <w:rPr>
          <w:rFonts w:eastAsiaTheme="minorEastAsia"/>
          <w:lang w:eastAsia="en-US"/>
        </w:rPr>
        <w:t>3.</w:t>
      </w:r>
      <w:r>
        <w:rPr>
          <w:rFonts w:eastAsiaTheme="minorEastAsia"/>
          <w:lang w:eastAsia="en-US"/>
        </w:rPr>
        <w:tab/>
        <w:t xml:space="preserve">The PCF updates RFSP index for the UE to RFSP index value 1, and provides the RFSP index vaule1 to the AMF by initiating AM Policy Modification procedure as in clause 4.16.2.2 of </w:t>
      </w:r>
      <w:r w:rsidR="003E749F">
        <w:rPr>
          <w:rFonts w:eastAsiaTheme="minorEastAsia"/>
          <w:lang w:eastAsia="en-US"/>
        </w:rPr>
        <w:t>TS 23.502 [</w:t>
      </w:r>
      <w:r>
        <w:rPr>
          <w:rFonts w:eastAsiaTheme="minorEastAsia"/>
          <w:lang w:eastAsia="en-US"/>
        </w:rPr>
        <w:t>3].</w:t>
      </w:r>
    </w:p>
    <w:p w14:paraId="01720804" w14:textId="36F88DFC" w:rsidR="00CE1501" w:rsidRDefault="00CE1501" w:rsidP="00CE1501">
      <w:pPr>
        <w:pStyle w:val="B1"/>
        <w:rPr>
          <w:rFonts w:eastAsiaTheme="minorEastAsia"/>
          <w:lang w:eastAsia="en-US"/>
        </w:rPr>
      </w:pPr>
      <w:r>
        <w:rPr>
          <w:rFonts w:eastAsiaTheme="minorEastAsia"/>
          <w:lang w:eastAsia="en-US"/>
        </w:rPr>
        <w:t>4.</w:t>
      </w:r>
      <w:r>
        <w:rPr>
          <w:rFonts w:eastAsiaTheme="minorEastAsia"/>
          <w:lang w:eastAsia="en-US"/>
        </w:rPr>
        <w:tab/>
        <w:t xml:space="preserve">The AMF provides the RFSP index vaule1 as the RFSP index in use to the </w:t>
      </w:r>
      <w:proofErr w:type="spellStart"/>
      <w:r>
        <w:rPr>
          <w:rFonts w:eastAsiaTheme="minorEastAsia"/>
          <w:lang w:eastAsia="en-US"/>
        </w:rPr>
        <w:t>gNB</w:t>
      </w:r>
      <w:proofErr w:type="spellEnd"/>
      <w:r>
        <w:rPr>
          <w:rFonts w:eastAsiaTheme="minorEastAsia"/>
          <w:lang w:eastAsia="en-US"/>
        </w:rPr>
        <w:t xml:space="preserve"> by initiating a UE CONEXT MODIFICATION procedure as in clause 8.3.4 of </w:t>
      </w:r>
      <w:r w:rsidR="003E749F">
        <w:rPr>
          <w:rFonts w:eastAsiaTheme="minorEastAsia"/>
          <w:lang w:eastAsia="en-US"/>
        </w:rPr>
        <w:t>TS 38.413 [7]</w:t>
      </w:r>
      <w:r>
        <w:rPr>
          <w:rFonts w:eastAsiaTheme="minorEastAsia"/>
          <w:lang w:eastAsia="en-US"/>
        </w:rPr>
        <w:t>.</w:t>
      </w:r>
    </w:p>
    <w:p w14:paraId="0EAA2340" w14:textId="77777777" w:rsidR="00CE1501" w:rsidRDefault="00CE1501" w:rsidP="00CE1501">
      <w:pPr>
        <w:pStyle w:val="B1"/>
        <w:rPr>
          <w:rFonts w:eastAsiaTheme="minorEastAsia"/>
          <w:lang w:eastAsia="en-US"/>
        </w:rPr>
      </w:pPr>
      <w:r>
        <w:rPr>
          <w:rFonts w:eastAsiaTheme="minorEastAsia"/>
          <w:lang w:eastAsia="en-US"/>
        </w:rPr>
        <w:lastRenderedPageBreak/>
        <w:t>5.</w:t>
      </w:r>
      <w:r>
        <w:rPr>
          <w:rFonts w:eastAsiaTheme="minorEastAsia"/>
          <w:lang w:eastAsia="en-US"/>
        </w:rPr>
        <w:tab/>
        <w:t>Then the PCF notifies the UDM/HSS the RFSP index vaule1. If the UDM and HSS are deployed separately then the UDM further notifies the RFSP index vaule1 to the HSS. In a combined UDM+HSS deployment this step (5b in Figure 6.9.2.1-1) is not needed or handled in implementation specific way.</w:t>
      </w:r>
    </w:p>
    <w:p w14:paraId="3016FEA8" w14:textId="77777777" w:rsidR="00CE1501" w:rsidRDefault="00CE1501" w:rsidP="00CE1501">
      <w:pPr>
        <w:pStyle w:val="B1"/>
        <w:rPr>
          <w:rFonts w:eastAsiaTheme="minorEastAsia"/>
          <w:lang w:eastAsia="en-US"/>
        </w:rPr>
      </w:pPr>
      <w:r>
        <w:rPr>
          <w:rFonts w:eastAsiaTheme="minorEastAsia"/>
          <w:lang w:eastAsia="en-US"/>
        </w:rPr>
        <w:t>6-7. When the UE accesses to 4G, the UE performs TAU or Attach procedure, during which the HSS provides RFSP index vaule1 to the MME serving the UE.</w:t>
      </w:r>
    </w:p>
    <w:p w14:paraId="7D343F0B" w14:textId="77777777" w:rsidR="00CE1501" w:rsidRDefault="00CE1501" w:rsidP="00CE1501">
      <w:pPr>
        <w:pStyle w:val="B1"/>
        <w:rPr>
          <w:rFonts w:eastAsiaTheme="minorEastAsia"/>
          <w:lang w:eastAsia="en-US"/>
        </w:rPr>
      </w:pPr>
      <w:r>
        <w:rPr>
          <w:rFonts w:eastAsiaTheme="minorEastAsia"/>
          <w:lang w:eastAsia="en-US"/>
        </w:rPr>
        <w:t>8.</w:t>
      </w:r>
      <w:r>
        <w:rPr>
          <w:rFonts w:eastAsiaTheme="minorEastAsia"/>
          <w:lang w:eastAsia="en-US"/>
        </w:rPr>
        <w:tab/>
        <w:t>The MME updates RFSP index in use for the UE from subscribed RFSP Index value to RFSP index vaule1.</w:t>
      </w:r>
    </w:p>
    <w:p w14:paraId="5863808B" w14:textId="0E48ED86" w:rsidR="00CE1501" w:rsidRDefault="00CE1501" w:rsidP="00CE1501">
      <w:pPr>
        <w:pStyle w:val="B1"/>
        <w:rPr>
          <w:rFonts w:eastAsiaTheme="minorEastAsia"/>
          <w:lang w:eastAsia="en-US"/>
        </w:rPr>
      </w:pPr>
      <w:r>
        <w:rPr>
          <w:rFonts w:eastAsiaTheme="minorEastAsia"/>
          <w:lang w:eastAsia="en-US"/>
        </w:rPr>
        <w:t>9.</w:t>
      </w:r>
      <w:r>
        <w:rPr>
          <w:rFonts w:eastAsiaTheme="minorEastAsia"/>
          <w:lang w:eastAsia="en-US"/>
        </w:rPr>
        <w:tab/>
        <w:t xml:space="preserve">The MME provides the RFSP index vaule1 as the RFSP in use to the </w:t>
      </w:r>
      <w:proofErr w:type="spellStart"/>
      <w:r>
        <w:rPr>
          <w:rFonts w:eastAsiaTheme="minorEastAsia"/>
          <w:lang w:eastAsia="en-US"/>
        </w:rPr>
        <w:t>eNB</w:t>
      </w:r>
      <w:proofErr w:type="spellEnd"/>
      <w:r>
        <w:rPr>
          <w:rFonts w:eastAsiaTheme="minorEastAsia"/>
          <w:lang w:eastAsia="en-US"/>
        </w:rPr>
        <w:t xml:space="preserve"> in UE CONTEXT MODIFICATION procedure as in clause 8.3.4 of </w:t>
      </w:r>
      <w:r w:rsidR="003E749F">
        <w:rPr>
          <w:rFonts w:eastAsiaTheme="minorEastAsia"/>
          <w:lang w:eastAsia="en-US"/>
        </w:rPr>
        <w:t>TS 36.413 [</w:t>
      </w:r>
      <w:r>
        <w:rPr>
          <w:rFonts w:eastAsiaTheme="minorEastAsia"/>
          <w:lang w:eastAsia="en-US"/>
        </w:rPr>
        <w:t>6].</w:t>
      </w:r>
    </w:p>
    <w:p w14:paraId="7C473A2C" w14:textId="77777777" w:rsidR="00CE1501" w:rsidRDefault="00CE1501" w:rsidP="00CE1501">
      <w:pPr>
        <w:pStyle w:val="B1"/>
        <w:rPr>
          <w:rFonts w:eastAsiaTheme="minorEastAsia"/>
          <w:lang w:eastAsia="en-US"/>
        </w:rPr>
      </w:pPr>
      <w:r>
        <w:rPr>
          <w:rFonts w:eastAsiaTheme="minorEastAsia"/>
          <w:lang w:eastAsia="en-US"/>
        </w:rPr>
        <w:t>10.</w:t>
      </w:r>
      <w:r>
        <w:rPr>
          <w:rFonts w:eastAsiaTheme="minorEastAsia"/>
          <w:lang w:eastAsia="en-US"/>
        </w:rPr>
        <w:tab/>
        <w:t>Based on RFSP index value 1, the ENB keeps the UE in 4G, and will not direct the UE to 5G bases on subscribed RFSP Index value.</w:t>
      </w:r>
    </w:p>
    <w:p w14:paraId="538F967B" w14:textId="77777777" w:rsidR="00CE1501" w:rsidRPr="00697693" w:rsidRDefault="00CE1501" w:rsidP="00CE1501">
      <w:pPr>
        <w:pStyle w:val="Heading4"/>
        <w:overflowPunct/>
        <w:autoSpaceDE/>
        <w:autoSpaceDN/>
        <w:adjustRightInd/>
        <w:textAlignment w:val="auto"/>
        <w:rPr>
          <w:rFonts w:eastAsiaTheme="minorEastAsia"/>
          <w:lang w:eastAsia="en-US"/>
        </w:rPr>
      </w:pPr>
      <w:bookmarkStart w:id="232" w:name="_Toc112913386"/>
      <w:r w:rsidRPr="00977443">
        <w:rPr>
          <w:rFonts w:eastAsiaTheme="minorEastAsia"/>
          <w:lang w:eastAsia="en-US"/>
        </w:rPr>
        <w:t>6.</w:t>
      </w:r>
      <w:r>
        <w:rPr>
          <w:rFonts w:eastAsiaTheme="minorEastAsia"/>
          <w:lang w:eastAsia="en-US"/>
        </w:rPr>
        <w:t>9</w:t>
      </w:r>
      <w:r w:rsidRPr="00977443">
        <w:rPr>
          <w:rFonts w:eastAsiaTheme="minorEastAsia"/>
          <w:lang w:eastAsia="en-US"/>
        </w:rPr>
        <w:t>.2</w:t>
      </w:r>
      <w:r>
        <w:rPr>
          <w:rFonts w:eastAsiaTheme="minorEastAsia" w:hint="eastAsia"/>
          <w:lang w:eastAsia="en-US"/>
        </w:rPr>
        <w:t>.</w:t>
      </w:r>
      <w:r>
        <w:rPr>
          <w:rFonts w:eastAsiaTheme="minorEastAsia"/>
          <w:lang w:eastAsia="en-US"/>
        </w:rPr>
        <w:t>2</w:t>
      </w:r>
      <w:r w:rsidRPr="00977443">
        <w:rPr>
          <w:rFonts w:eastAsiaTheme="minorEastAsia"/>
          <w:lang w:eastAsia="en-US"/>
        </w:rPr>
        <w:tab/>
        <w:t>P</w:t>
      </w:r>
      <w:r w:rsidRPr="00977443">
        <w:rPr>
          <w:rFonts w:eastAsiaTheme="minorEastAsia" w:hint="eastAsia"/>
          <w:lang w:eastAsia="en-US"/>
        </w:rPr>
        <w:t>rocedure</w:t>
      </w:r>
      <w:r w:rsidRPr="00977443">
        <w:rPr>
          <w:rFonts w:eastAsiaTheme="minorEastAsia"/>
          <w:lang w:eastAsia="en-US"/>
        </w:rPr>
        <w:t xml:space="preserve"> </w:t>
      </w:r>
      <w:r w:rsidRPr="00977443">
        <w:rPr>
          <w:rFonts w:eastAsiaTheme="minorEastAsia" w:hint="eastAsia"/>
          <w:lang w:eastAsia="en-US"/>
        </w:rPr>
        <w:t>for</w:t>
      </w:r>
      <w:r w:rsidRPr="00977443">
        <w:rPr>
          <w:rFonts w:eastAsiaTheme="minorEastAsia"/>
          <w:lang w:eastAsia="en-US"/>
        </w:rPr>
        <w:t xml:space="preserve"> </w:t>
      </w:r>
      <w:r>
        <w:rPr>
          <w:rFonts w:eastAsiaTheme="minorEastAsia"/>
          <w:lang w:eastAsia="en-US"/>
        </w:rPr>
        <w:t xml:space="preserve">triggering </w:t>
      </w:r>
      <w:r w:rsidRPr="00977443">
        <w:rPr>
          <w:rFonts w:eastAsiaTheme="minorEastAsia"/>
          <w:lang w:eastAsia="en-US"/>
        </w:rPr>
        <w:t xml:space="preserve">UE </w:t>
      </w:r>
      <w:r>
        <w:rPr>
          <w:rFonts w:eastAsiaTheme="minorEastAsia"/>
          <w:lang w:eastAsia="en-US"/>
        </w:rPr>
        <w:t xml:space="preserve">to </w:t>
      </w:r>
      <w:r w:rsidRPr="00977443">
        <w:rPr>
          <w:rFonts w:eastAsiaTheme="minorEastAsia" w:hint="eastAsia"/>
          <w:lang w:eastAsia="en-US"/>
        </w:rPr>
        <w:t>mov</w:t>
      </w:r>
      <w:r>
        <w:rPr>
          <w:rFonts w:eastAsiaTheme="minorEastAsia"/>
          <w:lang w:eastAsia="en-US"/>
        </w:rPr>
        <w:t>e</w:t>
      </w:r>
      <w:r w:rsidRPr="00977443">
        <w:rPr>
          <w:rFonts w:eastAsiaTheme="minorEastAsia"/>
          <w:lang w:eastAsia="en-US"/>
        </w:rPr>
        <w:t xml:space="preserve"> </w:t>
      </w:r>
      <w:r w:rsidRPr="00977443">
        <w:rPr>
          <w:rFonts w:eastAsiaTheme="minorEastAsia" w:hint="eastAsia"/>
          <w:lang w:eastAsia="en-US"/>
        </w:rPr>
        <w:t>from</w:t>
      </w:r>
      <w:r w:rsidRPr="00977443">
        <w:rPr>
          <w:rFonts w:eastAsiaTheme="minorEastAsia"/>
          <w:lang w:eastAsia="en-US"/>
        </w:rPr>
        <w:t xml:space="preserve"> </w:t>
      </w:r>
      <w:r>
        <w:rPr>
          <w:rFonts w:eastAsiaTheme="minorEastAsia"/>
          <w:lang w:eastAsia="en-US"/>
        </w:rPr>
        <w:t>4</w:t>
      </w:r>
      <w:r w:rsidRPr="00977443">
        <w:rPr>
          <w:rFonts w:eastAsiaTheme="minorEastAsia"/>
          <w:lang w:eastAsia="en-US"/>
        </w:rPr>
        <w:t xml:space="preserve">G </w:t>
      </w:r>
      <w:r w:rsidRPr="00977443">
        <w:rPr>
          <w:rFonts w:eastAsiaTheme="minorEastAsia" w:hint="eastAsia"/>
          <w:lang w:eastAsia="en-US"/>
        </w:rPr>
        <w:t>to</w:t>
      </w:r>
      <w:r w:rsidRPr="00977443">
        <w:rPr>
          <w:rFonts w:eastAsiaTheme="minorEastAsia"/>
          <w:lang w:eastAsia="en-US"/>
        </w:rPr>
        <w:t xml:space="preserve"> </w:t>
      </w:r>
      <w:r>
        <w:rPr>
          <w:rFonts w:eastAsiaTheme="minorEastAsia"/>
          <w:lang w:eastAsia="en-US"/>
        </w:rPr>
        <w:t>5</w:t>
      </w:r>
      <w:r w:rsidRPr="00977443">
        <w:rPr>
          <w:rFonts w:eastAsiaTheme="minorEastAsia"/>
          <w:lang w:eastAsia="en-US"/>
        </w:rPr>
        <w:t>G</w:t>
      </w:r>
      <w:bookmarkEnd w:id="231"/>
      <w:bookmarkEnd w:id="232"/>
    </w:p>
    <w:p w14:paraId="468CC71F" w14:textId="77777777" w:rsidR="00CE1501" w:rsidRDefault="00CE1501" w:rsidP="00CE1501">
      <w:pPr>
        <w:pStyle w:val="TH"/>
      </w:pPr>
      <w:r>
        <w:object w:dxaOrig="10781" w:dyaOrig="8811" w14:anchorId="382988FF">
          <v:shape id="_x0000_i1032" type="#_x0000_t75" style="width:481.5pt;height:393.75pt" o:ole="">
            <v:imagedata r:id="rId30" o:title=""/>
          </v:shape>
          <o:OLEObject Type="Embed" ProgID="Visio.Drawing.15" ShapeID="_x0000_i1032" DrawAspect="Content" ObjectID="_1725270711" r:id="rId31"/>
        </w:object>
      </w:r>
    </w:p>
    <w:p w14:paraId="21BFD352" w14:textId="77777777" w:rsidR="00CE1501" w:rsidRDefault="00CE1501" w:rsidP="00CE1501">
      <w:pPr>
        <w:pStyle w:val="TF"/>
        <w:rPr>
          <w:rFonts w:eastAsia="Yu Mincho"/>
        </w:rPr>
      </w:pPr>
      <w:r w:rsidRPr="00E222DB">
        <w:rPr>
          <w:rFonts w:hint="eastAsia"/>
        </w:rPr>
        <w:t>Figure</w:t>
      </w:r>
      <w:r>
        <w:rPr>
          <w:rFonts w:eastAsia="Yu Mincho"/>
        </w:rPr>
        <w:t xml:space="preserve"> </w:t>
      </w:r>
      <w:r>
        <w:t>6</w:t>
      </w:r>
      <w:r w:rsidRPr="009A7DFE">
        <w:t>.</w:t>
      </w:r>
      <w:r>
        <w:t>9</w:t>
      </w:r>
      <w:r w:rsidRPr="009A7DFE">
        <w:t>.</w:t>
      </w:r>
      <w:r>
        <w:t>2.2-1:</w:t>
      </w:r>
      <w:r w:rsidRPr="009A7DFE">
        <w:t xml:space="preserve"> </w:t>
      </w:r>
      <w:r w:rsidRPr="00977443">
        <w:rPr>
          <w:rFonts w:eastAsiaTheme="minorEastAsia"/>
          <w:lang w:eastAsia="en-US"/>
        </w:rPr>
        <w:t>P</w:t>
      </w:r>
      <w:r w:rsidRPr="00977443">
        <w:rPr>
          <w:rFonts w:eastAsiaTheme="minorEastAsia" w:hint="eastAsia"/>
          <w:lang w:eastAsia="en-US"/>
        </w:rPr>
        <w:t>rocedure</w:t>
      </w:r>
      <w:r w:rsidRPr="00977443">
        <w:rPr>
          <w:rFonts w:eastAsiaTheme="minorEastAsia"/>
          <w:lang w:eastAsia="en-US"/>
        </w:rPr>
        <w:t xml:space="preserve"> </w:t>
      </w:r>
      <w:r w:rsidRPr="00977443">
        <w:rPr>
          <w:rFonts w:eastAsiaTheme="minorEastAsia" w:hint="eastAsia"/>
          <w:lang w:eastAsia="en-US"/>
        </w:rPr>
        <w:t>for</w:t>
      </w:r>
      <w:r w:rsidRPr="00977443">
        <w:rPr>
          <w:rFonts w:eastAsiaTheme="minorEastAsia"/>
          <w:lang w:eastAsia="en-US"/>
        </w:rPr>
        <w:t xml:space="preserve"> </w:t>
      </w:r>
      <w:r>
        <w:rPr>
          <w:rFonts w:eastAsiaTheme="minorEastAsia"/>
          <w:lang w:eastAsia="en-US"/>
        </w:rPr>
        <w:t xml:space="preserve">triggering </w:t>
      </w:r>
      <w:r w:rsidRPr="00977443">
        <w:rPr>
          <w:rFonts w:eastAsiaTheme="minorEastAsia"/>
          <w:lang w:eastAsia="en-US"/>
        </w:rPr>
        <w:t xml:space="preserve">UE </w:t>
      </w:r>
      <w:r>
        <w:rPr>
          <w:rFonts w:eastAsiaTheme="minorEastAsia"/>
          <w:lang w:eastAsia="en-US"/>
        </w:rPr>
        <w:t xml:space="preserve">to </w:t>
      </w:r>
      <w:r w:rsidRPr="00977443">
        <w:rPr>
          <w:rFonts w:eastAsiaTheme="minorEastAsia" w:hint="eastAsia"/>
          <w:lang w:eastAsia="en-US"/>
        </w:rPr>
        <w:t>mov</w:t>
      </w:r>
      <w:r>
        <w:rPr>
          <w:rFonts w:eastAsiaTheme="minorEastAsia"/>
          <w:lang w:eastAsia="en-US"/>
        </w:rPr>
        <w:t>e</w:t>
      </w:r>
      <w:r w:rsidRPr="00977443">
        <w:rPr>
          <w:rFonts w:eastAsiaTheme="minorEastAsia"/>
          <w:lang w:eastAsia="en-US"/>
        </w:rPr>
        <w:t xml:space="preserve"> </w:t>
      </w:r>
      <w:r w:rsidRPr="00977443">
        <w:rPr>
          <w:rFonts w:eastAsiaTheme="minorEastAsia" w:hint="eastAsia"/>
          <w:lang w:eastAsia="en-US"/>
        </w:rPr>
        <w:t>from</w:t>
      </w:r>
      <w:r w:rsidRPr="00977443">
        <w:rPr>
          <w:rFonts w:eastAsiaTheme="minorEastAsia"/>
          <w:lang w:eastAsia="en-US"/>
        </w:rPr>
        <w:t xml:space="preserve"> </w:t>
      </w:r>
      <w:r>
        <w:rPr>
          <w:rFonts w:eastAsiaTheme="minorEastAsia"/>
          <w:lang w:eastAsia="en-US"/>
        </w:rPr>
        <w:t>4</w:t>
      </w:r>
      <w:r w:rsidRPr="00977443">
        <w:rPr>
          <w:rFonts w:eastAsiaTheme="minorEastAsia"/>
          <w:lang w:eastAsia="en-US"/>
        </w:rPr>
        <w:t xml:space="preserve">G </w:t>
      </w:r>
      <w:r w:rsidRPr="00977443">
        <w:rPr>
          <w:rFonts w:eastAsiaTheme="minorEastAsia" w:hint="eastAsia"/>
          <w:lang w:eastAsia="en-US"/>
        </w:rPr>
        <w:t>to</w:t>
      </w:r>
      <w:r w:rsidRPr="00977443">
        <w:rPr>
          <w:rFonts w:eastAsiaTheme="minorEastAsia"/>
          <w:lang w:eastAsia="en-US"/>
        </w:rPr>
        <w:t xml:space="preserve"> </w:t>
      </w:r>
      <w:r>
        <w:rPr>
          <w:rFonts w:eastAsiaTheme="minorEastAsia"/>
          <w:lang w:eastAsia="en-US"/>
        </w:rPr>
        <w:t>5</w:t>
      </w:r>
      <w:r w:rsidRPr="00977443">
        <w:rPr>
          <w:rFonts w:eastAsiaTheme="minorEastAsia"/>
          <w:lang w:eastAsia="en-US"/>
        </w:rPr>
        <w:t>G</w:t>
      </w:r>
    </w:p>
    <w:p w14:paraId="571AA936" w14:textId="77777777" w:rsidR="00CE1501" w:rsidRDefault="00CE1501" w:rsidP="00CE1501">
      <w:pPr>
        <w:pStyle w:val="B1"/>
      </w:pPr>
      <w:r>
        <w:t>0.</w:t>
      </w:r>
      <w:r>
        <w:tab/>
        <w:t>After procedure depicted in clause 6.9.2.1, the UE moves from 5G and registers to EPC via E-UTRAN. The PCF doesn't release AM Policy association for the UE.</w:t>
      </w:r>
    </w:p>
    <w:p w14:paraId="34DA4DD7" w14:textId="77777777" w:rsidR="00CE1501" w:rsidRDefault="00CE1501" w:rsidP="00CE1501">
      <w:pPr>
        <w:pStyle w:val="B1"/>
      </w:pPr>
      <w:r>
        <w:t>1.</w:t>
      </w:r>
      <w:r>
        <w:tab/>
        <w:t>The PCF decides to adjust the RFSP index to direct the UE from 4G to 5G. The PCF decision could be based on various inputs. For example:</w:t>
      </w:r>
    </w:p>
    <w:p w14:paraId="35E9070D" w14:textId="77777777" w:rsidR="00CE1501" w:rsidRDefault="00CE1501" w:rsidP="00CE1501">
      <w:pPr>
        <w:pStyle w:val="B2"/>
      </w:pPr>
      <w:r>
        <w:t>-</w:t>
      </w:r>
      <w:r>
        <w:tab/>
        <w:t>Based on various analytics result from NWDAF (e.g. Observed Service Experience analytics, UE communication analytics, Network Performance analytics for 5G, etc.).</w:t>
      </w:r>
    </w:p>
    <w:p w14:paraId="47C03E50" w14:textId="77777777" w:rsidR="00CE1501" w:rsidRDefault="00CE1501" w:rsidP="00CE1501">
      <w:pPr>
        <w:pStyle w:val="B2"/>
      </w:pPr>
      <w:r>
        <w:t>-</w:t>
      </w:r>
      <w:r>
        <w:tab/>
        <w:t>Bases on application in use, e.g. the application in use is suitable to be performed in 5G.</w:t>
      </w:r>
    </w:p>
    <w:p w14:paraId="35234C91" w14:textId="77777777" w:rsidR="00CE1501" w:rsidRDefault="00CE1501" w:rsidP="00CE1501">
      <w:pPr>
        <w:pStyle w:val="B1"/>
      </w:pPr>
      <w:r>
        <w:lastRenderedPageBreak/>
        <w:tab/>
        <w:t>The PCF updates RFSP index for the UE to RFSP index value 2.</w:t>
      </w:r>
    </w:p>
    <w:p w14:paraId="263D37C9" w14:textId="77777777" w:rsidR="00CE1501" w:rsidRDefault="00CE1501" w:rsidP="00CE1501">
      <w:pPr>
        <w:pStyle w:val="B1"/>
      </w:pPr>
      <w:r>
        <w:t>2.</w:t>
      </w:r>
      <w:r>
        <w:tab/>
        <w:t>Then the PCF notifies the UDM/HSS the RFSP index vaule2. If the UDM and HSS are deployed separately then the UDM further notifies the RFSP index vaule1 to the HSS. In a combined UDM+HSS deployment this step (step 2b in Figure 6.9.2.2-1) is not needed or handled in implementation specific way.</w:t>
      </w:r>
    </w:p>
    <w:p w14:paraId="1591DD15" w14:textId="7002CDA5" w:rsidR="00CE1501" w:rsidRDefault="00CE1501" w:rsidP="00CE1501">
      <w:pPr>
        <w:pStyle w:val="B1"/>
      </w:pPr>
      <w:r>
        <w:t xml:space="preserve">3. The HSS notifies RFSP index vaule2 to the MME serving the UE, e.g. by reusing the Insert Subscribe Data procedure as in clause 5.3.9.2 of </w:t>
      </w:r>
      <w:r w:rsidR="003E749F">
        <w:t>TS 23.401 [</w:t>
      </w:r>
      <w:r>
        <w:t>5].</w:t>
      </w:r>
    </w:p>
    <w:p w14:paraId="17DB37E9" w14:textId="77777777" w:rsidR="00CE1501" w:rsidRDefault="00CE1501" w:rsidP="00CE1501">
      <w:pPr>
        <w:pStyle w:val="B1"/>
      </w:pPr>
      <w:r>
        <w:t>4.</w:t>
      </w:r>
      <w:r>
        <w:tab/>
        <w:t>The MME updates RFSP index in use for the UE from RFSP index vaule1 to RFSP index vaule2.</w:t>
      </w:r>
    </w:p>
    <w:p w14:paraId="4FFCB1D9" w14:textId="44FA3B7E" w:rsidR="00CE1501" w:rsidRDefault="00CE1501" w:rsidP="00CE1501">
      <w:pPr>
        <w:pStyle w:val="B1"/>
      </w:pPr>
      <w:r>
        <w:t>5.</w:t>
      </w:r>
      <w:r>
        <w:tab/>
        <w:t xml:space="preserve">The MME provides the RFSP index vaule2 as the RFSP in use to the </w:t>
      </w:r>
      <w:proofErr w:type="spellStart"/>
      <w:r>
        <w:t>eNB</w:t>
      </w:r>
      <w:proofErr w:type="spellEnd"/>
      <w:r>
        <w:t xml:space="preserve"> in UE CONTEXT MODIFICATION procedure as in clause 8.3.4 of </w:t>
      </w:r>
      <w:r w:rsidR="003E749F">
        <w:t>TS 36.413 [</w:t>
      </w:r>
      <w:r>
        <w:t>6].</w:t>
      </w:r>
    </w:p>
    <w:p w14:paraId="2C3FA142" w14:textId="77777777" w:rsidR="00CE1501" w:rsidRDefault="00CE1501" w:rsidP="00CE1501">
      <w:pPr>
        <w:pStyle w:val="B1"/>
      </w:pPr>
      <w:r>
        <w:t>6.</w:t>
      </w:r>
      <w:r>
        <w:tab/>
        <w:t xml:space="preserve">Based on RFSP index value 2, the </w:t>
      </w:r>
      <w:proofErr w:type="spellStart"/>
      <w:r>
        <w:t>eNB</w:t>
      </w:r>
      <w:proofErr w:type="spellEnd"/>
      <w:r>
        <w:t xml:space="preserve"> initiates RRC release procedure, which will trigger the UE access to 5G, then UE performs mobility registration procedure to 5GC.</w:t>
      </w:r>
    </w:p>
    <w:p w14:paraId="201A2923" w14:textId="77777777" w:rsidR="00CE1501" w:rsidRPr="00A7799E" w:rsidRDefault="00CE1501" w:rsidP="00CE1501">
      <w:pPr>
        <w:pStyle w:val="Heading3"/>
        <w:rPr>
          <w:lang w:eastAsia="zh-CN"/>
        </w:rPr>
      </w:pPr>
      <w:bookmarkStart w:id="233" w:name="_Toc100954296"/>
      <w:bookmarkStart w:id="234" w:name="_Toc112913217"/>
      <w:bookmarkStart w:id="235" w:name="_Toc112913387"/>
      <w:r>
        <w:rPr>
          <w:lang w:eastAsia="zh-CN"/>
        </w:rPr>
        <w:t>6.</w:t>
      </w:r>
      <w:r>
        <w:rPr>
          <w:rFonts w:eastAsia="SimSun"/>
          <w:lang w:eastAsia="zh-CN"/>
        </w:rPr>
        <w:t>9</w:t>
      </w:r>
      <w:r w:rsidRPr="00A7799E">
        <w:rPr>
          <w:lang w:eastAsia="zh-CN"/>
        </w:rPr>
        <w:t>.3</w:t>
      </w:r>
      <w:r w:rsidRPr="00A7799E">
        <w:rPr>
          <w:lang w:eastAsia="zh-CN"/>
        </w:rPr>
        <w:tab/>
      </w:r>
      <w:r w:rsidRPr="008D2994">
        <w:t>Impacts on services, entities and interfaces</w:t>
      </w:r>
      <w:bookmarkEnd w:id="233"/>
      <w:bookmarkEnd w:id="234"/>
      <w:bookmarkEnd w:id="235"/>
    </w:p>
    <w:p w14:paraId="26A8D41F" w14:textId="77777777" w:rsidR="00CE1501" w:rsidRDefault="00CE1501" w:rsidP="00CE1501">
      <w:r>
        <w:t>The solution has the following impacts</w:t>
      </w:r>
      <w:r w:rsidRPr="00A7799E">
        <w:t>:</w:t>
      </w:r>
    </w:p>
    <w:p w14:paraId="35DE69C7" w14:textId="77777777" w:rsidR="00CE1501" w:rsidRDefault="00CE1501" w:rsidP="00CE1501">
      <w:r>
        <w:t>PCF:</w:t>
      </w:r>
    </w:p>
    <w:p w14:paraId="308CB9D5" w14:textId="77777777" w:rsidR="00CE1501" w:rsidRDefault="00CE1501" w:rsidP="00CE1501">
      <w:pPr>
        <w:pStyle w:val="B1"/>
      </w:pPr>
      <w:r>
        <w:t>-</w:t>
      </w:r>
      <w:r>
        <w:tab/>
        <w:t>Notifies the updated RFSP index to the UDM/HSS.</w:t>
      </w:r>
    </w:p>
    <w:p w14:paraId="21C1DF3F" w14:textId="77777777" w:rsidR="00CE1501" w:rsidRDefault="00CE1501" w:rsidP="00CE1501">
      <w:pPr>
        <w:pStyle w:val="B1"/>
      </w:pPr>
      <w:r>
        <w:t>-</w:t>
      </w:r>
      <w:r>
        <w:tab/>
        <w:t>Remains the AM policy association for the UE in the 5G&amp;4G interworking scenario when the UE moves from 5G to 4G.</w:t>
      </w:r>
    </w:p>
    <w:p w14:paraId="259E3693" w14:textId="77777777" w:rsidR="00CE1501" w:rsidRDefault="00CE1501" w:rsidP="00CE1501">
      <w:r>
        <w:t>UDM/HSS:</w:t>
      </w:r>
    </w:p>
    <w:p w14:paraId="41A07234" w14:textId="77777777" w:rsidR="00CE1501" w:rsidRDefault="00CE1501" w:rsidP="00CE1501">
      <w:pPr>
        <w:pStyle w:val="B1"/>
      </w:pPr>
      <w:r>
        <w:t>-</w:t>
      </w:r>
      <w:r>
        <w:tab/>
        <w:t>Receives the updated RFSP index from the PCF and notifies it to the MME serving the UE during Update Location or as a Standalone Insert Subscriber Data operation.</w:t>
      </w:r>
    </w:p>
    <w:p w14:paraId="434A15B3" w14:textId="77777777" w:rsidR="00CE1501" w:rsidRDefault="00CE1501" w:rsidP="00CE1501">
      <w:r>
        <w:t>MME:</w:t>
      </w:r>
    </w:p>
    <w:p w14:paraId="0C2F4195" w14:textId="77777777" w:rsidR="00CE1501" w:rsidRDefault="00CE1501" w:rsidP="00CE1501">
      <w:pPr>
        <w:pStyle w:val="B1"/>
      </w:pPr>
      <w:r>
        <w:t>-</w:t>
      </w:r>
      <w:r>
        <w:tab/>
        <w:t>Receives the updated RFSP index from the HSS and set the RFSP index in use for the UE based on it.</w:t>
      </w:r>
    </w:p>
    <w:p w14:paraId="0BF3A489" w14:textId="77777777" w:rsidR="00CE1501" w:rsidRDefault="00CE1501" w:rsidP="00CE1501">
      <w:r>
        <w:t>AMF:</w:t>
      </w:r>
    </w:p>
    <w:p w14:paraId="1CFBC01D" w14:textId="77777777" w:rsidR="00CE1501" w:rsidRDefault="00CE1501" w:rsidP="00CE1501">
      <w:pPr>
        <w:pStyle w:val="B1"/>
      </w:pPr>
      <w:r>
        <w:t>-</w:t>
      </w:r>
      <w:r>
        <w:tab/>
        <w:t>Remains the AM policy association for the UE in the 5G&amp;4G interworking scenario when the UE moves from 5G to 4G.</w:t>
      </w:r>
    </w:p>
    <w:p w14:paraId="0105CFB0" w14:textId="77777777" w:rsidR="00CE1501" w:rsidRDefault="00CE1501" w:rsidP="00CE1501">
      <w:pPr>
        <w:pStyle w:val="Heading2"/>
        <w:rPr>
          <w:rFonts w:eastAsia="SimSun"/>
          <w:lang w:eastAsia="zh-CN"/>
        </w:rPr>
      </w:pPr>
      <w:bookmarkStart w:id="236" w:name="_Toc100954297"/>
      <w:bookmarkStart w:id="237" w:name="_Toc112913218"/>
      <w:bookmarkStart w:id="238" w:name="_Toc112913388"/>
      <w:r>
        <w:t>6.</w:t>
      </w:r>
      <w:r>
        <w:rPr>
          <w:rFonts w:eastAsia="SimSun"/>
          <w:lang w:eastAsia="zh-CN"/>
        </w:rPr>
        <w:t>10</w:t>
      </w:r>
      <w:r>
        <w:tab/>
        <w:t>Solution #</w:t>
      </w:r>
      <w:r>
        <w:rPr>
          <w:rFonts w:eastAsia="SimSun"/>
          <w:lang w:eastAsia="zh-CN"/>
        </w:rPr>
        <w:t>10</w:t>
      </w:r>
      <w:r>
        <w:t>: Provide RFSP Index via N26 interface when the UE moves from 5GC to EPC</w:t>
      </w:r>
      <w:bookmarkEnd w:id="236"/>
      <w:bookmarkEnd w:id="237"/>
      <w:bookmarkEnd w:id="238"/>
    </w:p>
    <w:p w14:paraId="56FD3A6C" w14:textId="77777777" w:rsidR="00CE1501" w:rsidRDefault="00CE1501" w:rsidP="00CE1501">
      <w:pPr>
        <w:pStyle w:val="Heading3"/>
      </w:pPr>
      <w:bookmarkStart w:id="239" w:name="_Toc100954298"/>
      <w:bookmarkStart w:id="240" w:name="_Toc112913219"/>
      <w:bookmarkStart w:id="241" w:name="_Toc112913389"/>
      <w:r>
        <w:t>6.</w:t>
      </w:r>
      <w:r>
        <w:rPr>
          <w:rFonts w:eastAsia="SimSun"/>
          <w:lang w:eastAsia="zh-CN"/>
        </w:rPr>
        <w:t>10</w:t>
      </w:r>
      <w:r>
        <w:t>.1</w:t>
      </w:r>
      <w:r>
        <w:tab/>
        <w:t>Description</w:t>
      </w:r>
      <w:bookmarkEnd w:id="239"/>
      <w:bookmarkEnd w:id="240"/>
      <w:bookmarkEnd w:id="241"/>
    </w:p>
    <w:p w14:paraId="4BB736DF" w14:textId="77777777" w:rsidR="00CE1501" w:rsidRDefault="00CE1501" w:rsidP="00CE1501">
      <w:pPr>
        <w:rPr>
          <w:lang w:eastAsia="zh-CN"/>
        </w:rPr>
      </w:pPr>
      <w:r>
        <w:rPr>
          <w:lang w:eastAsia="zh-CN"/>
        </w:rPr>
        <w:t>This solution is applicable only when N26-based interworking is used.</w:t>
      </w:r>
    </w:p>
    <w:p w14:paraId="4EC0F50F" w14:textId="77777777" w:rsidR="00CE1501" w:rsidRDefault="00CE1501" w:rsidP="00CE1501">
      <w:pPr>
        <w:rPr>
          <w:lang w:eastAsia="zh-CN"/>
        </w:rPr>
      </w:pPr>
      <w:r>
        <w:rPr>
          <w:lang w:eastAsia="zh-CN"/>
        </w:rPr>
        <w:t>When N26-based interworking architecture applies, AMF and MME use N26 interface to transfer mobility management message. The parameters, subscribed RFSP index and RFSP index in use, are transferred in:</w:t>
      </w:r>
    </w:p>
    <w:p w14:paraId="5B861771" w14:textId="77777777" w:rsidR="00CE1501" w:rsidRDefault="00CE1501" w:rsidP="00CE1501">
      <w:pPr>
        <w:pStyle w:val="B1"/>
        <w:rPr>
          <w:lang w:eastAsia="zh-CN"/>
        </w:rPr>
      </w:pPr>
      <w:r>
        <w:rPr>
          <w:lang w:eastAsia="zh-CN"/>
        </w:rPr>
        <w:t>-</w:t>
      </w:r>
      <w:r>
        <w:rPr>
          <w:lang w:eastAsia="zh-CN"/>
        </w:rPr>
        <w:tab/>
        <w:t>Forward Relocation Request as in 5GS to EPS handover procedures using N26 interface, or</w:t>
      </w:r>
    </w:p>
    <w:p w14:paraId="423E1F78" w14:textId="77777777" w:rsidR="00CE1501" w:rsidRDefault="00CE1501" w:rsidP="00CE1501">
      <w:pPr>
        <w:pStyle w:val="B1"/>
        <w:rPr>
          <w:lang w:eastAsia="zh-CN"/>
        </w:rPr>
      </w:pPr>
      <w:r>
        <w:rPr>
          <w:lang w:eastAsia="zh-CN"/>
        </w:rPr>
        <w:t>-</w:t>
      </w:r>
      <w:r>
        <w:rPr>
          <w:lang w:eastAsia="zh-CN"/>
        </w:rPr>
        <w:tab/>
        <w:t>Context Response as in 5GS to EPS Idle mode mobility using N26 interface.</w:t>
      </w:r>
    </w:p>
    <w:p w14:paraId="644A1B21" w14:textId="77777777" w:rsidR="00CE1501" w:rsidRDefault="00CE1501" w:rsidP="00CE1501">
      <w:pPr>
        <w:pStyle w:val="TH"/>
        <w:rPr>
          <w:lang w:eastAsia="zh-CN"/>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679"/>
        <w:gridCol w:w="4453"/>
        <w:gridCol w:w="1359"/>
        <w:gridCol w:w="653"/>
      </w:tblGrid>
      <w:tr w:rsidR="00CE1501" w:rsidRPr="0000431D" w14:paraId="1F828098" w14:textId="77777777" w:rsidTr="001D6AFD">
        <w:trPr>
          <w:jc w:val="center"/>
        </w:trPr>
        <w:tc>
          <w:tcPr>
            <w:tcW w:w="1819" w:type="dxa"/>
            <w:tcBorders>
              <w:top w:val="single" w:sz="4" w:space="0" w:color="auto"/>
              <w:left w:val="single" w:sz="4" w:space="0" w:color="auto"/>
              <w:bottom w:val="single" w:sz="4" w:space="0" w:color="auto"/>
              <w:right w:val="single" w:sz="4" w:space="0" w:color="auto"/>
            </w:tcBorders>
          </w:tcPr>
          <w:p w14:paraId="09FFA758" w14:textId="77777777" w:rsidR="00CE1501" w:rsidRPr="0000431D" w:rsidRDefault="00CE1501" w:rsidP="001D6AFD">
            <w:pPr>
              <w:pStyle w:val="TAL"/>
            </w:pPr>
            <w:r w:rsidRPr="0000431D">
              <w:t>Subscribed RFSP Index</w:t>
            </w:r>
          </w:p>
        </w:tc>
        <w:tc>
          <w:tcPr>
            <w:tcW w:w="679" w:type="dxa"/>
            <w:tcBorders>
              <w:top w:val="single" w:sz="4" w:space="0" w:color="auto"/>
              <w:left w:val="single" w:sz="4" w:space="0" w:color="auto"/>
              <w:bottom w:val="single" w:sz="4" w:space="0" w:color="auto"/>
              <w:right w:val="single" w:sz="4" w:space="0" w:color="auto"/>
            </w:tcBorders>
          </w:tcPr>
          <w:p w14:paraId="2FC39317" w14:textId="77777777" w:rsidR="00CE1501" w:rsidRPr="0000431D" w:rsidRDefault="00CE1501" w:rsidP="001D6AFD">
            <w:pPr>
              <w:pStyle w:val="TAC"/>
            </w:pPr>
            <w:r w:rsidRPr="0000431D">
              <w:t>CO</w:t>
            </w:r>
          </w:p>
        </w:tc>
        <w:tc>
          <w:tcPr>
            <w:tcW w:w="4453" w:type="dxa"/>
            <w:tcBorders>
              <w:top w:val="single" w:sz="4" w:space="0" w:color="auto"/>
              <w:left w:val="single" w:sz="4" w:space="0" w:color="auto"/>
              <w:bottom w:val="single" w:sz="4" w:space="0" w:color="auto"/>
              <w:right w:val="single" w:sz="4" w:space="0" w:color="auto"/>
            </w:tcBorders>
          </w:tcPr>
          <w:p w14:paraId="7CEEB510" w14:textId="77777777" w:rsidR="00CE1501" w:rsidRPr="0000431D" w:rsidRDefault="00CE1501" w:rsidP="001D6AFD">
            <w:pPr>
              <w:pStyle w:val="TAL"/>
            </w:pPr>
            <w:r w:rsidRPr="0000431D">
              <w:t>This IE shall be included by the source MME/SGSN/AMF, if received from the HSS or UDM.</w:t>
            </w:r>
          </w:p>
        </w:tc>
        <w:tc>
          <w:tcPr>
            <w:tcW w:w="1359" w:type="dxa"/>
            <w:tcBorders>
              <w:top w:val="single" w:sz="4" w:space="0" w:color="auto"/>
              <w:left w:val="single" w:sz="4" w:space="0" w:color="auto"/>
              <w:bottom w:val="single" w:sz="4" w:space="0" w:color="auto"/>
              <w:right w:val="single" w:sz="4" w:space="0" w:color="auto"/>
            </w:tcBorders>
            <w:shd w:val="clear" w:color="auto" w:fill="auto"/>
          </w:tcPr>
          <w:p w14:paraId="6CA5339A" w14:textId="77777777" w:rsidR="00CE1501" w:rsidRPr="0000431D" w:rsidRDefault="00CE1501" w:rsidP="001D6AFD">
            <w:pPr>
              <w:pStyle w:val="TAC"/>
            </w:pPr>
            <w:r w:rsidRPr="0000431D">
              <w:t>RFSP Index</w:t>
            </w:r>
          </w:p>
        </w:tc>
        <w:tc>
          <w:tcPr>
            <w:tcW w:w="653" w:type="dxa"/>
            <w:tcBorders>
              <w:top w:val="single" w:sz="4" w:space="0" w:color="auto"/>
              <w:left w:val="single" w:sz="4" w:space="0" w:color="auto"/>
              <w:bottom w:val="single" w:sz="4" w:space="0" w:color="auto"/>
              <w:right w:val="single" w:sz="4" w:space="0" w:color="auto"/>
            </w:tcBorders>
            <w:shd w:val="clear" w:color="auto" w:fill="auto"/>
          </w:tcPr>
          <w:p w14:paraId="18B9807A" w14:textId="77777777" w:rsidR="00CE1501" w:rsidRPr="0000431D" w:rsidRDefault="00CE1501" w:rsidP="001D6AFD">
            <w:pPr>
              <w:pStyle w:val="TAC"/>
            </w:pPr>
            <w:r w:rsidRPr="0000431D">
              <w:t>0</w:t>
            </w:r>
          </w:p>
        </w:tc>
      </w:tr>
      <w:tr w:rsidR="00CE1501" w:rsidRPr="0000431D" w14:paraId="6D9F3941" w14:textId="77777777" w:rsidTr="001D6AFD">
        <w:trPr>
          <w:jc w:val="center"/>
        </w:trPr>
        <w:tc>
          <w:tcPr>
            <w:tcW w:w="1819" w:type="dxa"/>
            <w:tcBorders>
              <w:top w:val="single" w:sz="4" w:space="0" w:color="auto"/>
              <w:left w:val="single" w:sz="4" w:space="0" w:color="auto"/>
              <w:bottom w:val="single" w:sz="4" w:space="0" w:color="auto"/>
              <w:right w:val="single" w:sz="4" w:space="0" w:color="auto"/>
            </w:tcBorders>
          </w:tcPr>
          <w:p w14:paraId="6C8C0A81" w14:textId="77777777" w:rsidR="00CE1501" w:rsidRPr="0000431D" w:rsidRDefault="00CE1501" w:rsidP="001D6AFD">
            <w:pPr>
              <w:pStyle w:val="TAL"/>
            </w:pPr>
            <w:r w:rsidRPr="0000431D">
              <w:t>RFSP Index in Use</w:t>
            </w:r>
          </w:p>
        </w:tc>
        <w:tc>
          <w:tcPr>
            <w:tcW w:w="679" w:type="dxa"/>
            <w:tcBorders>
              <w:top w:val="single" w:sz="4" w:space="0" w:color="auto"/>
              <w:left w:val="single" w:sz="4" w:space="0" w:color="auto"/>
              <w:bottom w:val="single" w:sz="4" w:space="0" w:color="auto"/>
              <w:right w:val="single" w:sz="4" w:space="0" w:color="auto"/>
            </w:tcBorders>
          </w:tcPr>
          <w:p w14:paraId="537BD50C" w14:textId="77777777" w:rsidR="00CE1501" w:rsidRPr="0000431D" w:rsidRDefault="00CE1501" w:rsidP="001D6AFD">
            <w:pPr>
              <w:pStyle w:val="TAC"/>
            </w:pPr>
            <w:r w:rsidRPr="0000431D">
              <w:t>CO</w:t>
            </w:r>
          </w:p>
        </w:tc>
        <w:tc>
          <w:tcPr>
            <w:tcW w:w="4453" w:type="dxa"/>
            <w:tcBorders>
              <w:top w:val="single" w:sz="4" w:space="0" w:color="auto"/>
              <w:left w:val="single" w:sz="4" w:space="0" w:color="auto"/>
              <w:bottom w:val="single" w:sz="4" w:space="0" w:color="auto"/>
              <w:right w:val="single" w:sz="4" w:space="0" w:color="auto"/>
            </w:tcBorders>
          </w:tcPr>
          <w:p w14:paraId="50A913A3" w14:textId="77777777" w:rsidR="00CE1501" w:rsidRPr="0000431D" w:rsidRDefault="00CE1501" w:rsidP="001D6AFD">
            <w:pPr>
              <w:pStyle w:val="TAL"/>
            </w:pPr>
            <w:r w:rsidRPr="0000431D">
              <w:t>This IE shall be included by the source MME/SGSN/AMF, if it supports the feature.</w:t>
            </w:r>
          </w:p>
        </w:tc>
        <w:tc>
          <w:tcPr>
            <w:tcW w:w="1359" w:type="dxa"/>
            <w:tcBorders>
              <w:top w:val="single" w:sz="4" w:space="0" w:color="auto"/>
              <w:left w:val="single" w:sz="4" w:space="0" w:color="auto"/>
              <w:bottom w:val="single" w:sz="4" w:space="0" w:color="auto"/>
              <w:right w:val="single" w:sz="4" w:space="0" w:color="auto"/>
            </w:tcBorders>
            <w:shd w:val="clear" w:color="auto" w:fill="auto"/>
          </w:tcPr>
          <w:p w14:paraId="01632BBC" w14:textId="77777777" w:rsidR="00CE1501" w:rsidRPr="0000431D" w:rsidRDefault="00CE1501" w:rsidP="001D6AFD">
            <w:pPr>
              <w:pStyle w:val="TAC"/>
            </w:pPr>
            <w:r w:rsidRPr="0000431D">
              <w:t>RFSP Index</w:t>
            </w:r>
          </w:p>
        </w:tc>
        <w:tc>
          <w:tcPr>
            <w:tcW w:w="653" w:type="dxa"/>
            <w:tcBorders>
              <w:top w:val="single" w:sz="4" w:space="0" w:color="auto"/>
              <w:left w:val="single" w:sz="4" w:space="0" w:color="auto"/>
              <w:bottom w:val="single" w:sz="4" w:space="0" w:color="auto"/>
              <w:right w:val="single" w:sz="4" w:space="0" w:color="auto"/>
            </w:tcBorders>
            <w:shd w:val="clear" w:color="auto" w:fill="auto"/>
          </w:tcPr>
          <w:p w14:paraId="549184C4" w14:textId="77777777" w:rsidR="00CE1501" w:rsidRPr="0000431D" w:rsidRDefault="00CE1501" w:rsidP="001D6AFD">
            <w:pPr>
              <w:pStyle w:val="TAC"/>
            </w:pPr>
            <w:r w:rsidRPr="0000431D">
              <w:t>1</w:t>
            </w:r>
          </w:p>
        </w:tc>
      </w:tr>
    </w:tbl>
    <w:p w14:paraId="1064670E" w14:textId="77777777" w:rsidR="00CE1501" w:rsidRDefault="00CE1501" w:rsidP="00CE1501">
      <w:pPr>
        <w:rPr>
          <w:lang w:eastAsia="zh-CN"/>
        </w:rPr>
      </w:pPr>
    </w:p>
    <w:p w14:paraId="76D2420C" w14:textId="55E9AB7E" w:rsidR="00CE1501" w:rsidRDefault="00CE1501" w:rsidP="00CE1501">
      <w:pPr>
        <w:rPr>
          <w:lang w:eastAsia="zh-CN"/>
        </w:rPr>
      </w:pPr>
      <w:r>
        <w:rPr>
          <w:lang w:eastAsia="zh-CN"/>
        </w:rPr>
        <w:lastRenderedPageBreak/>
        <w:t xml:space="preserve">During UE registration in 5GC, the AMF may report to the PCF the subscribed RFSP Index received from the UDM for further evaluation as described in clause 6.1.2.1 of </w:t>
      </w:r>
      <w:r w:rsidR="003E749F">
        <w:rPr>
          <w:lang w:eastAsia="zh-CN"/>
        </w:rPr>
        <w:t>TS 23.503 [4</w:t>
      </w:r>
      <w:r>
        <w:rPr>
          <w:lang w:eastAsia="zh-CN"/>
        </w:rPr>
        <w:t xml:space="preserve">]. When receiving the "authorized RFSP Index" from the PCF, the AMF replaces the "subscribed RFSP Index" with the "authorized RFSP Index" as specified in clause 5.3.4.3.1 of </w:t>
      </w:r>
      <w:r w:rsidR="003E749F">
        <w:rPr>
          <w:lang w:eastAsia="zh-CN"/>
        </w:rPr>
        <w:t>TS 23.501 [2]</w:t>
      </w:r>
      <w:r>
        <w:rPr>
          <w:lang w:eastAsia="zh-CN"/>
        </w:rPr>
        <w:t>. So the "subscribed RFSP Index" stored in the UE context in AMF may be different than the "subscribed RFSP Index" received from the UDM as the AMF may replace the "subscribed RFSP Index" with the "authorized RFSP Index" received from the PCF.</w:t>
      </w:r>
    </w:p>
    <w:p w14:paraId="7B3CCEE0" w14:textId="77777777" w:rsidR="00CE1501" w:rsidRDefault="00CE1501" w:rsidP="00CE1501">
      <w:pPr>
        <w:rPr>
          <w:lang w:eastAsia="zh-CN"/>
        </w:rPr>
      </w:pPr>
      <w:r>
        <w:rPr>
          <w:lang w:eastAsia="zh-CN"/>
        </w:rPr>
        <w:t>Therefore, this solution proposes that, when UE moves from 5G to 4G, the MME shall compare the "subscribed RFSP Index" received from the AMF (which could be the "Authorized RFSP Index" provided by the PCF) with the "RFSP Index" received from the HSS. If they are different, the MME shall store the "subscribed RFSP Index" received from AMF in a new IE "5GC Authorized RFSP Index" and store the RFSP Index received from the HSS in "subscribed RFSP Index".</w:t>
      </w:r>
    </w:p>
    <w:p w14:paraId="66D965C7" w14:textId="77777777" w:rsidR="00CE1501" w:rsidRDefault="00CE1501" w:rsidP="00CE1501">
      <w:pPr>
        <w:rPr>
          <w:lang w:eastAsia="zh-CN"/>
        </w:rPr>
      </w:pPr>
      <w:r>
        <w:rPr>
          <w:lang w:eastAsia="zh-CN"/>
        </w:rPr>
        <w:t>The difference in "5GC Authorized RFSP Index" and "subscribed RFSP Index" is an indication to the MME that 5GC has dynamically assigned an RFSP Index to the UE and the MME shall, based on operator's policies, ignore the RFSP Index received from the HSS e.g. for a configured duration. This policy/duration could be operator determined e.g.:</w:t>
      </w:r>
    </w:p>
    <w:p w14:paraId="3D226D9E" w14:textId="77777777" w:rsidR="00CE1501" w:rsidRDefault="00CE1501" w:rsidP="00CE1501">
      <w:pPr>
        <w:pStyle w:val="B1"/>
        <w:rPr>
          <w:lang w:eastAsia="zh-CN"/>
        </w:rPr>
      </w:pPr>
      <w:r>
        <w:rPr>
          <w:lang w:eastAsia="zh-CN"/>
        </w:rPr>
        <w:t>-</w:t>
      </w:r>
      <w:r>
        <w:rPr>
          <w:lang w:eastAsia="zh-CN"/>
        </w:rPr>
        <w:tab/>
        <w:t>"5GC Authorized RFSP Index" is used only for the current registration in the MME and is not used when the UE moves to another MME due to mobility.</w:t>
      </w:r>
    </w:p>
    <w:p w14:paraId="6CD41692" w14:textId="77777777" w:rsidR="00CE1501" w:rsidRDefault="00CE1501" w:rsidP="00CE1501">
      <w:pPr>
        <w:pStyle w:val="B1"/>
        <w:rPr>
          <w:lang w:eastAsia="zh-CN"/>
        </w:rPr>
      </w:pPr>
      <w:r>
        <w:rPr>
          <w:lang w:eastAsia="zh-CN"/>
        </w:rPr>
        <w:t>-</w:t>
      </w:r>
      <w:r>
        <w:rPr>
          <w:lang w:eastAsia="zh-CN"/>
        </w:rPr>
        <w:tab/>
        <w:t>"5GC Authorized RFSP Index" is used only for a configured duration (e.g. T). When the UE moves to another MME due to mobility (e.g. after a period "t"), the source MME then provides the remaining duration (i.e. T-t) for which "5GC Authorized RFSP Index" shall be used by the destination MME.</w:t>
      </w:r>
    </w:p>
    <w:p w14:paraId="1F72C684" w14:textId="77777777" w:rsidR="00CE1501" w:rsidRDefault="00CE1501" w:rsidP="00CE1501">
      <w:pPr>
        <w:pStyle w:val="B1"/>
        <w:rPr>
          <w:lang w:eastAsia="zh-CN"/>
        </w:rPr>
      </w:pPr>
      <w:r>
        <w:rPr>
          <w:lang w:eastAsia="zh-CN"/>
        </w:rPr>
        <w:t>-</w:t>
      </w:r>
      <w:r>
        <w:rPr>
          <w:lang w:eastAsia="zh-CN"/>
        </w:rPr>
        <w:tab/>
        <w:t>Or it could be a combination of both of the above.</w:t>
      </w:r>
    </w:p>
    <w:p w14:paraId="113689F3" w14:textId="77777777" w:rsidR="00CE1501" w:rsidRDefault="00CE1501" w:rsidP="00CE1501">
      <w:pPr>
        <w:rPr>
          <w:lang w:eastAsia="zh-CN"/>
        </w:rPr>
      </w:pPr>
      <w:r>
        <w:rPr>
          <w:lang w:eastAsia="zh-CN"/>
        </w:rPr>
        <w:t>When the configured duration is reached, the MME may remove the "5GC Authorized RFSP Index" from its context for the UE and start using the "subscribed RFSP Index" that was received from the HSS.</w:t>
      </w:r>
    </w:p>
    <w:p w14:paraId="7456FA81" w14:textId="77777777" w:rsidR="00CE1501" w:rsidRDefault="00CE1501" w:rsidP="00CE1501">
      <w:pPr>
        <w:pStyle w:val="Heading3"/>
      </w:pPr>
      <w:bookmarkStart w:id="242" w:name="_Toc100954299"/>
      <w:bookmarkStart w:id="243" w:name="_Toc112913220"/>
      <w:bookmarkStart w:id="244" w:name="_Toc112913390"/>
      <w:r>
        <w:t>6.</w:t>
      </w:r>
      <w:r>
        <w:rPr>
          <w:rFonts w:eastAsia="SimSun"/>
          <w:lang w:eastAsia="zh-CN"/>
        </w:rPr>
        <w:t>10</w:t>
      </w:r>
      <w:r>
        <w:t>.2</w:t>
      </w:r>
      <w:r>
        <w:tab/>
        <w:t>Procedures</w:t>
      </w:r>
      <w:bookmarkEnd w:id="242"/>
      <w:bookmarkEnd w:id="243"/>
      <w:bookmarkEnd w:id="244"/>
    </w:p>
    <w:p w14:paraId="47D50ECA" w14:textId="77777777" w:rsidR="00CE1501" w:rsidRPr="00C11C2F" w:rsidRDefault="00CE1501" w:rsidP="00CE1501">
      <w:r>
        <w:t>There is no additional procedure needed to update the RFSP Index when the UE is served by the EPC. MME uses the 5GC authorized RFSP Index for a configuration duration as explained in clause 6.10.1.</w:t>
      </w:r>
    </w:p>
    <w:p w14:paraId="53A532D3" w14:textId="77777777" w:rsidR="00CE1501" w:rsidRDefault="00CE1501" w:rsidP="00CE1501">
      <w:pPr>
        <w:pStyle w:val="Heading3"/>
        <w:rPr>
          <w:lang w:eastAsia="zh-CN"/>
        </w:rPr>
      </w:pPr>
      <w:bookmarkStart w:id="245" w:name="_Toc100954300"/>
      <w:bookmarkStart w:id="246" w:name="_Toc112913221"/>
      <w:bookmarkStart w:id="247" w:name="_Toc112913391"/>
      <w:r>
        <w:rPr>
          <w:lang w:eastAsia="zh-CN"/>
        </w:rPr>
        <w:t>6.</w:t>
      </w:r>
      <w:r>
        <w:rPr>
          <w:rFonts w:eastAsia="SimSun"/>
          <w:lang w:eastAsia="zh-CN"/>
        </w:rPr>
        <w:t>10</w:t>
      </w:r>
      <w:r>
        <w:rPr>
          <w:lang w:eastAsia="zh-CN"/>
        </w:rPr>
        <w:t>.3</w:t>
      </w:r>
      <w:r>
        <w:rPr>
          <w:lang w:eastAsia="zh-CN"/>
        </w:rPr>
        <w:tab/>
      </w:r>
      <w:r>
        <w:t>Impacts on services, entities and interfaces</w:t>
      </w:r>
      <w:bookmarkEnd w:id="245"/>
      <w:bookmarkEnd w:id="246"/>
      <w:bookmarkEnd w:id="247"/>
    </w:p>
    <w:p w14:paraId="039BA185" w14:textId="77777777" w:rsidR="00CE1501" w:rsidRDefault="00CE1501" w:rsidP="00CE1501">
      <w:r>
        <w:t>The solution has the following impacts:</w:t>
      </w:r>
    </w:p>
    <w:p w14:paraId="04902F21" w14:textId="77777777" w:rsidR="00CE1501" w:rsidRDefault="00CE1501" w:rsidP="00CE1501">
      <w:r>
        <w:t>PCF:</w:t>
      </w:r>
    </w:p>
    <w:p w14:paraId="2A6CC73A" w14:textId="77777777" w:rsidR="00CE1501" w:rsidRDefault="00CE1501" w:rsidP="00CE1501">
      <w:pPr>
        <w:pStyle w:val="B1"/>
      </w:pPr>
      <w:r>
        <w:t>-</w:t>
      </w:r>
      <w:r>
        <w:tab/>
        <w:t>No impact.</w:t>
      </w:r>
    </w:p>
    <w:p w14:paraId="2A23C56D" w14:textId="77777777" w:rsidR="00CE1501" w:rsidRDefault="00CE1501" w:rsidP="00CE1501">
      <w:r>
        <w:t>AMF:</w:t>
      </w:r>
    </w:p>
    <w:p w14:paraId="3959B9C5" w14:textId="77777777" w:rsidR="00CE1501" w:rsidRDefault="00CE1501" w:rsidP="00CE1501">
      <w:pPr>
        <w:pStyle w:val="B1"/>
      </w:pPr>
      <w:r>
        <w:t>-</w:t>
      </w:r>
      <w:r>
        <w:tab/>
        <w:t>No impact.</w:t>
      </w:r>
    </w:p>
    <w:p w14:paraId="423885DF" w14:textId="77777777" w:rsidR="00CE1501" w:rsidRDefault="00CE1501" w:rsidP="00CE1501">
      <w:r>
        <w:t>MME:</w:t>
      </w:r>
    </w:p>
    <w:p w14:paraId="0D74848C" w14:textId="77777777" w:rsidR="00CE1501" w:rsidRDefault="00CE1501" w:rsidP="00CE1501">
      <w:pPr>
        <w:pStyle w:val="B1"/>
      </w:pPr>
      <w:r>
        <w:t>-</w:t>
      </w:r>
      <w:r>
        <w:tab/>
        <w:t>MME shall compare the "subscribed RFSP Index" received from the AMF (which could be the "Authorized RFSP Index" provided by the PCF) with the "RFSP Index" received from the HSS.</w:t>
      </w:r>
    </w:p>
    <w:p w14:paraId="4A0D9BBE" w14:textId="77777777" w:rsidR="00CE1501" w:rsidRDefault="00CE1501" w:rsidP="00CE1501">
      <w:pPr>
        <w:pStyle w:val="B1"/>
      </w:pPr>
      <w:r>
        <w:t>-</w:t>
      </w:r>
      <w:r>
        <w:tab/>
        <w:t>If they are different, the MME shall store the "subscribed RFSP Index" received from AMF in a new IE "5GC Authorized RFSP Index" and store the RFSP Index received from the HSS in "subscribed RFSP Index".</w:t>
      </w:r>
    </w:p>
    <w:p w14:paraId="071C9A4C" w14:textId="77777777" w:rsidR="00CE1501" w:rsidRDefault="00CE1501" w:rsidP="00CE1501">
      <w:pPr>
        <w:pStyle w:val="B1"/>
      </w:pPr>
      <w:r>
        <w:t>-</w:t>
      </w:r>
      <w:r>
        <w:tab/>
        <w:t>MME shall ignore the RFSP Index received from the HSS for a configured duration.</w:t>
      </w:r>
    </w:p>
    <w:p w14:paraId="6F581A04" w14:textId="77777777" w:rsidR="00CE1501" w:rsidRDefault="00CE1501" w:rsidP="00CE1501">
      <w:pPr>
        <w:pStyle w:val="B1"/>
      </w:pPr>
      <w:r>
        <w:t>-</w:t>
      </w:r>
      <w:r>
        <w:tab/>
        <w:t>When the configured duration is reached, the MME may remove the "5GC Authorized RFSP Index" from its context for the UE and start using the "subscribed RFSP Index" that was received from the HSS.</w:t>
      </w:r>
    </w:p>
    <w:p w14:paraId="21EB0570" w14:textId="77777777" w:rsidR="00CE1501" w:rsidRDefault="00CE1501" w:rsidP="00CE1501">
      <w:r>
        <w:t>N26:</w:t>
      </w:r>
    </w:p>
    <w:p w14:paraId="503C6870" w14:textId="77777777" w:rsidR="00CE1501" w:rsidRDefault="00CE1501" w:rsidP="00CE1501">
      <w:pPr>
        <w:pStyle w:val="B1"/>
      </w:pPr>
      <w:r>
        <w:t>-</w:t>
      </w:r>
      <w:r>
        <w:tab/>
        <w:t>No impact.</w:t>
      </w:r>
    </w:p>
    <w:p w14:paraId="387F66DB" w14:textId="77777777" w:rsidR="00CE1501" w:rsidRPr="005A2371" w:rsidRDefault="00CE1501" w:rsidP="00CE1501">
      <w:pPr>
        <w:pStyle w:val="Heading1"/>
        <w:rPr>
          <w:lang w:eastAsia="zh-CN"/>
        </w:rPr>
      </w:pPr>
      <w:bookmarkStart w:id="248" w:name="_Toc100954301"/>
      <w:bookmarkStart w:id="249" w:name="_Toc112913222"/>
      <w:bookmarkStart w:id="250" w:name="_Toc112913392"/>
      <w:bookmarkEnd w:id="120"/>
      <w:r w:rsidRPr="005A2371">
        <w:rPr>
          <w:lang w:eastAsia="zh-CN"/>
        </w:rPr>
        <w:lastRenderedPageBreak/>
        <w:t>7</w:t>
      </w:r>
      <w:r w:rsidRPr="005A2371">
        <w:rPr>
          <w:lang w:eastAsia="zh-CN"/>
        </w:rPr>
        <w:tab/>
        <w:t>Overall Evaluation</w:t>
      </w:r>
      <w:bookmarkEnd w:id="121"/>
      <w:bookmarkEnd w:id="122"/>
      <w:bookmarkEnd w:id="123"/>
      <w:bookmarkEnd w:id="124"/>
      <w:bookmarkEnd w:id="248"/>
      <w:bookmarkEnd w:id="249"/>
      <w:bookmarkEnd w:id="250"/>
    </w:p>
    <w:p w14:paraId="0A99B50E" w14:textId="77777777" w:rsidR="00CE1501" w:rsidRPr="005A2371" w:rsidRDefault="00CE1501" w:rsidP="00CE1501">
      <w:pPr>
        <w:pStyle w:val="EditorsNote"/>
      </w:pPr>
      <w:r w:rsidRPr="005A2371">
        <w:t>Editor</w:t>
      </w:r>
      <w:r>
        <w:t>'</w:t>
      </w:r>
      <w:r w:rsidRPr="005A2371">
        <w:t>s note:</w:t>
      </w:r>
      <w:r w:rsidRPr="005A2371">
        <w:tab/>
        <w:t>This clause will provide evaluation of different solutions</w:t>
      </w:r>
      <w:r w:rsidRPr="005A2371">
        <w:rPr>
          <w:lang w:val="en-US"/>
        </w:rPr>
        <w:t>.</w:t>
      </w:r>
    </w:p>
    <w:p w14:paraId="718AE82A" w14:textId="42C3E48B" w:rsidR="00E65B0A" w:rsidRDefault="00E65B0A" w:rsidP="00E65B0A">
      <w:pPr>
        <w:pStyle w:val="Heading2"/>
      </w:pPr>
      <w:bookmarkStart w:id="251" w:name="_Toc112913223"/>
      <w:bookmarkStart w:id="252" w:name="_Toc112913393"/>
      <w:r w:rsidRPr="00A7799E">
        <w:rPr>
          <w:lang w:eastAsia="zh-CN"/>
        </w:rPr>
        <w:t>7.1</w:t>
      </w:r>
      <w:r w:rsidRPr="00A7799E">
        <w:rPr>
          <w:lang w:eastAsia="zh-CN"/>
        </w:rPr>
        <w:tab/>
      </w:r>
      <w:r w:rsidR="000950FE">
        <w:rPr>
          <w:lang w:eastAsia="zh-CN"/>
        </w:rPr>
        <w:t xml:space="preserve">Evaluation on </w:t>
      </w:r>
      <w:r w:rsidRPr="00A7799E">
        <w:rPr>
          <w:lang w:eastAsia="zh-CN"/>
        </w:rPr>
        <w:t xml:space="preserve">Key Issue #1: </w:t>
      </w:r>
      <w:r>
        <w:rPr>
          <w:lang w:eastAsia="ko-KR"/>
        </w:rPr>
        <w:t>RFSP Index consistency when UE moves from 5GC to EPC</w:t>
      </w:r>
      <w:bookmarkEnd w:id="251"/>
      <w:bookmarkEnd w:id="252"/>
    </w:p>
    <w:p w14:paraId="78F9837F" w14:textId="5D8CBCCF" w:rsidR="00E65B0A" w:rsidRDefault="00E65B0A" w:rsidP="00E65B0A">
      <w:pPr>
        <w:pStyle w:val="Heading3"/>
      </w:pPr>
      <w:bookmarkStart w:id="253" w:name="_Toc30666568"/>
      <w:bookmarkStart w:id="254" w:name="_Toc31029862"/>
      <w:bookmarkStart w:id="255" w:name="_Toc31030753"/>
      <w:bookmarkStart w:id="256" w:name="_Toc43388320"/>
      <w:bookmarkStart w:id="257" w:name="_Toc43735550"/>
      <w:bookmarkStart w:id="258" w:name="_Toc50130538"/>
      <w:bookmarkStart w:id="259" w:name="_Toc50133852"/>
      <w:bookmarkStart w:id="260" w:name="_Toc50134192"/>
      <w:bookmarkStart w:id="261" w:name="_Toc50557144"/>
      <w:bookmarkStart w:id="262" w:name="_Toc50548822"/>
      <w:bookmarkStart w:id="263" w:name="_Toc55202127"/>
      <w:bookmarkStart w:id="264" w:name="_Toc57209749"/>
      <w:bookmarkStart w:id="265" w:name="_Toc57366140"/>
      <w:bookmarkStart w:id="266" w:name="_Toc68086091"/>
      <w:bookmarkStart w:id="267" w:name="_Toc101265031"/>
      <w:bookmarkStart w:id="268" w:name="_Toc104221913"/>
      <w:bookmarkStart w:id="269" w:name="_Toc112913224"/>
      <w:bookmarkStart w:id="270" w:name="_Toc112913394"/>
      <w:r>
        <w:t>7</w:t>
      </w:r>
      <w:r w:rsidRPr="00A7799E">
        <w:t>.</w:t>
      </w:r>
      <w:r>
        <w:rPr>
          <w:rFonts w:eastAsia="SimSun" w:hint="eastAsia"/>
          <w:lang w:eastAsia="zh-CN"/>
        </w:rPr>
        <w:t>1</w:t>
      </w:r>
      <w:r w:rsidRPr="00A7799E">
        <w:t>.</w:t>
      </w:r>
      <w:r w:rsidR="00CD60CF">
        <w:t>1</w:t>
      </w:r>
      <w:r w:rsidRPr="00A7799E">
        <w:tab/>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For deployment without N26 interface</w:t>
      </w:r>
      <w:r w:rsidR="000950FE">
        <w:t xml:space="preserve"> interworking</w:t>
      </w:r>
      <w:bookmarkEnd w:id="269"/>
      <w:bookmarkEnd w:id="270"/>
      <w:r w:rsidR="000950FE">
        <w:t xml:space="preserve"> </w:t>
      </w:r>
    </w:p>
    <w:p w14:paraId="1736A33D" w14:textId="5DC2CF99" w:rsidR="00E65B0A" w:rsidRDefault="00E65B0A" w:rsidP="00E65B0A">
      <w:pPr>
        <w:pStyle w:val="NO"/>
      </w:pPr>
      <w:r w:rsidRPr="00D30B2A">
        <w:t>NOTE:</w:t>
      </w:r>
      <w:r w:rsidR="00041199">
        <w:tab/>
      </w:r>
      <w:r w:rsidRPr="00D30B2A">
        <w:t>Below evaluation assumes that solution for deplo</w:t>
      </w:r>
      <w:r w:rsidRPr="006505F8">
        <w:t>yment without N26 is needed.</w:t>
      </w:r>
    </w:p>
    <w:p w14:paraId="262117A1" w14:textId="33C7258F" w:rsidR="00E65B0A" w:rsidRPr="001B7C50" w:rsidRDefault="00041199" w:rsidP="00041199">
      <w:r>
        <w:t>According to</w:t>
      </w:r>
      <w:r w:rsidR="00E65B0A">
        <w:t xml:space="preserve"> </w:t>
      </w:r>
      <w:r>
        <w:t>clause </w:t>
      </w:r>
      <w:r w:rsidRPr="001B7C50">
        <w:t>5.3.4.3.1</w:t>
      </w:r>
      <w:r>
        <w:t xml:space="preserve"> of </w:t>
      </w:r>
      <w:r w:rsidR="003E749F">
        <w:t>TS 23.501 [</w:t>
      </w:r>
      <w:r>
        <w:t>2]</w:t>
      </w:r>
      <w:r w:rsidR="00E65B0A">
        <w:t>, w</w:t>
      </w:r>
      <w:r w:rsidR="00E65B0A" w:rsidRPr="001B7C50">
        <w:rPr>
          <w:rFonts w:eastAsia="DengXian"/>
        </w:rPr>
        <w:t>hen receiving the authorized RFSP Index from the PCF</w:t>
      </w:r>
      <w:r w:rsidR="00E65B0A">
        <w:t>, f</w:t>
      </w:r>
      <w:r w:rsidR="00E65B0A" w:rsidRPr="001B7C50">
        <w:t>or non-roaming subscribers, the AMF chooses the RFSP Index in use according to one of the following procedures, depending on operator's configuration:</w:t>
      </w:r>
    </w:p>
    <w:p w14:paraId="7C31AEE2" w14:textId="77777777" w:rsidR="00041199" w:rsidRDefault="00041199" w:rsidP="00041199">
      <w:pPr>
        <w:pStyle w:val="B1"/>
      </w:pPr>
      <w:r>
        <w:t>-</w:t>
      </w:r>
      <w:r>
        <w:tab/>
        <w:t>the RFSP Index in use is identical to the authorized RFSP Index; or</w:t>
      </w:r>
    </w:p>
    <w:p w14:paraId="1E33A742" w14:textId="77777777" w:rsidR="00041199" w:rsidRDefault="00041199" w:rsidP="00041199">
      <w:pPr>
        <w:pStyle w:val="B1"/>
      </w:pPr>
      <w:r>
        <w:t>-</w:t>
      </w:r>
      <w:r>
        <w:tab/>
        <w:t>the AMF chooses the RFSP Index in use based on the authorized RFSP Index, the locally configured operator's policies, the Allowed NSSAI and the UE related context information available at the AMF, including UE's usage setting, if received during Registration procedures.</w:t>
      </w:r>
    </w:p>
    <w:p w14:paraId="2860751E" w14:textId="70EA2D96" w:rsidR="00E65B0A" w:rsidRDefault="00041199" w:rsidP="00041199">
      <w:r>
        <w:t>The above would mean that the "RFSP Index in use" chosen by AMF may be different from the authorized RFSP Index from PCF, therefore it is the RFSP Index in use (but not the authorized RFSP Index) that should be sent to the EPC. Besides, when the PCF provides modified/authorized RFSP Index (e.g. based on network congestion analytics), PCF has the knowledge how long the congestion may last, therefore it should be the PCF (but not the EPC/MME) that determines the validity time, as the EPC/MME does not have the necessary information.</w:t>
      </w:r>
    </w:p>
    <w:p w14:paraId="1779CB0E" w14:textId="2070618B" w:rsidR="00E65B0A" w:rsidRDefault="00041199" w:rsidP="00E65B0A">
      <w:r>
        <w:t>There are following solutions addressing the deployment scenario without N26 interface:</w:t>
      </w:r>
    </w:p>
    <w:p w14:paraId="366F92AE" w14:textId="59C60236" w:rsidR="00E65B0A" w:rsidRDefault="00041199" w:rsidP="00041199">
      <w:pPr>
        <w:pStyle w:val="B1"/>
      </w:pPr>
      <w:r>
        <w:tab/>
        <w:t>Sol#2, Sol#4, Sol#5, Sol#7, Sol#8, Sol#9.</w:t>
      </w:r>
    </w:p>
    <w:p w14:paraId="6A68DD50" w14:textId="77777777" w:rsidR="00041199" w:rsidRDefault="00041199" w:rsidP="00041199">
      <w:r>
        <w:t>Among the above solutions, except Sol#8, the other solutions propose to involve UDM+HSS either by modifying the existing Subscribed RFSP Index in HSS or add new parameter (either "Authorized RFSP Index" or "RFSP Index in use" for MME to use.</w:t>
      </w:r>
    </w:p>
    <w:p w14:paraId="7F555F85" w14:textId="77777777" w:rsidR="00041199" w:rsidRDefault="00041199" w:rsidP="00041199">
      <w:r>
        <w:t>Table 7.1.1-1 below list the comparison in the following aspects:</w:t>
      </w:r>
    </w:p>
    <w:p w14:paraId="1D15AEF5" w14:textId="77777777" w:rsidR="00041199" w:rsidRDefault="00041199" w:rsidP="00041199">
      <w:pPr>
        <w:pStyle w:val="B1"/>
      </w:pPr>
      <w:r>
        <w:t>#1</w:t>
      </w:r>
      <w:r>
        <w:tab/>
        <w:t>PCF or AMF notifies or provisions UDM of the RFSP Index chosen by the AMF?</w:t>
      </w:r>
    </w:p>
    <w:p w14:paraId="7C41953B" w14:textId="00BD91C4" w:rsidR="00041199" w:rsidRDefault="00041199" w:rsidP="00041199">
      <w:pPr>
        <w:pStyle w:val="B1"/>
      </w:pPr>
      <w:r>
        <w:t>#2</w:t>
      </w:r>
      <w:r>
        <w:tab/>
        <w:t>Which NF determines the validity time?</w:t>
      </w:r>
    </w:p>
    <w:p w14:paraId="540D6784" w14:textId="20099BE9" w:rsidR="00041199" w:rsidRDefault="00041199" w:rsidP="00041199">
      <w:pPr>
        <w:pStyle w:val="B1"/>
      </w:pPr>
      <w:r>
        <w:t>#3</w:t>
      </w:r>
      <w:r>
        <w:tab/>
        <w:t>Is a new parameter introduced in the subscription data provided by HSS? If yes, what parameter name?</w:t>
      </w:r>
    </w:p>
    <w:p w14:paraId="4D8F7333" w14:textId="6F330BA5" w:rsidR="00CD60CF" w:rsidRPr="00CD60CF" w:rsidRDefault="00CD60CF" w:rsidP="00041199">
      <w:pPr>
        <w:pStyle w:val="TH"/>
        <w:rPr>
          <w:rFonts w:eastAsiaTheme="minorEastAsia"/>
          <w:lang w:eastAsia="zh-CN"/>
        </w:rPr>
      </w:pPr>
      <w:r w:rsidRPr="00E65B0A">
        <w:rPr>
          <w:rFonts w:eastAsiaTheme="minorEastAsia" w:hint="eastAsia"/>
          <w:lang w:eastAsia="zh-CN"/>
        </w:rPr>
        <w:lastRenderedPageBreak/>
        <w:t>T</w:t>
      </w:r>
      <w:r w:rsidRPr="00E65B0A">
        <w:rPr>
          <w:rFonts w:eastAsiaTheme="minorEastAsia"/>
          <w:lang w:eastAsia="zh-CN"/>
        </w:rPr>
        <w:t>able 7.1.</w:t>
      </w:r>
      <w:r>
        <w:rPr>
          <w:rFonts w:eastAsiaTheme="minorEastAsia"/>
          <w:lang w:eastAsia="zh-CN"/>
        </w:rPr>
        <w:t>1</w:t>
      </w:r>
      <w:r w:rsidRPr="00E65B0A">
        <w:rPr>
          <w:rFonts w:eastAsiaTheme="minorEastAsia"/>
          <w:lang w:eastAsia="zh-CN"/>
        </w:rPr>
        <w:t>-1: Evaluation on principles of KI#1 candidate solutions</w:t>
      </w:r>
      <w:r>
        <w:rPr>
          <w:rFonts w:eastAsiaTheme="minorEastAsia"/>
          <w:lang w:eastAsia="zh-CN"/>
        </w:rPr>
        <w:t xml:space="preserve"> on without N26</w:t>
      </w:r>
      <w:r>
        <w:rPr>
          <w:lang w:eastAsia="ko-KR"/>
        </w:rPr>
        <w:t xml:space="preserve"> interface </w:t>
      </w:r>
      <w:r w:rsidRPr="00E65B0A">
        <w:rPr>
          <w:lang w:eastAsia="ko-KR"/>
        </w:rPr>
        <w:t>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6"/>
        <w:gridCol w:w="1418"/>
        <w:gridCol w:w="1843"/>
        <w:gridCol w:w="1701"/>
        <w:gridCol w:w="1900"/>
      </w:tblGrid>
      <w:tr w:rsidR="003B7F96" w:rsidRPr="00041199" w14:paraId="1BF93B74" w14:textId="77777777" w:rsidTr="003B7F96">
        <w:trPr>
          <w:cantSplit/>
          <w:tblHeader/>
          <w:jc w:val="center"/>
        </w:trPr>
        <w:tc>
          <w:tcPr>
            <w:tcW w:w="567" w:type="dxa"/>
            <w:shd w:val="clear" w:color="auto" w:fill="D0CECE"/>
          </w:tcPr>
          <w:p w14:paraId="6FF93BE9" w14:textId="39ADD5BC" w:rsidR="00E65B0A" w:rsidRPr="00041199" w:rsidRDefault="00E65B0A" w:rsidP="00041199">
            <w:pPr>
              <w:pStyle w:val="TAH"/>
              <w:rPr>
                <w:sz w:val="16"/>
                <w:szCs w:val="16"/>
              </w:rPr>
            </w:pPr>
            <w:r w:rsidRPr="00041199">
              <w:rPr>
                <w:sz w:val="16"/>
                <w:szCs w:val="16"/>
              </w:rPr>
              <w:t>Sol</w:t>
            </w:r>
            <w:r w:rsidR="00CD60CF" w:rsidRPr="00041199">
              <w:rPr>
                <w:sz w:val="16"/>
                <w:szCs w:val="16"/>
              </w:rPr>
              <w:t>#</w:t>
            </w:r>
          </w:p>
        </w:tc>
        <w:tc>
          <w:tcPr>
            <w:tcW w:w="2126" w:type="dxa"/>
            <w:shd w:val="clear" w:color="auto" w:fill="D0CECE"/>
          </w:tcPr>
          <w:p w14:paraId="477C50C8" w14:textId="77777777" w:rsidR="00E65B0A" w:rsidRPr="00041199" w:rsidRDefault="00E65B0A" w:rsidP="00041199">
            <w:pPr>
              <w:pStyle w:val="TAH"/>
              <w:rPr>
                <w:sz w:val="16"/>
                <w:szCs w:val="16"/>
              </w:rPr>
            </w:pPr>
            <w:r w:rsidRPr="00041199">
              <w:rPr>
                <w:sz w:val="16"/>
                <w:szCs w:val="16"/>
              </w:rPr>
              <w:t>PCF or AMF notifies/provisions UDM?</w:t>
            </w:r>
          </w:p>
        </w:tc>
        <w:tc>
          <w:tcPr>
            <w:tcW w:w="1418" w:type="dxa"/>
            <w:shd w:val="clear" w:color="auto" w:fill="D0CECE"/>
          </w:tcPr>
          <w:p w14:paraId="0733DB4E" w14:textId="77777777" w:rsidR="00E65B0A" w:rsidRPr="00041199" w:rsidRDefault="00E65B0A" w:rsidP="00041199">
            <w:pPr>
              <w:pStyle w:val="TAH"/>
              <w:rPr>
                <w:sz w:val="16"/>
                <w:szCs w:val="16"/>
              </w:rPr>
            </w:pPr>
            <w:r w:rsidRPr="00041199">
              <w:rPr>
                <w:sz w:val="16"/>
                <w:szCs w:val="16"/>
              </w:rPr>
              <w:t>Which NF determines validity time?</w:t>
            </w:r>
          </w:p>
        </w:tc>
        <w:tc>
          <w:tcPr>
            <w:tcW w:w="1843" w:type="dxa"/>
            <w:shd w:val="clear" w:color="auto" w:fill="D0CECE"/>
          </w:tcPr>
          <w:p w14:paraId="6B710039" w14:textId="77777777" w:rsidR="00E65B0A" w:rsidRPr="00041199" w:rsidRDefault="00E65B0A" w:rsidP="00041199">
            <w:pPr>
              <w:pStyle w:val="TAH"/>
              <w:rPr>
                <w:sz w:val="16"/>
                <w:szCs w:val="16"/>
              </w:rPr>
            </w:pPr>
            <w:r w:rsidRPr="00041199">
              <w:rPr>
                <w:sz w:val="16"/>
                <w:szCs w:val="16"/>
              </w:rPr>
              <w:t>New parameter in subscription data in HSS</w:t>
            </w:r>
          </w:p>
        </w:tc>
        <w:tc>
          <w:tcPr>
            <w:tcW w:w="1701" w:type="dxa"/>
            <w:shd w:val="clear" w:color="auto" w:fill="D0CECE"/>
          </w:tcPr>
          <w:p w14:paraId="69227015" w14:textId="77777777" w:rsidR="00E65B0A" w:rsidRPr="00041199" w:rsidRDefault="00E65B0A" w:rsidP="00041199">
            <w:pPr>
              <w:pStyle w:val="TAH"/>
              <w:rPr>
                <w:sz w:val="16"/>
                <w:szCs w:val="16"/>
              </w:rPr>
            </w:pPr>
            <w:r w:rsidRPr="00041199">
              <w:rPr>
                <w:sz w:val="16"/>
                <w:szCs w:val="16"/>
              </w:rPr>
              <w:t xml:space="preserve">UDM+HSS maintaining UE's 5G registration as in legacy? </w:t>
            </w:r>
          </w:p>
        </w:tc>
        <w:tc>
          <w:tcPr>
            <w:tcW w:w="1900" w:type="dxa"/>
            <w:tcBorders>
              <w:bottom w:val="single" w:sz="4" w:space="0" w:color="auto"/>
            </w:tcBorders>
            <w:shd w:val="clear" w:color="auto" w:fill="D0CECE"/>
          </w:tcPr>
          <w:p w14:paraId="5CE36DD4" w14:textId="4BE6C0C2" w:rsidR="00E65B0A" w:rsidRPr="00041199" w:rsidRDefault="00E65B0A" w:rsidP="00041199">
            <w:pPr>
              <w:pStyle w:val="TAH"/>
              <w:rPr>
                <w:sz w:val="16"/>
                <w:szCs w:val="16"/>
              </w:rPr>
            </w:pPr>
            <w:r w:rsidRPr="00041199">
              <w:rPr>
                <w:sz w:val="16"/>
                <w:szCs w:val="16"/>
              </w:rPr>
              <w:t>Evaluation</w:t>
            </w:r>
          </w:p>
        </w:tc>
      </w:tr>
      <w:tr w:rsidR="00041199" w:rsidRPr="00AB08DC" w14:paraId="0106AE0D" w14:textId="77777777" w:rsidTr="003B7F96">
        <w:trPr>
          <w:cantSplit/>
          <w:jc w:val="center"/>
        </w:trPr>
        <w:tc>
          <w:tcPr>
            <w:tcW w:w="567" w:type="dxa"/>
            <w:shd w:val="clear" w:color="auto" w:fill="auto"/>
          </w:tcPr>
          <w:p w14:paraId="436A9806" w14:textId="77777777" w:rsidR="00041199" w:rsidRPr="00AB08DC" w:rsidRDefault="00041199" w:rsidP="00AB08DC">
            <w:pPr>
              <w:pStyle w:val="TAL"/>
            </w:pPr>
            <w:r w:rsidRPr="00AB08DC">
              <w:t>#2</w:t>
            </w:r>
          </w:p>
        </w:tc>
        <w:tc>
          <w:tcPr>
            <w:tcW w:w="2126" w:type="dxa"/>
            <w:shd w:val="clear" w:color="auto" w:fill="auto"/>
          </w:tcPr>
          <w:p w14:paraId="6B56F193" w14:textId="1C6E6671" w:rsidR="00041199" w:rsidRPr="00AB08DC" w:rsidRDefault="00041199" w:rsidP="00AB08DC">
            <w:pPr>
              <w:pStyle w:val="TAL"/>
            </w:pPr>
            <w:r w:rsidRPr="00AB08DC">
              <w:t>AMF notifies UDM of new parameter "Authorized RFSP Index"</w:t>
            </w:r>
          </w:p>
        </w:tc>
        <w:tc>
          <w:tcPr>
            <w:tcW w:w="1418" w:type="dxa"/>
            <w:shd w:val="clear" w:color="auto" w:fill="auto"/>
          </w:tcPr>
          <w:p w14:paraId="017E749D" w14:textId="7261DA1B" w:rsidR="00041199" w:rsidRPr="00AB08DC" w:rsidRDefault="00041199" w:rsidP="00AB08DC">
            <w:pPr>
              <w:pStyle w:val="TAL"/>
            </w:pPr>
            <w:r w:rsidRPr="00AB08DC">
              <w:t>MME (when receiving "Authorized RFSP Index" from HSS)</w:t>
            </w:r>
          </w:p>
        </w:tc>
        <w:tc>
          <w:tcPr>
            <w:tcW w:w="1843" w:type="dxa"/>
            <w:shd w:val="clear" w:color="auto" w:fill="auto"/>
          </w:tcPr>
          <w:p w14:paraId="6B4C6733" w14:textId="49638E3D" w:rsidR="00041199" w:rsidRPr="00AB08DC" w:rsidRDefault="00041199" w:rsidP="00AB08DC">
            <w:pPr>
              <w:pStyle w:val="TAL"/>
            </w:pPr>
            <w:r w:rsidRPr="00AB08DC">
              <w:t>"Authorized RFSP Index"</w:t>
            </w:r>
          </w:p>
        </w:tc>
        <w:tc>
          <w:tcPr>
            <w:tcW w:w="1701" w:type="dxa"/>
            <w:shd w:val="clear" w:color="auto" w:fill="auto"/>
          </w:tcPr>
          <w:p w14:paraId="6D200A42" w14:textId="77777777" w:rsidR="00041199" w:rsidRPr="00AB08DC" w:rsidRDefault="00041199" w:rsidP="00AB08DC">
            <w:pPr>
              <w:pStyle w:val="TAL"/>
            </w:pPr>
            <w:r w:rsidRPr="00AB08DC">
              <w:t>Yes</w:t>
            </w:r>
          </w:p>
        </w:tc>
        <w:tc>
          <w:tcPr>
            <w:tcW w:w="1900" w:type="dxa"/>
            <w:tcBorders>
              <w:bottom w:val="nil"/>
            </w:tcBorders>
            <w:shd w:val="clear" w:color="auto" w:fill="auto"/>
          </w:tcPr>
          <w:p w14:paraId="24D4567D" w14:textId="22B248AA" w:rsidR="00041199" w:rsidRPr="00AB08DC" w:rsidRDefault="00041199" w:rsidP="00AB08DC">
            <w:pPr>
              <w:pStyle w:val="TAL"/>
              <w:ind w:left="134" w:hanging="134"/>
            </w:pPr>
            <w:bookmarkStart w:id="271" w:name="_PERM_MCCTEMPBM_CRPT05440002___2"/>
            <w:r w:rsidRPr="00AB08DC">
              <w:t>-</w:t>
            </w:r>
            <w:r w:rsidR="00AB08DC">
              <w:tab/>
            </w:r>
            <w:r w:rsidRPr="00AB08DC">
              <w:t>Conceptually incorrect as "Authorized RFSP Index" may be different from "RFSP Index in use"</w:t>
            </w:r>
            <w:r w:rsidR="003B7F96">
              <w:t>.</w:t>
            </w:r>
            <w:bookmarkEnd w:id="271"/>
          </w:p>
        </w:tc>
      </w:tr>
      <w:tr w:rsidR="00041199" w:rsidRPr="00AB08DC" w14:paraId="2BC5C03C" w14:textId="77777777" w:rsidTr="003B7F96">
        <w:trPr>
          <w:cantSplit/>
          <w:jc w:val="center"/>
        </w:trPr>
        <w:tc>
          <w:tcPr>
            <w:tcW w:w="567" w:type="dxa"/>
            <w:shd w:val="clear" w:color="auto" w:fill="auto"/>
          </w:tcPr>
          <w:p w14:paraId="784FE021" w14:textId="77777777" w:rsidR="00041199" w:rsidRPr="00AB08DC" w:rsidRDefault="00041199" w:rsidP="00AB08DC">
            <w:pPr>
              <w:pStyle w:val="TAL"/>
            </w:pPr>
            <w:bookmarkStart w:id="272" w:name="_PERM_MCCTEMPBM_CRPT05440003___2" w:colFirst="5" w:colLast="5"/>
            <w:r w:rsidRPr="00AB08DC">
              <w:t>#5</w:t>
            </w:r>
          </w:p>
        </w:tc>
        <w:tc>
          <w:tcPr>
            <w:tcW w:w="2126" w:type="dxa"/>
            <w:shd w:val="clear" w:color="auto" w:fill="auto"/>
          </w:tcPr>
          <w:p w14:paraId="2897DAAE" w14:textId="49B127A0" w:rsidR="00041199" w:rsidRPr="00AB08DC" w:rsidRDefault="00041199" w:rsidP="00AB08DC">
            <w:pPr>
              <w:pStyle w:val="TAL"/>
            </w:pPr>
            <w:r w:rsidRPr="00AB08DC">
              <w:t>AMF notifies UDM, with validity time</w:t>
            </w:r>
          </w:p>
        </w:tc>
        <w:tc>
          <w:tcPr>
            <w:tcW w:w="1418" w:type="dxa"/>
            <w:shd w:val="clear" w:color="auto" w:fill="auto"/>
          </w:tcPr>
          <w:p w14:paraId="5E34426C" w14:textId="49B1D7E4" w:rsidR="00041199" w:rsidRPr="00AB08DC" w:rsidRDefault="00041199" w:rsidP="00AB08DC">
            <w:pPr>
              <w:pStyle w:val="TAL"/>
            </w:pPr>
            <w:r w:rsidRPr="00AB08DC">
              <w:t>PCF</w:t>
            </w:r>
          </w:p>
        </w:tc>
        <w:tc>
          <w:tcPr>
            <w:tcW w:w="1843" w:type="dxa"/>
            <w:shd w:val="clear" w:color="auto" w:fill="auto"/>
          </w:tcPr>
          <w:p w14:paraId="103A847B" w14:textId="023471EA" w:rsidR="00041199" w:rsidRPr="00AB08DC" w:rsidRDefault="00041199" w:rsidP="00AB08DC">
            <w:pPr>
              <w:pStyle w:val="TAL"/>
            </w:pPr>
            <w:r w:rsidRPr="00AB08DC">
              <w:t>"Authorized RFSP Index" + validity time</w:t>
            </w:r>
          </w:p>
        </w:tc>
        <w:tc>
          <w:tcPr>
            <w:tcW w:w="1701" w:type="dxa"/>
            <w:shd w:val="clear" w:color="auto" w:fill="auto"/>
          </w:tcPr>
          <w:p w14:paraId="2FF90F31" w14:textId="77777777" w:rsidR="00041199" w:rsidRPr="00AB08DC" w:rsidRDefault="00041199" w:rsidP="00AB08DC">
            <w:pPr>
              <w:pStyle w:val="TAL"/>
            </w:pPr>
            <w:r w:rsidRPr="00AB08DC">
              <w:t>Yes</w:t>
            </w:r>
          </w:p>
        </w:tc>
        <w:tc>
          <w:tcPr>
            <w:tcW w:w="1900" w:type="dxa"/>
            <w:tcBorders>
              <w:top w:val="nil"/>
            </w:tcBorders>
            <w:shd w:val="clear" w:color="auto" w:fill="auto"/>
          </w:tcPr>
          <w:p w14:paraId="51566868" w14:textId="284DB0A7" w:rsidR="00041199" w:rsidRDefault="00041199" w:rsidP="00AB08DC">
            <w:pPr>
              <w:pStyle w:val="TAL"/>
              <w:ind w:left="134" w:hanging="134"/>
            </w:pPr>
            <w:r w:rsidRPr="00AB08DC">
              <w:t>-</w:t>
            </w:r>
            <w:r w:rsidR="00AB08DC">
              <w:tab/>
            </w:r>
            <w:r w:rsidRPr="00AB08DC">
              <w:t>Data entry to be managed by UDM, better to use PP instead of AMF Notify</w:t>
            </w:r>
            <w:r w:rsidR="003B7F96">
              <w:t>.</w:t>
            </w:r>
          </w:p>
          <w:p w14:paraId="00C8A099" w14:textId="15C877E4" w:rsidR="003B7F96" w:rsidRPr="00AB08DC" w:rsidRDefault="003B7F96" w:rsidP="00AB08DC">
            <w:pPr>
              <w:pStyle w:val="TAL"/>
              <w:ind w:left="134" w:hanging="134"/>
            </w:pPr>
            <w:r w:rsidRPr="00AB08DC">
              <w:t>-</w:t>
            </w:r>
            <w:r>
              <w:tab/>
            </w:r>
            <w:r w:rsidRPr="00AB08DC">
              <w:t>unclear Service Operation</w:t>
            </w:r>
            <w:r>
              <w:t>.</w:t>
            </w:r>
          </w:p>
        </w:tc>
      </w:tr>
      <w:bookmarkEnd w:id="272"/>
      <w:tr w:rsidR="00041199" w:rsidRPr="00AB08DC" w14:paraId="5C450D56" w14:textId="77777777" w:rsidTr="00041199">
        <w:trPr>
          <w:cantSplit/>
          <w:jc w:val="center"/>
        </w:trPr>
        <w:tc>
          <w:tcPr>
            <w:tcW w:w="567" w:type="dxa"/>
            <w:shd w:val="clear" w:color="auto" w:fill="auto"/>
          </w:tcPr>
          <w:p w14:paraId="5C6C8F8B" w14:textId="77777777" w:rsidR="00E65B0A" w:rsidRPr="00AB08DC" w:rsidRDefault="00E65B0A" w:rsidP="00AB08DC">
            <w:pPr>
              <w:pStyle w:val="TAL"/>
            </w:pPr>
            <w:r w:rsidRPr="00AB08DC">
              <w:t>#4</w:t>
            </w:r>
          </w:p>
        </w:tc>
        <w:tc>
          <w:tcPr>
            <w:tcW w:w="2126" w:type="dxa"/>
            <w:shd w:val="clear" w:color="auto" w:fill="auto"/>
          </w:tcPr>
          <w:p w14:paraId="4BCBB35B" w14:textId="4F00C52D" w:rsidR="00E65B0A" w:rsidRPr="00AB08DC" w:rsidRDefault="00E65B0A" w:rsidP="00AB08DC">
            <w:pPr>
              <w:pStyle w:val="TAL"/>
            </w:pPr>
            <w:r w:rsidRPr="00AB08DC">
              <w:t>AMF use PP service, new para "RFSP Index in use" with validity time</w:t>
            </w:r>
          </w:p>
        </w:tc>
        <w:tc>
          <w:tcPr>
            <w:tcW w:w="1418" w:type="dxa"/>
            <w:shd w:val="clear" w:color="auto" w:fill="auto"/>
          </w:tcPr>
          <w:p w14:paraId="5521C22A" w14:textId="13B235C0" w:rsidR="00E65B0A" w:rsidRPr="00AB08DC" w:rsidRDefault="00E65B0A" w:rsidP="00AB08DC">
            <w:pPr>
              <w:pStyle w:val="TAL"/>
            </w:pPr>
            <w:r w:rsidRPr="00AB08DC">
              <w:t>PCF</w:t>
            </w:r>
          </w:p>
        </w:tc>
        <w:tc>
          <w:tcPr>
            <w:tcW w:w="1843" w:type="dxa"/>
            <w:shd w:val="clear" w:color="auto" w:fill="auto"/>
          </w:tcPr>
          <w:p w14:paraId="0B22B61A" w14:textId="4AA60AD8" w:rsidR="00E65B0A" w:rsidRPr="00AB08DC" w:rsidRDefault="00E65B0A" w:rsidP="00AB08DC">
            <w:pPr>
              <w:pStyle w:val="TAL"/>
            </w:pPr>
            <w:r w:rsidRPr="00AB08DC">
              <w:t>"RFSP Index in use" + "validity time</w:t>
            </w:r>
          </w:p>
        </w:tc>
        <w:tc>
          <w:tcPr>
            <w:tcW w:w="1701" w:type="dxa"/>
            <w:shd w:val="clear" w:color="auto" w:fill="auto"/>
          </w:tcPr>
          <w:p w14:paraId="4DB0CC0D" w14:textId="77777777" w:rsidR="00E65B0A" w:rsidRPr="00AB08DC" w:rsidRDefault="00E65B0A" w:rsidP="00AB08DC">
            <w:pPr>
              <w:pStyle w:val="TAL"/>
            </w:pPr>
            <w:r w:rsidRPr="00AB08DC">
              <w:t>Yes</w:t>
            </w:r>
          </w:p>
        </w:tc>
        <w:tc>
          <w:tcPr>
            <w:tcW w:w="1900" w:type="dxa"/>
            <w:shd w:val="clear" w:color="auto" w:fill="auto"/>
          </w:tcPr>
          <w:p w14:paraId="1290E8F0" w14:textId="166F32DD" w:rsidR="00E65B0A" w:rsidRPr="00AB08DC" w:rsidRDefault="00E65B0A" w:rsidP="00AB08DC">
            <w:pPr>
              <w:pStyle w:val="TAL"/>
              <w:ind w:left="134" w:hanging="134"/>
            </w:pPr>
          </w:p>
        </w:tc>
      </w:tr>
      <w:tr w:rsidR="00041199" w:rsidRPr="00AB08DC" w14:paraId="4599F6E6" w14:textId="77777777" w:rsidTr="00041199">
        <w:trPr>
          <w:cantSplit/>
          <w:jc w:val="center"/>
        </w:trPr>
        <w:tc>
          <w:tcPr>
            <w:tcW w:w="567" w:type="dxa"/>
            <w:shd w:val="clear" w:color="auto" w:fill="auto"/>
          </w:tcPr>
          <w:p w14:paraId="601D8763" w14:textId="77777777" w:rsidR="00E65B0A" w:rsidRPr="00AB08DC" w:rsidRDefault="00E65B0A" w:rsidP="00AB08DC">
            <w:pPr>
              <w:pStyle w:val="TAL"/>
            </w:pPr>
            <w:r w:rsidRPr="00AB08DC">
              <w:t>#7</w:t>
            </w:r>
          </w:p>
        </w:tc>
        <w:tc>
          <w:tcPr>
            <w:tcW w:w="2126" w:type="dxa"/>
            <w:shd w:val="clear" w:color="auto" w:fill="auto"/>
          </w:tcPr>
          <w:p w14:paraId="1158511C" w14:textId="78B9ACE2" w:rsidR="00E65B0A" w:rsidRPr="00AB08DC" w:rsidRDefault="00E65B0A" w:rsidP="00AB08DC">
            <w:pPr>
              <w:pStyle w:val="TAL"/>
            </w:pPr>
            <w:r w:rsidRPr="00AB08DC">
              <w:t>Similar as Sol#2</w:t>
            </w:r>
          </w:p>
        </w:tc>
        <w:tc>
          <w:tcPr>
            <w:tcW w:w="1418" w:type="dxa"/>
            <w:shd w:val="clear" w:color="auto" w:fill="auto"/>
          </w:tcPr>
          <w:p w14:paraId="33267F15" w14:textId="6F31D0A5" w:rsidR="00E65B0A" w:rsidRPr="00AB08DC" w:rsidRDefault="00E65B0A" w:rsidP="00AB08DC">
            <w:pPr>
              <w:pStyle w:val="TAL"/>
            </w:pPr>
            <w:r w:rsidRPr="00AB08DC">
              <w:t>Similar as Sol#2</w:t>
            </w:r>
          </w:p>
        </w:tc>
        <w:tc>
          <w:tcPr>
            <w:tcW w:w="1843" w:type="dxa"/>
            <w:shd w:val="clear" w:color="auto" w:fill="auto"/>
          </w:tcPr>
          <w:p w14:paraId="234703FA" w14:textId="1F9AC386" w:rsidR="00E65B0A" w:rsidRPr="00AB08DC" w:rsidRDefault="00E65B0A" w:rsidP="00AB08DC">
            <w:pPr>
              <w:pStyle w:val="TAL"/>
            </w:pPr>
            <w:r w:rsidRPr="00AB08DC">
              <w:t>Similar as Sol#2</w:t>
            </w:r>
          </w:p>
        </w:tc>
        <w:tc>
          <w:tcPr>
            <w:tcW w:w="1701" w:type="dxa"/>
            <w:shd w:val="clear" w:color="auto" w:fill="auto"/>
          </w:tcPr>
          <w:p w14:paraId="7670615D" w14:textId="77777777" w:rsidR="00E65B0A" w:rsidRPr="00AB08DC" w:rsidRDefault="00E65B0A" w:rsidP="00AB08DC">
            <w:pPr>
              <w:pStyle w:val="TAL"/>
            </w:pPr>
            <w:r w:rsidRPr="00AB08DC">
              <w:t>No, UDM+HSS maintain UE’s 5G state temporarily for some duration.</w:t>
            </w:r>
          </w:p>
        </w:tc>
        <w:tc>
          <w:tcPr>
            <w:tcW w:w="1900" w:type="dxa"/>
            <w:shd w:val="clear" w:color="auto" w:fill="auto"/>
          </w:tcPr>
          <w:p w14:paraId="50541AEE" w14:textId="3DC92109" w:rsidR="00E65B0A" w:rsidRPr="00AB08DC" w:rsidRDefault="00E65B0A" w:rsidP="00AB08DC">
            <w:pPr>
              <w:pStyle w:val="TAL"/>
            </w:pPr>
            <w:r w:rsidRPr="00AB08DC">
              <w:t xml:space="preserve">UDM+HSS </w:t>
            </w:r>
            <w:r w:rsidR="00AB08DC" w:rsidRPr="00AB08DC">
              <w:t>behaviour</w:t>
            </w:r>
            <w:r w:rsidRPr="00AB08DC">
              <w:t xml:space="preserve"> not BW compatible, see NOTE</w:t>
            </w:r>
            <w:r w:rsidR="00AB08DC">
              <w:t> </w:t>
            </w:r>
            <w:r w:rsidRPr="00AB08DC">
              <w:t>1.</w:t>
            </w:r>
          </w:p>
        </w:tc>
      </w:tr>
      <w:tr w:rsidR="00041199" w:rsidRPr="00AB08DC" w14:paraId="66908C1B" w14:textId="77777777" w:rsidTr="00041199">
        <w:trPr>
          <w:cantSplit/>
          <w:jc w:val="center"/>
        </w:trPr>
        <w:tc>
          <w:tcPr>
            <w:tcW w:w="567" w:type="dxa"/>
            <w:shd w:val="clear" w:color="auto" w:fill="auto"/>
          </w:tcPr>
          <w:p w14:paraId="3EA1B89C" w14:textId="77777777" w:rsidR="00E65B0A" w:rsidRPr="00AB08DC" w:rsidRDefault="00E65B0A" w:rsidP="00AB08DC">
            <w:pPr>
              <w:pStyle w:val="TAL"/>
            </w:pPr>
            <w:r w:rsidRPr="00AB08DC">
              <w:t>#8</w:t>
            </w:r>
          </w:p>
        </w:tc>
        <w:tc>
          <w:tcPr>
            <w:tcW w:w="2126" w:type="dxa"/>
            <w:shd w:val="clear" w:color="auto" w:fill="auto"/>
          </w:tcPr>
          <w:p w14:paraId="5D341774" w14:textId="77777777" w:rsidR="00E65B0A" w:rsidRPr="00AB08DC" w:rsidRDefault="00E65B0A" w:rsidP="00AB08DC">
            <w:pPr>
              <w:pStyle w:val="TAL"/>
            </w:pPr>
            <w:r w:rsidRPr="00AB08DC">
              <w:t>NA</w:t>
            </w:r>
          </w:p>
        </w:tc>
        <w:tc>
          <w:tcPr>
            <w:tcW w:w="1418" w:type="dxa"/>
            <w:shd w:val="clear" w:color="auto" w:fill="auto"/>
          </w:tcPr>
          <w:p w14:paraId="3274B4BA" w14:textId="77777777" w:rsidR="00E65B0A" w:rsidRPr="00AB08DC" w:rsidRDefault="00E65B0A" w:rsidP="00AB08DC">
            <w:pPr>
              <w:pStyle w:val="TAL"/>
            </w:pPr>
            <w:r w:rsidRPr="00AB08DC">
              <w:t>NA</w:t>
            </w:r>
          </w:p>
        </w:tc>
        <w:tc>
          <w:tcPr>
            <w:tcW w:w="1843" w:type="dxa"/>
            <w:shd w:val="clear" w:color="auto" w:fill="auto"/>
          </w:tcPr>
          <w:p w14:paraId="42461983" w14:textId="77777777" w:rsidR="00E65B0A" w:rsidRPr="00AB08DC" w:rsidRDefault="00E65B0A" w:rsidP="00AB08DC">
            <w:pPr>
              <w:pStyle w:val="TAL"/>
            </w:pPr>
            <w:r w:rsidRPr="00AB08DC">
              <w:t>NA</w:t>
            </w:r>
          </w:p>
        </w:tc>
        <w:tc>
          <w:tcPr>
            <w:tcW w:w="1701" w:type="dxa"/>
            <w:shd w:val="clear" w:color="auto" w:fill="auto"/>
          </w:tcPr>
          <w:p w14:paraId="164D9D8B" w14:textId="77777777" w:rsidR="00E65B0A" w:rsidRPr="00AB08DC" w:rsidRDefault="00E65B0A" w:rsidP="00AB08DC">
            <w:pPr>
              <w:pStyle w:val="TAL"/>
            </w:pPr>
            <w:r w:rsidRPr="00AB08DC">
              <w:t>Yes</w:t>
            </w:r>
          </w:p>
        </w:tc>
        <w:tc>
          <w:tcPr>
            <w:tcW w:w="1900" w:type="dxa"/>
            <w:shd w:val="clear" w:color="auto" w:fill="auto"/>
          </w:tcPr>
          <w:p w14:paraId="3AA1A700" w14:textId="2D2C690B" w:rsidR="00E65B0A" w:rsidRPr="00AB08DC" w:rsidRDefault="00E65B0A" w:rsidP="00AB08DC">
            <w:pPr>
              <w:pStyle w:val="TAL"/>
            </w:pPr>
            <w:r w:rsidRPr="00AB08DC">
              <w:t>Changes also the handling of 5GS to EPS mobility due to other reasons than KI#1, see NOTE</w:t>
            </w:r>
            <w:r w:rsidR="003B7F96">
              <w:t> </w:t>
            </w:r>
            <w:r w:rsidRPr="00AB08DC">
              <w:t>2</w:t>
            </w:r>
            <w:r w:rsidR="003B7F96">
              <w:t>.</w:t>
            </w:r>
          </w:p>
        </w:tc>
      </w:tr>
      <w:tr w:rsidR="00041199" w:rsidRPr="00AB08DC" w14:paraId="3B5E9B33" w14:textId="77777777" w:rsidTr="00041199">
        <w:trPr>
          <w:cantSplit/>
          <w:jc w:val="center"/>
        </w:trPr>
        <w:tc>
          <w:tcPr>
            <w:tcW w:w="567" w:type="dxa"/>
            <w:shd w:val="clear" w:color="auto" w:fill="auto"/>
          </w:tcPr>
          <w:p w14:paraId="525BD13B" w14:textId="77777777" w:rsidR="00E65B0A" w:rsidRPr="00AB08DC" w:rsidRDefault="00E65B0A" w:rsidP="00AB08DC">
            <w:pPr>
              <w:pStyle w:val="TAL"/>
            </w:pPr>
            <w:bookmarkStart w:id="273" w:name="_PERM_MCCTEMPBM_CRPT05440004___2" w:colFirst="1" w:colLast="1"/>
            <w:bookmarkStart w:id="274" w:name="_PERM_MCCTEMPBM_CRPT05440005___2" w:colFirst="5" w:colLast="5"/>
            <w:r w:rsidRPr="00AB08DC">
              <w:t>#9</w:t>
            </w:r>
          </w:p>
        </w:tc>
        <w:tc>
          <w:tcPr>
            <w:tcW w:w="2126" w:type="dxa"/>
            <w:shd w:val="clear" w:color="auto" w:fill="auto"/>
          </w:tcPr>
          <w:p w14:paraId="2776B414" w14:textId="77A78C69" w:rsidR="00E65B0A" w:rsidRPr="00AB08DC" w:rsidRDefault="00E65B0A" w:rsidP="00AB08DC">
            <w:pPr>
              <w:pStyle w:val="TAL"/>
              <w:ind w:left="134" w:hanging="134"/>
            </w:pPr>
            <w:r w:rsidRPr="00AB08DC">
              <w:t>-</w:t>
            </w:r>
            <w:r w:rsidR="00AB08DC">
              <w:tab/>
            </w:r>
            <w:r w:rsidRPr="00AB08DC">
              <w:t>PCF notifies UDM of "Authorized RFSP Index"</w:t>
            </w:r>
          </w:p>
          <w:p w14:paraId="0FE72F79" w14:textId="3536331C" w:rsidR="00E65B0A" w:rsidRPr="00AB08DC" w:rsidRDefault="00E65B0A" w:rsidP="00AB08DC">
            <w:pPr>
              <w:pStyle w:val="TAL"/>
              <w:ind w:left="134" w:hanging="134"/>
            </w:pPr>
            <w:r w:rsidRPr="00AB08DC">
              <w:t>-</w:t>
            </w:r>
            <w:r w:rsidR="00AB08DC">
              <w:tab/>
            </w:r>
            <w:r w:rsidRPr="00AB08DC">
              <w:t>PCF does not release AM Policy association for the UE</w:t>
            </w:r>
          </w:p>
        </w:tc>
        <w:tc>
          <w:tcPr>
            <w:tcW w:w="1418" w:type="dxa"/>
            <w:shd w:val="clear" w:color="auto" w:fill="auto"/>
          </w:tcPr>
          <w:p w14:paraId="42962DF9" w14:textId="0449601E" w:rsidR="00E65B0A" w:rsidRPr="00AB08DC" w:rsidRDefault="00E65B0A" w:rsidP="00AB08DC">
            <w:pPr>
              <w:pStyle w:val="TAL"/>
            </w:pPr>
            <w:r w:rsidRPr="00AB08DC">
              <w:t>No timer mentioned</w:t>
            </w:r>
          </w:p>
        </w:tc>
        <w:tc>
          <w:tcPr>
            <w:tcW w:w="1843" w:type="dxa"/>
            <w:shd w:val="clear" w:color="auto" w:fill="auto"/>
          </w:tcPr>
          <w:p w14:paraId="166E803A" w14:textId="34DFDE46" w:rsidR="00E65B0A" w:rsidRPr="00AB08DC" w:rsidRDefault="00E65B0A" w:rsidP="00AB08DC">
            <w:pPr>
              <w:pStyle w:val="TAL"/>
            </w:pPr>
            <w:r w:rsidRPr="00AB08DC">
              <w:t>Use "subscribed RFSP Index"</w:t>
            </w:r>
          </w:p>
          <w:p w14:paraId="2839F196" w14:textId="5625D84E" w:rsidR="00E65B0A" w:rsidRPr="00AB08DC" w:rsidRDefault="00E65B0A" w:rsidP="00AB08DC">
            <w:pPr>
              <w:pStyle w:val="TAL"/>
            </w:pPr>
            <w:r w:rsidRPr="00AB08DC">
              <w:t>Prerequisite: MME must use "Subscribed RFSP Index"</w:t>
            </w:r>
          </w:p>
        </w:tc>
        <w:tc>
          <w:tcPr>
            <w:tcW w:w="1701" w:type="dxa"/>
            <w:shd w:val="clear" w:color="auto" w:fill="auto"/>
          </w:tcPr>
          <w:p w14:paraId="51F5CA07" w14:textId="77777777" w:rsidR="00E65B0A" w:rsidRPr="00AB08DC" w:rsidRDefault="00E65B0A" w:rsidP="00AB08DC">
            <w:pPr>
              <w:pStyle w:val="TAL"/>
            </w:pPr>
            <w:r w:rsidRPr="00AB08DC">
              <w:t>Yes</w:t>
            </w:r>
          </w:p>
        </w:tc>
        <w:tc>
          <w:tcPr>
            <w:tcW w:w="1900" w:type="dxa"/>
            <w:shd w:val="clear" w:color="auto" w:fill="auto"/>
          </w:tcPr>
          <w:p w14:paraId="5D5453C5" w14:textId="702E58C0" w:rsidR="00E65B0A" w:rsidRPr="00AB08DC" w:rsidRDefault="00E65B0A" w:rsidP="00AB08DC">
            <w:pPr>
              <w:pStyle w:val="TAL"/>
              <w:ind w:left="134" w:hanging="134"/>
            </w:pPr>
            <w:r w:rsidRPr="00AB08DC">
              <w:t>-</w:t>
            </w:r>
            <w:r w:rsidR="00AB08DC">
              <w:tab/>
            </w:r>
            <w:r w:rsidRPr="00AB08DC">
              <w:t>Unclear how PCF not releasing AM policy association</w:t>
            </w:r>
            <w:r w:rsidR="003B7F96">
              <w:t>.</w:t>
            </w:r>
          </w:p>
          <w:p w14:paraId="071E959F" w14:textId="1CA26E67" w:rsidR="00E65B0A" w:rsidRPr="00AB08DC" w:rsidRDefault="00E65B0A" w:rsidP="00AB08DC">
            <w:pPr>
              <w:pStyle w:val="TAL"/>
              <w:ind w:left="134" w:hanging="134"/>
            </w:pPr>
            <w:r w:rsidRPr="00AB08DC">
              <w:t>-</w:t>
            </w:r>
            <w:r w:rsidR="00AB08DC">
              <w:tab/>
            </w:r>
            <w:r w:rsidRPr="00AB08DC">
              <w:t>Limitation that MME must use subscribed RFSP Index</w:t>
            </w:r>
            <w:r w:rsidR="003B7F96">
              <w:t>.</w:t>
            </w:r>
          </w:p>
        </w:tc>
      </w:tr>
      <w:bookmarkEnd w:id="273"/>
      <w:bookmarkEnd w:id="274"/>
      <w:tr w:rsidR="00E65B0A" w:rsidRPr="00AB08DC" w14:paraId="1802B4CC" w14:textId="77777777" w:rsidTr="00041199">
        <w:trPr>
          <w:cantSplit/>
          <w:jc w:val="center"/>
        </w:trPr>
        <w:tc>
          <w:tcPr>
            <w:tcW w:w="9555" w:type="dxa"/>
            <w:gridSpan w:val="6"/>
            <w:shd w:val="clear" w:color="auto" w:fill="auto"/>
          </w:tcPr>
          <w:p w14:paraId="53149AF0" w14:textId="0C1EA54A" w:rsidR="00E65B0A" w:rsidRDefault="00E65B0A" w:rsidP="00AB08DC">
            <w:pPr>
              <w:pStyle w:val="TAN"/>
            </w:pPr>
            <w:r w:rsidRPr="00AB08DC">
              <w:t>NOTE</w:t>
            </w:r>
            <w:r w:rsidR="00AB08DC">
              <w:t> </w:t>
            </w:r>
            <w:r w:rsidRPr="00AB08DC">
              <w:t>1:</w:t>
            </w:r>
            <w:r w:rsidR="00AB08DC">
              <w:tab/>
            </w:r>
            <w:r w:rsidRPr="00AB08DC">
              <w:t>Sol#7 proposes that at 5GS to EPS mobility without N26, the MME its address in UDM+HSS and then UDM+HSS shall maintain UE's 5G registration state temporarily for some duration. Such proposal is not (backward) compatible with the existing system behaviour that the MME indicates to the UDM+HSS not to cancel the AMF as specified in clause</w:t>
            </w:r>
            <w:r w:rsidR="003E749F">
              <w:t> </w:t>
            </w:r>
            <w:r w:rsidRPr="00AB08DC">
              <w:t>4.11.2.4.1 of TS</w:t>
            </w:r>
            <w:r w:rsidR="003E749F">
              <w:t> </w:t>
            </w:r>
            <w:r w:rsidRPr="00AB08DC">
              <w:t>23.502</w:t>
            </w:r>
            <w:r w:rsidR="003E749F">
              <w:t> [3]</w:t>
            </w:r>
            <w:r w:rsidRPr="00AB08DC">
              <w:t>. Note that no addition address of MME needs to be sent to HSS+UDM.</w:t>
            </w:r>
          </w:p>
          <w:p w14:paraId="41819A17" w14:textId="77777777" w:rsidR="00AB08DC" w:rsidRPr="00AB08DC" w:rsidRDefault="00AB08DC" w:rsidP="00AB08DC">
            <w:pPr>
              <w:pStyle w:val="TAN"/>
            </w:pPr>
            <w:r w:rsidRPr="00AB08DC">
              <w:t>NOTE</w:t>
            </w:r>
            <w:r>
              <w:t> </w:t>
            </w:r>
            <w:r w:rsidRPr="00AB08DC">
              <w:t>2:</w:t>
            </w:r>
            <w:r>
              <w:tab/>
            </w:r>
            <w:r w:rsidRPr="00AB08DC">
              <w:t>As RFSP Index change is not the only reason for UE mobility from 5GS to EPS, the MME will not be able to tell, therefore Sol#8 (see below) changes also the handling of 5GS to EPS mobility due to other reasons than KI#1 and implication needs further analysis and evaluation.</w:t>
            </w:r>
          </w:p>
          <w:p w14:paraId="24012D43" w14:textId="77777777" w:rsidR="00AB08DC" w:rsidRPr="00AB08DC" w:rsidRDefault="00AB08DC" w:rsidP="00AB08DC">
            <w:pPr>
              <w:pStyle w:val="TAN"/>
              <w:rPr>
                <w:i/>
                <w:iCs/>
              </w:rPr>
            </w:pPr>
            <w:r w:rsidRPr="00AB08DC">
              <w:rPr>
                <w:i/>
                <w:iCs/>
              </w:rPr>
              <w:tab/>
              <w:t>"…</w:t>
            </w:r>
            <w:r w:rsidRPr="00AB08DC">
              <w:rPr>
                <w:rFonts w:eastAsia="DengXian"/>
                <w:i/>
                <w:iCs/>
              </w:rPr>
              <w:t>when the MME realizes that the UE is moving from 5GC with the indication provided by the UE, and not receiving UE context containing RFSP Index in use information as no N26 interface applies, after successful attachment, the target MME should set the value of RFSP Index as "4G prioritized" for a pre-configured timer at the MME. When the timer runs out, the MME can re-select the RFSP Index value following the current specifications…</w:t>
            </w:r>
            <w:r w:rsidRPr="00AB08DC">
              <w:rPr>
                <w:i/>
                <w:iCs/>
              </w:rPr>
              <w:t>"</w:t>
            </w:r>
          </w:p>
          <w:p w14:paraId="3774D456" w14:textId="5C323310" w:rsidR="00AB08DC" w:rsidRPr="00AB08DC" w:rsidRDefault="00AB08DC" w:rsidP="00AB08DC">
            <w:pPr>
              <w:pStyle w:val="TAN"/>
            </w:pPr>
            <w:r>
              <w:tab/>
            </w:r>
            <w:r w:rsidRPr="00AB08DC">
              <w:t>If the operator can accept the implication that MME sets a timer for 5GS to EPS mobility regardless of the reason, this can be done without standardization.</w:t>
            </w:r>
          </w:p>
        </w:tc>
      </w:tr>
    </w:tbl>
    <w:p w14:paraId="45C3973A" w14:textId="73A9A96B" w:rsidR="00CE1501" w:rsidRDefault="00CE1501" w:rsidP="00CE1501">
      <w:pPr>
        <w:rPr>
          <w:lang w:eastAsia="x-none"/>
        </w:rPr>
      </w:pPr>
    </w:p>
    <w:p w14:paraId="38D06636" w14:textId="04EFA26F" w:rsidR="00560E30" w:rsidRPr="00735A87" w:rsidRDefault="00560E30" w:rsidP="000D7CC0">
      <w:pPr>
        <w:overflowPunct/>
        <w:autoSpaceDE/>
        <w:autoSpaceDN/>
        <w:adjustRightInd/>
        <w:spacing w:after="0"/>
        <w:textAlignment w:val="auto"/>
        <w:rPr>
          <w:rFonts w:eastAsiaTheme="minorEastAsia"/>
          <w:szCs w:val="24"/>
          <w:lang w:eastAsia="zh-CN"/>
        </w:rPr>
        <w:sectPr w:rsidR="00560E30" w:rsidRPr="00735A87">
          <w:headerReference w:type="even" r:id="rId32"/>
          <w:headerReference w:type="default" r:id="rId33"/>
          <w:footerReference w:type="default" r:id="rId34"/>
          <w:pgSz w:w="11906" w:h="16838" w:code="9"/>
          <w:pgMar w:top="1134" w:right="1134" w:bottom="1134" w:left="1134" w:header="737" w:footer="567" w:gutter="0"/>
          <w:cols w:space="720"/>
        </w:sectPr>
      </w:pPr>
    </w:p>
    <w:p w14:paraId="2D260D2F" w14:textId="77777777" w:rsidR="003E749F" w:rsidRPr="00E65B0A" w:rsidRDefault="003E749F" w:rsidP="003E749F">
      <w:pPr>
        <w:pStyle w:val="Heading3"/>
        <w:rPr>
          <w:rFonts w:eastAsia="SimSun"/>
          <w:lang w:eastAsia="zh-CN"/>
        </w:rPr>
      </w:pPr>
      <w:bookmarkStart w:id="275" w:name="_Toc112913225"/>
      <w:bookmarkStart w:id="276" w:name="_Toc112913395"/>
      <w:r w:rsidRPr="00E65B0A">
        <w:lastRenderedPageBreak/>
        <w:t>7.</w:t>
      </w:r>
      <w:r w:rsidRPr="00E65B0A">
        <w:rPr>
          <w:rFonts w:eastAsia="SimSun"/>
          <w:lang w:eastAsia="zh-CN"/>
        </w:rPr>
        <w:t>1.</w:t>
      </w:r>
      <w:r>
        <w:rPr>
          <w:rFonts w:eastAsia="SimSun"/>
          <w:lang w:eastAsia="zh-CN"/>
        </w:rPr>
        <w:t>2</w:t>
      </w:r>
      <w:r w:rsidRPr="00E65B0A">
        <w:tab/>
      </w:r>
      <w:r>
        <w:rPr>
          <w:lang w:eastAsia="ko-KR"/>
        </w:rPr>
        <w:t>F</w:t>
      </w:r>
      <w:r w:rsidRPr="00E65B0A">
        <w:rPr>
          <w:lang w:eastAsia="ko-KR"/>
        </w:rPr>
        <w:t xml:space="preserve">or </w:t>
      </w:r>
      <w:r>
        <w:rPr>
          <w:lang w:eastAsia="ko-KR"/>
        </w:rPr>
        <w:t xml:space="preserve">deployment with </w:t>
      </w:r>
      <w:r w:rsidRPr="00E65B0A">
        <w:rPr>
          <w:lang w:eastAsia="ko-KR"/>
        </w:rPr>
        <w:t>N26-based interworking</w:t>
      </w:r>
      <w:bookmarkEnd w:id="275"/>
      <w:bookmarkEnd w:id="276"/>
    </w:p>
    <w:p w14:paraId="27D49706" w14:textId="77777777" w:rsidR="003E749F" w:rsidRPr="00CD60CF" w:rsidRDefault="003E749F" w:rsidP="003E749F">
      <w:pPr>
        <w:rPr>
          <w:rFonts w:eastAsiaTheme="minorEastAsia"/>
          <w:lang w:eastAsia="zh-CN"/>
        </w:rPr>
      </w:pPr>
      <w:r w:rsidRPr="00CD60CF">
        <w:rPr>
          <w:lang w:eastAsia="zh-CN"/>
        </w:rPr>
        <w:t>There are 4 solutions proposed for Key Issue #1, targeting to provide RFSP Index consistency when UE moves from 5GC to EPC for N26-based interworking scenario.</w:t>
      </w:r>
    </w:p>
    <w:p w14:paraId="21B27794" w14:textId="77777777" w:rsidR="003E749F" w:rsidRPr="00CD60CF" w:rsidRDefault="003E749F" w:rsidP="003E749F">
      <w:pPr>
        <w:rPr>
          <w:lang w:eastAsia="zh-CN"/>
        </w:rPr>
      </w:pPr>
      <w:r w:rsidRPr="00CD60CF">
        <w:rPr>
          <w:lang w:eastAsia="zh-CN"/>
        </w:rPr>
        <w:t>Table 7.1</w:t>
      </w:r>
      <w:r>
        <w:rPr>
          <w:lang w:eastAsia="zh-CN"/>
        </w:rPr>
        <w:t>.2</w:t>
      </w:r>
      <w:r w:rsidRPr="00CD60CF">
        <w:rPr>
          <w:lang w:eastAsia="zh-CN"/>
        </w:rPr>
        <w:t>-1 compares the principles between the proposed solutions.</w:t>
      </w:r>
    </w:p>
    <w:p w14:paraId="2DEE02FB" w14:textId="4979CA85" w:rsidR="00E65B0A" w:rsidRPr="00E65B0A" w:rsidRDefault="00E65B0A" w:rsidP="000D7CC0">
      <w:pPr>
        <w:pStyle w:val="TH"/>
        <w:rPr>
          <w:rFonts w:eastAsiaTheme="minorEastAsia"/>
          <w:lang w:eastAsia="zh-CN"/>
        </w:rPr>
      </w:pPr>
      <w:r w:rsidRPr="00E65B0A">
        <w:rPr>
          <w:rFonts w:eastAsiaTheme="minorEastAsia" w:hint="eastAsia"/>
          <w:lang w:eastAsia="zh-CN"/>
        </w:rPr>
        <w:t>T</w:t>
      </w:r>
      <w:r w:rsidRPr="00E65B0A">
        <w:rPr>
          <w:rFonts w:eastAsiaTheme="minorEastAsia"/>
          <w:lang w:eastAsia="zh-CN"/>
        </w:rPr>
        <w:t>able 7.1.</w:t>
      </w:r>
      <w:r w:rsidR="00CD60CF">
        <w:rPr>
          <w:rFonts w:eastAsiaTheme="minorEastAsia"/>
          <w:lang w:eastAsia="zh-CN"/>
        </w:rPr>
        <w:t>2</w:t>
      </w:r>
      <w:r w:rsidRPr="00E65B0A">
        <w:rPr>
          <w:rFonts w:eastAsiaTheme="minorEastAsia"/>
          <w:lang w:eastAsia="zh-CN"/>
        </w:rPr>
        <w:t>-1: Evaluation on principles of KI#1 candidate solutions</w:t>
      </w:r>
      <w:r w:rsidR="00CD60CF">
        <w:rPr>
          <w:rFonts w:eastAsiaTheme="minorEastAsia"/>
          <w:lang w:eastAsia="zh-CN"/>
        </w:rPr>
        <w:t xml:space="preserve"> on N26-based</w:t>
      </w:r>
      <w:r w:rsidRPr="00E65B0A">
        <w:rPr>
          <w:rFonts w:eastAsiaTheme="minorEastAsia"/>
          <w:lang w:eastAsia="zh-CN"/>
        </w:rPr>
        <w:t xml:space="preserve"> </w:t>
      </w:r>
      <w:r w:rsidR="00CD60CF" w:rsidRPr="00E65B0A">
        <w:rPr>
          <w:lang w:eastAsia="ko-KR"/>
        </w:rPr>
        <w:t>interworking scenario</w:t>
      </w:r>
    </w:p>
    <w:tbl>
      <w:tblPr>
        <w:tblW w:w="0" w:type="auto"/>
        <w:jc w:val="center"/>
        <w:tblLayout w:type="fixed"/>
        <w:tblLook w:val="04A0" w:firstRow="1" w:lastRow="0" w:firstColumn="1" w:lastColumn="0" w:noHBand="0" w:noVBand="1"/>
      </w:tblPr>
      <w:tblGrid>
        <w:gridCol w:w="1056"/>
        <w:gridCol w:w="2200"/>
        <w:gridCol w:w="1842"/>
        <w:gridCol w:w="1985"/>
        <w:gridCol w:w="2012"/>
        <w:gridCol w:w="1842"/>
        <w:gridCol w:w="2808"/>
      </w:tblGrid>
      <w:tr w:rsidR="005571B0" w:rsidRPr="000D7CC0" w14:paraId="143851EF" w14:textId="77777777" w:rsidTr="00625504">
        <w:trPr>
          <w:cantSplit/>
          <w:jc w:val="center"/>
        </w:trPr>
        <w:tc>
          <w:tcPr>
            <w:tcW w:w="1056" w:type="dxa"/>
            <w:tcBorders>
              <w:top w:val="single" w:sz="4" w:space="0" w:color="auto"/>
              <w:left w:val="single" w:sz="4" w:space="0" w:color="auto"/>
              <w:right w:val="single" w:sz="4" w:space="0" w:color="auto"/>
            </w:tcBorders>
            <w:shd w:val="clear" w:color="auto" w:fill="auto"/>
            <w:hideMark/>
          </w:tcPr>
          <w:p w14:paraId="3B83F199" w14:textId="266CBB2F" w:rsidR="005571B0" w:rsidRPr="000D7CC0" w:rsidRDefault="005571B0" w:rsidP="000D7CC0">
            <w:pPr>
              <w:pStyle w:val="TAH"/>
              <w:rPr>
                <w:rFonts w:eastAsia="DengXian"/>
              </w:rPr>
            </w:pPr>
            <w:r w:rsidRPr="000D7CC0">
              <w:rPr>
                <w:rFonts w:eastAsia="DengXian"/>
              </w:rPr>
              <w:t>Sol#</w:t>
            </w:r>
          </w:p>
        </w:tc>
        <w:tc>
          <w:tcPr>
            <w:tcW w:w="2200" w:type="dxa"/>
            <w:tcBorders>
              <w:top w:val="single" w:sz="4" w:space="0" w:color="auto"/>
              <w:left w:val="single" w:sz="4" w:space="0" w:color="auto"/>
              <w:right w:val="single" w:sz="4" w:space="0" w:color="auto"/>
            </w:tcBorders>
            <w:shd w:val="clear" w:color="auto" w:fill="auto"/>
            <w:hideMark/>
          </w:tcPr>
          <w:p w14:paraId="4FD85A6A" w14:textId="478099E9" w:rsidR="005571B0" w:rsidRPr="000D7CC0" w:rsidRDefault="005571B0" w:rsidP="000D7CC0">
            <w:pPr>
              <w:pStyle w:val="TAH"/>
              <w:rPr>
                <w:rFonts w:eastAsia="DengXian"/>
              </w:rPr>
            </w:pPr>
            <w:r w:rsidRPr="000D7CC0">
              <w:rPr>
                <w:rFonts w:eastAsia="DengXian"/>
              </w:rPr>
              <w:t>Need to keep AM Policy Association</w:t>
            </w:r>
          </w:p>
        </w:tc>
        <w:tc>
          <w:tcPr>
            <w:tcW w:w="7681" w:type="dxa"/>
            <w:gridSpan w:val="4"/>
            <w:tcBorders>
              <w:top w:val="single" w:sz="4" w:space="0" w:color="auto"/>
              <w:left w:val="nil"/>
              <w:bottom w:val="single" w:sz="4" w:space="0" w:color="auto"/>
              <w:right w:val="single" w:sz="4" w:space="0" w:color="auto"/>
            </w:tcBorders>
            <w:shd w:val="clear" w:color="auto" w:fill="auto"/>
            <w:hideMark/>
          </w:tcPr>
          <w:p w14:paraId="3A117A90" w14:textId="77777777" w:rsidR="005571B0" w:rsidRPr="000D7CC0" w:rsidRDefault="005571B0" w:rsidP="000D7CC0">
            <w:pPr>
              <w:pStyle w:val="TAH"/>
              <w:rPr>
                <w:rFonts w:eastAsia="DengXian"/>
              </w:rPr>
            </w:pPr>
            <w:r w:rsidRPr="000D7CC0">
              <w:rPr>
                <w:rFonts w:eastAsia="DengXian"/>
              </w:rPr>
              <w:t>Impacts to Existing Nodes and Proposed Enhancements</w:t>
            </w:r>
          </w:p>
        </w:tc>
        <w:tc>
          <w:tcPr>
            <w:tcW w:w="2808" w:type="dxa"/>
            <w:tcBorders>
              <w:top w:val="single" w:sz="4" w:space="0" w:color="auto"/>
              <w:left w:val="single" w:sz="4" w:space="0" w:color="auto"/>
              <w:right w:val="single" w:sz="4" w:space="0" w:color="auto"/>
            </w:tcBorders>
            <w:shd w:val="clear" w:color="auto" w:fill="auto"/>
            <w:hideMark/>
          </w:tcPr>
          <w:p w14:paraId="4B97A8EC" w14:textId="77777777" w:rsidR="005571B0" w:rsidRPr="000D7CC0" w:rsidRDefault="005571B0" w:rsidP="000D7CC0">
            <w:pPr>
              <w:pStyle w:val="TAH"/>
              <w:rPr>
                <w:rFonts w:eastAsia="DengXian"/>
              </w:rPr>
            </w:pPr>
            <w:r w:rsidRPr="000D7CC0">
              <w:rPr>
                <w:rFonts w:eastAsia="DengXian"/>
              </w:rPr>
              <w:t>Use of Validity Condition(s)</w:t>
            </w:r>
          </w:p>
        </w:tc>
      </w:tr>
      <w:tr w:rsidR="005571B0" w:rsidRPr="000D7CC0" w14:paraId="5311B457" w14:textId="77777777" w:rsidTr="005571B0">
        <w:trPr>
          <w:cantSplit/>
          <w:jc w:val="center"/>
        </w:trPr>
        <w:tc>
          <w:tcPr>
            <w:tcW w:w="1056" w:type="dxa"/>
            <w:tcBorders>
              <w:left w:val="single" w:sz="4" w:space="0" w:color="auto"/>
              <w:bottom w:val="single" w:sz="4" w:space="0" w:color="auto"/>
              <w:right w:val="single" w:sz="4" w:space="0" w:color="auto"/>
            </w:tcBorders>
            <w:shd w:val="clear" w:color="auto" w:fill="auto"/>
            <w:hideMark/>
          </w:tcPr>
          <w:p w14:paraId="4FABFC64" w14:textId="77777777" w:rsidR="005571B0" w:rsidRPr="000D7CC0" w:rsidRDefault="005571B0" w:rsidP="000D7CC0">
            <w:pPr>
              <w:pStyle w:val="TAH"/>
              <w:rPr>
                <w:rFonts w:eastAsia="DengXian"/>
              </w:rPr>
            </w:pPr>
          </w:p>
        </w:tc>
        <w:tc>
          <w:tcPr>
            <w:tcW w:w="2200" w:type="dxa"/>
            <w:tcBorders>
              <w:left w:val="single" w:sz="4" w:space="0" w:color="auto"/>
              <w:bottom w:val="single" w:sz="4" w:space="0" w:color="auto"/>
              <w:right w:val="single" w:sz="4" w:space="0" w:color="auto"/>
            </w:tcBorders>
            <w:shd w:val="clear" w:color="auto" w:fill="auto"/>
            <w:hideMark/>
          </w:tcPr>
          <w:p w14:paraId="13FE5582" w14:textId="2B9D52E4" w:rsidR="005571B0" w:rsidRPr="000D7CC0" w:rsidRDefault="005571B0" w:rsidP="000D7CC0">
            <w:pPr>
              <w:pStyle w:val="TAH"/>
              <w:rPr>
                <w:rFonts w:eastAsia="DengXian"/>
              </w:rPr>
            </w:pPr>
            <w:r w:rsidRPr="000D7CC0">
              <w:rPr>
                <w:rFonts w:eastAsia="DengXian"/>
              </w:rPr>
              <w:t>after UE Moves from 5GC to EPC</w:t>
            </w:r>
          </w:p>
        </w:tc>
        <w:tc>
          <w:tcPr>
            <w:tcW w:w="1842" w:type="dxa"/>
            <w:tcBorders>
              <w:top w:val="nil"/>
              <w:left w:val="nil"/>
              <w:bottom w:val="single" w:sz="4" w:space="0" w:color="auto"/>
              <w:right w:val="single" w:sz="4" w:space="0" w:color="auto"/>
            </w:tcBorders>
            <w:shd w:val="clear" w:color="auto" w:fill="auto"/>
            <w:hideMark/>
          </w:tcPr>
          <w:p w14:paraId="1F231327" w14:textId="77777777" w:rsidR="005571B0" w:rsidRPr="000D7CC0" w:rsidRDefault="005571B0" w:rsidP="000D7CC0">
            <w:pPr>
              <w:pStyle w:val="TAH"/>
              <w:rPr>
                <w:rFonts w:eastAsia="DengXian"/>
              </w:rPr>
            </w:pPr>
            <w:r w:rsidRPr="000D7CC0">
              <w:rPr>
                <w:rFonts w:eastAsia="DengXian"/>
              </w:rPr>
              <w:t>AMF</w:t>
            </w:r>
          </w:p>
        </w:tc>
        <w:tc>
          <w:tcPr>
            <w:tcW w:w="1985" w:type="dxa"/>
            <w:tcBorders>
              <w:top w:val="nil"/>
              <w:left w:val="nil"/>
              <w:bottom w:val="single" w:sz="4" w:space="0" w:color="auto"/>
              <w:right w:val="single" w:sz="4" w:space="0" w:color="auto"/>
            </w:tcBorders>
            <w:shd w:val="clear" w:color="auto" w:fill="auto"/>
            <w:hideMark/>
          </w:tcPr>
          <w:p w14:paraId="1FA2781E" w14:textId="77777777" w:rsidR="005571B0" w:rsidRPr="000D7CC0" w:rsidRDefault="005571B0" w:rsidP="000D7CC0">
            <w:pPr>
              <w:pStyle w:val="TAH"/>
              <w:rPr>
                <w:rFonts w:eastAsia="DengXian"/>
              </w:rPr>
            </w:pPr>
            <w:r w:rsidRPr="000D7CC0">
              <w:rPr>
                <w:rFonts w:eastAsia="DengXian"/>
              </w:rPr>
              <w:t>MME</w:t>
            </w:r>
          </w:p>
        </w:tc>
        <w:tc>
          <w:tcPr>
            <w:tcW w:w="2012" w:type="dxa"/>
            <w:tcBorders>
              <w:top w:val="nil"/>
              <w:left w:val="nil"/>
              <w:bottom w:val="single" w:sz="4" w:space="0" w:color="auto"/>
              <w:right w:val="single" w:sz="4" w:space="0" w:color="auto"/>
            </w:tcBorders>
            <w:shd w:val="clear" w:color="auto" w:fill="auto"/>
            <w:hideMark/>
          </w:tcPr>
          <w:p w14:paraId="36E6CC2C" w14:textId="77777777" w:rsidR="005571B0" w:rsidRPr="000D7CC0" w:rsidRDefault="005571B0" w:rsidP="000D7CC0">
            <w:pPr>
              <w:pStyle w:val="TAH"/>
              <w:rPr>
                <w:rFonts w:eastAsia="DengXian"/>
              </w:rPr>
            </w:pPr>
            <w:r w:rsidRPr="000D7CC0">
              <w:rPr>
                <w:rFonts w:eastAsia="DengXian"/>
              </w:rPr>
              <w:t>HSS+UDM</w:t>
            </w:r>
          </w:p>
        </w:tc>
        <w:tc>
          <w:tcPr>
            <w:tcW w:w="1842" w:type="dxa"/>
            <w:tcBorders>
              <w:top w:val="nil"/>
              <w:left w:val="nil"/>
              <w:bottom w:val="single" w:sz="4" w:space="0" w:color="auto"/>
              <w:right w:val="single" w:sz="4" w:space="0" w:color="auto"/>
            </w:tcBorders>
            <w:shd w:val="clear" w:color="auto" w:fill="auto"/>
            <w:hideMark/>
          </w:tcPr>
          <w:p w14:paraId="4F339371" w14:textId="77777777" w:rsidR="005571B0" w:rsidRPr="000D7CC0" w:rsidRDefault="005571B0" w:rsidP="000D7CC0">
            <w:pPr>
              <w:pStyle w:val="TAH"/>
              <w:rPr>
                <w:rFonts w:eastAsia="DengXian"/>
              </w:rPr>
            </w:pPr>
            <w:r w:rsidRPr="000D7CC0">
              <w:rPr>
                <w:rFonts w:eastAsia="DengXian"/>
              </w:rPr>
              <w:t>PCF for a UE</w:t>
            </w:r>
          </w:p>
        </w:tc>
        <w:tc>
          <w:tcPr>
            <w:tcW w:w="2808" w:type="dxa"/>
            <w:tcBorders>
              <w:left w:val="single" w:sz="4" w:space="0" w:color="auto"/>
              <w:bottom w:val="single" w:sz="4" w:space="0" w:color="auto"/>
              <w:right w:val="single" w:sz="4" w:space="0" w:color="auto"/>
            </w:tcBorders>
            <w:shd w:val="clear" w:color="auto" w:fill="auto"/>
            <w:hideMark/>
          </w:tcPr>
          <w:p w14:paraId="08AC3FA1" w14:textId="77777777" w:rsidR="005571B0" w:rsidRPr="000D7CC0" w:rsidRDefault="005571B0" w:rsidP="000D7CC0">
            <w:pPr>
              <w:pStyle w:val="TAH"/>
              <w:rPr>
                <w:rFonts w:eastAsia="DengXian"/>
              </w:rPr>
            </w:pPr>
          </w:p>
        </w:tc>
      </w:tr>
      <w:tr w:rsidR="000D7CC0" w:rsidRPr="000D7CC0" w14:paraId="4EC09295" w14:textId="77777777" w:rsidTr="000D7CC0">
        <w:trPr>
          <w:cantSplit/>
          <w:jc w:val="center"/>
        </w:trPr>
        <w:tc>
          <w:tcPr>
            <w:tcW w:w="1056" w:type="dxa"/>
            <w:tcBorders>
              <w:top w:val="nil"/>
              <w:left w:val="single" w:sz="4" w:space="0" w:color="auto"/>
              <w:bottom w:val="single" w:sz="4" w:space="0" w:color="auto"/>
              <w:right w:val="single" w:sz="4" w:space="0" w:color="auto"/>
            </w:tcBorders>
            <w:shd w:val="clear" w:color="auto" w:fill="auto"/>
            <w:noWrap/>
            <w:hideMark/>
          </w:tcPr>
          <w:p w14:paraId="694057ED" w14:textId="77777777" w:rsidR="00E65B0A" w:rsidRPr="000D7CC0" w:rsidRDefault="00E65B0A" w:rsidP="000D7CC0">
            <w:pPr>
              <w:pStyle w:val="TAC"/>
              <w:rPr>
                <w:rFonts w:eastAsia="DengXian"/>
              </w:rPr>
            </w:pPr>
            <w:r w:rsidRPr="000D7CC0">
              <w:rPr>
                <w:rFonts w:eastAsia="DengXian"/>
              </w:rPr>
              <w:t>1</w:t>
            </w:r>
          </w:p>
        </w:tc>
        <w:tc>
          <w:tcPr>
            <w:tcW w:w="2200" w:type="dxa"/>
            <w:tcBorders>
              <w:top w:val="nil"/>
              <w:left w:val="nil"/>
              <w:bottom w:val="single" w:sz="4" w:space="0" w:color="auto"/>
              <w:right w:val="single" w:sz="4" w:space="0" w:color="auto"/>
            </w:tcBorders>
            <w:shd w:val="clear" w:color="auto" w:fill="auto"/>
            <w:noWrap/>
            <w:hideMark/>
          </w:tcPr>
          <w:p w14:paraId="647A15A2" w14:textId="77777777" w:rsidR="00E65B0A" w:rsidRPr="000D7CC0" w:rsidRDefault="00E65B0A" w:rsidP="000D7CC0">
            <w:pPr>
              <w:pStyle w:val="TAC"/>
              <w:rPr>
                <w:rFonts w:eastAsia="DengXian"/>
              </w:rPr>
            </w:pPr>
            <w:r w:rsidRPr="000D7CC0">
              <w:rPr>
                <w:rFonts w:eastAsia="DengXian"/>
              </w:rPr>
              <w:t>X</w:t>
            </w:r>
          </w:p>
        </w:tc>
        <w:tc>
          <w:tcPr>
            <w:tcW w:w="1842" w:type="dxa"/>
            <w:tcBorders>
              <w:top w:val="nil"/>
              <w:left w:val="nil"/>
              <w:bottom w:val="single" w:sz="4" w:space="0" w:color="auto"/>
              <w:right w:val="single" w:sz="4" w:space="0" w:color="auto"/>
            </w:tcBorders>
            <w:shd w:val="clear" w:color="auto" w:fill="auto"/>
            <w:noWrap/>
            <w:hideMark/>
          </w:tcPr>
          <w:p w14:paraId="3A9CCF54" w14:textId="77777777" w:rsidR="00E65B0A" w:rsidRPr="000D7CC0" w:rsidRDefault="00E65B0A" w:rsidP="000D7CC0">
            <w:pPr>
              <w:pStyle w:val="TAC"/>
              <w:rPr>
                <w:rFonts w:eastAsia="DengXian"/>
              </w:rPr>
            </w:pPr>
            <w:r w:rsidRPr="000D7CC0">
              <w:rPr>
                <w:rFonts w:eastAsia="DengXian"/>
              </w:rPr>
              <w:t>X</w:t>
            </w:r>
          </w:p>
        </w:tc>
        <w:tc>
          <w:tcPr>
            <w:tcW w:w="1985" w:type="dxa"/>
            <w:tcBorders>
              <w:top w:val="nil"/>
              <w:left w:val="nil"/>
              <w:bottom w:val="single" w:sz="4" w:space="0" w:color="auto"/>
              <w:right w:val="single" w:sz="4" w:space="0" w:color="auto"/>
            </w:tcBorders>
            <w:shd w:val="clear" w:color="auto" w:fill="auto"/>
            <w:noWrap/>
            <w:hideMark/>
          </w:tcPr>
          <w:p w14:paraId="2CCA9D70" w14:textId="77777777" w:rsidR="00E65B0A" w:rsidRPr="000D7CC0" w:rsidRDefault="00E65B0A" w:rsidP="000D7CC0">
            <w:pPr>
              <w:pStyle w:val="TAC"/>
              <w:rPr>
                <w:rFonts w:eastAsia="DengXian"/>
              </w:rPr>
            </w:pPr>
            <w:r w:rsidRPr="000D7CC0">
              <w:rPr>
                <w:rFonts w:eastAsia="DengXian"/>
              </w:rPr>
              <w:t>X</w:t>
            </w:r>
          </w:p>
        </w:tc>
        <w:tc>
          <w:tcPr>
            <w:tcW w:w="2012" w:type="dxa"/>
            <w:tcBorders>
              <w:top w:val="nil"/>
              <w:left w:val="nil"/>
              <w:bottom w:val="single" w:sz="4" w:space="0" w:color="auto"/>
              <w:right w:val="single" w:sz="4" w:space="0" w:color="auto"/>
            </w:tcBorders>
            <w:shd w:val="clear" w:color="auto" w:fill="auto"/>
            <w:hideMark/>
          </w:tcPr>
          <w:p w14:paraId="740695F2" w14:textId="77777777" w:rsidR="00E65B0A" w:rsidRPr="000D7CC0" w:rsidRDefault="00E65B0A" w:rsidP="000D7CC0">
            <w:pPr>
              <w:pStyle w:val="TAC"/>
              <w:rPr>
                <w:rFonts w:eastAsia="DengXian"/>
              </w:rPr>
            </w:pPr>
            <w:r w:rsidRPr="000D7CC0">
              <w:rPr>
                <w:rFonts w:eastAsia="DengXian"/>
              </w:rPr>
              <w:t>X</w:t>
            </w:r>
            <w:r w:rsidRPr="000D7CC0">
              <w:rPr>
                <w:rFonts w:eastAsia="DengXian"/>
              </w:rPr>
              <w:br/>
              <w:t>(AMF be aware of the change of serving MME from HSS/UDM)</w:t>
            </w:r>
          </w:p>
        </w:tc>
        <w:tc>
          <w:tcPr>
            <w:tcW w:w="1842" w:type="dxa"/>
            <w:tcBorders>
              <w:top w:val="nil"/>
              <w:left w:val="nil"/>
              <w:bottom w:val="single" w:sz="4" w:space="0" w:color="auto"/>
              <w:right w:val="single" w:sz="4" w:space="0" w:color="auto"/>
            </w:tcBorders>
            <w:shd w:val="clear" w:color="auto" w:fill="auto"/>
            <w:noWrap/>
            <w:hideMark/>
          </w:tcPr>
          <w:p w14:paraId="3BB350F6" w14:textId="77777777" w:rsidR="00E65B0A" w:rsidRPr="000D7CC0" w:rsidRDefault="00E65B0A" w:rsidP="000D7CC0">
            <w:pPr>
              <w:pStyle w:val="TAC"/>
              <w:rPr>
                <w:rFonts w:eastAsia="DengXian"/>
              </w:rPr>
            </w:pPr>
            <w:r w:rsidRPr="000D7CC0">
              <w:rPr>
                <w:rFonts w:eastAsia="DengXian"/>
              </w:rPr>
              <w:t>-</w:t>
            </w:r>
          </w:p>
        </w:tc>
        <w:tc>
          <w:tcPr>
            <w:tcW w:w="2808" w:type="dxa"/>
            <w:tcBorders>
              <w:top w:val="nil"/>
              <w:left w:val="nil"/>
              <w:bottom w:val="single" w:sz="4" w:space="0" w:color="auto"/>
              <w:right w:val="single" w:sz="4" w:space="0" w:color="auto"/>
            </w:tcBorders>
            <w:shd w:val="clear" w:color="auto" w:fill="auto"/>
            <w:hideMark/>
          </w:tcPr>
          <w:p w14:paraId="6935C482" w14:textId="605D09E8" w:rsidR="00E65B0A" w:rsidRPr="000D7CC0" w:rsidRDefault="00E65B0A" w:rsidP="009A5DA3">
            <w:pPr>
              <w:pStyle w:val="TAL"/>
              <w:rPr>
                <w:rFonts w:eastAsia="DengXian"/>
              </w:rPr>
            </w:pPr>
            <w:r w:rsidRPr="000D7CC0">
              <w:rPr>
                <w:rFonts w:eastAsia="DengXian"/>
              </w:rPr>
              <w:t>New timer for AM association maintenance at AMF and equivalent new timer for MME to use RFSP Index from AMF</w:t>
            </w:r>
            <w:r w:rsidR="000D7CC0">
              <w:rPr>
                <w:rFonts w:eastAsia="DengXian"/>
              </w:rPr>
              <w:t>.</w:t>
            </w:r>
          </w:p>
        </w:tc>
      </w:tr>
      <w:tr w:rsidR="000D7CC0" w:rsidRPr="000D7CC0" w14:paraId="230CBA55" w14:textId="77777777" w:rsidTr="000D7CC0">
        <w:trPr>
          <w:cantSplit/>
          <w:jc w:val="center"/>
        </w:trPr>
        <w:tc>
          <w:tcPr>
            <w:tcW w:w="1056" w:type="dxa"/>
            <w:tcBorders>
              <w:top w:val="nil"/>
              <w:left w:val="single" w:sz="4" w:space="0" w:color="auto"/>
              <w:bottom w:val="single" w:sz="4" w:space="0" w:color="auto"/>
              <w:right w:val="single" w:sz="4" w:space="0" w:color="auto"/>
            </w:tcBorders>
            <w:shd w:val="clear" w:color="auto" w:fill="auto"/>
            <w:noWrap/>
            <w:hideMark/>
          </w:tcPr>
          <w:p w14:paraId="4CC4326C" w14:textId="77777777" w:rsidR="00E65B0A" w:rsidRPr="000D7CC0" w:rsidRDefault="00E65B0A" w:rsidP="000D7CC0">
            <w:pPr>
              <w:pStyle w:val="TAC"/>
              <w:rPr>
                <w:rFonts w:eastAsia="DengXian"/>
              </w:rPr>
            </w:pPr>
            <w:r w:rsidRPr="000D7CC0">
              <w:rPr>
                <w:rFonts w:eastAsia="DengXian"/>
              </w:rPr>
              <w:t>3</w:t>
            </w:r>
          </w:p>
        </w:tc>
        <w:tc>
          <w:tcPr>
            <w:tcW w:w="2200" w:type="dxa"/>
            <w:tcBorders>
              <w:top w:val="nil"/>
              <w:left w:val="nil"/>
              <w:bottom w:val="single" w:sz="4" w:space="0" w:color="auto"/>
              <w:right w:val="single" w:sz="4" w:space="0" w:color="auto"/>
            </w:tcBorders>
            <w:shd w:val="clear" w:color="auto" w:fill="auto"/>
            <w:noWrap/>
            <w:hideMark/>
          </w:tcPr>
          <w:p w14:paraId="1DCF4057" w14:textId="77777777" w:rsidR="00E65B0A" w:rsidRPr="000D7CC0" w:rsidRDefault="00E65B0A" w:rsidP="000D7CC0">
            <w:pPr>
              <w:pStyle w:val="TAC"/>
              <w:rPr>
                <w:rFonts w:eastAsia="DengXian"/>
              </w:rPr>
            </w:pPr>
            <w:r w:rsidRPr="000D7CC0">
              <w:rPr>
                <w:rFonts w:eastAsia="DengXian"/>
              </w:rPr>
              <w:t>-</w:t>
            </w:r>
          </w:p>
        </w:tc>
        <w:tc>
          <w:tcPr>
            <w:tcW w:w="1842" w:type="dxa"/>
            <w:tcBorders>
              <w:top w:val="nil"/>
              <w:left w:val="nil"/>
              <w:bottom w:val="single" w:sz="4" w:space="0" w:color="auto"/>
              <w:right w:val="single" w:sz="4" w:space="0" w:color="auto"/>
            </w:tcBorders>
            <w:shd w:val="clear" w:color="auto" w:fill="auto"/>
            <w:noWrap/>
            <w:hideMark/>
          </w:tcPr>
          <w:p w14:paraId="32E3FAAF" w14:textId="77777777" w:rsidR="00E65B0A" w:rsidRPr="000D7CC0" w:rsidRDefault="00E65B0A" w:rsidP="000D7CC0">
            <w:pPr>
              <w:pStyle w:val="TAC"/>
              <w:rPr>
                <w:rFonts w:eastAsia="DengXian"/>
              </w:rPr>
            </w:pPr>
            <w:r w:rsidRPr="000D7CC0">
              <w:rPr>
                <w:rFonts w:eastAsia="DengXian"/>
              </w:rPr>
              <w:t>X</w:t>
            </w:r>
          </w:p>
        </w:tc>
        <w:tc>
          <w:tcPr>
            <w:tcW w:w="1985" w:type="dxa"/>
            <w:tcBorders>
              <w:top w:val="nil"/>
              <w:left w:val="nil"/>
              <w:bottom w:val="single" w:sz="4" w:space="0" w:color="auto"/>
              <w:right w:val="single" w:sz="4" w:space="0" w:color="auto"/>
            </w:tcBorders>
            <w:shd w:val="clear" w:color="auto" w:fill="auto"/>
            <w:noWrap/>
            <w:hideMark/>
          </w:tcPr>
          <w:p w14:paraId="6F14E470" w14:textId="77777777" w:rsidR="00E65B0A" w:rsidRPr="000D7CC0" w:rsidRDefault="00E65B0A" w:rsidP="000D7CC0">
            <w:pPr>
              <w:pStyle w:val="TAC"/>
              <w:rPr>
                <w:rFonts w:eastAsia="DengXian"/>
              </w:rPr>
            </w:pPr>
            <w:r w:rsidRPr="000D7CC0">
              <w:rPr>
                <w:rFonts w:eastAsia="DengXian"/>
              </w:rPr>
              <w:t>X</w:t>
            </w:r>
          </w:p>
        </w:tc>
        <w:tc>
          <w:tcPr>
            <w:tcW w:w="2012" w:type="dxa"/>
            <w:tcBorders>
              <w:top w:val="nil"/>
              <w:left w:val="nil"/>
              <w:bottom w:val="single" w:sz="4" w:space="0" w:color="auto"/>
              <w:right w:val="single" w:sz="4" w:space="0" w:color="auto"/>
            </w:tcBorders>
            <w:shd w:val="clear" w:color="auto" w:fill="auto"/>
            <w:noWrap/>
            <w:hideMark/>
          </w:tcPr>
          <w:p w14:paraId="0F8C86DD" w14:textId="77777777" w:rsidR="00E65B0A" w:rsidRPr="000D7CC0" w:rsidRDefault="00E65B0A" w:rsidP="000D7CC0">
            <w:pPr>
              <w:pStyle w:val="TAC"/>
              <w:rPr>
                <w:rFonts w:eastAsia="DengXian"/>
              </w:rPr>
            </w:pPr>
            <w:r w:rsidRPr="000D7CC0">
              <w:rPr>
                <w:rFonts w:eastAsia="DengXian"/>
              </w:rPr>
              <w:t>-</w:t>
            </w:r>
          </w:p>
        </w:tc>
        <w:tc>
          <w:tcPr>
            <w:tcW w:w="1842" w:type="dxa"/>
            <w:tcBorders>
              <w:top w:val="nil"/>
              <w:left w:val="nil"/>
              <w:bottom w:val="single" w:sz="4" w:space="0" w:color="auto"/>
              <w:right w:val="single" w:sz="4" w:space="0" w:color="auto"/>
            </w:tcBorders>
            <w:shd w:val="clear" w:color="auto" w:fill="auto"/>
            <w:hideMark/>
          </w:tcPr>
          <w:p w14:paraId="1D1E8E99" w14:textId="77777777" w:rsidR="00E65B0A" w:rsidRPr="000D7CC0" w:rsidRDefault="00E65B0A" w:rsidP="000D7CC0">
            <w:pPr>
              <w:pStyle w:val="TAC"/>
              <w:rPr>
                <w:rFonts w:eastAsia="DengXian"/>
              </w:rPr>
            </w:pPr>
            <w:r w:rsidRPr="000D7CC0">
              <w:rPr>
                <w:rFonts w:eastAsia="DengXian"/>
              </w:rPr>
              <w:t>X</w:t>
            </w:r>
            <w:r w:rsidRPr="000D7CC0">
              <w:rPr>
                <w:rFonts w:eastAsia="DengXian"/>
              </w:rPr>
              <w:br/>
              <w:t>(PCF for a UE  generates a timer along with the authorized RFSP Index)</w:t>
            </w:r>
          </w:p>
        </w:tc>
        <w:tc>
          <w:tcPr>
            <w:tcW w:w="2808" w:type="dxa"/>
            <w:tcBorders>
              <w:top w:val="nil"/>
              <w:left w:val="nil"/>
              <w:bottom w:val="single" w:sz="4" w:space="0" w:color="auto"/>
              <w:right w:val="single" w:sz="4" w:space="0" w:color="auto"/>
            </w:tcBorders>
            <w:shd w:val="clear" w:color="auto" w:fill="auto"/>
            <w:hideMark/>
          </w:tcPr>
          <w:p w14:paraId="385153E8" w14:textId="77777777" w:rsidR="00E65B0A" w:rsidRPr="000D7CC0" w:rsidRDefault="00E65B0A" w:rsidP="009A5DA3">
            <w:pPr>
              <w:pStyle w:val="TAL"/>
              <w:rPr>
                <w:rFonts w:eastAsia="DengXian"/>
              </w:rPr>
            </w:pPr>
            <w:r w:rsidRPr="000D7CC0">
              <w:rPr>
                <w:rFonts w:eastAsia="DengXian"/>
              </w:rPr>
              <w:t>MME re-evaluates the RFSP Index when the timer expires.</w:t>
            </w:r>
          </w:p>
        </w:tc>
      </w:tr>
      <w:tr w:rsidR="000D7CC0" w:rsidRPr="000D7CC0" w14:paraId="53EAA208" w14:textId="77777777" w:rsidTr="000D7CC0">
        <w:trPr>
          <w:cantSplit/>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hideMark/>
          </w:tcPr>
          <w:p w14:paraId="3A551A8F" w14:textId="77777777" w:rsidR="00E65B0A" w:rsidRPr="000D7CC0" w:rsidRDefault="00E65B0A" w:rsidP="000D7CC0">
            <w:pPr>
              <w:pStyle w:val="TAC"/>
              <w:rPr>
                <w:rFonts w:eastAsia="DengXian"/>
              </w:rPr>
            </w:pPr>
            <w:r w:rsidRPr="000D7CC0">
              <w:rPr>
                <w:rFonts w:eastAsia="DengXian"/>
              </w:rPr>
              <w:t>6</w:t>
            </w:r>
          </w:p>
        </w:tc>
        <w:tc>
          <w:tcPr>
            <w:tcW w:w="2200" w:type="dxa"/>
            <w:tcBorders>
              <w:top w:val="single" w:sz="4" w:space="0" w:color="auto"/>
              <w:left w:val="nil"/>
              <w:bottom w:val="single" w:sz="4" w:space="0" w:color="auto"/>
              <w:right w:val="single" w:sz="4" w:space="0" w:color="auto"/>
            </w:tcBorders>
            <w:shd w:val="clear" w:color="auto" w:fill="auto"/>
            <w:noWrap/>
            <w:hideMark/>
          </w:tcPr>
          <w:p w14:paraId="6DE8A4F5" w14:textId="77777777" w:rsidR="00E65B0A" w:rsidRPr="000D7CC0" w:rsidRDefault="00E65B0A" w:rsidP="000D7CC0">
            <w:pPr>
              <w:pStyle w:val="TAC"/>
              <w:rPr>
                <w:rFonts w:eastAsia="DengXian"/>
              </w:rPr>
            </w:pPr>
            <w:r w:rsidRPr="000D7CC0">
              <w:rPr>
                <w:rFonts w:eastAsia="DengXian"/>
              </w:rPr>
              <w:t>X</w:t>
            </w:r>
          </w:p>
        </w:tc>
        <w:tc>
          <w:tcPr>
            <w:tcW w:w="1842" w:type="dxa"/>
            <w:tcBorders>
              <w:top w:val="single" w:sz="4" w:space="0" w:color="auto"/>
              <w:left w:val="nil"/>
              <w:bottom w:val="single" w:sz="4" w:space="0" w:color="auto"/>
              <w:right w:val="single" w:sz="4" w:space="0" w:color="auto"/>
            </w:tcBorders>
            <w:shd w:val="clear" w:color="auto" w:fill="auto"/>
            <w:noWrap/>
            <w:hideMark/>
          </w:tcPr>
          <w:p w14:paraId="110D3003" w14:textId="77777777" w:rsidR="00E65B0A" w:rsidRPr="000D7CC0" w:rsidRDefault="00E65B0A" w:rsidP="000D7CC0">
            <w:pPr>
              <w:pStyle w:val="TAC"/>
              <w:rPr>
                <w:rFonts w:eastAsia="DengXian"/>
              </w:rPr>
            </w:pPr>
            <w:r w:rsidRPr="000D7CC0">
              <w:rPr>
                <w:rFonts w:eastAsia="DengXian"/>
              </w:rPr>
              <w:t>X</w:t>
            </w:r>
          </w:p>
        </w:tc>
        <w:tc>
          <w:tcPr>
            <w:tcW w:w="1985" w:type="dxa"/>
            <w:tcBorders>
              <w:top w:val="single" w:sz="4" w:space="0" w:color="auto"/>
              <w:left w:val="nil"/>
              <w:bottom w:val="single" w:sz="4" w:space="0" w:color="auto"/>
              <w:right w:val="single" w:sz="4" w:space="0" w:color="auto"/>
            </w:tcBorders>
            <w:shd w:val="clear" w:color="auto" w:fill="auto"/>
            <w:noWrap/>
            <w:hideMark/>
          </w:tcPr>
          <w:p w14:paraId="41F790DF" w14:textId="77777777" w:rsidR="00E65B0A" w:rsidRPr="000D7CC0" w:rsidRDefault="00E65B0A" w:rsidP="000D7CC0">
            <w:pPr>
              <w:pStyle w:val="TAC"/>
              <w:rPr>
                <w:rFonts w:eastAsia="DengXian"/>
              </w:rPr>
            </w:pPr>
            <w:r w:rsidRPr="000D7CC0">
              <w:rPr>
                <w:rFonts w:eastAsia="DengXian"/>
              </w:rPr>
              <w:t>X</w:t>
            </w:r>
          </w:p>
        </w:tc>
        <w:tc>
          <w:tcPr>
            <w:tcW w:w="2012" w:type="dxa"/>
            <w:tcBorders>
              <w:top w:val="single" w:sz="4" w:space="0" w:color="auto"/>
              <w:left w:val="nil"/>
              <w:bottom w:val="single" w:sz="4" w:space="0" w:color="auto"/>
              <w:right w:val="single" w:sz="4" w:space="0" w:color="auto"/>
            </w:tcBorders>
            <w:shd w:val="clear" w:color="auto" w:fill="auto"/>
            <w:hideMark/>
          </w:tcPr>
          <w:p w14:paraId="517D942D" w14:textId="77777777" w:rsidR="00E65B0A" w:rsidRPr="000D7CC0" w:rsidRDefault="00E65B0A" w:rsidP="000D7CC0">
            <w:pPr>
              <w:pStyle w:val="TAC"/>
              <w:rPr>
                <w:rFonts w:eastAsia="DengXian"/>
              </w:rPr>
            </w:pPr>
            <w:r w:rsidRPr="000D7CC0">
              <w:rPr>
                <w:rFonts w:eastAsia="DengXian"/>
              </w:rPr>
              <w:t>X</w:t>
            </w:r>
            <w:r w:rsidRPr="000D7CC0">
              <w:rPr>
                <w:rFonts w:eastAsia="DengXian"/>
              </w:rPr>
              <w:br/>
              <w:t>(maintain the UE's 5G registration state temporarily for some duration and provide the MME address to AMF)</w:t>
            </w:r>
          </w:p>
        </w:tc>
        <w:tc>
          <w:tcPr>
            <w:tcW w:w="1842" w:type="dxa"/>
            <w:tcBorders>
              <w:top w:val="single" w:sz="4" w:space="0" w:color="auto"/>
              <w:left w:val="nil"/>
              <w:bottom w:val="single" w:sz="4" w:space="0" w:color="auto"/>
              <w:right w:val="single" w:sz="4" w:space="0" w:color="auto"/>
            </w:tcBorders>
            <w:shd w:val="clear" w:color="auto" w:fill="auto"/>
            <w:noWrap/>
            <w:hideMark/>
          </w:tcPr>
          <w:p w14:paraId="59AA6208" w14:textId="77777777" w:rsidR="00E65B0A" w:rsidRPr="000D7CC0" w:rsidRDefault="00E65B0A" w:rsidP="000D7CC0">
            <w:pPr>
              <w:pStyle w:val="TAC"/>
              <w:rPr>
                <w:rFonts w:eastAsia="DengXian"/>
              </w:rPr>
            </w:pPr>
            <w:r w:rsidRPr="000D7CC0">
              <w:rPr>
                <w:rFonts w:eastAsia="DengXian"/>
              </w:rPr>
              <w:t>-</w:t>
            </w:r>
          </w:p>
        </w:tc>
        <w:tc>
          <w:tcPr>
            <w:tcW w:w="2808" w:type="dxa"/>
            <w:tcBorders>
              <w:top w:val="single" w:sz="4" w:space="0" w:color="auto"/>
              <w:left w:val="nil"/>
              <w:bottom w:val="single" w:sz="4" w:space="0" w:color="auto"/>
              <w:right w:val="single" w:sz="4" w:space="0" w:color="auto"/>
            </w:tcBorders>
            <w:shd w:val="clear" w:color="auto" w:fill="auto"/>
            <w:hideMark/>
          </w:tcPr>
          <w:p w14:paraId="787FA505" w14:textId="77777777" w:rsidR="00E65B0A" w:rsidRPr="000D7CC0" w:rsidRDefault="00E65B0A" w:rsidP="009A5DA3">
            <w:pPr>
              <w:pStyle w:val="TAL"/>
              <w:rPr>
                <w:rFonts w:eastAsia="DengXian"/>
              </w:rPr>
            </w:pPr>
            <w:r w:rsidRPr="000D7CC0">
              <w:rPr>
                <w:rFonts w:eastAsia="DengXian"/>
              </w:rPr>
              <w:t>HSS+UDM maintain UE's 5G registration state for AM Policy Association maintenance timer and provides it to AMF. During the validity timer, if PCF for a UE updates RFSP index, AMF queries the MME address from HSS+UDM and send the updated RFSP index to MME.</w:t>
            </w:r>
          </w:p>
        </w:tc>
      </w:tr>
      <w:tr w:rsidR="000D7CC0" w:rsidRPr="000D7CC0" w14:paraId="2941F634" w14:textId="77777777" w:rsidTr="000D7CC0">
        <w:trPr>
          <w:cantSplit/>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hideMark/>
          </w:tcPr>
          <w:p w14:paraId="6B56F86D" w14:textId="77777777" w:rsidR="00E65B0A" w:rsidRPr="000D7CC0" w:rsidRDefault="00E65B0A" w:rsidP="000D7CC0">
            <w:pPr>
              <w:pStyle w:val="TAC"/>
              <w:rPr>
                <w:rFonts w:eastAsia="DengXian"/>
              </w:rPr>
            </w:pPr>
            <w:r w:rsidRPr="000D7CC0">
              <w:rPr>
                <w:rFonts w:eastAsia="DengXian"/>
              </w:rPr>
              <w:t>10</w:t>
            </w:r>
          </w:p>
        </w:tc>
        <w:tc>
          <w:tcPr>
            <w:tcW w:w="2200" w:type="dxa"/>
            <w:tcBorders>
              <w:top w:val="single" w:sz="4" w:space="0" w:color="auto"/>
              <w:left w:val="nil"/>
              <w:bottom w:val="single" w:sz="4" w:space="0" w:color="auto"/>
              <w:right w:val="single" w:sz="4" w:space="0" w:color="auto"/>
            </w:tcBorders>
            <w:shd w:val="clear" w:color="auto" w:fill="auto"/>
            <w:noWrap/>
            <w:hideMark/>
          </w:tcPr>
          <w:p w14:paraId="0285608B" w14:textId="77777777" w:rsidR="00E65B0A" w:rsidRPr="000D7CC0" w:rsidRDefault="00E65B0A" w:rsidP="000D7CC0">
            <w:pPr>
              <w:pStyle w:val="TAC"/>
              <w:rPr>
                <w:rFonts w:eastAsia="DengXian"/>
              </w:rPr>
            </w:pPr>
            <w:r w:rsidRPr="000D7CC0">
              <w:rPr>
                <w:rFonts w:eastAsia="DengXian"/>
              </w:rPr>
              <w:t>-</w:t>
            </w:r>
          </w:p>
        </w:tc>
        <w:tc>
          <w:tcPr>
            <w:tcW w:w="1842" w:type="dxa"/>
            <w:tcBorders>
              <w:top w:val="single" w:sz="4" w:space="0" w:color="auto"/>
              <w:left w:val="nil"/>
              <w:bottom w:val="single" w:sz="4" w:space="0" w:color="auto"/>
              <w:right w:val="single" w:sz="4" w:space="0" w:color="auto"/>
            </w:tcBorders>
            <w:shd w:val="clear" w:color="auto" w:fill="auto"/>
            <w:hideMark/>
          </w:tcPr>
          <w:p w14:paraId="51D55A2F" w14:textId="5C2C517E" w:rsidR="00E65B0A" w:rsidRPr="000D7CC0" w:rsidRDefault="00E65B0A" w:rsidP="000D7CC0">
            <w:pPr>
              <w:pStyle w:val="TAC"/>
              <w:rPr>
                <w:rFonts w:eastAsia="DengXian"/>
              </w:rPr>
            </w:pPr>
            <w:r w:rsidRPr="000D7CC0">
              <w:rPr>
                <w:rFonts w:eastAsia="DengXian"/>
              </w:rPr>
              <w:t>X</w:t>
            </w:r>
            <w:r w:rsidRPr="000D7CC0">
              <w:rPr>
                <w:rFonts w:eastAsia="DengXian"/>
              </w:rPr>
              <w:br/>
              <w:t>(AMF replaces "subscribed RFSP Index" with "authorized RFSP Index" from PCF in UE context and send to MME)</w:t>
            </w:r>
          </w:p>
        </w:tc>
        <w:tc>
          <w:tcPr>
            <w:tcW w:w="1985" w:type="dxa"/>
            <w:tcBorders>
              <w:top w:val="single" w:sz="4" w:space="0" w:color="auto"/>
              <w:left w:val="nil"/>
              <w:bottom w:val="single" w:sz="4" w:space="0" w:color="auto"/>
              <w:right w:val="single" w:sz="4" w:space="0" w:color="auto"/>
            </w:tcBorders>
            <w:shd w:val="clear" w:color="auto" w:fill="auto"/>
            <w:noWrap/>
            <w:hideMark/>
          </w:tcPr>
          <w:p w14:paraId="00F1A4EE" w14:textId="77777777" w:rsidR="00E65B0A" w:rsidRPr="000D7CC0" w:rsidRDefault="00E65B0A" w:rsidP="000D7CC0">
            <w:pPr>
              <w:pStyle w:val="TAC"/>
              <w:rPr>
                <w:rFonts w:eastAsia="DengXian"/>
              </w:rPr>
            </w:pPr>
            <w:r w:rsidRPr="000D7CC0">
              <w:rPr>
                <w:rFonts w:eastAsia="DengXian"/>
              </w:rPr>
              <w:t>X</w:t>
            </w:r>
          </w:p>
        </w:tc>
        <w:tc>
          <w:tcPr>
            <w:tcW w:w="2012" w:type="dxa"/>
            <w:tcBorders>
              <w:top w:val="single" w:sz="4" w:space="0" w:color="auto"/>
              <w:left w:val="nil"/>
              <w:bottom w:val="single" w:sz="4" w:space="0" w:color="auto"/>
              <w:right w:val="single" w:sz="4" w:space="0" w:color="auto"/>
            </w:tcBorders>
            <w:shd w:val="clear" w:color="auto" w:fill="auto"/>
            <w:noWrap/>
            <w:hideMark/>
          </w:tcPr>
          <w:p w14:paraId="5150FF7F" w14:textId="77777777" w:rsidR="00E65B0A" w:rsidRPr="000D7CC0" w:rsidRDefault="00E65B0A" w:rsidP="000D7CC0">
            <w:pPr>
              <w:pStyle w:val="TAC"/>
              <w:rPr>
                <w:rFonts w:eastAsia="DengXian"/>
              </w:rPr>
            </w:pPr>
            <w:r w:rsidRPr="000D7CC0">
              <w:rPr>
                <w:rFonts w:eastAsia="DengXian"/>
              </w:rPr>
              <w:t>-</w:t>
            </w:r>
          </w:p>
        </w:tc>
        <w:tc>
          <w:tcPr>
            <w:tcW w:w="1842" w:type="dxa"/>
            <w:tcBorders>
              <w:top w:val="single" w:sz="4" w:space="0" w:color="auto"/>
              <w:left w:val="nil"/>
              <w:bottom w:val="single" w:sz="4" w:space="0" w:color="auto"/>
              <w:right w:val="single" w:sz="4" w:space="0" w:color="auto"/>
            </w:tcBorders>
            <w:shd w:val="clear" w:color="auto" w:fill="auto"/>
            <w:noWrap/>
            <w:hideMark/>
          </w:tcPr>
          <w:p w14:paraId="2B669E74" w14:textId="77777777" w:rsidR="00E65B0A" w:rsidRPr="000D7CC0" w:rsidRDefault="00E65B0A" w:rsidP="000D7CC0">
            <w:pPr>
              <w:pStyle w:val="TAC"/>
              <w:rPr>
                <w:rFonts w:eastAsia="DengXian"/>
              </w:rPr>
            </w:pPr>
            <w:r w:rsidRPr="000D7CC0">
              <w:rPr>
                <w:rFonts w:eastAsia="DengXian"/>
              </w:rPr>
              <w:t>-</w:t>
            </w:r>
          </w:p>
        </w:tc>
        <w:tc>
          <w:tcPr>
            <w:tcW w:w="2808" w:type="dxa"/>
            <w:tcBorders>
              <w:top w:val="single" w:sz="4" w:space="0" w:color="auto"/>
              <w:left w:val="nil"/>
              <w:bottom w:val="single" w:sz="4" w:space="0" w:color="auto"/>
              <w:right w:val="single" w:sz="4" w:space="0" w:color="auto"/>
            </w:tcBorders>
            <w:shd w:val="clear" w:color="auto" w:fill="auto"/>
            <w:hideMark/>
          </w:tcPr>
          <w:p w14:paraId="1AD99BFD" w14:textId="77777777" w:rsidR="00E65B0A" w:rsidRPr="000D7CC0" w:rsidRDefault="00E65B0A" w:rsidP="009A5DA3">
            <w:pPr>
              <w:pStyle w:val="TAL"/>
              <w:rPr>
                <w:rFonts w:eastAsia="DengXian"/>
              </w:rPr>
            </w:pPr>
            <w:r w:rsidRPr="000D7CC0">
              <w:rPr>
                <w:rFonts w:eastAsia="DengXian"/>
              </w:rPr>
              <w:t>When the configured duration is reached, the MME may remove the "5GC Authorized RFSP Index" from its context for the UE and start using the "subscribed RFSP Index" that was received from the HSS.</w:t>
            </w:r>
          </w:p>
        </w:tc>
      </w:tr>
    </w:tbl>
    <w:p w14:paraId="1E95B22D" w14:textId="77777777" w:rsidR="00560E30" w:rsidRDefault="00560E30" w:rsidP="000D7CC0">
      <w:pPr>
        <w:rPr>
          <w:rFonts w:eastAsiaTheme="minorEastAsia"/>
          <w:lang w:val="en-US" w:eastAsia="zh-CN"/>
        </w:rPr>
      </w:pPr>
    </w:p>
    <w:p w14:paraId="4ECA3C18" w14:textId="6CEEC202" w:rsidR="000D7CC0" w:rsidRPr="000D7CC0" w:rsidRDefault="000D7CC0" w:rsidP="009A5DA3">
      <w:pPr>
        <w:rPr>
          <w:rFonts w:eastAsiaTheme="minorEastAsia"/>
          <w:lang w:val="en-US" w:eastAsia="zh-CN"/>
        </w:rPr>
        <w:sectPr w:rsidR="000D7CC0" w:rsidRPr="000D7CC0" w:rsidSect="00BB7021">
          <w:pgSz w:w="16838" w:h="11906" w:orient="landscape" w:code="9"/>
          <w:pgMar w:top="1134" w:right="1134" w:bottom="1134" w:left="1134" w:header="737" w:footer="567" w:gutter="0"/>
          <w:cols w:space="720"/>
        </w:sectPr>
      </w:pPr>
    </w:p>
    <w:p w14:paraId="3F7055DC" w14:textId="77777777" w:rsidR="00E65B0A" w:rsidRPr="00CD60CF" w:rsidRDefault="00E65B0A" w:rsidP="000D7CC0">
      <w:pPr>
        <w:rPr>
          <w:rFonts w:eastAsiaTheme="minorEastAsia"/>
          <w:lang w:val="en-US" w:eastAsia="zh-CN"/>
        </w:rPr>
      </w:pPr>
      <w:r w:rsidRPr="00E65B0A">
        <w:rPr>
          <w:rFonts w:eastAsiaTheme="minorEastAsia" w:hint="eastAsia"/>
          <w:lang w:val="en-US" w:eastAsia="zh-CN"/>
        </w:rPr>
        <w:lastRenderedPageBreak/>
        <w:t>All</w:t>
      </w:r>
      <w:r w:rsidRPr="00E65B0A">
        <w:rPr>
          <w:rFonts w:eastAsiaTheme="minorEastAsia"/>
          <w:lang w:val="en-US" w:eastAsia="zh-CN"/>
        </w:rPr>
        <w:t xml:space="preserve"> these solutions are trying to answer the following 3 questions </w:t>
      </w:r>
      <w:r w:rsidRPr="00CD60CF">
        <w:rPr>
          <w:rFonts w:eastAsiaTheme="minorEastAsia"/>
          <w:lang w:val="en-US" w:eastAsia="zh-CN"/>
        </w:rPr>
        <w:t>for N26-based interworking in KI#1:</w:t>
      </w:r>
    </w:p>
    <w:p w14:paraId="539ABD66" w14:textId="0656E1E1" w:rsidR="00E65B0A" w:rsidRPr="000D7CC0" w:rsidRDefault="00E65B0A" w:rsidP="000D7CC0">
      <w:pPr>
        <w:pStyle w:val="B1"/>
        <w:rPr>
          <w:i/>
          <w:iCs/>
          <w:lang w:val="en-US" w:eastAsia="zh-CN"/>
        </w:rPr>
      </w:pPr>
      <w:r w:rsidRPr="000D7CC0">
        <w:rPr>
          <w:i/>
          <w:iCs/>
          <w:lang w:val="en-US" w:eastAsia="zh-CN"/>
        </w:rPr>
        <w:t>Q1:</w:t>
      </w:r>
      <w:r w:rsidR="000D7CC0" w:rsidRPr="000D7CC0">
        <w:rPr>
          <w:i/>
          <w:iCs/>
          <w:lang w:val="en-US" w:eastAsia="zh-CN"/>
        </w:rPr>
        <w:tab/>
      </w:r>
      <w:r w:rsidRPr="000D7CC0">
        <w:rPr>
          <w:i/>
          <w:iCs/>
          <w:lang w:val="en-US" w:eastAsia="zh-CN"/>
        </w:rPr>
        <w:t>Whether the current interworking procedure supports MME received the RFSP Index in use from 5GC? If no, what enhancements is needed.</w:t>
      </w:r>
    </w:p>
    <w:p w14:paraId="7260E225" w14:textId="7EF46C96" w:rsidR="00E65B0A" w:rsidRPr="000D7CC0" w:rsidRDefault="000D7CC0" w:rsidP="000D7CC0">
      <w:pPr>
        <w:pStyle w:val="B1"/>
        <w:rPr>
          <w:rFonts w:eastAsiaTheme="minorEastAsia"/>
        </w:rPr>
      </w:pPr>
      <w:r w:rsidRPr="000D7CC0">
        <w:rPr>
          <w:rFonts w:eastAsiaTheme="minorEastAsia"/>
        </w:rPr>
        <w:tab/>
      </w:r>
      <w:r w:rsidR="00E65B0A" w:rsidRPr="000D7CC0">
        <w:rPr>
          <w:rFonts w:eastAsiaTheme="minorEastAsia"/>
        </w:rPr>
        <w:t>For N26-based interworking: (</w:t>
      </w:r>
      <w:r w:rsidR="00E65B0A" w:rsidRPr="000D7CC0">
        <w:t>Solution #1, #3, #6 and #10</w:t>
      </w:r>
      <w:r w:rsidR="00E65B0A" w:rsidRPr="000D7CC0">
        <w:rPr>
          <w:rFonts w:eastAsiaTheme="minorEastAsia"/>
        </w:rPr>
        <w:t>) the current specification already supports the RFSP Index in use transferred to MME in UE context during handover/TAU.</w:t>
      </w:r>
    </w:p>
    <w:p w14:paraId="09D09B75" w14:textId="446D2544" w:rsidR="00E65B0A" w:rsidRPr="000D7CC0" w:rsidRDefault="000D7CC0" w:rsidP="000D7CC0">
      <w:pPr>
        <w:pStyle w:val="B1"/>
        <w:rPr>
          <w:rFonts w:eastAsiaTheme="minorEastAsia"/>
          <w:b/>
          <w:bCs/>
        </w:rPr>
      </w:pPr>
      <w:r w:rsidRPr="000D7CC0">
        <w:rPr>
          <w:rFonts w:eastAsiaTheme="minorEastAsia"/>
          <w:b/>
          <w:bCs/>
        </w:rPr>
        <w:tab/>
      </w:r>
      <w:r w:rsidR="00E65B0A" w:rsidRPr="000D7CC0">
        <w:rPr>
          <w:rFonts w:eastAsiaTheme="minorEastAsia"/>
          <w:b/>
          <w:bCs/>
        </w:rPr>
        <w:t>If there is any enhanced information, it should also be transferred via N26.</w:t>
      </w:r>
    </w:p>
    <w:p w14:paraId="22E88E47" w14:textId="3A2A0641" w:rsidR="00E65B0A" w:rsidRDefault="00E65B0A" w:rsidP="000D7CC0">
      <w:pPr>
        <w:pStyle w:val="B1"/>
        <w:rPr>
          <w:i/>
          <w:iCs/>
        </w:rPr>
      </w:pPr>
      <w:r w:rsidRPr="000D7CC0">
        <w:rPr>
          <w:i/>
          <w:iCs/>
        </w:rPr>
        <w:t>Q2:</w:t>
      </w:r>
      <w:r w:rsidR="000D7CC0" w:rsidRPr="000D7CC0">
        <w:rPr>
          <w:i/>
          <w:iCs/>
        </w:rPr>
        <w:tab/>
      </w:r>
      <w:r w:rsidRPr="000D7CC0">
        <w:rPr>
          <w:i/>
          <w:iCs/>
        </w:rPr>
        <w:t>If the MME get the RFSP Index in used in handover procedure or idle mode mobility procedure, how and when it resumes to the subscription RFSP Index.</w:t>
      </w:r>
    </w:p>
    <w:p w14:paraId="0CC38E92" w14:textId="77777777" w:rsidR="000D7CC0" w:rsidRDefault="000D7CC0" w:rsidP="000D7CC0">
      <w:pPr>
        <w:pStyle w:val="B1"/>
      </w:pPr>
      <w:r>
        <w:t>-</w:t>
      </w:r>
      <w:r>
        <w:tab/>
        <w:t>(Solution #1 and #6) The PCF for a UE maintains the AM Policy Association when UE move from 5G to 4G and updates the authorized RFSP Index according to triggers and conditions defined in current specification. The MME re-selects the RFSP Index in use considering the dynamic input from PCF at the cost of network overhead and extra procedures.</w:t>
      </w:r>
    </w:p>
    <w:p w14:paraId="04EDAA9E" w14:textId="77777777" w:rsidR="000D7CC0" w:rsidRDefault="000D7CC0" w:rsidP="000D7CC0">
      <w:pPr>
        <w:pStyle w:val="B1"/>
      </w:pPr>
      <w:r>
        <w:t>-</w:t>
      </w:r>
      <w:r>
        <w:tab/>
        <w:t>When MME realizes a UE is moving from 5GC, it starts a timer within which value of the RFSP Index in use will not be changed. When the timer expires, the MME will be free to re-select the RFSP Index in use according to current method. The value of this timer may be set to:</w:t>
      </w:r>
    </w:p>
    <w:p w14:paraId="0B7F1D7F" w14:textId="77777777" w:rsidR="000D7CC0" w:rsidRDefault="000D7CC0" w:rsidP="000D7CC0">
      <w:pPr>
        <w:pStyle w:val="B2"/>
      </w:pPr>
      <w:r>
        <w:t>-</w:t>
      </w:r>
      <w:r>
        <w:tab/>
        <w:t>(Solution #10) A local value preconfigured in MME, which is same to all UE and not adjustable.</w:t>
      </w:r>
    </w:p>
    <w:p w14:paraId="563B838D" w14:textId="5AB3590F" w:rsidR="000D7CC0" w:rsidRDefault="000D7CC0" w:rsidP="000D7CC0">
      <w:pPr>
        <w:pStyle w:val="B2"/>
      </w:pPr>
      <w:r>
        <w:t>-</w:t>
      </w:r>
      <w:r>
        <w:tab/>
        <w:t>(Solution #3) A value selected by PCF when it generates an authorized RFSP Index value indicating the UE to move from 5G to 4G. So the timer is per UE from 5G and not adjustable after the UE in 4G. PCF can decide that timer based on information, e.g. from UDR or NWDAF. If the AMF modifies the authorized RFSP Index from PCF, i.e. the AMF selects a different value of RFSP Index in use, whether the timer value from PCF should still be sent to MME is clarified in S2-2205525 (ongoing discussion).</w:t>
      </w:r>
    </w:p>
    <w:p w14:paraId="50D20B5F" w14:textId="209E06AB" w:rsidR="000D7CC0" w:rsidRPr="000D7CC0" w:rsidRDefault="000D7CC0" w:rsidP="000D7CC0">
      <w:pPr>
        <w:pStyle w:val="B1"/>
        <w:rPr>
          <w:b/>
          <w:bCs/>
        </w:rPr>
      </w:pPr>
      <w:r w:rsidRPr="000D7CC0">
        <w:rPr>
          <w:b/>
          <w:bCs/>
        </w:rPr>
        <w:tab/>
        <w:t>Considering the trade-off of system impact and flexibility, the PCF-selected timer seems to solve the problem in a more agreeable way. Preconfigured timer in MME can implementation specific without standardization as such timer will apply to EPS to 5GS mobility scenario not targeted in the KI.</w:t>
      </w:r>
    </w:p>
    <w:p w14:paraId="36C8BDA7" w14:textId="1E0F94C9" w:rsidR="000D7CC0" w:rsidRPr="000D7CC0" w:rsidRDefault="000D7CC0" w:rsidP="000D7CC0">
      <w:pPr>
        <w:pStyle w:val="B1"/>
        <w:rPr>
          <w:i/>
          <w:iCs/>
        </w:rPr>
      </w:pPr>
      <w:r w:rsidRPr="000D7CC0">
        <w:rPr>
          <w:i/>
          <w:iCs/>
        </w:rPr>
        <w:t>Q3:</w:t>
      </w:r>
      <w:r w:rsidRPr="000D7CC0">
        <w:rPr>
          <w:i/>
          <w:iCs/>
        </w:rPr>
        <w:tab/>
        <w:t>When UE is under EPC, should MME receive any update of RFSP Index from 5GC and how.</w:t>
      </w:r>
    </w:p>
    <w:p w14:paraId="3A0D8BC4" w14:textId="6B5A21F9" w:rsidR="000D7CC0" w:rsidRDefault="000D7CC0" w:rsidP="000D7CC0">
      <w:pPr>
        <w:pStyle w:val="B1"/>
      </w:pPr>
      <w:r>
        <w:t>-</w:t>
      </w:r>
      <w:r>
        <w:tab/>
        <w:t>(Solution #1 and #6) Yes. The PCF is able to update the RFSP Index In Use or the timer according to, e.g. AF's influence request. And MME is able to change the RFSP Index in use in a timely manner.</w:t>
      </w:r>
    </w:p>
    <w:p w14:paraId="427DC740" w14:textId="77777777" w:rsidR="000D7CC0" w:rsidRDefault="000D7CC0" w:rsidP="000D7CC0">
      <w:pPr>
        <w:pStyle w:val="B1"/>
      </w:pPr>
      <w:r>
        <w:t>-</w:t>
      </w:r>
      <w:r>
        <w:tab/>
        <w:t>(Solution #3 and #10) No. The MME is able to re-select the RFSP Index only after the validity time provided by the AMF (decided by PCF) expires.</w:t>
      </w:r>
    </w:p>
    <w:p w14:paraId="793EACCC" w14:textId="7DC93987" w:rsidR="000D7CC0" w:rsidRPr="005571B0" w:rsidRDefault="005571B0" w:rsidP="000D7CC0">
      <w:pPr>
        <w:pStyle w:val="B1"/>
        <w:rPr>
          <w:b/>
          <w:bCs/>
        </w:rPr>
      </w:pPr>
      <w:r w:rsidRPr="005571B0">
        <w:rPr>
          <w:b/>
          <w:bCs/>
        </w:rPr>
        <w:tab/>
        <w:t>The evaluation of Q2 also applies to Q3.</w:t>
      </w:r>
    </w:p>
    <w:p w14:paraId="7B8D6E4C" w14:textId="77777777" w:rsidR="00CE1501" w:rsidRPr="005A2371" w:rsidRDefault="00CE1501" w:rsidP="00CE1501">
      <w:pPr>
        <w:pStyle w:val="Heading1"/>
      </w:pPr>
      <w:bookmarkStart w:id="277" w:name="_Toc22214914"/>
      <w:bookmarkStart w:id="278" w:name="_Toc100954302"/>
      <w:bookmarkStart w:id="279" w:name="_Toc112913226"/>
      <w:bookmarkStart w:id="280" w:name="_Toc112913396"/>
      <w:r>
        <w:t>8</w:t>
      </w:r>
      <w:r w:rsidRPr="005A2371">
        <w:tab/>
        <w:t>Conclusions</w:t>
      </w:r>
      <w:bookmarkEnd w:id="125"/>
      <w:bookmarkEnd w:id="126"/>
      <w:bookmarkEnd w:id="127"/>
      <w:bookmarkEnd w:id="128"/>
      <w:bookmarkEnd w:id="277"/>
      <w:bookmarkEnd w:id="278"/>
      <w:bookmarkEnd w:id="279"/>
      <w:bookmarkEnd w:id="280"/>
    </w:p>
    <w:p w14:paraId="7BCD5ED4" w14:textId="77777777" w:rsidR="00CE1501" w:rsidRPr="005A2371" w:rsidRDefault="00CE1501" w:rsidP="00CE1501">
      <w:pPr>
        <w:pStyle w:val="EditorsNote"/>
      </w:pPr>
      <w:r w:rsidRPr="005A2371">
        <w:t>Editor</w:t>
      </w:r>
      <w:r>
        <w:t>'</w:t>
      </w:r>
      <w:r w:rsidRPr="005A2371">
        <w:t>s note:</w:t>
      </w:r>
      <w:r w:rsidRPr="005A2371">
        <w:tab/>
        <w:t>This clause will list conclusions that ha</w:t>
      </w:r>
      <w:r>
        <w:t>ve</w:t>
      </w:r>
      <w:r w:rsidRPr="005A2371">
        <w:t xml:space="preserve"> been agreed during the course of the study item activities.</w:t>
      </w:r>
    </w:p>
    <w:p w14:paraId="6AC31AB2" w14:textId="77777777" w:rsidR="00E65B0A" w:rsidRPr="00412DCD" w:rsidRDefault="00E65B0A" w:rsidP="00E65B0A">
      <w:pPr>
        <w:pStyle w:val="Heading2"/>
        <w:rPr>
          <w:lang w:eastAsia="ko-KR"/>
        </w:rPr>
      </w:pPr>
      <w:bookmarkStart w:id="281" w:name="_Toc112913227"/>
      <w:bookmarkStart w:id="282" w:name="_Toc112913397"/>
      <w:r w:rsidRPr="00412DCD">
        <w:rPr>
          <w:lang w:eastAsia="zh-CN"/>
        </w:rPr>
        <w:t>8.1</w:t>
      </w:r>
      <w:r w:rsidRPr="00412DCD">
        <w:rPr>
          <w:lang w:eastAsia="zh-CN"/>
        </w:rPr>
        <w:tab/>
        <w:t xml:space="preserve">Conclusion on Key Issue #1: </w:t>
      </w:r>
      <w:r w:rsidRPr="00412DCD">
        <w:rPr>
          <w:lang w:eastAsia="ko-KR"/>
        </w:rPr>
        <w:t>RFSP Index consistency when UE moves from 5GC to EPC</w:t>
      </w:r>
      <w:bookmarkEnd w:id="281"/>
      <w:bookmarkEnd w:id="282"/>
    </w:p>
    <w:p w14:paraId="59E406BD" w14:textId="6A2C93C2" w:rsidR="00E65B0A" w:rsidRDefault="00E65B0A" w:rsidP="00E65B0A">
      <w:pPr>
        <w:pStyle w:val="Heading3"/>
      </w:pPr>
      <w:bookmarkStart w:id="283" w:name="_Toc112913228"/>
      <w:bookmarkStart w:id="284" w:name="_Toc112913398"/>
      <w:r w:rsidRPr="00412DCD">
        <w:t>8.</w:t>
      </w:r>
      <w:r w:rsidRPr="00412DCD">
        <w:rPr>
          <w:rFonts w:eastAsia="SimSun" w:hint="eastAsia"/>
          <w:lang w:eastAsia="zh-CN"/>
        </w:rPr>
        <w:t>1</w:t>
      </w:r>
      <w:r w:rsidRPr="00412DCD">
        <w:t>.</w:t>
      </w:r>
      <w:r w:rsidR="00CD60CF">
        <w:t>1</w:t>
      </w:r>
      <w:r w:rsidRPr="00412DCD">
        <w:tab/>
        <w:t>For deployment without N26 interface</w:t>
      </w:r>
      <w:r w:rsidR="000950FE">
        <w:t xml:space="preserve"> interworking</w:t>
      </w:r>
      <w:bookmarkEnd w:id="283"/>
      <w:bookmarkEnd w:id="284"/>
    </w:p>
    <w:p w14:paraId="1BE365F7" w14:textId="380F4915" w:rsidR="00E65B0A" w:rsidRDefault="00E65B0A" w:rsidP="00E65B0A">
      <w:r w:rsidRPr="00D30B2A">
        <w:t>For deployment scenario without</w:t>
      </w:r>
      <w:r w:rsidRPr="006505F8">
        <w:t xml:space="preserve"> N26 </w:t>
      </w:r>
      <w:r w:rsidRPr="00412DCD">
        <w:t>interface it is concluded</w:t>
      </w:r>
      <w:r w:rsidRPr="00006F46">
        <w:t xml:space="preserve"> that</w:t>
      </w:r>
      <w:r w:rsidRPr="00D30B2A">
        <w:t xml:space="preserve"> no normative work is </w:t>
      </w:r>
      <w:r>
        <w:t>required at this point</w:t>
      </w:r>
      <w:r w:rsidRPr="00D30B2A">
        <w:t>.</w:t>
      </w:r>
    </w:p>
    <w:p w14:paraId="18DAA909" w14:textId="10203853" w:rsidR="00E65B0A" w:rsidRPr="009D6A53" w:rsidRDefault="00E65B0A" w:rsidP="005571B0">
      <w:pPr>
        <w:pStyle w:val="Heading3"/>
        <w:rPr>
          <w:lang w:eastAsia="ko-KR"/>
        </w:rPr>
      </w:pPr>
      <w:bookmarkStart w:id="285" w:name="_Toc112913229"/>
      <w:bookmarkStart w:id="286" w:name="_Toc112913399"/>
      <w:r w:rsidRPr="009D6A53">
        <w:t>8.</w:t>
      </w:r>
      <w:r w:rsidRPr="009D6A53">
        <w:rPr>
          <w:rFonts w:eastAsia="SimSun"/>
          <w:lang w:eastAsia="zh-CN"/>
        </w:rPr>
        <w:t>1.</w:t>
      </w:r>
      <w:r w:rsidR="00CD60CF">
        <w:rPr>
          <w:rFonts w:eastAsia="SimSun"/>
          <w:lang w:eastAsia="zh-CN"/>
        </w:rPr>
        <w:t>2</w:t>
      </w:r>
      <w:r w:rsidRPr="009D6A53">
        <w:tab/>
      </w:r>
      <w:r w:rsidR="00CD60CF">
        <w:t>For deployment with</w:t>
      </w:r>
      <w:r w:rsidRPr="009D6A53">
        <w:rPr>
          <w:lang w:eastAsia="ko-KR"/>
        </w:rPr>
        <w:t xml:space="preserve"> N26-based interworking</w:t>
      </w:r>
      <w:bookmarkEnd w:id="285"/>
      <w:bookmarkEnd w:id="286"/>
    </w:p>
    <w:p w14:paraId="17936C21" w14:textId="77777777" w:rsidR="00E65B0A" w:rsidRPr="009D6A53" w:rsidRDefault="00E65B0A" w:rsidP="00E65B0A">
      <w:pPr>
        <w:rPr>
          <w:rFonts w:eastAsiaTheme="minorEastAsia"/>
          <w:lang w:eastAsia="zh-CN"/>
        </w:rPr>
      </w:pPr>
      <w:r w:rsidRPr="009D6A53">
        <w:rPr>
          <w:rFonts w:eastAsiaTheme="minorEastAsia"/>
          <w:lang w:eastAsia="zh-CN"/>
        </w:rPr>
        <w:t>The following conclusion are agreed:</w:t>
      </w:r>
    </w:p>
    <w:p w14:paraId="0DA7E7C3" w14:textId="77777777" w:rsidR="00E65B0A" w:rsidRPr="009D6A53" w:rsidRDefault="00E65B0A" w:rsidP="00E65B0A">
      <w:pPr>
        <w:pStyle w:val="B1"/>
        <w:rPr>
          <w:lang w:eastAsia="zh-CN"/>
        </w:rPr>
      </w:pPr>
      <w:r w:rsidRPr="009D6A53">
        <w:rPr>
          <w:lang w:eastAsia="zh-CN"/>
        </w:rPr>
        <w:lastRenderedPageBreak/>
        <w:t>-</w:t>
      </w:r>
      <w:r w:rsidRPr="009D6A53">
        <w:rPr>
          <w:lang w:eastAsia="zh-CN"/>
        </w:rPr>
        <w:tab/>
        <w:t>When a UE moves from 5GC to EPC, the MME sets the "RFSP Index in use" value the same as the value in the UE context received from AMF via N26 if the UE context in AMF also contains a validity period.</w:t>
      </w:r>
    </w:p>
    <w:p w14:paraId="7D72D909" w14:textId="2E3E12F7" w:rsidR="00E65B0A" w:rsidRPr="009D6A53" w:rsidRDefault="00E65B0A" w:rsidP="00E65B0A">
      <w:pPr>
        <w:pStyle w:val="B1"/>
        <w:rPr>
          <w:lang w:eastAsia="zh-CN"/>
        </w:rPr>
      </w:pPr>
      <w:r w:rsidRPr="009D6A53">
        <w:rPr>
          <w:lang w:eastAsia="zh-CN"/>
        </w:rPr>
        <w:t>-</w:t>
      </w:r>
      <w:r w:rsidRPr="009D6A53">
        <w:rPr>
          <w:lang w:eastAsia="zh-CN"/>
        </w:rPr>
        <w:tab/>
        <w:t xml:space="preserve">When the validity period expires, the MME re-evaluates the RFSP Index value according to current specification (see </w:t>
      </w:r>
      <w:r w:rsidRPr="009D6A53">
        <w:t xml:space="preserve">clause 4.3.6 of </w:t>
      </w:r>
      <w:r w:rsidR="003E749F" w:rsidRPr="009D6A53">
        <w:t>TS</w:t>
      </w:r>
      <w:r w:rsidR="003E749F">
        <w:t> </w:t>
      </w:r>
      <w:r w:rsidR="003E749F" w:rsidRPr="009D6A53">
        <w:t>23.401</w:t>
      </w:r>
      <w:r w:rsidR="003E749F">
        <w:t> </w:t>
      </w:r>
      <w:r w:rsidR="003E749F" w:rsidRPr="009D6A53">
        <w:t>[</w:t>
      </w:r>
      <w:r w:rsidRPr="009D6A53">
        <w:t>5])</w:t>
      </w:r>
      <w:r w:rsidRPr="009D6A53">
        <w:rPr>
          <w:lang w:eastAsia="zh-CN"/>
        </w:rPr>
        <w:t>.</w:t>
      </w:r>
    </w:p>
    <w:p w14:paraId="39FD2D20" w14:textId="128AA09C" w:rsidR="00E65B0A" w:rsidRPr="009D6A53" w:rsidRDefault="00E65B0A" w:rsidP="00E65B0A">
      <w:pPr>
        <w:pStyle w:val="B1"/>
        <w:rPr>
          <w:lang w:eastAsia="zh-CN"/>
        </w:rPr>
      </w:pPr>
      <w:r w:rsidRPr="009D6A53">
        <w:rPr>
          <w:lang w:eastAsia="zh-CN"/>
        </w:rPr>
        <w:t>-</w:t>
      </w:r>
      <w:r w:rsidRPr="009D6A53">
        <w:rPr>
          <w:lang w:eastAsia="zh-CN"/>
        </w:rPr>
        <w:tab/>
        <w:t>The validity period, i.e. "</w:t>
      </w:r>
      <w:proofErr w:type="spellStart"/>
      <w:r w:rsidRPr="009D6A53">
        <w:t>RFSPinUseExpiryTime</w:t>
      </w:r>
      <w:proofErr w:type="spellEnd"/>
      <w:r w:rsidRPr="009D6A53">
        <w:t>"</w:t>
      </w:r>
      <w:r w:rsidRPr="009D6A53">
        <w:rPr>
          <w:lang w:eastAsia="zh-CN"/>
        </w:rPr>
        <w:t xml:space="preserve"> is selected by PCF for a UE. When the PCF for a UE provides the Authorized RFSP Index indicating the UE to move to 4G, it may also provide the value of "</w:t>
      </w:r>
      <w:proofErr w:type="spellStart"/>
      <w:r w:rsidRPr="009D6A53">
        <w:t>RFSPinUseExpiryTime</w:t>
      </w:r>
      <w:proofErr w:type="spellEnd"/>
      <w:r w:rsidRPr="009D6A53">
        <w:t>". If the AMF selects the RFSP Index in use identical to the authorized RFSP Index, it should store the received "</w:t>
      </w:r>
      <w:proofErr w:type="spellStart"/>
      <w:r w:rsidRPr="009D6A53">
        <w:t>RFSPinUseExpiryTime</w:t>
      </w:r>
      <w:proofErr w:type="spellEnd"/>
      <w:r w:rsidRPr="009D6A53">
        <w:t>" in UE context in AMF and further also send the received "</w:t>
      </w:r>
      <w:proofErr w:type="spellStart"/>
      <w:r w:rsidRPr="009D6A53">
        <w:t>RFSPinUseExpiryTime</w:t>
      </w:r>
      <w:proofErr w:type="spellEnd"/>
      <w:r w:rsidRPr="009D6A53">
        <w:t>" to MME in UE context along with the "RFSP Index in use" when N26 interface applied.</w:t>
      </w:r>
    </w:p>
    <w:p w14:paraId="40B8EC08" w14:textId="77777777" w:rsidR="00E65B0A" w:rsidRPr="009D6A53" w:rsidRDefault="00E65B0A" w:rsidP="00E65B0A">
      <w:pPr>
        <w:pStyle w:val="B1"/>
        <w:rPr>
          <w:lang w:eastAsia="zh-CN"/>
        </w:rPr>
      </w:pPr>
      <w:r w:rsidRPr="009D6A53">
        <w:rPr>
          <w:lang w:val="en-US"/>
        </w:rPr>
        <w:t>-</w:t>
      </w:r>
      <w:r w:rsidRPr="009D6A53">
        <w:rPr>
          <w:lang w:val="en-US"/>
        </w:rPr>
        <w:tab/>
      </w:r>
      <w:r w:rsidRPr="009D6A53">
        <w:t xml:space="preserve">When mobility happens between MMEs before the </w:t>
      </w:r>
      <w:r w:rsidRPr="009D6A53">
        <w:rPr>
          <w:lang w:eastAsia="zh-CN"/>
        </w:rPr>
        <w:t>"</w:t>
      </w:r>
      <w:proofErr w:type="spellStart"/>
      <w:r w:rsidRPr="009D6A53">
        <w:t>RFSPinUseExpiryTime</w:t>
      </w:r>
      <w:proofErr w:type="spellEnd"/>
      <w:r w:rsidRPr="009D6A53">
        <w:t xml:space="preserve">" expires, the remaining value of the </w:t>
      </w:r>
      <w:r w:rsidRPr="009D6A53">
        <w:rPr>
          <w:lang w:eastAsia="zh-CN"/>
        </w:rPr>
        <w:t>"</w:t>
      </w:r>
      <w:proofErr w:type="spellStart"/>
      <w:r w:rsidRPr="009D6A53">
        <w:t>RFSPinUseExpiryTime</w:t>
      </w:r>
      <w:proofErr w:type="spellEnd"/>
      <w:r w:rsidRPr="009D6A53">
        <w:t>" should also be sent to the new MME. The new MME handles RFSP Index in the same way as for mobility from the AMF to the MME as described above.</w:t>
      </w:r>
    </w:p>
    <w:p w14:paraId="1143CCB8" w14:textId="77777777" w:rsidR="00E65B0A" w:rsidRPr="00B31DC6" w:rsidRDefault="00E65B0A" w:rsidP="00E65B0A">
      <w:pPr>
        <w:pStyle w:val="B1"/>
        <w:rPr>
          <w:lang w:eastAsia="zh-CN"/>
        </w:rPr>
      </w:pPr>
      <w:r w:rsidRPr="009D6A53">
        <w:t>-</w:t>
      </w:r>
      <w:r w:rsidRPr="009D6A53">
        <w:tab/>
        <w:t>When a UE is served by the EPC, there is no use case or requirement to provide updated RFSP Index from 5GC to the EPC.</w:t>
      </w:r>
    </w:p>
    <w:p w14:paraId="77E7DE0A" w14:textId="77777777" w:rsidR="005571B0" w:rsidRDefault="005571B0">
      <w:pPr>
        <w:overflowPunct/>
        <w:autoSpaceDE/>
        <w:autoSpaceDN/>
        <w:adjustRightInd/>
        <w:spacing w:after="0"/>
        <w:textAlignment w:val="auto"/>
      </w:pPr>
      <w:bookmarkStart w:id="287" w:name="_Toc22214915"/>
      <w:bookmarkStart w:id="288" w:name="_Toc100954303"/>
      <w:r>
        <w:br w:type="page"/>
      </w:r>
    </w:p>
    <w:p w14:paraId="2F532DE7" w14:textId="0458957F" w:rsidR="00CE1501" w:rsidRPr="005A2371" w:rsidRDefault="00CE1501" w:rsidP="005571B0">
      <w:pPr>
        <w:pStyle w:val="Heading9"/>
      </w:pPr>
      <w:bookmarkStart w:id="289" w:name="_Toc112913400"/>
      <w:r w:rsidRPr="005A2371">
        <w:lastRenderedPageBreak/>
        <w:t>Annex A:</w:t>
      </w:r>
      <w:r w:rsidR="005571B0">
        <w:br/>
      </w:r>
      <w:r w:rsidRPr="005A2371">
        <w:t>Change history</w:t>
      </w:r>
      <w:bookmarkEnd w:id="287"/>
      <w:bookmarkEnd w:id="288"/>
      <w:bookmarkEnd w:id="28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1134"/>
        <w:gridCol w:w="709"/>
        <w:gridCol w:w="425"/>
        <w:gridCol w:w="425"/>
        <w:gridCol w:w="4443"/>
        <w:gridCol w:w="708"/>
      </w:tblGrid>
      <w:tr w:rsidR="00CE1501" w:rsidRPr="005A2371" w14:paraId="271E5C3E" w14:textId="77777777" w:rsidTr="001D6AFD">
        <w:trPr>
          <w:cantSplit/>
        </w:trPr>
        <w:tc>
          <w:tcPr>
            <w:tcW w:w="9639" w:type="dxa"/>
            <w:gridSpan w:val="8"/>
            <w:tcBorders>
              <w:bottom w:val="nil"/>
            </w:tcBorders>
            <w:shd w:val="solid" w:color="FFFFFF" w:fill="auto"/>
          </w:tcPr>
          <w:bookmarkEnd w:id="129"/>
          <w:p w14:paraId="2514B988" w14:textId="77777777" w:rsidR="00CE1501" w:rsidRPr="005A2371" w:rsidRDefault="00CE1501" w:rsidP="001D6AFD">
            <w:pPr>
              <w:pStyle w:val="TAL"/>
              <w:jc w:val="center"/>
              <w:rPr>
                <w:b/>
                <w:sz w:val="16"/>
              </w:rPr>
            </w:pPr>
            <w:r w:rsidRPr="005A2371">
              <w:rPr>
                <w:b/>
              </w:rPr>
              <w:t>Change history</w:t>
            </w:r>
          </w:p>
        </w:tc>
      </w:tr>
      <w:tr w:rsidR="00CE1501" w:rsidRPr="005A2371" w14:paraId="45BD8B69" w14:textId="77777777" w:rsidTr="001D6AFD">
        <w:tc>
          <w:tcPr>
            <w:tcW w:w="800" w:type="dxa"/>
            <w:shd w:val="pct10" w:color="auto" w:fill="FFFFFF"/>
          </w:tcPr>
          <w:p w14:paraId="52C57516" w14:textId="77777777" w:rsidR="00CE1501" w:rsidRPr="005A2371" w:rsidRDefault="00CE1501" w:rsidP="001D6AFD">
            <w:pPr>
              <w:pStyle w:val="TAL"/>
              <w:rPr>
                <w:b/>
                <w:sz w:val="16"/>
              </w:rPr>
            </w:pPr>
            <w:r w:rsidRPr="005A2371">
              <w:rPr>
                <w:b/>
                <w:sz w:val="16"/>
              </w:rPr>
              <w:t>Date</w:t>
            </w:r>
          </w:p>
        </w:tc>
        <w:tc>
          <w:tcPr>
            <w:tcW w:w="995" w:type="dxa"/>
            <w:shd w:val="pct10" w:color="auto" w:fill="FFFFFF"/>
          </w:tcPr>
          <w:p w14:paraId="7C29C087" w14:textId="77777777" w:rsidR="00CE1501" w:rsidRPr="005A2371" w:rsidRDefault="00CE1501" w:rsidP="001D6AFD">
            <w:pPr>
              <w:pStyle w:val="TAL"/>
              <w:rPr>
                <w:b/>
                <w:sz w:val="16"/>
              </w:rPr>
            </w:pPr>
            <w:r w:rsidRPr="005A2371">
              <w:rPr>
                <w:b/>
                <w:sz w:val="16"/>
              </w:rPr>
              <w:t>Meeting</w:t>
            </w:r>
          </w:p>
        </w:tc>
        <w:tc>
          <w:tcPr>
            <w:tcW w:w="1134" w:type="dxa"/>
            <w:shd w:val="pct10" w:color="auto" w:fill="FFFFFF"/>
          </w:tcPr>
          <w:p w14:paraId="68CBFEB1" w14:textId="77777777" w:rsidR="00CE1501" w:rsidRPr="005A2371" w:rsidRDefault="00CE1501" w:rsidP="001D6AFD">
            <w:pPr>
              <w:pStyle w:val="TAL"/>
              <w:rPr>
                <w:b/>
                <w:sz w:val="16"/>
              </w:rPr>
            </w:pPr>
            <w:proofErr w:type="spellStart"/>
            <w:r w:rsidRPr="005A2371">
              <w:rPr>
                <w:b/>
                <w:sz w:val="16"/>
              </w:rPr>
              <w:t>TDoc</w:t>
            </w:r>
            <w:proofErr w:type="spellEnd"/>
          </w:p>
        </w:tc>
        <w:tc>
          <w:tcPr>
            <w:tcW w:w="709" w:type="dxa"/>
            <w:shd w:val="pct10" w:color="auto" w:fill="FFFFFF"/>
          </w:tcPr>
          <w:p w14:paraId="74F6ABAE" w14:textId="77777777" w:rsidR="00CE1501" w:rsidRPr="005A2371" w:rsidRDefault="00CE1501" w:rsidP="001D6AFD">
            <w:pPr>
              <w:pStyle w:val="TAL"/>
              <w:rPr>
                <w:b/>
                <w:sz w:val="16"/>
              </w:rPr>
            </w:pPr>
            <w:r w:rsidRPr="005A2371">
              <w:rPr>
                <w:b/>
                <w:sz w:val="16"/>
              </w:rPr>
              <w:t>CR</w:t>
            </w:r>
          </w:p>
        </w:tc>
        <w:tc>
          <w:tcPr>
            <w:tcW w:w="425" w:type="dxa"/>
            <w:shd w:val="pct10" w:color="auto" w:fill="FFFFFF"/>
          </w:tcPr>
          <w:p w14:paraId="36253B2E" w14:textId="77777777" w:rsidR="00CE1501" w:rsidRPr="005A2371" w:rsidRDefault="00CE1501" w:rsidP="001D6AFD">
            <w:pPr>
              <w:pStyle w:val="TAL"/>
              <w:rPr>
                <w:b/>
                <w:sz w:val="16"/>
              </w:rPr>
            </w:pPr>
            <w:r w:rsidRPr="005A2371">
              <w:rPr>
                <w:b/>
                <w:sz w:val="16"/>
              </w:rPr>
              <w:t>Rev</w:t>
            </w:r>
          </w:p>
        </w:tc>
        <w:tc>
          <w:tcPr>
            <w:tcW w:w="425" w:type="dxa"/>
            <w:shd w:val="pct10" w:color="auto" w:fill="FFFFFF"/>
          </w:tcPr>
          <w:p w14:paraId="4D5C2F0C" w14:textId="77777777" w:rsidR="00CE1501" w:rsidRPr="005A2371" w:rsidRDefault="00CE1501" w:rsidP="001D6AFD">
            <w:pPr>
              <w:pStyle w:val="TAL"/>
              <w:rPr>
                <w:b/>
                <w:sz w:val="16"/>
              </w:rPr>
            </w:pPr>
            <w:r w:rsidRPr="005A2371">
              <w:rPr>
                <w:b/>
                <w:sz w:val="16"/>
              </w:rPr>
              <w:t>Cat</w:t>
            </w:r>
          </w:p>
        </w:tc>
        <w:tc>
          <w:tcPr>
            <w:tcW w:w="4443" w:type="dxa"/>
            <w:shd w:val="pct10" w:color="auto" w:fill="FFFFFF"/>
          </w:tcPr>
          <w:p w14:paraId="6485C94E" w14:textId="77777777" w:rsidR="00CE1501" w:rsidRPr="005A2371" w:rsidRDefault="00CE1501" w:rsidP="001D6AFD">
            <w:pPr>
              <w:pStyle w:val="TAL"/>
              <w:rPr>
                <w:b/>
                <w:sz w:val="16"/>
              </w:rPr>
            </w:pPr>
            <w:r w:rsidRPr="005A2371">
              <w:rPr>
                <w:b/>
                <w:sz w:val="16"/>
              </w:rPr>
              <w:t>Subject/Comment</w:t>
            </w:r>
          </w:p>
        </w:tc>
        <w:tc>
          <w:tcPr>
            <w:tcW w:w="708" w:type="dxa"/>
            <w:shd w:val="pct10" w:color="auto" w:fill="FFFFFF"/>
          </w:tcPr>
          <w:p w14:paraId="7B88AF64" w14:textId="77777777" w:rsidR="00CE1501" w:rsidRPr="005A2371" w:rsidRDefault="00CE1501" w:rsidP="001D6AFD">
            <w:pPr>
              <w:pStyle w:val="TAL"/>
              <w:rPr>
                <w:b/>
                <w:sz w:val="16"/>
              </w:rPr>
            </w:pPr>
            <w:r w:rsidRPr="005A2371">
              <w:rPr>
                <w:b/>
                <w:sz w:val="16"/>
              </w:rPr>
              <w:t>New version</w:t>
            </w:r>
          </w:p>
        </w:tc>
      </w:tr>
      <w:tr w:rsidR="008A236D" w:rsidRPr="008A236D" w14:paraId="1A84EB99" w14:textId="77777777" w:rsidTr="001D6AFD">
        <w:tc>
          <w:tcPr>
            <w:tcW w:w="800" w:type="dxa"/>
            <w:shd w:val="solid" w:color="FFFFFF" w:fill="auto"/>
          </w:tcPr>
          <w:p w14:paraId="5231CF2F" w14:textId="49E7B520" w:rsidR="008A236D" w:rsidRPr="008A236D" w:rsidRDefault="008A236D" w:rsidP="008A236D">
            <w:pPr>
              <w:pStyle w:val="TAC"/>
              <w:rPr>
                <w:rFonts w:eastAsiaTheme="minorEastAsia"/>
                <w:color w:val="0000FF"/>
                <w:sz w:val="16"/>
                <w:szCs w:val="16"/>
                <w:lang w:eastAsia="zh-CN"/>
              </w:rPr>
            </w:pPr>
            <w:r w:rsidRPr="008A236D">
              <w:rPr>
                <w:color w:val="0000FF"/>
                <w:sz w:val="16"/>
                <w:szCs w:val="16"/>
              </w:rPr>
              <w:t>2022-09</w:t>
            </w:r>
          </w:p>
        </w:tc>
        <w:tc>
          <w:tcPr>
            <w:tcW w:w="995" w:type="dxa"/>
            <w:shd w:val="solid" w:color="FFFFFF" w:fill="auto"/>
          </w:tcPr>
          <w:p w14:paraId="5BE61716" w14:textId="200CFF77" w:rsidR="008A236D" w:rsidRPr="008A236D" w:rsidRDefault="008A236D" w:rsidP="008A236D">
            <w:pPr>
              <w:pStyle w:val="TAC"/>
              <w:rPr>
                <w:rFonts w:eastAsiaTheme="minorEastAsia"/>
                <w:color w:val="0000FF"/>
                <w:sz w:val="16"/>
                <w:szCs w:val="16"/>
                <w:lang w:eastAsia="zh-CN"/>
              </w:rPr>
            </w:pPr>
            <w:r w:rsidRPr="008A236D">
              <w:rPr>
                <w:color w:val="0000FF"/>
                <w:sz w:val="16"/>
                <w:szCs w:val="16"/>
              </w:rPr>
              <w:t>SA#97-e</w:t>
            </w:r>
          </w:p>
        </w:tc>
        <w:tc>
          <w:tcPr>
            <w:tcW w:w="1134" w:type="dxa"/>
            <w:shd w:val="solid" w:color="FFFFFF" w:fill="auto"/>
          </w:tcPr>
          <w:p w14:paraId="25109F1B" w14:textId="6C6B0078" w:rsidR="008A236D" w:rsidRPr="008A236D" w:rsidRDefault="008A236D" w:rsidP="008A236D">
            <w:pPr>
              <w:pStyle w:val="TAC"/>
              <w:rPr>
                <w:color w:val="0000FF"/>
                <w:sz w:val="16"/>
                <w:szCs w:val="16"/>
              </w:rPr>
            </w:pPr>
            <w:r w:rsidRPr="008A236D">
              <w:rPr>
                <w:rFonts w:eastAsiaTheme="minorEastAsia"/>
                <w:color w:val="0000FF"/>
                <w:sz w:val="16"/>
                <w:szCs w:val="16"/>
                <w:lang w:eastAsia="zh-CN"/>
              </w:rPr>
              <w:t>SP-220840</w:t>
            </w:r>
          </w:p>
        </w:tc>
        <w:tc>
          <w:tcPr>
            <w:tcW w:w="709" w:type="dxa"/>
            <w:shd w:val="solid" w:color="FFFFFF" w:fill="auto"/>
          </w:tcPr>
          <w:p w14:paraId="09B488CF" w14:textId="349D0C60" w:rsidR="008A236D" w:rsidRPr="008A236D" w:rsidRDefault="008A236D" w:rsidP="008A236D">
            <w:pPr>
              <w:pStyle w:val="TAL"/>
              <w:rPr>
                <w:color w:val="0000FF"/>
                <w:sz w:val="16"/>
                <w:szCs w:val="16"/>
              </w:rPr>
            </w:pPr>
            <w:r w:rsidRPr="008A236D">
              <w:rPr>
                <w:color w:val="0000FF"/>
                <w:sz w:val="16"/>
                <w:szCs w:val="16"/>
              </w:rPr>
              <w:t>-</w:t>
            </w:r>
          </w:p>
        </w:tc>
        <w:tc>
          <w:tcPr>
            <w:tcW w:w="425" w:type="dxa"/>
            <w:shd w:val="solid" w:color="FFFFFF" w:fill="auto"/>
          </w:tcPr>
          <w:p w14:paraId="6DF110F0" w14:textId="07F08802" w:rsidR="008A236D" w:rsidRPr="008A236D" w:rsidRDefault="008A236D" w:rsidP="008A236D">
            <w:pPr>
              <w:pStyle w:val="TAR"/>
              <w:rPr>
                <w:color w:val="0000FF"/>
                <w:sz w:val="16"/>
                <w:szCs w:val="16"/>
              </w:rPr>
            </w:pPr>
            <w:r w:rsidRPr="008A236D">
              <w:rPr>
                <w:color w:val="0000FF"/>
                <w:sz w:val="16"/>
                <w:szCs w:val="16"/>
              </w:rPr>
              <w:t>-</w:t>
            </w:r>
          </w:p>
        </w:tc>
        <w:tc>
          <w:tcPr>
            <w:tcW w:w="425" w:type="dxa"/>
            <w:shd w:val="solid" w:color="FFFFFF" w:fill="auto"/>
          </w:tcPr>
          <w:p w14:paraId="5423B9AD" w14:textId="319E72FE" w:rsidR="008A236D" w:rsidRPr="008A236D" w:rsidRDefault="008A236D" w:rsidP="008A236D">
            <w:pPr>
              <w:pStyle w:val="TAC"/>
              <w:rPr>
                <w:color w:val="0000FF"/>
                <w:sz w:val="16"/>
                <w:szCs w:val="16"/>
              </w:rPr>
            </w:pPr>
            <w:r w:rsidRPr="008A236D">
              <w:rPr>
                <w:color w:val="0000FF"/>
                <w:sz w:val="16"/>
                <w:szCs w:val="16"/>
              </w:rPr>
              <w:t>-</w:t>
            </w:r>
          </w:p>
        </w:tc>
        <w:tc>
          <w:tcPr>
            <w:tcW w:w="4443" w:type="dxa"/>
            <w:shd w:val="solid" w:color="FFFFFF" w:fill="auto"/>
          </w:tcPr>
          <w:p w14:paraId="799710AA" w14:textId="53C31BB9" w:rsidR="008A236D" w:rsidRPr="008A236D" w:rsidRDefault="008A236D" w:rsidP="008A236D">
            <w:pPr>
              <w:pStyle w:val="TAL"/>
              <w:rPr>
                <w:rFonts w:eastAsiaTheme="minorEastAsia"/>
                <w:color w:val="0000FF"/>
                <w:sz w:val="16"/>
                <w:szCs w:val="16"/>
                <w:lang w:eastAsia="zh-CN"/>
              </w:rPr>
            </w:pPr>
            <w:r w:rsidRPr="008A236D">
              <w:rPr>
                <w:rFonts w:eastAsiaTheme="minorEastAsia"/>
                <w:color w:val="0000FF"/>
                <w:sz w:val="16"/>
                <w:szCs w:val="16"/>
                <w:lang w:eastAsia="zh-CN"/>
              </w:rPr>
              <w:t xml:space="preserve">MCC editorial update for presentation to TSG SA for </w:t>
            </w:r>
            <w:r w:rsidR="00BC6AD2">
              <w:rPr>
                <w:rFonts w:eastAsiaTheme="minorEastAsia"/>
                <w:color w:val="0000FF"/>
                <w:sz w:val="16"/>
                <w:szCs w:val="16"/>
                <w:lang w:eastAsia="zh-CN"/>
              </w:rPr>
              <w:t>approval</w:t>
            </w:r>
          </w:p>
        </w:tc>
        <w:tc>
          <w:tcPr>
            <w:tcW w:w="708" w:type="dxa"/>
            <w:shd w:val="solid" w:color="FFFFFF" w:fill="auto"/>
          </w:tcPr>
          <w:p w14:paraId="33673C66" w14:textId="44569047" w:rsidR="008A236D" w:rsidRPr="008A236D" w:rsidRDefault="008A236D" w:rsidP="008A236D">
            <w:pPr>
              <w:pStyle w:val="TAC"/>
              <w:rPr>
                <w:rFonts w:eastAsiaTheme="minorEastAsia"/>
                <w:color w:val="0000FF"/>
                <w:sz w:val="16"/>
                <w:szCs w:val="16"/>
                <w:lang w:eastAsia="zh-CN"/>
              </w:rPr>
            </w:pPr>
            <w:r w:rsidRPr="008A236D">
              <w:rPr>
                <w:color w:val="0000FF"/>
                <w:sz w:val="16"/>
                <w:szCs w:val="16"/>
              </w:rPr>
              <w:t>1.0.0</w:t>
            </w:r>
          </w:p>
        </w:tc>
      </w:tr>
      <w:tr w:rsidR="008F0068" w:rsidRPr="008A236D" w14:paraId="56C77EF2" w14:textId="77777777" w:rsidTr="001D6AFD">
        <w:tc>
          <w:tcPr>
            <w:tcW w:w="800" w:type="dxa"/>
            <w:shd w:val="solid" w:color="FFFFFF" w:fill="auto"/>
          </w:tcPr>
          <w:p w14:paraId="1490BFC3" w14:textId="1A149109" w:rsidR="008F0068" w:rsidRPr="008A236D" w:rsidRDefault="008F0068" w:rsidP="008F0068">
            <w:pPr>
              <w:pStyle w:val="TAC"/>
              <w:rPr>
                <w:color w:val="0000FF"/>
                <w:sz w:val="16"/>
                <w:szCs w:val="16"/>
              </w:rPr>
            </w:pPr>
            <w:r w:rsidRPr="008A236D">
              <w:rPr>
                <w:color w:val="0000FF"/>
                <w:sz w:val="16"/>
                <w:szCs w:val="16"/>
              </w:rPr>
              <w:t>2022-09</w:t>
            </w:r>
          </w:p>
        </w:tc>
        <w:tc>
          <w:tcPr>
            <w:tcW w:w="995" w:type="dxa"/>
            <w:shd w:val="solid" w:color="FFFFFF" w:fill="auto"/>
          </w:tcPr>
          <w:p w14:paraId="10195397" w14:textId="539F7F46" w:rsidR="008F0068" w:rsidRPr="008A236D" w:rsidRDefault="008F0068" w:rsidP="008F0068">
            <w:pPr>
              <w:pStyle w:val="TAC"/>
              <w:rPr>
                <w:color w:val="0000FF"/>
                <w:sz w:val="16"/>
                <w:szCs w:val="16"/>
              </w:rPr>
            </w:pPr>
            <w:r>
              <w:rPr>
                <w:color w:val="0000FF"/>
                <w:sz w:val="16"/>
                <w:szCs w:val="16"/>
              </w:rPr>
              <w:t>-</w:t>
            </w:r>
          </w:p>
        </w:tc>
        <w:tc>
          <w:tcPr>
            <w:tcW w:w="1134" w:type="dxa"/>
            <w:shd w:val="solid" w:color="FFFFFF" w:fill="auto"/>
          </w:tcPr>
          <w:p w14:paraId="36A880BA" w14:textId="3EEB2ADB" w:rsidR="008F0068" w:rsidRPr="008A236D" w:rsidRDefault="008F0068" w:rsidP="008F0068">
            <w:pPr>
              <w:pStyle w:val="TAC"/>
              <w:rPr>
                <w:rFonts w:eastAsiaTheme="minorEastAsia"/>
                <w:color w:val="0000FF"/>
                <w:sz w:val="16"/>
                <w:szCs w:val="16"/>
                <w:lang w:eastAsia="zh-CN"/>
              </w:rPr>
            </w:pPr>
            <w:r>
              <w:rPr>
                <w:rFonts w:eastAsiaTheme="minorEastAsia"/>
                <w:color w:val="0000FF"/>
                <w:sz w:val="16"/>
                <w:szCs w:val="16"/>
                <w:lang w:eastAsia="zh-CN"/>
              </w:rPr>
              <w:t>-</w:t>
            </w:r>
          </w:p>
        </w:tc>
        <w:tc>
          <w:tcPr>
            <w:tcW w:w="709" w:type="dxa"/>
            <w:shd w:val="solid" w:color="FFFFFF" w:fill="auto"/>
          </w:tcPr>
          <w:p w14:paraId="795F343C" w14:textId="03E0621B" w:rsidR="008F0068" w:rsidRPr="008A236D" w:rsidRDefault="008F0068" w:rsidP="008F0068">
            <w:pPr>
              <w:pStyle w:val="TAL"/>
              <w:rPr>
                <w:color w:val="0000FF"/>
                <w:sz w:val="16"/>
                <w:szCs w:val="16"/>
              </w:rPr>
            </w:pPr>
            <w:r w:rsidRPr="008A236D">
              <w:rPr>
                <w:color w:val="0000FF"/>
                <w:sz w:val="16"/>
                <w:szCs w:val="16"/>
              </w:rPr>
              <w:t>-</w:t>
            </w:r>
          </w:p>
        </w:tc>
        <w:tc>
          <w:tcPr>
            <w:tcW w:w="425" w:type="dxa"/>
            <w:shd w:val="solid" w:color="FFFFFF" w:fill="auto"/>
          </w:tcPr>
          <w:p w14:paraId="5463EBBD" w14:textId="52205876" w:rsidR="008F0068" w:rsidRPr="008A236D" w:rsidRDefault="008F0068" w:rsidP="008F0068">
            <w:pPr>
              <w:pStyle w:val="TAR"/>
              <w:rPr>
                <w:color w:val="0000FF"/>
                <w:sz w:val="16"/>
                <w:szCs w:val="16"/>
              </w:rPr>
            </w:pPr>
            <w:r w:rsidRPr="008A236D">
              <w:rPr>
                <w:color w:val="0000FF"/>
                <w:sz w:val="16"/>
                <w:szCs w:val="16"/>
              </w:rPr>
              <w:t>-</w:t>
            </w:r>
          </w:p>
        </w:tc>
        <w:tc>
          <w:tcPr>
            <w:tcW w:w="425" w:type="dxa"/>
            <w:shd w:val="solid" w:color="FFFFFF" w:fill="auto"/>
          </w:tcPr>
          <w:p w14:paraId="18579AF0" w14:textId="3DEE789D" w:rsidR="008F0068" w:rsidRPr="008A236D" w:rsidRDefault="008F0068" w:rsidP="008F0068">
            <w:pPr>
              <w:pStyle w:val="TAC"/>
              <w:rPr>
                <w:color w:val="0000FF"/>
                <w:sz w:val="16"/>
                <w:szCs w:val="16"/>
              </w:rPr>
            </w:pPr>
            <w:r w:rsidRPr="008A236D">
              <w:rPr>
                <w:color w:val="0000FF"/>
                <w:sz w:val="16"/>
                <w:szCs w:val="16"/>
              </w:rPr>
              <w:t>-</w:t>
            </w:r>
          </w:p>
        </w:tc>
        <w:tc>
          <w:tcPr>
            <w:tcW w:w="4443" w:type="dxa"/>
            <w:shd w:val="solid" w:color="FFFFFF" w:fill="auto"/>
          </w:tcPr>
          <w:p w14:paraId="73DFA487" w14:textId="3B66FB30" w:rsidR="008F0068" w:rsidRPr="008A236D" w:rsidRDefault="008F0068" w:rsidP="008F0068">
            <w:pPr>
              <w:pStyle w:val="TAL"/>
              <w:rPr>
                <w:rFonts w:eastAsiaTheme="minorEastAsia"/>
                <w:color w:val="0000FF"/>
                <w:sz w:val="16"/>
                <w:szCs w:val="16"/>
                <w:lang w:eastAsia="zh-CN"/>
              </w:rPr>
            </w:pPr>
            <w:r w:rsidRPr="008A236D">
              <w:rPr>
                <w:rFonts w:eastAsiaTheme="minorEastAsia"/>
                <w:color w:val="0000FF"/>
                <w:sz w:val="16"/>
                <w:szCs w:val="16"/>
                <w:lang w:eastAsia="zh-CN"/>
              </w:rPr>
              <w:t xml:space="preserve">MCC editorial update for </w:t>
            </w:r>
            <w:r>
              <w:rPr>
                <w:rFonts w:eastAsiaTheme="minorEastAsia"/>
                <w:color w:val="0000FF"/>
                <w:sz w:val="16"/>
                <w:szCs w:val="16"/>
                <w:lang w:eastAsia="zh-CN"/>
              </w:rPr>
              <w:t>publication (Rel-18)</w:t>
            </w:r>
          </w:p>
        </w:tc>
        <w:tc>
          <w:tcPr>
            <w:tcW w:w="708" w:type="dxa"/>
            <w:shd w:val="solid" w:color="FFFFFF" w:fill="auto"/>
          </w:tcPr>
          <w:p w14:paraId="65B7C9D9" w14:textId="727EB194" w:rsidR="008F0068" w:rsidRPr="008A236D" w:rsidRDefault="008F0068" w:rsidP="008F0068">
            <w:pPr>
              <w:pStyle w:val="TAC"/>
              <w:rPr>
                <w:color w:val="0000FF"/>
                <w:sz w:val="16"/>
                <w:szCs w:val="16"/>
              </w:rPr>
            </w:pPr>
            <w:r>
              <w:rPr>
                <w:color w:val="0000FF"/>
                <w:sz w:val="16"/>
                <w:szCs w:val="16"/>
              </w:rPr>
              <w:t>18.0.0</w:t>
            </w:r>
          </w:p>
        </w:tc>
      </w:tr>
    </w:tbl>
    <w:p w14:paraId="6AE5F0B0" w14:textId="5EC5788D" w:rsidR="00080512" w:rsidRPr="00555756" w:rsidRDefault="00080512" w:rsidP="00AB5186"/>
    <w:sectPr w:rsidR="00080512" w:rsidRPr="00555756">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CCF9" w14:textId="77777777" w:rsidR="00AC1819" w:rsidRDefault="00AC1819">
      <w:r>
        <w:separator/>
      </w:r>
    </w:p>
  </w:endnote>
  <w:endnote w:type="continuationSeparator" w:id="0">
    <w:p w14:paraId="28BB09C4" w14:textId="77777777" w:rsidR="00AC1819" w:rsidRDefault="00AC1819">
      <w:r>
        <w:continuationSeparator/>
      </w:r>
    </w:p>
  </w:endnote>
  <w:endnote w:type="continuationNotice" w:id="1">
    <w:p w14:paraId="02AB3C95" w14:textId="77777777" w:rsidR="00AC1819" w:rsidRDefault="00AC18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3F6F" w14:textId="77777777" w:rsidR="00BB7021" w:rsidRPr="00BE1EEB" w:rsidRDefault="00BB7021" w:rsidP="00BE1EEB">
    <w:pP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CCC9" w14:textId="77777777" w:rsidR="00BB7021" w:rsidRPr="00BE1EEB" w:rsidRDefault="00BB7021" w:rsidP="00BE1EEB">
    <w:pP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4256" w14:textId="77777777" w:rsidR="003E749F" w:rsidRPr="00BE1EEB" w:rsidRDefault="003E749F" w:rsidP="003E749F">
    <w:pPr>
      <w:jc w:val="center"/>
      <w:rPr>
        <w:rFonts w:ascii="Arial" w:hAnsi="Arial" w:cs="Arial"/>
        <w:b/>
        <w:i/>
      </w:rPr>
    </w:pPr>
    <w:r w:rsidRPr="00BE1EEB">
      <w:rPr>
        <w:rFonts w:ascii="Arial" w:hAnsi="Arial" w:cs="Arial"/>
        <w:b/>
        <w:i/>
      </w:rP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BB7021" w:rsidRPr="00BE1EEB" w:rsidRDefault="00BB7021" w:rsidP="00BE1EEB">
    <w:pPr>
      <w:jc w:val="center"/>
      <w:rPr>
        <w:rFonts w:ascii="Arial" w:hAnsi="Arial" w:cs="Arial"/>
        <w:b/>
        <w:i/>
      </w:rPr>
    </w:pPr>
    <w:r w:rsidRPr="00BE1EEB">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75B0" w14:textId="77777777" w:rsidR="00AC1819" w:rsidRDefault="00AC1819">
      <w:r>
        <w:separator/>
      </w:r>
    </w:p>
  </w:footnote>
  <w:footnote w:type="continuationSeparator" w:id="0">
    <w:p w14:paraId="6C7A0B60" w14:textId="77777777" w:rsidR="00AC1819" w:rsidRDefault="00AC1819">
      <w:r>
        <w:continuationSeparator/>
      </w:r>
    </w:p>
  </w:footnote>
  <w:footnote w:type="continuationNotice" w:id="1">
    <w:p w14:paraId="7BF1D5B0" w14:textId="77777777" w:rsidR="00AC1819" w:rsidRDefault="00AC18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D935" w14:textId="77777777" w:rsidR="00BB7021" w:rsidRDefault="00BB7021"/>
  <w:p w14:paraId="5F589454" w14:textId="77777777" w:rsidR="00BB7021" w:rsidRDefault="00BB70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48DC" w14:textId="790A06AA" w:rsidR="005571B0" w:rsidRDefault="005571B0" w:rsidP="005571B0">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0068">
      <w:rPr>
        <w:rFonts w:ascii="Arial" w:hAnsi="Arial" w:cs="Arial"/>
        <w:b/>
        <w:noProof/>
        <w:sz w:val="18"/>
        <w:szCs w:val="18"/>
      </w:rPr>
      <w:t>Release 18</w:t>
    </w:r>
    <w:r>
      <w:rPr>
        <w:rFonts w:ascii="Arial" w:hAnsi="Arial" w:cs="Arial"/>
        <w:b/>
        <w:sz w:val="18"/>
        <w:szCs w:val="18"/>
      </w:rPr>
      <w:fldChar w:fldCharType="end"/>
    </w:r>
  </w:p>
  <w:p w14:paraId="7DF5EC3B" w14:textId="50C57CA4" w:rsidR="00BB7021" w:rsidRDefault="00BB7021" w:rsidP="00BB7021">
    <w:pPr>
      <w:framePr w:w="946" w:h="272" w:hRule="exact" w:wrap="around" w:vAnchor="text" w:hAnchor="margin" w:xAlign="center" w:y="-1"/>
      <w:jc w:val="center"/>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9360DD">
      <w:rPr>
        <w:rFonts w:ascii="Arial" w:hAnsi="Arial" w:cs="Arial"/>
        <w:b/>
        <w:bCs/>
        <w:noProof/>
        <w:sz w:val="18"/>
      </w:rPr>
      <w:t>20</w:t>
    </w:r>
    <w:r>
      <w:rPr>
        <w:rFonts w:ascii="Arial" w:hAnsi="Arial" w:cs="Arial"/>
        <w:b/>
        <w:bCs/>
        <w:sz w:val="18"/>
      </w:rPr>
      <w:fldChar w:fldCharType="end"/>
    </w:r>
  </w:p>
  <w:p w14:paraId="0A9922D3" w14:textId="13F06243" w:rsidR="005571B0" w:rsidRDefault="005571B0" w:rsidP="005571B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0068">
      <w:rPr>
        <w:rFonts w:ascii="Arial" w:hAnsi="Arial" w:cs="Arial"/>
        <w:b/>
        <w:noProof/>
        <w:sz w:val="18"/>
        <w:szCs w:val="18"/>
      </w:rPr>
      <w:t>3GPP TR 23.700-89 V18.0.0 (2022-09)</w:t>
    </w:r>
    <w:r>
      <w:rPr>
        <w:rFonts w:ascii="Arial" w:hAnsi="Arial" w:cs="Arial"/>
        <w:b/>
        <w:sz w:val="18"/>
        <w:szCs w:val="18"/>
      </w:rPr>
      <w:fldChar w:fldCharType="end"/>
    </w:r>
  </w:p>
  <w:p w14:paraId="5E74955C" w14:textId="77777777" w:rsidR="00BB7021" w:rsidRDefault="00BB70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63B8942" w:rsidR="00BB7021" w:rsidRDefault="00BB7021">
    <w:pPr>
      <w:framePr w:h="284" w:hRule="exact" w:wrap="around" w:vAnchor="text" w:hAnchor="margin" w:xAlign="right" w:y="1"/>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STYLEREF ZA </w:instrText>
    </w:r>
    <w:r w:rsidRPr="00BE1EEB">
      <w:rPr>
        <w:rFonts w:ascii="Arial" w:hAnsi="Arial" w:cs="Arial"/>
        <w:b/>
        <w:szCs w:val="18"/>
      </w:rPr>
      <w:fldChar w:fldCharType="separate"/>
    </w:r>
    <w:r w:rsidR="008F0068">
      <w:rPr>
        <w:rFonts w:ascii="Arial" w:hAnsi="Arial" w:cs="Arial"/>
        <w:b/>
        <w:noProof/>
        <w:szCs w:val="18"/>
      </w:rPr>
      <w:t>3GPP TR 23.700-89 V18.0.0 (2022-09)</w:t>
    </w:r>
    <w:r w:rsidRPr="00BE1EEB">
      <w:rPr>
        <w:rFonts w:ascii="Arial" w:hAnsi="Arial" w:cs="Arial"/>
        <w:b/>
        <w:szCs w:val="18"/>
      </w:rPr>
      <w:fldChar w:fldCharType="end"/>
    </w:r>
  </w:p>
  <w:p w14:paraId="7A6BC72E" w14:textId="450DDB5D" w:rsidR="00BB7021" w:rsidRDefault="00BB7021">
    <w:pPr>
      <w:framePr w:h="284" w:hRule="exact" w:wrap="around" w:vAnchor="text" w:hAnchor="margin" w:xAlign="center" w:y="7"/>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PAGE </w:instrText>
    </w:r>
    <w:r w:rsidRPr="00BE1EEB">
      <w:rPr>
        <w:rFonts w:ascii="Arial" w:hAnsi="Arial" w:cs="Arial"/>
        <w:b/>
        <w:szCs w:val="18"/>
      </w:rPr>
      <w:fldChar w:fldCharType="separate"/>
    </w:r>
    <w:r w:rsidR="009360DD">
      <w:rPr>
        <w:rFonts w:ascii="Arial" w:hAnsi="Arial" w:cs="Arial"/>
        <w:b/>
        <w:noProof/>
        <w:szCs w:val="18"/>
      </w:rPr>
      <w:t>35</w:t>
    </w:r>
    <w:r w:rsidRPr="00BE1EEB">
      <w:rPr>
        <w:rFonts w:ascii="Arial" w:hAnsi="Arial" w:cs="Arial"/>
        <w:b/>
        <w:szCs w:val="18"/>
      </w:rPr>
      <w:fldChar w:fldCharType="end"/>
    </w:r>
  </w:p>
  <w:p w14:paraId="13C538E8" w14:textId="21B3E55C" w:rsidR="00BB7021" w:rsidRDefault="00BB7021">
    <w:pPr>
      <w:framePr w:h="284" w:hRule="exact" w:wrap="around" w:vAnchor="text" w:hAnchor="margin" w:y="7"/>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STYLEREF ZGSM </w:instrText>
    </w:r>
    <w:r w:rsidRPr="00BE1EEB">
      <w:rPr>
        <w:rFonts w:ascii="Arial" w:hAnsi="Arial" w:cs="Arial"/>
        <w:b/>
        <w:szCs w:val="18"/>
      </w:rPr>
      <w:fldChar w:fldCharType="separate"/>
    </w:r>
    <w:r w:rsidR="008F0068">
      <w:rPr>
        <w:rFonts w:ascii="Arial" w:hAnsi="Arial" w:cs="Arial"/>
        <w:b/>
        <w:noProof/>
        <w:szCs w:val="18"/>
      </w:rPr>
      <w:t>Release 18</w:t>
    </w:r>
    <w:r w:rsidRPr="00BE1EEB">
      <w:rPr>
        <w:rFonts w:ascii="Arial" w:hAnsi="Arial" w:cs="Arial"/>
        <w:b/>
        <w:szCs w:val="18"/>
      </w:rPr>
      <w:fldChar w:fldCharType="end"/>
    </w:r>
  </w:p>
  <w:p w14:paraId="1024E63D" w14:textId="77777777" w:rsidR="00BB7021" w:rsidRDefault="00BB70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B861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FEAC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2E50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20499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660A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2C16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5EF8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0C25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0C9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E4A9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6B27026"/>
    <w:lvl w:ilvl="0">
      <w:numFmt w:val="bullet"/>
      <w:lvlText w:val="*"/>
      <w:lvlJc w:val="left"/>
    </w:lvl>
  </w:abstractNum>
  <w:abstractNum w:abstractNumId="11" w15:restartNumberingAfterBreak="0">
    <w:nsid w:val="00741B90"/>
    <w:multiLevelType w:val="hybridMultilevel"/>
    <w:tmpl w:val="5F4444D0"/>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DF2E40"/>
    <w:multiLevelType w:val="hybridMultilevel"/>
    <w:tmpl w:val="C40C94A6"/>
    <w:lvl w:ilvl="0" w:tplc="D43EDD00">
      <w:start w:val="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C21BA7"/>
    <w:multiLevelType w:val="hybridMultilevel"/>
    <w:tmpl w:val="CF0C9A5C"/>
    <w:lvl w:ilvl="0" w:tplc="3A60FD5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1E282577"/>
    <w:multiLevelType w:val="hybridMultilevel"/>
    <w:tmpl w:val="0CA8DB66"/>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6C5B1D"/>
    <w:multiLevelType w:val="hybridMultilevel"/>
    <w:tmpl w:val="7CCE4F6A"/>
    <w:lvl w:ilvl="0" w:tplc="D526A17C">
      <w:start w:val="6"/>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46A"/>
    <w:multiLevelType w:val="hybridMultilevel"/>
    <w:tmpl w:val="B9D80D02"/>
    <w:lvl w:ilvl="0" w:tplc="DFE03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B9208E"/>
    <w:multiLevelType w:val="hybridMultilevel"/>
    <w:tmpl w:val="8E56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CA30D5"/>
    <w:multiLevelType w:val="hybridMultilevel"/>
    <w:tmpl w:val="F8C43C56"/>
    <w:lvl w:ilvl="0" w:tplc="5410534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52E5FAD"/>
    <w:multiLevelType w:val="hybridMultilevel"/>
    <w:tmpl w:val="999A21D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3A7B2DDB"/>
    <w:multiLevelType w:val="hybridMultilevel"/>
    <w:tmpl w:val="1440325A"/>
    <w:lvl w:ilvl="0" w:tplc="5410534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BE90851"/>
    <w:multiLevelType w:val="hybridMultilevel"/>
    <w:tmpl w:val="CE728B56"/>
    <w:lvl w:ilvl="0" w:tplc="5C6C2CFC">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F0D1446"/>
    <w:multiLevelType w:val="hybridMultilevel"/>
    <w:tmpl w:val="59081A7C"/>
    <w:lvl w:ilvl="0" w:tplc="4C3E4FC6">
      <w:start w:val="1"/>
      <w:numFmt w:val="decimal"/>
      <w:lvlText w:val="%1."/>
      <w:lvlJc w:val="left"/>
      <w:pPr>
        <w:ind w:left="720" w:hanging="360"/>
      </w:pPr>
      <w:rPr>
        <w:rFonts w:ascii="Times New Roman" w:eastAsia="Malgun Gothic"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A04E9"/>
    <w:multiLevelType w:val="hybridMultilevel"/>
    <w:tmpl w:val="F8AE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43D12"/>
    <w:multiLevelType w:val="hybridMultilevel"/>
    <w:tmpl w:val="362A6424"/>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5D5504"/>
    <w:multiLevelType w:val="hybridMultilevel"/>
    <w:tmpl w:val="2CECD216"/>
    <w:lvl w:ilvl="0" w:tplc="B3DED866">
      <w:start w:val="1"/>
      <w:numFmt w:val="bullet"/>
      <w:lvlText w:val="-"/>
      <w:lvlJc w:val="left"/>
      <w:pPr>
        <w:ind w:left="840" w:hanging="420"/>
      </w:pPr>
      <w:rPr>
        <w:rFonts w:ascii="Times New Roman" w:eastAsia="Malgun Gothic" w:hAnsi="Times New Roman" w:cs="Times New Roman" w:hint="default"/>
      </w:rPr>
    </w:lvl>
    <w:lvl w:ilvl="1" w:tplc="B3DED866">
      <w:start w:val="1"/>
      <w:numFmt w:val="bullet"/>
      <w:lvlText w:val="-"/>
      <w:lvlJc w:val="left"/>
      <w:pPr>
        <w:ind w:left="1260" w:hanging="420"/>
      </w:pPr>
      <w:rPr>
        <w:rFonts w:ascii="Times New Roman" w:eastAsia="Malgun Gothic"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DD8301E"/>
    <w:multiLevelType w:val="hybridMultilevel"/>
    <w:tmpl w:val="68E820C6"/>
    <w:lvl w:ilvl="0" w:tplc="7C3CA27A">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FA412EE"/>
    <w:multiLevelType w:val="hybridMultilevel"/>
    <w:tmpl w:val="5A64358C"/>
    <w:lvl w:ilvl="0" w:tplc="49BAB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D1F98"/>
    <w:multiLevelType w:val="hybridMultilevel"/>
    <w:tmpl w:val="7C5EA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90523"/>
    <w:multiLevelType w:val="hybridMultilevel"/>
    <w:tmpl w:val="9ED2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17E1D"/>
    <w:multiLevelType w:val="hybridMultilevel"/>
    <w:tmpl w:val="D4B4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A6FD5"/>
    <w:multiLevelType w:val="hybridMultilevel"/>
    <w:tmpl w:val="6C1E420A"/>
    <w:lvl w:ilvl="0" w:tplc="5A24A6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B035F7"/>
    <w:multiLevelType w:val="hybridMultilevel"/>
    <w:tmpl w:val="3C2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B09BC"/>
    <w:multiLevelType w:val="hybridMultilevel"/>
    <w:tmpl w:val="81AE7628"/>
    <w:lvl w:ilvl="0" w:tplc="95AC55C4">
      <w:start w:val="3"/>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E01B5"/>
    <w:multiLevelType w:val="hybridMultilevel"/>
    <w:tmpl w:val="D5FA6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A2756"/>
    <w:multiLevelType w:val="hybridMultilevel"/>
    <w:tmpl w:val="8DD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20B9"/>
    <w:multiLevelType w:val="hybridMultilevel"/>
    <w:tmpl w:val="FF6C55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A72827"/>
    <w:multiLevelType w:val="hybridMultilevel"/>
    <w:tmpl w:val="51523878"/>
    <w:lvl w:ilvl="0" w:tplc="7C3CA27A">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D994E93"/>
    <w:multiLevelType w:val="hybridMultilevel"/>
    <w:tmpl w:val="24F8C03A"/>
    <w:lvl w:ilvl="0" w:tplc="333AC652">
      <w:start w:val="1"/>
      <w:numFmt w:val="bullet"/>
      <w:lvlText w:val="•"/>
      <w:lvlJc w:val="left"/>
      <w:pPr>
        <w:ind w:left="1679" w:hanging="420"/>
      </w:pPr>
      <w:rPr>
        <w:rFonts w:ascii="Arial" w:hAnsi="Arial"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9" w15:restartNumberingAfterBreak="0">
    <w:nsid w:val="785C2BE8"/>
    <w:multiLevelType w:val="hybridMultilevel"/>
    <w:tmpl w:val="00BA363A"/>
    <w:lvl w:ilvl="0" w:tplc="5A0262C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7887361E"/>
    <w:multiLevelType w:val="hybridMultilevel"/>
    <w:tmpl w:val="BDEA563A"/>
    <w:lvl w:ilvl="0" w:tplc="54F0E762">
      <w:start w:val="6"/>
      <w:numFmt w:val="bullet"/>
      <w:lvlText w:val="-"/>
      <w:lvlJc w:val="left"/>
      <w:pPr>
        <w:ind w:left="420" w:hanging="42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DB1787"/>
    <w:multiLevelType w:val="hybridMultilevel"/>
    <w:tmpl w:val="7E563094"/>
    <w:lvl w:ilvl="0" w:tplc="0409000F">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2" w15:restartNumberingAfterBreak="0">
    <w:nsid w:val="7EFD1103"/>
    <w:multiLevelType w:val="hybridMultilevel"/>
    <w:tmpl w:val="AE9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07894">
    <w:abstractNumId w:val="9"/>
  </w:num>
  <w:num w:numId="2" w16cid:durableId="1848135270">
    <w:abstractNumId w:val="7"/>
  </w:num>
  <w:num w:numId="3" w16cid:durableId="1941136753">
    <w:abstractNumId w:val="6"/>
  </w:num>
  <w:num w:numId="4" w16cid:durableId="963803831">
    <w:abstractNumId w:val="5"/>
  </w:num>
  <w:num w:numId="5" w16cid:durableId="1474836475">
    <w:abstractNumId w:val="4"/>
  </w:num>
  <w:num w:numId="6" w16cid:durableId="687604571">
    <w:abstractNumId w:val="8"/>
  </w:num>
  <w:num w:numId="7" w16cid:durableId="1141994487">
    <w:abstractNumId w:val="3"/>
  </w:num>
  <w:num w:numId="8" w16cid:durableId="209658466">
    <w:abstractNumId w:val="2"/>
  </w:num>
  <w:num w:numId="9" w16cid:durableId="33389313">
    <w:abstractNumId w:val="1"/>
  </w:num>
  <w:num w:numId="10" w16cid:durableId="115955310">
    <w:abstractNumId w:val="0"/>
  </w:num>
  <w:num w:numId="11" w16cid:durableId="1441946223">
    <w:abstractNumId w:val="32"/>
  </w:num>
  <w:num w:numId="12" w16cid:durableId="844785413">
    <w:abstractNumId w:val="20"/>
  </w:num>
  <w:num w:numId="13" w16cid:durableId="1131362298">
    <w:abstractNumId w:val="12"/>
  </w:num>
  <w:num w:numId="14" w16cid:durableId="1247574779">
    <w:abstractNumId w:val="18"/>
  </w:num>
  <w:num w:numId="15" w16cid:durableId="1064136812">
    <w:abstractNumId w:val="29"/>
  </w:num>
  <w:num w:numId="16" w16cid:durableId="1302223811">
    <w:abstractNumId w:val="39"/>
  </w:num>
  <w:num w:numId="17" w16cid:durableId="811871073">
    <w:abstractNumId w:val="22"/>
  </w:num>
  <w:num w:numId="18" w16cid:durableId="1276601918">
    <w:abstractNumId w:val="28"/>
  </w:num>
  <w:num w:numId="19" w16cid:durableId="464474653">
    <w:abstractNumId w:val="35"/>
  </w:num>
  <w:num w:numId="20" w16cid:durableId="1616522341">
    <w:abstractNumId w:val="42"/>
  </w:num>
  <w:num w:numId="21" w16cid:durableId="1607079856">
    <w:abstractNumId w:val="23"/>
  </w:num>
  <w:num w:numId="22" w16cid:durableId="451483893">
    <w:abstractNumId w:val="11"/>
  </w:num>
  <w:num w:numId="23" w16cid:durableId="2062633004">
    <w:abstractNumId w:val="14"/>
  </w:num>
  <w:num w:numId="24" w16cid:durableId="1617636245">
    <w:abstractNumId w:val="24"/>
  </w:num>
  <w:num w:numId="25" w16cid:durableId="890729016">
    <w:abstractNumId w:val="30"/>
  </w:num>
  <w:num w:numId="26" w16cid:durableId="1492478496">
    <w:abstractNumId w:val="17"/>
  </w:num>
  <w:num w:numId="27" w16cid:durableId="1649900711">
    <w:abstractNumId w:val="34"/>
  </w:num>
  <w:num w:numId="28" w16cid:durableId="1188442441">
    <w:abstractNumId w:val="27"/>
  </w:num>
  <w:num w:numId="29" w16cid:durableId="719325317">
    <w:abstractNumId w:val="31"/>
  </w:num>
  <w:num w:numId="30" w16cid:durableId="969559130">
    <w:abstractNumId w:val="33"/>
  </w:num>
  <w:num w:numId="31" w16cid:durableId="9359411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2" w16cid:durableId="370109658">
    <w:abstractNumId w:val="15"/>
  </w:num>
  <w:num w:numId="33" w16cid:durableId="1717271141">
    <w:abstractNumId w:val="40"/>
  </w:num>
  <w:num w:numId="34" w16cid:durableId="82186658">
    <w:abstractNumId w:val="16"/>
  </w:num>
  <w:num w:numId="35" w16cid:durableId="648051005">
    <w:abstractNumId w:val="21"/>
  </w:num>
  <w:num w:numId="36" w16cid:durableId="1435244764">
    <w:abstractNumId w:val="38"/>
  </w:num>
  <w:num w:numId="37" w16cid:durableId="1392145713">
    <w:abstractNumId w:val="26"/>
  </w:num>
  <w:num w:numId="38" w16cid:durableId="2068186446">
    <w:abstractNumId w:val="41"/>
  </w:num>
  <w:num w:numId="39" w16cid:durableId="1833177411">
    <w:abstractNumId w:val="13"/>
  </w:num>
  <w:num w:numId="40" w16cid:durableId="1301691498">
    <w:abstractNumId w:val="36"/>
  </w:num>
  <w:num w:numId="41" w16cid:durableId="1270743152">
    <w:abstractNumId w:val="37"/>
  </w:num>
  <w:num w:numId="42" w16cid:durableId="730155691">
    <w:abstractNumId w:val="19"/>
  </w:num>
  <w:num w:numId="43" w16cid:durableId="88213231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98D"/>
    <w:rsid w:val="00004E00"/>
    <w:rsid w:val="00015489"/>
    <w:rsid w:val="00016404"/>
    <w:rsid w:val="000237B2"/>
    <w:rsid w:val="00023CAA"/>
    <w:rsid w:val="00033397"/>
    <w:rsid w:val="00036333"/>
    <w:rsid w:val="00040095"/>
    <w:rsid w:val="00040BB3"/>
    <w:rsid w:val="00041199"/>
    <w:rsid w:val="000417D2"/>
    <w:rsid w:val="000420AA"/>
    <w:rsid w:val="00051834"/>
    <w:rsid w:val="00054A22"/>
    <w:rsid w:val="00062023"/>
    <w:rsid w:val="00062542"/>
    <w:rsid w:val="000655A6"/>
    <w:rsid w:val="00080512"/>
    <w:rsid w:val="0008107A"/>
    <w:rsid w:val="00082761"/>
    <w:rsid w:val="00083E28"/>
    <w:rsid w:val="00090AB9"/>
    <w:rsid w:val="00090BF5"/>
    <w:rsid w:val="00091309"/>
    <w:rsid w:val="00094204"/>
    <w:rsid w:val="00094A0D"/>
    <w:rsid w:val="000950FE"/>
    <w:rsid w:val="000A3C46"/>
    <w:rsid w:val="000A57D1"/>
    <w:rsid w:val="000A5E95"/>
    <w:rsid w:val="000B129E"/>
    <w:rsid w:val="000B3399"/>
    <w:rsid w:val="000C47C3"/>
    <w:rsid w:val="000D04A8"/>
    <w:rsid w:val="000D58AB"/>
    <w:rsid w:val="000D7055"/>
    <w:rsid w:val="000D7CC0"/>
    <w:rsid w:val="000E26D1"/>
    <w:rsid w:val="000E453B"/>
    <w:rsid w:val="000E4941"/>
    <w:rsid w:val="000F574F"/>
    <w:rsid w:val="000F768B"/>
    <w:rsid w:val="00103463"/>
    <w:rsid w:val="00114A1A"/>
    <w:rsid w:val="0011589B"/>
    <w:rsid w:val="0011672F"/>
    <w:rsid w:val="0011799B"/>
    <w:rsid w:val="00133525"/>
    <w:rsid w:val="00164C2A"/>
    <w:rsid w:val="00166566"/>
    <w:rsid w:val="001666FD"/>
    <w:rsid w:val="00167839"/>
    <w:rsid w:val="001712A7"/>
    <w:rsid w:val="0018500C"/>
    <w:rsid w:val="00190D7E"/>
    <w:rsid w:val="001A4C42"/>
    <w:rsid w:val="001A7420"/>
    <w:rsid w:val="001B6637"/>
    <w:rsid w:val="001C21C3"/>
    <w:rsid w:val="001C2507"/>
    <w:rsid w:val="001C55C7"/>
    <w:rsid w:val="001C60EF"/>
    <w:rsid w:val="001C76F2"/>
    <w:rsid w:val="001D02C2"/>
    <w:rsid w:val="001D3B67"/>
    <w:rsid w:val="001D6AFD"/>
    <w:rsid w:val="001F0C1D"/>
    <w:rsid w:val="001F1132"/>
    <w:rsid w:val="001F168B"/>
    <w:rsid w:val="0020135F"/>
    <w:rsid w:val="00206CCD"/>
    <w:rsid w:val="00207C05"/>
    <w:rsid w:val="00213892"/>
    <w:rsid w:val="00216013"/>
    <w:rsid w:val="00221BFD"/>
    <w:rsid w:val="002347A2"/>
    <w:rsid w:val="0023628A"/>
    <w:rsid w:val="00247AA2"/>
    <w:rsid w:val="002607AC"/>
    <w:rsid w:val="002634CF"/>
    <w:rsid w:val="00265046"/>
    <w:rsid w:val="00265AB6"/>
    <w:rsid w:val="002675F0"/>
    <w:rsid w:val="002714AD"/>
    <w:rsid w:val="002760EE"/>
    <w:rsid w:val="00281D1B"/>
    <w:rsid w:val="00287C40"/>
    <w:rsid w:val="002A0ABF"/>
    <w:rsid w:val="002A2838"/>
    <w:rsid w:val="002B6339"/>
    <w:rsid w:val="002C119E"/>
    <w:rsid w:val="002C392D"/>
    <w:rsid w:val="002D3B72"/>
    <w:rsid w:val="002D7210"/>
    <w:rsid w:val="002E00EE"/>
    <w:rsid w:val="002E20BA"/>
    <w:rsid w:val="002F6B10"/>
    <w:rsid w:val="00301350"/>
    <w:rsid w:val="0030254E"/>
    <w:rsid w:val="0030255B"/>
    <w:rsid w:val="00302D72"/>
    <w:rsid w:val="00310394"/>
    <w:rsid w:val="003118C1"/>
    <w:rsid w:val="00311A39"/>
    <w:rsid w:val="00313859"/>
    <w:rsid w:val="003172DC"/>
    <w:rsid w:val="0032159E"/>
    <w:rsid w:val="00345E22"/>
    <w:rsid w:val="00347267"/>
    <w:rsid w:val="0035319E"/>
    <w:rsid w:val="003540D0"/>
    <w:rsid w:val="0035462D"/>
    <w:rsid w:val="00356555"/>
    <w:rsid w:val="00362ACB"/>
    <w:rsid w:val="0036412A"/>
    <w:rsid w:val="003647B9"/>
    <w:rsid w:val="00366B2B"/>
    <w:rsid w:val="00375D70"/>
    <w:rsid w:val="003765B8"/>
    <w:rsid w:val="00390475"/>
    <w:rsid w:val="00393716"/>
    <w:rsid w:val="00397C6D"/>
    <w:rsid w:val="003A5C9E"/>
    <w:rsid w:val="003A5D5F"/>
    <w:rsid w:val="003B748A"/>
    <w:rsid w:val="003B7F96"/>
    <w:rsid w:val="003C1F3D"/>
    <w:rsid w:val="003C3971"/>
    <w:rsid w:val="003C3B45"/>
    <w:rsid w:val="003D46B0"/>
    <w:rsid w:val="003E3088"/>
    <w:rsid w:val="003E749F"/>
    <w:rsid w:val="003F44FF"/>
    <w:rsid w:val="004064BB"/>
    <w:rsid w:val="004203F5"/>
    <w:rsid w:val="00423334"/>
    <w:rsid w:val="004345EC"/>
    <w:rsid w:val="004475A3"/>
    <w:rsid w:val="00447A4B"/>
    <w:rsid w:val="00450D75"/>
    <w:rsid w:val="00452177"/>
    <w:rsid w:val="00460EC4"/>
    <w:rsid w:val="00465515"/>
    <w:rsid w:val="00467467"/>
    <w:rsid w:val="004677AB"/>
    <w:rsid w:val="00470476"/>
    <w:rsid w:val="00473DC2"/>
    <w:rsid w:val="004743CB"/>
    <w:rsid w:val="0049299B"/>
    <w:rsid w:val="0049751D"/>
    <w:rsid w:val="004A3073"/>
    <w:rsid w:val="004B3DBD"/>
    <w:rsid w:val="004C30AC"/>
    <w:rsid w:val="004C4255"/>
    <w:rsid w:val="004C7761"/>
    <w:rsid w:val="004D1600"/>
    <w:rsid w:val="004D3578"/>
    <w:rsid w:val="004D4ED4"/>
    <w:rsid w:val="004E213A"/>
    <w:rsid w:val="004F0988"/>
    <w:rsid w:val="004F3340"/>
    <w:rsid w:val="004F560B"/>
    <w:rsid w:val="004F74A8"/>
    <w:rsid w:val="00505C5F"/>
    <w:rsid w:val="00507583"/>
    <w:rsid w:val="00511E0A"/>
    <w:rsid w:val="005148F8"/>
    <w:rsid w:val="005219E5"/>
    <w:rsid w:val="00526919"/>
    <w:rsid w:val="005273E5"/>
    <w:rsid w:val="005274BE"/>
    <w:rsid w:val="00532175"/>
    <w:rsid w:val="00532F1B"/>
    <w:rsid w:val="0053388B"/>
    <w:rsid w:val="00535773"/>
    <w:rsid w:val="005372C6"/>
    <w:rsid w:val="005401FC"/>
    <w:rsid w:val="00543E6C"/>
    <w:rsid w:val="005459D8"/>
    <w:rsid w:val="00555756"/>
    <w:rsid w:val="005571B0"/>
    <w:rsid w:val="00560E30"/>
    <w:rsid w:val="00565087"/>
    <w:rsid w:val="00570684"/>
    <w:rsid w:val="00586D9F"/>
    <w:rsid w:val="00590ABC"/>
    <w:rsid w:val="0059485D"/>
    <w:rsid w:val="00597B11"/>
    <w:rsid w:val="005A22B0"/>
    <w:rsid w:val="005A49FA"/>
    <w:rsid w:val="005B263D"/>
    <w:rsid w:val="005B499D"/>
    <w:rsid w:val="005C7543"/>
    <w:rsid w:val="005D2E01"/>
    <w:rsid w:val="005D7526"/>
    <w:rsid w:val="005E4BB2"/>
    <w:rsid w:val="005F0BB6"/>
    <w:rsid w:val="005F0F01"/>
    <w:rsid w:val="005F3A16"/>
    <w:rsid w:val="005F788A"/>
    <w:rsid w:val="006021AF"/>
    <w:rsid w:val="00602AEA"/>
    <w:rsid w:val="00614FDF"/>
    <w:rsid w:val="0062706B"/>
    <w:rsid w:val="0063543D"/>
    <w:rsid w:val="00637307"/>
    <w:rsid w:val="0064022A"/>
    <w:rsid w:val="00640A8A"/>
    <w:rsid w:val="006437F5"/>
    <w:rsid w:val="0064648F"/>
    <w:rsid w:val="00647114"/>
    <w:rsid w:val="00656FE9"/>
    <w:rsid w:val="00665EE9"/>
    <w:rsid w:val="00666044"/>
    <w:rsid w:val="00667F24"/>
    <w:rsid w:val="00672FA8"/>
    <w:rsid w:val="0067377C"/>
    <w:rsid w:val="00674EA8"/>
    <w:rsid w:val="00687FD0"/>
    <w:rsid w:val="006912E9"/>
    <w:rsid w:val="006913F1"/>
    <w:rsid w:val="006914D9"/>
    <w:rsid w:val="00695A4C"/>
    <w:rsid w:val="006A0082"/>
    <w:rsid w:val="006A0EFE"/>
    <w:rsid w:val="006A180B"/>
    <w:rsid w:val="006A323F"/>
    <w:rsid w:val="006A3260"/>
    <w:rsid w:val="006B30D0"/>
    <w:rsid w:val="006C3D95"/>
    <w:rsid w:val="006C44B2"/>
    <w:rsid w:val="006C54B5"/>
    <w:rsid w:val="006C78EC"/>
    <w:rsid w:val="006D13A0"/>
    <w:rsid w:val="006D6CB6"/>
    <w:rsid w:val="006E1CF3"/>
    <w:rsid w:val="006E33E4"/>
    <w:rsid w:val="006E5AEF"/>
    <w:rsid w:val="006E5C86"/>
    <w:rsid w:val="006F7FAE"/>
    <w:rsid w:val="00701116"/>
    <w:rsid w:val="00706598"/>
    <w:rsid w:val="0071174C"/>
    <w:rsid w:val="00713C44"/>
    <w:rsid w:val="00716675"/>
    <w:rsid w:val="00721CBE"/>
    <w:rsid w:val="00722314"/>
    <w:rsid w:val="00734A5B"/>
    <w:rsid w:val="00735A87"/>
    <w:rsid w:val="00737ABF"/>
    <w:rsid w:val="0074026F"/>
    <w:rsid w:val="007429F6"/>
    <w:rsid w:val="00744E76"/>
    <w:rsid w:val="007546D6"/>
    <w:rsid w:val="00765CCF"/>
    <w:rsid w:val="00765EA3"/>
    <w:rsid w:val="0077398D"/>
    <w:rsid w:val="00774DA4"/>
    <w:rsid w:val="00781F0F"/>
    <w:rsid w:val="00793374"/>
    <w:rsid w:val="007A5436"/>
    <w:rsid w:val="007B600E"/>
    <w:rsid w:val="007C154F"/>
    <w:rsid w:val="007C2AE5"/>
    <w:rsid w:val="007C57E6"/>
    <w:rsid w:val="007D4066"/>
    <w:rsid w:val="007D7C16"/>
    <w:rsid w:val="007E35FF"/>
    <w:rsid w:val="007F0F4A"/>
    <w:rsid w:val="007F41B0"/>
    <w:rsid w:val="008028A4"/>
    <w:rsid w:val="00807039"/>
    <w:rsid w:val="0080715E"/>
    <w:rsid w:val="008146A2"/>
    <w:rsid w:val="00830747"/>
    <w:rsid w:val="0083138D"/>
    <w:rsid w:val="008350EC"/>
    <w:rsid w:val="00846661"/>
    <w:rsid w:val="00850D8B"/>
    <w:rsid w:val="00850FDA"/>
    <w:rsid w:val="00856928"/>
    <w:rsid w:val="008644A7"/>
    <w:rsid w:val="008753B5"/>
    <w:rsid w:val="008768CA"/>
    <w:rsid w:val="00876F8F"/>
    <w:rsid w:val="00882418"/>
    <w:rsid w:val="00892A98"/>
    <w:rsid w:val="008A236D"/>
    <w:rsid w:val="008A2B62"/>
    <w:rsid w:val="008A4EE3"/>
    <w:rsid w:val="008B032A"/>
    <w:rsid w:val="008B1D1D"/>
    <w:rsid w:val="008B20EB"/>
    <w:rsid w:val="008B43B1"/>
    <w:rsid w:val="008C384C"/>
    <w:rsid w:val="008D767D"/>
    <w:rsid w:val="008E2D68"/>
    <w:rsid w:val="008E3B70"/>
    <w:rsid w:val="008E6756"/>
    <w:rsid w:val="008F0068"/>
    <w:rsid w:val="008F4393"/>
    <w:rsid w:val="008F62A1"/>
    <w:rsid w:val="008F6BAC"/>
    <w:rsid w:val="008F75FC"/>
    <w:rsid w:val="008F76C2"/>
    <w:rsid w:val="0090271F"/>
    <w:rsid w:val="00902E23"/>
    <w:rsid w:val="009114D7"/>
    <w:rsid w:val="00911D07"/>
    <w:rsid w:val="0091348E"/>
    <w:rsid w:val="00917CCB"/>
    <w:rsid w:val="00926BC2"/>
    <w:rsid w:val="00927917"/>
    <w:rsid w:val="00930CA7"/>
    <w:rsid w:val="00931B6D"/>
    <w:rsid w:val="00933FB0"/>
    <w:rsid w:val="009343D9"/>
    <w:rsid w:val="009360DD"/>
    <w:rsid w:val="00942EC2"/>
    <w:rsid w:val="00945398"/>
    <w:rsid w:val="00956E83"/>
    <w:rsid w:val="00966FF5"/>
    <w:rsid w:val="009717C0"/>
    <w:rsid w:val="009741DE"/>
    <w:rsid w:val="00975FBE"/>
    <w:rsid w:val="00980421"/>
    <w:rsid w:val="00980E0C"/>
    <w:rsid w:val="009924C5"/>
    <w:rsid w:val="009A5DA3"/>
    <w:rsid w:val="009B1488"/>
    <w:rsid w:val="009C6C1E"/>
    <w:rsid w:val="009C7A05"/>
    <w:rsid w:val="009D3723"/>
    <w:rsid w:val="009D4B41"/>
    <w:rsid w:val="009E440C"/>
    <w:rsid w:val="009F37B7"/>
    <w:rsid w:val="00A05430"/>
    <w:rsid w:val="00A10250"/>
    <w:rsid w:val="00A10F02"/>
    <w:rsid w:val="00A11842"/>
    <w:rsid w:val="00A11A61"/>
    <w:rsid w:val="00A13C72"/>
    <w:rsid w:val="00A164B4"/>
    <w:rsid w:val="00A223CF"/>
    <w:rsid w:val="00A26697"/>
    <w:rsid w:val="00A26956"/>
    <w:rsid w:val="00A27486"/>
    <w:rsid w:val="00A370AC"/>
    <w:rsid w:val="00A444AB"/>
    <w:rsid w:val="00A509FE"/>
    <w:rsid w:val="00A53724"/>
    <w:rsid w:val="00A56066"/>
    <w:rsid w:val="00A61810"/>
    <w:rsid w:val="00A6625A"/>
    <w:rsid w:val="00A6694A"/>
    <w:rsid w:val="00A66B9F"/>
    <w:rsid w:val="00A71C39"/>
    <w:rsid w:val="00A73129"/>
    <w:rsid w:val="00A81600"/>
    <w:rsid w:val="00A82346"/>
    <w:rsid w:val="00A92BA1"/>
    <w:rsid w:val="00A95A32"/>
    <w:rsid w:val="00AA502D"/>
    <w:rsid w:val="00AA6676"/>
    <w:rsid w:val="00AA7332"/>
    <w:rsid w:val="00AB08DC"/>
    <w:rsid w:val="00AB28CB"/>
    <w:rsid w:val="00AB4A5D"/>
    <w:rsid w:val="00AB5186"/>
    <w:rsid w:val="00AC1819"/>
    <w:rsid w:val="00AC2B85"/>
    <w:rsid w:val="00AC6BC6"/>
    <w:rsid w:val="00AD5119"/>
    <w:rsid w:val="00AE65E2"/>
    <w:rsid w:val="00AF1460"/>
    <w:rsid w:val="00B01642"/>
    <w:rsid w:val="00B024C5"/>
    <w:rsid w:val="00B04D98"/>
    <w:rsid w:val="00B04F44"/>
    <w:rsid w:val="00B12640"/>
    <w:rsid w:val="00B15449"/>
    <w:rsid w:val="00B24A7D"/>
    <w:rsid w:val="00B33876"/>
    <w:rsid w:val="00B35C4F"/>
    <w:rsid w:val="00B43F8F"/>
    <w:rsid w:val="00B66805"/>
    <w:rsid w:val="00B748CB"/>
    <w:rsid w:val="00B7717C"/>
    <w:rsid w:val="00B869EB"/>
    <w:rsid w:val="00B91119"/>
    <w:rsid w:val="00B93086"/>
    <w:rsid w:val="00B957B9"/>
    <w:rsid w:val="00BA19ED"/>
    <w:rsid w:val="00BA4B8D"/>
    <w:rsid w:val="00BB005A"/>
    <w:rsid w:val="00BB1ACE"/>
    <w:rsid w:val="00BB21AE"/>
    <w:rsid w:val="00BB51E8"/>
    <w:rsid w:val="00BB6071"/>
    <w:rsid w:val="00BB7021"/>
    <w:rsid w:val="00BC0F7D"/>
    <w:rsid w:val="00BC2ACB"/>
    <w:rsid w:val="00BC6AD2"/>
    <w:rsid w:val="00BC76E4"/>
    <w:rsid w:val="00BD7D31"/>
    <w:rsid w:val="00BE1EEB"/>
    <w:rsid w:val="00BE30FC"/>
    <w:rsid w:val="00BE3255"/>
    <w:rsid w:val="00BF128E"/>
    <w:rsid w:val="00C00DFE"/>
    <w:rsid w:val="00C01248"/>
    <w:rsid w:val="00C05A03"/>
    <w:rsid w:val="00C074DD"/>
    <w:rsid w:val="00C07DF8"/>
    <w:rsid w:val="00C1496A"/>
    <w:rsid w:val="00C33079"/>
    <w:rsid w:val="00C41255"/>
    <w:rsid w:val="00C45231"/>
    <w:rsid w:val="00C46785"/>
    <w:rsid w:val="00C50125"/>
    <w:rsid w:val="00C551FF"/>
    <w:rsid w:val="00C5523F"/>
    <w:rsid w:val="00C64CA1"/>
    <w:rsid w:val="00C71AB0"/>
    <w:rsid w:val="00C7200B"/>
    <w:rsid w:val="00C72833"/>
    <w:rsid w:val="00C73062"/>
    <w:rsid w:val="00C7798B"/>
    <w:rsid w:val="00C80F1D"/>
    <w:rsid w:val="00C91962"/>
    <w:rsid w:val="00C93F40"/>
    <w:rsid w:val="00CA3D0C"/>
    <w:rsid w:val="00CB517A"/>
    <w:rsid w:val="00CC2C24"/>
    <w:rsid w:val="00CC53BE"/>
    <w:rsid w:val="00CC78CB"/>
    <w:rsid w:val="00CD60CF"/>
    <w:rsid w:val="00CE1501"/>
    <w:rsid w:val="00CE64DE"/>
    <w:rsid w:val="00CE749D"/>
    <w:rsid w:val="00CF5DB3"/>
    <w:rsid w:val="00D13F2E"/>
    <w:rsid w:val="00D170B0"/>
    <w:rsid w:val="00D2039F"/>
    <w:rsid w:val="00D22AED"/>
    <w:rsid w:val="00D255B7"/>
    <w:rsid w:val="00D27633"/>
    <w:rsid w:val="00D3149A"/>
    <w:rsid w:val="00D336BB"/>
    <w:rsid w:val="00D56F4F"/>
    <w:rsid w:val="00D57972"/>
    <w:rsid w:val="00D628A3"/>
    <w:rsid w:val="00D675A9"/>
    <w:rsid w:val="00D738D6"/>
    <w:rsid w:val="00D755EB"/>
    <w:rsid w:val="00D76048"/>
    <w:rsid w:val="00D80570"/>
    <w:rsid w:val="00D82E6F"/>
    <w:rsid w:val="00D87E00"/>
    <w:rsid w:val="00D9134D"/>
    <w:rsid w:val="00DA7A03"/>
    <w:rsid w:val="00DB0E0A"/>
    <w:rsid w:val="00DB1818"/>
    <w:rsid w:val="00DC309B"/>
    <w:rsid w:val="00DC4DA2"/>
    <w:rsid w:val="00DC7098"/>
    <w:rsid w:val="00DD4C17"/>
    <w:rsid w:val="00DD74A5"/>
    <w:rsid w:val="00DE0F7D"/>
    <w:rsid w:val="00DE4D4B"/>
    <w:rsid w:val="00DE5D65"/>
    <w:rsid w:val="00DE5DF6"/>
    <w:rsid w:val="00DF2B1F"/>
    <w:rsid w:val="00DF62CD"/>
    <w:rsid w:val="00E16509"/>
    <w:rsid w:val="00E16B52"/>
    <w:rsid w:val="00E203C7"/>
    <w:rsid w:val="00E2048A"/>
    <w:rsid w:val="00E3236A"/>
    <w:rsid w:val="00E44582"/>
    <w:rsid w:val="00E46470"/>
    <w:rsid w:val="00E46E0F"/>
    <w:rsid w:val="00E537D6"/>
    <w:rsid w:val="00E57161"/>
    <w:rsid w:val="00E63A81"/>
    <w:rsid w:val="00E65B0A"/>
    <w:rsid w:val="00E76DC2"/>
    <w:rsid w:val="00E77645"/>
    <w:rsid w:val="00E839BE"/>
    <w:rsid w:val="00E915D1"/>
    <w:rsid w:val="00E93285"/>
    <w:rsid w:val="00E971AD"/>
    <w:rsid w:val="00EA15B0"/>
    <w:rsid w:val="00EA5EA7"/>
    <w:rsid w:val="00EB087D"/>
    <w:rsid w:val="00EB2040"/>
    <w:rsid w:val="00EC4A25"/>
    <w:rsid w:val="00ED6F64"/>
    <w:rsid w:val="00EE144C"/>
    <w:rsid w:val="00EF5701"/>
    <w:rsid w:val="00EF5778"/>
    <w:rsid w:val="00EF608C"/>
    <w:rsid w:val="00F01457"/>
    <w:rsid w:val="00F025A2"/>
    <w:rsid w:val="00F04712"/>
    <w:rsid w:val="00F06636"/>
    <w:rsid w:val="00F10646"/>
    <w:rsid w:val="00F13360"/>
    <w:rsid w:val="00F22EC7"/>
    <w:rsid w:val="00F23E3E"/>
    <w:rsid w:val="00F275E6"/>
    <w:rsid w:val="00F30461"/>
    <w:rsid w:val="00F313FA"/>
    <w:rsid w:val="00F325C8"/>
    <w:rsid w:val="00F33469"/>
    <w:rsid w:val="00F462ED"/>
    <w:rsid w:val="00F54A0D"/>
    <w:rsid w:val="00F5607B"/>
    <w:rsid w:val="00F653B8"/>
    <w:rsid w:val="00F6580C"/>
    <w:rsid w:val="00F676D1"/>
    <w:rsid w:val="00F740E9"/>
    <w:rsid w:val="00F77624"/>
    <w:rsid w:val="00F9008D"/>
    <w:rsid w:val="00F91247"/>
    <w:rsid w:val="00F93540"/>
    <w:rsid w:val="00F96472"/>
    <w:rsid w:val="00F96A55"/>
    <w:rsid w:val="00FA1266"/>
    <w:rsid w:val="00FA29F6"/>
    <w:rsid w:val="00FA2D9F"/>
    <w:rsid w:val="00FC1192"/>
    <w:rsid w:val="00FC491C"/>
    <w:rsid w:val="00FD18A5"/>
    <w:rsid w:val="00FE15BB"/>
    <w:rsid w:val="00FE6992"/>
    <w:rsid w:val="00FE7B53"/>
    <w:rsid w:val="00FF2C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EEB"/>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BE1E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BE1EEB"/>
    <w:pPr>
      <w:pBdr>
        <w:top w:val="none" w:sz="0" w:space="0" w:color="auto"/>
      </w:pBdr>
      <w:spacing w:before="180"/>
      <w:outlineLvl w:val="1"/>
    </w:pPr>
    <w:rPr>
      <w:sz w:val="32"/>
    </w:rPr>
  </w:style>
  <w:style w:type="paragraph" w:styleId="Heading3">
    <w:name w:val="heading 3"/>
    <w:basedOn w:val="Heading2"/>
    <w:next w:val="Normal"/>
    <w:link w:val="Heading3Char"/>
    <w:qFormat/>
    <w:rsid w:val="00BE1EEB"/>
    <w:pPr>
      <w:spacing w:before="120"/>
      <w:outlineLvl w:val="2"/>
    </w:pPr>
    <w:rPr>
      <w:sz w:val="28"/>
    </w:rPr>
  </w:style>
  <w:style w:type="paragraph" w:styleId="Heading4">
    <w:name w:val="heading 4"/>
    <w:basedOn w:val="Heading3"/>
    <w:next w:val="Normal"/>
    <w:link w:val="Heading4Char"/>
    <w:qFormat/>
    <w:rsid w:val="00BE1EEB"/>
    <w:pPr>
      <w:ind w:left="1418" w:hanging="1418"/>
      <w:outlineLvl w:val="3"/>
    </w:pPr>
    <w:rPr>
      <w:sz w:val="24"/>
    </w:rPr>
  </w:style>
  <w:style w:type="paragraph" w:styleId="Heading5">
    <w:name w:val="heading 5"/>
    <w:basedOn w:val="Heading4"/>
    <w:next w:val="Normal"/>
    <w:qFormat/>
    <w:rsid w:val="00BE1EEB"/>
    <w:pPr>
      <w:ind w:left="1701" w:hanging="1701"/>
      <w:outlineLvl w:val="4"/>
    </w:pPr>
    <w:rPr>
      <w:sz w:val="22"/>
    </w:rPr>
  </w:style>
  <w:style w:type="paragraph" w:styleId="Heading6">
    <w:name w:val="heading 6"/>
    <w:next w:val="Normal"/>
    <w:qFormat/>
    <w:pPr>
      <w:outlineLvl w:val="5"/>
    </w:pPr>
    <w:rPr>
      <w:rFonts w:ascii="Arial" w:hAnsi="Arial"/>
      <w:lang w:val="en-GB" w:eastAsia="en-GB"/>
    </w:rPr>
  </w:style>
  <w:style w:type="paragraph" w:styleId="Heading7">
    <w:name w:val="heading 7"/>
    <w:next w:val="Normal"/>
    <w:qFormat/>
    <w:pPr>
      <w:outlineLvl w:val="6"/>
    </w:pPr>
    <w:rPr>
      <w:rFonts w:ascii="Arial" w:hAnsi="Arial"/>
      <w:lang w:val="en-GB" w:eastAsia="en-GB"/>
    </w:rPr>
  </w:style>
  <w:style w:type="paragraph" w:styleId="Heading8">
    <w:name w:val="heading 8"/>
    <w:basedOn w:val="Heading1"/>
    <w:next w:val="Normal"/>
    <w:qFormat/>
    <w:rsid w:val="00BE1EEB"/>
    <w:pPr>
      <w:ind w:left="0" w:firstLine="0"/>
      <w:outlineLvl w:val="7"/>
    </w:pPr>
  </w:style>
  <w:style w:type="paragraph" w:styleId="Heading9">
    <w:name w:val="heading 9"/>
    <w:basedOn w:val="Heading8"/>
    <w:next w:val="Normal"/>
    <w:link w:val="Heading9Char"/>
    <w:qFormat/>
    <w:rsid w:val="00BE1E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E1EEB"/>
    <w:pPr>
      <w:ind w:left="1985" w:hanging="1985"/>
      <w:outlineLvl w:val="9"/>
    </w:pPr>
    <w:rPr>
      <w:sz w:val="20"/>
    </w:rPr>
  </w:style>
  <w:style w:type="paragraph" w:styleId="TOC9">
    <w:name w:val="toc 9"/>
    <w:basedOn w:val="TOC8"/>
    <w:uiPriority w:val="39"/>
    <w:rsid w:val="00BE1EEB"/>
    <w:pPr>
      <w:ind w:left="1418" w:hanging="1418"/>
    </w:pPr>
  </w:style>
  <w:style w:type="paragraph" w:styleId="List">
    <w:name w:val="List"/>
    <w:basedOn w:val="Normal"/>
    <w:rsid w:val="00BE1EEB"/>
    <w:pPr>
      <w:ind w:left="283" w:hanging="283"/>
      <w:contextualSpacing/>
    </w:pPr>
  </w:style>
  <w:style w:type="paragraph" w:styleId="TOC1">
    <w:name w:val="toc 1"/>
    <w:uiPriority w:val="39"/>
    <w:rsid w:val="00BE1EE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GB"/>
    </w:rPr>
  </w:style>
  <w:style w:type="paragraph" w:customStyle="1" w:styleId="EQ">
    <w:name w:val="EQ"/>
    <w:basedOn w:val="Normal"/>
    <w:next w:val="Normal"/>
    <w:rsid w:val="00BE1EEB"/>
    <w:pPr>
      <w:keepLines/>
      <w:tabs>
        <w:tab w:val="center" w:pos="4536"/>
        <w:tab w:val="right" w:pos="9072"/>
      </w:tabs>
    </w:pPr>
  </w:style>
  <w:style w:type="character" w:customStyle="1" w:styleId="ZGSM">
    <w:name w:val="ZGSM"/>
    <w:rsid w:val="00BE1EEB"/>
  </w:style>
  <w:style w:type="paragraph" w:styleId="List2">
    <w:name w:val="List 2"/>
    <w:basedOn w:val="Normal"/>
    <w:rsid w:val="00BE1EEB"/>
    <w:pPr>
      <w:ind w:left="566" w:hanging="283"/>
      <w:contextualSpacing/>
    </w:pPr>
  </w:style>
  <w:style w:type="paragraph" w:customStyle="1" w:styleId="ZD">
    <w:name w:val="ZD"/>
    <w:rsid w:val="00BE1EE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List3">
    <w:name w:val="List 3"/>
    <w:basedOn w:val="Normal"/>
    <w:rsid w:val="00BE1EEB"/>
    <w:pPr>
      <w:ind w:left="849" w:hanging="283"/>
      <w:contextualSpacing/>
    </w:pPr>
  </w:style>
  <w:style w:type="paragraph" w:styleId="TOC4">
    <w:name w:val="toc 4"/>
    <w:basedOn w:val="TOC3"/>
    <w:uiPriority w:val="39"/>
    <w:rsid w:val="00BE1EEB"/>
    <w:pPr>
      <w:ind w:left="1418" w:hanging="1418"/>
    </w:pPr>
  </w:style>
  <w:style w:type="paragraph" w:styleId="TOC3">
    <w:name w:val="toc 3"/>
    <w:basedOn w:val="TOC2"/>
    <w:uiPriority w:val="39"/>
    <w:rsid w:val="00BE1EEB"/>
    <w:pPr>
      <w:ind w:left="1134" w:hanging="1134"/>
    </w:pPr>
  </w:style>
  <w:style w:type="paragraph" w:styleId="TOC2">
    <w:name w:val="toc 2"/>
    <w:basedOn w:val="TOC1"/>
    <w:uiPriority w:val="39"/>
    <w:rsid w:val="00BE1EEB"/>
    <w:pPr>
      <w:keepNext w:val="0"/>
      <w:spacing w:before="0"/>
      <w:ind w:left="851" w:hanging="851"/>
    </w:pPr>
    <w:rPr>
      <w:sz w:val="20"/>
    </w:rPr>
  </w:style>
  <w:style w:type="paragraph" w:styleId="List4">
    <w:name w:val="List 4"/>
    <w:basedOn w:val="Normal"/>
    <w:rsid w:val="00BE1EEB"/>
    <w:pPr>
      <w:ind w:left="1132" w:hanging="283"/>
      <w:contextualSpacing/>
    </w:pPr>
  </w:style>
  <w:style w:type="paragraph" w:customStyle="1" w:styleId="TT">
    <w:name w:val="TT"/>
    <w:basedOn w:val="Heading1"/>
    <w:next w:val="Normal"/>
    <w:rsid w:val="00BE1EEB"/>
    <w:pPr>
      <w:outlineLvl w:val="9"/>
    </w:pPr>
  </w:style>
  <w:style w:type="paragraph" w:customStyle="1" w:styleId="NF">
    <w:name w:val="NF"/>
    <w:basedOn w:val="NO"/>
    <w:rsid w:val="00BE1EEB"/>
    <w:pPr>
      <w:keepNext/>
      <w:spacing w:after="0"/>
    </w:pPr>
    <w:rPr>
      <w:rFonts w:ascii="Arial" w:hAnsi="Arial"/>
      <w:sz w:val="18"/>
    </w:rPr>
  </w:style>
  <w:style w:type="paragraph" w:customStyle="1" w:styleId="NO">
    <w:name w:val="NO"/>
    <w:basedOn w:val="Normal"/>
    <w:link w:val="NOChar"/>
    <w:qFormat/>
    <w:rsid w:val="00BE1EEB"/>
    <w:pPr>
      <w:keepLines/>
      <w:ind w:left="1135" w:hanging="851"/>
    </w:pPr>
  </w:style>
  <w:style w:type="paragraph" w:customStyle="1" w:styleId="PL">
    <w:name w:val="PL"/>
    <w:rsid w:val="00BE1E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BE1EEB"/>
    <w:pPr>
      <w:jc w:val="right"/>
    </w:pPr>
  </w:style>
  <w:style w:type="paragraph" w:customStyle="1" w:styleId="TAL">
    <w:name w:val="TAL"/>
    <w:basedOn w:val="Normal"/>
    <w:link w:val="TALChar"/>
    <w:rsid w:val="00BE1EEB"/>
    <w:pPr>
      <w:keepNext/>
      <w:keepLines/>
      <w:spacing w:after="0"/>
    </w:pPr>
    <w:rPr>
      <w:rFonts w:ascii="Arial" w:hAnsi="Arial"/>
      <w:sz w:val="18"/>
    </w:rPr>
  </w:style>
  <w:style w:type="paragraph" w:customStyle="1" w:styleId="TAH">
    <w:name w:val="TAH"/>
    <w:basedOn w:val="TAC"/>
    <w:link w:val="TAHCar"/>
    <w:rsid w:val="00BE1EEB"/>
    <w:rPr>
      <w:b/>
    </w:rPr>
  </w:style>
  <w:style w:type="paragraph" w:customStyle="1" w:styleId="TAC">
    <w:name w:val="TAC"/>
    <w:basedOn w:val="TAL"/>
    <w:link w:val="TACChar"/>
    <w:rsid w:val="00BE1EEB"/>
    <w:pPr>
      <w:jc w:val="center"/>
    </w:pPr>
  </w:style>
  <w:style w:type="paragraph" w:customStyle="1" w:styleId="LD">
    <w:name w:val="LD"/>
    <w:rsid w:val="00BE1EEB"/>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EX">
    <w:name w:val="EX"/>
    <w:basedOn w:val="Normal"/>
    <w:link w:val="EXCar"/>
    <w:rsid w:val="00BE1EEB"/>
    <w:pPr>
      <w:keepLines/>
      <w:ind w:left="1702" w:hanging="1418"/>
    </w:pPr>
  </w:style>
  <w:style w:type="paragraph" w:customStyle="1" w:styleId="FP">
    <w:name w:val="FP"/>
    <w:basedOn w:val="Normal"/>
    <w:rsid w:val="00BE1EEB"/>
    <w:pPr>
      <w:spacing w:after="0"/>
    </w:pPr>
  </w:style>
  <w:style w:type="paragraph" w:customStyle="1" w:styleId="NW">
    <w:name w:val="NW"/>
    <w:basedOn w:val="NO"/>
    <w:rsid w:val="00BE1EEB"/>
    <w:pPr>
      <w:spacing w:after="0"/>
    </w:pPr>
  </w:style>
  <w:style w:type="paragraph" w:customStyle="1" w:styleId="EW">
    <w:name w:val="EW"/>
    <w:basedOn w:val="EX"/>
    <w:rsid w:val="00BE1EEB"/>
    <w:pPr>
      <w:spacing w:after="0"/>
    </w:pPr>
  </w:style>
  <w:style w:type="paragraph" w:customStyle="1" w:styleId="B1">
    <w:name w:val="B1"/>
    <w:basedOn w:val="List"/>
    <w:link w:val="B1Char"/>
    <w:qFormat/>
    <w:rsid w:val="00BE1EEB"/>
    <w:pPr>
      <w:ind w:left="568" w:hanging="284"/>
      <w:contextualSpacing w:val="0"/>
    </w:pPr>
  </w:style>
  <w:style w:type="paragraph" w:styleId="List5">
    <w:name w:val="List 5"/>
    <w:basedOn w:val="Normal"/>
    <w:rsid w:val="00BE1EEB"/>
    <w:pPr>
      <w:ind w:left="1415" w:hanging="283"/>
      <w:contextualSpacing/>
    </w:pPr>
  </w:style>
  <w:style w:type="paragraph" w:styleId="TOC5">
    <w:name w:val="toc 5"/>
    <w:basedOn w:val="TOC4"/>
    <w:rsid w:val="00BE1EEB"/>
    <w:pPr>
      <w:ind w:left="1701" w:hanging="1701"/>
    </w:pPr>
  </w:style>
  <w:style w:type="paragraph" w:customStyle="1" w:styleId="EditorsNote">
    <w:name w:val="Editor's Note"/>
    <w:aliases w:val="EN"/>
    <w:basedOn w:val="NO"/>
    <w:link w:val="EditorsNoteChar"/>
    <w:qFormat/>
    <w:rsid w:val="00BE1EEB"/>
    <w:pPr>
      <w:ind w:left="1559" w:hanging="1134"/>
    </w:pPr>
    <w:rPr>
      <w:color w:val="FF0000"/>
    </w:rPr>
  </w:style>
  <w:style w:type="paragraph" w:customStyle="1" w:styleId="TH">
    <w:name w:val="TH"/>
    <w:basedOn w:val="Normal"/>
    <w:link w:val="THChar"/>
    <w:qFormat/>
    <w:rsid w:val="00BE1EEB"/>
    <w:pPr>
      <w:keepNext/>
      <w:keepLines/>
      <w:spacing w:before="60"/>
      <w:jc w:val="center"/>
    </w:pPr>
    <w:rPr>
      <w:rFonts w:ascii="Arial" w:hAnsi="Arial"/>
      <w:b/>
    </w:rPr>
  </w:style>
  <w:style w:type="paragraph" w:customStyle="1" w:styleId="ZA">
    <w:name w:val="ZA"/>
    <w:rsid w:val="00BE1E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BE1E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BE1EE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BE1E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rsid w:val="00BE1EEB"/>
    <w:pPr>
      <w:ind w:left="851" w:hanging="851"/>
    </w:pPr>
  </w:style>
  <w:style w:type="paragraph" w:customStyle="1" w:styleId="ZH">
    <w:name w:val="ZH"/>
    <w:rsid w:val="00BE1EE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link w:val="TFChar"/>
    <w:rsid w:val="00BE1EEB"/>
    <w:pPr>
      <w:keepNext w:val="0"/>
      <w:spacing w:before="0" w:after="240"/>
    </w:pPr>
  </w:style>
  <w:style w:type="paragraph" w:customStyle="1" w:styleId="ZG">
    <w:name w:val="ZG"/>
    <w:rsid w:val="00BE1EE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B2">
    <w:name w:val="B2"/>
    <w:basedOn w:val="List2"/>
    <w:link w:val="B2Char"/>
    <w:rsid w:val="00BE1EEB"/>
    <w:pPr>
      <w:ind w:left="851" w:hanging="284"/>
      <w:contextualSpacing w:val="0"/>
    </w:pPr>
  </w:style>
  <w:style w:type="paragraph" w:customStyle="1" w:styleId="B3">
    <w:name w:val="B3"/>
    <w:basedOn w:val="List3"/>
    <w:link w:val="B3Car"/>
    <w:rsid w:val="00BE1EEB"/>
    <w:pPr>
      <w:ind w:left="1135" w:hanging="284"/>
      <w:contextualSpacing w:val="0"/>
    </w:pPr>
  </w:style>
  <w:style w:type="paragraph" w:customStyle="1" w:styleId="B4">
    <w:name w:val="B4"/>
    <w:basedOn w:val="List4"/>
    <w:rsid w:val="00BE1EEB"/>
    <w:pPr>
      <w:ind w:left="1418" w:hanging="284"/>
      <w:contextualSpacing w:val="0"/>
    </w:pPr>
  </w:style>
  <w:style w:type="paragraph" w:customStyle="1" w:styleId="B5">
    <w:name w:val="B5"/>
    <w:basedOn w:val="List5"/>
    <w:rsid w:val="00BE1EEB"/>
    <w:pPr>
      <w:ind w:left="1702" w:hanging="284"/>
      <w:contextualSpacing w:val="0"/>
    </w:pPr>
  </w:style>
  <w:style w:type="paragraph" w:customStyle="1" w:styleId="ZTD">
    <w:name w:val="ZTD"/>
    <w:basedOn w:val="ZB"/>
    <w:rsid w:val="00BE1EEB"/>
    <w:pPr>
      <w:framePr w:hRule="auto" w:wrap="notBeside" w:y="852"/>
    </w:pPr>
    <w:rPr>
      <w:i w:val="0"/>
      <w:sz w:val="40"/>
    </w:rPr>
  </w:style>
  <w:style w:type="paragraph" w:customStyle="1" w:styleId="ZV">
    <w:name w:val="ZV"/>
    <w:basedOn w:val="ZU"/>
    <w:rsid w:val="00BE1EEB"/>
    <w:pPr>
      <w:framePr w:wrap="notBeside" w:y="16161"/>
    </w:pPr>
  </w:style>
  <w:style w:type="paragraph" w:styleId="TOC6">
    <w:name w:val="toc 6"/>
    <w:basedOn w:val="TOC5"/>
    <w:next w:val="Normal"/>
    <w:rsid w:val="00BE1EEB"/>
    <w:pPr>
      <w:ind w:left="1985" w:hanging="1985"/>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GB"/>
    </w:rPr>
  </w:style>
  <w:style w:type="paragraph" w:styleId="TOC7">
    <w:name w:val="toc 7"/>
    <w:basedOn w:val="TOC6"/>
    <w:next w:val="Normal"/>
    <w:rsid w:val="00BE1EEB"/>
    <w:pPr>
      <w:ind w:left="2268" w:hanging="2268"/>
    </w:pPr>
  </w:style>
  <w:style w:type="paragraph" w:styleId="TOC8">
    <w:name w:val="toc 8"/>
    <w:basedOn w:val="TOC1"/>
    <w:uiPriority w:val="39"/>
    <w:rsid w:val="00BE1EEB"/>
    <w:pPr>
      <w:spacing w:before="180"/>
      <w:ind w:left="2693" w:hanging="2693"/>
    </w:pPr>
    <w:rPr>
      <w:b/>
    </w:rPr>
  </w:style>
  <w:style w:type="paragraph" w:styleId="Header">
    <w:name w:val="header"/>
    <w:basedOn w:val="Normal"/>
    <w:link w:val="HeaderChar1"/>
    <w:rsid w:val="00BE1EEB"/>
    <w:pPr>
      <w:tabs>
        <w:tab w:val="center" w:pos="4513"/>
        <w:tab w:val="right" w:pos="9026"/>
      </w:tabs>
      <w:spacing w:after="0"/>
    </w:pPr>
  </w:style>
  <w:style w:type="character" w:customStyle="1" w:styleId="HeaderChar">
    <w:name w:val="Header Char"/>
    <w:basedOn w:val="DefaultParagraphFont"/>
    <w:rsid w:val="00206CCD"/>
    <w:rPr>
      <w:rFonts w:eastAsia="Times New Roman"/>
      <w:lang w:val="en-GB" w:eastAsia="en-GB"/>
    </w:rPr>
  </w:style>
  <w:style w:type="character" w:customStyle="1" w:styleId="Heading1Char">
    <w:name w:val="Heading 1 Char"/>
    <w:link w:val="Heading1"/>
    <w:rsid w:val="00094A0D"/>
    <w:rPr>
      <w:rFonts w:ascii="Arial" w:eastAsia="Times New Roman" w:hAnsi="Arial"/>
      <w:sz w:val="36"/>
      <w:lang w:val="en-GB" w:eastAsia="en-GB"/>
    </w:rPr>
  </w:style>
  <w:style w:type="character" w:customStyle="1" w:styleId="Heading2Char">
    <w:name w:val="Heading 2 Char"/>
    <w:link w:val="Heading2"/>
    <w:rsid w:val="00103463"/>
    <w:rPr>
      <w:rFonts w:ascii="Arial" w:eastAsia="Times New Roman" w:hAnsi="Arial"/>
      <w:sz w:val="32"/>
      <w:lang w:val="en-GB" w:eastAsia="en-GB"/>
    </w:rPr>
  </w:style>
  <w:style w:type="character" w:customStyle="1" w:styleId="EditorsNoteChar">
    <w:name w:val="Editor's Note Char"/>
    <w:aliases w:val="EN Char"/>
    <w:link w:val="EditorsNote"/>
    <w:qFormat/>
    <w:locked/>
    <w:rsid w:val="00301350"/>
    <w:rPr>
      <w:rFonts w:eastAsia="Times New Roman"/>
      <w:color w:val="FF0000"/>
      <w:lang w:val="en-GB" w:eastAsia="en-GB"/>
    </w:rPr>
  </w:style>
  <w:style w:type="character" w:customStyle="1" w:styleId="TAHCar">
    <w:name w:val="TAH Car"/>
    <w:link w:val="TAH"/>
    <w:qFormat/>
    <w:rsid w:val="005A49FA"/>
    <w:rPr>
      <w:rFonts w:ascii="Arial" w:eastAsia="Times New Roman" w:hAnsi="Arial"/>
      <w:b/>
      <w:sz w:val="18"/>
      <w:lang w:val="en-GB" w:eastAsia="en-GB"/>
    </w:rPr>
  </w:style>
  <w:style w:type="character" w:customStyle="1" w:styleId="B1Char">
    <w:name w:val="B1 Char"/>
    <w:link w:val="B1"/>
    <w:qFormat/>
    <w:rsid w:val="00656FE9"/>
    <w:rPr>
      <w:rFonts w:eastAsia="Times New Roman"/>
      <w:lang w:val="en-GB" w:eastAsia="en-GB"/>
    </w:rPr>
  </w:style>
  <w:style w:type="character" w:customStyle="1" w:styleId="EXCar">
    <w:name w:val="EX Car"/>
    <w:link w:val="EX"/>
    <w:rsid w:val="00A11A61"/>
    <w:rPr>
      <w:rFonts w:eastAsia="Times New Roman"/>
      <w:lang w:val="en-GB" w:eastAsia="en-GB"/>
    </w:rPr>
  </w:style>
  <w:style w:type="character" w:customStyle="1" w:styleId="HeaderChar1">
    <w:name w:val="Header Char1"/>
    <w:basedOn w:val="DefaultParagraphFont"/>
    <w:link w:val="Header"/>
    <w:rsid w:val="00BE1EEB"/>
    <w:rPr>
      <w:rFonts w:eastAsia="Times New Roman"/>
      <w:lang w:val="en-GB" w:eastAsia="en-GB"/>
    </w:rPr>
  </w:style>
  <w:style w:type="character" w:customStyle="1" w:styleId="B2Char">
    <w:name w:val="B2 Char"/>
    <w:link w:val="B2"/>
    <w:qFormat/>
    <w:rsid w:val="00BC2ACB"/>
    <w:rPr>
      <w:rFonts w:eastAsia="Times New Roman"/>
      <w:lang w:val="en-GB" w:eastAsia="en-GB"/>
    </w:rPr>
  </w:style>
  <w:style w:type="character" w:customStyle="1" w:styleId="NOChar">
    <w:name w:val="NO Char"/>
    <w:link w:val="NO"/>
    <w:qFormat/>
    <w:rsid w:val="003540D0"/>
    <w:rPr>
      <w:rFonts w:eastAsia="Times New Roman"/>
      <w:lang w:val="en-GB" w:eastAsia="en-GB"/>
    </w:rPr>
  </w:style>
  <w:style w:type="paragraph" w:styleId="Footer">
    <w:name w:val="footer"/>
    <w:basedOn w:val="Normal"/>
    <w:link w:val="FooterChar1"/>
    <w:rsid w:val="00BE1EEB"/>
    <w:pPr>
      <w:tabs>
        <w:tab w:val="center" w:pos="4513"/>
        <w:tab w:val="right" w:pos="9026"/>
      </w:tabs>
      <w:spacing w:after="0"/>
    </w:pPr>
  </w:style>
  <w:style w:type="character" w:customStyle="1" w:styleId="THChar">
    <w:name w:val="TH Char"/>
    <w:link w:val="TH"/>
    <w:qFormat/>
    <w:rsid w:val="00AB5186"/>
    <w:rPr>
      <w:rFonts w:ascii="Arial" w:eastAsia="Times New Roman" w:hAnsi="Arial"/>
      <w:b/>
      <w:lang w:val="en-GB" w:eastAsia="en-GB"/>
    </w:rPr>
  </w:style>
  <w:style w:type="character" w:customStyle="1" w:styleId="TFChar">
    <w:name w:val="TF Char"/>
    <w:link w:val="TF"/>
    <w:qFormat/>
    <w:rsid w:val="00FE7B53"/>
    <w:rPr>
      <w:rFonts w:ascii="Arial" w:eastAsia="Times New Roman" w:hAnsi="Arial"/>
      <w:b/>
      <w:lang w:val="en-GB" w:eastAsia="en-GB"/>
    </w:rPr>
  </w:style>
  <w:style w:type="character" w:customStyle="1" w:styleId="FooterChar">
    <w:name w:val="Footer Char"/>
    <w:basedOn w:val="DefaultParagraphFont"/>
    <w:rsid w:val="00206CCD"/>
    <w:rPr>
      <w:rFonts w:eastAsia="Times New Roman"/>
      <w:lang w:val="en-GB" w:eastAsia="en-GB"/>
    </w:rPr>
  </w:style>
  <w:style w:type="paragraph" w:styleId="BodyText">
    <w:name w:val="Body Text"/>
    <w:basedOn w:val="Normal"/>
    <w:link w:val="BodyTextChar"/>
    <w:rsid w:val="0020135F"/>
    <w:pPr>
      <w:spacing w:after="120"/>
    </w:pPr>
    <w:rPr>
      <w:rFonts w:eastAsia="MS Mincho"/>
      <w:color w:val="000000"/>
      <w:lang w:eastAsia="ja-JP"/>
    </w:rPr>
  </w:style>
  <w:style w:type="character" w:customStyle="1" w:styleId="BodyTextChar">
    <w:name w:val="Body Text Char"/>
    <w:basedOn w:val="DefaultParagraphFont"/>
    <w:link w:val="BodyText"/>
    <w:rsid w:val="0020135F"/>
    <w:rPr>
      <w:rFonts w:eastAsia="MS Mincho"/>
      <w:color w:val="000000"/>
      <w:lang w:val="en-GB" w:eastAsia="ja-JP"/>
    </w:rPr>
  </w:style>
  <w:style w:type="paragraph" w:styleId="Bibliography">
    <w:name w:val="Bibliography"/>
    <w:basedOn w:val="Normal"/>
    <w:next w:val="Normal"/>
    <w:uiPriority w:val="37"/>
    <w:semiHidden/>
    <w:unhideWhenUsed/>
    <w:rsid w:val="00206CCD"/>
  </w:style>
  <w:style w:type="paragraph" w:styleId="BlockText">
    <w:name w:val="Block Text"/>
    <w:basedOn w:val="Normal"/>
    <w:rsid w:val="00206CC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206CCD"/>
    <w:pPr>
      <w:spacing w:after="120" w:line="480" w:lineRule="auto"/>
    </w:pPr>
  </w:style>
  <w:style w:type="character" w:customStyle="1" w:styleId="BodyText2Char">
    <w:name w:val="Body Text 2 Char"/>
    <w:basedOn w:val="DefaultParagraphFont"/>
    <w:link w:val="BodyText2"/>
    <w:rsid w:val="00206CCD"/>
    <w:rPr>
      <w:rFonts w:eastAsia="Times New Roman"/>
      <w:lang w:val="en-GB" w:eastAsia="en-GB"/>
    </w:rPr>
  </w:style>
  <w:style w:type="paragraph" w:styleId="BodyText3">
    <w:name w:val="Body Text 3"/>
    <w:basedOn w:val="Normal"/>
    <w:link w:val="BodyText3Char"/>
    <w:rsid w:val="00206CCD"/>
    <w:pPr>
      <w:spacing w:after="120"/>
    </w:pPr>
    <w:rPr>
      <w:sz w:val="16"/>
      <w:szCs w:val="16"/>
    </w:rPr>
  </w:style>
  <w:style w:type="character" w:customStyle="1" w:styleId="BodyText3Char">
    <w:name w:val="Body Text 3 Char"/>
    <w:basedOn w:val="DefaultParagraphFont"/>
    <w:link w:val="BodyText3"/>
    <w:rsid w:val="00206CCD"/>
    <w:rPr>
      <w:rFonts w:eastAsia="Times New Roman"/>
      <w:sz w:val="16"/>
      <w:szCs w:val="16"/>
      <w:lang w:val="en-GB" w:eastAsia="en-GB"/>
    </w:rPr>
  </w:style>
  <w:style w:type="paragraph" w:styleId="BodyTextFirstIndent">
    <w:name w:val="Body Text First Indent"/>
    <w:basedOn w:val="BodyText"/>
    <w:link w:val="BodyTextFirstIndentChar"/>
    <w:rsid w:val="00206CCD"/>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206CCD"/>
    <w:rPr>
      <w:rFonts w:eastAsia="Times New Roman"/>
      <w:color w:val="000000"/>
      <w:lang w:val="en-GB" w:eastAsia="en-US"/>
    </w:rPr>
  </w:style>
  <w:style w:type="paragraph" w:styleId="BodyTextIndent">
    <w:name w:val="Body Text Indent"/>
    <w:basedOn w:val="Normal"/>
    <w:link w:val="BodyTextIndentChar"/>
    <w:rsid w:val="00206CCD"/>
    <w:pPr>
      <w:spacing w:after="120"/>
      <w:ind w:left="283"/>
    </w:pPr>
  </w:style>
  <w:style w:type="character" w:customStyle="1" w:styleId="BodyTextIndentChar">
    <w:name w:val="Body Text Indent Char"/>
    <w:basedOn w:val="DefaultParagraphFont"/>
    <w:link w:val="BodyTextIndent"/>
    <w:rsid w:val="00206CCD"/>
    <w:rPr>
      <w:rFonts w:eastAsia="Times New Roman"/>
      <w:lang w:val="en-GB" w:eastAsia="en-GB"/>
    </w:rPr>
  </w:style>
  <w:style w:type="paragraph" w:styleId="BodyTextFirstIndent2">
    <w:name w:val="Body Text First Indent 2"/>
    <w:basedOn w:val="BodyTextIndent"/>
    <w:link w:val="BodyTextFirstIndent2Char"/>
    <w:rsid w:val="00206CCD"/>
    <w:pPr>
      <w:spacing w:after="180"/>
      <w:ind w:left="360" w:firstLine="360"/>
    </w:pPr>
  </w:style>
  <w:style w:type="character" w:customStyle="1" w:styleId="BodyTextFirstIndent2Char">
    <w:name w:val="Body Text First Indent 2 Char"/>
    <w:basedOn w:val="BodyTextIndentChar"/>
    <w:link w:val="BodyTextFirstIndent2"/>
    <w:rsid w:val="00206CCD"/>
    <w:rPr>
      <w:rFonts w:eastAsia="Times New Roman"/>
      <w:lang w:val="en-GB" w:eastAsia="en-GB"/>
    </w:rPr>
  </w:style>
  <w:style w:type="paragraph" w:styleId="BodyTextIndent2">
    <w:name w:val="Body Text Indent 2"/>
    <w:basedOn w:val="Normal"/>
    <w:link w:val="BodyTextIndent2Char"/>
    <w:rsid w:val="00206CCD"/>
    <w:pPr>
      <w:spacing w:after="120" w:line="480" w:lineRule="auto"/>
      <w:ind w:left="283"/>
    </w:pPr>
  </w:style>
  <w:style w:type="character" w:customStyle="1" w:styleId="BodyTextIndent2Char">
    <w:name w:val="Body Text Indent 2 Char"/>
    <w:basedOn w:val="DefaultParagraphFont"/>
    <w:link w:val="BodyTextIndent2"/>
    <w:rsid w:val="00206CCD"/>
    <w:rPr>
      <w:rFonts w:eastAsia="Times New Roman"/>
      <w:lang w:val="en-GB" w:eastAsia="en-GB"/>
    </w:rPr>
  </w:style>
  <w:style w:type="paragraph" w:styleId="BodyTextIndent3">
    <w:name w:val="Body Text Indent 3"/>
    <w:basedOn w:val="Normal"/>
    <w:link w:val="BodyTextIndent3Char"/>
    <w:rsid w:val="00206CCD"/>
    <w:pPr>
      <w:spacing w:after="120"/>
      <w:ind w:left="283"/>
    </w:pPr>
    <w:rPr>
      <w:sz w:val="16"/>
      <w:szCs w:val="16"/>
    </w:rPr>
  </w:style>
  <w:style w:type="character" w:customStyle="1" w:styleId="BodyTextIndent3Char">
    <w:name w:val="Body Text Indent 3 Char"/>
    <w:basedOn w:val="DefaultParagraphFont"/>
    <w:link w:val="BodyTextIndent3"/>
    <w:rsid w:val="00206CCD"/>
    <w:rPr>
      <w:rFonts w:eastAsia="Times New Roman"/>
      <w:sz w:val="16"/>
      <w:szCs w:val="16"/>
      <w:lang w:val="en-GB" w:eastAsia="en-GB"/>
    </w:rPr>
  </w:style>
  <w:style w:type="paragraph" w:styleId="Caption">
    <w:name w:val="caption"/>
    <w:basedOn w:val="Normal"/>
    <w:next w:val="Normal"/>
    <w:uiPriority w:val="35"/>
    <w:unhideWhenUsed/>
    <w:qFormat/>
    <w:rsid w:val="00206CCD"/>
    <w:pPr>
      <w:spacing w:after="200"/>
    </w:pPr>
    <w:rPr>
      <w:i/>
      <w:iCs/>
      <w:color w:val="44546A" w:themeColor="text2"/>
      <w:sz w:val="18"/>
      <w:szCs w:val="18"/>
    </w:rPr>
  </w:style>
  <w:style w:type="paragraph" w:styleId="Closing">
    <w:name w:val="Closing"/>
    <w:basedOn w:val="Normal"/>
    <w:link w:val="ClosingChar"/>
    <w:rsid w:val="00206CCD"/>
    <w:pPr>
      <w:spacing w:after="0"/>
      <w:ind w:left="4252"/>
    </w:pPr>
  </w:style>
  <w:style w:type="character" w:customStyle="1" w:styleId="ClosingChar">
    <w:name w:val="Closing Char"/>
    <w:basedOn w:val="DefaultParagraphFont"/>
    <w:link w:val="Closing"/>
    <w:rsid w:val="00206CCD"/>
    <w:rPr>
      <w:rFonts w:eastAsia="Times New Roman"/>
      <w:lang w:val="en-GB" w:eastAsia="en-GB"/>
    </w:rPr>
  </w:style>
  <w:style w:type="paragraph" w:styleId="CommentText">
    <w:name w:val="annotation text"/>
    <w:basedOn w:val="Normal"/>
    <w:link w:val="CommentTextChar"/>
    <w:rsid w:val="00206CCD"/>
  </w:style>
  <w:style w:type="character" w:customStyle="1" w:styleId="CommentTextChar">
    <w:name w:val="Comment Text Char"/>
    <w:basedOn w:val="DefaultParagraphFont"/>
    <w:link w:val="CommentText"/>
    <w:rsid w:val="00206CCD"/>
    <w:rPr>
      <w:rFonts w:eastAsia="Times New Roman"/>
      <w:lang w:val="en-GB" w:eastAsia="en-GB"/>
    </w:rPr>
  </w:style>
  <w:style w:type="paragraph" w:styleId="CommentSubject">
    <w:name w:val="annotation subject"/>
    <w:basedOn w:val="CommentText"/>
    <w:next w:val="CommentText"/>
    <w:link w:val="CommentSubjectChar"/>
    <w:rsid w:val="00206CCD"/>
    <w:rPr>
      <w:b/>
      <w:bCs/>
    </w:rPr>
  </w:style>
  <w:style w:type="character" w:customStyle="1" w:styleId="CommentSubjectChar">
    <w:name w:val="Comment Subject Char"/>
    <w:basedOn w:val="CommentTextChar"/>
    <w:link w:val="CommentSubject"/>
    <w:rsid w:val="00206CCD"/>
    <w:rPr>
      <w:rFonts w:eastAsia="Times New Roman"/>
      <w:b/>
      <w:bCs/>
      <w:lang w:val="en-GB" w:eastAsia="en-GB"/>
    </w:rPr>
  </w:style>
  <w:style w:type="paragraph" w:styleId="Date">
    <w:name w:val="Date"/>
    <w:basedOn w:val="Normal"/>
    <w:next w:val="Normal"/>
    <w:link w:val="DateChar"/>
    <w:rsid w:val="00206CCD"/>
  </w:style>
  <w:style w:type="character" w:customStyle="1" w:styleId="DateChar">
    <w:name w:val="Date Char"/>
    <w:basedOn w:val="DefaultParagraphFont"/>
    <w:link w:val="Date"/>
    <w:rsid w:val="00206CCD"/>
    <w:rPr>
      <w:rFonts w:eastAsia="Times New Roman"/>
      <w:lang w:val="en-GB" w:eastAsia="en-GB"/>
    </w:rPr>
  </w:style>
  <w:style w:type="paragraph" w:styleId="DocumentMap">
    <w:name w:val="Document Map"/>
    <w:basedOn w:val="Normal"/>
    <w:link w:val="DocumentMapChar"/>
    <w:rsid w:val="00206CCD"/>
    <w:pPr>
      <w:spacing w:after="0"/>
    </w:pPr>
    <w:rPr>
      <w:rFonts w:ascii="Segoe UI" w:hAnsi="Segoe UI" w:cs="Segoe UI"/>
      <w:sz w:val="16"/>
      <w:szCs w:val="16"/>
    </w:rPr>
  </w:style>
  <w:style w:type="character" w:customStyle="1" w:styleId="DocumentMapChar">
    <w:name w:val="Document Map Char"/>
    <w:basedOn w:val="DefaultParagraphFont"/>
    <w:link w:val="DocumentMap"/>
    <w:rsid w:val="00206CCD"/>
    <w:rPr>
      <w:rFonts w:ascii="Segoe UI" w:eastAsia="Times New Roman" w:hAnsi="Segoe UI" w:cs="Segoe UI"/>
      <w:sz w:val="16"/>
      <w:szCs w:val="16"/>
      <w:lang w:val="en-GB" w:eastAsia="en-GB"/>
    </w:rPr>
  </w:style>
  <w:style w:type="paragraph" w:styleId="E-mailSignature">
    <w:name w:val="E-mail Signature"/>
    <w:basedOn w:val="Normal"/>
    <w:link w:val="E-mailSignatureChar"/>
    <w:rsid w:val="00206CCD"/>
    <w:pPr>
      <w:spacing w:after="0"/>
    </w:pPr>
  </w:style>
  <w:style w:type="character" w:customStyle="1" w:styleId="E-mailSignatureChar">
    <w:name w:val="E-mail Signature Char"/>
    <w:basedOn w:val="DefaultParagraphFont"/>
    <w:link w:val="E-mailSignature"/>
    <w:rsid w:val="00206CCD"/>
    <w:rPr>
      <w:rFonts w:eastAsia="Times New Roman"/>
      <w:lang w:val="en-GB" w:eastAsia="en-GB"/>
    </w:rPr>
  </w:style>
  <w:style w:type="character" w:customStyle="1" w:styleId="FooterChar1">
    <w:name w:val="Footer Char1"/>
    <w:basedOn w:val="DefaultParagraphFont"/>
    <w:link w:val="Footer"/>
    <w:rsid w:val="00BE1EEB"/>
    <w:rPr>
      <w:rFonts w:eastAsia="Times New Roman"/>
      <w:lang w:val="en-GB" w:eastAsia="en-GB"/>
    </w:rPr>
  </w:style>
  <w:style w:type="character" w:customStyle="1" w:styleId="EndnoteTextChar1">
    <w:name w:val="Endnote Text Char1"/>
    <w:basedOn w:val="DefaultParagraphFont"/>
    <w:rsid w:val="002A0ABF"/>
    <w:rPr>
      <w:rFonts w:eastAsia="Times New Roman"/>
      <w:lang w:val="en-GB" w:eastAsia="en-GB"/>
    </w:rPr>
  </w:style>
  <w:style w:type="character" w:customStyle="1" w:styleId="FootnoteTextChar1">
    <w:name w:val="Footnote Text Char1"/>
    <w:basedOn w:val="DefaultParagraphFont"/>
    <w:rsid w:val="002A0ABF"/>
    <w:rPr>
      <w:rFonts w:eastAsia="Times New Roman"/>
      <w:lang w:val="en-GB" w:eastAsia="en-GB"/>
    </w:rPr>
  </w:style>
  <w:style w:type="character" w:customStyle="1" w:styleId="HTMLAddressChar1">
    <w:name w:val="HTML Address Char1"/>
    <w:basedOn w:val="DefaultParagraphFont"/>
    <w:rsid w:val="002A0ABF"/>
    <w:rPr>
      <w:rFonts w:eastAsia="Times New Roman"/>
      <w:i/>
      <w:iCs/>
      <w:lang w:val="en-GB" w:eastAsia="en-GB"/>
    </w:rPr>
  </w:style>
  <w:style w:type="character" w:customStyle="1" w:styleId="HTMLPreformattedChar1">
    <w:name w:val="HTML Preformatted Char1"/>
    <w:basedOn w:val="DefaultParagraphFont"/>
    <w:rsid w:val="002A0ABF"/>
    <w:rPr>
      <w:rFonts w:ascii="Consolas" w:eastAsia="Times New Roman" w:hAnsi="Consolas"/>
      <w:lang w:val="en-GB" w:eastAsia="en-GB"/>
    </w:rPr>
  </w:style>
  <w:style w:type="character" w:customStyle="1" w:styleId="IntenseQuoteChar1">
    <w:name w:val="Intense Quote Char1"/>
    <w:basedOn w:val="DefaultParagraphFont"/>
    <w:uiPriority w:val="30"/>
    <w:rsid w:val="002A0ABF"/>
    <w:rPr>
      <w:rFonts w:eastAsia="Times New Roman"/>
      <w:i/>
      <w:iCs/>
      <w:color w:val="4472C4" w:themeColor="accent1"/>
      <w:lang w:val="en-GB" w:eastAsia="en-GB"/>
    </w:rPr>
  </w:style>
  <w:style w:type="character" w:customStyle="1" w:styleId="MacroTextChar1">
    <w:name w:val="Macro Text Char1"/>
    <w:basedOn w:val="DefaultParagraphFont"/>
    <w:rsid w:val="002A0ABF"/>
    <w:rPr>
      <w:rFonts w:ascii="Consolas" w:hAnsi="Consolas"/>
      <w:lang w:val="en-GB" w:eastAsia="en-GB"/>
    </w:rPr>
  </w:style>
  <w:style w:type="character" w:customStyle="1" w:styleId="MessageHeaderChar1">
    <w:name w:val="Message Header Char1"/>
    <w:basedOn w:val="DefaultParagraphFont"/>
    <w:rsid w:val="002A0ABF"/>
    <w:rPr>
      <w:rFonts w:asciiTheme="majorHAnsi" w:eastAsiaTheme="majorEastAsia" w:hAnsiTheme="majorHAnsi" w:cstheme="majorBidi"/>
      <w:sz w:val="24"/>
      <w:szCs w:val="24"/>
      <w:shd w:val="pct20" w:color="auto" w:fill="auto"/>
      <w:lang w:val="en-GB" w:eastAsia="en-GB"/>
    </w:rPr>
  </w:style>
  <w:style w:type="character" w:customStyle="1" w:styleId="NoteHeadingChar1">
    <w:name w:val="Note Heading Char1"/>
    <w:basedOn w:val="DefaultParagraphFont"/>
    <w:rsid w:val="002A0ABF"/>
    <w:rPr>
      <w:rFonts w:eastAsia="Times New Roman"/>
      <w:lang w:val="en-GB" w:eastAsia="en-GB"/>
    </w:rPr>
  </w:style>
  <w:style w:type="character" w:customStyle="1" w:styleId="PlainTextChar1">
    <w:name w:val="Plain Text Char1"/>
    <w:basedOn w:val="DefaultParagraphFont"/>
    <w:rsid w:val="002A0ABF"/>
    <w:rPr>
      <w:rFonts w:ascii="Consolas" w:eastAsia="Times New Roman" w:hAnsi="Consolas"/>
      <w:sz w:val="21"/>
      <w:szCs w:val="21"/>
      <w:lang w:val="en-GB" w:eastAsia="en-GB"/>
    </w:rPr>
  </w:style>
  <w:style w:type="character" w:customStyle="1" w:styleId="QuoteChar1">
    <w:name w:val="Quote Char1"/>
    <w:basedOn w:val="DefaultParagraphFont"/>
    <w:uiPriority w:val="29"/>
    <w:rsid w:val="002A0ABF"/>
    <w:rPr>
      <w:rFonts w:eastAsia="Times New Roman"/>
      <w:i/>
      <w:iCs/>
      <w:color w:val="404040" w:themeColor="text1" w:themeTint="BF"/>
      <w:lang w:val="en-GB" w:eastAsia="en-GB"/>
    </w:rPr>
  </w:style>
  <w:style w:type="character" w:customStyle="1" w:styleId="SalutationChar1">
    <w:name w:val="Salutation Char1"/>
    <w:basedOn w:val="DefaultParagraphFont"/>
    <w:rsid w:val="002A0ABF"/>
    <w:rPr>
      <w:rFonts w:eastAsia="Times New Roman"/>
      <w:lang w:val="en-GB" w:eastAsia="en-GB"/>
    </w:rPr>
  </w:style>
  <w:style w:type="character" w:customStyle="1" w:styleId="SignatureChar1">
    <w:name w:val="Signature Char1"/>
    <w:basedOn w:val="DefaultParagraphFont"/>
    <w:rsid w:val="002A0ABF"/>
    <w:rPr>
      <w:rFonts w:eastAsia="Times New Roman"/>
      <w:lang w:val="en-GB" w:eastAsia="en-GB"/>
    </w:rPr>
  </w:style>
  <w:style w:type="character" w:customStyle="1" w:styleId="SubtitleChar1">
    <w:name w:val="Subtitle Char1"/>
    <w:basedOn w:val="DefaultParagraphFont"/>
    <w:rsid w:val="002A0ABF"/>
    <w:rPr>
      <w:rFonts w:asciiTheme="minorHAnsi" w:eastAsiaTheme="minorEastAsia" w:hAnsiTheme="minorHAnsi" w:cstheme="minorBidi"/>
      <w:color w:val="5A5A5A" w:themeColor="text1" w:themeTint="A5"/>
      <w:spacing w:val="15"/>
      <w:sz w:val="22"/>
      <w:szCs w:val="22"/>
      <w:lang w:val="en-GB" w:eastAsia="en-GB"/>
    </w:rPr>
  </w:style>
  <w:style w:type="character" w:customStyle="1" w:styleId="TitleChar1">
    <w:name w:val="Title Char1"/>
    <w:basedOn w:val="DefaultParagraphFont"/>
    <w:rsid w:val="002A0ABF"/>
    <w:rPr>
      <w:rFonts w:asciiTheme="majorHAnsi" w:eastAsiaTheme="majorEastAsia" w:hAnsiTheme="majorHAnsi" w:cstheme="majorBidi"/>
      <w:spacing w:val="-10"/>
      <w:kern w:val="28"/>
      <w:sz w:val="56"/>
      <w:szCs w:val="56"/>
      <w:lang w:val="en-GB" w:eastAsia="en-GB"/>
    </w:rPr>
  </w:style>
  <w:style w:type="character" w:styleId="CommentReference">
    <w:name w:val="annotation reference"/>
    <w:rsid w:val="002A0ABF"/>
    <w:rPr>
      <w:sz w:val="16"/>
    </w:rPr>
  </w:style>
  <w:style w:type="character" w:customStyle="1" w:styleId="B3Car">
    <w:name w:val="B3 Car"/>
    <w:link w:val="B3"/>
    <w:locked/>
    <w:rsid w:val="002A0ABF"/>
    <w:rPr>
      <w:rFonts w:eastAsia="Times New Roman"/>
      <w:lang w:val="en-GB" w:eastAsia="en-GB"/>
    </w:rPr>
  </w:style>
  <w:style w:type="character" w:customStyle="1" w:styleId="Heading3Char">
    <w:name w:val="Heading 3 Char"/>
    <w:link w:val="Heading3"/>
    <w:rsid w:val="00CE1501"/>
    <w:rPr>
      <w:rFonts w:ascii="Arial" w:eastAsia="Times New Roman" w:hAnsi="Arial"/>
      <w:sz w:val="28"/>
      <w:lang w:val="en-GB" w:eastAsia="en-GB"/>
    </w:rPr>
  </w:style>
  <w:style w:type="character" w:customStyle="1" w:styleId="Heading9Char">
    <w:name w:val="Heading 9 Char"/>
    <w:link w:val="Heading9"/>
    <w:rsid w:val="00CE1501"/>
    <w:rPr>
      <w:rFonts w:ascii="Arial" w:eastAsia="Times New Roman" w:hAnsi="Arial"/>
      <w:sz w:val="36"/>
      <w:lang w:val="en-GB" w:eastAsia="en-GB"/>
    </w:rPr>
  </w:style>
  <w:style w:type="character" w:customStyle="1" w:styleId="TALChar">
    <w:name w:val="TAL Char"/>
    <w:link w:val="TAL"/>
    <w:qFormat/>
    <w:rsid w:val="00CE1501"/>
    <w:rPr>
      <w:rFonts w:ascii="Arial" w:eastAsia="Times New Roman" w:hAnsi="Arial"/>
      <w:sz w:val="18"/>
      <w:lang w:val="en-GB" w:eastAsia="en-GB"/>
    </w:rPr>
  </w:style>
  <w:style w:type="character" w:styleId="Emphasis">
    <w:name w:val="Emphasis"/>
    <w:qFormat/>
    <w:rsid w:val="00CE1501"/>
    <w:rPr>
      <w:i/>
      <w:iCs/>
    </w:rPr>
  </w:style>
  <w:style w:type="paragraph" w:styleId="Revision">
    <w:name w:val="Revision"/>
    <w:hidden/>
    <w:uiPriority w:val="99"/>
    <w:semiHidden/>
    <w:rsid w:val="00CE1501"/>
    <w:rPr>
      <w:rFonts w:eastAsia="Malgun Gothic"/>
      <w:color w:val="000000"/>
      <w:lang w:val="en-GB" w:eastAsia="ja-JP"/>
    </w:rPr>
  </w:style>
  <w:style w:type="character" w:customStyle="1" w:styleId="Doc-text2Char">
    <w:name w:val="Doc-text2 Char"/>
    <w:rsid w:val="00CE1501"/>
    <w:rPr>
      <w:rFonts w:ascii="Arial" w:eastAsia="MS Mincho" w:hAnsi="Arial"/>
      <w:szCs w:val="24"/>
      <w:lang w:val="en-GB" w:eastAsia="en-GB"/>
    </w:rPr>
  </w:style>
  <w:style w:type="character" w:customStyle="1" w:styleId="Heading4Char">
    <w:name w:val="Heading 4 Char"/>
    <w:link w:val="Heading4"/>
    <w:rsid w:val="00CE1501"/>
    <w:rPr>
      <w:rFonts w:ascii="Arial" w:eastAsia="Times New Roman" w:hAnsi="Arial"/>
      <w:sz w:val="24"/>
      <w:lang w:val="en-GB" w:eastAsia="en-GB"/>
    </w:rPr>
  </w:style>
  <w:style w:type="character" w:customStyle="1" w:styleId="TACChar">
    <w:name w:val="TAC Char"/>
    <w:link w:val="TAC"/>
    <w:qFormat/>
    <w:rsid w:val="00CE1501"/>
    <w:rPr>
      <w:rFonts w:ascii="Arial" w:eastAsia="Times New Roman" w:hAnsi="Arial"/>
      <w:sz w:val="18"/>
      <w:lang w:val="en-GB" w:eastAsia="en-GB"/>
    </w:rPr>
  </w:style>
  <w:style w:type="character" w:customStyle="1" w:styleId="NOZchn">
    <w:name w:val="NO Zchn"/>
    <w:qFormat/>
    <w:rsid w:val="001D6AFD"/>
    <w:rPr>
      <w:rFonts w:eastAsia="Times New Roman"/>
      <w:color w:val="000000"/>
      <w:lang w:val="en-GB" w:eastAsia="ja-JP"/>
    </w:rPr>
  </w:style>
  <w:style w:type="character" w:customStyle="1" w:styleId="EditorsNoteCharChar">
    <w:name w:val="Editor's Note Char Char"/>
    <w:rsid w:val="004475A3"/>
    <w:rPr>
      <w:color w:val="FF0000"/>
      <w:lang w:val="en-GB" w:eastAsia="ja-JP"/>
    </w:rPr>
  </w:style>
  <w:style w:type="paragraph" w:styleId="ListParagraph">
    <w:name w:val="List Paragraph"/>
    <w:basedOn w:val="Normal"/>
    <w:uiPriority w:val="34"/>
    <w:qFormat/>
    <w:rsid w:val="00E65B0A"/>
    <w:pPr>
      <w:ind w:left="720"/>
    </w:pPr>
    <w:rPr>
      <w:rFonts w:eastAsia="Malgun Gothic"/>
      <w:color w:val="000000"/>
      <w:lang w:eastAsia="ja-JP"/>
    </w:rPr>
  </w:style>
  <w:style w:type="paragraph" w:styleId="EndnoteText">
    <w:name w:val="endnote text"/>
    <w:basedOn w:val="Normal"/>
    <w:link w:val="EndnoteTextChar"/>
    <w:rsid w:val="00735A87"/>
    <w:pPr>
      <w:spacing w:after="0"/>
    </w:pPr>
  </w:style>
  <w:style w:type="character" w:customStyle="1" w:styleId="EndnoteTextChar">
    <w:name w:val="Endnote Text Char"/>
    <w:basedOn w:val="DefaultParagraphFont"/>
    <w:link w:val="EndnoteText"/>
    <w:rsid w:val="00735A87"/>
    <w:rPr>
      <w:rFonts w:eastAsia="Times New Roman"/>
      <w:lang w:val="en-GB" w:eastAsia="en-GB"/>
    </w:rPr>
  </w:style>
  <w:style w:type="paragraph" w:styleId="EnvelopeAddress">
    <w:name w:val="envelope address"/>
    <w:basedOn w:val="Normal"/>
    <w:rsid w:val="00735A8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35A87"/>
    <w:pPr>
      <w:spacing w:after="0"/>
    </w:pPr>
    <w:rPr>
      <w:rFonts w:asciiTheme="majorHAnsi" w:eastAsiaTheme="majorEastAsia" w:hAnsiTheme="majorHAnsi" w:cstheme="majorBidi"/>
    </w:rPr>
  </w:style>
  <w:style w:type="paragraph" w:styleId="FootnoteText">
    <w:name w:val="footnote text"/>
    <w:basedOn w:val="Normal"/>
    <w:link w:val="FootnoteTextChar"/>
    <w:rsid w:val="00735A87"/>
    <w:pPr>
      <w:spacing w:after="0"/>
    </w:pPr>
  </w:style>
  <w:style w:type="character" w:customStyle="1" w:styleId="FootnoteTextChar">
    <w:name w:val="Footnote Text Char"/>
    <w:basedOn w:val="DefaultParagraphFont"/>
    <w:link w:val="FootnoteText"/>
    <w:rsid w:val="00735A87"/>
    <w:rPr>
      <w:rFonts w:eastAsia="Times New Roman"/>
      <w:lang w:val="en-GB" w:eastAsia="en-GB"/>
    </w:rPr>
  </w:style>
  <w:style w:type="paragraph" w:styleId="HTMLAddress">
    <w:name w:val="HTML Address"/>
    <w:basedOn w:val="Normal"/>
    <w:link w:val="HTMLAddressChar"/>
    <w:rsid w:val="00735A87"/>
    <w:pPr>
      <w:spacing w:after="0"/>
    </w:pPr>
    <w:rPr>
      <w:i/>
      <w:iCs/>
    </w:rPr>
  </w:style>
  <w:style w:type="character" w:customStyle="1" w:styleId="HTMLAddressChar">
    <w:name w:val="HTML Address Char"/>
    <w:basedOn w:val="DefaultParagraphFont"/>
    <w:link w:val="HTMLAddress"/>
    <w:rsid w:val="00735A87"/>
    <w:rPr>
      <w:rFonts w:eastAsia="Times New Roman"/>
      <w:i/>
      <w:iCs/>
      <w:lang w:val="en-GB" w:eastAsia="en-GB"/>
    </w:rPr>
  </w:style>
  <w:style w:type="paragraph" w:styleId="HTMLPreformatted">
    <w:name w:val="HTML Preformatted"/>
    <w:basedOn w:val="Normal"/>
    <w:link w:val="HTMLPreformattedChar"/>
    <w:rsid w:val="00735A87"/>
    <w:pPr>
      <w:spacing w:after="0"/>
    </w:pPr>
    <w:rPr>
      <w:rFonts w:ascii="Consolas" w:hAnsi="Consolas"/>
    </w:rPr>
  </w:style>
  <w:style w:type="character" w:customStyle="1" w:styleId="HTMLPreformattedChar">
    <w:name w:val="HTML Preformatted Char"/>
    <w:basedOn w:val="DefaultParagraphFont"/>
    <w:link w:val="HTMLPreformatted"/>
    <w:rsid w:val="00735A87"/>
    <w:rPr>
      <w:rFonts w:ascii="Consolas" w:eastAsia="Times New Roman" w:hAnsi="Consolas"/>
      <w:lang w:val="en-GB" w:eastAsia="en-GB"/>
    </w:rPr>
  </w:style>
  <w:style w:type="paragraph" w:styleId="Index1">
    <w:name w:val="index 1"/>
    <w:basedOn w:val="Normal"/>
    <w:next w:val="Normal"/>
    <w:rsid w:val="00735A87"/>
    <w:pPr>
      <w:spacing w:after="0"/>
      <w:ind w:left="200" w:hanging="200"/>
    </w:pPr>
  </w:style>
  <w:style w:type="paragraph" w:styleId="Index2">
    <w:name w:val="index 2"/>
    <w:basedOn w:val="Normal"/>
    <w:next w:val="Normal"/>
    <w:rsid w:val="00735A87"/>
    <w:pPr>
      <w:spacing w:after="0"/>
      <w:ind w:left="400" w:hanging="200"/>
    </w:pPr>
  </w:style>
  <w:style w:type="paragraph" w:styleId="Index3">
    <w:name w:val="index 3"/>
    <w:basedOn w:val="Normal"/>
    <w:next w:val="Normal"/>
    <w:rsid w:val="00735A87"/>
    <w:pPr>
      <w:spacing w:after="0"/>
      <w:ind w:left="600" w:hanging="200"/>
    </w:pPr>
  </w:style>
  <w:style w:type="paragraph" w:styleId="Index4">
    <w:name w:val="index 4"/>
    <w:basedOn w:val="Normal"/>
    <w:next w:val="Normal"/>
    <w:rsid w:val="00735A87"/>
    <w:pPr>
      <w:spacing w:after="0"/>
      <w:ind w:left="800" w:hanging="200"/>
    </w:pPr>
  </w:style>
  <w:style w:type="paragraph" w:styleId="Index5">
    <w:name w:val="index 5"/>
    <w:basedOn w:val="Normal"/>
    <w:next w:val="Normal"/>
    <w:rsid w:val="00735A87"/>
    <w:pPr>
      <w:spacing w:after="0"/>
      <w:ind w:left="1000" w:hanging="200"/>
    </w:pPr>
  </w:style>
  <w:style w:type="paragraph" w:styleId="Index6">
    <w:name w:val="index 6"/>
    <w:basedOn w:val="Normal"/>
    <w:next w:val="Normal"/>
    <w:rsid w:val="00735A87"/>
    <w:pPr>
      <w:spacing w:after="0"/>
      <w:ind w:left="1200" w:hanging="200"/>
    </w:pPr>
  </w:style>
  <w:style w:type="paragraph" w:styleId="Index7">
    <w:name w:val="index 7"/>
    <w:basedOn w:val="Normal"/>
    <w:next w:val="Normal"/>
    <w:rsid w:val="00735A87"/>
    <w:pPr>
      <w:spacing w:after="0"/>
      <w:ind w:left="1400" w:hanging="200"/>
    </w:pPr>
  </w:style>
  <w:style w:type="paragraph" w:styleId="Index8">
    <w:name w:val="index 8"/>
    <w:basedOn w:val="Normal"/>
    <w:next w:val="Normal"/>
    <w:rsid w:val="00735A87"/>
    <w:pPr>
      <w:spacing w:after="0"/>
      <w:ind w:left="1600" w:hanging="200"/>
    </w:pPr>
  </w:style>
  <w:style w:type="paragraph" w:styleId="Index9">
    <w:name w:val="index 9"/>
    <w:basedOn w:val="Normal"/>
    <w:next w:val="Normal"/>
    <w:rsid w:val="00735A87"/>
    <w:pPr>
      <w:spacing w:after="0"/>
      <w:ind w:left="1800" w:hanging="200"/>
    </w:pPr>
  </w:style>
  <w:style w:type="paragraph" w:styleId="IndexHeading">
    <w:name w:val="index heading"/>
    <w:basedOn w:val="Normal"/>
    <w:next w:val="Index1"/>
    <w:rsid w:val="00735A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35A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5A87"/>
    <w:rPr>
      <w:rFonts w:eastAsia="Times New Roman"/>
      <w:i/>
      <w:iCs/>
      <w:color w:val="4472C4" w:themeColor="accent1"/>
      <w:lang w:val="en-GB" w:eastAsia="en-GB"/>
    </w:rPr>
  </w:style>
  <w:style w:type="paragraph" w:styleId="ListBullet">
    <w:name w:val="List Bullet"/>
    <w:basedOn w:val="Normal"/>
    <w:rsid w:val="00735A87"/>
    <w:pPr>
      <w:numPr>
        <w:numId w:val="1"/>
      </w:numPr>
      <w:contextualSpacing/>
    </w:pPr>
  </w:style>
  <w:style w:type="paragraph" w:styleId="ListBullet2">
    <w:name w:val="List Bullet 2"/>
    <w:basedOn w:val="Normal"/>
    <w:rsid w:val="00735A87"/>
    <w:pPr>
      <w:numPr>
        <w:numId w:val="2"/>
      </w:numPr>
      <w:contextualSpacing/>
    </w:pPr>
  </w:style>
  <w:style w:type="paragraph" w:styleId="ListBullet3">
    <w:name w:val="List Bullet 3"/>
    <w:basedOn w:val="Normal"/>
    <w:rsid w:val="00735A87"/>
    <w:pPr>
      <w:numPr>
        <w:numId w:val="3"/>
      </w:numPr>
      <w:contextualSpacing/>
    </w:pPr>
  </w:style>
  <w:style w:type="paragraph" w:styleId="ListBullet4">
    <w:name w:val="List Bullet 4"/>
    <w:basedOn w:val="Normal"/>
    <w:rsid w:val="00735A87"/>
    <w:pPr>
      <w:numPr>
        <w:numId w:val="4"/>
      </w:numPr>
      <w:contextualSpacing/>
    </w:pPr>
  </w:style>
  <w:style w:type="paragraph" w:styleId="ListBullet5">
    <w:name w:val="List Bullet 5"/>
    <w:basedOn w:val="Normal"/>
    <w:rsid w:val="00735A87"/>
    <w:pPr>
      <w:numPr>
        <w:numId w:val="5"/>
      </w:numPr>
      <w:contextualSpacing/>
    </w:pPr>
  </w:style>
  <w:style w:type="paragraph" w:styleId="ListContinue">
    <w:name w:val="List Continue"/>
    <w:basedOn w:val="Normal"/>
    <w:rsid w:val="00735A87"/>
    <w:pPr>
      <w:spacing w:after="120"/>
      <w:ind w:left="283"/>
      <w:contextualSpacing/>
    </w:pPr>
  </w:style>
  <w:style w:type="paragraph" w:styleId="ListContinue2">
    <w:name w:val="List Continue 2"/>
    <w:basedOn w:val="Normal"/>
    <w:rsid w:val="00735A87"/>
    <w:pPr>
      <w:spacing w:after="120"/>
      <w:ind w:left="566"/>
      <w:contextualSpacing/>
    </w:pPr>
  </w:style>
  <w:style w:type="paragraph" w:styleId="ListContinue3">
    <w:name w:val="List Continue 3"/>
    <w:basedOn w:val="Normal"/>
    <w:rsid w:val="00735A87"/>
    <w:pPr>
      <w:spacing w:after="120"/>
      <w:ind w:left="849"/>
      <w:contextualSpacing/>
    </w:pPr>
  </w:style>
  <w:style w:type="paragraph" w:styleId="ListContinue4">
    <w:name w:val="List Continue 4"/>
    <w:basedOn w:val="Normal"/>
    <w:rsid w:val="00735A87"/>
    <w:pPr>
      <w:spacing w:after="120"/>
      <w:ind w:left="1132"/>
      <w:contextualSpacing/>
    </w:pPr>
  </w:style>
  <w:style w:type="paragraph" w:styleId="ListContinue5">
    <w:name w:val="List Continue 5"/>
    <w:basedOn w:val="Normal"/>
    <w:rsid w:val="00735A87"/>
    <w:pPr>
      <w:spacing w:after="120"/>
      <w:ind w:left="1415"/>
      <w:contextualSpacing/>
    </w:pPr>
  </w:style>
  <w:style w:type="paragraph" w:styleId="ListNumber">
    <w:name w:val="List Number"/>
    <w:basedOn w:val="Normal"/>
    <w:rsid w:val="00735A87"/>
    <w:pPr>
      <w:numPr>
        <w:numId w:val="6"/>
      </w:numPr>
      <w:contextualSpacing/>
    </w:pPr>
  </w:style>
  <w:style w:type="paragraph" w:styleId="ListNumber2">
    <w:name w:val="List Number 2"/>
    <w:basedOn w:val="Normal"/>
    <w:rsid w:val="00735A87"/>
    <w:pPr>
      <w:numPr>
        <w:numId w:val="7"/>
      </w:numPr>
      <w:contextualSpacing/>
    </w:pPr>
  </w:style>
  <w:style w:type="paragraph" w:styleId="ListNumber3">
    <w:name w:val="List Number 3"/>
    <w:basedOn w:val="Normal"/>
    <w:rsid w:val="00735A87"/>
    <w:pPr>
      <w:numPr>
        <w:numId w:val="8"/>
      </w:numPr>
      <w:contextualSpacing/>
    </w:pPr>
  </w:style>
  <w:style w:type="paragraph" w:styleId="ListNumber4">
    <w:name w:val="List Number 4"/>
    <w:basedOn w:val="Normal"/>
    <w:rsid w:val="00735A87"/>
    <w:pPr>
      <w:numPr>
        <w:numId w:val="9"/>
      </w:numPr>
      <w:contextualSpacing/>
    </w:pPr>
  </w:style>
  <w:style w:type="paragraph" w:styleId="ListNumber5">
    <w:name w:val="List Number 5"/>
    <w:basedOn w:val="Normal"/>
    <w:rsid w:val="00735A87"/>
    <w:pPr>
      <w:numPr>
        <w:numId w:val="10"/>
      </w:numPr>
      <w:contextualSpacing/>
    </w:pPr>
  </w:style>
  <w:style w:type="paragraph" w:styleId="MacroText">
    <w:name w:val="macro"/>
    <w:link w:val="MacroTextChar"/>
    <w:rsid w:val="00735A8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rsid w:val="00735A87"/>
    <w:rPr>
      <w:rFonts w:ascii="Consolas" w:eastAsia="Times New Roman" w:hAnsi="Consolas"/>
      <w:lang w:val="en-GB" w:eastAsia="en-GB"/>
    </w:rPr>
  </w:style>
  <w:style w:type="paragraph" w:styleId="MessageHeader">
    <w:name w:val="Message Header"/>
    <w:basedOn w:val="Normal"/>
    <w:link w:val="MessageHeaderChar"/>
    <w:rsid w:val="00735A8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35A87"/>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735A87"/>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uiPriority w:val="99"/>
    <w:rsid w:val="00735A87"/>
    <w:rPr>
      <w:sz w:val="24"/>
      <w:szCs w:val="24"/>
    </w:rPr>
  </w:style>
  <w:style w:type="paragraph" w:styleId="NormalIndent">
    <w:name w:val="Normal Indent"/>
    <w:basedOn w:val="Normal"/>
    <w:rsid w:val="00735A87"/>
    <w:pPr>
      <w:ind w:left="720"/>
    </w:pPr>
  </w:style>
  <w:style w:type="paragraph" w:styleId="NoteHeading">
    <w:name w:val="Note Heading"/>
    <w:basedOn w:val="Normal"/>
    <w:next w:val="Normal"/>
    <w:link w:val="NoteHeadingChar"/>
    <w:rsid w:val="00735A87"/>
    <w:pPr>
      <w:spacing w:after="0"/>
    </w:pPr>
  </w:style>
  <w:style w:type="character" w:customStyle="1" w:styleId="NoteHeadingChar">
    <w:name w:val="Note Heading Char"/>
    <w:basedOn w:val="DefaultParagraphFont"/>
    <w:link w:val="NoteHeading"/>
    <w:rsid w:val="00735A87"/>
    <w:rPr>
      <w:rFonts w:eastAsia="Times New Roman"/>
      <w:lang w:val="en-GB" w:eastAsia="en-GB"/>
    </w:rPr>
  </w:style>
  <w:style w:type="paragraph" w:styleId="PlainText">
    <w:name w:val="Plain Text"/>
    <w:basedOn w:val="Normal"/>
    <w:link w:val="PlainTextChar"/>
    <w:rsid w:val="00735A87"/>
    <w:pPr>
      <w:spacing w:after="0"/>
    </w:pPr>
    <w:rPr>
      <w:rFonts w:ascii="Consolas" w:hAnsi="Consolas"/>
      <w:sz w:val="21"/>
      <w:szCs w:val="21"/>
    </w:rPr>
  </w:style>
  <w:style w:type="character" w:customStyle="1" w:styleId="PlainTextChar">
    <w:name w:val="Plain Text Char"/>
    <w:basedOn w:val="DefaultParagraphFont"/>
    <w:link w:val="PlainText"/>
    <w:rsid w:val="00735A87"/>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735A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5A87"/>
    <w:rPr>
      <w:rFonts w:eastAsia="Times New Roman"/>
      <w:i/>
      <w:iCs/>
      <w:color w:val="404040" w:themeColor="text1" w:themeTint="BF"/>
      <w:lang w:val="en-GB" w:eastAsia="en-GB"/>
    </w:rPr>
  </w:style>
  <w:style w:type="paragraph" w:styleId="Salutation">
    <w:name w:val="Salutation"/>
    <w:basedOn w:val="Normal"/>
    <w:next w:val="Normal"/>
    <w:link w:val="SalutationChar"/>
    <w:rsid w:val="00735A87"/>
  </w:style>
  <w:style w:type="character" w:customStyle="1" w:styleId="SalutationChar">
    <w:name w:val="Salutation Char"/>
    <w:basedOn w:val="DefaultParagraphFont"/>
    <w:link w:val="Salutation"/>
    <w:rsid w:val="00735A87"/>
    <w:rPr>
      <w:rFonts w:eastAsia="Times New Roman"/>
      <w:lang w:val="en-GB" w:eastAsia="en-GB"/>
    </w:rPr>
  </w:style>
  <w:style w:type="paragraph" w:styleId="Signature">
    <w:name w:val="Signature"/>
    <w:basedOn w:val="Normal"/>
    <w:link w:val="SignatureChar"/>
    <w:rsid w:val="00735A87"/>
    <w:pPr>
      <w:spacing w:after="0"/>
      <w:ind w:left="4252"/>
    </w:pPr>
  </w:style>
  <w:style w:type="character" w:customStyle="1" w:styleId="SignatureChar">
    <w:name w:val="Signature Char"/>
    <w:basedOn w:val="DefaultParagraphFont"/>
    <w:link w:val="Signature"/>
    <w:rsid w:val="00735A87"/>
    <w:rPr>
      <w:rFonts w:eastAsia="Times New Roman"/>
      <w:lang w:val="en-GB" w:eastAsia="en-GB"/>
    </w:rPr>
  </w:style>
  <w:style w:type="paragraph" w:styleId="Subtitle">
    <w:name w:val="Subtitle"/>
    <w:basedOn w:val="Normal"/>
    <w:next w:val="Normal"/>
    <w:link w:val="SubtitleChar"/>
    <w:qFormat/>
    <w:rsid w:val="00735A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35A87"/>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735A87"/>
    <w:pPr>
      <w:spacing w:after="0"/>
      <w:ind w:left="200" w:hanging="200"/>
    </w:pPr>
  </w:style>
  <w:style w:type="paragraph" w:styleId="TableofFigures">
    <w:name w:val="table of figures"/>
    <w:basedOn w:val="Normal"/>
    <w:next w:val="Normal"/>
    <w:rsid w:val="00735A87"/>
    <w:pPr>
      <w:spacing w:after="0"/>
    </w:pPr>
  </w:style>
  <w:style w:type="paragraph" w:styleId="Title">
    <w:name w:val="Title"/>
    <w:basedOn w:val="Normal"/>
    <w:next w:val="Normal"/>
    <w:link w:val="TitleChar"/>
    <w:qFormat/>
    <w:rsid w:val="00735A8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35A87"/>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735A8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35A8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package" Target="embeddings/Microsoft_Visio_Drawing1.vsdx"/><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Microsoft_Visio_2003-2010_Drawing.vsd"/><Relationship Id="rId25" Type="http://schemas.openxmlformats.org/officeDocument/2006/relationships/package" Target="embeddings/Microsoft_Visio_Drawing2.vsdx"/><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4.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image" Target="media/image9.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package" Target="embeddings/Microsoft_Visio_Drawing.vsdx"/><Relationship Id="rId31" Type="http://schemas.openxmlformats.org/officeDocument/2006/relationships/package" Target="embeddings/Microsoft_Visio_Drawing5.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package" Target="embeddings/Microsoft_Visio_Drawing3.vsdx"/><Relationship Id="rId30" Type="http://schemas.openxmlformats.org/officeDocument/2006/relationships/image" Target="media/image10.emf"/><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8C6E7E0CB5C40B3C0F55B9E8294C3" ma:contentTypeVersion="6" ma:contentTypeDescription="Create a new document." ma:contentTypeScope="" ma:versionID="08e23bae4a5af0d7c7e055733b027c37">
  <xsd:schema xmlns:xsd="http://www.w3.org/2001/XMLSchema" xmlns:xs="http://www.w3.org/2001/XMLSchema" xmlns:p="http://schemas.microsoft.com/office/2006/metadata/properties" xmlns:ns2="dcc30912-d230-4cc2-b11f-bb5ca2a6b6f5" xmlns:ns3="09cef1fd-e61b-4dbf-b745-21988b13f978" targetNamespace="http://schemas.microsoft.com/office/2006/metadata/properties" ma:root="true" ma:fieldsID="612b51cb82d05804ae60e054f989111e" ns2:_="" ns3:_="">
    <xsd:import namespace="dcc30912-d230-4cc2-b11f-bb5ca2a6b6f5"/>
    <xsd:import namespace="09cef1fd-e61b-4dbf-b745-21988b13f9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30912-d230-4cc2-b11f-bb5ca2a6b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cef1fd-e61b-4dbf-b745-21988b13f9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EE74E-4503-4DF5-8FD5-E4B139940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30912-d230-4cc2-b11f-bb5ca2a6b6f5"/>
    <ds:schemaRef ds:uri="09cef1fd-e61b-4dbf-b745-21988b13f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A6DB2-DC84-48E4-AAFA-AEB9E2A8118B}">
  <ds:schemaRefs>
    <ds:schemaRef ds:uri="http://schemas.microsoft.com/sharepoint/v3/contenttype/forms"/>
  </ds:schemaRefs>
</ds:datastoreItem>
</file>

<file path=customXml/itemProps3.xml><?xml version="1.0" encoding="utf-8"?>
<ds:datastoreItem xmlns:ds="http://schemas.openxmlformats.org/officeDocument/2006/customXml" ds:itemID="{F3957051-1CE5-4A52-88E5-7928880EB4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C70AC-7212-441F-A7E7-A84EC780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35</Pages>
  <Words>13382</Words>
  <Characters>67179</Characters>
  <Application>Microsoft Office Word</Application>
  <DocSecurity>0</DocSecurity>
  <Lines>1638</Lines>
  <Paragraphs>1299</Paragraphs>
  <ScaleCrop>false</ScaleCrop>
  <HeadingPairs>
    <vt:vector size="2" baseType="variant">
      <vt:variant>
        <vt:lpstr>Title</vt:lpstr>
      </vt:variant>
      <vt:variant>
        <vt:i4>1</vt:i4>
      </vt:variant>
    </vt:vector>
  </HeadingPairs>
  <TitlesOfParts>
    <vt:vector size="1" baseType="lpstr">
      <vt:lpstr>3GPP TR 23.700-89</vt:lpstr>
    </vt:vector>
  </TitlesOfParts>
  <Company>ETSI</Company>
  <LinksUpToDate>false</LinksUpToDate>
  <CharactersWithSpaces>79262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23.700-89</dc:title>
  <dc:subject>Study on 5G AM Policy (Release 18)</dc:subject>
  <dc:creator>MCC Support</dc:creator>
  <cp:keywords/>
  <dc:description/>
  <cp:lastModifiedBy>MCC Update</cp:lastModifiedBy>
  <cp:revision>2</cp:revision>
  <cp:lastPrinted>2019-02-25T14:05:00Z</cp:lastPrinted>
  <dcterms:created xsi:type="dcterms:W3CDTF">2022-09-21T12:50:00Z</dcterms:created>
  <dcterms:modified xsi:type="dcterms:W3CDTF">2022-09-21T12:50:00Z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0x0101003A08C6E7E0CB5C40B3C0F55B9E8294C3</vt:lpwstr>
  </property>
</Properties>
</file>